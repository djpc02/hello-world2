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word/header1.xml" ContentType="application/vnd.openxmlformats-officedocument.wordprocessingml.header+xml"/>
  <Override PartName="/word/footer1.xml" ContentType="application/vnd.openxmlformats-officedocument.wordprocessingml.footer+xml"/>
  <Default Extension="jpg" ContentType="image/jpg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body>
    <w:p>
      <w:pPr>
        <w:spacing w:line="130" w:lineRule="exact" w:before="4"/>
        <w:rPr>
          <w:sz w:val="13"/>
          <w:szCs w:val="13"/>
        </w:rPr>
      </w:pPr>
      <w:r>
        <w:rPr>
          <w:sz w:val="13"/>
          <w:szCs w:val="13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961" w:right="0" w:firstLine="0"/>
        <w:jc w:val="left"/>
        <w:rPr>
          <w:rFonts w:ascii="Arial Black" w:hAnsi="Arial Black" w:cs="Arial Black" w:eastAsia="Arial Black"/>
          <w:sz w:val="14"/>
          <w:szCs w:val="14"/>
        </w:rPr>
      </w:pPr>
      <w:bookmarkStart w:name="1: Portada" w:id="1"/>
      <w:bookmarkEnd w:id="1"/>
      <w:r>
        <w:rPr/>
      </w:r>
      <w:r>
        <w:rPr>
          <w:rFonts w:ascii="Arial Black" w:hAnsi="Arial Black" w:cs="Arial Black" w:eastAsia="Arial Black"/>
          <w:b/>
          <w:bCs/>
          <w:color w:val="FFFFFF"/>
          <w:spacing w:val="0"/>
          <w:w w:val="105"/>
          <w:sz w:val="14"/>
          <w:szCs w:val="14"/>
        </w:rPr>
        <w:t>Instituto</w:t>
      </w:r>
      <w:r>
        <w:rPr>
          <w:rFonts w:ascii="Arial Black" w:hAnsi="Arial Black" w:cs="Arial Black" w:eastAsia="Arial Black"/>
          <w:b/>
          <w:bCs/>
          <w:color w:val="FFFFFF"/>
          <w:spacing w:val="-1"/>
          <w:w w:val="105"/>
          <w:sz w:val="14"/>
          <w:szCs w:val="14"/>
        </w:rPr>
        <w:t> </w:t>
      </w:r>
      <w:r>
        <w:rPr>
          <w:rFonts w:ascii="Arial Black" w:hAnsi="Arial Black" w:cs="Arial Black" w:eastAsia="Arial Black"/>
          <w:b/>
          <w:bCs/>
          <w:color w:val="FFFFFF"/>
          <w:spacing w:val="0"/>
          <w:w w:val="105"/>
          <w:sz w:val="14"/>
          <w:szCs w:val="14"/>
        </w:rPr>
        <w:t>Nacional</w:t>
      </w:r>
      <w:r>
        <w:rPr>
          <w:rFonts w:ascii="Arial Black" w:hAnsi="Arial Black" w:cs="Arial Black" w:eastAsia="Arial Black"/>
          <w:b/>
          <w:bCs/>
          <w:color w:val="FFFFFF"/>
          <w:spacing w:val="0"/>
          <w:w w:val="105"/>
          <w:sz w:val="14"/>
          <w:szCs w:val="14"/>
        </w:rPr>
        <w:t> </w:t>
      </w:r>
      <w:r>
        <w:rPr>
          <w:rFonts w:ascii="Arial Black" w:hAnsi="Arial Black" w:cs="Arial Black" w:eastAsia="Arial Black"/>
          <w:b/>
          <w:bCs/>
          <w:color w:val="FFFFFF"/>
          <w:spacing w:val="0"/>
          <w:w w:val="105"/>
          <w:sz w:val="14"/>
          <w:szCs w:val="14"/>
        </w:rPr>
        <w:t>Electo</w:t>
      </w:r>
      <w:r>
        <w:rPr>
          <w:rFonts w:ascii="Arial Black" w:hAnsi="Arial Black" w:cs="Arial Black" w:eastAsia="Arial Black"/>
          <w:b/>
          <w:bCs/>
          <w:color w:val="FFFFFF"/>
          <w:spacing w:val="2"/>
          <w:w w:val="105"/>
          <w:sz w:val="14"/>
          <w:szCs w:val="14"/>
        </w:rPr>
        <w:t>r</w:t>
      </w:r>
      <w:r>
        <w:rPr>
          <w:rFonts w:ascii="Arial Black" w:hAnsi="Arial Black" w:cs="Arial Black" w:eastAsia="Arial Black"/>
          <w:b/>
          <w:bCs/>
          <w:color w:val="FFFFFF"/>
          <w:spacing w:val="0"/>
          <w:w w:val="105"/>
          <w:sz w:val="14"/>
          <w:szCs w:val="14"/>
        </w:rPr>
        <w:t>al</w:t>
      </w:r>
      <w:r>
        <w:rPr>
          <w:rFonts w:ascii="Arial Black" w:hAnsi="Arial Black" w:cs="Arial Black" w:eastAsia="Arial Black"/>
          <w:b w:val="0"/>
          <w:bCs w:val="0"/>
          <w:color w:val="000000"/>
          <w:spacing w:val="0"/>
          <w:w w:val="100"/>
          <w:sz w:val="14"/>
          <w:szCs w:val="14"/>
        </w:rPr>
      </w:r>
    </w:p>
    <w:p>
      <w:pPr>
        <w:spacing w:line="218" w:lineRule="exact" w:before="60"/>
        <w:ind w:left="2354" w:right="198" w:hanging="1120"/>
        <w:jc w:val="right"/>
        <w:rPr>
          <w:rFonts w:ascii="Century Gothic" w:hAnsi="Century Gothic" w:cs="Century Gothic" w:eastAsia="Century Gothic"/>
          <w:sz w:val="18"/>
          <w:szCs w:val="18"/>
        </w:rPr>
      </w:pPr>
      <w:r>
        <w:rPr>
          <w:spacing w:val="0"/>
          <w:w w:val="100"/>
        </w:rPr>
        <w:br w:type="column"/>
      </w:r>
      <w:r>
        <w:rPr>
          <w:rFonts w:ascii="Century Gothic" w:hAnsi="Century Gothic" w:cs="Century Gothic" w:eastAsia="Century Gothic"/>
          <w:b/>
          <w:bCs/>
          <w:color w:val="FFFFFF"/>
          <w:spacing w:val="0"/>
          <w:w w:val="100"/>
          <w:sz w:val="18"/>
          <w:szCs w:val="18"/>
        </w:rPr>
        <w:t>Dirección</w:t>
      </w:r>
      <w:r>
        <w:rPr>
          <w:rFonts w:ascii="Century Gothic" w:hAnsi="Century Gothic" w:cs="Century Gothic" w:eastAsia="Century Gothic"/>
          <w:b/>
          <w:bCs/>
          <w:color w:val="FFFFFF"/>
          <w:spacing w:val="0"/>
          <w:w w:val="100"/>
          <w:sz w:val="18"/>
          <w:szCs w:val="18"/>
        </w:rPr>
        <w:t> </w:t>
      </w:r>
      <w:r>
        <w:rPr>
          <w:rFonts w:ascii="Century Gothic" w:hAnsi="Century Gothic" w:cs="Century Gothic" w:eastAsia="Century Gothic"/>
          <w:b/>
          <w:bCs/>
          <w:color w:val="FFFFFF"/>
          <w:spacing w:val="0"/>
          <w:w w:val="100"/>
          <w:sz w:val="18"/>
          <w:szCs w:val="18"/>
        </w:rPr>
        <w:t>Ejecutiva</w:t>
      </w:r>
      <w:r>
        <w:rPr>
          <w:rFonts w:ascii="Century Gothic" w:hAnsi="Century Gothic" w:cs="Century Gothic" w:eastAsia="Century Gothic"/>
          <w:b/>
          <w:bCs/>
          <w:color w:val="FFFFFF"/>
          <w:spacing w:val="0"/>
          <w:w w:val="100"/>
          <w:sz w:val="18"/>
          <w:szCs w:val="18"/>
        </w:rPr>
        <w:t> </w:t>
      </w:r>
      <w:r>
        <w:rPr>
          <w:rFonts w:ascii="Century Gothic" w:hAnsi="Century Gothic" w:cs="Century Gothic" w:eastAsia="Century Gothic"/>
          <w:b/>
          <w:bCs/>
          <w:color w:val="FFFFFF"/>
          <w:spacing w:val="0"/>
          <w:w w:val="100"/>
          <w:sz w:val="18"/>
          <w:szCs w:val="18"/>
        </w:rPr>
        <w:t>del</w:t>
      </w:r>
      <w:r>
        <w:rPr>
          <w:rFonts w:ascii="Century Gothic" w:hAnsi="Century Gothic" w:cs="Century Gothic" w:eastAsia="Century Gothic"/>
          <w:b/>
          <w:bCs/>
          <w:color w:val="FFFFFF"/>
          <w:spacing w:val="0"/>
          <w:w w:val="100"/>
          <w:sz w:val="18"/>
          <w:szCs w:val="18"/>
        </w:rPr>
        <w:t> </w:t>
      </w:r>
      <w:r>
        <w:rPr>
          <w:rFonts w:ascii="Century Gothic" w:hAnsi="Century Gothic" w:cs="Century Gothic" w:eastAsia="Century Gothic"/>
          <w:b/>
          <w:bCs/>
          <w:color w:val="FFFFFF"/>
          <w:spacing w:val="0"/>
          <w:w w:val="100"/>
          <w:sz w:val="18"/>
          <w:szCs w:val="18"/>
        </w:rPr>
        <w:t>Registro</w:t>
      </w:r>
      <w:r>
        <w:rPr>
          <w:rFonts w:ascii="Century Gothic" w:hAnsi="Century Gothic" w:cs="Century Gothic" w:eastAsia="Century Gothic"/>
          <w:b/>
          <w:bCs/>
          <w:color w:val="FFFFFF"/>
          <w:spacing w:val="0"/>
          <w:w w:val="100"/>
          <w:sz w:val="18"/>
          <w:szCs w:val="18"/>
        </w:rPr>
        <w:t> </w:t>
      </w:r>
      <w:r>
        <w:rPr>
          <w:rFonts w:ascii="Century Gothic" w:hAnsi="Century Gothic" w:cs="Century Gothic" w:eastAsia="Century Gothic"/>
          <w:b/>
          <w:bCs/>
          <w:color w:val="FFFFFF"/>
          <w:spacing w:val="0"/>
          <w:w w:val="100"/>
          <w:sz w:val="18"/>
          <w:szCs w:val="18"/>
        </w:rPr>
        <w:t>Federal</w:t>
      </w:r>
      <w:r>
        <w:rPr>
          <w:rFonts w:ascii="Century Gothic" w:hAnsi="Century Gothic" w:cs="Century Gothic" w:eastAsia="Century Gothic"/>
          <w:b/>
          <w:bCs/>
          <w:color w:val="FFFFFF"/>
          <w:spacing w:val="0"/>
          <w:w w:val="100"/>
          <w:sz w:val="18"/>
          <w:szCs w:val="18"/>
        </w:rPr>
        <w:t> </w:t>
      </w:r>
      <w:r>
        <w:rPr>
          <w:rFonts w:ascii="Century Gothic" w:hAnsi="Century Gothic" w:cs="Century Gothic" w:eastAsia="Century Gothic"/>
          <w:b/>
          <w:bCs/>
          <w:color w:val="FFFFFF"/>
          <w:spacing w:val="0"/>
          <w:w w:val="100"/>
          <w:sz w:val="18"/>
          <w:szCs w:val="18"/>
        </w:rPr>
        <w:t>de</w:t>
      </w:r>
      <w:r>
        <w:rPr>
          <w:rFonts w:ascii="Century Gothic" w:hAnsi="Century Gothic" w:cs="Century Gothic" w:eastAsia="Century Gothic"/>
          <w:b/>
          <w:bCs/>
          <w:color w:val="FFFFFF"/>
          <w:spacing w:val="0"/>
          <w:w w:val="100"/>
          <w:sz w:val="18"/>
          <w:szCs w:val="18"/>
        </w:rPr>
        <w:t> </w:t>
      </w:r>
      <w:r>
        <w:rPr>
          <w:rFonts w:ascii="Century Gothic" w:hAnsi="Century Gothic" w:cs="Century Gothic" w:eastAsia="Century Gothic"/>
          <w:b/>
          <w:bCs/>
          <w:color w:val="FFFFFF"/>
          <w:spacing w:val="0"/>
          <w:w w:val="100"/>
          <w:sz w:val="18"/>
          <w:szCs w:val="18"/>
        </w:rPr>
        <w:t>Electores</w:t>
      </w:r>
      <w:r>
        <w:rPr>
          <w:rFonts w:ascii="Century Gothic" w:hAnsi="Century Gothic" w:cs="Century Gothic" w:eastAsia="Century Gothic"/>
          <w:b/>
          <w:bCs/>
          <w:color w:val="FFFFFF"/>
          <w:spacing w:val="0"/>
          <w:w w:val="100"/>
          <w:sz w:val="18"/>
          <w:szCs w:val="18"/>
        </w:rPr>
        <w:t> </w:t>
      </w:r>
      <w:r>
        <w:rPr>
          <w:rFonts w:ascii="Century Gothic" w:hAnsi="Century Gothic" w:cs="Century Gothic" w:eastAsia="Century Gothic"/>
          <w:b/>
          <w:bCs/>
          <w:color w:val="FFFFFF"/>
          <w:spacing w:val="0"/>
          <w:w w:val="100"/>
          <w:sz w:val="18"/>
          <w:szCs w:val="18"/>
        </w:rPr>
        <w:t>Coordinación</w:t>
      </w:r>
      <w:r>
        <w:rPr>
          <w:rFonts w:ascii="Century Gothic" w:hAnsi="Century Gothic" w:cs="Century Gothic" w:eastAsia="Century Gothic"/>
          <w:b/>
          <w:bCs/>
          <w:color w:val="FFFFFF"/>
          <w:spacing w:val="0"/>
          <w:w w:val="100"/>
          <w:sz w:val="18"/>
          <w:szCs w:val="18"/>
        </w:rPr>
        <w:t> </w:t>
      </w:r>
      <w:r>
        <w:rPr>
          <w:rFonts w:ascii="Century Gothic" w:hAnsi="Century Gothic" w:cs="Century Gothic" w:eastAsia="Century Gothic"/>
          <w:b/>
          <w:bCs/>
          <w:color w:val="FFFFFF"/>
          <w:spacing w:val="0"/>
          <w:w w:val="100"/>
          <w:sz w:val="18"/>
          <w:szCs w:val="18"/>
        </w:rPr>
        <w:t>de</w:t>
      </w:r>
      <w:r>
        <w:rPr>
          <w:rFonts w:ascii="Century Gothic" w:hAnsi="Century Gothic" w:cs="Century Gothic" w:eastAsia="Century Gothic"/>
          <w:b/>
          <w:bCs/>
          <w:color w:val="FFFFFF"/>
          <w:spacing w:val="0"/>
          <w:w w:val="100"/>
          <w:sz w:val="18"/>
          <w:szCs w:val="18"/>
        </w:rPr>
        <w:t> </w:t>
      </w:r>
      <w:r>
        <w:rPr>
          <w:rFonts w:ascii="Century Gothic" w:hAnsi="Century Gothic" w:cs="Century Gothic" w:eastAsia="Century Gothic"/>
          <w:b/>
          <w:bCs/>
          <w:color w:val="FFFFFF"/>
          <w:spacing w:val="0"/>
          <w:w w:val="100"/>
          <w:sz w:val="18"/>
          <w:szCs w:val="18"/>
        </w:rPr>
        <w:t>Operación</w:t>
      </w:r>
      <w:r>
        <w:rPr>
          <w:rFonts w:ascii="Century Gothic" w:hAnsi="Century Gothic" w:cs="Century Gothic" w:eastAsia="Century Gothic"/>
          <w:b/>
          <w:bCs/>
          <w:color w:val="FFFFFF"/>
          <w:spacing w:val="0"/>
          <w:w w:val="100"/>
          <w:sz w:val="18"/>
          <w:szCs w:val="18"/>
        </w:rPr>
        <w:t> </w:t>
      </w:r>
      <w:r>
        <w:rPr>
          <w:rFonts w:ascii="Century Gothic" w:hAnsi="Century Gothic" w:cs="Century Gothic" w:eastAsia="Century Gothic"/>
          <w:b/>
          <w:bCs/>
          <w:color w:val="FFFFFF"/>
          <w:spacing w:val="0"/>
          <w:w w:val="100"/>
          <w:sz w:val="18"/>
          <w:szCs w:val="18"/>
        </w:rPr>
        <w:t>en</w:t>
      </w:r>
      <w:r>
        <w:rPr>
          <w:rFonts w:ascii="Century Gothic" w:hAnsi="Century Gothic" w:cs="Century Gothic" w:eastAsia="Century Gothic"/>
          <w:b/>
          <w:bCs/>
          <w:color w:val="FFFFFF"/>
          <w:spacing w:val="0"/>
          <w:w w:val="100"/>
          <w:sz w:val="18"/>
          <w:szCs w:val="18"/>
        </w:rPr>
        <w:t> </w:t>
      </w:r>
      <w:r>
        <w:rPr>
          <w:rFonts w:ascii="Century Gothic" w:hAnsi="Century Gothic" w:cs="Century Gothic" w:eastAsia="Century Gothic"/>
          <w:b/>
          <w:bCs/>
          <w:color w:val="FFFFFF"/>
          <w:spacing w:val="0"/>
          <w:w w:val="100"/>
          <w:sz w:val="18"/>
          <w:szCs w:val="18"/>
        </w:rPr>
        <w:t>Campo</w:t>
      </w:r>
      <w:r>
        <w:rPr>
          <w:rFonts w:ascii="Century Gothic" w:hAnsi="Century Gothic" w:cs="Century Gothic" w:eastAsia="Century Gothic"/>
          <w:b/>
          <w:bCs/>
          <w:color w:val="FFFFFF"/>
          <w:spacing w:val="0"/>
          <w:w w:val="100"/>
          <w:sz w:val="18"/>
          <w:szCs w:val="18"/>
        </w:rPr>
        <w:t> </w:t>
      </w:r>
      <w:r>
        <w:rPr>
          <w:rFonts w:ascii="Century Gothic" w:hAnsi="Century Gothic" w:cs="Century Gothic" w:eastAsia="Century Gothic"/>
          <w:b/>
          <w:bCs/>
          <w:color w:val="FFFFFF"/>
          <w:spacing w:val="0"/>
          <w:w w:val="100"/>
          <w:sz w:val="18"/>
          <w:szCs w:val="18"/>
        </w:rPr>
        <w:t>Dirección</w:t>
      </w:r>
      <w:r>
        <w:rPr>
          <w:rFonts w:ascii="Century Gothic" w:hAnsi="Century Gothic" w:cs="Century Gothic" w:eastAsia="Century Gothic"/>
          <w:b/>
          <w:bCs/>
          <w:color w:val="FFFFFF"/>
          <w:spacing w:val="0"/>
          <w:w w:val="100"/>
          <w:sz w:val="18"/>
          <w:szCs w:val="18"/>
        </w:rPr>
        <w:t> </w:t>
      </w:r>
      <w:r>
        <w:rPr>
          <w:rFonts w:ascii="Century Gothic" w:hAnsi="Century Gothic" w:cs="Century Gothic" w:eastAsia="Century Gothic"/>
          <w:b/>
          <w:bCs/>
          <w:color w:val="FFFFFF"/>
          <w:spacing w:val="0"/>
          <w:w w:val="100"/>
          <w:sz w:val="18"/>
          <w:szCs w:val="18"/>
        </w:rPr>
        <w:t>de</w:t>
      </w:r>
      <w:r>
        <w:rPr>
          <w:rFonts w:ascii="Century Gothic" w:hAnsi="Century Gothic" w:cs="Century Gothic" w:eastAsia="Century Gothic"/>
          <w:b/>
          <w:bCs/>
          <w:color w:val="FFFFFF"/>
          <w:spacing w:val="0"/>
          <w:w w:val="100"/>
          <w:sz w:val="18"/>
          <w:szCs w:val="18"/>
        </w:rPr>
        <w:t> </w:t>
      </w:r>
      <w:r>
        <w:rPr>
          <w:rFonts w:ascii="Century Gothic" w:hAnsi="Century Gothic" w:cs="Century Gothic" w:eastAsia="Century Gothic"/>
          <w:b/>
          <w:bCs/>
          <w:color w:val="FFFFFF"/>
          <w:spacing w:val="0"/>
          <w:w w:val="100"/>
          <w:sz w:val="18"/>
          <w:szCs w:val="18"/>
        </w:rPr>
        <w:t>Operación</w:t>
      </w:r>
      <w:r>
        <w:rPr>
          <w:rFonts w:ascii="Century Gothic" w:hAnsi="Century Gothic" w:cs="Century Gothic" w:eastAsia="Century Gothic"/>
          <w:b/>
          <w:bCs/>
          <w:color w:val="FFFFFF"/>
          <w:spacing w:val="0"/>
          <w:w w:val="100"/>
          <w:sz w:val="18"/>
          <w:szCs w:val="18"/>
        </w:rPr>
        <w:t> </w:t>
      </w:r>
      <w:r>
        <w:rPr>
          <w:rFonts w:ascii="Century Gothic" w:hAnsi="Century Gothic" w:cs="Century Gothic" w:eastAsia="Century Gothic"/>
          <w:b/>
          <w:bCs/>
          <w:color w:val="FFFFFF"/>
          <w:spacing w:val="0"/>
          <w:w w:val="100"/>
          <w:sz w:val="18"/>
          <w:szCs w:val="18"/>
        </w:rPr>
        <w:t>y</w:t>
      </w:r>
      <w:r>
        <w:rPr>
          <w:rFonts w:ascii="Century Gothic" w:hAnsi="Century Gothic" w:cs="Century Gothic" w:eastAsia="Century Gothic"/>
          <w:b/>
          <w:bCs/>
          <w:color w:val="FFFFFF"/>
          <w:spacing w:val="0"/>
          <w:w w:val="100"/>
          <w:sz w:val="18"/>
          <w:szCs w:val="18"/>
        </w:rPr>
        <w:t> </w:t>
      </w:r>
      <w:r>
        <w:rPr>
          <w:rFonts w:ascii="Century Gothic" w:hAnsi="Century Gothic" w:cs="Century Gothic" w:eastAsia="Century Gothic"/>
          <w:b/>
          <w:bCs/>
          <w:color w:val="FFFFFF"/>
          <w:spacing w:val="0"/>
          <w:w w:val="100"/>
          <w:sz w:val="18"/>
          <w:szCs w:val="18"/>
        </w:rPr>
        <w:t>Seguimiento</w:t>
      </w:r>
      <w:r>
        <w:rPr>
          <w:rFonts w:ascii="Century Gothic" w:hAnsi="Century Gothic" w:cs="Century Gothic" w:eastAsia="Century Gothic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10"/>
        <w:rPr>
          <w:sz w:val="26"/>
          <w:szCs w:val="26"/>
        </w:rPr>
      </w:pPr>
      <w:r>
        <w:rPr>
          <w:sz w:val="26"/>
          <w:szCs w:val="26"/>
        </w:rPr>
      </w:r>
    </w:p>
    <w:p>
      <w:pPr>
        <w:ind w:left="0" w:right="104" w:firstLine="0"/>
        <w:jc w:val="right"/>
        <w:rPr>
          <w:rFonts w:ascii="Book Antiqua" w:hAnsi="Book Antiqua" w:cs="Book Antiqua" w:eastAsia="Book Antiqua"/>
          <w:sz w:val="54"/>
          <w:szCs w:val="54"/>
        </w:rPr>
      </w:pPr>
      <w:r>
        <w:rPr>
          <w:rFonts w:ascii="Book Antiqua" w:hAnsi="Book Antiqua" w:cs="Book Antiqua" w:eastAsia="Book Antiqua"/>
          <w:b/>
          <w:bCs/>
          <w:color w:val="FFFFFF"/>
          <w:spacing w:val="-24"/>
          <w:w w:val="105"/>
          <w:sz w:val="54"/>
          <w:szCs w:val="54"/>
        </w:rPr>
        <w:t>C</w:t>
      </w:r>
      <w:r>
        <w:rPr>
          <w:rFonts w:ascii="Book Antiqua" w:hAnsi="Book Antiqua" w:cs="Book Antiqua" w:eastAsia="Book Antiqua"/>
          <w:b/>
          <w:bCs/>
          <w:color w:val="FFFFFF"/>
          <w:spacing w:val="-22"/>
          <w:w w:val="105"/>
          <w:sz w:val="54"/>
          <w:szCs w:val="54"/>
        </w:rPr>
        <w:t>é</w:t>
      </w:r>
      <w:r>
        <w:rPr>
          <w:rFonts w:ascii="Book Antiqua" w:hAnsi="Book Antiqua" w:cs="Book Antiqua" w:eastAsia="Book Antiqua"/>
          <w:b/>
          <w:bCs/>
          <w:color w:val="FFFFFF"/>
          <w:spacing w:val="-24"/>
          <w:w w:val="105"/>
          <w:sz w:val="54"/>
          <w:szCs w:val="54"/>
        </w:rPr>
        <w:t>du</w:t>
      </w:r>
      <w:r>
        <w:rPr>
          <w:rFonts w:ascii="Book Antiqua" w:hAnsi="Book Antiqua" w:cs="Book Antiqua" w:eastAsia="Book Antiqua"/>
          <w:b/>
          <w:bCs/>
          <w:color w:val="FFFFFF"/>
          <w:spacing w:val="-26"/>
          <w:w w:val="105"/>
          <w:sz w:val="54"/>
          <w:szCs w:val="54"/>
        </w:rPr>
        <w:t>l</w:t>
      </w:r>
      <w:r>
        <w:rPr>
          <w:rFonts w:ascii="Book Antiqua" w:hAnsi="Book Antiqua" w:cs="Book Antiqua" w:eastAsia="Book Antiqua"/>
          <w:b/>
          <w:bCs/>
          <w:color w:val="FFFFFF"/>
          <w:spacing w:val="0"/>
          <w:w w:val="105"/>
          <w:sz w:val="54"/>
          <w:szCs w:val="54"/>
        </w:rPr>
        <w:t>a</w:t>
      </w:r>
      <w:r>
        <w:rPr>
          <w:rFonts w:ascii="Book Antiqua" w:hAnsi="Book Antiqua" w:cs="Book Antiqua" w:eastAsia="Book Antiqua"/>
          <w:b/>
          <w:bCs/>
          <w:color w:val="FFFFFF"/>
          <w:spacing w:val="-20"/>
          <w:w w:val="105"/>
          <w:sz w:val="54"/>
          <w:szCs w:val="54"/>
        </w:rPr>
        <w:t> </w:t>
      </w:r>
      <w:r>
        <w:rPr>
          <w:rFonts w:ascii="Book Antiqua" w:hAnsi="Book Antiqua" w:cs="Book Antiqua" w:eastAsia="Book Antiqua"/>
          <w:b/>
          <w:bCs/>
          <w:color w:val="FFFFFF"/>
          <w:spacing w:val="-24"/>
          <w:w w:val="105"/>
          <w:sz w:val="54"/>
          <w:szCs w:val="54"/>
        </w:rPr>
        <w:t>d</w:t>
      </w:r>
      <w:r>
        <w:rPr>
          <w:rFonts w:ascii="Book Antiqua" w:hAnsi="Book Antiqua" w:cs="Book Antiqua" w:eastAsia="Book Antiqua"/>
          <w:b/>
          <w:bCs/>
          <w:color w:val="FFFFFF"/>
          <w:spacing w:val="0"/>
          <w:w w:val="105"/>
          <w:sz w:val="54"/>
          <w:szCs w:val="54"/>
        </w:rPr>
        <w:t>e</w:t>
      </w:r>
      <w:r>
        <w:rPr>
          <w:rFonts w:ascii="Book Antiqua" w:hAnsi="Book Antiqua" w:cs="Book Antiqua" w:eastAsia="Book Antiqua"/>
          <w:b/>
          <w:bCs/>
          <w:color w:val="FFFFFF"/>
          <w:spacing w:val="-19"/>
          <w:w w:val="105"/>
          <w:sz w:val="54"/>
          <w:szCs w:val="54"/>
        </w:rPr>
        <w:t> </w:t>
      </w:r>
      <w:r>
        <w:rPr>
          <w:rFonts w:ascii="Book Antiqua" w:hAnsi="Book Antiqua" w:cs="Book Antiqua" w:eastAsia="Book Antiqua"/>
          <w:b/>
          <w:bCs/>
          <w:color w:val="FFFFFF"/>
          <w:spacing w:val="-23"/>
          <w:w w:val="105"/>
          <w:sz w:val="54"/>
          <w:szCs w:val="54"/>
        </w:rPr>
        <w:t>S</w:t>
      </w:r>
      <w:r>
        <w:rPr>
          <w:rFonts w:ascii="Book Antiqua" w:hAnsi="Book Antiqua" w:cs="Book Antiqua" w:eastAsia="Book Antiqua"/>
          <w:b/>
          <w:bCs/>
          <w:color w:val="FFFFFF"/>
          <w:spacing w:val="-24"/>
          <w:w w:val="105"/>
          <w:sz w:val="54"/>
          <w:szCs w:val="54"/>
        </w:rPr>
        <w:t>up</w:t>
      </w:r>
      <w:r>
        <w:rPr>
          <w:rFonts w:ascii="Book Antiqua" w:hAnsi="Book Antiqua" w:cs="Book Antiqua" w:eastAsia="Book Antiqua"/>
          <w:b/>
          <w:bCs/>
          <w:color w:val="FFFFFF"/>
          <w:spacing w:val="-22"/>
          <w:w w:val="105"/>
          <w:sz w:val="54"/>
          <w:szCs w:val="54"/>
        </w:rPr>
        <w:t>e</w:t>
      </w:r>
      <w:r>
        <w:rPr>
          <w:rFonts w:ascii="Book Antiqua" w:hAnsi="Book Antiqua" w:cs="Book Antiqua" w:eastAsia="Book Antiqua"/>
          <w:b/>
          <w:bCs/>
          <w:color w:val="FFFFFF"/>
          <w:spacing w:val="-12"/>
          <w:w w:val="105"/>
          <w:sz w:val="54"/>
          <w:szCs w:val="54"/>
        </w:rPr>
        <w:t>r</w:t>
      </w:r>
      <w:r>
        <w:rPr>
          <w:rFonts w:ascii="Book Antiqua" w:hAnsi="Book Antiqua" w:cs="Book Antiqua" w:eastAsia="Book Antiqua"/>
          <w:b/>
          <w:bCs/>
          <w:color w:val="FFFFFF"/>
          <w:spacing w:val="-26"/>
          <w:w w:val="105"/>
          <w:sz w:val="54"/>
          <w:szCs w:val="54"/>
        </w:rPr>
        <w:t>vi</w:t>
      </w:r>
      <w:r>
        <w:rPr>
          <w:rFonts w:ascii="Book Antiqua" w:hAnsi="Book Antiqua" w:cs="Book Antiqua" w:eastAsia="Book Antiqua"/>
          <w:b/>
          <w:bCs/>
          <w:color w:val="FFFFFF"/>
          <w:spacing w:val="-22"/>
          <w:w w:val="105"/>
          <w:sz w:val="54"/>
          <w:szCs w:val="54"/>
        </w:rPr>
        <w:t>s</w:t>
      </w:r>
      <w:r>
        <w:rPr>
          <w:rFonts w:ascii="Book Antiqua" w:hAnsi="Book Antiqua" w:cs="Book Antiqua" w:eastAsia="Book Antiqua"/>
          <w:b/>
          <w:bCs/>
          <w:color w:val="FFFFFF"/>
          <w:spacing w:val="-26"/>
          <w:w w:val="105"/>
          <w:sz w:val="54"/>
          <w:szCs w:val="54"/>
        </w:rPr>
        <w:t>i</w:t>
      </w:r>
      <w:r>
        <w:rPr>
          <w:rFonts w:ascii="Book Antiqua" w:hAnsi="Book Antiqua" w:cs="Book Antiqua" w:eastAsia="Book Antiqua"/>
          <w:b/>
          <w:bCs/>
          <w:color w:val="FFFFFF"/>
          <w:spacing w:val="-24"/>
          <w:w w:val="105"/>
          <w:sz w:val="54"/>
          <w:szCs w:val="54"/>
        </w:rPr>
        <w:t>ó</w:t>
      </w:r>
      <w:r>
        <w:rPr>
          <w:rFonts w:ascii="Book Antiqua" w:hAnsi="Book Antiqua" w:cs="Book Antiqua" w:eastAsia="Book Antiqua"/>
          <w:b/>
          <w:bCs/>
          <w:color w:val="FFFFFF"/>
          <w:spacing w:val="0"/>
          <w:w w:val="105"/>
          <w:sz w:val="54"/>
          <w:szCs w:val="54"/>
        </w:rPr>
        <w:t>n</w:t>
      </w:r>
      <w:r>
        <w:rPr>
          <w:rFonts w:ascii="Book Antiqua" w:hAnsi="Book Antiqua" w:cs="Book Antiqua" w:eastAsia="Book Antiqua"/>
          <w:b w:val="0"/>
          <w:bCs w:val="0"/>
          <w:color w:val="000000"/>
          <w:spacing w:val="0"/>
          <w:w w:val="100"/>
          <w:sz w:val="54"/>
          <w:szCs w:val="54"/>
        </w:rPr>
      </w:r>
    </w:p>
    <w:p>
      <w:pPr>
        <w:spacing w:before="4"/>
        <w:ind w:left="0" w:right="177" w:firstLine="0"/>
        <w:jc w:val="right"/>
        <w:rPr>
          <w:rFonts w:ascii="Eras Light ITC" w:hAnsi="Eras Light ITC" w:cs="Eras Light ITC" w:eastAsia="Eras Light ITC"/>
          <w:sz w:val="40"/>
          <w:szCs w:val="40"/>
        </w:rPr>
      </w:pPr>
      <w:r>
        <w:rPr>
          <w:rFonts w:ascii="Eras Light ITC" w:hAnsi="Eras Light ITC" w:cs="Eras Light ITC" w:eastAsia="Eras Light ITC"/>
          <w:b w:val="0"/>
          <w:bCs w:val="0"/>
          <w:color w:val="FFFFFF"/>
          <w:spacing w:val="0"/>
          <w:w w:val="100"/>
          <w:sz w:val="40"/>
          <w:szCs w:val="40"/>
        </w:rPr>
        <w:t>a</w:t>
      </w:r>
      <w:r>
        <w:rPr>
          <w:rFonts w:ascii="Eras Light ITC" w:hAnsi="Eras Light ITC" w:cs="Eras Light ITC" w:eastAsia="Eras Light ITC"/>
          <w:b w:val="0"/>
          <w:bCs w:val="0"/>
          <w:color w:val="FFFFFF"/>
          <w:spacing w:val="0"/>
          <w:w w:val="100"/>
          <w:sz w:val="40"/>
          <w:szCs w:val="40"/>
        </w:rPr>
        <w:t> </w:t>
      </w:r>
      <w:r>
        <w:rPr>
          <w:rFonts w:ascii="Eras Light ITC" w:hAnsi="Eras Light ITC" w:cs="Eras Light ITC" w:eastAsia="Eras Light ITC"/>
          <w:b w:val="0"/>
          <w:bCs w:val="0"/>
          <w:color w:val="FFFFFF"/>
          <w:spacing w:val="0"/>
          <w:w w:val="100"/>
          <w:sz w:val="40"/>
          <w:szCs w:val="40"/>
        </w:rPr>
        <w:t>la</w:t>
      </w:r>
      <w:r>
        <w:rPr>
          <w:rFonts w:ascii="Eras Light ITC" w:hAnsi="Eras Light ITC" w:cs="Eras Light ITC" w:eastAsia="Eras Light ITC"/>
          <w:b w:val="0"/>
          <w:bCs w:val="0"/>
          <w:color w:val="FFFFFF"/>
          <w:spacing w:val="0"/>
          <w:w w:val="100"/>
          <w:sz w:val="40"/>
          <w:szCs w:val="40"/>
        </w:rPr>
        <w:t> </w:t>
      </w:r>
      <w:r>
        <w:rPr>
          <w:rFonts w:ascii="Eras Light ITC" w:hAnsi="Eras Light ITC" w:cs="Eras Light ITC" w:eastAsia="Eras Light ITC"/>
          <w:b w:val="0"/>
          <w:bCs w:val="0"/>
          <w:color w:val="FFFFFF"/>
          <w:spacing w:val="0"/>
          <w:w w:val="100"/>
          <w:sz w:val="40"/>
          <w:szCs w:val="40"/>
        </w:rPr>
        <w:t>Operación</w:t>
      </w:r>
      <w:r>
        <w:rPr>
          <w:rFonts w:ascii="Eras Light ITC" w:hAnsi="Eras Light ITC" w:cs="Eras Light ITC" w:eastAsia="Eras Light ITC"/>
          <w:b w:val="0"/>
          <w:bCs w:val="0"/>
          <w:color w:val="FFFFFF"/>
          <w:spacing w:val="0"/>
          <w:w w:val="100"/>
          <w:sz w:val="40"/>
          <w:szCs w:val="40"/>
        </w:rPr>
        <w:t> </w:t>
      </w:r>
      <w:r>
        <w:rPr>
          <w:rFonts w:ascii="Eras Light ITC" w:hAnsi="Eras Light ITC" w:cs="Eras Light ITC" w:eastAsia="Eras Light ITC"/>
          <w:b w:val="0"/>
          <w:bCs w:val="0"/>
          <w:color w:val="FFFFFF"/>
          <w:spacing w:val="0"/>
          <w:w w:val="100"/>
          <w:sz w:val="40"/>
          <w:szCs w:val="40"/>
        </w:rPr>
        <w:t>de</w:t>
      </w:r>
      <w:r>
        <w:rPr>
          <w:rFonts w:ascii="Eras Light ITC" w:hAnsi="Eras Light ITC" w:cs="Eras Light ITC" w:eastAsia="Eras Light ITC"/>
          <w:b w:val="0"/>
          <w:bCs w:val="0"/>
          <w:color w:val="FFFFFF"/>
          <w:spacing w:val="0"/>
          <w:w w:val="100"/>
          <w:sz w:val="40"/>
          <w:szCs w:val="40"/>
        </w:rPr>
        <w:t> </w:t>
      </w:r>
      <w:r>
        <w:rPr>
          <w:rFonts w:ascii="Eras Light ITC" w:hAnsi="Eras Light ITC" w:cs="Eras Light ITC" w:eastAsia="Eras Light ITC"/>
          <w:b w:val="0"/>
          <w:bCs w:val="0"/>
          <w:color w:val="FFFFFF"/>
          <w:spacing w:val="0"/>
          <w:w w:val="100"/>
          <w:sz w:val="40"/>
          <w:szCs w:val="40"/>
        </w:rPr>
        <w:t>Módulos</w:t>
      </w:r>
      <w:r>
        <w:rPr>
          <w:rFonts w:ascii="Eras Light ITC" w:hAnsi="Eras Light ITC" w:cs="Eras Light ITC" w:eastAsia="Eras Light ITC"/>
          <w:b w:val="0"/>
          <w:bCs w:val="0"/>
          <w:color w:val="FFFFFF"/>
          <w:spacing w:val="0"/>
          <w:w w:val="100"/>
          <w:sz w:val="40"/>
          <w:szCs w:val="40"/>
        </w:rPr>
        <w:t> </w:t>
      </w:r>
      <w:r>
        <w:rPr>
          <w:rFonts w:ascii="Eras Light ITC" w:hAnsi="Eras Light ITC" w:cs="Eras Light ITC" w:eastAsia="Eras Light ITC"/>
          <w:b w:val="0"/>
          <w:bCs w:val="0"/>
          <w:color w:val="FFFFFF"/>
          <w:spacing w:val="0"/>
          <w:w w:val="100"/>
          <w:sz w:val="40"/>
          <w:szCs w:val="40"/>
        </w:rPr>
        <w:t>Fijos</w:t>
      </w:r>
      <w:r>
        <w:rPr>
          <w:rFonts w:ascii="Eras Light ITC" w:hAnsi="Eras Light ITC" w:cs="Eras Light ITC" w:eastAsia="Eras Light ITC"/>
          <w:b w:val="0"/>
          <w:bCs w:val="0"/>
          <w:color w:val="000000"/>
          <w:spacing w:val="0"/>
          <w:w w:val="100"/>
          <w:sz w:val="40"/>
          <w:szCs w:val="40"/>
        </w:rPr>
      </w:r>
    </w:p>
    <w:p>
      <w:pPr>
        <w:spacing w:after="0"/>
        <w:jc w:val="right"/>
        <w:rPr>
          <w:rFonts w:ascii="Eras Light ITC" w:hAnsi="Eras Light ITC" w:cs="Eras Light ITC" w:eastAsia="Eras Light ITC"/>
          <w:sz w:val="40"/>
          <w:szCs w:val="40"/>
        </w:rPr>
        <w:sectPr>
          <w:type w:val="continuous"/>
          <w:pgSz w:w="12240" w:h="15840"/>
          <w:pgMar w:top="1020" w:bottom="280" w:left="1720" w:right="1260"/>
          <w:cols w:num="2" w:equalWidth="0">
            <w:col w:w="3192" w:space="40"/>
            <w:col w:w="6028"/>
          </w:cols>
        </w:sectPr>
      </w:pPr>
    </w:p>
    <w:p>
      <w:pPr>
        <w:spacing w:line="130" w:lineRule="exact" w:before="2"/>
        <w:rPr>
          <w:sz w:val="13"/>
          <w:szCs w:val="13"/>
        </w:rPr>
      </w:pPr>
      <w:r>
        <w:rPr/>
        <w:pict>
          <v:group style="position:absolute;margin-left:42.034401pt;margin-top:28.4307pt;width:527.3785pt;height:720.90335pt;mso-position-horizontal-relative:page;mso-position-vertical-relative:page;z-index:-7924" coordorigin="841,569" coordsize="10548,14418">
            <v:group style="position:absolute;left:2459;top:579;width:8907;height:1862" coordorigin="2459,579" coordsize="8907,1862">
              <v:shape style="position:absolute;left:2459;top:579;width:8907;height:1862" coordorigin="2459,579" coordsize="8907,1862" path="m2459,2441l11366,2441,11366,579,2459,579,2459,2441xe" filled="t" fillcolor="#58595B" stroked="f">
                <v:path arrowok="t"/>
                <v:fill type="solid"/>
              </v:shape>
            </v:group>
            <v:group style="position:absolute;left:2459;top:2583;width:8907;height:6484" coordorigin="2459,2583" coordsize="8907,6484">
              <v:shape style="position:absolute;left:2459;top:2583;width:8907;height:6484" coordorigin="2459,2583" coordsize="8907,6484" path="m2459,9067l11366,9067,11366,2583,2459,2583,2459,9067xe" filled="t" fillcolor="#58595B" stroked="f">
                <v:path arrowok="t"/>
                <v:fill type="solid"/>
              </v:shape>
            </v:group>
            <v:group style="position:absolute;left:851;top:579;width:1446;height:14340" coordorigin="851,579" coordsize="1446,14340">
              <v:shape style="position:absolute;left:851;top:579;width:1446;height:14340" coordorigin="851,579" coordsize="1446,14340" path="m851,14919l2297,14919,2297,579,851,579,851,14919xe" filled="t" fillcolor="#58595B" stroked="f">
                <v:path arrowok="t"/>
                <v:fill type="solid"/>
              </v:shape>
              <v:shape style="position:absolute;left:2322;top:2560;width:9066;height:6534" type="#_x0000_t75">
                <v:imagedata r:id="rId5" o:title=""/>
              </v:shape>
            </v:group>
            <v:group style="position:absolute;left:10907;top:1038;width:2;height:792" coordorigin="10907,1038" coordsize="2,792">
              <v:shape style="position:absolute;left:10907;top:1038;width:2;height:792" coordorigin="10907,1038" coordsize="0,792" path="m10907,1038l10907,1830e" filled="f" stroked="t" strokeweight="4.4084pt" strokecolor="#FFFFFF">
                <v:path arrowok="t"/>
              </v:shape>
            </v:group>
            <v:group style="position:absolute;left:2459;top:9218;width:8907;height:5701" coordorigin="2459,9218" coordsize="8907,5701">
              <v:shape style="position:absolute;left:2459;top:9218;width:8907;height:5701" coordorigin="2459,9218" coordsize="8907,5701" path="m2459,14919l11366,14919,11366,9218,2459,9218,2459,14919xe" filled="t" fillcolor="#58595B" stroked="f">
                <v:path arrowok="t"/>
                <v:fill type="solid"/>
              </v:shape>
            </v:group>
            <v:group style="position:absolute;left:2297;top:579;width:162;height:14351" coordorigin="2297,579" coordsize="162,14351">
              <v:shape style="position:absolute;left:2297;top:579;width:162;height:14351" coordorigin="2297,579" coordsize="162,14351" path="m2297,579l2459,579,2459,14929,2297,14929,2297,579xe" filled="t" fillcolor="#FFFFFF" stroked="f">
                <v:path arrowok="t"/>
                <v:fill type="solid"/>
              </v:shape>
            </v:group>
            <v:group style="position:absolute;left:1579;top:7770;width:2;height:19" coordorigin="1579,7770" coordsize="2,19">
              <v:shape style="position:absolute;left:1579;top:7770;width:2;height:19" coordorigin="1579,7770" coordsize="0,19" path="m1579,7770l1579,7789e" filled="f" stroked="t" strokeweight=".964013pt" strokecolor="#FFFFFF">
                <v:path arrowok="t"/>
              </v:shape>
            </v:group>
            <v:group style="position:absolute;left:854;top:7770;width:2;height:19" coordorigin="854,7770" coordsize="2,19">
              <v:shape style="position:absolute;left:854;top:7770;width:2;height:19" coordorigin="854,7770" coordsize="0,19" path="m854,7770l854,7789e" filled="f" stroked="t" strokeweight=".964013pt" strokecolor="#FFFFFF">
                <v:path arrowok="t"/>
              </v:shape>
            </v:group>
            <v:group style="position:absolute;left:853;top:7780;width:1403;height:26" coordorigin="853,7780" coordsize="1403,26">
              <v:shape style="position:absolute;left:853;top:7780;width:1403;height:26" coordorigin="853,7780" coordsize="1403,26" path="m2256,7780l853,7788,853,7806,2256,7780xe" filled="t" fillcolor="#FDFDFD" stroked="f">
                <v:path arrowok="t"/>
                <v:fill type="solid"/>
              </v:shape>
            </v:group>
            <v:group style="position:absolute;left:853;top:7780;width:1403;height:43" coordorigin="853,7780" coordsize="1403,43">
              <v:shape style="position:absolute;left:853;top:7780;width:1403;height:43" coordorigin="853,7780" coordsize="1403,43" path="m2256,7780l853,7806,853,7823,2256,7780xe" filled="t" fillcolor="#FCFCFC" stroked="f">
                <v:path arrowok="t"/>
                <v:fill type="solid"/>
              </v:shape>
            </v:group>
            <v:group style="position:absolute;left:853;top:7780;width:1403;height:61" coordorigin="853,7780" coordsize="1403,61">
              <v:shape style="position:absolute;left:853;top:7780;width:1403;height:61" coordorigin="853,7780" coordsize="1403,61" path="m2256,7780l853,7823,853,7840,2256,7780xe" filled="t" fillcolor="#FAFBFB" stroked="f">
                <v:path arrowok="t"/>
                <v:fill type="solid"/>
              </v:shape>
            </v:group>
            <v:group style="position:absolute;left:853;top:7780;width:1403;height:78" coordorigin="853,7780" coordsize="1403,78">
              <v:shape style="position:absolute;left:853;top:7780;width:1403;height:78" coordorigin="853,7780" coordsize="1403,78" path="m2256,7780l853,7840,853,7858,2256,7780xe" filled="t" fillcolor="#F9F9FA" stroked="f">
                <v:path arrowok="t"/>
                <v:fill type="solid"/>
              </v:shape>
            </v:group>
            <v:group style="position:absolute;left:853;top:7780;width:1403;height:95" coordorigin="853,7780" coordsize="1403,95">
              <v:shape style="position:absolute;left:853;top:7780;width:1403;height:95" coordorigin="853,7780" coordsize="1403,95" path="m2256,7780l853,7858,853,7875,2256,7780xe" filled="t" fillcolor="#F8F8F9" stroked="f">
                <v:path arrowok="t"/>
                <v:fill type="solid"/>
              </v:shape>
            </v:group>
            <v:group style="position:absolute;left:853;top:7780;width:1403;height:113" coordorigin="853,7780" coordsize="1403,113">
              <v:shape style="position:absolute;left:853;top:7780;width:1403;height:113" coordorigin="853,7780" coordsize="1403,113" path="m2256,7780l853,7875,853,7892,2256,7780xe" filled="t" fillcolor="#F7F7F8" stroked="f">
                <v:path arrowok="t"/>
                <v:fill type="solid"/>
              </v:shape>
            </v:group>
            <v:group style="position:absolute;left:853;top:7780;width:1403;height:130" coordorigin="853,7780" coordsize="1403,130">
              <v:shape style="position:absolute;left:853;top:7780;width:1403;height:130" coordorigin="853,7780" coordsize="1403,130" path="m2256,7780l853,7892,853,7910,2256,7780xe" filled="t" fillcolor="#F6F6F7" stroked="f">
                <v:path arrowok="t"/>
                <v:fill type="solid"/>
              </v:shape>
            </v:group>
            <v:group style="position:absolute;left:853;top:7780;width:1403;height:147" coordorigin="853,7780" coordsize="1403,147">
              <v:shape style="position:absolute;left:853;top:7780;width:1403;height:147" coordorigin="853,7780" coordsize="1403,147" path="m2256,7780l853,7910,853,7927,2256,7780xe" filled="t" fillcolor="#F5F6F6" stroked="f">
                <v:path arrowok="t"/>
                <v:fill type="solid"/>
              </v:shape>
            </v:group>
            <v:group style="position:absolute;left:853;top:7780;width:1403;height:165" coordorigin="853,7780" coordsize="1403,165">
              <v:shape style="position:absolute;left:853;top:7780;width:1403;height:165" coordorigin="853,7780" coordsize="1403,165" path="m2256,7780l853,7927,853,7945,2256,7780xe" filled="t" fillcolor="#F4F5F5" stroked="f">
                <v:path arrowok="t"/>
                <v:fill type="solid"/>
              </v:shape>
            </v:group>
            <v:group style="position:absolute;left:853;top:7780;width:1403;height:182" coordorigin="853,7780" coordsize="1403,182">
              <v:shape style="position:absolute;left:853;top:7780;width:1403;height:182" coordorigin="853,7780" coordsize="1403,182" path="m2256,7780l853,7945,853,7962,2256,7780xe" filled="t" fillcolor="#F3F4F4" stroked="f">
                <v:path arrowok="t"/>
                <v:fill type="solid"/>
              </v:shape>
            </v:group>
            <v:group style="position:absolute;left:853;top:7780;width:1403;height:200" coordorigin="853,7780" coordsize="1403,200">
              <v:shape style="position:absolute;left:853;top:7780;width:1403;height:200" coordorigin="853,7780" coordsize="1403,200" path="m2256,7780l853,7962,853,7980,2256,7780xe" filled="t" fillcolor="#F3F3F3" stroked="f">
                <v:path arrowok="t"/>
                <v:fill type="solid"/>
              </v:shape>
            </v:group>
            <v:group style="position:absolute;left:853;top:7780;width:1403;height:218" coordorigin="853,7780" coordsize="1403,218">
              <v:shape style="position:absolute;left:853;top:7780;width:1403;height:218" coordorigin="853,7780" coordsize="1403,218" path="m2256,7780l853,7980,853,7998,2256,7780xe" filled="t" fillcolor="#F2F2F3" stroked="f">
                <v:path arrowok="t"/>
                <v:fill type="solid"/>
              </v:shape>
            </v:group>
            <v:group style="position:absolute;left:853;top:7780;width:1403;height:235" coordorigin="853,7780" coordsize="1403,235">
              <v:shape style="position:absolute;left:853;top:7780;width:1403;height:235" coordorigin="853,7780" coordsize="1403,235" path="m2256,7780l853,7998,853,8015,2256,7780xe" filled="t" fillcolor="#F1F1F2" stroked="f">
                <v:path arrowok="t"/>
                <v:fill type="solid"/>
              </v:shape>
            </v:group>
            <v:group style="position:absolute;left:853;top:7780;width:1403;height:253" coordorigin="853,7780" coordsize="1403,253">
              <v:shape style="position:absolute;left:853;top:7780;width:1403;height:253" coordorigin="853,7780" coordsize="1403,253" path="m2256,7780l853,8015,853,8033,2256,7780xe" filled="t" fillcolor="#F0F1F1" stroked="f">
                <v:path arrowok="t"/>
                <v:fill type="solid"/>
              </v:shape>
            </v:group>
            <v:group style="position:absolute;left:853;top:7780;width:1403;height:271" coordorigin="853,7780" coordsize="1403,271">
              <v:shape style="position:absolute;left:853;top:7780;width:1403;height:271" coordorigin="853,7780" coordsize="1403,271" path="m2256,7780l853,8033,853,8051,2256,7780xe" filled="t" fillcolor="#EFF0F0" stroked="f">
                <v:path arrowok="t"/>
                <v:fill type="solid"/>
              </v:shape>
            </v:group>
            <v:group style="position:absolute;left:853;top:7780;width:1403;height:289" coordorigin="853,7780" coordsize="1403,289">
              <v:shape style="position:absolute;left:853;top:7780;width:1403;height:289" coordorigin="853,7780" coordsize="1403,289" path="m2256,7780l853,8051,853,8069,2256,7780xe" filled="t" fillcolor="#EEEFF0" stroked="f">
                <v:path arrowok="t"/>
                <v:fill type="solid"/>
              </v:shape>
            </v:group>
            <v:group style="position:absolute;left:853;top:7780;width:1403;height:307" coordorigin="853,7780" coordsize="1403,307">
              <v:shape style="position:absolute;left:853;top:7780;width:1403;height:307" coordorigin="853,7780" coordsize="1403,307" path="m2256,7780l853,8069,853,8087,2256,7780xe" filled="t" fillcolor="#EDEEEF" stroked="f">
                <v:path arrowok="t"/>
                <v:fill type="solid"/>
              </v:shape>
            </v:group>
            <v:group style="position:absolute;left:853;top:7780;width:1403;height:325" coordorigin="853,7780" coordsize="1403,325">
              <v:shape style="position:absolute;left:853;top:7780;width:1403;height:325" coordorigin="853,7780" coordsize="1403,325" path="m2256,7780l853,8087,853,8105,2256,7780xe" filled="t" fillcolor="#EDEDEE" stroked="f">
                <v:path arrowok="t"/>
                <v:fill type="solid"/>
              </v:shape>
            </v:group>
            <v:group style="position:absolute;left:853;top:7780;width:1403;height:344" coordorigin="853,7780" coordsize="1403,344">
              <v:shape style="position:absolute;left:853;top:7780;width:1403;height:344" coordorigin="853,7780" coordsize="1403,344" path="m2256,7780l853,8105,853,8123,2256,7780xe" filled="t" fillcolor="#ECEDED" stroked="f">
                <v:path arrowok="t"/>
                <v:fill type="solid"/>
              </v:shape>
            </v:group>
            <v:group style="position:absolute;left:853;top:7780;width:1403;height:362" coordorigin="853,7780" coordsize="1403,362">
              <v:shape style="position:absolute;left:853;top:7780;width:1403;height:362" coordorigin="853,7780" coordsize="1403,362" path="m2256,7780l853,8123,853,8142,2256,7780xe" filled="t" fillcolor="#EBECEC" stroked="f">
                <v:path arrowok="t"/>
                <v:fill type="solid"/>
              </v:shape>
            </v:group>
            <v:group style="position:absolute;left:853;top:7780;width:1403;height:381" coordorigin="853,7780" coordsize="1403,381">
              <v:shape style="position:absolute;left:853;top:7780;width:1403;height:381" coordorigin="853,7780" coordsize="1403,381" path="m2256,7780l853,8142,853,8160,2256,7780xe" filled="t" fillcolor="#EAEBEC" stroked="f">
                <v:path arrowok="t"/>
                <v:fill type="solid"/>
              </v:shape>
            </v:group>
            <v:group style="position:absolute;left:853;top:7780;width:1403;height:399" coordorigin="853,7780" coordsize="1403,399">
              <v:shape style="position:absolute;left:853;top:7780;width:1403;height:399" coordorigin="853,7780" coordsize="1403,399" path="m2256,7780l853,8160,853,8179,2256,7780xe" filled="t" fillcolor="#E9EAEB" stroked="f">
                <v:path arrowok="t"/>
                <v:fill type="solid"/>
              </v:shape>
            </v:group>
            <v:group style="position:absolute;left:853;top:7780;width:1403;height:418" coordorigin="853,7780" coordsize="1403,418">
              <v:shape style="position:absolute;left:853;top:7780;width:1403;height:418" coordorigin="853,7780" coordsize="1403,418" path="m2256,7780l853,8179,853,8198,2256,7780xe" filled="t" fillcolor="#E8E9EA" stroked="f">
                <v:path arrowok="t"/>
                <v:fill type="solid"/>
              </v:shape>
            </v:group>
            <v:group style="position:absolute;left:853;top:7780;width:1403;height:437" coordorigin="853,7780" coordsize="1403,437">
              <v:shape style="position:absolute;left:853;top:7780;width:1403;height:437" coordorigin="853,7780" coordsize="1403,437" path="m2256,7780l853,8198,853,8217,2256,7780xe" filled="t" fillcolor="#E8E8E9" stroked="f">
                <v:path arrowok="t"/>
                <v:fill type="solid"/>
              </v:shape>
            </v:group>
            <v:group style="position:absolute;left:853;top:7780;width:1403;height:456" coordorigin="853,7780" coordsize="1403,456">
              <v:shape style="position:absolute;left:853;top:7780;width:1403;height:456" coordorigin="853,7780" coordsize="1403,456" path="m2256,7780l853,8217,853,8236,2256,7780xe" filled="t" fillcolor="#E7E8E8" stroked="f">
                <v:path arrowok="t"/>
                <v:fill type="solid"/>
              </v:shape>
            </v:group>
            <v:group style="position:absolute;left:853;top:7780;width:1403;height:475" coordorigin="853,7780" coordsize="1403,475">
              <v:shape style="position:absolute;left:853;top:7780;width:1403;height:475" coordorigin="853,7780" coordsize="1403,475" path="m2256,7780l853,8236,853,8255,2256,7780xe" filled="t" fillcolor="#E6E7E8" stroked="f">
                <v:path arrowok="t"/>
                <v:fill type="solid"/>
              </v:shape>
            </v:group>
            <v:group style="position:absolute;left:853;top:7780;width:1403;height:494" coordorigin="853,7780" coordsize="1403,494">
              <v:shape style="position:absolute;left:853;top:7780;width:1403;height:494" coordorigin="853,7780" coordsize="1403,494" path="m2256,7780l853,8255,853,8274,2256,7780xe" filled="t" fillcolor="#E5E6E7" stroked="f">
                <v:path arrowok="t"/>
                <v:fill type="solid"/>
              </v:shape>
            </v:group>
            <v:group style="position:absolute;left:853;top:7780;width:1403;height:514" coordorigin="853,7780" coordsize="1403,514">
              <v:shape style="position:absolute;left:853;top:7780;width:1403;height:514" coordorigin="853,7780" coordsize="1403,514" path="m2256,7780l853,8274,853,8294,2256,7780xe" filled="t" fillcolor="#E4E5E6" stroked="f">
                <v:path arrowok="t"/>
                <v:fill type="solid"/>
              </v:shape>
            </v:group>
            <v:group style="position:absolute;left:853;top:7780;width:1403;height:534" coordorigin="853,7780" coordsize="1403,534">
              <v:shape style="position:absolute;left:853;top:7780;width:1403;height:534" coordorigin="853,7780" coordsize="1403,534" path="m2256,7780l853,8294,853,8313,2256,7780xe" filled="t" fillcolor="#E3E4E5" stroked="f">
                <v:path arrowok="t"/>
                <v:fill type="solid"/>
              </v:shape>
            </v:group>
            <v:group style="position:absolute;left:853;top:7780;width:1403;height:553" coordorigin="853,7780" coordsize="1403,553">
              <v:shape style="position:absolute;left:853;top:7780;width:1403;height:553" coordorigin="853,7780" coordsize="1403,553" path="m2256,7780l853,8313,853,8333,2256,7780xe" filled="t" fillcolor="#E3E4E5" stroked="f">
                <v:path arrowok="t"/>
                <v:fill type="solid"/>
              </v:shape>
            </v:group>
            <v:group style="position:absolute;left:853;top:7780;width:1403;height:573" coordorigin="853,7780" coordsize="1403,573">
              <v:shape style="position:absolute;left:853;top:7780;width:1403;height:573" coordorigin="853,7780" coordsize="1403,573" path="m2256,7780l853,8333,853,8353,2256,7780xe" filled="t" fillcolor="#E2E3E4" stroked="f">
                <v:path arrowok="t"/>
                <v:fill type="solid"/>
              </v:shape>
            </v:group>
            <v:group style="position:absolute;left:853;top:7780;width:1403;height:594" coordorigin="853,7780" coordsize="1403,594">
              <v:shape style="position:absolute;left:853;top:7780;width:1403;height:594" coordorigin="853,7780" coordsize="1403,594" path="m2256,7780l853,8353,853,8374,2256,7780xe" filled="t" fillcolor="#E1E2E3" stroked="f">
                <v:path arrowok="t"/>
                <v:fill type="solid"/>
              </v:shape>
            </v:group>
            <v:group style="position:absolute;left:853;top:7780;width:1403;height:614" coordorigin="853,7780" coordsize="1403,614">
              <v:shape style="position:absolute;left:853;top:7780;width:1403;height:614" coordorigin="853,7780" coordsize="1403,614" path="m2256,7780l853,8374,853,8394,2256,7780xe" filled="t" fillcolor="#E0E1E2" stroked="f">
                <v:path arrowok="t"/>
                <v:fill type="solid"/>
              </v:shape>
            </v:group>
            <v:group style="position:absolute;left:853;top:7780;width:1403;height:635" coordorigin="853,7780" coordsize="1403,635">
              <v:shape style="position:absolute;left:853;top:7780;width:1403;height:635" coordorigin="853,7780" coordsize="1403,635" path="m2256,7780l853,8394,853,8415,2256,7780xe" filled="t" fillcolor="#DFE0E1" stroked="f">
                <v:path arrowok="t"/>
                <v:fill type="solid"/>
              </v:shape>
            </v:group>
            <v:group style="position:absolute;left:853;top:7780;width:1403;height:656" coordorigin="853,7780" coordsize="1403,656">
              <v:shape style="position:absolute;left:853;top:7780;width:1403;height:656" coordorigin="853,7780" coordsize="1403,656" path="m2256,7780l853,8415,853,8436,2256,7780xe" filled="t" fillcolor="#DEE0E1" stroked="f">
                <v:path arrowok="t"/>
                <v:fill type="solid"/>
              </v:shape>
            </v:group>
            <v:group style="position:absolute;left:853;top:7780;width:1403;height:677" coordorigin="853,7780" coordsize="1403,677">
              <v:shape style="position:absolute;left:853;top:7780;width:1403;height:677" coordorigin="853,7780" coordsize="1403,677" path="m2256,7780l853,8436,853,8457,2256,7780xe" filled="t" fillcolor="#DEDFE0" stroked="f">
                <v:path arrowok="t"/>
                <v:fill type="solid"/>
              </v:shape>
            </v:group>
            <v:group style="position:absolute;left:853;top:7780;width:1403;height:698" coordorigin="853,7780" coordsize="1403,698">
              <v:shape style="position:absolute;left:853;top:7780;width:1403;height:698" coordorigin="853,7780" coordsize="1403,698" path="m2256,7780l853,8457,853,8478,2256,7780xe" filled="t" fillcolor="#DDDEDF" stroked="f">
                <v:path arrowok="t"/>
                <v:fill type="solid"/>
              </v:shape>
            </v:group>
            <v:group style="position:absolute;left:853;top:7780;width:1403;height:720" coordorigin="853,7780" coordsize="1403,720">
              <v:shape style="position:absolute;left:853;top:7780;width:1403;height:720" coordorigin="853,7780" coordsize="1403,720" path="m2256,7780l853,8478,853,8500,2256,7780xe" filled="t" fillcolor="#DCDDDE" stroked="f">
                <v:path arrowok="t"/>
                <v:fill type="solid"/>
              </v:shape>
            </v:group>
            <v:group style="position:absolute;left:853;top:7780;width:1403;height:742" coordorigin="853,7780" coordsize="1403,742">
              <v:shape style="position:absolute;left:853;top:7780;width:1403;height:742" coordorigin="853,7780" coordsize="1403,742" path="m2256,7780l853,8500,853,8522,2256,7780xe" filled="t" fillcolor="#DBDCDE" stroked="f">
                <v:path arrowok="t"/>
                <v:fill type="solid"/>
              </v:shape>
            </v:group>
            <v:group style="position:absolute;left:853;top:7780;width:1403;height:764" coordorigin="853,7780" coordsize="1403,764">
              <v:shape style="position:absolute;left:853;top:7780;width:1403;height:764" coordorigin="853,7780" coordsize="1403,764" path="m2256,7780l853,8522,853,8544,2256,7780xe" filled="t" fillcolor="#DADBDD" stroked="f">
                <v:path arrowok="t"/>
                <v:fill type="solid"/>
              </v:shape>
            </v:group>
            <v:group style="position:absolute;left:853;top:7780;width:1403;height:787" coordorigin="853,7780" coordsize="1403,787">
              <v:shape style="position:absolute;left:853;top:7780;width:1403;height:787" coordorigin="853,7780" coordsize="1403,787" path="m2256,7780l853,8544,853,8567,2256,7780xe" filled="t" fillcolor="#D9DBDC" stroked="f">
                <v:path arrowok="t"/>
                <v:fill type="solid"/>
              </v:shape>
            </v:group>
            <v:group style="position:absolute;left:853;top:7780;width:1403;height:810" coordorigin="853,7780" coordsize="1403,810">
              <v:shape style="position:absolute;left:853;top:7780;width:1403;height:810" coordorigin="853,7780" coordsize="1403,810" path="m2256,7780l853,8567,853,8590,2256,7780xe" filled="t" fillcolor="#D9DADB" stroked="f">
                <v:path arrowok="t"/>
                <v:fill type="solid"/>
              </v:shape>
            </v:group>
            <v:group style="position:absolute;left:853;top:7780;width:1403;height:833" coordorigin="853,7780" coordsize="1403,833">
              <v:shape style="position:absolute;left:853;top:7780;width:1403;height:833" coordorigin="853,7780" coordsize="1403,833" path="m2256,7780l853,8590,853,8613,2256,7780xe" filled="t" fillcolor="#D8D9DA" stroked="f">
                <v:path arrowok="t"/>
                <v:fill type="solid"/>
              </v:shape>
            </v:group>
            <v:group style="position:absolute;left:853;top:7780;width:1403;height:857" coordorigin="853,7780" coordsize="1403,857">
              <v:shape style="position:absolute;left:853;top:7780;width:1403;height:857" coordorigin="853,7780" coordsize="1403,857" path="m2256,7780l853,8613,853,8636,2256,7780xe" filled="t" fillcolor="#D7D8DA" stroked="f">
                <v:path arrowok="t"/>
                <v:fill type="solid"/>
              </v:shape>
            </v:group>
            <v:group style="position:absolute;left:853;top:7780;width:1403;height:881" coordorigin="853,7780" coordsize="1403,881">
              <v:shape style="position:absolute;left:853;top:7780;width:1403;height:881" coordorigin="853,7780" coordsize="1403,881" path="m2256,7780l853,8636,853,8660,2256,7780xe" filled="t" fillcolor="#D6D7D9" stroked="f">
                <v:path arrowok="t"/>
                <v:fill type="solid"/>
              </v:shape>
            </v:group>
            <v:group style="position:absolute;left:853;top:7780;width:1403;height:905" coordorigin="853,7780" coordsize="1403,905">
              <v:shape style="position:absolute;left:853;top:7780;width:1403;height:905" coordorigin="853,7780" coordsize="1403,905" path="m2256,7780l853,8660,853,8685,2256,7780xe" filled="t" fillcolor="#D5D7D8" stroked="f">
                <v:path arrowok="t"/>
                <v:fill type="solid"/>
              </v:shape>
            </v:group>
            <v:group style="position:absolute;left:853;top:7780;width:1403;height:930" coordorigin="853,7780" coordsize="1403,930">
              <v:shape style="position:absolute;left:853;top:7780;width:1403;height:930" coordorigin="853,7780" coordsize="1403,930" path="m2256,7780l853,8685,853,8709,2256,7780xe" filled="t" fillcolor="#D4D6D7" stroked="f">
                <v:path arrowok="t"/>
                <v:fill type="solid"/>
              </v:shape>
            </v:group>
            <v:group style="position:absolute;left:853;top:7780;width:1403;height:955" coordorigin="853,7780" coordsize="1403,955">
              <v:shape style="position:absolute;left:853;top:7780;width:1403;height:955" coordorigin="853,7780" coordsize="1403,955" path="m2256,7780l853,8709,853,8734,2256,7780xe" filled="t" fillcolor="#D4D5D7" stroked="f">
                <v:path arrowok="t"/>
                <v:fill type="solid"/>
              </v:shape>
            </v:group>
            <v:group style="position:absolute;left:853;top:7780;width:1403;height:980" coordorigin="853,7780" coordsize="1403,980">
              <v:shape style="position:absolute;left:853;top:7780;width:1403;height:980" coordorigin="853,7780" coordsize="1403,980" path="m2256,7780l853,8734,853,8760,2256,7780xe" filled="t" fillcolor="#D3D4D6" stroked="f">
                <v:path arrowok="t"/>
                <v:fill type="solid"/>
              </v:shape>
            </v:group>
            <v:group style="position:absolute;left:853;top:7780;width:1403;height:1006" coordorigin="853,7780" coordsize="1403,1006">
              <v:shape style="position:absolute;left:853;top:7780;width:1403;height:1006" coordorigin="853,7780" coordsize="1403,1006" path="m2256,7780l853,8760,853,8786,2256,7780xe" filled="t" fillcolor="#D2D3D5" stroked="f">
                <v:path arrowok="t"/>
                <v:fill type="solid"/>
              </v:shape>
            </v:group>
            <v:group style="position:absolute;left:2256;top:7749;width:43;height:31" coordorigin="2256,7749" coordsize="43,31">
              <v:shape style="position:absolute;left:2256;top:7749;width:43;height:31" coordorigin="2256,7749" coordsize="43,31" path="m2299,7749l2256,7780,2299,7750,2299,7749xe" filled="t" fillcolor="#57585A" stroked="f">
                <v:path arrowok="t"/>
                <v:fill type="solid"/>
              </v:shape>
            </v:group>
            <v:group style="position:absolute;left:853;top:7780;width:1403;height:1032" coordorigin="853,7780" coordsize="1403,1032">
              <v:shape style="position:absolute;left:853;top:7780;width:1403;height:1032" coordorigin="853,7780" coordsize="1403,1032" path="m2256,7780l853,8786,853,8812,2256,7780xe" filled="t" fillcolor="#D1D3D4" stroked="f">
                <v:path arrowok="t"/>
                <v:fill type="solid"/>
              </v:shape>
            </v:group>
            <v:group style="position:absolute;left:2256;top:7748;width:43;height:32" coordorigin="2256,7748" coordsize="43,32">
              <v:shape style="position:absolute;left:2256;top:7748;width:43;height:32" coordorigin="2256,7748" coordsize="43,32" path="m2299,7748l2256,7780,2299,7749,2299,7748xe" filled="t" fillcolor="#58595B" stroked="f">
                <v:path arrowok="t"/>
                <v:fill type="solid"/>
              </v:shape>
            </v:group>
            <v:group style="position:absolute;left:853;top:7780;width:1403;height:1059" coordorigin="853,7780" coordsize="1403,1059">
              <v:shape style="position:absolute;left:853;top:7780;width:1403;height:1059" coordorigin="853,7780" coordsize="1403,1059" path="m2256,7780l853,8812,853,8839,2256,7780xe" filled="t" fillcolor="#D0D2D3" stroked="f">
                <v:path arrowok="t"/>
                <v:fill type="solid"/>
              </v:shape>
            </v:group>
            <v:group style="position:absolute;left:2256;top:7747;width:43;height:33" coordorigin="2256,7747" coordsize="43,33">
              <v:shape style="position:absolute;left:2256;top:7747;width:43;height:33" coordorigin="2256,7747" coordsize="43,33" path="m2299,7747l2256,7780,2299,7748,2299,7747xe" filled="t" fillcolor="#595A5C" stroked="f">
                <v:path arrowok="t"/>
                <v:fill type="solid"/>
              </v:shape>
            </v:group>
            <v:group style="position:absolute;left:853;top:7780;width:1403;height:1087" coordorigin="853,7780" coordsize="1403,1087">
              <v:shape style="position:absolute;left:853;top:7780;width:1403;height:1087" coordorigin="853,7780" coordsize="1403,1087" path="m2256,7780l853,8839,853,8867,2256,7780xe" filled="t" fillcolor="#CFD1D3" stroked="f">
                <v:path arrowok="t"/>
                <v:fill type="solid"/>
              </v:shape>
            </v:group>
            <v:group style="position:absolute;left:2256;top:7746;width:43;height:34" coordorigin="2256,7746" coordsize="43,34">
              <v:shape style="position:absolute;left:2256;top:7746;width:43;height:34" coordorigin="2256,7746" coordsize="43,34" path="m2299,7746l2256,7780,2299,7747,2299,7746xe" filled="t" fillcolor="#5A5B5D" stroked="f">
                <v:path arrowok="t"/>
                <v:fill type="solid"/>
              </v:shape>
            </v:group>
            <v:group style="position:absolute;left:853;top:7780;width:1403;height:1115" coordorigin="853,7780" coordsize="1403,1115">
              <v:shape style="position:absolute;left:853;top:7780;width:1403;height:1115" coordorigin="853,7780" coordsize="1403,1115" path="m2256,7780l853,8867,853,8894,2256,7780xe" filled="t" fillcolor="#CFD0D2" stroked="f">
                <v:path arrowok="t"/>
                <v:fill type="solid"/>
              </v:shape>
            </v:group>
            <v:group style="position:absolute;left:2256;top:7745;width:43;height:34" coordorigin="2256,7745" coordsize="43,34">
              <v:shape style="position:absolute;left:2256;top:7745;width:43;height:34" coordorigin="2256,7745" coordsize="43,34" path="m2299,7745l2256,7780,2299,7746,2299,7745xe" filled="t" fillcolor="#5B5C5E" stroked="f">
                <v:path arrowok="t"/>
                <v:fill type="solid"/>
              </v:shape>
            </v:group>
            <v:group style="position:absolute;left:853;top:7780;width:1403;height:1143" coordorigin="853,7780" coordsize="1403,1143">
              <v:shape style="position:absolute;left:853;top:7780;width:1403;height:1143" coordorigin="853,7780" coordsize="1403,1143" path="m2256,7780l853,8894,853,8923,2256,7780xe" filled="t" fillcolor="#CECFD1" stroked="f">
                <v:path arrowok="t"/>
                <v:fill type="solid"/>
              </v:shape>
            </v:group>
            <v:group style="position:absolute;left:2256;top:7744;width:43;height:35" coordorigin="2256,7744" coordsize="43,35">
              <v:shape style="position:absolute;left:2256;top:7744;width:43;height:35" coordorigin="2256,7744" coordsize="43,35" path="m2299,7744l2256,7780,2299,7745,2299,7744xe" filled="t" fillcolor="#5B5C5F" stroked="f">
                <v:path arrowok="t"/>
                <v:fill type="solid"/>
              </v:shape>
            </v:group>
            <v:group style="position:absolute;left:853;top:7780;width:1403;height:1172" coordorigin="853,7780" coordsize="1403,1172">
              <v:shape style="position:absolute;left:853;top:7780;width:1403;height:1172" coordorigin="853,7780" coordsize="1403,1172" path="m2256,7780l853,8923,853,8952,2256,7780xe" filled="t" fillcolor="#CDCFD0" stroked="f">
                <v:path arrowok="t"/>
                <v:fill type="solid"/>
              </v:shape>
            </v:group>
            <v:group style="position:absolute;left:2256;top:7744;width:43;height:36" coordorigin="2256,7744" coordsize="43,36">
              <v:shape style="position:absolute;left:2256;top:7744;width:43;height:36" coordorigin="2256,7744" coordsize="43,36" path="m2299,7744l2256,7780,2299,7744,2299,7744xe" filled="t" fillcolor="#5C5D5F" stroked="f">
                <v:path arrowok="t"/>
                <v:fill type="solid"/>
              </v:shape>
            </v:group>
            <v:group style="position:absolute;left:853;top:7780;width:1403;height:1202" coordorigin="853,7780" coordsize="1403,1202">
              <v:shape style="position:absolute;left:853;top:7780;width:1403;height:1202" coordorigin="853,7780" coordsize="1403,1202" path="m2256,7780l853,8952,853,8982,2256,7780xe" filled="t" fillcolor="#CCCED0" stroked="f">
                <v:path arrowok="t"/>
                <v:fill type="solid"/>
              </v:shape>
            </v:group>
            <v:group style="position:absolute;left:2256;top:7743;width:43;height:37" coordorigin="2256,7743" coordsize="43,37">
              <v:shape style="position:absolute;left:2256;top:7743;width:43;height:37" coordorigin="2256,7743" coordsize="43,37" path="m2299,7743l2256,7780,2299,7744,2299,7743xe" filled="t" fillcolor="#5D5E60" stroked="f">
                <v:path arrowok="t"/>
                <v:fill type="solid"/>
              </v:shape>
            </v:group>
            <v:group style="position:absolute;left:853;top:7780;width:1403;height:1232" coordorigin="853,7780" coordsize="1403,1232">
              <v:shape style="position:absolute;left:853;top:7780;width:1403;height:1232" coordorigin="853,7780" coordsize="1403,1232" path="m2256,7780l853,8982,853,9012,2256,7780xe" filled="t" fillcolor="#CBCDCF" stroked="f">
                <v:path arrowok="t"/>
                <v:fill type="solid"/>
              </v:shape>
            </v:group>
            <v:group style="position:absolute;left:2256;top:7742;width:43;height:38" coordorigin="2256,7742" coordsize="43,38">
              <v:shape style="position:absolute;left:2256;top:7742;width:43;height:38" coordorigin="2256,7742" coordsize="43,38" path="m2299,7742l2256,7780,2299,7743,2299,7742xe" filled="t" fillcolor="#5E5F61" stroked="f">
                <v:path arrowok="t"/>
                <v:fill type="solid"/>
              </v:shape>
            </v:group>
            <v:group style="position:absolute;left:853;top:7780;width:1403;height:1263" coordorigin="853,7780" coordsize="1403,1263">
              <v:shape style="position:absolute;left:853;top:7780;width:1403;height:1263" coordorigin="853,7780" coordsize="1403,1263" path="m2256,7780l853,9012,853,9043,2256,7780xe" filled="t" fillcolor="#CACCCE" stroked="f">
                <v:path arrowok="t"/>
                <v:fill type="solid"/>
              </v:shape>
            </v:group>
            <v:group style="position:absolute;left:2256;top:7741;width:43;height:39" coordorigin="2256,7741" coordsize="43,39">
              <v:shape style="position:absolute;left:2256;top:7741;width:43;height:39" coordorigin="2256,7741" coordsize="43,39" path="m2299,7741l2256,7780,2299,7742,2299,7741xe" filled="t" fillcolor="#5F6062" stroked="f">
                <v:path arrowok="t"/>
                <v:fill type="solid"/>
              </v:shape>
            </v:group>
            <v:group style="position:absolute;left:853;top:7780;width:1403;height:1295" coordorigin="853,7780" coordsize="1403,1295">
              <v:shape style="position:absolute;left:853;top:7780;width:1403;height:1295" coordorigin="853,7780" coordsize="1403,1295" path="m2256,7780l853,9043,853,9075,2256,7780xe" filled="t" fillcolor="#CACBCD" stroked="f">
                <v:path arrowok="t"/>
                <v:fill type="solid"/>
              </v:shape>
            </v:group>
            <v:group style="position:absolute;left:2256;top:7740;width:43;height:40" coordorigin="2256,7740" coordsize="43,40">
              <v:shape style="position:absolute;left:2256;top:7740;width:43;height:40" coordorigin="2256,7740" coordsize="43,40" path="m2299,7740l2256,7780,2299,7741,2299,7740xe" filled="t" fillcolor="#606163" stroked="f">
                <v:path arrowok="t"/>
                <v:fill type="solid"/>
              </v:shape>
            </v:group>
            <v:group style="position:absolute;left:853;top:7780;width:1403;height:1327" coordorigin="853,7780" coordsize="1403,1327">
              <v:shape style="position:absolute;left:853;top:7780;width:1403;height:1327" coordorigin="853,7780" coordsize="1403,1327" path="m2256,7780l853,9075,853,9107,2256,7780xe" filled="t" fillcolor="#C9CBCC" stroked="f">
                <v:path arrowok="t"/>
                <v:fill type="solid"/>
              </v:shape>
            </v:group>
            <v:group style="position:absolute;left:2256;top:7739;width:43;height:41" coordorigin="2256,7739" coordsize="43,41">
              <v:shape style="position:absolute;left:2256;top:7739;width:43;height:41" coordorigin="2256,7739" coordsize="43,41" path="m2299,7739l2256,7780,2299,7740,2299,7739xe" filled="t" fillcolor="#606164" stroked="f">
                <v:path arrowok="t"/>
                <v:fill type="solid"/>
              </v:shape>
            </v:group>
            <v:group style="position:absolute;left:853;top:7780;width:1403;height:1360" coordorigin="853,7780" coordsize="1403,1360">
              <v:shape style="position:absolute;left:853;top:7780;width:1403;height:1360" coordorigin="853,7780" coordsize="1403,1360" path="m2256,7780l853,9107,853,9140,2256,7780xe" filled="t" fillcolor="#C8CACC" stroked="f">
                <v:path arrowok="t"/>
                <v:fill type="solid"/>
              </v:shape>
            </v:group>
            <v:group style="position:absolute;left:2256;top:7738;width:43;height:42" coordorigin="2256,7738" coordsize="43,42">
              <v:shape style="position:absolute;left:2256;top:7738;width:43;height:42" coordorigin="2256,7738" coordsize="43,42" path="m2299,7738l2256,7780,2299,7739,2299,7738xe" filled="t" fillcolor="#616265" stroked="f">
                <v:path arrowok="t"/>
                <v:fill type="solid"/>
              </v:shape>
            </v:group>
            <v:group style="position:absolute;left:853;top:7780;width:1403;height:1394" coordorigin="853,7780" coordsize="1403,1394">
              <v:shape style="position:absolute;left:853;top:7780;width:1403;height:1394" coordorigin="853,7780" coordsize="1403,1394" path="m2256,7780l853,9140,853,9174,2256,7780xe" filled="t" fillcolor="#C7C9CB" stroked="f">
                <v:path arrowok="t"/>
                <v:fill type="solid"/>
              </v:shape>
            </v:group>
            <v:group style="position:absolute;left:2256;top:7737;width:43;height:43" coordorigin="2256,7737" coordsize="43,43">
              <v:shape style="position:absolute;left:2256;top:7737;width:43;height:43" coordorigin="2256,7737" coordsize="43,43" path="m2299,7737l2256,7780,2299,7738,2299,7737xe" filled="t" fillcolor="#626366" stroked="f">
                <v:path arrowok="t"/>
                <v:fill type="solid"/>
              </v:shape>
            </v:group>
            <v:group style="position:absolute;left:853;top:7780;width:1403;height:1429" coordorigin="853,7780" coordsize="1403,1429">
              <v:shape style="position:absolute;left:853;top:7780;width:1403;height:1429" coordorigin="853,7780" coordsize="1403,1429" path="m2256,7780l853,9174,853,9209,2256,7780xe" filled="t" fillcolor="#C6C8CA" stroked="f">
                <v:path arrowok="t"/>
                <v:fill type="solid"/>
              </v:shape>
            </v:group>
            <v:group style="position:absolute;left:2256;top:7736;width:43;height:44" coordorigin="2256,7736" coordsize="43,44">
              <v:shape style="position:absolute;left:2256;top:7736;width:43;height:44" coordorigin="2256,7736" coordsize="43,44" path="m2299,7736l2256,7780,2299,7737,2299,7736xe" filled="t" fillcolor="#636466" stroked="f">
                <v:path arrowok="t"/>
                <v:fill type="solid"/>
              </v:shape>
            </v:group>
            <v:group style="position:absolute;left:853;top:7780;width:1403;height:1465" coordorigin="853,7780" coordsize="1403,1465">
              <v:shape style="position:absolute;left:853;top:7780;width:1403;height:1465" coordorigin="853,7780" coordsize="1403,1465" path="m2256,7780l853,9209,853,9244,2256,7780xe" filled="t" fillcolor="#C5C7C9" stroked="f">
                <v:path arrowok="t"/>
                <v:fill type="solid"/>
              </v:shape>
            </v:group>
            <v:group style="position:absolute;left:2256;top:7735;width:43;height:45" coordorigin="2256,7735" coordsize="43,45">
              <v:shape style="position:absolute;left:2256;top:7735;width:43;height:45" coordorigin="2256,7735" coordsize="43,45" path="m2299,7735l2256,7780,2299,7736,2299,7735xe" filled="t" fillcolor="#646567" stroked="f">
                <v:path arrowok="t"/>
                <v:fill type="solid"/>
              </v:shape>
            </v:group>
            <v:group style="position:absolute;left:853;top:7780;width:1403;height:1501" coordorigin="853,7780" coordsize="1403,1501">
              <v:shape style="position:absolute;left:853;top:7780;width:1403;height:1501" coordorigin="853,7780" coordsize="1403,1501" path="m2256,7780l853,9244,853,9281,2256,7780xe" filled="t" fillcolor="#C5C6C8" stroked="f">
                <v:path arrowok="t"/>
                <v:fill type="solid"/>
              </v:shape>
            </v:group>
            <v:group style="position:absolute;left:2256;top:7733;width:43;height:46" coordorigin="2256,7733" coordsize="43,46">
              <v:shape style="position:absolute;left:2256;top:7733;width:43;height:46" coordorigin="2256,7733" coordsize="43,46" path="m2299,7733l2256,7780,2299,7735,2299,7733xe" filled="t" fillcolor="#646668" stroked="f">
                <v:path arrowok="t"/>
                <v:fill type="solid"/>
              </v:shape>
            </v:group>
            <v:group style="position:absolute;left:853;top:7780;width:1403;height:1539" coordorigin="853,7780" coordsize="1403,1539">
              <v:shape style="position:absolute;left:853;top:7780;width:1403;height:1539" coordorigin="853,7780" coordsize="1403,1539" path="m2256,7780l853,9281,853,9319,2256,7780xe" filled="t" fillcolor="#C4C6C8" stroked="f">
                <v:path arrowok="t"/>
                <v:fill type="solid"/>
              </v:shape>
            </v:group>
            <v:group style="position:absolute;left:2256;top:7732;width:43;height:48" coordorigin="2256,7732" coordsize="43,48">
              <v:shape style="position:absolute;left:2256;top:7732;width:43;height:48" coordorigin="2256,7732" coordsize="43,48" path="m2299,7732l2256,7780,2299,7733,2299,7732xe" filled="t" fillcolor="#656769" stroked="f">
                <v:path arrowok="t"/>
                <v:fill type="solid"/>
              </v:shape>
            </v:group>
            <v:group style="position:absolute;left:853;top:7780;width:1403;height:1577" coordorigin="853,7780" coordsize="1403,1577">
              <v:shape style="position:absolute;left:853;top:7780;width:1403;height:1577" coordorigin="853,7780" coordsize="1403,1577" path="m2256,7780l853,9319,853,9357,2256,7780xe" filled="t" fillcolor="#C3C5C7" stroked="f">
                <v:path arrowok="t"/>
                <v:fill type="solid"/>
              </v:shape>
            </v:group>
            <v:group style="position:absolute;left:2256;top:7731;width:43;height:49" coordorigin="2256,7731" coordsize="43,49">
              <v:shape style="position:absolute;left:2256;top:7731;width:43;height:49" coordorigin="2256,7731" coordsize="43,49" path="m2299,7731l2256,7780,2299,7732,2299,7731xe" filled="t" fillcolor="#66676A" stroked="f">
                <v:path arrowok="t"/>
                <v:fill type="solid"/>
              </v:shape>
            </v:group>
            <v:group style="position:absolute;left:853;top:7780;width:1403;height:1617" coordorigin="853,7780" coordsize="1403,1617">
              <v:shape style="position:absolute;left:853;top:7780;width:1403;height:1617" coordorigin="853,7780" coordsize="1403,1617" path="m2256,7780l853,9357,853,9397,2256,7780xe" filled="t" fillcolor="#C2C4C6" stroked="f">
                <v:path arrowok="t"/>
                <v:fill type="solid"/>
              </v:shape>
            </v:group>
            <v:group style="position:absolute;left:2256;top:7730;width:43;height:50" coordorigin="2256,7730" coordsize="43,50">
              <v:shape style="position:absolute;left:2256;top:7730;width:43;height:50" coordorigin="2256,7730" coordsize="43,50" path="m2299,7730l2256,7780,2299,7731,2299,7730xe" filled="t" fillcolor="#67686B" stroked="f">
                <v:path arrowok="t"/>
                <v:fill type="solid"/>
              </v:shape>
            </v:group>
            <v:group style="position:absolute;left:853;top:7780;width:1403;height:1658" coordorigin="853,7780" coordsize="1403,1658">
              <v:shape style="position:absolute;left:853;top:7780;width:1403;height:1658" coordorigin="853,7780" coordsize="1403,1658" path="m2256,7780l853,9397,853,9438,2256,7780xe" filled="t" fillcolor="#C1C3C5" stroked="f">
                <v:path arrowok="t"/>
                <v:fill type="solid"/>
              </v:shape>
            </v:group>
            <v:group style="position:absolute;left:2256;top:7729;width:43;height:51" coordorigin="2256,7729" coordsize="43,51">
              <v:shape style="position:absolute;left:2256;top:7729;width:43;height:51" coordorigin="2256,7729" coordsize="43,51" path="m2299,7729l2256,7780,2299,7730,2299,7729xe" filled="t" fillcolor="#68696B" stroked="f">
                <v:path arrowok="t"/>
                <v:fill type="solid"/>
              </v:shape>
            </v:group>
            <v:group style="position:absolute;left:853;top:7780;width:1403;height:1700" coordorigin="853,7780" coordsize="1403,1700">
              <v:shape style="position:absolute;left:853;top:7780;width:1403;height:1700" coordorigin="853,7780" coordsize="1403,1700" path="m2256,7780l853,9438,853,9480,2256,7780xe" filled="t" fillcolor="#C0C2C4" stroked="f">
                <v:path arrowok="t"/>
                <v:fill type="solid"/>
              </v:shape>
            </v:group>
            <v:group style="position:absolute;left:2256;top:7727;width:43;height:53" coordorigin="2256,7727" coordsize="43,53">
              <v:shape style="position:absolute;left:2256;top:7727;width:43;height:53" coordorigin="2256,7727" coordsize="43,53" path="m2299,7727l2256,7780,2299,7729,2299,7727xe" filled="t" fillcolor="#696A6C" stroked="f">
                <v:path arrowok="t"/>
                <v:fill type="solid"/>
              </v:shape>
            </v:group>
            <v:group style="position:absolute;left:853;top:7780;width:1403;height:1743" coordorigin="853,7780" coordsize="1403,1743">
              <v:shape style="position:absolute;left:853;top:7780;width:1403;height:1743" coordorigin="853,7780" coordsize="1403,1743" path="m2256,7780l853,9480,853,9523,2256,7780xe" filled="t" fillcolor="#C0C1C4" stroked="f">
                <v:path arrowok="t"/>
                <v:fill type="solid"/>
              </v:shape>
            </v:group>
            <v:group style="position:absolute;left:2256;top:7726;width:43;height:54" coordorigin="2256,7726" coordsize="43,54">
              <v:shape style="position:absolute;left:2256;top:7726;width:43;height:54" coordorigin="2256,7726" coordsize="43,54" path="m2299,7726l2256,7780,2299,7727,2299,7726xe" filled="t" fillcolor="#696B6D" stroked="f">
                <v:path arrowok="t"/>
                <v:fill type="solid"/>
              </v:shape>
            </v:group>
            <v:group style="position:absolute;left:853;top:7780;width:1403;height:1788" coordorigin="853,7780" coordsize="1403,1788">
              <v:shape style="position:absolute;left:853;top:7780;width:1403;height:1788" coordorigin="853,7780" coordsize="1403,1788" path="m2256,7780l853,9523,853,9568,2256,7780xe" filled="t" fillcolor="#BFC1C3" stroked="f">
                <v:path arrowok="t"/>
                <v:fill type="solid"/>
              </v:shape>
            </v:group>
            <v:group style="position:absolute;left:2256;top:7725;width:43;height:55" coordorigin="2256,7725" coordsize="43,55">
              <v:shape style="position:absolute;left:2256;top:7725;width:43;height:55" coordorigin="2256,7725" coordsize="43,55" path="m2299,7725l2256,7780,2299,7726,2299,7725xe" filled="t" fillcolor="#6A6B6E" stroked="f">
                <v:path arrowok="t"/>
                <v:fill type="solid"/>
              </v:shape>
            </v:group>
            <v:group style="position:absolute;left:853;top:7780;width:1403;height:1834" coordorigin="853,7780" coordsize="1403,1834">
              <v:shape style="position:absolute;left:853;top:7780;width:1403;height:1834" coordorigin="853,7780" coordsize="1403,1834" path="m2256,7780l853,9568,853,9614,2256,7780xe" filled="t" fillcolor="#BEC0C2" stroked="f">
                <v:path arrowok="t"/>
                <v:fill type="solid"/>
              </v:shape>
            </v:group>
            <v:group style="position:absolute;left:2256;top:7723;width:43;height:57" coordorigin="2256,7723" coordsize="43,57">
              <v:shape style="position:absolute;left:2256;top:7723;width:43;height:57" coordorigin="2256,7723" coordsize="43,57" path="m2299,7723l2256,7780,2299,7725,2299,7723xe" filled="t" fillcolor="#6B6C6F" stroked="f">
                <v:path arrowok="t"/>
                <v:fill type="solid"/>
              </v:shape>
            </v:group>
            <v:group style="position:absolute;left:853;top:7780;width:1403;height:1882" coordorigin="853,7780" coordsize="1403,1882">
              <v:shape style="position:absolute;left:853;top:7780;width:1403;height:1882" coordorigin="853,7780" coordsize="1403,1882" path="m2256,7780l853,9614,853,9661,2256,7780xe" filled="t" fillcolor="#BDBFC1" stroked="f">
                <v:path arrowok="t"/>
                <v:fill type="solid"/>
              </v:shape>
            </v:group>
            <v:group style="position:absolute;left:2256;top:7722;width:43;height:58" coordorigin="2256,7722" coordsize="43,58">
              <v:shape style="position:absolute;left:2256;top:7722;width:43;height:58" coordorigin="2256,7722" coordsize="43,58" path="m2299,7722l2256,7780,2299,7723,2299,7722xe" filled="t" fillcolor="#6C6D70" stroked="f">
                <v:path arrowok="t"/>
                <v:fill type="solid"/>
              </v:shape>
            </v:group>
            <v:group style="position:absolute;left:853;top:7780;width:1403;height:1931" coordorigin="853,7780" coordsize="1403,1931">
              <v:shape style="position:absolute;left:853;top:7780;width:1403;height:1931" coordorigin="853,7780" coordsize="1403,1931" path="m2256,7780l853,9661,853,9711,2256,7780xe" filled="t" fillcolor="#BCBEC0" stroked="f">
                <v:path arrowok="t"/>
                <v:fill type="solid"/>
              </v:shape>
            </v:group>
            <v:group style="position:absolute;left:2256;top:7720;width:43;height:60" coordorigin="2256,7720" coordsize="43,60">
              <v:shape style="position:absolute;left:2256;top:7720;width:43;height:60" coordorigin="2256,7720" coordsize="43,60" path="m2299,7720l2256,7780,2299,7722,2299,7720xe" filled="t" fillcolor="#6C6E70" stroked="f">
                <v:path arrowok="t"/>
                <v:fill type="solid"/>
              </v:shape>
            </v:group>
            <v:group style="position:absolute;left:853;top:7780;width:1403;height:1982" coordorigin="853,7780" coordsize="1403,1982">
              <v:shape style="position:absolute;left:853;top:7780;width:1403;height:1982" coordorigin="853,7780" coordsize="1403,1982" path="m2256,7780l853,9711,853,9761,2256,7780xe" filled="t" fillcolor="#BBBDC0" stroked="f">
                <v:path arrowok="t"/>
                <v:fill type="solid"/>
              </v:shape>
            </v:group>
            <v:group style="position:absolute;left:2256;top:7719;width:43;height:61" coordorigin="2256,7719" coordsize="43,61">
              <v:shape style="position:absolute;left:2256;top:7719;width:43;height:61" coordorigin="2256,7719" coordsize="43,61" path="m2299,7719l2256,7780,2299,7720,2299,7719xe" filled="t" fillcolor="#6D6F71" stroked="f">
                <v:path arrowok="t"/>
                <v:fill type="solid"/>
              </v:shape>
            </v:group>
            <v:group style="position:absolute;left:853;top:7780;width:1403;height:2034" coordorigin="853,7780" coordsize="1403,2034">
              <v:shape style="position:absolute;left:853;top:7780;width:1403;height:2034" coordorigin="853,7780" coordsize="1403,2034" path="m2256,7780l853,9761,853,9814,2256,7780xe" filled="t" fillcolor="#BBBDBF" stroked="f">
                <v:path arrowok="t"/>
                <v:fill type="solid"/>
              </v:shape>
            </v:group>
            <v:group style="position:absolute;left:2256;top:7717;width:43;height:63" coordorigin="2256,7717" coordsize="43,63">
              <v:shape style="position:absolute;left:2256;top:7717;width:43;height:63" coordorigin="2256,7717" coordsize="43,63" path="m2299,7717l2256,7780,2299,7719,2299,7717xe" filled="t" fillcolor="#6E7072" stroked="f">
                <v:path arrowok="t"/>
                <v:fill type="solid"/>
              </v:shape>
            </v:group>
            <v:group style="position:absolute;left:853;top:7780;width:1403;height:2089" coordorigin="853,7780" coordsize="1403,2089">
              <v:shape style="position:absolute;left:853;top:7780;width:1403;height:2089" coordorigin="853,7780" coordsize="1403,2089" path="m2256,7780l853,9814,853,9869,2256,7780xe" filled="t" fillcolor="#BABCBE" stroked="f">
                <v:path arrowok="t"/>
                <v:fill type="solid"/>
              </v:shape>
            </v:group>
            <v:group style="position:absolute;left:2256;top:7715;width:43;height:65" coordorigin="2256,7715" coordsize="43,65">
              <v:shape style="position:absolute;left:2256;top:7715;width:43;height:65" coordorigin="2256,7715" coordsize="43,65" path="m2299,7715l2256,7780,2299,7717,2299,7715xe" filled="t" fillcolor="#6F7073" stroked="f">
                <v:path arrowok="t"/>
                <v:fill type="solid"/>
              </v:shape>
            </v:group>
            <v:group style="position:absolute;left:853;top:7780;width:1403;height:2146" coordorigin="853,7780" coordsize="1403,2146">
              <v:shape style="position:absolute;left:853;top:7780;width:1403;height:2146" coordorigin="853,7780" coordsize="1403,2146" path="m2256,7780l853,9869,853,9925,2256,7780xe" filled="t" fillcolor="#B9BBBD" stroked="f">
                <v:path arrowok="t"/>
                <v:fill type="solid"/>
              </v:shape>
            </v:group>
            <v:group style="position:absolute;left:2256;top:7713;width:43;height:66" coordorigin="2256,7713" coordsize="43,66">
              <v:shape style="position:absolute;left:2256;top:7713;width:43;height:66" coordorigin="2256,7713" coordsize="43,66" path="m2299,7713l2256,7780,2299,7715,2299,7713xe" filled="t" fillcolor="#707174" stroked="f">
                <v:path arrowok="t"/>
                <v:fill type="solid"/>
              </v:shape>
            </v:group>
            <v:group style="position:absolute;left:853;top:7780;width:1403;height:2204" coordorigin="853,7780" coordsize="1403,2204">
              <v:shape style="position:absolute;left:853;top:7780;width:1403;height:2204" coordorigin="853,7780" coordsize="1403,2204" path="m2256,7780l853,9925,853,9984,2256,7780xe" filled="t" fillcolor="#B8BABC" stroked="f">
                <v:path arrowok="t"/>
                <v:fill type="solid"/>
              </v:shape>
            </v:group>
            <v:group style="position:absolute;left:2256;top:7712;width:43;height:68" coordorigin="2256,7712" coordsize="43,68">
              <v:shape style="position:absolute;left:2256;top:7712;width:43;height:68" coordorigin="2256,7712" coordsize="43,68" path="m2299,7712l2256,7780,2299,7713,2299,7712xe" filled="t" fillcolor="#707274" stroked="f">
                <v:path arrowok="t"/>
                <v:fill type="solid"/>
              </v:shape>
            </v:group>
            <v:group style="position:absolute;left:853;top:7780;width:1403;height:2266" coordorigin="853,7780" coordsize="1403,2266">
              <v:shape style="position:absolute;left:853;top:7780;width:1403;height:2266" coordorigin="853,7780" coordsize="1403,2266" path="m2256,7780l853,9984,853,10045,2256,7780xe" filled="t" fillcolor="#B7B9BC" stroked="f">
                <v:path arrowok="t"/>
                <v:fill type="solid"/>
              </v:shape>
            </v:group>
            <v:group style="position:absolute;left:2256;top:7710;width:43;height:70" coordorigin="2256,7710" coordsize="43,70">
              <v:shape style="position:absolute;left:2256;top:7710;width:43;height:70" coordorigin="2256,7710" coordsize="43,70" path="m2299,7710l2256,7780,2299,7712,2299,7710xe" filled="t" fillcolor="#717375" stroked="f">
                <v:path arrowok="t"/>
                <v:fill type="solid"/>
              </v:shape>
            </v:group>
            <v:group style="position:absolute;left:853;top:7780;width:1403;height:2329" coordorigin="853,7780" coordsize="1403,2329">
              <v:shape style="position:absolute;left:853;top:7780;width:1403;height:2329" coordorigin="853,7780" coordsize="1403,2329" path="m2256,7780l853,10045,853,10109,2256,7780xe" filled="t" fillcolor="#B6B8BB" stroked="f">
                <v:path arrowok="t"/>
                <v:fill type="solid"/>
              </v:shape>
            </v:group>
            <v:group style="position:absolute;left:2256;top:7708;width:43;height:72" coordorigin="2256,7708" coordsize="43,72">
              <v:shape style="position:absolute;left:2256;top:7708;width:43;height:72" coordorigin="2256,7708" coordsize="43,72" path="m2299,7708l2256,7780,2299,7710,2299,7708xe" filled="t" fillcolor="#727476" stroked="f">
                <v:path arrowok="t"/>
                <v:fill type="solid"/>
              </v:shape>
            </v:group>
            <v:group style="position:absolute;left:853;top:7780;width:1403;height:2395" coordorigin="853,7780" coordsize="1403,2395">
              <v:shape style="position:absolute;left:853;top:7780;width:1403;height:2395" coordorigin="853,7780" coordsize="1403,2395" path="m2256,7780l853,10109,853,10175,2256,7780xe" filled="t" fillcolor="#B6B8BA" stroked="f">
                <v:path arrowok="t"/>
                <v:fill type="solid"/>
              </v:shape>
            </v:group>
            <v:group style="position:absolute;left:2256;top:7706;width:43;height:74" coordorigin="2256,7706" coordsize="43,74">
              <v:shape style="position:absolute;left:2256;top:7706;width:43;height:74" coordorigin="2256,7706" coordsize="43,74" path="m2299,7706l2256,7780,2299,7708,2299,7706xe" filled="t" fillcolor="#737477" stroked="f">
                <v:path arrowok="t"/>
                <v:fill type="solid"/>
              </v:shape>
            </v:group>
            <v:group style="position:absolute;left:853;top:7780;width:1403;height:2465" coordorigin="853,7780" coordsize="1403,2465">
              <v:shape style="position:absolute;left:853;top:7780;width:1403;height:2465" coordorigin="853,7780" coordsize="1403,2465" path="m2256,7780l853,10175,853,10244,2256,7780xe" filled="t" fillcolor="#B5B7B9" stroked="f">
                <v:path arrowok="t"/>
                <v:fill type="solid"/>
              </v:shape>
            </v:group>
            <v:group style="position:absolute;left:2256;top:7704;width:43;height:76" coordorigin="2256,7704" coordsize="43,76">
              <v:shape style="position:absolute;left:2256;top:7704;width:43;height:76" coordorigin="2256,7704" coordsize="43,76" path="m2299,7704l2256,7780,2299,7706,2299,7704xe" filled="t" fillcolor="#747578" stroked="f">
                <v:path arrowok="t"/>
                <v:fill type="solid"/>
              </v:shape>
            </v:group>
            <v:group style="position:absolute;left:853;top:7780;width:1403;height:2537" coordorigin="853,7780" coordsize="1403,2537">
              <v:shape style="position:absolute;left:853;top:7780;width:1403;height:2537" coordorigin="853,7780" coordsize="1403,2537" path="m2256,7780l853,10244,853,10317,2256,7780xe" filled="t" fillcolor="#B4B6B8" stroked="f">
                <v:path arrowok="t"/>
                <v:fill type="solid"/>
              </v:shape>
            </v:group>
            <v:group style="position:absolute;left:2256;top:7701;width:43;height:78" coordorigin="2256,7701" coordsize="43,78">
              <v:shape style="position:absolute;left:2256;top:7701;width:43;height:78" coordorigin="2256,7701" coordsize="43,78" path="m2299,7701l2256,7780,2299,7704,2299,7701xe" filled="t" fillcolor="#747678" stroked="f">
                <v:path arrowok="t"/>
                <v:fill type="solid"/>
              </v:shape>
            </v:group>
            <v:group style="position:absolute;left:853;top:7780;width:1403;height:2612" coordorigin="853,7780" coordsize="1403,2612">
              <v:shape style="position:absolute;left:853;top:7780;width:1403;height:2612" coordorigin="853,7780" coordsize="1403,2612" path="m2256,7780l853,10317,853,10392,2256,7780xe" filled="t" fillcolor="#B3B5B8" stroked="f">
                <v:path arrowok="t"/>
                <v:fill type="solid"/>
              </v:shape>
            </v:group>
            <v:group style="position:absolute;left:2256;top:7699;width:43;height:81" coordorigin="2256,7699" coordsize="43,81">
              <v:shape style="position:absolute;left:2256;top:7699;width:43;height:81" coordorigin="2256,7699" coordsize="43,81" path="m2299,7699l2256,7780,2299,7701,2299,7699xe" filled="t" fillcolor="#757779" stroked="f">
                <v:path arrowok="t"/>
                <v:fill type="solid"/>
              </v:shape>
            </v:group>
            <v:group style="position:absolute;left:853;top:7780;width:1403;height:2691" coordorigin="853,7780" coordsize="1403,2691">
              <v:shape style="position:absolute;left:853;top:7780;width:1403;height:2691" coordorigin="853,7780" coordsize="1403,2691" path="m2256,7780l853,10392,853,10471,2256,7780xe" filled="t" fillcolor="#B2B4B7" stroked="f">
                <v:path arrowok="t"/>
                <v:fill type="solid"/>
              </v:shape>
            </v:group>
            <v:group style="position:absolute;left:2256;top:7697;width:43;height:83" coordorigin="2256,7697" coordsize="43,83">
              <v:shape style="position:absolute;left:2256;top:7697;width:43;height:83" coordorigin="2256,7697" coordsize="43,83" path="m2299,7697l2256,7780,2299,7699,2299,7697xe" filled="t" fillcolor="#76777A" stroked="f">
                <v:path arrowok="t"/>
                <v:fill type="solid"/>
              </v:shape>
            </v:group>
            <v:group style="position:absolute;left:853;top:7780;width:1403;height:2774" coordorigin="853,7780" coordsize="1403,2774">
              <v:shape style="position:absolute;left:853;top:7780;width:1403;height:2774" coordorigin="853,7780" coordsize="1403,2774" path="m2256,7780l853,10471,853,10554,2256,7780xe" filled="t" fillcolor="#B2B4B6" stroked="f">
                <v:path arrowok="t"/>
                <v:fill type="solid"/>
              </v:shape>
            </v:group>
            <v:group style="position:absolute;left:2256;top:7694;width:43;height:86" coordorigin="2256,7694" coordsize="43,86">
              <v:shape style="position:absolute;left:2256;top:7694;width:43;height:86" coordorigin="2256,7694" coordsize="43,86" path="m2299,7694l2256,7780,2299,7697,2299,7694xe" filled="t" fillcolor="#77787B" stroked="f">
                <v:path arrowok="t"/>
                <v:fill type="solid"/>
              </v:shape>
            </v:group>
            <v:group style="position:absolute;left:853;top:7780;width:1403;height:2861" coordorigin="853,7780" coordsize="1403,2861">
              <v:shape style="position:absolute;left:853;top:7780;width:1403;height:2861" coordorigin="853,7780" coordsize="1403,2861" path="m2256,7780l853,10554,853,10641,2256,7780xe" filled="t" fillcolor="#B1B3B5" stroked="f">
                <v:path arrowok="t"/>
                <v:fill type="solid"/>
              </v:shape>
            </v:group>
            <v:group style="position:absolute;left:2256;top:7691;width:43;height:88" coordorigin="2256,7691" coordsize="43,88">
              <v:shape style="position:absolute;left:2256;top:7691;width:43;height:88" coordorigin="2256,7691" coordsize="43,88" path="m2299,7691l2256,7780,2299,7694,2299,7691xe" filled="t" fillcolor="#77797B" stroked="f">
                <v:path arrowok="t"/>
                <v:fill type="solid"/>
              </v:shape>
            </v:group>
            <v:group style="position:absolute;left:853;top:7780;width:1403;height:2953" coordorigin="853,7780" coordsize="1403,2953">
              <v:shape style="position:absolute;left:853;top:7780;width:1403;height:2953" coordorigin="853,7780" coordsize="1403,2953" path="m2256,7780l853,10641,853,10732,2256,7780xe" filled="t" fillcolor="#B0B2B4" stroked="f">
                <v:path arrowok="t"/>
                <v:fill type="solid"/>
              </v:shape>
            </v:group>
            <v:group style="position:absolute;left:2256;top:7688;width:43;height:91" coordorigin="2256,7688" coordsize="43,91">
              <v:shape style="position:absolute;left:2256;top:7688;width:43;height:91" coordorigin="2256,7688" coordsize="43,91" path="m2299,7688l2256,7780,2299,7691,2299,7688xe" filled="t" fillcolor="#787A7C" stroked="f">
                <v:path arrowok="t"/>
                <v:fill type="solid"/>
              </v:shape>
            </v:group>
            <v:group style="position:absolute;left:853;top:7780;width:1403;height:3049" coordorigin="853,7780" coordsize="1403,3049">
              <v:shape style="position:absolute;left:853;top:7780;width:1403;height:3049" coordorigin="853,7780" coordsize="1403,3049" path="m2256,7780l853,10732,853,10829,2256,7780xe" filled="t" fillcolor="#AFB1B4" stroked="f">
                <v:path arrowok="t"/>
                <v:fill type="solid"/>
              </v:shape>
            </v:group>
            <v:group style="position:absolute;left:2256;top:7686;width:43;height:94" coordorigin="2256,7686" coordsize="43,94">
              <v:shape style="position:absolute;left:2256;top:7686;width:43;height:94" coordorigin="2256,7686" coordsize="43,94" path="m2299,7686l2256,7780,2299,7688,2299,7686xe" filled="t" fillcolor="#797A7D" stroked="f">
                <v:path arrowok="t"/>
                <v:fill type="solid"/>
              </v:shape>
            </v:group>
            <v:group style="position:absolute;left:853;top:7780;width:1403;height:3151" coordorigin="853,7780" coordsize="1403,3151">
              <v:shape style="position:absolute;left:853;top:7780;width:1403;height:3151" coordorigin="853,7780" coordsize="1403,3151" path="m2256,7780l853,10829,853,10930,2256,7780xe" filled="t" fillcolor="#AEB0B3" stroked="f">
                <v:path arrowok="t"/>
                <v:fill type="solid"/>
              </v:shape>
            </v:group>
            <v:group style="position:absolute;left:2256;top:7682;width:43;height:97" coordorigin="2256,7682" coordsize="43,97">
              <v:shape style="position:absolute;left:2256;top:7682;width:43;height:97" coordorigin="2256,7682" coordsize="43,97" path="m2299,7682l2256,7780,2299,7686,2299,7682xe" filled="t" fillcolor="#7A7B7E" stroked="f">
                <v:path arrowok="t"/>
                <v:fill type="solid"/>
              </v:shape>
            </v:group>
            <v:group style="position:absolute;left:853;top:7780;width:1403;height:3258" coordorigin="853,7780" coordsize="1403,3258">
              <v:shape style="position:absolute;left:853;top:7780;width:1403;height:3258" coordorigin="853,7780" coordsize="1403,3258" path="m2256,7780l853,10930,853,11038,2256,7780xe" filled="t" fillcolor="#ADB0B2" stroked="f">
                <v:path arrowok="t"/>
                <v:fill type="solid"/>
              </v:shape>
            </v:group>
            <v:group style="position:absolute;left:2256;top:7679;width:43;height:101" coordorigin="2256,7679" coordsize="43,101">
              <v:shape style="position:absolute;left:2256;top:7679;width:43;height:101" coordorigin="2256,7679" coordsize="43,101" path="m2299,7679l2256,7780,2299,7682,2299,7679xe" filled="t" fillcolor="#7A7C7F" stroked="f">
                <v:path arrowok="t"/>
                <v:fill type="solid"/>
              </v:shape>
            </v:group>
            <v:group style="position:absolute;left:853;top:7780;width:1403;height:3372" coordorigin="853,7780" coordsize="1403,3372">
              <v:shape style="position:absolute;left:853;top:7780;width:1403;height:3372" coordorigin="853,7780" coordsize="1403,3372" path="m2256,7780l853,11038,853,11152,2256,7780xe" filled="t" fillcolor="#ADAFB1" stroked="f">
                <v:path arrowok="t"/>
                <v:fill type="solid"/>
              </v:shape>
            </v:group>
            <v:group style="position:absolute;left:2256;top:7676;width:43;height:104" coordorigin="2256,7676" coordsize="43,104">
              <v:shape style="position:absolute;left:2256;top:7676;width:43;height:104" coordorigin="2256,7676" coordsize="43,104" path="m2299,7676l2256,7780,2299,7679,2299,7676xe" filled="t" fillcolor="#7B7D7F" stroked="f">
                <v:path arrowok="t"/>
                <v:fill type="solid"/>
              </v:shape>
            </v:group>
            <v:group style="position:absolute;left:853;top:7780;width:1403;height:3493" coordorigin="853,7780" coordsize="1403,3493">
              <v:shape style="position:absolute;left:853;top:7780;width:1403;height:3493" coordorigin="853,7780" coordsize="1403,3493" path="m2256,7780l853,11152,853,11272,2256,7780xe" filled="t" fillcolor="#ACAEB0" stroked="f">
                <v:path arrowok="t"/>
                <v:fill type="solid"/>
              </v:shape>
            </v:group>
            <v:group style="position:absolute;left:2256;top:7672;width:43;height:108" coordorigin="2256,7672" coordsize="43,108">
              <v:shape style="position:absolute;left:2256;top:7672;width:43;height:108" coordorigin="2256,7672" coordsize="43,108" path="m2299,7672l2256,7780,2299,7676,2299,7672xe" filled="t" fillcolor="#7C7D80" stroked="f">
                <v:path arrowok="t"/>
                <v:fill type="solid"/>
              </v:shape>
            </v:group>
            <v:group style="position:absolute;left:853;top:7780;width:1403;height:3621" coordorigin="853,7780" coordsize="1403,3621">
              <v:shape style="position:absolute;left:853;top:7780;width:1403;height:3621" coordorigin="853,7780" coordsize="1403,3621" path="m2256,7780l853,11272,853,11401,2256,7780xe" filled="t" fillcolor="#ABADB0" stroked="f">
                <v:path arrowok="t"/>
                <v:fill type="solid"/>
              </v:shape>
            </v:group>
            <v:group style="position:absolute;left:2256;top:7668;width:43;height:112" coordorigin="2256,7668" coordsize="43,112">
              <v:shape style="position:absolute;left:2256;top:7668;width:43;height:112" coordorigin="2256,7668" coordsize="43,112" path="m2299,7668l2256,7780,2299,7672,2299,7668xe" filled="t" fillcolor="#7C7E81" stroked="f">
                <v:path arrowok="t"/>
                <v:fill type="solid"/>
              </v:shape>
            </v:group>
            <v:group style="position:absolute;left:853;top:7780;width:1403;height:3758" coordorigin="853,7780" coordsize="1403,3758">
              <v:shape style="position:absolute;left:853;top:7780;width:1403;height:3758" coordorigin="853,7780" coordsize="1403,3758" path="m2256,7780l853,11401,853,11538,2256,7780xe" filled="t" fillcolor="#AAACAF" stroked="f">
                <v:path arrowok="t"/>
                <v:fill type="solid"/>
              </v:shape>
            </v:group>
            <v:group style="position:absolute;left:2256;top:7664;width:43;height:116" coordorigin="2256,7664" coordsize="43,116">
              <v:shape style="position:absolute;left:2256;top:7664;width:43;height:116" coordorigin="2256,7664" coordsize="43,116" path="m2299,7664l2256,7780,2299,7668,2299,7664xe" filled="t" fillcolor="#7D7F82" stroked="f">
                <v:path arrowok="t"/>
                <v:fill type="solid"/>
              </v:shape>
            </v:group>
            <v:group style="position:absolute;left:853;top:7780;width:1403;height:3904" coordorigin="853,7780" coordsize="1403,3904">
              <v:shape style="position:absolute;left:853;top:7780;width:1403;height:3904" coordorigin="853,7780" coordsize="1403,3904" path="m2256,7780l853,11538,853,11684,2256,7780xe" filled="t" fillcolor="#A9ACAE" stroked="f">
                <v:path arrowok="t"/>
                <v:fill type="solid"/>
              </v:shape>
            </v:group>
            <v:group style="position:absolute;left:2256;top:7659;width:43;height:121" coordorigin="2256,7659" coordsize="43,121">
              <v:shape style="position:absolute;left:2256;top:7659;width:43;height:121" coordorigin="2256,7659" coordsize="43,121" path="m2299,7659l2256,7780,2299,7664,2299,7659xe" filled="t" fillcolor="#7E8082" stroked="f">
                <v:path arrowok="t"/>
                <v:fill type="solid"/>
              </v:shape>
            </v:group>
            <v:group style="position:absolute;left:853;top:7780;width:1403;height:4060" coordorigin="853,7780" coordsize="1403,4060">
              <v:shape style="position:absolute;left:853;top:7780;width:1403;height:4060" coordorigin="853,7780" coordsize="1403,4060" path="m2256,7780l853,11684,853,11840,2256,7780xe" filled="t" fillcolor="#A9ABAD" stroked="f">
                <v:path arrowok="t"/>
                <v:fill type="solid"/>
              </v:shape>
            </v:group>
            <v:group style="position:absolute;left:2256;top:7654;width:43;height:126" coordorigin="2256,7654" coordsize="43,126">
              <v:shape style="position:absolute;left:2256;top:7654;width:43;height:126" coordorigin="2256,7654" coordsize="43,126" path="m2299,7654l2256,7780,2299,7659,2299,7654xe" filled="t" fillcolor="#7F8183" stroked="f">
                <v:path arrowok="t"/>
                <v:fill type="solid"/>
              </v:shape>
            </v:group>
            <v:group style="position:absolute;left:853;top:7780;width:1403;height:4228" coordorigin="853,7780" coordsize="1403,4228">
              <v:shape style="position:absolute;left:853;top:7780;width:1403;height:4228" coordorigin="853,7780" coordsize="1403,4228" path="m2256,7780l853,11840,853,12008,2256,7780xe" filled="t" fillcolor="#A8AAAD" stroked="f">
                <v:path arrowok="t"/>
                <v:fill type="solid"/>
              </v:shape>
            </v:group>
            <v:group style="position:absolute;left:2256;top:7649;width:43;height:131" coordorigin="2256,7649" coordsize="43,131">
              <v:shape style="position:absolute;left:2256;top:7649;width:43;height:131" coordorigin="2256,7649" coordsize="43,131" path="m2299,7649l2256,7780,2299,7654,2299,7649xe" filled="t" fillcolor="#7F8184" stroked="f">
                <v:path arrowok="t"/>
                <v:fill type="solid"/>
              </v:shape>
            </v:group>
            <v:group style="position:absolute;left:853;top:7780;width:1403;height:4410" coordorigin="853,7780" coordsize="1403,4410">
              <v:shape style="position:absolute;left:853;top:7780;width:1403;height:4410" coordorigin="853,7780" coordsize="1403,4410" path="m2256,7780l853,12008,853,12189,2256,7780xe" filled="t" fillcolor="#A7A9AC" stroked="f">
                <v:path arrowok="t"/>
                <v:fill type="solid"/>
              </v:shape>
            </v:group>
            <v:group style="position:absolute;left:2256;top:7643;width:43;height:136" coordorigin="2256,7643" coordsize="43,136">
              <v:shape style="position:absolute;left:2256;top:7643;width:43;height:136" coordorigin="2256,7643" coordsize="43,136" path="m2299,7643l2256,7780,2299,7649,2299,7643xe" filled="t" fillcolor="#808285" stroked="f">
                <v:path arrowok="t"/>
                <v:fill type="solid"/>
              </v:shape>
            </v:group>
            <v:group style="position:absolute;left:853;top:7780;width:1403;height:4605" coordorigin="853,7780" coordsize="1403,4605">
              <v:shape style="position:absolute;left:853;top:7780;width:1403;height:4605" coordorigin="853,7780" coordsize="1403,4605" path="m2256,7780l853,12189,853,12385,2256,7780xe" filled="t" fillcolor="#A6A8AB" stroked="f">
                <v:path arrowok="t"/>
                <v:fill type="solid"/>
              </v:shape>
            </v:group>
            <v:group style="position:absolute;left:2256;top:7637;width:43;height:142" coordorigin="2256,7637" coordsize="43,142">
              <v:shape style="position:absolute;left:2256;top:7637;width:43;height:142" coordorigin="2256,7637" coordsize="43,142" path="m2299,7637l2256,7780,2299,7643,2299,7637xe" filled="t" fillcolor="#818385" stroked="f">
                <v:path arrowok="t"/>
                <v:fill type="solid"/>
              </v:shape>
            </v:group>
            <v:group style="position:absolute;left:853;top:7780;width:1403;height:4817" coordorigin="853,7780" coordsize="1403,4817">
              <v:shape style="position:absolute;left:853;top:7780;width:1403;height:4817" coordorigin="853,7780" coordsize="1403,4817" path="m2256,7780l853,12385,853,12597,2256,7780xe" filled="t" fillcolor="#A5A8AA" stroked="f">
                <v:path arrowok="t"/>
                <v:fill type="solid"/>
              </v:shape>
            </v:group>
            <v:group style="position:absolute;left:2256;top:7631;width:43;height:149" coordorigin="2256,7631" coordsize="43,149">
              <v:shape style="position:absolute;left:2256;top:7631;width:43;height:149" coordorigin="2256,7631" coordsize="43,149" path="m2299,7631l2256,7780,2299,7637,2299,7631xe" filled="t" fillcolor="#828386" stroked="f">
                <v:path arrowok="t"/>
                <v:fill type="solid"/>
              </v:shape>
            </v:group>
            <v:group style="position:absolute;left:853;top:7780;width:1403;height:5048" coordorigin="853,7780" coordsize="1403,5048">
              <v:shape style="position:absolute;left:853;top:7780;width:1403;height:5048" coordorigin="853,7780" coordsize="1403,5048" path="m2256,7780l853,12597,853,12828,2256,7780xe" filled="t" fillcolor="#A5A7A9" stroked="f">
                <v:path arrowok="t"/>
                <v:fill type="solid"/>
              </v:shape>
            </v:group>
            <v:group style="position:absolute;left:2256;top:7624;width:43;height:156" coordorigin="2256,7624" coordsize="43,156">
              <v:shape style="position:absolute;left:2256;top:7624;width:43;height:156" coordorigin="2256,7624" coordsize="43,156" path="m2299,7624l2256,7780,2299,7631,2299,7624xe" filled="t" fillcolor="#828487" stroked="f">
                <v:path arrowok="t"/>
                <v:fill type="solid"/>
              </v:shape>
            </v:group>
            <v:group style="position:absolute;left:853;top:7780;width:1403;height:5300" coordorigin="853,7780" coordsize="1403,5300">
              <v:shape style="position:absolute;left:853;top:7780;width:1403;height:5300" coordorigin="853,7780" coordsize="1403,5300" path="m2256,7780l853,12828,853,13080,2256,7780xe" filled="t" fillcolor="#A4A6A9" stroked="f">
                <v:path arrowok="t"/>
                <v:fill type="solid"/>
              </v:shape>
            </v:group>
            <v:group style="position:absolute;left:2256;top:7616;width:43;height:164" coordorigin="2256,7616" coordsize="43,164">
              <v:shape style="position:absolute;left:2256;top:7616;width:43;height:164" coordorigin="2256,7616" coordsize="43,164" path="m2299,7616l2256,7780,2299,7624,2299,7616xe" filled="t" fillcolor="#838588" stroked="f">
                <v:path arrowok="t"/>
                <v:fill type="solid"/>
              </v:shape>
            </v:group>
            <v:group style="position:absolute;left:853;top:7780;width:1403;height:5577" coordorigin="853,7780" coordsize="1403,5577">
              <v:shape style="position:absolute;left:853;top:7780;width:1403;height:5577" coordorigin="853,7780" coordsize="1403,5577" path="m2256,7780l853,13080,853,13357,2256,7780xe" filled="t" fillcolor="#A3A5A8" stroked="f">
                <v:path arrowok="t"/>
                <v:fill type="solid"/>
              </v:shape>
            </v:group>
            <v:group style="position:absolute;left:2256;top:7607;width:43;height:173" coordorigin="2256,7607" coordsize="43,173">
              <v:shape style="position:absolute;left:2256;top:7607;width:43;height:173" coordorigin="2256,7607" coordsize="43,173" path="m2299,7607l2256,7780,2299,7616,2299,7607xe" filled="t" fillcolor="#848688" stroked="f">
                <v:path arrowok="t"/>
                <v:fill type="solid"/>
              </v:shape>
            </v:group>
            <v:group style="position:absolute;left:853;top:7780;width:1403;height:5883" coordorigin="853,7780" coordsize="1403,5883">
              <v:shape style="position:absolute;left:853;top:7780;width:1403;height:5883" coordorigin="853,7780" coordsize="1403,5883" path="m2256,7780l853,13357,853,13663,2256,7780xe" filled="t" fillcolor="#A2A4A7" stroked="f">
                <v:path arrowok="t"/>
                <v:fill type="solid"/>
              </v:shape>
            </v:group>
            <v:group style="position:absolute;left:2256;top:7598;width:43;height:182" coordorigin="2256,7598" coordsize="43,182">
              <v:shape style="position:absolute;left:2256;top:7598;width:43;height:182" coordorigin="2256,7598" coordsize="43,182" path="m2299,7598l2256,7780,2299,7607,2299,7598xe" filled="t" fillcolor="#858789" stroked="f">
                <v:path arrowok="t"/>
                <v:fill type="solid"/>
              </v:shape>
            </v:group>
            <v:group style="position:absolute;left:853;top:7780;width:1403;height:6222" coordorigin="853,7780" coordsize="1403,6222">
              <v:shape style="position:absolute;left:853;top:7780;width:1403;height:6222" coordorigin="853,7780" coordsize="1403,6222" path="m2256,7780l853,13663,853,14001,2256,7780xe" filled="t" fillcolor="#A1A4A6" stroked="f">
                <v:path arrowok="t"/>
                <v:fill type="solid"/>
              </v:shape>
            </v:group>
            <v:group style="position:absolute;left:2256;top:7587;width:43;height:192" coordorigin="2256,7587" coordsize="43,192">
              <v:shape style="position:absolute;left:2256;top:7587;width:43;height:192" coordorigin="2256,7587" coordsize="43,192" path="m2299,7587l2256,7780,2299,7598,2299,7587xe" filled="t" fillcolor="#85878A" stroked="f">
                <v:path arrowok="t"/>
                <v:fill type="solid"/>
              </v:shape>
            </v:group>
            <v:group style="position:absolute;left:853;top:7780;width:1403;height:6600" coordorigin="853,7780" coordsize="1403,6600">
              <v:shape style="position:absolute;left:853;top:7780;width:1403;height:6600" coordorigin="853,7780" coordsize="1403,6600" path="m2256,7780l853,14001,853,14379,2256,7780xe" filled="t" fillcolor="#A1A3A5" stroked="f">
                <v:path arrowok="t"/>
                <v:fill type="solid"/>
              </v:shape>
            </v:group>
            <v:group style="position:absolute;left:2256;top:7576;width:43;height:204" coordorigin="2256,7576" coordsize="43,204">
              <v:shape style="position:absolute;left:2256;top:7576;width:43;height:204" coordorigin="2256,7576" coordsize="43,204" path="m2299,7576l2256,7780,2299,7587,2299,7576xe" filled="t" fillcolor="#86888B" stroked="f">
                <v:path arrowok="t"/>
                <v:fill type="solid"/>
              </v:shape>
            </v:group>
            <v:group style="position:absolute;left:853;top:7780;width:1403;height:7024" coordorigin="853,7780" coordsize="1403,7024">
              <v:shape style="position:absolute;left:853;top:7780;width:1403;height:7024" coordorigin="853,7780" coordsize="1403,7024" path="m2256,7780l853,14379,853,14804,2256,7780xe" filled="t" fillcolor="#A0A2A5" stroked="f">
                <v:path arrowok="t"/>
                <v:fill type="solid"/>
              </v:shape>
            </v:group>
            <v:group style="position:absolute;left:2256;top:7563;width:43;height:217" coordorigin="2256,7563" coordsize="43,217">
              <v:shape style="position:absolute;left:2256;top:7563;width:43;height:217" coordorigin="2256,7563" coordsize="43,217" path="m2299,7563l2256,7780,2299,7576,2299,7563xe" filled="t" fillcolor="#87898B" stroked="f">
                <v:path arrowok="t"/>
                <v:fill type="solid"/>
              </v:shape>
            </v:group>
            <v:group style="position:absolute;left:853;top:7780;width:1403;height:7201" coordorigin="853,7780" coordsize="1403,7201">
              <v:shape style="position:absolute;left:853;top:7780;width:1403;height:7201" coordorigin="853,7780" coordsize="1403,7201" path="m2256,7780l853,14804,853,14981,910,14981,2256,7780xe" filled="t" fillcolor="#9FA1A4" stroked="f">
                <v:path arrowok="t"/>
                <v:fill type="solid"/>
              </v:shape>
            </v:group>
            <v:group style="position:absolute;left:2256;top:7548;width:43;height:232" coordorigin="2256,7548" coordsize="43,232">
              <v:shape style="position:absolute;left:2256;top:7548;width:43;height:232" coordorigin="2256,7548" coordsize="43,232" path="m2299,7548l2256,7780,2299,7563,2299,7548xe" filled="t" fillcolor="#888A8C" stroked="f">
                <v:path arrowok="t"/>
                <v:fill type="solid"/>
              </v:shape>
            </v:group>
            <v:group style="position:absolute;left:910;top:7780;width:1346;height:7201" coordorigin="910,7780" coordsize="1346,7201">
              <v:shape style="position:absolute;left:910;top:7780;width:1346;height:7201" coordorigin="910,7780" coordsize="1346,7201" path="m2256,7780l910,14981,1001,14981,2256,7780xe" filled="t" fillcolor="#9EA0A3" stroked="f">
                <v:path arrowok="t"/>
                <v:fill type="solid"/>
              </v:shape>
            </v:group>
            <v:group style="position:absolute;left:2256;top:7531;width:43;height:249" coordorigin="2256,7531" coordsize="43,249">
              <v:shape style="position:absolute;left:2256;top:7531;width:43;height:249" coordorigin="2256,7531" coordsize="43,249" path="m2299,7531l2256,7780,2299,7548,2299,7531xe" filled="t" fillcolor="#888A8D" stroked="f">
                <v:path arrowok="t"/>
                <v:fill type="solid"/>
              </v:shape>
            </v:group>
            <v:group style="position:absolute;left:1001;top:7780;width:1255;height:7201" coordorigin="1001,7780" coordsize="1255,7201">
              <v:shape style="position:absolute;left:1001;top:7780;width:1255;height:7201" coordorigin="1001,7780" coordsize="1255,7201" path="m2256,7780l1001,14981,1093,14981,2256,7780xe" filled="t" fillcolor="#9EA0A2" stroked="f">
                <v:path arrowok="t"/>
                <v:fill type="solid"/>
              </v:shape>
            </v:group>
            <v:group style="position:absolute;left:2256;top:7511;width:43;height:269" coordorigin="2256,7511" coordsize="43,269">
              <v:shape style="position:absolute;left:2256;top:7511;width:43;height:269" coordorigin="2256,7511" coordsize="43,269" path="m2299,7511l2256,7780,2299,7531,2299,7511xe" filled="t" fillcolor="#898B8E" stroked="f">
                <v:path arrowok="t"/>
                <v:fill type="solid"/>
              </v:shape>
            </v:group>
            <v:group style="position:absolute;left:1093;top:7780;width:1163;height:7201" coordorigin="1093,7780" coordsize="1163,7201">
              <v:shape style="position:absolute;left:1093;top:7780;width:1163;height:7201" coordorigin="1093,7780" coordsize="1163,7201" path="m2256,7780l1093,14981,1184,14981,2256,7780xe" filled="t" fillcolor="#9D9FA1" stroked="f">
                <v:path arrowok="t"/>
                <v:fill type="solid"/>
              </v:shape>
            </v:group>
            <v:group style="position:absolute;left:2256;top:7488;width:43;height:291" coordorigin="2256,7488" coordsize="43,291">
              <v:shape style="position:absolute;left:2256;top:7488;width:43;height:291" coordorigin="2256,7488" coordsize="43,291" path="m2299,7488l2256,7780,2299,7511,2299,7488xe" filled="t" fillcolor="#8A8C8E" stroked="f">
                <v:path arrowok="t"/>
                <v:fill type="solid"/>
              </v:shape>
            </v:group>
            <v:group style="position:absolute;left:1184;top:7780;width:1072;height:7201" coordorigin="1184,7780" coordsize="1072,7201">
              <v:shape style="position:absolute;left:1184;top:7780;width:1072;height:7201" coordorigin="1184,7780" coordsize="1072,7201" path="m2256,7780l1184,14981,1274,14981,2256,7780xe" filled="t" fillcolor="#9C9EA1" stroked="f">
                <v:path arrowok="t"/>
                <v:fill type="solid"/>
              </v:shape>
            </v:group>
            <v:group style="position:absolute;left:2256;top:7462;width:43;height:318" coordorigin="2256,7462" coordsize="43,318">
              <v:shape style="position:absolute;left:2256;top:7462;width:43;height:318" coordorigin="2256,7462" coordsize="43,318" path="m2299,7462l2256,7780,2299,7488,2299,7462xe" filled="t" fillcolor="#8B8D8F" stroked="f">
                <v:path arrowok="t"/>
                <v:fill type="solid"/>
              </v:shape>
            </v:group>
            <v:group style="position:absolute;left:1274;top:7780;width:982;height:7201" coordorigin="1274,7780" coordsize="982,7201">
              <v:shape style="position:absolute;left:1274;top:7780;width:982;height:7201" coordorigin="1274,7780" coordsize="982,7201" path="m2256,7780l1274,14981,1364,14981,2256,7780xe" filled="t" fillcolor="#9B9DA0" stroked="f">
                <v:path arrowok="t"/>
                <v:fill type="solid"/>
              </v:shape>
            </v:group>
            <v:group style="position:absolute;left:2256;top:7429;width:43;height:350" coordorigin="2256,7429" coordsize="43,350">
              <v:shape style="position:absolute;left:2256;top:7429;width:43;height:350" coordorigin="2256,7429" coordsize="43,350" path="m2299,7429l2256,7780,2299,7462,2299,7429xe" filled="t" fillcolor="#8B8D90" stroked="f">
                <v:path arrowok="t"/>
                <v:fill type="solid"/>
              </v:shape>
            </v:group>
            <v:group style="position:absolute;left:1364;top:7780;width:892;height:7201" coordorigin="1364,7780" coordsize="892,7201">
              <v:shape style="position:absolute;left:1364;top:7780;width:892;height:7201" coordorigin="1364,7780" coordsize="892,7201" path="m2256,7780l1364,14981,1454,14981,2256,7780xe" filled="t" fillcolor="#9A9D9F" stroked="f">
                <v:path arrowok="t"/>
                <v:fill type="solid"/>
              </v:shape>
            </v:group>
            <v:group style="position:absolute;left:2256;top:7390;width:43;height:390" coordorigin="2256,7390" coordsize="43,390">
              <v:shape style="position:absolute;left:2256;top:7390;width:43;height:390" coordorigin="2256,7390" coordsize="43,390" path="m2299,7390l2256,7780,2299,7429,2299,7390xe" filled="t" fillcolor="#8C8E91" stroked="f">
                <v:path arrowok="t"/>
                <v:fill type="solid"/>
              </v:shape>
            </v:group>
            <v:group style="position:absolute;left:1454;top:7780;width:802;height:7201" coordorigin="1454,7780" coordsize="802,7201">
              <v:shape style="position:absolute;left:1454;top:7780;width:802;height:7201" coordorigin="1454,7780" coordsize="802,7201" path="m2256,7780l1454,14981,1544,14981,2256,7780xe" filled="t" fillcolor="#9A9C9E" stroked="f">
                <v:path arrowok="t"/>
                <v:fill type="solid"/>
              </v:shape>
            </v:group>
            <v:group style="position:absolute;left:2256;top:7341;width:43;height:439" coordorigin="2256,7341" coordsize="43,439">
              <v:shape style="position:absolute;left:2256;top:7341;width:43;height:439" coordorigin="2256,7341" coordsize="43,439" path="m2299,7341l2256,7780,2299,7390,2299,7341xe" filled="t" fillcolor="#8D8F91" stroked="f">
                <v:path arrowok="t"/>
                <v:fill type="solid"/>
              </v:shape>
            </v:group>
            <v:group style="position:absolute;left:1544;top:7780;width:712;height:7201" coordorigin="1544,7780" coordsize="712,7201">
              <v:shape style="position:absolute;left:1544;top:7780;width:712;height:7201" coordorigin="1544,7780" coordsize="712,7201" path="m2256,7780l1544,14981,1633,14981,2256,7780xe" filled="t" fillcolor="#999B9E" stroked="f">
                <v:path arrowok="t"/>
                <v:fill type="solid"/>
              </v:shape>
            </v:group>
            <v:group style="position:absolute;left:2256;top:7278;width:43;height:502" coordorigin="2256,7278" coordsize="43,502">
              <v:shape style="position:absolute;left:2256;top:7278;width:43;height:502" coordorigin="2256,7278" coordsize="43,502" path="m2299,7278l2256,7780,2299,7341,2299,7278xe" filled="t" fillcolor="#8E9092" stroked="f">
                <v:path arrowok="t"/>
                <v:fill type="solid"/>
              </v:shape>
            </v:group>
            <v:group style="position:absolute;left:1633;top:7780;width:623;height:7201" coordorigin="1633,7780" coordsize="623,7201">
              <v:shape style="position:absolute;left:1633;top:7780;width:623;height:7201" coordorigin="1633,7780" coordsize="623,7201" path="m2256,7780l1633,14981,1723,14981,2256,7780xe" filled="t" fillcolor="#989A9D" stroked="f">
                <v:path arrowok="t"/>
                <v:fill type="solid"/>
              </v:shape>
            </v:group>
            <v:group style="position:absolute;left:2256;top:7194;width:43;height:586" coordorigin="2256,7194" coordsize="43,586">
              <v:shape style="position:absolute;left:2256;top:7194;width:43;height:586" coordorigin="2256,7194" coordsize="43,586" path="m2299,7194l2256,7780,2299,7278,2299,7194xe" filled="t" fillcolor="#8E9093" stroked="f">
                <v:path arrowok="t"/>
                <v:fill type="solid"/>
              </v:shape>
            </v:group>
            <v:group style="position:absolute;left:1723;top:7780;width:533;height:7201" coordorigin="1723,7780" coordsize="533,7201">
              <v:shape style="position:absolute;left:1723;top:7780;width:533;height:7201" coordorigin="1723,7780" coordsize="533,7201" path="m2256,7780l1723,14981,1812,14981,2256,7780xe" filled="t" fillcolor="#97999C" stroked="f">
                <v:path arrowok="t"/>
                <v:fill type="solid"/>
              </v:shape>
            </v:group>
            <v:group style="position:absolute;left:2256;top:7076;width:43;height:703" coordorigin="2256,7076" coordsize="43,703">
              <v:shape style="position:absolute;left:2256;top:7076;width:43;height:703" coordorigin="2256,7076" coordsize="43,703" path="m2299,7076l2256,7780,2299,7194,2299,7076xe" filled="t" fillcolor="#8F9194" stroked="f">
                <v:path arrowok="t"/>
                <v:fill type="solid"/>
              </v:shape>
            </v:group>
            <v:group style="position:absolute;left:1812;top:7780;width:444;height:7201" coordorigin="1812,7780" coordsize="444,7201">
              <v:shape style="position:absolute;left:1812;top:7780;width:444;height:7201" coordorigin="1812,7780" coordsize="444,7201" path="m2256,7780l1812,14981,1901,14981,2256,7780xe" filled="t" fillcolor="#97999B" stroked="f">
                <v:path arrowok="t"/>
                <v:fill type="solid"/>
              </v:shape>
            </v:group>
            <v:group style="position:absolute;left:2256;top:6900;width:43;height:880" coordorigin="2256,6900" coordsize="43,880">
              <v:shape style="position:absolute;left:2256;top:6900;width:43;height:880" coordorigin="2256,6900" coordsize="43,880" path="m2299,6900l2256,7780,2299,7076,2299,6900xe" filled="t" fillcolor="#909295" stroked="f">
                <v:path arrowok="t"/>
                <v:fill type="solid"/>
              </v:shape>
            </v:group>
            <v:group style="position:absolute;left:1901;top:7780;width:355;height:7201" coordorigin="1901,7780" coordsize="355,7201">
              <v:shape style="position:absolute;left:1901;top:7780;width:355;height:7201" coordorigin="1901,7780" coordsize="355,7201" path="m2256,7780l1901,14981,1990,14981,2256,7780xe" filled="t" fillcolor="#96989B" stroked="f">
                <v:path arrowok="t"/>
                <v:fill type="solid"/>
              </v:shape>
            </v:group>
            <v:group style="position:absolute;left:2256;top:6606;width:43;height:1173" coordorigin="2256,6606" coordsize="43,1173">
              <v:shape style="position:absolute;left:2256;top:6606;width:43;height:1173" coordorigin="2256,6606" coordsize="43,1173" path="m2299,6606l2256,7780,2299,6900,2299,6606xe" filled="t" fillcolor="#919395" stroked="f">
                <v:path arrowok="t"/>
                <v:fill type="solid"/>
              </v:shape>
            </v:group>
            <v:group style="position:absolute;left:1990;top:7780;width:266;height:7201" coordorigin="1990,7780" coordsize="266,7201">
              <v:shape style="position:absolute;left:1990;top:7780;width:266;height:7201" coordorigin="1990,7780" coordsize="266,7201" path="m2256,7780l1990,14981,2079,14981,2256,7780xe" filled="t" fillcolor="#95979A" stroked="f">
                <v:path arrowok="t"/>
                <v:fill type="solid"/>
              </v:shape>
            </v:group>
            <v:group style="position:absolute;left:2256;top:6019;width:43;height:1761" coordorigin="2256,6019" coordsize="43,1761">
              <v:shape style="position:absolute;left:2256;top:6019;width:43;height:1761" coordorigin="2256,6019" coordsize="43,1761" path="m2299,6019l2256,7780,2299,6606,2299,6019xe" filled="t" fillcolor="#919396" stroked="f">
                <v:path arrowok="t"/>
                <v:fill type="solid"/>
              </v:shape>
            </v:group>
            <v:group style="position:absolute;left:2079;top:7780;width:177;height:7201" coordorigin="2079,7780" coordsize="177,7201">
              <v:shape style="position:absolute;left:2079;top:7780;width:177;height:7201" coordorigin="2079,7780" coordsize="177,7201" path="m2256,7780l2079,14981,2167,14981,2256,7780xe" filled="t" fillcolor="#949699" stroked="f">
                <v:path arrowok="t"/>
                <v:fill type="solid"/>
              </v:shape>
            </v:group>
            <v:group style="position:absolute;left:2256;top:4258;width:43;height:3521" coordorigin="2256,4258" coordsize="43,3521">
              <v:shape style="position:absolute;left:2256;top:4258;width:43;height:3521" coordorigin="2256,4258" coordsize="43,3521" path="m2299,4258l2256,7780,2299,6019,2299,4258xe" filled="t" fillcolor="#929497" stroked="f">
                <v:path arrowok="t"/>
                <v:fill type="solid"/>
              </v:shape>
            </v:group>
            <v:group style="position:absolute;left:2167;top:7780;width:89;height:7201" coordorigin="2167,7780" coordsize="89,7201">
              <v:shape style="position:absolute;left:2167;top:7780;width:89;height:7201" coordorigin="2167,7780" coordsize="89,7201" path="m2256,7780l2167,14981,2256,14981,2256,7780xe" filled="t" fillcolor="#949698" stroked="f">
                <v:path arrowok="t"/>
                <v:fill type="solid"/>
              </v:shape>
            </v:group>
            <v:group style="position:absolute;left:2256;top:579;width:43;height:7201" coordorigin="2256,579" coordsize="43,7201">
              <v:shape style="position:absolute;left:2256;top:579;width:43;height:7201" coordorigin="2256,579" coordsize="43,7201" path="m2299,579l2256,579,2256,7780,2299,4258,2299,579xe" filled="t" fillcolor="#939598" stroked="f">
                <v:path arrowok="t"/>
                <v:fill type="solid"/>
              </v:shape>
            </v:group>
            <v:group style="position:absolute;left:2256;top:7780;width:43;height:7201" coordorigin="2256,7780" coordsize="43,7201">
              <v:shape style="position:absolute;left:2256;top:7780;width:43;height:7201" coordorigin="2256,7780" coordsize="43,7201" path="m2256,7780l2256,14981,2299,14981,2299,11302,2256,7780xe" filled="t" fillcolor="#939598" stroked="f">
                <v:path arrowok="t"/>
                <v:fill type="solid"/>
              </v:shape>
            </v:group>
            <v:group style="position:absolute;left:2167;top:579;width:89;height:7201" coordorigin="2167,579" coordsize="89,7201">
              <v:shape style="position:absolute;left:2167;top:579;width:89;height:7201" coordorigin="2167,579" coordsize="89,7201" path="m2256,579l2167,579,2256,7780,2256,579xe" filled="t" fillcolor="#949698" stroked="f">
                <v:path arrowok="t"/>
                <v:fill type="solid"/>
              </v:shape>
            </v:group>
            <v:group style="position:absolute;left:2256;top:7780;width:43;height:3522" coordorigin="2256,7780" coordsize="43,3522">
              <v:shape style="position:absolute;left:2256;top:7780;width:43;height:3522" coordorigin="2256,7780" coordsize="43,3522" path="m2256,7780l2299,11302,2299,9540,2256,7780xe" filled="t" fillcolor="#929497" stroked="f">
                <v:path arrowok="t"/>
                <v:fill type="solid"/>
              </v:shape>
            </v:group>
            <v:group style="position:absolute;left:2079;top:579;width:177;height:7201" coordorigin="2079,579" coordsize="177,7201">
              <v:shape style="position:absolute;left:2079;top:579;width:177;height:7201" coordorigin="2079,579" coordsize="177,7201" path="m2167,579l2079,579,2256,7780,2167,579xe" filled="t" fillcolor="#949699" stroked="f">
                <v:path arrowok="t"/>
                <v:fill type="solid"/>
              </v:shape>
            </v:group>
            <v:group style="position:absolute;left:2256;top:7780;width:43;height:1761" coordorigin="2256,7780" coordsize="43,1761">
              <v:shape style="position:absolute;left:2256;top:7780;width:43;height:1761" coordorigin="2256,7780" coordsize="43,1761" path="m2256,7780l2299,9540,2299,8953,2256,7780xe" filled="t" fillcolor="#919396" stroked="f">
                <v:path arrowok="t"/>
                <v:fill type="solid"/>
              </v:shape>
            </v:group>
            <v:group style="position:absolute;left:1990;top:579;width:266;height:7201" coordorigin="1990,579" coordsize="266,7201">
              <v:shape style="position:absolute;left:1990;top:579;width:266;height:7201" coordorigin="1990,579" coordsize="266,7201" path="m2079,579l1990,579,2256,7780,2079,579xe" filled="t" fillcolor="#95979A" stroked="f">
                <v:path arrowok="t"/>
                <v:fill type="solid"/>
              </v:shape>
            </v:group>
            <v:group style="position:absolute;left:2256;top:7780;width:43;height:1173" coordorigin="2256,7780" coordsize="43,1173">
              <v:shape style="position:absolute;left:2256;top:7780;width:43;height:1173" coordorigin="2256,7780" coordsize="43,1173" path="m2256,7780l2299,8953,2299,8660,2256,7780xe" filled="t" fillcolor="#919395" stroked="f">
                <v:path arrowok="t"/>
                <v:fill type="solid"/>
              </v:shape>
            </v:group>
            <v:group style="position:absolute;left:1901;top:579;width:355;height:7201" coordorigin="1901,579" coordsize="355,7201">
              <v:shape style="position:absolute;left:1901;top:579;width:355;height:7201" coordorigin="1901,579" coordsize="355,7201" path="m1990,579l1901,579,2256,7780,1990,579xe" filled="t" fillcolor="#96989B" stroked="f">
                <v:path arrowok="t"/>
                <v:fill type="solid"/>
              </v:shape>
            </v:group>
            <v:group style="position:absolute;left:2256;top:7780;width:43;height:880" coordorigin="2256,7780" coordsize="43,880">
              <v:shape style="position:absolute;left:2256;top:7780;width:43;height:880" coordorigin="2256,7780" coordsize="43,880" path="m2256,7780l2299,8660,2299,8483,2256,7780xe" filled="t" fillcolor="#909295" stroked="f">
                <v:path arrowok="t"/>
                <v:fill type="solid"/>
              </v:shape>
            </v:group>
            <v:group style="position:absolute;left:1812;top:579;width:444;height:7201" coordorigin="1812,579" coordsize="444,7201">
              <v:shape style="position:absolute;left:1812;top:579;width:444;height:7201" coordorigin="1812,579" coordsize="444,7201" path="m1901,579l1812,579,2256,7780,1901,579xe" filled="t" fillcolor="#97999B" stroked="f">
                <v:path arrowok="t"/>
                <v:fill type="solid"/>
              </v:shape>
            </v:group>
            <v:group style="position:absolute;left:2256;top:7780;width:43;height:703" coordorigin="2256,7780" coordsize="43,703">
              <v:shape style="position:absolute;left:2256;top:7780;width:43;height:703" coordorigin="2256,7780" coordsize="43,703" path="m2256,7780l2299,8483,2299,8366,2256,7780xe" filled="t" fillcolor="#8F9194" stroked="f">
                <v:path arrowok="t"/>
                <v:fill type="solid"/>
              </v:shape>
            </v:group>
            <v:group style="position:absolute;left:1723;top:579;width:533;height:7201" coordorigin="1723,579" coordsize="533,7201">
              <v:shape style="position:absolute;left:1723;top:579;width:533;height:7201" coordorigin="1723,579" coordsize="533,7201" path="m1812,579l1723,579,2256,7780,1812,579xe" filled="t" fillcolor="#97999C" stroked="f">
                <v:path arrowok="t"/>
                <v:fill type="solid"/>
              </v:shape>
            </v:group>
            <v:group style="position:absolute;left:2256;top:7780;width:43;height:586" coordorigin="2256,7780" coordsize="43,586">
              <v:shape style="position:absolute;left:2256;top:7780;width:43;height:586" coordorigin="2256,7780" coordsize="43,586" path="m2256,7780l2299,8366,2299,8282,2256,7780xe" filled="t" fillcolor="#8E9093" stroked="f">
                <v:path arrowok="t"/>
                <v:fill type="solid"/>
              </v:shape>
            </v:group>
            <v:group style="position:absolute;left:1633;top:579;width:623;height:7201" coordorigin="1633,579" coordsize="623,7201">
              <v:shape style="position:absolute;left:1633;top:579;width:623;height:7201" coordorigin="1633,579" coordsize="623,7201" path="m1723,579l1633,579,2256,7780,1723,579xe" filled="t" fillcolor="#989A9D" stroked="f">
                <v:path arrowok="t"/>
                <v:fill type="solid"/>
              </v:shape>
            </v:group>
            <v:group style="position:absolute;left:2256;top:7780;width:43;height:502" coordorigin="2256,7780" coordsize="43,502">
              <v:shape style="position:absolute;left:2256;top:7780;width:43;height:502" coordorigin="2256,7780" coordsize="43,502" path="m2256,7780l2299,8282,2299,8219,2256,7780xe" filled="t" fillcolor="#8E9092" stroked="f">
                <v:path arrowok="t"/>
                <v:fill type="solid"/>
              </v:shape>
            </v:group>
            <v:group style="position:absolute;left:1544;top:579;width:712;height:7201" coordorigin="1544,579" coordsize="712,7201">
              <v:shape style="position:absolute;left:1544;top:579;width:712;height:7201" coordorigin="1544,579" coordsize="712,7201" path="m1633,579l1544,579,2256,7780,1633,579xe" filled="t" fillcolor="#999B9E" stroked="f">
                <v:path arrowok="t"/>
                <v:fill type="solid"/>
              </v:shape>
            </v:group>
            <v:group style="position:absolute;left:2256;top:7780;width:43;height:439" coordorigin="2256,7780" coordsize="43,439">
              <v:shape style="position:absolute;left:2256;top:7780;width:43;height:439" coordorigin="2256,7780" coordsize="43,439" path="m2256,7780l2299,8219,2299,8170,2256,7780xe" filled="t" fillcolor="#8D8F91" stroked="f">
                <v:path arrowok="t"/>
                <v:fill type="solid"/>
              </v:shape>
            </v:group>
            <v:group style="position:absolute;left:1454;top:579;width:802;height:7201" coordorigin="1454,579" coordsize="802,7201">
              <v:shape style="position:absolute;left:1454;top:579;width:802;height:7201" coordorigin="1454,579" coordsize="802,7201" path="m1544,579l1454,579,2256,7780,1544,579xe" filled="t" fillcolor="#9A9C9E" stroked="f">
                <v:path arrowok="t"/>
                <v:fill type="solid"/>
              </v:shape>
            </v:group>
            <v:group style="position:absolute;left:2256;top:7780;width:43;height:390" coordorigin="2256,7780" coordsize="43,390">
              <v:shape style="position:absolute;left:2256;top:7780;width:43;height:390" coordorigin="2256,7780" coordsize="43,390" path="m2256,7780l2299,8170,2299,8130,2256,7780xe" filled="t" fillcolor="#8C8E91" stroked="f">
                <v:path arrowok="t"/>
                <v:fill type="solid"/>
              </v:shape>
            </v:group>
            <v:group style="position:absolute;left:1364;top:579;width:892;height:7201" coordorigin="1364,579" coordsize="892,7201">
              <v:shape style="position:absolute;left:1364;top:579;width:892;height:7201" coordorigin="1364,579" coordsize="892,7201" path="m1454,579l1364,579,2256,7780,1454,579xe" filled="t" fillcolor="#9A9D9F" stroked="f">
                <v:path arrowok="t"/>
                <v:fill type="solid"/>
              </v:shape>
            </v:group>
            <v:group style="position:absolute;left:2256;top:7780;width:43;height:350" coordorigin="2256,7780" coordsize="43,350">
              <v:shape style="position:absolute;left:2256;top:7780;width:43;height:350" coordorigin="2256,7780" coordsize="43,350" path="m2256,7780l2299,8130,2299,8098,2256,7780xe" filled="t" fillcolor="#8B8D90" stroked="f">
                <v:path arrowok="t"/>
                <v:fill type="solid"/>
              </v:shape>
            </v:group>
            <v:group style="position:absolute;left:1274;top:579;width:982;height:7201" coordorigin="1274,579" coordsize="982,7201">
              <v:shape style="position:absolute;left:1274;top:579;width:982;height:7201" coordorigin="1274,579" coordsize="982,7201" path="m1364,579l1274,579,2256,7780,1364,579xe" filled="t" fillcolor="#9B9DA0" stroked="f">
                <v:path arrowok="t"/>
                <v:fill type="solid"/>
              </v:shape>
            </v:group>
            <v:group style="position:absolute;left:2256;top:7780;width:43;height:318" coordorigin="2256,7780" coordsize="43,318">
              <v:shape style="position:absolute;left:2256;top:7780;width:43;height:318" coordorigin="2256,7780" coordsize="43,318" path="m2256,7780l2299,8098,2299,8071,2256,7780xe" filled="t" fillcolor="#8B8D8F" stroked="f">
                <v:path arrowok="t"/>
                <v:fill type="solid"/>
              </v:shape>
            </v:group>
            <v:group style="position:absolute;left:1184;top:579;width:1072;height:7201" coordorigin="1184,579" coordsize="1072,7201">
              <v:shape style="position:absolute;left:1184;top:579;width:1072;height:7201" coordorigin="1184,579" coordsize="1072,7201" path="m1274,579l1184,579,2256,7780,1274,579xe" filled="t" fillcolor="#9C9EA1" stroked="f">
                <v:path arrowok="t"/>
                <v:fill type="solid"/>
              </v:shape>
            </v:group>
            <v:group style="position:absolute;left:2256;top:7780;width:43;height:291" coordorigin="2256,7780" coordsize="43,291">
              <v:shape style="position:absolute;left:2256;top:7780;width:43;height:291" coordorigin="2256,7780" coordsize="43,291" path="m2256,7780l2299,8071,2299,8048,2256,7780xe" filled="t" fillcolor="#8A8C8E" stroked="f">
                <v:path arrowok="t"/>
                <v:fill type="solid"/>
              </v:shape>
            </v:group>
            <v:group style="position:absolute;left:1093;top:579;width:1163;height:7201" coordorigin="1093,579" coordsize="1163,7201">
              <v:shape style="position:absolute;left:1093;top:579;width:1163;height:7201" coordorigin="1093,579" coordsize="1163,7201" path="m1184,579l1093,579,2256,7780,1184,579xe" filled="t" fillcolor="#9D9FA1" stroked="f">
                <v:path arrowok="t"/>
                <v:fill type="solid"/>
              </v:shape>
            </v:group>
            <v:group style="position:absolute;left:2256;top:7780;width:43;height:269" coordorigin="2256,7780" coordsize="43,269">
              <v:shape style="position:absolute;left:2256;top:7780;width:43;height:269" coordorigin="2256,7780" coordsize="43,269" path="m2256,7780l2299,8048,2299,8029,2256,7780xe" filled="t" fillcolor="#898B8E" stroked="f">
                <v:path arrowok="t"/>
                <v:fill type="solid"/>
              </v:shape>
            </v:group>
            <v:group style="position:absolute;left:1002;top:579;width:1255;height:7201" coordorigin="1002,579" coordsize="1255,7201">
              <v:shape style="position:absolute;left:1002;top:579;width:1255;height:7201" coordorigin="1002,579" coordsize="1255,7201" path="m1093,579l1002,579,2256,7780,1093,579xe" filled="t" fillcolor="#9EA0A2" stroked="f">
                <v:path arrowok="t"/>
                <v:fill type="solid"/>
              </v:shape>
            </v:group>
            <v:group style="position:absolute;left:2256;top:7780;width:43;height:249" coordorigin="2256,7780" coordsize="43,249">
              <v:shape style="position:absolute;left:2256;top:7780;width:43;height:249" coordorigin="2256,7780" coordsize="43,249" path="m2256,7780l2299,8029,2299,8012,2256,7780xe" filled="t" fillcolor="#888A8D" stroked="f">
                <v:path arrowok="t"/>
                <v:fill type="solid"/>
              </v:shape>
            </v:group>
            <v:group style="position:absolute;left:910;top:579;width:1346;height:7201" coordorigin="910,579" coordsize="1346,7201">
              <v:shape style="position:absolute;left:910;top:579;width:1346;height:7201" coordorigin="910,579" coordsize="1346,7201" path="m1002,579l910,579,2256,7780,1002,579xe" filled="t" fillcolor="#9EA0A3" stroked="f">
                <v:path arrowok="t"/>
                <v:fill type="solid"/>
              </v:shape>
            </v:group>
            <v:group style="position:absolute;left:2256;top:7780;width:43;height:232" coordorigin="2256,7780" coordsize="43,232">
              <v:shape style="position:absolute;left:2256;top:7780;width:43;height:232" coordorigin="2256,7780" coordsize="43,232" path="m2256,7780l2299,8012,2299,7997,2256,7780xe" filled="t" fillcolor="#888A8C" stroked="f">
                <v:path arrowok="t"/>
                <v:fill type="solid"/>
              </v:shape>
            </v:group>
            <v:group style="position:absolute;left:853;top:579;width:1403;height:7201" coordorigin="853,579" coordsize="1403,7201">
              <v:shape style="position:absolute;left:853;top:579;width:1403;height:7201" coordorigin="853,579" coordsize="1403,7201" path="m910,579l853,579,853,756,2256,7780,910,579xe" filled="t" fillcolor="#9FA1A4" stroked="f">
                <v:path arrowok="t"/>
                <v:fill type="solid"/>
              </v:shape>
            </v:group>
            <v:group style="position:absolute;left:2256;top:7780;width:43;height:217" coordorigin="2256,7780" coordsize="43,217">
              <v:shape style="position:absolute;left:2256;top:7780;width:43;height:217" coordorigin="2256,7780" coordsize="43,217" path="m2256,7780l2299,7997,2299,7984,2256,7780xe" filled="t" fillcolor="#87898B" stroked="f">
                <v:path arrowok="t"/>
                <v:fill type="solid"/>
              </v:shape>
            </v:group>
            <v:group style="position:absolute;left:853;top:756;width:1403;height:7024" coordorigin="853,756" coordsize="1403,7024">
              <v:shape style="position:absolute;left:853;top:756;width:1403;height:7024" coordorigin="853,756" coordsize="1403,7024" path="m853,756l853,1180,2256,7780,853,756xe" filled="t" fillcolor="#A0A2A5" stroked="f">
                <v:path arrowok="t"/>
                <v:fill type="solid"/>
              </v:shape>
            </v:group>
            <v:group style="position:absolute;left:2256;top:7780;width:43;height:204" coordorigin="2256,7780" coordsize="43,204">
              <v:shape style="position:absolute;left:2256;top:7780;width:43;height:204" coordorigin="2256,7780" coordsize="43,204" path="m2256,7780l2299,7984,2299,7972,2256,7780xe" filled="t" fillcolor="#86888B" stroked="f">
                <v:path arrowok="t"/>
                <v:fill type="solid"/>
              </v:shape>
            </v:group>
            <v:group style="position:absolute;left:853;top:1180;width:1403;height:6600" coordorigin="853,1180" coordsize="1403,6600">
              <v:shape style="position:absolute;left:853;top:1180;width:1403;height:6600" coordorigin="853,1180" coordsize="1403,6600" path="m853,1180l853,1558,2256,7780,853,1180xe" filled="t" fillcolor="#A1A3A5" stroked="f">
                <v:path arrowok="t"/>
                <v:fill type="solid"/>
              </v:shape>
            </v:group>
            <v:group style="position:absolute;left:2256;top:7780;width:43;height:192" coordorigin="2256,7780" coordsize="43,192">
              <v:shape style="position:absolute;left:2256;top:7780;width:43;height:192" coordorigin="2256,7780" coordsize="43,192" path="m2256,7780l2299,7972,2299,7962,2256,7780xe" filled="t" fillcolor="#85878A" stroked="f">
                <v:path arrowok="t"/>
                <v:fill type="solid"/>
              </v:shape>
            </v:group>
            <v:group style="position:absolute;left:853;top:1558;width:1403;height:6222" coordorigin="853,1558" coordsize="1403,6222">
              <v:shape style="position:absolute;left:853;top:1558;width:1403;height:6222" coordorigin="853,1558" coordsize="1403,6222" path="m853,1558l853,1897,2256,7780,853,1558xe" filled="t" fillcolor="#A1A4A6" stroked="f">
                <v:path arrowok="t"/>
                <v:fill type="solid"/>
              </v:shape>
            </v:group>
            <v:group style="position:absolute;left:2256;top:7780;width:43;height:182" coordorigin="2256,7780" coordsize="43,182">
              <v:shape style="position:absolute;left:2256;top:7780;width:43;height:182" coordorigin="2256,7780" coordsize="43,182" path="m2256,7780l2299,7962,2299,7952,2256,7780xe" filled="t" fillcolor="#858789" stroked="f">
                <v:path arrowok="t"/>
                <v:fill type="solid"/>
              </v:shape>
            </v:group>
            <v:group style="position:absolute;left:853;top:1897;width:1403;height:5883" coordorigin="853,1897" coordsize="1403,5883">
              <v:shape style="position:absolute;left:853;top:1897;width:1403;height:5883" coordorigin="853,1897" coordsize="1403,5883" path="m853,1897l853,2202,2256,7780,853,1897xe" filled="t" fillcolor="#A2A4A7" stroked="f">
                <v:path arrowok="t"/>
                <v:fill type="solid"/>
              </v:shape>
            </v:group>
            <v:group style="position:absolute;left:2256;top:7780;width:43;height:173" coordorigin="2256,7780" coordsize="43,173">
              <v:shape style="position:absolute;left:2256;top:7780;width:43;height:173" coordorigin="2256,7780" coordsize="43,173" path="m2256,7780l2299,7952,2299,7944,2256,7780xe" filled="t" fillcolor="#848688" stroked="f">
                <v:path arrowok="t"/>
                <v:fill type="solid"/>
              </v:shape>
            </v:group>
            <v:group style="position:absolute;left:853;top:2202;width:1403;height:5577" coordorigin="853,2202" coordsize="1403,5577">
              <v:shape style="position:absolute;left:853;top:2202;width:1403;height:5577" coordorigin="853,2202" coordsize="1403,5577" path="m853,2202l853,2479,2256,7780,853,2202xe" filled="t" fillcolor="#A3A5A8" stroked="f">
                <v:path arrowok="t"/>
                <v:fill type="solid"/>
              </v:shape>
            </v:group>
            <v:group style="position:absolute;left:2256;top:7780;width:43;height:164" coordorigin="2256,7780" coordsize="43,164">
              <v:shape style="position:absolute;left:2256;top:7780;width:43;height:164" coordorigin="2256,7780" coordsize="43,164" path="m2256,7780l2299,7944,2299,7936,2256,7780xe" filled="t" fillcolor="#838588" stroked="f">
                <v:path arrowok="t"/>
                <v:fill type="solid"/>
              </v:shape>
            </v:group>
            <v:group style="position:absolute;left:853;top:2479;width:1403;height:5300" coordorigin="853,2479" coordsize="1403,5300">
              <v:shape style="position:absolute;left:853;top:2479;width:1403;height:5300" coordorigin="853,2479" coordsize="1403,5300" path="m853,2479l853,2732,2256,7780,853,2479xe" filled="t" fillcolor="#A4A6A9" stroked="f">
                <v:path arrowok="t"/>
                <v:fill type="solid"/>
              </v:shape>
            </v:group>
            <v:group style="position:absolute;left:2256;top:7780;width:43;height:156" coordorigin="2256,7780" coordsize="43,156">
              <v:shape style="position:absolute;left:2256;top:7780;width:43;height:156" coordorigin="2256,7780" coordsize="43,156" path="m2256,7780l2299,7936,2299,7929,2256,7780xe" filled="t" fillcolor="#828487" stroked="f">
                <v:path arrowok="t"/>
                <v:fill type="solid"/>
              </v:shape>
            </v:group>
            <v:group style="position:absolute;left:853;top:2732;width:1403;height:5048" coordorigin="853,2732" coordsize="1403,5048">
              <v:shape style="position:absolute;left:853;top:2732;width:1403;height:5048" coordorigin="853,2732" coordsize="1403,5048" path="m853,2732l853,2963,2256,7780,853,2732xe" filled="t" fillcolor="#A5A7A9" stroked="f">
                <v:path arrowok="t"/>
                <v:fill type="solid"/>
              </v:shape>
            </v:group>
            <v:group style="position:absolute;left:2256;top:7780;width:43;height:149" coordorigin="2256,7780" coordsize="43,149">
              <v:shape style="position:absolute;left:2256;top:7780;width:43;height:149" coordorigin="2256,7780" coordsize="43,149" path="m2256,7780l2299,7929,2299,7922,2256,7780xe" filled="t" fillcolor="#828386" stroked="f">
                <v:path arrowok="t"/>
                <v:fill type="solid"/>
              </v:shape>
            </v:group>
            <v:group style="position:absolute;left:853;top:2963;width:1403;height:4817" coordorigin="853,2963" coordsize="1403,4817">
              <v:shape style="position:absolute;left:853;top:2963;width:1403;height:4817" coordorigin="853,2963" coordsize="1403,4817" path="m853,2963l853,3175,2256,7780,853,2963xe" filled="t" fillcolor="#A5A8AA" stroked="f">
                <v:path arrowok="t"/>
                <v:fill type="solid"/>
              </v:shape>
            </v:group>
            <v:group style="position:absolute;left:2256;top:7780;width:43;height:142" coordorigin="2256,7780" coordsize="43,142">
              <v:shape style="position:absolute;left:2256;top:7780;width:43;height:142" coordorigin="2256,7780" coordsize="43,142" path="m2256,7780l2299,7922,2299,7916,2256,7780xe" filled="t" fillcolor="#818385" stroked="f">
                <v:path arrowok="t"/>
                <v:fill type="solid"/>
              </v:shape>
            </v:group>
            <v:group style="position:absolute;left:853;top:3175;width:1403;height:4605" coordorigin="853,3175" coordsize="1403,4605">
              <v:shape style="position:absolute;left:853;top:3175;width:1403;height:4605" coordorigin="853,3175" coordsize="1403,4605" path="m853,3175l853,3370,2256,7780,853,3175xe" filled="t" fillcolor="#A6A8AB" stroked="f">
                <v:path arrowok="t"/>
                <v:fill type="solid"/>
              </v:shape>
            </v:group>
            <v:group style="position:absolute;left:2256;top:7780;width:43;height:136" coordorigin="2256,7780" coordsize="43,136">
              <v:shape style="position:absolute;left:2256;top:7780;width:43;height:136" coordorigin="2256,7780" coordsize="43,136" path="m2256,7780l2299,7916,2299,7911,2256,7780xe" filled="t" fillcolor="#808285" stroked="f">
                <v:path arrowok="t"/>
                <v:fill type="solid"/>
              </v:shape>
            </v:group>
            <v:group style="position:absolute;left:853;top:3370;width:1403;height:4410" coordorigin="853,3370" coordsize="1403,4410">
              <v:shape style="position:absolute;left:853;top:3370;width:1403;height:4410" coordorigin="853,3370" coordsize="1403,4410" path="m853,3370l853,3551,2256,7780,853,3370xe" filled="t" fillcolor="#A7A9AC" stroked="f">
                <v:path arrowok="t"/>
                <v:fill type="solid"/>
              </v:shape>
            </v:group>
            <v:group style="position:absolute;left:2256;top:7780;width:43;height:131" coordorigin="2256,7780" coordsize="43,131">
              <v:shape style="position:absolute;left:2256;top:7780;width:43;height:131" coordorigin="2256,7780" coordsize="43,131" path="m2256,7780l2299,7911,2299,7905,2256,7780xe" filled="t" fillcolor="#7F8184" stroked="f">
                <v:path arrowok="t"/>
                <v:fill type="solid"/>
              </v:shape>
            </v:group>
            <v:group style="position:absolute;left:853;top:3551;width:1403;height:4228" coordorigin="853,3551" coordsize="1403,4228">
              <v:shape style="position:absolute;left:853;top:3551;width:1403;height:4228" coordorigin="853,3551" coordsize="1403,4228" path="m853,3551l853,3719,2256,7780,853,3551xe" filled="t" fillcolor="#A8AAAD" stroked="f">
                <v:path arrowok="t"/>
                <v:fill type="solid"/>
              </v:shape>
            </v:group>
            <v:group style="position:absolute;left:2256;top:7780;width:43;height:126" coordorigin="2256,7780" coordsize="43,126">
              <v:shape style="position:absolute;left:2256;top:7780;width:43;height:126" coordorigin="2256,7780" coordsize="43,126" path="m2256,7780l2299,7905,2299,7901,2256,7780xe" filled="t" fillcolor="#7F8183" stroked="f">
                <v:path arrowok="t"/>
                <v:fill type="solid"/>
              </v:shape>
            </v:group>
            <v:group style="position:absolute;left:853;top:3719;width:1403;height:4060" coordorigin="853,3719" coordsize="1403,4060">
              <v:shape style="position:absolute;left:853;top:3719;width:1403;height:4060" coordorigin="853,3719" coordsize="1403,4060" path="m853,3719l853,3876,2256,7780,853,3719xe" filled="t" fillcolor="#A9ABAD" stroked="f">
                <v:path arrowok="t"/>
                <v:fill type="solid"/>
              </v:shape>
            </v:group>
            <v:group style="position:absolute;left:2256;top:7780;width:43;height:121" coordorigin="2256,7780" coordsize="43,121">
              <v:shape style="position:absolute;left:2256;top:7780;width:43;height:121" coordorigin="2256,7780" coordsize="43,121" path="m2256,7780l2299,7901,2299,7896,2256,7780xe" filled="t" fillcolor="#7E8082" stroked="f">
                <v:path arrowok="t"/>
                <v:fill type="solid"/>
              </v:shape>
            </v:group>
            <v:group style="position:absolute;left:853;top:3876;width:1403;height:3904" coordorigin="853,3876" coordsize="1403,3904">
              <v:shape style="position:absolute;left:853;top:3876;width:1403;height:3904" coordorigin="853,3876" coordsize="1403,3904" path="m853,3876l853,4022,2256,7780,853,3876xe" filled="t" fillcolor="#A9ACAE" stroked="f">
                <v:path arrowok="t"/>
                <v:fill type="solid"/>
              </v:shape>
            </v:group>
            <v:group style="position:absolute;left:2256;top:7780;width:43;height:116" coordorigin="2256,7780" coordsize="43,116">
              <v:shape style="position:absolute;left:2256;top:7780;width:43;height:116" coordorigin="2256,7780" coordsize="43,116" path="m2256,7780l2299,7896,2299,7892,2256,7780xe" filled="t" fillcolor="#7D7F82" stroked="f">
                <v:path arrowok="t"/>
                <v:fill type="solid"/>
              </v:shape>
            </v:group>
            <v:group style="position:absolute;left:853;top:4022;width:1403;height:3758" coordorigin="853,4022" coordsize="1403,3758">
              <v:shape style="position:absolute;left:853;top:4022;width:1403;height:3758" coordorigin="853,4022" coordsize="1403,3758" path="m853,4022l853,4159,2256,7780,853,4022xe" filled="t" fillcolor="#AAACAF" stroked="f">
                <v:path arrowok="t"/>
                <v:fill type="solid"/>
              </v:shape>
            </v:group>
            <v:group style="position:absolute;left:2256;top:7780;width:43;height:112" coordorigin="2256,7780" coordsize="43,112">
              <v:shape style="position:absolute;left:2256;top:7780;width:43;height:112" coordorigin="2256,7780" coordsize="43,112" path="m2256,7780l2299,7892,2299,7888,2256,7780xe" filled="t" fillcolor="#7C7E81" stroked="f">
                <v:path arrowok="t"/>
                <v:fill type="solid"/>
              </v:shape>
            </v:group>
            <v:group style="position:absolute;left:853;top:4159;width:1403;height:3621" coordorigin="853,4159" coordsize="1403,3621">
              <v:shape style="position:absolute;left:853;top:4159;width:1403;height:3621" coordorigin="853,4159" coordsize="1403,3621" path="m853,4159l853,4287,2256,7780,853,4159xe" filled="t" fillcolor="#ABADB0" stroked="f">
                <v:path arrowok="t"/>
                <v:fill type="solid"/>
              </v:shape>
            </v:group>
            <v:group style="position:absolute;left:2256;top:7780;width:43;height:108" coordorigin="2256,7780" coordsize="43,108">
              <v:shape style="position:absolute;left:2256;top:7780;width:43;height:108" coordorigin="2256,7780" coordsize="43,108" path="m2256,7780l2299,7888,2299,7884,2256,7780xe" filled="t" fillcolor="#7C7D80" stroked="f">
                <v:path arrowok="t"/>
                <v:fill type="solid"/>
              </v:shape>
            </v:group>
            <v:group style="position:absolute;left:853;top:4287;width:1403;height:3493" coordorigin="853,4287" coordsize="1403,3493">
              <v:shape style="position:absolute;left:853;top:4287;width:1403;height:3493" coordorigin="853,4287" coordsize="1403,3493" path="m853,4287l853,4408,2256,7780,853,4287xe" filled="t" fillcolor="#ACAEB0" stroked="f">
                <v:path arrowok="t"/>
                <v:fill type="solid"/>
              </v:shape>
            </v:group>
            <v:group style="position:absolute;left:2256;top:7780;width:43;height:104" coordorigin="2256,7780" coordsize="43,104">
              <v:shape style="position:absolute;left:2256;top:7780;width:43;height:104" coordorigin="2256,7780" coordsize="43,104" path="m2256,7780l2299,7884,2299,7881,2256,7780xe" filled="t" fillcolor="#7B7D7F" stroked="f">
                <v:path arrowok="t"/>
                <v:fill type="solid"/>
              </v:shape>
            </v:group>
            <v:group style="position:absolute;left:853;top:4408;width:1403;height:3372" coordorigin="853,4408" coordsize="1403,3372">
              <v:shape style="position:absolute;left:853;top:4408;width:1403;height:3372" coordorigin="853,4408" coordsize="1403,3372" path="m853,4408l853,4522,2256,7780,853,4408xe" filled="t" fillcolor="#ADAFB1" stroked="f">
                <v:path arrowok="t"/>
                <v:fill type="solid"/>
              </v:shape>
            </v:group>
            <v:group style="position:absolute;left:2256;top:7780;width:43;height:101" coordorigin="2256,7780" coordsize="43,101">
              <v:shape style="position:absolute;left:2256;top:7780;width:43;height:101" coordorigin="2256,7780" coordsize="43,101" path="m2256,7780l2299,7881,2299,7877,2256,7780xe" filled="t" fillcolor="#7A7C7F" stroked="f">
                <v:path arrowok="t"/>
                <v:fill type="solid"/>
              </v:shape>
            </v:group>
            <v:group style="position:absolute;left:853;top:4522;width:1403;height:3258" coordorigin="853,4522" coordsize="1403,3258">
              <v:shape style="position:absolute;left:853;top:4522;width:1403;height:3258" coordorigin="853,4522" coordsize="1403,3258" path="m853,4522l853,4629,2256,7780,853,4522xe" filled="t" fillcolor="#ADB0B2" stroked="f">
                <v:path arrowok="t"/>
                <v:fill type="solid"/>
              </v:shape>
            </v:group>
            <v:group style="position:absolute;left:2256;top:7780;width:43;height:97" coordorigin="2256,7780" coordsize="43,97">
              <v:shape style="position:absolute;left:2256;top:7780;width:43;height:97" coordorigin="2256,7780" coordsize="43,97" path="m2256,7780l2299,7877,2299,7874,2256,7780xe" filled="t" fillcolor="#7A7B7E" stroked="f">
                <v:path arrowok="t"/>
                <v:fill type="solid"/>
              </v:shape>
            </v:group>
            <v:group style="position:absolute;left:853;top:4629;width:1403;height:3151" coordorigin="853,4629" coordsize="1403,3151">
              <v:shape style="position:absolute;left:853;top:4629;width:1403;height:3151" coordorigin="853,4629" coordsize="1403,3151" path="m853,4629l853,4731,2256,7780,853,4629xe" filled="t" fillcolor="#AEB0B3" stroked="f">
                <v:path arrowok="t"/>
                <v:fill type="solid"/>
              </v:shape>
            </v:group>
            <v:group style="position:absolute;left:2256;top:7780;width:43;height:94" coordorigin="2256,7780" coordsize="43,94">
              <v:shape style="position:absolute;left:2256;top:7780;width:43;height:94" coordorigin="2256,7780" coordsize="43,94" path="m2256,7780l2299,7874,2299,7871,2256,7780xe" filled="t" fillcolor="#797A7D" stroked="f">
                <v:path arrowok="t"/>
                <v:fill type="solid"/>
              </v:shape>
            </v:group>
            <v:group style="position:absolute;left:853;top:4731;width:1403;height:3049" coordorigin="853,4731" coordsize="1403,3049">
              <v:shape style="position:absolute;left:853;top:4731;width:1403;height:3049" coordorigin="853,4731" coordsize="1403,3049" path="m853,4731l853,4827,2256,7780,853,4731xe" filled="t" fillcolor="#AFB1B4" stroked="f">
                <v:path arrowok="t"/>
                <v:fill type="solid"/>
              </v:shape>
            </v:group>
            <v:group style="position:absolute;left:2256;top:7780;width:43;height:91" coordorigin="2256,7780" coordsize="43,91">
              <v:shape style="position:absolute;left:2256;top:7780;width:43;height:91" coordorigin="2256,7780" coordsize="43,91" path="m2256,7780l2299,7871,2299,7868,2256,7780xe" filled="t" fillcolor="#787A7C" stroked="f">
                <v:path arrowok="t"/>
                <v:fill type="solid"/>
              </v:shape>
            </v:group>
            <v:group style="position:absolute;left:853;top:4827;width:1403;height:2953" coordorigin="853,4827" coordsize="1403,2953">
              <v:shape style="position:absolute;left:853;top:4827;width:1403;height:2953" coordorigin="853,4827" coordsize="1403,2953" path="m853,4827l853,4919,2256,7780,853,4827xe" filled="t" fillcolor="#B0B2B4" stroked="f">
                <v:path arrowok="t"/>
                <v:fill type="solid"/>
              </v:shape>
            </v:group>
            <v:group style="position:absolute;left:2256;top:7780;width:43;height:88" coordorigin="2256,7780" coordsize="43,88">
              <v:shape style="position:absolute;left:2256;top:7780;width:43;height:88" coordorigin="2256,7780" coordsize="43,88" path="m2256,7780l2299,7868,2299,7866,2256,7780xe" filled="t" fillcolor="#77797B" stroked="f">
                <v:path arrowok="t"/>
                <v:fill type="solid"/>
              </v:shape>
            </v:group>
            <v:group style="position:absolute;left:853;top:4919;width:1403;height:2861" coordorigin="853,4919" coordsize="1403,2861">
              <v:shape style="position:absolute;left:853;top:4919;width:1403;height:2861" coordorigin="853,4919" coordsize="1403,2861" path="m853,4919l853,5006,2256,7780,853,4919xe" filled="t" fillcolor="#B1B3B5" stroked="f">
                <v:path arrowok="t"/>
                <v:fill type="solid"/>
              </v:shape>
            </v:group>
            <v:group style="position:absolute;left:2256;top:7780;width:43;height:86" coordorigin="2256,7780" coordsize="43,86">
              <v:shape style="position:absolute;left:2256;top:7780;width:43;height:86" coordorigin="2256,7780" coordsize="43,86" path="m2256,7780l2299,7866,2299,7863,2256,7780xe" filled="t" fillcolor="#77787B" stroked="f">
                <v:path arrowok="t"/>
                <v:fill type="solid"/>
              </v:shape>
            </v:group>
            <v:group style="position:absolute;left:853;top:5006;width:1403;height:2774" coordorigin="853,5006" coordsize="1403,2774">
              <v:shape style="position:absolute;left:853;top:5006;width:1403;height:2774" coordorigin="853,5006" coordsize="1403,2774" path="m853,5006l853,5088,2256,7780,853,5006xe" filled="t" fillcolor="#B2B4B6" stroked="f">
                <v:path arrowok="t"/>
                <v:fill type="solid"/>
              </v:shape>
            </v:group>
            <v:group style="position:absolute;left:2256;top:7780;width:43;height:83" coordorigin="2256,7780" coordsize="43,83">
              <v:shape style="position:absolute;left:2256;top:7780;width:43;height:83" coordorigin="2256,7780" coordsize="43,83" path="m2256,7780l2299,7863,2299,7861,2256,7780xe" filled="t" fillcolor="#76777A" stroked="f">
                <v:path arrowok="t"/>
                <v:fill type="solid"/>
              </v:shape>
            </v:group>
            <v:group style="position:absolute;left:853;top:5088;width:1403;height:2691" coordorigin="853,5088" coordsize="1403,2691">
              <v:shape style="position:absolute;left:853;top:5088;width:1403;height:2691" coordorigin="853,5088" coordsize="1403,2691" path="m853,5088l853,5168,2256,7780,853,5088xe" filled="t" fillcolor="#B2B4B7" stroked="f">
                <v:path arrowok="t"/>
                <v:fill type="solid"/>
              </v:shape>
            </v:group>
            <v:group style="position:absolute;left:2256;top:7780;width:43;height:81" coordorigin="2256,7780" coordsize="43,81">
              <v:shape style="position:absolute;left:2256;top:7780;width:43;height:81" coordorigin="2256,7780" coordsize="43,81" path="m2256,7780l2299,7861,2299,7858,2256,7780xe" filled="t" fillcolor="#757779" stroked="f">
                <v:path arrowok="t"/>
                <v:fill type="solid"/>
              </v:shape>
            </v:group>
            <v:group style="position:absolute;left:853;top:5168;width:1403;height:2612" coordorigin="853,5168" coordsize="1403,2612">
              <v:shape style="position:absolute;left:853;top:5168;width:1403;height:2612" coordorigin="853,5168" coordsize="1403,2612" path="m853,5168l853,5243,2256,7780,853,5168xe" filled="t" fillcolor="#B3B5B8" stroked="f">
                <v:path arrowok="t"/>
                <v:fill type="solid"/>
              </v:shape>
            </v:group>
            <v:group style="position:absolute;left:2256;top:7780;width:43;height:78" coordorigin="2256,7780" coordsize="43,78">
              <v:shape style="position:absolute;left:2256;top:7780;width:43;height:78" coordorigin="2256,7780" coordsize="43,78" path="m2256,7780l2299,7858,2299,7856,2256,7780xe" filled="t" fillcolor="#747678" stroked="f">
                <v:path arrowok="t"/>
                <v:fill type="solid"/>
              </v:shape>
            </v:group>
            <v:group style="position:absolute;left:853;top:5243;width:1403;height:2537" coordorigin="853,5243" coordsize="1403,2537">
              <v:shape style="position:absolute;left:853;top:5243;width:1403;height:2537" coordorigin="853,5243" coordsize="1403,2537" path="m853,5243l853,5315,2256,7780,853,5243xe" filled="t" fillcolor="#B4B6B8" stroked="f">
                <v:path arrowok="t"/>
                <v:fill type="solid"/>
              </v:shape>
            </v:group>
            <v:group style="position:absolute;left:2256;top:7780;width:43;height:76" coordorigin="2256,7780" coordsize="43,76">
              <v:shape style="position:absolute;left:2256;top:7780;width:43;height:76" coordorigin="2256,7780" coordsize="43,76" path="m2256,7780l2299,7856,2299,7854,2256,7780xe" filled="t" fillcolor="#747578" stroked="f">
                <v:path arrowok="t"/>
                <v:fill type="solid"/>
              </v:shape>
            </v:group>
            <v:group style="position:absolute;left:853;top:5315;width:1403;height:2465" coordorigin="853,5315" coordsize="1403,2465">
              <v:shape style="position:absolute;left:853;top:5315;width:1403;height:2465" coordorigin="853,5315" coordsize="1403,2465" path="m853,5315l853,5384,2256,7780,853,5315xe" filled="t" fillcolor="#B5B7B9" stroked="f">
                <v:path arrowok="t"/>
                <v:fill type="solid"/>
              </v:shape>
            </v:group>
            <v:group style="position:absolute;left:2256;top:7780;width:43;height:74" coordorigin="2256,7780" coordsize="43,74">
              <v:shape style="position:absolute;left:2256;top:7780;width:43;height:74" coordorigin="2256,7780" coordsize="43,74" path="m2256,7780l2299,7854,2299,7852,2256,7780xe" filled="t" fillcolor="#737477" stroked="f">
                <v:path arrowok="t"/>
                <v:fill type="solid"/>
              </v:shape>
            </v:group>
            <v:group style="position:absolute;left:853;top:5384;width:1403;height:2395" coordorigin="853,5384" coordsize="1403,2395">
              <v:shape style="position:absolute;left:853;top:5384;width:1403;height:2395" coordorigin="853,5384" coordsize="1403,2395" path="m853,5384l853,5451,2256,7780,853,5384xe" filled="t" fillcolor="#B6B8BA" stroked="f">
                <v:path arrowok="t"/>
                <v:fill type="solid"/>
              </v:shape>
            </v:group>
            <v:group style="position:absolute;left:2256;top:7780;width:43;height:72" coordorigin="2256,7780" coordsize="43,72">
              <v:shape style="position:absolute;left:2256;top:7780;width:43;height:72" coordorigin="2256,7780" coordsize="43,72" path="m2256,7780l2299,7852,2299,7850,2256,7780xe" filled="t" fillcolor="#727476" stroked="f">
                <v:path arrowok="t"/>
                <v:fill type="solid"/>
              </v:shape>
            </v:group>
            <v:group style="position:absolute;left:853;top:5451;width:1403;height:2329" coordorigin="853,5451" coordsize="1403,2329">
              <v:shape style="position:absolute;left:853;top:5451;width:1403;height:2329" coordorigin="853,5451" coordsize="1403,2329" path="m853,5451l853,5514,2256,7780,853,5451xe" filled="t" fillcolor="#B6B8BB" stroked="f">
                <v:path arrowok="t"/>
                <v:fill type="solid"/>
              </v:shape>
            </v:group>
            <v:group style="position:absolute;left:2256;top:7780;width:43;height:70" coordorigin="2256,7780" coordsize="43,70">
              <v:shape style="position:absolute;left:2256;top:7780;width:43;height:70" coordorigin="2256,7780" coordsize="43,70" path="m2256,7780l2299,7850,2299,7848,2256,7780xe" filled="t" fillcolor="#717375" stroked="f">
                <v:path arrowok="t"/>
                <v:fill type="solid"/>
              </v:shape>
            </v:group>
            <v:group style="position:absolute;left:853;top:5514;width:1403;height:2266" coordorigin="853,5514" coordsize="1403,2266">
              <v:shape style="position:absolute;left:853;top:5514;width:1403;height:2266" coordorigin="853,5514" coordsize="1403,2266" path="m853,5514l853,5575,2256,7780,853,5514xe" filled="t" fillcolor="#B7B9BC" stroked="f">
                <v:path arrowok="t"/>
                <v:fill type="solid"/>
              </v:shape>
            </v:group>
            <v:group style="position:absolute;left:2256;top:7780;width:43;height:68" coordorigin="2256,7780" coordsize="43,68">
              <v:shape style="position:absolute;left:2256;top:7780;width:43;height:68" coordorigin="2256,7780" coordsize="43,68" path="m2256,7780l2299,7848,2299,7846,2256,7780xe" filled="t" fillcolor="#707274" stroked="f">
                <v:path arrowok="t"/>
                <v:fill type="solid"/>
              </v:shape>
            </v:group>
            <v:group style="position:absolute;left:853;top:5575;width:1403;height:2204" coordorigin="853,5575" coordsize="1403,2204">
              <v:shape style="position:absolute;left:853;top:5575;width:1403;height:2204" coordorigin="853,5575" coordsize="1403,2204" path="m853,5575l853,5634,2256,7780,853,5575xe" filled="t" fillcolor="#B8BABC" stroked="f">
                <v:path arrowok="t"/>
                <v:fill type="solid"/>
              </v:shape>
            </v:group>
            <v:group style="position:absolute;left:2256;top:7780;width:43;height:66" coordorigin="2256,7780" coordsize="43,66">
              <v:shape style="position:absolute;left:2256;top:7780;width:43;height:66" coordorigin="2256,7780" coordsize="43,66" path="m2256,7780l2299,7846,2299,7844,2256,7780xe" filled="t" fillcolor="#707174" stroked="f">
                <v:path arrowok="t"/>
                <v:fill type="solid"/>
              </v:shape>
            </v:group>
            <v:group style="position:absolute;left:853;top:5634;width:1403;height:2146" coordorigin="853,5634" coordsize="1403,2146">
              <v:shape style="position:absolute;left:853;top:5634;width:1403;height:2146" coordorigin="853,5634" coordsize="1403,2146" path="m853,5634l853,5691,2256,7780,853,5634xe" filled="t" fillcolor="#B9BBBD" stroked="f">
                <v:path arrowok="t"/>
                <v:fill type="solid"/>
              </v:shape>
            </v:group>
            <v:group style="position:absolute;left:2256;top:7780;width:43;height:65" coordorigin="2256,7780" coordsize="43,65">
              <v:shape style="position:absolute;left:2256;top:7780;width:43;height:65" coordorigin="2256,7780" coordsize="43,65" path="m2256,7780l2299,7844,2299,7843,2256,7780xe" filled="t" fillcolor="#6F7073" stroked="f">
                <v:path arrowok="t"/>
                <v:fill type="solid"/>
              </v:shape>
            </v:group>
            <v:group style="position:absolute;left:853;top:5691;width:1403;height:2089" coordorigin="853,5691" coordsize="1403,2089">
              <v:shape style="position:absolute;left:853;top:5691;width:1403;height:2089" coordorigin="853,5691" coordsize="1403,2089" path="m853,5691l853,5745,2256,7780,853,5691xe" filled="t" fillcolor="#BABCBE" stroked="f">
                <v:path arrowok="t"/>
                <v:fill type="solid"/>
              </v:shape>
            </v:group>
            <v:group style="position:absolute;left:2256;top:7780;width:43;height:63" coordorigin="2256,7780" coordsize="43,63">
              <v:shape style="position:absolute;left:2256;top:7780;width:43;height:63" coordorigin="2256,7780" coordsize="43,63" path="m2256,7780l2299,7843,2299,7841,2256,7780xe" filled="t" fillcolor="#6E7072" stroked="f">
                <v:path arrowok="t"/>
                <v:fill type="solid"/>
              </v:shape>
            </v:group>
            <v:group style="position:absolute;left:853;top:5745;width:1403;height:2034" coordorigin="853,5745" coordsize="1403,2034">
              <v:shape style="position:absolute;left:853;top:5745;width:1403;height:2034" coordorigin="853,5745" coordsize="1403,2034" path="m853,5745l853,5798,2256,7780,853,5745xe" filled="t" fillcolor="#BBBDBF" stroked="f">
                <v:path arrowok="t"/>
                <v:fill type="solid"/>
              </v:shape>
            </v:group>
            <v:group style="position:absolute;left:2256;top:7780;width:43;height:61" coordorigin="2256,7780" coordsize="43,61">
              <v:shape style="position:absolute;left:2256;top:7780;width:43;height:61" coordorigin="2256,7780" coordsize="43,61" path="m2256,7780l2299,7841,2299,7840,2256,7780xe" filled="t" fillcolor="#6D6F71" stroked="f">
                <v:path arrowok="t"/>
                <v:fill type="solid"/>
              </v:shape>
            </v:group>
            <v:group style="position:absolute;left:853;top:5798;width:1403;height:1982" coordorigin="853,5798" coordsize="1403,1982">
              <v:shape style="position:absolute;left:853;top:5798;width:1403;height:1982" coordorigin="853,5798" coordsize="1403,1982" path="m853,5798l853,5849,2256,7780,853,5798xe" filled="t" fillcolor="#BBBDC0" stroked="f">
                <v:path arrowok="t"/>
                <v:fill type="solid"/>
              </v:shape>
            </v:group>
            <v:group style="position:absolute;left:2256;top:7780;width:43;height:60" coordorigin="2256,7780" coordsize="43,60">
              <v:shape style="position:absolute;left:2256;top:7780;width:43;height:60" coordorigin="2256,7780" coordsize="43,60" path="m2256,7780l2299,7840,2299,7838,2256,7780xe" filled="t" fillcolor="#6C6E70" stroked="f">
                <v:path arrowok="t"/>
                <v:fill type="solid"/>
              </v:shape>
            </v:group>
            <v:group style="position:absolute;left:853;top:5849;width:1403;height:1931" coordorigin="853,5849" coordsize="1403,1931">
              <v:shape style="position:absolute;left:853;top:5849;width:1403;height:1931" coordorigin="853,5849" coordsize="1403,1931" path="m853,5849l853,5898,2256,7780,853,5849xe" filled="t" fillcolor="#BCBEC0" stroked="f">
                <v:path arrowok="t"/>
                <v:fill type="solid"/>
              </v:shape>
            </v:group>
            <v:group style="position:absolute;left:2256;top:7780;width:43;height:58" coordorigin="2256,7780" coordsize="43,58">
              <v:shape style="position:absolute;left:2256;top:7780;width:43;height:58" coordorigin="2256,7780" coordsize="43,58" path="m2256,7780l2299,7838,2299,7837,2256,7780xe" filled="t" fillcolor="#6C6D70" stroked="f">
                <v:path arrowok="t"/>
                <v:fill type="solid"/>
              </v:shape>
            </v:group>
            <v:group style="position:absolute;left:853;top:5898;width:1403;height:1882" coordorigin="853,5898" coordsize="1403,1882">
              <v:shape style="position:absolute;left:853;top:5898;width:1403;height:1882" coordorigin="853,5898" coordsize="1403,1882" path="m853,5898l853,5946,2256,7780,853,5898xe" filled="t" fillcolor="#BDBFC1" stroked="f">
                <v:path arrowok="t"/>
                <v:fill type="solid"/>
              </v:shape>
            </v:group>
            <v:group style="position:absolute;left:2256;top:7780;width:43;height:57" coordorigin="2256,7780" coordsize="43,57">
              <v:shape style="position:absolute;left:2256;top:7780;width:43;height:57" coordorigin="2256,7780" coordsize="43,57" path="m2256,7780l2299,7837,2299,7835,2256,7780xe" filled="t" fillcolor="#6B6C6F" stroked="f">
                <v:path arrowok="t"/>
                <v:fill type="solid"/>
              </v:shape>
            </v:group>
            <v:group style="position:absolute;left:853;top:5946;width:1403;height:1834" coordorigin="853,5946" coordsize="1403,1834">
              <v:shape style="position:absolute;left:853;top:5946;width:1403;height:1834" coordorigin="853,5946" coordsize="1403,1834" path="m853,5946l853,5992,2256,7780,853,5946xe" filled="t" fillcolor="#BEC0C2" stroked="f">
                <v:path arrowok="t"/>
                <v:fill type="solid"/>
              </v:shape>
            </v:group>
            <v:group style="position:absolute;left:2256;top:7780;width:43;height:55" coordorigin="2256,7780" coordsize="43,55">
              <v:shape style="position:absolute;left:2256;top:7780;width:43;height:55" coordorigin="2256,7780" coordsize="43,55" path="m2256,7780l2299,7835,2299,7834,2256,7780xe" filled="t" fillcolor="#6A6B6E" stroked="f">
                <v:path arrowok="t"/>
                <v:fill type="solid"/>
              </v:shape>
            </v:group>
            <v:group style="position:absolute;left:853;top:5992;width:1403;height:1788" coordorigin="853,5992" coordsize="1403,1788">
              <v:shape style="position:absolute;left:853;top:5992;width:1403;height:1788" coordorigin="853,5992" coordsize="1403,1788" path="m853,5992l853,6037,2256,7780,853,5992xe" filled="t" fillcolor="#BFC1C3" stroked="f">
                <v:path arrowok="t"/>
                <v:fill type="solid"/>
              </v:shape>
            </v:group>
            <v:group style="position:absolute;left:2256;top:7780;width:43;height:54" coordorigin="2256,7780" coordsize="43,54">
              <v:shape style="position:absolute;left:2256;top:7780;width:43;height:54" coordorigin="2256,7780" coordsize="43,54" path="m2256,7780l2299,7834,2299,7832,2256,7780xe" filled="t" fillcolor="#696B6D" stroked="f">
                <v:path arrowok="t"/>
                <v:fill type="solid"/>
              </v:shape>
            </v:group>
            <v:group style="position:absolute;left:853;top:6037;width:1403;height:1743" coordorigin="853,6037" coordsize="1403,1743">
              <v:shape style="position:absolute;left:853;top:6037;width:1403;height:1743" coordorigin="853,6037" coordsize="1403,1743" path="m853,6037l853,6080,2256,7780,853,6037xe" filled="t" fillcolor="#C0C1C4" stroked="f">
                <v:path arrowok="t"/>
                <v:fill type="solid"/>
              </v:shape>
            </v:group>
            <v:group style="position:absolute;left:2256;top:7780;width:43;height:53" coordorigin="2256,7780" coordsize="43,53">
              <v:shape style="position:absolute;left:2256;top:7780;width:43;height:53" coordorigin="2256,7780" coordsize="43,53" path="m2256,7780l2299,7832,2299,7831,2256,7780xe" filled="t" fillcolor="#696A6C" stroked="f">
                <v:path arrowok="t"/>
                <v:fill type="solid"/>
              </v:shape>
            </v:group>
            <v:group style="position:absolute;left:853;top:6080;width:1403;height:1700" coordorigin="853,6080" coordsize="1403,1700">
              <v:shape style="position:absolute;left:853;top:6080;width:1403;height:1700" coordorigin="853,6080" coordsize="1403,1700" path="m853,6080l853,6122,2256,7780,853,6080xe" filled="t" fillcolor="#C0C2C4" stroked="f">
                <v:path arrowok="t"/>
                <v:fill type="solid"/>
              </v:shape>
            </v:group>
            <v:group style="position:absolute;left:2256;top:7780;width:43;height:51" coordorigin="2256,7780" coordsize="43,51">
              <v:shape style="position:absolute;left:2256;top:7780;width:43;height:51" coordorigin="2256,7780" coordsize="43,51" path="m2256,7780l2299,7831,2299,7830,2256,7780xe" filled="t" fillcolor="#68696B" stroked="f">
                <v:path arrowok="t"/>
                <v:fill type="solid"/>
              </v:shape>
            </v:group>
            <v:group style="position:absolute;left:853;top:6122;width:1403;height:1658" coordorigin="853,6122" coordsize="1403,1658">
              <v:shape style="position:absolute;left:853;top:6122;width:1403;height:1658" coordorigin="853,6122" coordsize="1403,1658" path="m853,6122l853,6163,2256,7780,853,6122xe" filled="t" fillcolor="#C1C3C5" stroked="f">
                <v:path arrowok="t"/>
                <v:fill type="solid"/>
              </v:shape>
            </v:group>
            <v:group style="position:absolute;left:2256;top:7780;width:43;height:50" coordorigin="2256,7780" coordsize="43,50">
              <v:shape style="position:absolute;left:2256;top:7780;width:43;height:50" coordorigin="2256,7780" coordsize="43,50" path="m2256,7780l2299,7830,2299,7829,2256,7780xe" filled="t" fillcolor="#67686B" stroked="f">
                <v:path arrowok="t"/>
                <v:fill type="solid"/>
              </v:shape>
            </v:group>
            <v:group style="position:absolute;left:853;top:6163;width:1403;height:1617" coordorigin="853,6163" coordsize="1403,1617">
              <v:shape style="position:absolute;left:853;top:6163;width:1403;height:1617" coordorigin="853,6163" coordsize="1403,1617" path="m853,6163l853,6202,2256,7780,853,6163xe" filled="t" fillcolor="#C2C4C6" stroked="f">
                <v:path arrowok="t"/>
                <v:fill type="solid"/>
              </v:shape>
            </v:group>
            <v:group style="position:absolute;left:2256;top:7780;width:43;height:49" coordorigin="2256,7780" coordsize="43,49">
              <v:shape style="position:absolute;left:2256;top:7780;width:43;height:49" coordorigin="2256,7780" coordsize="43,49" path="m2256,7780l2299,7829,2299,7827,2256,7780xe" filled="t" fillcolor="#66676A" stroked="f">
                <v:path arrowok="t"/>
                <v:fill type="solid"/>
              </v:shape>
            </v:group>
            <v:group style="position:absolute;left:853;top:6202;width:1403;height:1577" coordorigin="853,6202" coordsize="1403,1577">
              <v:shape style="position:absolute;left:853;top:6202;width:1403;height:1577" coordorigin="853,6202" coordsize="1403,1577" path="m853,6202l853,6241,2256,7780,853,6202xe" filled="t" fillcolor="#C3C5C7" stroked="f">
                <v:path arrowok="t"/>
                <v:fill type="solid"/>
              </v:shape>
            </v:group>
            <v:group style="position:absolute;left:2256;top:7780;width:43;height:48" coordorigin="2256,7780" coordsize="43,48">
              <v:shape style="position:absolute;left:2256;top:7780;width:43;height:48" coordorigin="2256,7780" coordsize="43,48" path="m2256,7780l2299,7827,2299,7826,2256,7780xe" filled="t" fillcolor="#656769" stroked="f">
                <v:path arrowok="t"/>
                <v:fill type="solid"/>
              </v:shape>
            </v:group>
            <v:group style="position:absolute;left:853;top:6241;width:1403;height:1539" coordorigin="853,6241" coordsize="1403,1539">
              <v:shape style="position:absolute;left:853;top:6241;width:1403;height:1539" coordorigin="853,6241" coordsize="1403,1539" path="m853,6241l853,6279,2256,7780,853,6241xe" filled="t" fillcolor="#C4C6C8" stroked="f">
                <v:path arrowok="t"/>
                <v:fill type="solid"/>
              </v:shape>
            </v:group>
            <v:group style="position:absolute;left:2256;top:7780;width:43;height:46" coordorigin="2256,7780" coordsize="43,46">
              <v:shape style="position:absolute;left:2256;top:7780;width:43;height:46" coordorigin="2256,7780" coordsize="43,46" path="m2256,7780l2299,7826,2299,7825,2256,7780xe" filled="t" fillcolor="#646668" stroked="f">
                <v:path arrowok="t"/>
                <v:fill type="solid"/>
              </v:shape>
            </v:group>
            <v:group style="position:absolute;left:853;top:6279;width:1403;height:1501" coordorigin="853,6279" coordsize="1403,1501">
              <v:shape style="position:absolute;left:853;top:6279;width:1403;height:1501" coordorigin="853,6279" coordsize="1403,1501" path="m853,6279l853,6315,2256,7780,853,6279xe" filled="t" fillcolor="#C5C6C8" stroked="f">
                <v:path arrowok="t"/>
                <v:fill type="solid"/>
              </v:shape>
            </v:group>
            <v:group style="position:absolute;left:2256;top:7780;width:43;height:45" coordorigin="2256,7780" coordsize="43,45">
              <v:shape style="position:absolute;left:2256;top:7780;width:43;height:45" coordorigin="2256,7780" coordsize="43,45" path="m2256,7780l2299,7825,2299,7824,2256,7780xe" filled="t" fillcolor="#646567" stroked="f">
                <v:path arrowok="t"/>
                <v:fill type="solid"/>
              </v:shape>
            </v:group>
            <v:group style="position:absolute;left:853;top:6315;width:1403;height:1465" coordorigin="853,6315" coordsize="1403,1465">
              <v:shape style="position:absolute;left:853;top:6315;width:1403;height:1465" coordorigin="853,6315" coordsize="1403,1465" path="m853,6315l853,6351,2256,7780,853,6315xe" filled="t" fillcolor="#C5C7C9" stroked="f">
                <v:path arrowok="t"/>
                <v:fill type="solid"/>
              </v:shape>
            </v:group>
            <v:group style="position:absolute;left:2256;top:7780;width:43;height:44" coordorigin="2256,7780" coordsize="43,44">
              <v:shape style="position:absolute;left:2256;top:7780;width:43;height:44" coordorigin="2256,7780" coordsize="43,44" path="m2256,7780l2299,7824,2299,7823,2256,7780xe" filled="t" fillcolor="#636466" stroked="f">
                <v:path arrowok="t"/>
                <v:fill type="solid"/>
              </v:shape>
            </v:group>
            <v:group style="position:absolute;left:853;top:6351;width:1403;height:1429" coordorigin="853,6351" coordsize="1403,1429">
              <v:shape style="position:absolute;left:853;top:6351;width:1403;height:1429" coordorigin="853,6351" coordsize="1403,1429" path="m853,6351l853,6386,2256,7780,853,6351xe" filled="t" fillcolor="#C6C8CA" stroked="f">
                <v:path arrowok="t"/>
                <v:fill type="solid"/>
              </v:shape>
            </v:group>
            <v:group style="position:absolute;left:2256;top:7780;width:43;height:43" coordorigin="2256,7780" coordsize="43,43">
              <v:shape style="position:absolute;left:2256;top:7780;width:43;height:43" coordorigin="2256,7780" coordsize="43,43" path="m2256,7780l2299,7823,2299,7822,2256,7780xe" filled="t" fillcolor="#626366" stroked="f">
                <v:path arrowok="t"/>
                <v:fill type="solid"/>
              </v:shape>
            </v:group>
            <v:group style="position:absolute;left:853;top:6386;width:1403;height:1394" coordorigin="853,6386" coordsize="1403,1394">
              <v:shape style="position:absolute;left:853;top:6386;width:1403;height:1394" coordorigin="853,6386" coordsize="1403,1394" path="m853,6386l853,6420,2256,7780,853,6386xe" filled="t" fillcolor="#C7C9CB" stroked="f">
                <v:path arrowok="t"/>
                <v:fill type="solid"/>
              </v:shape>
            </v:group>
            <v:group style="position:absolute;left:2256;top:7780;width:43;height:42" coordorigin="2256,7780" coordsize="43,42">
              <v:shape style="position:absolute;left:2256;top:7780;width:43;height:42" coordorigin="2256,7780" coordsize="43,42" path="m2256,7780l2299,7822,2299,7821,2256,7780xe" filled="t" fillcolor="#616265" stroked="f">
                <v:path arrowok="t"/>
                <v:fill type="solid"/>
              </v:shape>
            </v:group>
            <v:group style="position:absolute;left:853;top:6420;width:1403;height:1360" coordorigin="853,6420" coordsize="1403,1360">
              <v:shape style="position:absolute;left:853;top:6420;width:1403;height:1360" coordorigin="853,6420" coordsize="1403,1360" path="m853,6420l853,6453,2256,7780,853,6420xe" filled="t" fillcolor="#C8CACC" stroked="f">
                <v:path arrowok="t"/>
                <v:fill type="solid"/>
              </v:shape>
            </v:group>
            <v:group style="position:absolute;left:2256;top:7780;width:43;height:41" coordorigin="2256,7780" coordsize="43,41">
              <v:shape style="position:absolute;left:2256;top:7780;width:43;height:41" coordorigin="2256,7780" coordsize="43,41" path="m2256,7780l2299,7821,2299,7820,2256,7780xe" filled="t" fillcolor="#606164" stroked="f">
                <v:path arrowok="t"/>
                <v:fill type="solid"/>
              </v:shape>
            </v:group>
            <v:group style="position:absolute;left:853;top:6453;width:1403;height:1327" coordorigin="853,6453" coordsize="1403,1327">
              <v:shape style="position:absolute;left:853;top:6453;width:1403;height:1327" coordorigin="853,6453" coordsize="1403,1327" path="m853,6453l853,6485,2256,7780,853,6453xe" filled="t" fillcolor="#C9CBCC" stroked="f">
                <v:path arrowok="t"/>
                <v:fill type="solid"/>
              </v:shape>
            </v:group>
            <v:group style="position:absolute;left:2256;top:7780;width:43;height:40" coordorigin="2256,7780" coordsize="43,40">
              <v:shape style="position:absolute;left:2256;top:7780;width:43;height:40" coordorigin="2256,7780" coordsize="43,40" path="m2256,7780l2299,7820,2299,7819,2256,7780xe" filled="t" fillcolor="#606163" stroked="f">
                <v:path arrowok="t"/>
                <v:fill type="solid"/>
              </v:shape>
            </v:group>
            <v:group style="position:absolute;left:853;top:6485;width:1403;height:1295" coordorigin="853,6485" coordsize="1403,1295">
              <v:shape style="position:absolute;left:853;top:6485;width:1403;height:1295" coordorigin="853,6485" coordsize="1403,1295" path="m853,6485l853,6517,2256,7780,853,6485xe" filled="t" fillcolor="#CACBCD" stroked="f">
                <v:path arrowok="t"/>
                <v:fill type="solid"/>
              </v:shape>
            </v:group>
            <v:group style="position:absolute;left:2256;top:7780;width:43;height:39" coordorigin="2256,7780" coordsize="43,39">
              <v:shape style="position:absolute;left:2256;top:7780;width:43;height:39" coordorigin="2256,7780" coordsize="43,39" path="m2256,7780l2299,7819,2299,7818,2256,7780xe" filled="t" fillcolor="#5F6062" stroked="f">
                <v:path arrowok="t"/>
                <v:fill type="solid"/>
              </v:shape>
            </v:group>
            <v:group style="position:absolute;left:853;top:6517;width:1403;height:1263" coordorigin="853,6517" coordsize="1403,1263">
              <v:shape style="position:absolute;left:853;top:6517;width:1403;height:1263" coordorigin="853,6517" coordsize="1403,1263" path="m853,6517l853,6548,2256,7780,853,6517xe" filled="t" fillcolor="#CACCCE" stroked="f">
                <v:path arrowok="t"/>
                <v:fill type="solid"/>
              </v:shape>
            </v:group>
            <v:group style="position:absolute;left:2256;top:7780;width:43;height:38" coordorigin="2256,7780" coordsize="43,38">
              <v:shape style="position:absolute;left:2256;top:7780;width:43;height:38" coordorigin="2256,7780" coordsize="43,38" path="m2256,7780l2299,7818,2299,7817,2256,7780xe" filled="t" fillcolor="#5E5F61" stroked="f">
                <v:path arrowok="t"/>
                <v:fill type="solid"/>
              </v:shape>
            </v:group>
            <v:group style="position:absolute;left:853;top:6548;width:1403;height:1232" coordorigin="853,6548" coordsize="1403,1232">
              <v:shape style="position:absolute;left:853;top:6548;width:1403;height:1232" coordorigin="853,6548" coordsize="1403,1232" path="m853,6548l853,6578,2256,7780,853,6548xe" filled="t" fillcolor="#CBCDCF" stroked="f">
                <v:path arrowok="t"/>
                <v:fill type="solid"/>
              </v:shape>
            </v:group>
            <v:group style="position:absolute;left:2256;top:7780;width:43;height:37" coordorigin="2256,7780" coordsize="43,37">
              <v:shape style="position:absolute;left:2256;top:7780;width:43;height:37" coordorigin="2256,7780" coordsize="43,37" path="m2256,7780l2299,7817,2299,7816,2256,7780xe" filled="t" fillcolor="#5D5E60" stroked="f">
                <v:path arrowok="t"/>
                <v:fill type="solid"/>
              </v:shape>
            </v:group>
            <v:group style="position:absolute;left:853;top:6578;width:1403;height:1202" coordorigin="853,6578" coordsize="1403,1202">
              <v:shape style="position:absolute;left:853;top:6578;width:1403;height:1202" coordorigin="853,6578" coordsize="1403,1202" path="m853,6578l853,6608,2256,7780,853,6578xe" filled="t" fillcolor="#CCCED0" stroked="f">
                <v:path arrowok="t"/>
                <v:fill type="solid"/>
              </v:shape>
            </v:group>
            <v:group style="position:absolute;left:2256;top:7780;width:43;height:36" coordorigin="2256,7780" coordsize="43,36">
              <v:shape style="position:absolute;left:2256;top:7780;width:43;height:36" coordorigin="2256,7780" coordsize="43,36" path="m2256,7780l2299,7816,2299,7815,2256,7780xe" filled="t" fillcolor="#5C5D5F" stroked="f">
                <v:path arrowok="t"/>
                <v:fill type="solid"/>
              </v:shape>
            </v:group>
            <v:group style="position:absolute;left:853;top:6608;width:1403;height:1172" coordorigin="853,6608" coordsize="1403,1172">
              <v:shape style="position:absolute;left:853;top:6608;width:1403;height:1172" coordorigin="853,6608" coordsize="1403,1172" path="m853,6608l853,6637,2256,7780,853,6608xe" filled="t" fillcolor="#CDCFD0" stroked="f">
                <v:path arrowok="t"/>
                <v:fill type="solid"/>
              </v:shape>
            </v:group>
            <v:group style="position:absolute;left:2256;top:7780;width:43;height:35" coordorigin="2256,7780" coordsize="43,35">
              <v:shape style="position:absolute;left:2256;top:7780;width:43;height:35" coordorigin="2256,7780" coordsize="43,35" path="m2256,7780l2299,7815,2299,7814,2256,7780xe" filled="t" fillcolor="#5B5C5F" stroked="f">
                <v:path arrowok="t"/>
                <v:fill type="solid"/>
              </v:shape>
            </v:group>
            <v:group style="position:absolute;left:853;top:6637;width:1403;height:1143" coordorigin="853,6637" coordsize="1403,1143">
              <v:shape style="position:absolute;left:853;top:6637;width:1403;height:1143" coordorigin="853,6637" coordsize="1403,1143" path="m853,6637l853,6665,2256,7780,853,6637xe" filled="t" fillcolor="#CECFD1" stroked="f">
                <v:path arrowok="t"/>
                <v:fill type="solid"/>
              </v:shape>
            </v:group>
            <v:group style="position:absolute;left:2256;top:7780;width:43;height:34" coordorigin="2256,7780" coordsize="43,34">
              <v:shape style="position:absolute;left:2256;top:7780;width:43;height:34" coordorigin="2256,7780" coordsize="43,34" path="m2256,7780l2299,7814,2299,7813,2256,7780xe" filled="t" fillcolor="#5B5C5E" stroked="f">
                <v:path arrowok="t"/>
                <v:fill type="solid"/>
              </v:shape>
            </v:group>
            <v:group style="position:absolute;left:853;top:6665;width:1403;height:1115" coordorigin="853,6665" coordsize="1403,1115">
              <v:shape style="position:absolute;left:853;top:6665;width:1403;height:1115" coordorigin="853,6665" coordsize="1403,1115" path="m853,6665l853,6693,2256,7780,853,6665xe" filled="t" fillcolor="#CFD0D2" stroked="f">
                <v:path arrowok="t"/>
                <v:fill type="solid"/>
              </v:shape>
            </v:group>
            <v:group style="position:absolute;left:2256;top:7780;width:43;height:34" coordorigin="2256,7780" coordsize="43,34">
              <v:shape style="position:absolute;left:2256;top:7780;width:43;height:34" coordorigin="2256,7780" coordsize="43,34" path="m2256,7780l2299,7813,2299,7813,2256,7780xe" filled="t" fillcolor="#5A5B5D" stroked="f">
                <v:path arrowok="t"/>
                <v:fill type="solid"/>
              </v:shape>
            </v:group>
            <v:group style="position:absolute;left:853;top:6693;width:1403;height:1087" coordorigin="853,6693" coordsize="1403,1087">
              <v:shape style="position:absolute;left:853;top:6693;width:1403;height:1087" coordorigin="853,6693" coordsize="1403,1087" path="m853,6693l853,6720,2256,7780,853,6693xe" filled="t" fillcolor="#CFD1D3" stroked="f">
                <v:path arrowok="t"/>
                <v:fill type="solid"/>
              </v:shape>
            </v:group>
            <v:group style="position:absolute;left:2256;top:7780;width:43;height:33" coordorigin="2256,7780" coordsize="43,33">
              <v:shape style="position:absolute;left:2256;top:7780;width:43;height:33" coordorigin="2256,7780" coordsize="43,33" path="m2256,7780l2299,7813,2299,7812,2256,7780xe" filled="t" fillcolor="#595A5C" stroked="f">
                <v:path arrowok="t"/>
                <v:fill type="solid"/>
              </v:shape>
            </v:group>
            <v:group style="position:absolute;left:853;top:6720;width:1403;height:1059" coordorigin="853,6720" coordsize="1403,1059">
              <v:shape style="position:absolute;left:853;top:6720;width:1403;height:1059" coordorigin="853,6720" coordsize="1403,1059" path="m853,6720l853,6747,2256,7780,853,6720xe" filled="t" fillcolor="#D0D2D3" stroked="f">
                <v:path arrowok="t"/>
                <v:fill type="solid"/>
              </v:shape>
            </v:group>
            <v:group style="position:absolute;left:2256;top:7780;width:43;height:32" coordorigin="2256,7780" coordsize="43,32">
              <v:shape style="position:absolute;left:2256;top:7780;width:43;height:32" coordorigin="2256,7780" coordsize="43,32" path="m2256,7780l2299,7812,2299,7811,2256,7780xe" filled="t" fillcolor="#58595B" stroked="f">
                <v:path arrowok="t"/>
                <v:fill type="solid"/>
              </v:shape>
            </v:group>
            <v:group style="position:absolute;left:853;top:6747;width:1403;height:1032" coordorigin="853,6747" coordsize="1403,1032">
              <v:shape style="position:absolute;left:853;top:6747;width:1403;height:1032" coordorigin="853,6747" coordsize="1403,1032" path="m853,6747l853,6774,2256,7780,853,6747xe" filled="t" fillcolor="#D1D3D4" stroked="f">
                <v:path arrowok="t"/>
                <v:fill type="solid"/>
              </v:shape>
            </v:group>
            <v:group style="position:absolute;left:2256;top:7780;width:43;height:31" coordorigin="2256,7780" coordsize="43,31">
              <v:shape style="position:absolute;left:2256;top:7780;width:43;height:31" coordorigin="2256,7780" coordsize="43,31" path="m2256,7780l2299,7811,2299,7810,2256,7780xe" filled="t" fillcolor="#57585A" stroked="f">
                <v:path arrowok="t"/>
                <v:fill type="solid"/>
              </v:shape>
            </v:group>
            <v:group style="position:absolute;left:853;top:6774;width:1403;height:1006" coordorigin="853,6774" coordsize="1403,1006">
              <v:shape style="position:absolute;left:853;top:6774;width:1403;height:1006" coordorigin="853,6774" coordsize="1403,1006" path="m853,6774l853,6800,2256,7780,853,6774xe" filled="t" fillcolor="#D2D3D5" stroked="f">
                <v:path arrowok="t"/>
                <v:fill type="solid"/>
              </v:shape>
            </v:group>
            <v:group style="position:absolute;left:853;top:6800;width:1403;height:980" coordorigin="853,6800" coordsize="1403,980">
              <v:shape style="position:absolute;left:853;top:6800;width:1403;height:980" coordorigin="853,6800" coordsize="1403,980" path="m853,6800l853,6825,2256,7780,853,6800xe" filled="t" fillcolor="#D3D4D6" stroked="f">
                <v:path arrowok="t"/>
                <v:fill type="solid"/>
              </v:shape>
            </v:group>
            <v:group style="position:absolute;left:853;top:6825;width:1403;height:955" coordorigin="853,6825" coordsize="1403,955">
              <v:shape style="position:absolute;left:853;top:6825;width:1403;height:955" coordorigin="853,6825" coordsize="1403,955" path="m853,6825l853,6850,2256,7780,853,6825xe" filled="t" fillcolor="#D4D5D7" stroked="f">
                <v:path arrowok="t"/>
                <v:fill type="solid"/>
              </v:shape>
            </v:group>
            <v:group style="position:absolute;left:853;top:6850;width:1403;height:930" coordorigin="853,6850" coordsize="1403,930">
              <v:shape style="position:absolute;left:853;top:6850;width:1403;height:930" coordorigin="853,6850" coordsize="1403,930" path="m853,6850l853,6875,2256,7780,853,6850xe" filled="t" fillcolor="#D4D6D7" stroked="f">
                <v:path arrowok="t"/>
                <v:fill type="solid"/>
              </v:shape>
            </v:group>
            <v:group style="position:absolute;left:853;top:6875;width:1403;height:905" coordorigin="853,6875" coordsize="1403,905">
              <v:shape style="position:absolute;left:853;top:6875;width:1403;height:905" coordorigin="853,6875" coordsize="1403,905" path="m853,6875l853,6899,2256,7780,853,6875xe" filled="t" fillcolor="#D5D7D8" stroked="f">
                <v:path arrowok="t"/>
                <v:fill type="solid"/>
              </v:shape>
            </v:group>
            <v:group style="position:absolute;left:853;top:6899;width:1403;height:881" coordorigin="853,6899" coordsize="1403,881">
              <v:shape style="position:absolute;left:853;top:6899;width:1403;height:881" coordorigin="853,6899" coordsize="1403,881" path="m853,6899l853,6923,2256,7780,853,6899xe" filled="t" fillcolor="#D6D7D9" stroked="f">
                <v:path arrowok="t"/>
                <v:fill type="solid"/>
              </v:shape>
            </v:group>
            <v:group style="position:absolute;left:853;top:6923;width:1403;height:857" coordorigin="853,6923" coordsize="1403,857">
              <v:shape style="position:absolute;left:853;top:6923;width:1403;height:857" coordorigin="853,6923" coordsize="1403,857" path="m853,6923l853,6947,2256,7780,853,6923xe" filled="t" fillcolor="#D7D8DA" stroked="f">
                <v:path arrowok="t"/>
                <v:fill type="solid"/>
              </v:shape>
            </v:group>
            <v:group style="position:absolute;left:853;top:6947;width:1403;height:833" coordorigin="853,6947" coordsize="1403,833">
              <v:shape style="position:absolute;left:853;top:6947;width:1403;height:833" coordorigin="853,6947" coordsize="1403,833" path="m853,6947l853,6970,2256,7780,853,6947xe" filled="t" fillcolor="#D8D9DA" stroked="f">
                <v:path arrowok="t"/>
                <v:fill type="solid"/>
              </v:shape>
            </v:group>
            <v:group style="position:absolute;left:853;top:6970;width:1403;height:810" coordorigin="853,6970" coordsize="1403,810">
              <v:shape style="position:absolute;left:853;top:6970;width:1403;height:810" coordorigin="853,6970" coordsize="1403,810" path="m853,6970l853,6993,2256,7780,853,6970xe" filled="t" fillcolor="#D9DADB" stroked="f">
                <v:path arrowok="t"/>
                <v:fill type="solid"/>
              </v:shape>
            </v:group>
            <v:group style="position:absolute;left:853;top:6993;width:1403;height:787" coordorigin="853,6993" coordsize="1403,787">
              <v:shape style="position:absolute;left:853;top:6993;width:1403;height:787" coordorigin="853,6993" coordsize="1403,787" path="m853,6993l853,7015,2256,7780,853,6993xe" filled="t" fillcolor="#D9DBDC" stroked="f">
                <v:path arrowok="t"/>
                <v:fill type="solid"/>
              </v:shape>
            </v:group>
            <v:group style="position:absolute;left:853;top:7015;width:1403;height:764" coordorigin="853,7015" coordsize="1403,764">
              <v:shape style="position:absolute;left:853;top:7015;width:1403;height:764" coordorigin="853,7015" coordsize="1403,764" path="m853,7015l853,7038,2256,7780,853,7015xe" filled="t" fillcolor="#DADBDD" stroked="f">
                <v:path arrowok="t"/>
                <v:fill type="solid"/>
              </v:shape>
            </v:group>
            <v:group style="position:absolute;left:853;top:7038;width:1403;height:742" coordorigin="853,7038" coordsize="1403,742">
              <v:shape style="position:absolute;left:853;top:7038;width:1403;height:742" coordorigin="853,7038" coordsize="1403,742" path="m853,7038l853,7060,2256,7780,853,7038xe" filled="t" fillcolor="#DBDCDE" stroked="f">
                <v:path arrowok="t"/>
                <v:fill type="solid"/>
              </v:shape>
            </v:group>
            <v:group style="position:absolute;left:853;top:7060;width:1403;height:720" coordorigin="853,7060" coordsize="1403,720">
              <v:shape style="position:absolute;left:853;top:7060;width:1403;height:720" coordorigin="853,7060" coordsize="1403,720" path="m853,7060l853,7081,2256,7780,853,7060xe" filled="t" fillcolor="#DCDDDE" stroked="f">
                <v:path arrowok="t"/>
                <v:fill type="solid"/>
              </v:shape>
            </v:group>
            <v:group style="position:absolute;left:853;top:7081;width:1403;height:698" coordorigin="853,7081" coordsize="1403,698">
              <v:shape style="position:absolute;left:853;top:7081;width:1403;height:698" coordorigin="853,7081" coordsize="1403,698" path="m853,7081l853,7103,2256,7780,853,7081xe" filled="t" fillcolor="#DDDEDF" stroked="f">
                <v:path arrowok="t"/>
                <v:fill type="solid"/>
              </v:shape>
            </v:group>
            <v:group style="position:absolute;left:853;top:7103;width:1403;height:677" coordorigin="853,7103" coordsize="1403,677">
              <v:shape style="position:absolute;left:853;top:7103;width:1403;height:677" coordorigin="853,7103" coordsize="1403,677" path="m853,7103l853,7124,2256,7780,853,7103xe" filled="t" fillcolor="#DEDFE0" stroked="f">
                <v:path arrowok="t"/>
                <v:fill type="solid"/>
              </v:shape>
            </v:group>
            <v:group style="position:absolute;left:853;top:7124;width:1403;height:656" coordorigin="853,7124" coordsize="1403,656">
              <v:shape style="position:absolute;left:853;top:7124;width:1403;height:656" coordorigin="853,7124" coordsize="1403,656" path="m853,7124l853,7145,2256,7780,853,7124xe" filled="t" fillcolor="#DEE0E1" stroked="f">
                <v:path arrowok="t"/>
                <v:fill type="solid"/>
              </v:shape>
            </v:group>
            <v:group style="position:absolute;left:853;top:7145;width:1403;height:635" coordorigin="853,7145" coordsize="1403,635">
              <v:shape style="position:absolute;left:853;top:7145;width:1403;height:635" coordorigin="853,7145" coordsize="1403,635" path="m853,7145l853,7166,2256,7780,853,7145xe" filled="t" fillcolor="#DFE0E1" stroked="f">
                <v:path arrowok="t"/>
                <v:fill type="solid"/>
              </v:shape>
            </v:group>
            <v:group style="position:absolute;left:853;top:7166;width:1403;height:614" coordorigin="853,7166" coordsize="1403,614">
              <v:shape style="position:absolute;left:853;top:7166;width:1403;height:614" coordorigin="853,7166" coordsize="1403,614" path="m853,7166l853,7186,2256,7780,853,7166xe" filled="t" fillcolor="#E0E1E2" stroked="f">
                <v:path arrowok="t"/>
                <v:fill type="solid"/>
              </v:shape>
            </v:group>
            <v:group style="position:absolute;left:853;top:7186;width:1403;height:594" coordorigin="853,7186" coordsize="1403,594">
              <v:shape style="position:absolute;left:853;top:7186;width:1403;height:594" coordorigin="853,7186" coordsize="1403,594" path="m853,7186l853,7206,2256,7780,853,7186xe" filled="t" fillcolor="#E1E2E3" stroked="f">
                <v:path arrowok="t"/>
                <v:fill type="solid"/>
              </v:shape>
            </v:group>
            <v:group style="position:absolute;left:853;top:7206;width:1403;height:573" coordorigin="853,7206" coordsize="1403,573">
              <v:shape style="position:absolute;left:853;top:7206;width:1403;height:573" coordorigin="853,7206" coordsize="1403,573" path="m853,7206l853,7226,2256,7780,853,7206xe" filled="t" fillcolor="#E2E3E4" stroked="f">
                <v:path arrowok="t"/>
                <v:fill type="solid"/>
              </v:shape>
            </v:group>
            <v:group style="position:absolute;left:853;top:7226;width:1403;height:553" coordorigin="853,7226" coordsize="1403,553">
              <v:shape style="position:absolute;left:853;top:7226;width:1403;height:553" coordorigin="853,7226" coordsize="1403,553" path="m853,7226l853,7246,2256,7780,853,7226xe" filled="t" fillcolor="#E3E4E5" stroked="f">
                <v:path arrowok="t"/>
                <v:fill type="solid"/>
              </v:shape>
            </v:group>
            <v:group style="position:absolute;left:853;top:7246;width:1403;height:534" coordorigin="853,7246" coordsize="1403,534">
              <v:shape style="position:absolute;left:853;top:7246;width:1403;height:534" coordorigin="853,7246" coordsize="1403,534" path="m853,7246l853,7266,2256,7780,853,7246xe" filled="t" fillcolor="#E3E4E5" stroked="f">
                <v:path arrowok="t"/>
                <v:fill type="solid"/>
              </v:shape>
            </v:group>
            <v:group style="position:absolute;left:853;top:7266;width:1403;height:514" coordorigin="853,7266" coordsize="1403,514">
              <v:shape style="position:absolute;left:853;top:7266;width:1403;height:514" coordorigin="853,7266" coordsize="1403,514" path="m853,7266l853,7285,2256,7780,853,7266xe" filled="t" fillcolor="#E4E5E6" stroked="f">
                <v:path arrowok="t"/>
                <v:fill type="solid"/>
              </v:shape>
            </v:group>
            <v:group style="position:absolute;left:853;top:7285;width:1403;height:494" coordorigin="853,7285" coordsize="1403,494">
              <v:shape style="position:absolute;left:853;top:7285;width:1403;height:494" coordorigin="853,7285" coordsize="1403,494" path="m853,7285l853,7305,2256,7780,853,7285xe" filled="t" fillcolor="#E5E6E7" stroked="f">
                <v:path arrowok="t"/>
                <v:fill type="solid"/>
              </v:shape>
            </v:group>
            <v:group style="position:absolute;left:853;top:7305;width:1403;height:475" coordorigin="853,7305" coordsize="1403,475">
              <v:shape style="position:absolute;left:853;top:7305;width:1403;height:475" coordorigin="853,7305" coordsize="1403,475" path="m853,7305l853,7324,2256,7780,853,7305xe" filled="t" fillcolor="#E6E7E8" stroked="f">
                <v:path arrowok="t"/>
                <v:fill type="solid"/>
              </v:shape>
            </v:group>
            <v:group style="position:absolute;left:853;top:7324;width:1403;height:456" coordorigin="853,7324" coordsize="1403,456">
              <v:shape style="position:absolute;left:853;top:7324;width:1403;height:456" coordorigin="853,7324" coordsize="1403,456" path="m853,7324l853,7343,2256,7780,853,7324xe" filled="t" fillcolor="#E7E8E8" stroked="f">
                <v:path arrowok="t"/>
                <v:fill type="solid"/>
              </v:shape>
            </v:group>
            <v:group style="position:absolute;left:853;top:7343;width:1403;height:437" coordorigin="853,7343" coordsize="1403,437">
              <v:shape style="position:absolute;left:853;top:7343;width:1403;height:437" coordorigin="853,7343" coordsize="1403,437" path="m853,7343l853,7362,2256,7780,853,7343xe" filled="t" fillcolor="#E8E8E9" stroked="f">
                <v:path arrowok="t"/>
                <v:fill type="solid"/>
              </v:shape>
            </v:group>
            <v:group style="position:absolute;left:853;top:7362;width:1403;height:418" coordorigin="853,7362" coordsize="1403,418">
              <v:shape style="position:absolute;left:853;top:7362;width:1403;height:418" coordorigin="853,7362" coordsize="1403,418" path="m853,7362l853,7381,2256,7780,853,7362xe" filled="t" fillcolor="#E8E9EA" stroked="f">
                <v:path arrowok="t"/>
                <v:fill type="solid"/>
              </v:shape>
            </v:group>
            <v:group style="position:absolute;left:853;top:7381;width:1403;height:399" coordorigin="853,7381" coordsize="1403,399">
              <v:shape style="position:absolute;left:853;top:7381;width:1403;height:399" coordorigin="853,7381" coordsize="1403,399" path="m853,7381l853,7399,2256,7780,853,7381xe" filled="t" fillcolor="#E9EAEB" stroked="f">
                <v:path arrowok="t"/>
                <v:fill type="solid"/>
              </v:shape>
            </v:group>
            <v:group style="position:absolute;left:853;top:7399;width:1403;height:381" coordorigin="853,7399" coordsize="1403,381">
              <v:shape style="position:absolute;left:853;top:7399;width:1403;height:381" coordorigin="853,7399" coordsize="1403,381" path="m853,7399l853,7418,2256,7780,853,7399xe" filled="t" fillcolor="#EAEBEC" stroked="f">
                <v:path arrowok="t"/>
                <v:fill type="solid"/>
              </v:shape>
            </v:group>
            <v:group style="position:absolute;left:853;top:7418;width:1403;height:362" coordorigin="853,7418" coordsize="1403,362">
              <v:shape style="position:absolute;left:853;top:7418;width:1403;height:362" coordorigin="853,7418" coordsize="1403,362" path="m853,7418l853,7436,2256,7780,853,7418xe" filled="t" fillcolor="#EBECEC" stroked="f">
                <v:path arrowok="t"/>
                <v:fill type="solid"/>
              </v:shape>
            </v:group>
            <v:group style="position:absolute;left:853;top:7436;width:1403;height:344" coordorigin="853,7436" coordsize="1403,344">
              <v:shape style="position:absolute;left:853;top:7436;width:1403;height:344" coordorigin="853,7436" coordsize="1403,344" path="m853,7436l853,7454,2256,7780,853,7436xe" filled="t" fillcolor="#ECEDED" stroked="f">
                <v:path arrowok="t"/>
                <v:fill type="solid"/>
              </v:shape>
            </v:group>
            <v:group style="position:absolute;left:853;top:7454;width:1403;height:325" coordorigin="853,7454" coordsize="1403,325">
              <v:shape style="position:absolute;left:853;top:7454;width:1403;height:325" coordorigin="853,7454" coordsize="1403,325" path="m853,7454l853,7473,2256,7780,853,7454xe" filled="t" fillcolor="#EDEDEE" stroked="f">
                <v:path arrowok="t"/>
                <v:fill type="solid"/>
              </v:shape>
            </v:group>
            <v:group style="position:absolute;left:853;top:7473;width:1403;height:307" coordorigin="853,7473" coordsize="1403,307">
              <v:shape style="position:absolute;left:853;top:7473;width:1403;height:307" coordorigin="853,7473" coordsize="1403,307" path="m853,7473l853,7491,2256,7780,853,7473xe" filled="t" fillcolor="#EDEEEF" stroked="f">
                <v:path arrowok="t"/>
                <v:fill type="solid"/>
              </v:shape>
            </v:group>
            <v:group style="position:absolute;left:853;top:7491;width:1403;height:289" coordorigin="853,7491" coordsize="1403,289">
              <v:shape style="position:absolute;left:853;top:7491;width:1403;height:289" coordorigin="853,7491" coordsize="1403,289" path="m853,7491l853,7509,2256,7780,853,7491xe" filled="t" fillcolor="#EEEFF0" stroked="f">
                <v:path arrowok="t"/>
                <v:fill type="solid"/>
              </v:shape>
            </v:group>
            <v:group style="position:absolute;left:853;top:7509;width:1403;height:271" coordorigin="853,7509" coordsize="1403,271">
              <v:shape style="position:absolute;left:853;top:7509;width:1403;height:271" coordorigin="853,7509" coordsize="1403,271" path="m853,7509l853,7527,2256,7780,853,7509xe" filled="t" fillcolor="#EFF0F0" stroked="f">
                <v:path arrowok="t"/>
                <v:fill type="solid"/>
              </v:shape>
            </v:group>
            <v:group style="position:absolute;left:853;top:7527;width:1403;height:253" coordorigin="853,7527" coordsize="1403,253">
              <v:shape style="position:absolute;left:853;top:7527;width:1403;height:253" coordorigin="853,7527" coordsize="1403,253" path="m853,7527l853,7544,2256,7780,853,7527xe" filled="t" fillcolor="#F0F1F1" stroked="f">
                <v:path arrowok="t"/>
                <v:fill type="solid"/>
              </v:shape>
            </v:group>
            <v:group style="position:absolute;left:853;top:7544;width:1403;height:235" coordorigin="853,7544" coordsize="1403,235">
              <v:shape style="position:absolute;left:853;top:7544;width:1403;height:235" coordorigin="853,7544" coordsize="1403,235" path="m853,7544l853,7562,2256,7780,853,7544xe" filled="t" fillcolor="#F1F1F2" stroked="f">
                <v:path arrowok="t"/>
                <v:fill type="solid"/>
              </v:shape>
            </v:group>
            <v:group style="position:absolute;left:853;top:7562;width:1403;height:218" coordorigin="853,7562" coordsize="1403,218">
              <v:shape style="position:absolute;left:853;top:7562;width:1403;height:218" coordorigin="853,7562" coordsize="1403,218" path="m853,7562l853,7580,2256,7780,853,7562xe" filled="t" fillcolor="#F2F2F3" stroked="f">
                <v:path arrowok="t"/>
                <v:fill type="solid"/>
              </v:shape>
            </v:group>
            <v:group style="position:absolute;left:853;top:7580;width:1403;height:200" coordorigin="853,7580" coordsize="1403,200">
              <v:shape style="position:absolute;left:853;top:7580;width:1403;height:200" coordorigin="853,7580" coordsize="1403,200" path="m853,7580l853,7597,2256,7780,853,7580xe" filled="t" fillcolor="#F3F3F3" stroked="f">
                <v:path arrowok="t"/>
                <v:fill type="solid"/>
              </v:shape>
            </v:group>
            <v:group style="position:absolute;left:853;top:7597;width:1403;height:182" coordorigin="853,7597" coordsize="1403,182">
              <v:shape style="position:absolute;left:853;top:7597;width:1403;height:182" coordorigin="853,7597" coordsize="1403,182" path="m853,7597l853,7615,2256,7780,853,7597xe" filled="t" fillcolor="#F3F4F4" stroked="f">
                <v:path arrowok="t"/>
                <v:fill type="solid"/>
              </v:shape>
            </v:group>
            <v:group style="position:absolute;left:853;top:7615;width:1403;height:165" coordorigin="853,7615" coordsize="1403,165">
              <v:shape style="position:absolute;left:853;top:7615;width:1403;height:165" coordorigin="853,7615" coordsize="1403,165" path="m853,7615l853,7632,2256,7780,853,7615xe" filled="t" fillcolor="#F4F5F5" stroked="f">
                <v:path arrowok="t"/>
                <v:fill type="solid"/>
              </v:shape>
            </v:group>
            <v:group style="position:absolute;left:853;top:7632;width:1403;height:147" coordorigin="853,7632" coordsize="1403,147">
              <v:shape style="position:absolute;left:853;top:7632;width:1403;height:147" coordorigin="853,7632" coordsize="1403,147" path="m853,7632l853,7650,2256,7780,853,7632xe" filled="t" fillcolor="#F5F6F6" stroked="f">
                <v:path arrowok="t"/>
                <v:fill type="solid"/>
              </v:shape>
            </v:group>
            <v:group style="position:absolute;left:853;top:7650;width:1403;height:130" coordorigin="853,7650" coordsize="1403,130">
              <v:shape style="position:absolute;left:853;top:7650;width:1403;height:130" coordorigin="853,7650" coordsize="1403,130" path="m853,7650l853,7667,2256,7780,853,7650xe" filled="t" fillcolor="#F6F6F7" stroked="f">
                <v:path arrowok="t"/>
                <v:fill type="solid"/>
              </v:shape>
            </v:group>
            <v:group style="position:absolute;left:853;top:7667;width:1403;height:113" coordorigin="853,7667" coordsize="1403,113">
              <v:shape style="position:absolute;left:853;top:7667;width:1403;height:113" coordorigin="853,7667" coordsize="1403,113" path="m853,7667l853,7685,2256,7780,853,7667xe" filled="t" fillcolor="#F7F7F8" stroked="f">
                <v:path arrowok="t"/>
                <v:fill type="solid"/>
              </v:shape>
            </v:group>
            <v:group style="position:absolute;left:853;top:7685;width:1403;height:95" coordorigin="853,7685" coordsize="1403,95">
              <v:shape style="position:absolute;left:853;top:7685;width:1403;height:95" coordorigin="853,7685" coordsize="1403,95" path="m853,7685l853,7702,2256,7780,853,7685xe" filled="t" fillcolor="#F8F8F9" stroked="f">
                <v:path arrowok="t"/>
                <v:fill type="solid"/>
              </v:shape>
            </v:group>
            <v:group style="position:absolute;left:853;top:7702;width:1403;height:78" coordorigin="853,7702" coordsize="1403,78">
              <v:shape style="position:absolute;left:853;top:7702;width:1403;height:78" coordorigin="853,7702" coordsize="1403,78" path="m853,7702l853,7719,2256,7780,853,7702xe" filled="t" fillcolor="#F9F9FA" stroked="f">
                <v:path arrowok="t"/>
                <v:fill type="solid"/>
              </v:shape>
            </v:group>
            <v:group style="position:absolute;left:853;top:7719;width:1403;height:61" coordorigin="853,7719" coordsize="1403,61">
              <v:shape style="position:absolute;left:853;top:7719;width:1403;height:61" coordorigin="853,7719" coordsize="1403,61" path="m853,7719l853,7737,2256,7780,853,7719xe" filled="t" fillcolor="#FAFBFB" stroked="f">
                <v:path arrowok="t"/>
                <v:fill type="solid"/>
              </v:shape>
            </v:group>
            <v:group style="position:absolute;left:853;top:7737;width:1403;height:43" coordorigin="853,7737" coordsize="1403,43">
              <v:shape style="position:absolute;left:853;top:7737;width:1403;height:43" coordorigin="853,7737" coordsize="1403,43" path="m853,7737l853,7754,2256,7780,853,7737xe" filled="t" fillcolor="#FCFCFC" stroked="f">
                <v:path arrowok="t"/>
                <v:fill type="solid"/>
              </v:shape>
            </v:group>
            <v:group style="position:absolute;left:853;top:7754;width:1403;height:26" coordorigin="853,7754" coordsize="1403,26">
              <v:shape style="position:absolute;left:853;top:7754;width:1403;height:26" coordorigin="853,7754" coordsize="1403,26" path="m853,7754l853,7771,2256,7780,853,7754xe" filled="t" fillcolor="#FDFDFD" stroked="f">
                <v:path arrowok="t"/>
                <v:fill type="solid"/>
              </v:shape>
            </v:group>
            <v:group style="position:absolute;left:853;top:5484;width:722;height:653" coordorigin="853,5484" coordsize="722,653">
              <v:shape style="position:absolute;left:853;top:5484;width:722;height:653" coordorigin="853,5484" coordsize="722,653" path="m853,5484l1575,5484,1575,6138,853,6138,853,5484xe" filled="t" fillcolor="#A7A9AC" stroked="f">
                <v:path arrowok="t"/>
                <v:fill type="solid"/>
              </v:shape>
            </v:group>
            <v:group style="position:absolute;left:853;top:5484;width:722;height:653" coordorigin="853,5484" coordsize="722,653">
              <v:shape style="position:absolute;left:853;top:5484;width:722;height:653" coordorigin="853,5484" coordsize="722,653" path="m853,5484l1575,5484,1575,6138,853,6138,853,5484xe" filled="f" stroked="t" strokeweight=".5669pt" strokecolor="#FFFFFF">
                <v:path arrowok="t"/>
              </v:shape>
            </v:group>
            <v:group style="position:absolute;left:1577;top:6141;width:722;height:653" coordorigin="1577,6141" coordsize="722,653">
              <v:shape style="position:absolute;left:1577;top:6141;width:722;height:653" coordorigin="1577,6141" coordsize="722,653" path="m1577,6141l2299,6141,2299,6794,1577,6794,1577,6141xe" filled="t" fillcolor="#A7A9AC" stroked="f">
                <v:path arrowok="t"/>
                <v:fill type="solid"/>
              </v:shape>
            </v:group>
            <v:group style="position:absolute;left:1577;top:6141;width:722;height:653" coordorigin="1577,6141" coordsize="722,653">
              <v:shape style="position:absolute;left:1577;top:6141;width:722;height:653" coordorigin="1577,6141" coordsize="722,653" path="m1577,6141l2299,6141,2299,6794,1577,6794,1577,6141xe" filled="f" stroked="t" strokeweight=".5669pt" strokecolor="#FFFFFF">
                <v:path arrowok="t"/>
              </v:shape>
            </v:group>
            <v:group style="position:absolute;left:856;top:6792;width:722;height:653" coordorigin="856,6792" coordsize="722,653">
              <v:shape style="position:absolute;left:856;top:6792;width:722;height:653" coordorigin="856,6792" coordsize="722,653" path="m856,6792l1578,6792,1578,7446,856,7446,856,6792xe" filled="t" fillcolor="#58595B" stroked="f">
                <v:path arrowok="t"/>
                <v:fill type="solid"/>
              </v:shape>
            </v:group>
            <v:group style="position:absolute;left:856;top:6792;width:722;height:653" coordorigin="856,6792" coordsize="722,653">
              <v:shape style="position:absolute;left:856;top:6792;width:722;height:653" coordorigin="856,6792" coordsize="722,653" path="m856,6792l1578,6792,1578,7446,856,7446,856,6792xe" filled="f" stroked="t" strokeweight=".5669pt" strokecolor="#FFFFFF">
                <v:path arrowok="t"/>
              </v:shape>
            </v:group>
            <v:group style="position:absolute;left:1580;top:7449;width:722;height:653" coordorigin="1580,7449" coordsize="722,653">
              <v:shape style="position:absolute;left:1580;top:7449;width:722;height:653" coordorigin="1580,7449" coordsize="722,653" path="m1580,7449l2302,7449,2302,8102,1580,8102,1580,7449xe" filled="t" fillcolor="#58595B" stroked="f">
                <v:path arrowok="t"/>
                <v:fill type="solid"/>
              </v:shape>
            </v:group>
            <v:group style="position:absolute;left:1580;top:7449;width:722;height:653" coordorigin="1580,7449" coordsize="722,653">
              <v:shape style="position:absolute;left:1580;top:7449;width:722;height:653" coordorigin="1580,7449" coordsize="722,653" path="m1580,7449l2302,7449,2302,8102,1580,8102,1580,7449xe" filled="f" stroked="t" strokeweight=".5669pt" strokecolor="#FFFFFF">
                <v:path arrowok="t"/>
              </v:shape>
            </v:group>
            <v:group style="position:absolute;left:856;top:7433;width:722;height:653" coordorigin="856,7433" coordsize="722,653">
              <v:shape style="position:absolute;left:856;top:7433;width:722;height:653" coordorigin="856,7433" coordsize="722,653" path="m856,7433l1578,7433,1578,8086,856,8086,856,7433xe" filled="t" fillcolor="#BBBDC0" stroked="f">
                <v:path arrowok="t"/>
                <v:fill type="solid"/>
              </v:shape>
            </v:group>
            <v:group style="position:absolute;left:856;top:7433;width:722;height:653" coordorigin="856,7433" coordsize="722,653">
              <v:shape style="position:absolute;left:856;top:7433;width:722;height:653" coordorigin="856,7433" coordsize="722,653" path="m856,7433l1578,7433,1578,8086,856,8086,856,7433xe" filled="f" stroked="t" strokeweight=".5669pt" strokecolor="#FFFFFF">
                <v:path arrowok="t"/>
              </v:shape>
            </v:group>
            <v:group style="position:absolute;left:1580;top:8089;width:722;height:653" coordorigin="1580,8089" coordsize="722,653">
              <v:shape style="position:absolute;left:1580;top:8089;width:722;height:653" coordorigin="1580,8089" coordsize="722,653" path="m1580,8089l2302,8089,2302,8743,1580,8743,1580,8089xe" filled="t" fillcolor="#BBBDC0" stroked="f">
                <v:path arrowok="t"/>
                <v:fill type="solid"/>
              </v:shape>
            </v:group>
            <v:group style="position:absolute;left:1580;top:8089;width:722;height:653" coordorigin="1580,8089" coordsize="722,653">
              <v:shape style="position:absolute;left:1580;top:8089;width:722;height:653" coordorigin="1580,8089" coordsize="722,653" path="m1580,8089l2302,8089,2302,8743,1580,8743,1580,8089xe" filled="f" stroked="t" strokeweight=".5669pt" strokecolor="#FFFFFF">
                <v:path arrowok="t"/>
              </v:shape>
            </v:group>
            <v:group style="position:absolute;left:856;top:8702;width:722;height:653" coordorigin="856,8702" coordsize="722,653">
              <v:shape style="position:absolute;left:856;top:8702;width:722;height:653" coordorigin="856,8702" coordsize="722,653" path="m856,8702l1578,8702,1578,9355,856,9355,856,8702xe" filled="t" fillcolor="#58595B" stroked="f">
                <v:path arrowok="t"/>
                <v:fill type="solid"/>
              </v:shape>
            </v:group>
            <v:group style="position:absolute;left:856;top:8702;width:722;height:653" coordorigin="856,8702" coordsize="722,653">
              <v:shape style="position:absolute;left:856;top:8702;width:722;height:653" coordorigin="856,8702" coordsize="722,653" path="m856,8702l1578,8702,1578,9355,856,9355,856,8702xe" filled="f" stroked="t" strokeweight=".5669pt" strokecolor="#FFFFFF">
                <v:path arrowok="t"/>
              </v:shape>
              <v:shape style="position:absolute;left:2588;top:9406;width:4875;height:5430" type="#_x0000_t75">
                <v:imagedata r:id="rId6" o:title=""/>
              </v:shape>
            </v:group>
            <v:group style="position:absolute;left:3709;top:1122;width:604;height:392" coordorigin="3709,1122" coordsize="604,392">
              <v:shape style="position:absolute;left:3709;top:1122;width:604;height:392" coordorigin="3709,1122" coordsize="604,392" path="m3841,1125l3709,1125,3709,1506,3710,1506,3711,1514,3856,1514,3858,1458,3858,1359,3857,1332,3857,1292,3863,1286,4073,1286,3988,1221,3981,1213,3971,1209,3963,1202,3963,1202,3955,1195,3950,1190,3919,1170,3874,1138,3874,1137,3873,1137,3873,1137,3872,1136,3871,1135,3859,1125,3841,1125xe" filled="t" fillcolor="#FFFFFF" stroked="f">
                <v:path arrowok="t"/>
                <v:fill type="solid"/>
              </v:shape>
              <v:shape style="position:absolute;left:3709;top:1122;width:604;height:392" coordorigin="3709,1122" coordsize="604,392" path="m4313,1464l4098,1464,4107,1471,4140,1500,4157,1512,4167,1512,4311,1512,4311,1504,4312,1492,4312,1476,4313,1464xe" filled="t" fillcolor="#FFFFFF" stroked="f">
                <v:path arrowok="t"/>
                <v:fill type="solid"/>
              </v:shape>
              <v:shape style="position:absolute;left:3709;top:1122;width:604;height:392" coordorigin="3709,1122" coordsize="604,392" path="m4073,1286l3863,1286,3872,1292,3878,1297,3893,1308,3893,1308,3924,1332,3942,1346,3958,1359,3972,1369,3986,1380,4004,1395,4031,1412,4039,1418,4046,1428,4058,1434,4092,1460,4103,1470,4098,1464,4313,1464,4313,1458,4313,1438,4313,1412,4313,1350,4155,1350,4152,1346,4149,1343,4148,1342,4134,1332,4073,1286xe" filled="t" fillcolor="#FFFFFF" stroked="f">
                <v:path arrowok="t"/>
                <v:fill type="solid"/>
              </v:shape>
              <v:shape style="position:absolute;left:3709;top:1122;width:604;height:392" coordorigin="3709,1122" coordsize="604,392" path="m4158,1122l4158,1319,4158,1335,4158,1343,4155,1350,4313,1350,4313,1265,4313,1221,4312,1169,4313,1140,4313,1137,4310,1126,4300,1124,4177,1124,4158,1124,4158,1122xe" filled="t" fillcolor="#FFFFFF" stroked="f">
                <v:path arrowok="t"/>
                <v:fill type="solid"/>
              </v:shape>
              <v:shape style="position:absolute;left:3709;top:1122;width:604;height:392" coordorigin="3709,1122" coordsize="604,392" path="m4298,1124l4177,1124,4300,1124,4298,1124xe" filled="t" fillcolor="#FFFFFF" stroked="f">
                <v:path arrowok="t"/>
                <v:fill type="solid"/>
              </v:shape>
            </v:group>
            <v:group style="position:absolute;left:4379;top:1120;width:527;height:398" coordorigin="4379,1120" coordsize="527,398">
              <v:shape style="position:absolute;left:4379;top:1120;width:527;height:398" coordorigin="4379,1120" coordsize="527,398" path="m4433,1120l4413,1121,4394,1122,4379,1513,4391,1516,4410,1517,4435,1518,4460,1518,4501,1517,4855,1517,4906,1507,4904,1490,4904,1472,4904,1466,4905,1459,4903,1443,4891,1440,4734,1440,4588,1440,4536,1396,4537,1371,4539,1357,4551,1355,4575,1354,4890,1354,4903,1346,4903,1344,4903,1338,4904,1318,4903,1295,4900,1287,4895,1280,4726,1280,4583,1280,4537,1240,4537,1215,4546,1212,4619,1204,4698,1201,4852,1200,4870,1199,4905,1157,4904,1133,4822,1121,4499,1121,4455,1120,4433,1120xe" filled="t" fillcolor="#FFFFFF" stroked="f">
                <v:path arrowok="t"/>
                <v:fill type="solid"/>
              </v:shape>
              <v:shape style="position:absolute;left:4379;top:1120;width:527;height:398" coordorigin="4379,1120" coordsize="527,398" path="m4855,1517l4501,1517,4639,1517,4846,1517,4855,1517xe" filled="t" fillcolor="#FFFFFF" stroked="f">
                <v:path arrowok="t"/>
                <v:fill type="solid"/>
              </v:shape>
              <v:shape style="position:absolute;left:4379;top:1120;width:527;height:398" coordorigin="4379,1120" coordsize="527,398" path="m4888,1439l4734,1440,4891,1440,4888,1439xe" filled="t" fillcolor="#FFFFFF" stroked="f">
                <v:path arrowok="t"/>
                <v:fill type="solid"/>
              </v:shape>
              <v:shape style="position:absolute;left:4379;top:1120;width:527;height:398" coordorigin="4379,1120" coordsize="527,398" path="m4890,1354l4575,1354,4602,1355,4622,1355,4802,1355,4845,1356,4868,1356,4888,1355,4890,1354xe" filled="t" fillcolor="#FFFFFF" stroked="f">
                <v:path arrowok="t"/>
                <v:fill type="solid"/>
              </v:shape>
              <v:shape style="position:absolute;left:4379;top:1120;width:527;height:398" coordorigin="4379,1120" coordsize="527,398" path="m4894,1279l4726,1280,4895,1280,4894,1279xe" filled="t" fillcolor="#FFFFFF" stroked="f">
                <v:path arrowok="t"/>
                <v:fill type="solid"/>
              </v:shape>
            </v:group>
            <v:group style="position:absolute;left:2694;top:1037;width:706;height:472" coordorigin="2694,1037" coordsize="706,472">
              <v:shape style="position:absolute;left:2694;top:1037;width:706;height:472" coordorigin="2694,1037" coordsize="706,472" path="m3142,1424l2757,1424,2942,1426,2949,1442,2957,1447,2969,1455,2981,1466,3001,1479,3020,1492,3037,1502,3048,1509,3059,1508,3120,1449,3125,1445,3130,1443,3136,1434,3139,1428,3142,1424xe" filled="t" fillcolor="#FFFFFF" stroked="f">
                <v:path arrowok="t"/>
                <v:fill type="solid"/>
              </v:shape>
              <v:shape style="position:absolute;left:2694;top:1037;width:706;height:472" coordorigin="2694,1037" coordsize="706,472" path="m2698,1418l2694,1422,2708,1424,2732,1424,2757,1424,3142,1424,3162,1423,3399,1423,3402,1423,3399,1420,2698,1420,2698,1418xe" filled="t" fillcolor="#FFFFFF" stroked="f">
                <v:path arrowok="t"/>
                <v:fill type="solid"/>
              </v:shape>
              <v:shape style="position:absolute;left:2694;top:1037;width:706;height:472" coordorigin="2694,1037" coordsize="706,472" path="m3399,1423l3162,1423,3323,1424,3383,1424,3399,1423xe" filled="t" fillcolor="#FFFFFF" stroked="f">
                <v:path arrowok="t"/>
                <v:fill type="solid"/>
              </v:shape>
              <v:shape style="position:absolute;left:2694;top:1037;width:706;height:472" coordorigin="2694,1037" coordsize="706,472" path="m2979,1101l2971,1106,2964,1113,2949,1125,2937,1135,2922,1152,2907,1170,2899,1179,2885,1193,2870,1210,2854,1228,2841,1242,2831,1256,2820,1273,2812,1285,2812,1296,2857,1354,2883,1378,2883,1379,2882,1385,2866,1385,2819,1385,2797,1386,2779,1391,2774,1391,2769,1393,2751,1399,2746,1400,2741,1401,2706,1413,2706,1413,2705,1414,2698,1420,3399,1420,3394,1414,3379,1408,3357,1402,3337,1395,3332,1393,3327,1393,3319,1391,3314,1388,3309,1385,3304,1385,3248,1385,3224,1385,3205,1383,3202,1379,3203,1378,3205,1376,3284,1320,3288,1318,3289,1318,3295,1313,3295,1311,3302,1306,3304,1305,3307,1303,3321,1292,3318,1286,3296,1273,3284,1267,3265,1253,3260,1249,3262,1249,3257,1246,3239,1230,3224,1218,3211,1208,3199,1197,3186,1184,3169,1166,3163,1160,3161,1158,3158,1155,3145,1139,3136,1129,3125,1116,3116,1104,2978,1104,2979,1101xe" filled="t" fillcolor="#FFFFFF" stroked="f">
                <v:path arrowok="t"/>
                <v:fill type="solid"/>
              </v:shape>
              <v:shape style="position:absolute;left:2694;top:1037;width:706;height:472" coordorigin="2694,1037" coordsize="706,472" path="m3327,1390l3327,1393,3332,1393,3327,1390xe" filled="t" fillcolor="#FFFFFF" stroked="f">
                <v:path arrowok="t"/>
                <v:fill type="solid"/>
              </v:shape>
              <v:shape style="position:absolute;left:2694;top:1037;width:706;height:472" coordorigin="2694,1037" coordsize="706,472" path="m3289,1384l3248,1385,3304,1385,3289,1384xe" filled="t" fillcolor="#FFFFFF" stroked="f">
                <v:path arrowok="t"/>
                <v:fill type="solid"/>
              </v:shape>
              <v:shape style="position:absolute;left:2694;top:1037;width:706;height:472" coordorigin="2694,1037" coordsize="706,472" path="m3289,1318l3288,1318,3288,1319,3289,1318xe" filled="t" fillcolor="#FFFFFF" stroked="f">
                <v:path arrowok="t"/>
                <v:fill type="solid"/>
              </v:shape>
              <v:shape style="position:absolute;left:2694;top:1037;width:706;height:472" coordorigin="2694,1037" coordsize="706,472" path="m3262,1249l3260,1249,3263,1250,3262,1249xe" filled="t" fillcolor="#FFFFFF" stroked="f">
                <v:path arrowok="t"/>
                <v:fill type="solid"/>
              </v:shape>
              <v:shape style="position:absolute;left:2694;top:1037;width:706;height:472" coordorigin="2694,1037" coordsize="706,472" path="m2995,1083l2978,1104,3116,1104,3114,1100,3111,1098,3106,1090,3107,1089,3104,1085,2997,1085,2995,1083xe" filled="t" fillcolor="#FFFFFF" stroked="f">
                <v:path arrowok="t"/>
                <v:fill type="solid"/>
              </v:shape>
              <v:shape style="position:absolute;left:2694;top:1037;width:706;height:472" coordorigin="2694,1037" coordsize="706,472" path="m3077,1046l3050,1046,3047,1048,3021,1066,3009,1076,2997,1085,3104,1085,3103,1084,3077,1046xe" filled="t" fillcolor="#FFFFFF" stroked="f">
                <v:path arrowok="t"/>
                <v:fill type="solid"/>
              </v:shape>
              <v:shape style="position:absolute;left:2694;top:1037;width:706;height:472" coordorigin="2694,1037" coordsize="706,472" path="m3060,1037l3060,1039,3050,1046,3050,1046,3077,1046,3071,1037,3060,1037xe" filled="t" fillcolor="#FFFFFF" stroked="f">
                <v:path arrowok="t"/>
                <v:fill type="solid"/>
              </v:shape>
            </v:group>
            <v:group style="position:absolute;left:4385;top:1125;width:516;height:387" coordorigin="4385,1125" coordsize="516,387">
              <v:shape style="position:absolute;left:4385;top:1125;width:516;height:387" coordorigin="4385,1125" coordsize="516,387" path="m4856,1512l4447,1512,4603,1512,4835,1512,4856,1512xe" filled="t" fillcolor="#FFFFFF" stroked="f">
                <v:path arrowok="t"/>
                <v:fill type="solid"/>
              </v:shape>
              <v:shape style="position:absolute;left:4385;top:1125;width:516;height:387" coordorigin="4385,1125" coordsize="516,387" path="m4664,1125l4467,1125,4405,1126,4385,1198,4385,1268,4385,1325,4386,1401,4386,1453,4385,1481,4385,1499,4388,1508,4398,1512,4416,1512,4447,1512,4856,1512,4900,1450,4893,1444,4718,1444,4590,1443,4531,1436,4533,1430,4533,1422,4533,1401,4532,1377,4534,1358,4604,1352,4894,1352,4899,1351,4900,1344,4900,1325,4900,1304,4900,1287,4895,1287,4892,1286,4607,1286,4567,1286,4532,1223,4533,1202,4601,1194,4869,1192,4882,1192,4898,1191,4900,1191,4899,1161,4900,1142,4899,1128,4886,1125,4664,1125xe" filled="t" fillcolor="#FFFFFF" stroked="f">
                <v:path arrowok="t"/>
                <v:fill type="solid"/>
              </v:shape>
              <v:shape style="position:absolute;left:4385;top:1125;width:516;height:387" coordorigin="4385,1125" coordsize="516,387" path="m4865,1443l4718,1444,4893,1444,4892,1443,4865,1443xe" filled="t" fillcolor="#FFFFFF" stroked="f">
                <v:path arrowok="t"/>
                <v:fill type="solid"/>
              </v:shape>
              <v:shape style="position:absolute;left:4385;top:1125;width:516;height:387" coordorigin="4385,1125" coordsize="516,387" path="m4893,1352l4656,1352,4844,1352,4889,1352,4893,1352xe" filled="t" fillcolor="#FFFFFF" stroked="f">
                <v:path arrowok="t"/>
                <v:fill type="solid"/>
              </v:shape>
              <v:shape style="position:absolute;left:4385;top:1125;width:516;height:387" coordorigin="4385,1125" coordsize="516,387" path="m4901,1350l4899,1351,4899,1352,4901,1350xe" filled="t" fillcolor="#FFFFFF" stroked="f">
                <v:path arrowok="t"/>
                <v:fill type="solid"/>
              </v:shape>
              <v:shape style="position:absolute;left:4385;top:1125;width:516;height:387" coordorigin="4385,1125" coordsize="516,387" path="m4854,1285l4607,1286,4892,1286,4885,1286,4871,1286,4854,1285xe" filled="t" fillcolor="#FFFFFF" stroked="f">
                <v:path arrowok="t"/>
                <v:fill type="solid"/>
              </v:shape>
              <v:shape style="position:absolute;left:4385;top:1125;width:516;height:387" coordorigin="4385,1125" coordsize="516,387" path="m4900,1191l4898,1191,4900,1196,4900,1191xe" filled="t" fillcolor="#FFFFFF" stroked="f">
                <v:path arrowok="t"/>
                <v:fill type="solid"/>
              </v:shape>
            </v:group>
            <v:group style="position:absolute;left:3483;top:1125;width:154;height:388" coordorigin="3483,1125" coordsize="154,388">
              <v:shape style="position:absolute;left:3483;top:1125;width:154;height:388" coordorigin="3483,1125" coordsize="154,388" path="m3484,1125l3483,1145,3483,1165,3483,1185,3483,1205,3483,1224,3484,1512,3498,1512,3517,1513,3537,1514,3557,1514,3634,1512,3636,1442,3636,1366,3636,1328,3636,1307,3636,1286,3637,1245,3637,1226,3637,1184,3637,1165,3636,1146,3635,1127,3484,1125xe" filled="t" fillcolor="#FFFFFF" stroked="f">
                <v:path arrowok="t"/>
                <v:fill type="solid"/>
              </v:shape>
            </v:group>
            <v:group style="position:absolute;left:2459;top:2441;width:8907;height:142" coordorigin="2459,2441" coordsize="8907,142">
              <v:shape style="position:absolute;left:2459;top:2441;width:8907;height:142" coordorigin="2459,2441" coordsize="8907,142" path="m2459,2583l11366,2583,11366,2441,2459,2441,2459,2583xe" filled="t" fillcolor="#FFFFFF" stroked="f">
                <v:path arrowok="t"/>
                <v:fill type="solid"/>
              </v:shape>
            </v:group>
            <v:group style="position:absolute;left:2459;top:9067;width:8907;height:151" coordorigin="2459,9067" coordsize="8907,151">
              <v:shape style="position:absolute;left:2459;top:9067;width:8907;height:151" coordorigin="2459,9067" coordsize="8907,151" path="m2459,9218l11366,9218,11366,9067,2459,9067,2459,9218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sz w:val="13"/>
          <w:szCs w:val="13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7"/>
        <w:spacing w:before="73"/>
        <w:ind w:right="184"/>
        <w:jc w:val="right"/>
        <w:rPr>
          <w:rFonts w:ascii="Eras Light ITC" w:hAnsi="Eras Light ITC" w:cs="Eras Light ITC" w:eastAsia="Eras Light ITC"/>
          <w:u w:val="none"/>
        </w:rPr>
      </w:pPr>
      <w:r>
        <w:rPr>
          <w:rFonts w:ascii="Eras Light ITC" w:hAnsi="Eras Light ITC" w:cs="Eras Light ITC" w:eastAsia="Eras Light ITC"/>
          <w:b w:val="0"/>
          <w:bCs w:val="0"/>
          <w:color w:val="FFFFFF"/>
          <w:spacing w:val="18"/>
          <w:w w:val="100"/>
        </w:rPr>
        <w:t>E</w:t>
      </w:r>
      <w:r>
        <w:rPr>
          <w:rFonts w:ascii="Eras Light ITC" w:hAnsi="Eras Light ITC" w:cs="Eras Light ITC" w:eastAsia="Eras Light ITC"/>
          <w:b w:val="0"/>
          <w:bCs w:val="0"/>
          <w:color w:val="FFFFFF"/>
          <w:spacing w:val="18"/>
          <w:w w:val="100"/>
        </w:rPr>
        <w:t>n</w:t>
      </w:r>
      <w:r>
        <w:rPr>
          <w:rFonts w:ascii="Eras Light ITC" w:hAnsi="Eras Light ITC" w:cs="Eras Light ITC" w:eastAsia="Eras Light ITC"/>
          <w:b w:val="0"/>
          <w:bCs w:val="0"/>
          <w:color w:val="FFFFFF"/>
          <w:spacing w:val="18"/>
          <w:w w:val="100"/>
        </w:rPr>
        <w:t>e</w:t>
      </w:r>
      <w:r>
        <w:rPr>
          <w:rFonts w:ascii="Eras Light ITC" w:hAnsi="Eras Light ITC" w:cs="Eras Light ITC" w:eastAsia="Eras Light ITC"/>
          <w:b w:val="0"/>
          <w:bCs w:val="0"/>
          <w:color w:val="FFFFFF"/>
          <w:spacing w:val="18"/>
          <w:w w:val="100"/>
        </w:rPr>
        <w:t>r</w:t>
      </w:r>
      <w:r>
        <w:rPr>
          <w:rFonts w:ascii="Eras Light ITC" w:hAnsi="Eras Light ITC" w:cs="Eras Light ITC" w:eastAsia="Eras Light ITC"/>
          <w:b w:val="0"/>
          <w:bCs w:val="0"/>
          <w:color w:val="FFFFFF"/>
          <w:spacing w:val="0"/>
          <w:w w:val="100"/>
        </w:rPr>
        <w:t>o</w:t>
      </w:r>
      <w:r>
        <w:rPr>
          <w:rFonts w:ascii="Eras Light ITC" w:hAnsi="Eras Light ITC" w:cs="Eras Light ITC" w:eastAsia="Eras Light ITC"/>
          <w:b w:val="0"/>
          <w:bCs w:val="0"/>
          <w:color w:val="FFFFFF"/>
          <w:spacing w:val="20"/>
          <w:w w:val="100"/>
        </w:rPr>
        <w:t> </w:t>
      </w:r>
      <w:r>
        <w:rPr>
          <w:rFonts w:ascii="Eras Light ITC" w:hAnsi="Eras Light ITC" w:cs="Eras Light ITC" w:eastAsia="Eras Light ITC"/>
          <w:b w:val="0"/>
          <w:bCs w:val="0"/>
          <w:color w:val="FFFFFF"/>
          <w:spacing w:val="18"/>
          <w:w w:val="100"/>
        </w:rPr>
        <w:t>d</w:t>
      </w:r>
      <w:r>
        <w:rPr>
          <w:rFonts w:ascii="Eras Light ITC" w:hAnsi="Eras Light ITC" w:cs="Eras Light ITC" w:eastAsia="Eras Light ITC"/>
          <w:b w:val="0"/>
          <w:bCs w:val="0"/>
          <w:color w:val="FFFFFF"/>
          <w:spacing w:val="0"/>
          <w:w w:val="100"/>
        </w:rPr>
        <w:t>e</w:t>
      </w:r>
      <w:r>
        <w:rPr>
          <w:rFonts w:ascii="Eras Light ITC" w:hAnsi="Eras Light ITC" w:cs="Eras Light ITC" w:eastAsia="Eras Light ITC"/>
          <w:b w:val="0"/>
          <w:bCs w:val="0"/>
          <w:color w:val="FFFFFF"/>
          <w:spacing w:val="21"/>
          <w:w w:val="100"/>
        </w:rPr>
        <w:t> </w:t>
      </w:r>
      <w:r>
        <w:rPr>
          <w:rFonts w:ascii="Eras Light ITC" w:hAnsi="Eras Light ITC" w:cs="Eras Light ITC" w:eastAsia="Eras Light ITC"/>
          <w:b w:val="0"/>
          <w:bCs w:val="0"/>
          <w:color w:val="FFFFFF"/>
          <w:spacing w:val="18"/>
          <w:w w:val="100"/>
        </w:rPr>
        <w:t>2</w:t>
      </w:r>
      <w:r>
        <w:rPr>
          <w:rFonts w:ascii="Eras Light ITC" w:hAnsi="Eras Light ITC" w:cs="Eras Light ITC" w:eastAsia="Eras Light ITC"/>
          <w:b w:val="0"/>
          <w:bCs w:val="0"/>
          <w:color w:val="FFFFFF"/>
          <w:spacing w:val="18"/>
          <w:w w:val="100"/>
        </w:rPr>
        <w:t>0</w:t>
      </w:r>
      <w:r>
        <w:rPr>
          <w:rFonts w:ascii="Eras Light ITC" w:hAnsi="Eras Light ITC" w:cs="Eras Light ITC" w:eastAsia="Eras Light ITC"/>
          <w:b w:val="0"/>
          <w:bCs w:val="0"/>
          <w:color w:val="FFFFFF"/>
          <w:spacing w:val="18"/>
          <w:w w:val="100"/>
        </w:rPr>
        <w:t>1</w:t>
      </w:r>
      <w:r>
        <w:rPr>
          <w:rFonts w:ascii="Eras Light ITC" w:hAnsi="Eras Light ITC" w:cs="Eras Light ITC" w:eastAsia="Eras Light ITC"/>
          <w:b w:val="0"/>
          <w:bCs w:val="0"/>
          <w:color w:val="FFFFFF"/>
          <w:spacing w:val="0"/>
          <w:w w:val="100"/>
        </w:rPr>
        <w:t>9</w:t>
      </w:r>
      <w:r>
        <w:rPr>
          <w:rFonts w:ascii="Eras Light ITC" w:hAnsi="Eras Light ITC" w:cs="Eras Light ITC" w:eastAsia="Eras Light ITC"/>
          <w:b w:val="0"/>
          <w:bCs w:val="0"/>
          <w:color w:val="000000"/>
          <w:spacing w:val="0"/>
          <w:w w:val="100"/>
        </w:rPr>
      </w:r>
    </w:p>
    <w:p>
      <w:pPr>
        <w:spacing w:before="5"/>
        <w:ind w:left="0" w:right="184" w:firstLine="0"/>
        <w:jc w:val="right"/>
        <w:rPr>
          <w:rFonts w:ascii="Eras Light ITC" w:hAnsi="Eras Light ITC" w:cs="Eras Light ITC" w:eastAsia="Eras Light ITC"/>
          <w:sz w:val="28"/>
          <w:szCs w:val="28"/>
        </w:rPr>
      </w:pPr>
      <w:r>
        <w:rPr>
          <w:rFonts w:ascii="Eras Light ITC" w:hAnsi="Eras Light ITC" w:cs="Eras Light ITC" w:eastAsia="Eras Light ITC"/>
          <w:b w:val="0"/>
          <w:bCs w:val="0"/>
          <w:color w:val="FFFFFF"/>
          <w:spacing w:val="18"/>
          <w:w w:val="100"/>
          <w:sz w:val="28"/>
          <w:szCs w:val="28"/>
        </w:rPr>
        <w:t>V</w:t>
      </w:r>
      <w:r>
        <w:rPr>
          <w:rFonts w:ascii="Eras Light ITC" w:hAnsi="Eras Light ITC" w:cs="Eras Light ITC" w:eastAsia="Eras Light ITC"/>
          <w:b w:val="0"/>
          <w:bCs w:val="0"/>
          <w:color w:val="FFFFFF"/>
          <w:spacing w:val="18"/>
          <w:w w:val="100"/>
          <w:sz w:val="28"/>
          <w:szCs w:val="28"/>
        </w:rPr>
        <w:t>e</w:t>
      </w:r>
      <w:r>
        <w:rPr>
          <w:rFonts w:ascii="Eras Light ITC" w:hAnsi="Eras Light ITC" w:cs="Eras Light ITC" w:eastAsia="Eras Light ITC"/>
          <w:b w:val="0"/>
          <w:bCs w:val="0"/>
          <w:color w:val="FFFFFF"/>
          <w:spacing w:val="18"/>
          <w:w w:val="100"/>
          <w:sz w:val="28"/>
          <w:szCs w:val="28"/>
        </w:rPr>
        <w:t>r</w:t>
      </w:r>
      <w:r>
        <w:rPr>
          <w:rFonts w:ascii="Eras Light ITC" w:hAnsi="Eras Light ITC" w:cs="Eras Light ITC" w:eastAsia="Eras Light ITC"/>
          <w:b w:val="0"/>
          <w:bCs w:val="0"/>
          <w:color w:val="FFFFFF"/>
          <w:spacing w:val="18"/>
          <w:w w:val="100"/>
          <w:sz w:val="28"/>
          <w:szCs w:val="28"/>
        </w:rPr>
        <w:t>s</w:t>
      </w:r>
      <w:r>
        <w:rPr>
          <w:rFonts w:ascii="Eras Light ITC" w:hAnsi="Eras Light ITC" w:cs="Eras Light ITC" w:eastAsia="Eras Light ITC"/>
          <w:b w:val="0"/>
          <w:bCs w:val="0"/>
          <w:color w:val="FFFFFF"/>
          <w:spacing w:val="18"/>
          <w:w w:val="100"/>
          <w:sz w:val="28"/>
          <w:szCs w:val="28"/>
        </w:rPr>
        <w:t>i</w:t>
      </w:r>
      <w:r>
        <w:rPr>
          <w:rFonts w:ascii="Eras Light ITC" w:hAnsi="Eras Light ITC" w:cs="Eras Light ITC" w:eastAsia="Eras Light ITC"/>
          <w:b w:val="0"/>
          <w:bCs w:val="0"/>
          <w:color w:val="FFFFFF"/>
          <w:spacing w:val="18"/>
          <w:w w:val="100"/>
          <w:sz w:val="28"/>
          <w:szCs w:val="28"/>
        </w:rPr>
        <w:t>ó</w:t>
      </w:r>
      <w:r>
        <w:rPr>
          <w:rFonts w:ascii="Eras Light ITC" w:hAnsi="Eras Light ITC" w:cs="Eras Light ITC" w:eastAsia="Eras Light ITC"/>
          <w:b w:val="0"/>
          <w:bCs w:val="0"/>
          <w:color w:val="FFFFFF"/>
          <w:spacing w:val="0"/>
          <w:w w:val="100"/>
          <w:sz w:val="28"/>
          <w:szCs w:val="28"/>
        </w:rPr>
        <w:t>n</w:t>
      </w:r>
      <w:r>
        <w:rPr>
          <w:rFonts w:ascii="Eras Light ITC" w:hAnsi="Eras Light ITC" w:cs="Eras Light ITC" w:eastAsia="Eras Light ITC"/>
          <w:b w:val="0"/>
          <w:bCs w:val="0"/>
          <w:color w:val="FFFFFF"/>
          <w:spacing w:val="33"/>
          <w:w w:val="100"/>
          <w:sz w:val="28"/>
          <w:szCs w:val="28"/>
        </w:rPr>
        <w:t> </w:t>
      </w:r>
      <w:r>
        <w:rPr>
          <w:rFonts w:ascii="Eras Light ITC" w:hAnsi="Eras Light ITC" w:cs="Eras Light ITC" w:eastAsia="Eras Light ITC"/>
          <w:b w:val="0"/>
          <w:bCs w:val="0"/>
          <w:color w:val="FFFFFF"/>
          <w:spacing w:val="18"/>
          <w:w w:val="100"/>
          <w:sz w:val="28"/>
          <w:szCs w:val="28"/>
        </w:rPr>
        <w:t>3</w:t>
      </w:r>
      <w:r>
        <w:rPr>
          <w:rFonts w:ascii="Eras Light ITC" w:hAnsi="Eras Light ITC" w:cs="Eras Light ITC" w:eastAsia="Eras Light ITC"/>
          <w:b w:val="0"/>
          <w:bCs w:val="0"/>
          <w:color w:val="FFFFFF"/>
          <w:spacing w:val="18"/>
          <w:w w:val="100"/>
          <w:sz w:val="28"/>
          <w:szCs w:val="28"/>
        </w:rPr>
        <w:t>.</w:t>
      </w:r>
      <w:r>
        <w:rPr>
          <w:rFonts w:ascii="Eras Light ITC" w:hAnsi="Eras Light ITC" w:cs="Eras Light ITC" w:eastAsia="Eras Light ITC"/>
          <w:b w:val="0"/>
          <w:bCs w:val="0"/>
          <w:color w:val="FFFFFF"/>
          <w:spacing w:val="0"/>
          <w:w w:val="100"/>
          <w:sz w:val="28"/>
          <w:szCs w:val="28"/>
        </w:rPr>
        <w:t>0</w:t>
      </w:r>
      <w:r>
        <w:rPr>
          <w:rFonts w:ascii="Eras Light ITC" w:hAnsi="Eras Light ITC" w:cs="Eras Light ITC" w:eastAsia="Eras Light ITC"/>
          <w:b w:val="0"/>
          <w:bCs w:val="0"/>
          <w:color w:val="000000"/>
          <w:spacing w:val="0"/>
          <w:w w:val="100"/>
          <w:sz w:val="28"/>
          <w:szCs w:val="28"/>
        </w:rPr>
      </w:r>
    </w:p>
    <w:p>
      <w:pPr>
        <w:spacing w:after="0"/>
        <w:jc w:val="right"/>
        <w:rPr>
          <w:rFonts w:ascii="Eras Light ITC" w:hAnsi="Eras Light ITC" w:cs="Eras Light ITC" w:eastAsia="Eras Light ITC"/>
          <w:sz w:val="28"/>
          <w:szCs w:val="28"/>
        </w:rPr>
        <w:sectPr>
          <w:type w:val="continuous"/>
          <w:pgSz w:w="12240" w:h="15840"/>
          <w:pgMar w:top="1020" w:bottom="280" w:left="1720" w:right="1260"/>
        </w:sectPr>
      </w:pPr>
    </w:p>
    <w:p>
      <w:pPr>
        <w:spacing w:line="110" w:lineRule="exact" w:before="4"/>
        <w:rPr>
          <w:sz w:val="11"/>
          <w:szCs w:val="11"/>
        </w:rPr>
      </w:pPr>
      <w:r>
        <w:rPr>
          <w:sz w:val="11"/>
          <w:szCs w:val="11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after="0" w:line="200" w:lineRule="exact"/>
        <w:rPr>
          <w:sz w:val="20"/>
          <w:szCs w:val="20"/>
        </w:rPr>
        <w:sectPr>
          <w:headerReference w:type="default" r:id="rId7"/>
          <w:pgSz w:w="12240" w:h="15840"/>
          <w:pgMar w:header="682" w:footer="0" w:top="1420" w:bottom="280" w:left="740" w:right="720"/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13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Heading9"/>
        <w:ind w:left="110" w:right="0"/>
        <w:jc w:val="left"/>
        <w:rPr>
          <w:rFonts w:ascii="Arial" w:hAnsi="Arial" w:cs="Arial" w:eastAsia="Arial"/>
          <w:b w:val="0"/>
          <w:bCs w:val="0"/>
        </w:rPr>
      </w:pPr>
      <w:bookmarkStart w:name="2: página 2" w:id="2"/>
      <w:bookmarkEnd w:id="2"/>
      <w:r>
        <w:rPr/>
      </w:r>
      <w:r>
        <w:rPr>
          <w:rFonts w:ascii="Arial" w:hAnsi="Arial" w:cs="Arial" w:eastAsia="Arial"/>
          <w:color w:val="231F20"/>
          <w:spacing w:val="0"/>
          <w:w w:val="100"/>
        </w:rPr>
        <w:t>Objetivo: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750" w:lineRule="exact" w:before="15"/>
        <w:ind w:left="0" w:right="2162" w:firstLine="0"/>
        <w:jc w:val="center"/>
        <w:rPr>
          <w:rFonts w:ascii="Book Antiqua" w:hAnsi="Book Antiqua" w:cs="Book Antiqua" w:eastAsia="Book Antiqua"/>
          <w:sz w:val="64"/>
          <w:szCs w:val="64"/>
        </w:rPr>
      </w:pPr>
      <w:r>
        <w:rPr>
          <w:spacing w:val="0"/>
          <w:w w:val="105"/>
        </w:rPr>
        <w:br w:type="column"/>
      </w:r>
      <w:r>
        <w:rPr>
          <w:rFonts w:ascii="Book Antiqua" w:hAnsi="Book Antiqua" w:cs="Book Antiqua" w:eastAsia="Book Antiqua"/>
          <w:b/>
          <w:bCs/>
          <w:color w:val="231F20"/>
          <w:spacing w:val="-29"/>
          <w:w w:val="105"/>
          <w:sz w:val="64"/>
          <w:szCs w:val="64"/>
        </w:rPr>
        <w:t>C</w:t>
      </w:r>
      <w:r>
        <w:rPr>
          <w:rFonts w:ascii="Book Antiqua" w:hAnsi="Book Antiqua" w:cs="Book Antiqua" w:eastAsia="Book Antiqua"/>
          <w:b/>
          <w:bCs/>
          <w:color w:val="231F20"/>
          <w:spacing w:val="-27"/>
          <w:w w:val="105"/>
          <w:sz w:val="64"/>
          <w:szCs w:val="64"/>
        </w:rPr>
        <w:t>é</w:t>
      </w:r>
      <w:r>
        <w:rPr>
          <w:rFonts w:ascii="Book Antiqua" w:hAnsi="Book Antiqua" w:cs="Book Antiqua" w:eastAsia="Book Antiqua"/>
          <w:b/>
          <w:bCs/>
          <w:color w:val="231F20"/>
          <w:spacing w:val="-29"/>
          <w:w w:val="105"/>
          <w:sz w:val="64"/>
          <w:szCs w:val="64"/>
        </w:rPr>
        <w:t>du</w:t>
      </w:r>
      <w:r>
        <w:rPr>
          <w:rFonts w:ascii="Book Antiqua" w:hAnsi="Book Antiqua" w:cs="Book Antiqua" w:eastAsia="Book Antiqua"/>
          <w:b/>
          <w:bCs/>
          <w:color w:val="231F20"/>
          <w:spacing w:val="-31"/>
          <w:w w:val="105"/>
          <w:sz w:val="64"/>
          <w:szCs w:val="64"/>
        </w:rPr>
        <w:t>l</w:t>
      </w:r>
      <w:r>
        <w:rPr>
          <w:rFonts w:ascii="Book Antiqua" w:hAnsi="Book Antiqua" w:cs="Book Antiqua" w:eastAsia="Book Antiqua"/>
          <w:b/>
          <w:bCs/>
          <w:color w:val="231F20"/>
          <w:spacing w:val="0"/>
          <w:w w:val="105"/>
          <w:sz w:val="64"/>
          <w:szCs w:val="64"/>
        </w:rPr>
        <w:t>a</w:t>
      </w:r>
      <w:r>
        <w:rPr>
          <w:rFonts w:ascii="Book Antiqua" w:hAnsi="Book Antiqua" w:cs="Book Antiqua" w:eastAsia="Book Antiqua"/>
          <w:b/>
          <w:bCs/>
          <w:color w:val="231F20"/>
          <w:spacing w:val="3"/>
          <w:w w:val="105"/>
          <w:sz w:val="64"/>
          <w:szCs w:val="64"/>
        </w:rPr>
        <w:t> </w:t>
      </w:r>
      <w:r>
        <w:rPr>
          <w:rFonts w:ascii="Book Antiqua" w:hAnsi="Book Antiqua" w:cs="Book Antiqua" w:eastAsia="Book Antiqua"/>
          <w:b/>
          <w:bCs/>
          <w:color w:val="231F20"/>
          <w:spacing w:val="-29"/>
          <w:w w:val="105"/>
          <w:sz w:val="64"/>
          <w:szCs w:val="64"/>
        </w:rPr>
        <w:t>d</w:t>
      </w:r>
      <w:r>
        <w:rPr>
          <w:rFonts w:ascii="Book Antiqua" w:hAnsi="Book Antiqua" w:cs="Book Antiqua" w:eastAsia="Book Antiqua"/>
          <w:b/>
          <w:bCs/>
          <w:color w:val="231F20"/>
          <w:spacing w:val="0"/>
          <w:w w:val="105"/>
          <w:sz w:val="64"/>
          <w:szCs w:val="64"/>
        </w:rPr>
        <w:t>e</w:t>
      </w:r>
      <w:r>
        <w:rPr>
          <w:rFonts w:ascii="Book Antiqua" w:hAnsi="Book Antiqua" w:cs="Book Antiqua" w:eastAsia="Book Antiqua"/>
          <w:b/>
          <w:bCs/>
          <w:color w:val="231F20"/>
          <w:spacing w:val="4"/>
          <w:w w:val="105"/>
          <w:sz w:val="64"/>
          <w:szCs w:val="64"/>
        </w:rPr>
        <w:t> </w:t>
      </w:r>
      <w:r>
        <w:rPr>
          <w:rFonts w:ascii="Book Antiqua" w:hAnsi="Book Antiqua" w:cs="Book Antiqua" w:eastAsia="Book Antiqua"/>
          <w:b/>
          <w:bCs/>
          <w:color w:val="231F20"/>
          <w:spacing w:val="-28"/>
          <w:w w:val="105"/>
          <w:sz w:val="64"/>
          <w:szCs w:val="64"/>
        </w:rPr>
        <w:t>S</w:t>
      </w:r>
      <w:r>
        <w:rPr>
          <w:rFonts w:ascii="Book Antiqua" w:hAnsi="Book Antiqua" w:cs="Book Antiqua" w:eastAsia="Book Antiqua"/>
          <w:b/>
          <w:bCs/>
          <w:color w:val="231F20"/>
          <w:spacing w:val="-29"/>
          <w:w w:val="105"/>
          <w:sz w:val="64"/>
          <w:szCs w:val="64"/>
        </w:rPr>
        <w:t>up</w:t>
      </w:r>
      <w:r>
        <w:rPr>
          <w:rFonts w:ascii="Book Antiqua" w:hAnsi="Book Antiqua" w:cs="Book Antiqua" w:eastAsia="Book Antiqua"/>
          <w:b/>
          <w:bCs/>
          <w:color w:val="231F20"/>
          <w:spacing w:val="-27"/>
          <w:w w:val="105"/>
          <w:sz w:val="64"/>
          <w:szCs w:val="64"/>
        </w:rPr>
        <w:t>e</w:t>
      </w:r>
      <w:r>
        <w:rPr>
          <w:rFonts w:ascii="Book Antiqua" w:hAnsi="Book Antiqua" w:cs="Book Antiqua" w:eastAsia="Book Antiqua"/>
          <w:b/>
          <w:bCs/>
          <w:color w:val="231F20"/>
          <w:spacing w:val="-14"/>
          <w:w w:val="105"/>
          <w:sz w:val="64"/>
          <w:szCs w:val="64"/>
        </w:rPr>
        <w:t>r</w:t>
      </w:r>
      <w:r>
        <w:rPr>
          <w:rFonts w:ascii="Book Antiqua" w:hAnsi="Book Antiqua" w:cs="Book Antiqua" w:eastAsia="Book Antiqua"/>
          <w:b/>
          <w:bCs/>
          <w:color w:val="231F20"/>
          <w:spacing w:val="-31"/>
          <w:w w:val="105"/>
          <w:sz w:val="64"/>
          <w:szCs w:val="64"/>
        </w:rPr>
        <w:t>vi</w:t>
      </w:r>
      <w:r>
        <w:rPr>
          <w:rFonts w:ascii="Book Antiqua" w:hAnsi="Book Antiqua" w:cs="Book Antiqua" w:eastAsia="Book Antiqua"/>
          <w:b/>
          <w:bCs/>
          <w:color w:val="231F20"/>
          <w:spacing w:val="-26"/>
          <w:w w:val="105"/>
          <w:sz w:val="64"/>
          <w:szCs w:val="64"/>
        </w:rPr>
        <w:t>s</w:t>
      </w:r>
      <w:r>
        <w:rPr>
          <w:rFonts w:ascii="Book Antiqua" w:hAnsi="Book Antiqua" w:cs="Book Antiqua" w:eastAsia="Book Antiqua"/>
          <w:b/>
          <w:bCs/>
          <w:color w:val="231F20"/>
          <w:spacing w:val="-31"/>
          <w:w w:val="105"/>
          <w:sz w:val="64"/>
          <w:szCs w:val="64"/>
        </w:rPr>
        <w:t>i</w:t>
      </w:r>
      <w:r>
        <w:rPr>
          <w:rFonts w:ascii="Book Antiqua" w:hAnsi="Book Antiqua" w:cs="Book Antiqua" w:eastAsia="Book Antiqua"/>
          <w:b/>
          <w:bCs/>
          <w:color w:val="231F20"/>
          <w:spacing w:val="-29"/>
          <w:w w:val="105"/>
          <w:sz w:val="64"/>
          <w:szCs w:val="64"/>
        </w:rPr>
        <w:t>ó</w:t>
      </w:r>
      <w:r>
        <w:rPr>
          <w:rFonts w:ascii="Book Antiqua" w:hAnsi="Book Antiqua" w:cs="Book Antiqua" w:eastAsia="Book Antiqua"/>
          <w:b/>
          <w:bCs/>
          <w:color w:val="231F20"/>
          <w:spacing w:val="0"/>
          <w:w w:val="105"/>
          <w:sz w:val="64"/>
          <w:szCs w:val="64"/>
        </w:rPr>
        <w:t>n</w:t>
      </w:r>
      <w:r>
        <w:rPr>
          <w:rFonts w:ascii="Book Antiqua" w:hAnsi="Book Antiqua" w:cs="Book Antiqua" w:eastAsia="Book Antiqua"/>
          <w:b w:val="0"/>
          <w:bCs w:val="0"/>
          <w:color w:val="000000"/>
          <w:spacing w:val="0"/>
          <w:w w:val="100"/>
          <w:sz w:val="64"/>
          <w:szCs w:val="64"/>
        </w:rPr>
      </w:r>
    </w:p>
    <w:p>
      <w:pPr>
        <w:spacing w:line="469" w:lineRule="exact"/>
        <w:ind w:left="0" w:right="2108" w:firstLine="0"/>
        <w:jc w:val="center"/>
        <w:rPr>
          <w:rFonts w:ascii="Eras Light ITC" w:hAnsi="Eras Light ITC" w:cs="Eras Light ITC" w:eastAsia="Eras Light ITC"/>
          <w:sz w:val="48"/>
          <w:szCs w:val="48"/>
        </w:rPr>
      </w:pPr>
      <w:r>
        <w:rPr>
          <w:rFonts w:ascii="Eras Light ITC" w:hAnsi="Eras Light ITC" w:cs="Eras Light ITC" w:eastAsia="Eras Light ITC"/>
          <w:b w:val="0"/>
          <w:bCs w:val="0"/>
          <w:color w:val="231F20"/>
          <w:spacing w:val="0"/>
          <w:w w:val="100"/>
          <w:sz w:val="48"/>
          <w:szCs w:val="48"/>
        </w:rPr>
        <w:t>a</w:t>
      </w:r>
      <w:r>
        <w:rPr>
          <w:rFonts w:ascii="Eras Light ITC" w:hAnsi="Eras Light ITC" w:cs="Eras Light ITC" w:eastAsia="Eras Light ITC"/>
          <w:b w:val="0"/>
          <w:bCs w:val="0"/>
          <w:color w:val="231F20"/>
          <w:spacing w:val="0"/>
          <w:w w:val="100"/>
          <w:sz w:val="48"/>
          <w:szCs w:val="48"/>
        </w:rPr>
        <w:t> </w:t>
      </w:r>
      <w:r>
        <w:rPr>
          <w:rFonts w:ascii="Eras Light ITC" w:hAnsi="Eras Light ITC" w:cs="Eras Light ITC" w:eastAsia="Eras Light ITC"/>
          <w:b w:val="0"/>
          <w:bCs w:val="0"/>
          <w:color w:val="231F20"/>
          <w:spacing w:val="0"/>
          <w:w w:val="100"/>
          <w:sz w:val="48"/>
          <w:szCs w:val="48"/>
        </w:rPr>
        <w:t>la</w:t>
      </w:r>
      <w:r>
        <w:rPr>
          <w:rFonts w:ascii="Eras Light ITC" w:hAnsi="Eras Light ITC" w:cs="Eras Light ITC" w:eastAsia="Eras Light ITC"/>
          <w:b w:val="0"/>
          <w:bCs w:val="0"/>
          <w:color w:val="231F20"/>
          <w:spacing w:val="0"/>
          <w:w w:val="100"/>
          <w:sz w:val="48"/>
          <w:szCs w:val="48"/>
        </w:rPr>
        <w:t> </w:t>
      </w:r>
      <w:r>
        <w:rPr>
          <w:rFonts w:ascii="Eras Light ITC" w:hAnsi="Eras Light ITC" w:cs="Eras Light ITC" w:eastAsia="Eras Light ITC"/>
          <w:b w:val="0"/>
          <w:bCs w:val="0"/>
          <w:color w:val="231F20"/>
          <w:spacing w:val="0"/>
          <w:w w:val="100"/>
          <w:sz w:val="48"/>
          <w:szCs w:val="48"/>
        </w:rPr>
        <w:t>Operación</w:t>
      </w:r>
      <w:r>
        <w:rPr>
          <w:rFonts w:ascii="Eras Light ITC" w:hAnsi="Eras Light ITC" w:cs="Eras Light ITC" w:eastAsia="Eras Light ITC"/>
          <w:b w:val="0"/>
          <w:bCs w:val="0"/>
          <w:color w:val="231F20"/>
          <w:spacing w:val="0"/>
          <w:w w:val="100"/>
          <w:sz w:val="48"/>
          <w:szCs w:val="48"/>
        </w:rPr>
        <w:t> </w:t>
      </w:r>
      <w:r>
        <w:rPr>
          <w:rFonts w:ascii="Eras Light ITC" w:hAnsi="Eras Light ITC" w:cs="Eras Light ITC" w:eastAsia="Eras Light ITC"/>
          <w:b w:val="0"/>
          <w:bCs w:val="0"/>
          <w:color w:val="231F20"/>
          <w:spacing w:val="0"/>
          <w:w w:val="100"/>
          <w:sz w:val="48"/>
          <w:szCs w:val="48"/>
        </w:rPr>
        <w:t>de</w:t>
      </w:r>
      <w:r>
        <w:rPr>
          <w:rFonts w:ascii="Eras Light ITC" w:hAnsi="Eras Light ITC" w:cs="Eras Light ITC" w:eastAsia="Eras Light ITC"/>
          <w:b w:val="0"/>
          <w:bCs w:val="0"/>
          <w:color w:val="231F20"/>
          <w:spacing w:val="0"/>
          <w:w w:val="100"/>
          <w:sz w:val="48"/>
          <w:szCs w:val="48"/>
        </w:rPr>
        <w:t> </w:t>
      </w:r>
      <w:r>
        <w:rPr>
          <w:rFonts w:ascii="Eras Light ITC" w:hAnsi="Eras Light ITC" w:cs="Eras Light ITC" w:eastAsia="Eras Light ITC"/>
          <w:b w:val="0"/>
          <w:bCs w:val="0"/>
          <w:color w:val="231F20"/>
          <w:spacing w:val="0"/>
          <w:w w:val="100"/>
          <w:sz w:val="48"/>
          <w:szCs w:val="48"/>
        </w:rPr>
        <w:t>Módulos</w:t>
      </w:r>
      <w:r>
        <w:rPr>
          <w:rFonts w:ascii="Eras Light ITC" w:hAnsi="Eras Light ITC" w:cs="Eras Light ITC" w:eastAsia="Eras Light ITC"/>
          <w:b w:val="0"/>
          <w:bCs w:val="0"/>
          <w:color w:val="231F20"/>
          <w:spacing w:val="0"/>
          <w:w w:val="100"/>
          <w:sz w:val="48"/>
          <w:szCs w:val="48"/>
        </w:rPr>
        <w:t> </w:t>
      </w:r>
      <w:r>
        <w:rPr>
          <w:rFonts w:ascii="Eras Light ITC" w:hAnsi="Eras Light ITC" w:cs="Eras Light ITC" w:eastAsia="Eras Light ITC"/>
          <w:b w:val="0"/>
          <w:bCs w:val="0"/>
          <w:color w:val="231F20"/>
          <w:spacing w:val="0"/>
          <w:w w:val="100"/>
          <w:sz w:val="48"/>
          <w:szCs w:val="48"/>
        </w:rPr>
        <w:t>Fijos</w:t>
      </w:r>
      <w:r>
        <w:rPr>
          <w:rFonts w:ascii="Eras Light ITC" w:hAnsi="Eras Light ITC" w:cs="Eras Light ITC" w:eastAsia="Eras Light ITC"/>
          <w:b w:val="0"/>
          <w:bCs w:val="0"/>
          <w:color w:val="000000"/>
          <w:spacing w:val="0"/>
          <w:w w:val="100"/>
          <w:sz w:val="48"/>
          <w:szCs w:val="48"/>
        </w:rPr>
      </w:r>
    </w:p>
    <w:p>
      <w:pPr>
        <w:spacing w:after="0" w:line="469" w:lineRule="exact"/>
        <w:jc w:val="center"/>
        <w:rPr>
          <w:rFonts w:ascii="Eras Light ITC" w:hAnsi="Eras Light ITC" w:cs="Eras Light ITC" w:eastAsia="Eras Light ITC"/>
          <w:sz w:val="48"/>
          <w:szCs w:val="48"/>
        </w:rPr>
        <w:sectPr>
          <w:type w:val="continuous"/>
          <w:pgSz w:w="12240" w:h="15840"/>
          <w:pgMar w:top="1020" w:bottom="280" w:left="740" w:right="720"/>
          <w:cols w:num="2" w:equalWidth="0">
            <w:col w:w="1151" w:space="637"/>
            <w:col w:w="8992"/>
          </w:cols>
        </w:sectPr>
      </w:pPr>
    </w:p>
    <w:p>
      <w:pPr>
        <w:spacing w:line="200" w:lineRule="exact" w:before="3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line="268" w:lineRule="exact" w:before="68"/>
        <w:ind w:left="110" w:right="638"/>
        <w:jc w:val="left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Conﬁrmar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la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correcta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operación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de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los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módulos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de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atención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ciudadana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y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en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su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caso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identiﬁcar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áreas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de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oportunidad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para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implementar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mejoras.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6"/>
        <w:rPr>
          <w:sz w:val="12"/>
          <w:szCs w:val="12"/>
        </w:rPr>
      </w:pPr>
      <w:r>
        <w:rPr>
          <w:sz w:val="12"/>
          <w:szCs w:val="12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9"/>
        <w:ind w:left="110" w:right="9082"/>
        <w:jc w:val="both"/>
        <w:rPr>
          <w:rFonts w:ascii="Arial" w:hAnsi="Arial" w:cs="Arial" w:eastAsia="Arial"/>
          <w:b w:val="0"/>
          <w:bCs w:val="0"/>
        </w:rPr>
      </w:pPr>
      <w:r>
        <w:rPr>
          <w:rFonts w:ascii="Arial" w:hAnsi="Arial" w:cs="Arial" w:eastAsia="Arial"/>
          <w:color w:val="231F20"/>
          <w:spacing w:val="0"/>
          <w:w w:val="100"/>
        </w:rPr>
        <w:t>Presentación: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pStyle w:val="BodyText"/>
        <w:spacing w:line="268" w:lineRule="exact" w:before="3"/>
        <w:ind w:left="110" w:right="109"/>
        <w:jc w:val="both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La</w:t>
      </w:r>
      <w:r>
        <w:rPr>
          <w:rFonts w:ascii="Arial" w:hAnsi="Arial" w:cs="Arial" w:eastAsia="Arial"/>
          <w:b w:val="0"/>
          <w:bCs w:val="0"/>
          <w:color w:val="231F20"/>
          <w:spacing w:val="1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Cédula</w:t>
      </w:r>
      <w:r>
        <w:rPr>
          <w:rFonts w:ascii="Arial" w:hAnsi="Arial" w:cs="Arial" w:eastAsia="Arial"/>
          <w:b w:val="0"/>
          <w:bCs w:val="0"/>
          <w:color w:val="231F20"/>
          <w:spacing w:val="1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de</w:t>
      </w:r>
      <w:r>
        <w:rPr>
          <w:rFonts w:ascii="Arial" w:hAnsi="Arial" w:cs="Arial" w:eastAsia="Arial"/>
          <w:b w:val="0"/>
          <w:bCs w:val="0"/>
          <w:color w:val="231F20"/>
          <w:spacing w:val="1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Supervisión</w:t>
      </w:r>
      <w:r>
        <w:rPr>
          <w:rFonts w:ascii="Arial" w:hAnsi="Arial" w:cs="Arial" w:eastAsia="Arial"/>
          <w:b w:val="0"/>
          <w:bCs w:val="0"/>
          <w:color w:val="231F20"/>
          <w:spacing w:val="1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es</w:t>
      </w:r>
      <w:r>
        <w:rPr>
          <w:rFonts w:ascii="Arial" w:hAnsi="Arial" w:cs="Arial" w:eastAsia="Arial"/>
          <w:b w:val="0"/>
          <w:bCs w:val="0"/>
          <w:color w:val="231F20"/>
          <w:spacing w:val="1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un</w:t>
      </w:r>
      <w:r>
        <w:rPr>
          <w:rFonts w:ascii="Arial" w:hAnsi="Arial" w:cs="Arial" w:eastAsia="Arial"/>
          <w:b w:val="0"/>
          <w:bCs w:val="0"/>
          <w:color w:val="231F20"/>
          <w:spacing w:val="1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documento</w:t>
      </w:r>
      <w:r>
        <w:rPr>
          <w:rFonts w:ascii="Arial" w:hAnsi="Arial" w:cs="Arial" w:eastAsia="Arial"/>
          <w:b w:val="0"/>
          <w:bCs w:val="0"/>
          <w:color w:val="231F20"/>
          <w:spacing w:val="1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de</w:t>
      </w:r>
      <w:r>
        <w:rPr>
          <w:rFonts w:ascii="Arial" w:hAnsi="Arial" w:cs="Arial" w:eastAsia="Arial"/>
          <w:b w:val="0"/>
          <w:bCs w:val="0"/>
          <w:color w:val="231F20"/>
          <w:spacing w:val="1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apoyo</w:t>
      </w:r>
      <w:r>
        <w:rPr>
          <w:rFonts w:ascii="Arial" w:hAnsi="Arial" w:cs="Arial" w:eastAsia="Arial"/>
          <w:b w:val="0"/>
          <w:bCs w:val="0"/>
          <w:color w:val="231F20"/>
          <w:spacing w:val="1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para</w:t>
      </w:r>
      <w:r>
        <w:rPr>
          <w:rFonts w:ascii="Arial" w:hAnsi="Arial" w:cs="Arial" w:eastAsia="Arial"/>
          <w:b w:val="0"/>
          <w:bCs w:val="0"/>
          <w:color w:val="231F20"/>
          <w:spacing w:val="1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el</w:t>
      </w:r>
      <w:r>
        <w:rPr>
          <w:rFonts w:ascii="Arial" w:hAnsi="Arial" w:cs="Arial" w:eastAsia="Arial"/>
          <w:b w:val="0"/>
          <w:bCs w:val="0"/>
          <w:color w:val="231F20"/>
          <w:spacing w:val="1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personal</w:t>
      </w:r>
      <w:r>
        <w:rPr>
          <w:rFonts w:ascii="Arial" w:hAnsi="Arial" w:cs="Arial" w:eastAsia="Arial"/>
          <w:b w:val="0"/>
          <w:bCs w:val="0"/>
          <w:color w:val="231F20"/>
          <w:spacing w:val="1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de</w:t>
      </w:r>
      <w:r>
        <w:rPr>
          <w:rFonts w:ascii="Arial" w:hAnsi="Arial" w:cs="Arial" w:eastAsia="Arial"/>
          <w:b w:val="0"/>
          <w:bCs w:val="0"/>
          <w:color w:val="231F20"/>
          <w:spacing w:val="1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las</w:t>
      </w:r>
      <w:r>
        <w:rPr>
          <w:rFonts w:ascii="Arial" w:hAnsi="Arial" w:cs="Arial" w:eastAsia="Arial"/>
          <w:b w:val="0"/>
          <w:bCs w:val="0"/>
          <w:color w:val="231F20"/>
          <w:spacing w:val="1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-14"/>
          <w:w w:val="100"/>
        </w:rPr>
        <w:t>V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ocalías</w:t>
      </w:r>
      <w:r>
        <w:rPr>
          <w:rFonts w:ascii="Arial" w:hAnsi="Arial" w:cs="Arial" w:eastAsia="Arial"/>
          <w:b w:val="0"/>
          <w:bCs w:val="0"/>
          <w:color w:val="231F20"/>
          <w:spacing w:val="1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estatales</w:t>
      </w:r>
      <w:r>
        <w:rPr>
          <w:rFonts w:ascii="Arial" w:hAnsi="Arial" w:cs="Arial" w:eastAsia="Arial"/>
          <w:b w:val="0"/>
          <w:bCs w:val="0"/>
          <w:color w:val="231F20"/>
          <w:spacing w:val="1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y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Distritales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del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Registro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Federal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de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Electores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en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las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actividades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de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seguimiento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que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realizan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con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los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módulos</w:t>
      </w:r>
      <w:r>
        <w:rPr>
          <w:rFonts w:ascii="Arial" w:hAnsi="Arial" w:cs="Arial" w:eastAsia="Arial"/>
          <w:b w:val="0"/>
          <w:bCs w:val="0"/>
          <w:color w:val="231F20"/>
          <w:spacing w:val="8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de</w:t>
      </w:r>
      <w:r>
        <w:rPr>
          <w:rFonts w:ascii="Arial" w:hAnsi="Arial" w:cs="Arial" w:eastAsia="Arial"/>
          <w:b w:val="0"/>
          <w:bCs w:val="0"/>
          <w:color w:val="231F20"/>
          <w:spacing w:val="8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atención</w:t>
      </w:r>
      <w:r>
        <w:rPr>
          <w:rFonts w:ascii="Arial" w:hAnsi="Arial" w:cs="Arial" w:eastAsia="Arial"/>
          <w:b w:val="0"/>
          <w:bCs w:val="0"/>
          <w:color w:val="231F20"/>
          <w:spacing w:val="8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ciudadana,</w:t>
      </w:r>
      <w:r>
        <w:rPr>
          <w:rFonts w:ascii="Arial" w:hAnsi="Arial" w:cs="Arial" w:eastAsia="Arial"/>
          <w:b w:val="0"/>
          <w:bCs w:val="0"/>
          <w:color w:val="231F20"/>
          <w:spacing w:val="8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es</w:t>
      </w:r>
      <w:r>
        <w:rPr>
          <w:rFonts w:ascii="Arial" w:hAnsi="Arial" w:cs="Arial" w:eastAsia="Arial"/>
          <w:b w:val="0"/>
          <w:bCs w:val="0"/>
          <w:color w:val="231F20"/>
          <w:spacing w:val="8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una</w:t>
      </w:r>
      <w:r>
        <w:rPr>
          <w:rFonts w:ascii="Arial" w:hAnsi="Arial" w:cs="Arial" w:eastAsia="Arial"/>
          <w:b w:val="0"/>
          <w:bCs w:val="0"/>
          <w:color w:val="231F20"/>
          <w:spacing w:val="8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guía</w:t>
      </w:r>
      <w:r>
        <w:rPr>
          <w:rFonts w:ascii="Arial" w:hAnsi="Arial" w:cs="Arial" w:eastAsia="Arial"/>
          <w:b w:val="0"/>
          <w:bCs w:val="0"/>
          <w:color w:val="231F20"/>
          <w:spacing w:val="8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para</w:t>
      </w:r>
      <w:r>
        <w:rPr>
          <w:rFonts w:ascii="Arial" w:hAnsi="Arial" w:cs="Arial" w:eastAsia="Arial"/>
          <w:b w:val="0"/>
          <w:bCs w:val="0"/>
          <w:color w:val="231F20"/>
          <w:spacing w:val="8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evaluar</w:t>
      </w:r>
      <w:r>
        <w:rPr>
          <w:rFonts w:ascii="Arial" w:hAnsi="Arial" w:cs="Arial" w:eastAsia="Arial"/>
          <w:b w:val="0"/>
          <w:bCs w:val="0"/>
          <w:color w:val="231F20"/>
          <w:spacing w:val="8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los</w:t>
      </w:r>
      <w:r>
        <w:rPr>
          <w:rFonts w:ascii="Arial" w:hAnsi="Arial" w:cs="Arial" w:eastAsia="Arial"/>
          <w:b w:val="0"/>
          <w:bCs w:val="0"/>
          <w:color w:val="231F20"/>
          <w:spacing w:val="8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siguientes</w:t>
      </w:r>
      <w:r>
        <w:rPr>
          <w:rFonts w:ascii="Arial" w:hAnsi="Arial" w:cs="Arial" w:eastAsia="Arial"/>
          <w:b w:val="0"/>
          <w:bCs w:val="0"/>
          <w:color w:val="231F20"/>
          <w:spacing w:val="8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elementos</w:t>
      </w:r>
      <w:r>
        <w:rPr>
          <w:rFonts w:ascii="Arial" w:hAnsi="Arial" w:cs="Arial" w:eastAsia="Arial"/>
          <w:b w:val="0"/>
          <w:bCs w:val="0"/>
          <w:color w:val="231F20"/>
          <w:spacing w:val="8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y</w:t>
      </w:r>
      <w:r>
        <w:rPr>
          <w:rFonts w:ascii="Arial" w:hAnsi="Arial" w:cs="Arial" w:eastAsia="Arial"/>
          <w:b w:val="0"/>
          <w:bCs w:val="0"/>
          <w:color w:val="231F20"/>
          <w:spacing w:val="8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servicios</w:t>
      </w:r>
      <w:r>
        <w:rPr>
          <w:rFonts w:ascii="Arial" w:hAnsi="Arial" w:cs="Arial" w:eastAsia="Arial"/>
          <w:b w:val="0"/>
          <w:bCs w:val="0"/>
          <w:color w:val="231F20"/>
          <w:spacing w:val="8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del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8"/>
          <w:w w:val="100"/>
        </w:rPr>
        <w:t>M</w:t>
      </w:r>
      <w:r>
        <w:rPr>
          <w:rFonts w:ascii="Arial" w:hAnsi="Arial" w:cs="Arial" w:eastAsia="Arial"/>
          <w:b w:val="0"/>
          <w:bCs w:val="0"/>
          <w:color w:val="231F20"/>
          <w:spacing w:val="8"/>
          <w:w w:val="100"/>
        </w:rPr>
        <w:t>A</w:t>
      </w:r>
      <w:r>
        <w:rPr>
          <w:rFonts w:ascii="Arial" w:hAnsi="Arial" w:cs="Arial" w:eastAsia="Arial"/>
          <w:b w:val="0"/>
          <w:bCs w:val="0"/>
          <w:color w:val="231F20"/>
          <w:spacing w:val="4"/>
          <w:w w:val="100"/>
        </w:rPr>
        <w:t>C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: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pStyle w:val="BodyText"/>
        <w:spacing w:line="303" w:lineRule="auto" w:before="62"/>
        <w:ind w:left="916" w:right="5354"/>
        <w:jc w:val="left"/>
        <w:rPr>
          <w:rFonts w:ascii="Arial" w:hAnsi="Arial" w:cs="Arial" w:eastAsia="Arial"/>
        </w:rPr>
      </w:pPr>
      <w:r>
        <w:rPr/>
        <w:pict>
          <v:group style="position:absolute;margin-left:72.923065pt;margin-top:6.921714pt;width:3.938144pt;height:3.811524pt;mso-position-horizontal-relative:page;mso-position-vertical-relative:paragraph;z-index:-7918" coordorigin="1458,138" coordsize="79,76">
            <v:group style="position:absolute;left:1464;top:144;width:67;height:65" coordorigin="1464,144" coordsize="67,65">
              <v:shape style="position:absolute;left:1464;top:144;width:67;height:65" coordorigin="1464,144" coordsize="67,65" path="m1498,144l1487,146,1470,159,1464,182,1471,197,1487,208,1514,209,1527,194,1532,169,1519,151,1498,144xe" filled="t" fillcolor="#231F20" stroked="f">
                <v:path arrowok="t"/>
                <v:fill type="solid"/>
              </v:shape>
            </v:group>
            <v:group style="position:absolute;left:1464;top:144;width:67;height:65" coordorigin="1464,144" coordsize="67,65">
              <v:shape style="position:absolute;left:1464;top:144;width:67;height:65" coordorigin="1464,144" coordsize="67,65" path="m1498,144l1519,151,1532,169,1527,194,1514,209,1487,208,1471,197,1464,182,1470,159,1487,146,1498,144xe" filled="f" stroked="t" strokeweight=".5669pt" strokecolor="#231F20">
                <v:path arrowok="t"/>
              </v:shape>
            </v:group>
            <w10:wrap type="none"/>
          </v:group>
        </w:pict>
      </w:r>
      <w:r>
        <w:rPr/>
        <w:pict>
          <v:group style="position:absolute;margin-left:72.923065pt;margin-top:24.378614pt;width:3.938144pt;height:3.811524pt;mso-position-horizontal-relative:page;mso-position-vertical-relative:paragraph;z-index:-7917" coordorigin="1458,488" coordsize="79,76">
            <v:group style="position:absolute;left:1464;top:493;width:67;height:65" coordorigin="1464,493" coordsize="67,65">
              <v:shape style="position:absolute;left:1464;top:493;width:67;height:65" coordorigin="1464,493" coordsize="67,65" path="m1498,493l1487,495,1470,508,1464,531,1471,547,1487,557,1514,558,1527,543,1532,518,1519,500,1498,493xe" filled="t" fillcolor="#231F20" stroked="f">
                <v:path arrowok="t"/>
                <v:fill type="solid"/>
              </v:shape>
            </v:group>
            <v:group style="position:absolute;left:1464;top:493;width:67;height:65" coordorigin="1464,493" coordsize="67,65">
              <v:shape style="position:absolute;left:1464;top:493;width:67;height:65" coordorigin="1464,493" coordsize="67,65" path="m1498,493l1519,500,1532,518,1527,543,1514,558,1487,557,1471,547,1464,531,1470,508,1487,495,1498,493xe" filled="f" stroked="t" strokeweight=".5669pt" strokecolor="#231F20">
                <v:path arrowok="t"/>
              </v:shape>
            </v:group>
            <w10:wrap type="none"/>
          </v:group>
        </w:pic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Infraestructura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instalaciones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del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módulo.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Mobiliario.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pStyle w:val="BodyText"/>
        <w:spacing w:line="303" w:lineRule="auto" w:before="2"/>
        <w:ind w:left="916" w:right="6368"/>
        <w:jc w:val="left"/>
        <w:rPr>
          <w:rFonts w:ascii="Arial" w:hAnsi="Arial" w:cs="Arial" w:eastAsia="Arial"/>
        </w:rPr>
      </w:pPr>
      <w:r>
        <w:rPr/>
        <w:pict>
          <v:group style="position:absolute;margin-left:72.923058pt;margin-top:4.491817pt;width:3.938167pt;height:3.811467pt;mso-position-horizontal-relative:page;mso-position-vertical-relative:paragraph;z-index:-7916" coordorigin="1458,90" coordsize="79,76">
            <v:group style="position:absolute;left:1464;top:96;width:67;height:65" coordorigin="1464,96" coordsize="67,65">
              <v:shape style="position:absolute;left:1464;top:96;width:67;height:65" coordorigin="1464,96" coordsize="67,65" path="m1498,96l1487,98,1470,111,1464,133,1470,149,1487,159,1514,160,1527,145,1532,120,1519,102,1498,96xe" filled="t" fillcolor="#231F20" stroked="f">
                <v:path arrowok="t"/>
                <v:fill type="solid"/>
              </v:shape>
            </v:group>
            <v:group style="position:absolute;left:1464;top:96;width:67;height:65" coordorigin="1464,96" coordsize="67,65">
              <v:shape style="position:absolute;left:1464;top:96;width:67;height:65" coordorigin="1464,96" coordsize="67,65" path="m1498,96l1519,102,1532,120,1527,145,1514,160,1487,159,1470,149,1464,133,1470,111,1487,98,1498,96xe" filled="f" stroked="t" strokeweight=".5669pt" strokecolor="#231F20">
                <v:path arrowok="t"/>
              </v:shape>
            </v:group>
            <w10:wrap type="none"/>
          </v:group>
        </w:pict>
      </w:r>
      <w:r>
        <w:rPr/>
        <w:pict>
          <v:group style="position:absolute;margin-left:72.923058pt;margin-top:22.774717pt;width:3.938167pt;height:3.811467pt;mso-position-horizontal-relative:page;mso-position-vertical-relative:paragraph;z-index:-7915" coordorigin="1458,455" coordsize="79,76">
            <v:group style="position:absolute;left:1464;top:461;width:67;height:65" coordorigin="1464,461" coordsize="67,65">
              <v:shape style="position:absolute;left:1464;top:461;width:67;height:65" coordorigin="1464,461" coordsize="67,65" path="m1498,461l1487,463,1470,476,1464,499,1470,514,1487,525,1514,526,1527,511,1532,486,1519,468,1498,461xe" filled="t" fillcolor="#231F20" stroked="f">
                <v:path arrowok="t"/>
                <v:fill type="solid"/>
              </v:shape>
            </v:group>
            <v:group style="position:absolute;left:1464;top:461;width:67;height:65" coordorigin="1464,461" coordsize="67,65">
              <v:shape style="position:absolute;left:1464;top:461;width:67;height:65" coordorigin="1464,461" coordsize="67,65" path="m1498,461l1519,468,1532,486,1527,511,1514,526,1487,525,1470,514,1464,499,1470,476,1487,463,1498,461xe" filled="f" stroked="t" strokeweight=".5669pt" strokecolor="#231F20">
                <v:path arrowok="t"/>
              </v:shape>
            </v:group>
            <w10:wrap type="none"/>
          </v:group>
        </w:pict>
      </w:r>
      <w:r>
        <w:rPr/>
        <w:pict>
          <v:group style="position:absolute;margin-left:72.923065pt;margin-top:39.975616pt;width:3.938143pt;height:3.811514pt;mso-position-horizontal-relative:page;mso-position-vertical-relative:paragraph;z-index:-7914" coordorigin="1458,800" coordsize="79,76">
            <v:group style="position:absolute;left:1464;top:805;width:67;height:65" coordorigin="1464,805" coordsize="67,65">
              <v:shape style="position:absolute;left:1464;top:805;width:67;height:65" coordorigin="1464,805" coordsize="67,65" path="m1498,805l1487,807,1470,820,1464,843,1471,858,1487,869,1514,870,1527,855,1532,830,1519,812,1498,805xe" filled="t" fillcolor="#231F20" stroked="f">
                <v:path arrowok="t"/>
                <v:fill type="solid"/>
              </v:shape>
            </v:group>
            <v:group style="position:absolute;left:1464;top:805;width:67;height:65" coordorigin="1464,805" coordsize="67,65">
              <v:shape style="position:absolute;left:1464;top:805;width:67;height:65" coordorigin="1464,805" coordsize="67,65" path="m1498,805l1519,812,1532,830,1527,855,1514,870,1487,869,1471,858,1464,843,1470,820,1487,807,1498,805xe" filled="f" stroked="t" strokeweight=".5669pt" strokecolor="#231F20">
                <v:path arrowok="t"/>
              </v:shape>
            </v:group>
            <w10:wrap type="none"/>
          </v:group>
        </w:pict>
      </w:r>
      <w:r>
        <w:rPr/>
        <w:pict>
          <v:group style="position:absolute;margin-left:72.923065pt;margin-top:56.166218pt;width:3.938144pt;height:3.811524pt;mso-position-horizontal-relative:page;mso-position-vertical-relative:paragraph;z-index:-7913" coordorigin="1458,1123" coordsize="79,76">
            <v:group style="position:absolute;left:1464;top:1129;width:67;height:65" coordorigin="1464,1129" coordsize="67,65">
              <v:shape style="position:absolute;left:1464;top:1129;width:67;height:65" coordorigin="1464,1129" coordsize="67,65" path="m1498,1129l1487,1131,1470,1144,1464,1167,1471,1182,1487,1192,1514,1194,1527,1179,1532,1154,1519,1136,1498,1129xe" filled="t" fillcolor="#231F20" stroked="f">
                <v:path arrowok="t"/>
                <v:fill type="solid"/>
              </v:shape>
            </v:group>
            <v:group style="position:absolute;left:1464;top:1129;width:67;height:65" coordorigin="1464,1129" coordsize="67,65">
              <v:shape style="position:absolute;left:1464;top:1129;width:67;height:65" coordorigin="1464,1129" coordsize="67,65" path="m1498,1129l1519,1136,1532,1154,1527,1179,1514,1194,1487,1192,1471,1182,1464,1167,1470,1144,1487,1131,1498,1129xe" filled="f" stroked="t" strokeweight=".5669pt" strokecolor="#231F20">
                <v:path arrowok="t"/>
              </v:shape>
            </v:group>
            <w10:wrap type="none"/>
          </v:group>
        </w:pict>
      </w:r>
      <w:r>
        <w:rPr/>
        <w:pict>
          <v:group style="position:absolute;margin-left:73.230362pt;margin-top:74.865814pt;width:3.938145pt;height:3.811524pt;mso-position-horizontal-relative:page;mso-position-vertical-relative:paragraph;z-index:-7911" coordorigin="1465,1497" coordsize="79,76">
            <v:group style="position:absolute;left:1470;top:1503;width:67;height:65" coordorigin="1470,1503" coordsize="67,65">
              <v:shape style="position:absolute;left:1470;top:1503;width:67;height:65" coordorigin="1470,1503" coordsize="67,65" path="m1505,1503l1493,1505,1477,1518,1470,1540,1477,1556,1493,1566,1520,1568,1534,1553,1538,1528,1525,1510,1505,1503xe" filled="t" fillcolor="#231F20" stroked="f">
                <v:path arrowok="t"/>
                <v:fill type="solid"/>
              </v:shape>
            </v:group>
            <v:group style="position:absolute;left:1470;top:1503;width:67;height:65" coordorigin="1470,1503" coordsize="67,65">
              <v:shape style="position:absolute;left:1470;top:1503;width:67;height:65" coordorigin="1470,1503" coordsize="67,65" path="m1505,1503l1525,1510,1538,1528,1534,1553,1520,1568,1493,1566,1477,1556,1470,1540,1477,1518,1493,1505,1505,1503xe" filled="f" stroked="t" strokeweight=".5669pt" strokecolor="#231F20">
                <v:path arrowok="t"/>
              </v:shape>
            </v:group>
            <w10:wrap type="none"/>
          </v:group>
        </w:pict>
      </w:r>
      <w:r>
        <w:rPr/>
        <w:pict>
          <v:group style="position:absolute;margin-left:72.923065pt;margin-top:91.566414pt;width:3.938144pt;height:3.811524pt;mso-position-horizontal-relative:page;mso-position-vertical-relative:paragraph;z-index:-7910" coordorigin="1458,1831" coordsize="79,76">
            <v:group style="position:absolute;left:1464;top:1837;width:67;height:65" coordorigin="1464,1837" coordsize="67,65">
              <v:shape style="position:absolute;left:1464;top:1837;width:67;height:65" coordorigin="1464,1837" coordsize="67,65" path="m1498,1837l1487,1839,1470,1852,1464,1875,1471,1890,1487,1900,1514,1902,1527,1887,1532,1862,1519,1844,1498,1837xe" filled="t" fillcolor="#231F20" stroked="f">
                <v:path arrowok="t"/>
                <v:fill type="solid"/>
              </v:shape>
            </v:group>
            <v:group style="position:absolute;left:1464;top:1837;width:67;height:65" coordorigin="1464,1837" coordsize="67,65">
              <v:shape style="position:absolute;left:1464;top:1837;width:67;height:65" coordorigin="1464,1837" coordsize="67,65" path="m1498,1837l1519,1844,1532,1862,1527,1887,1514,1902,1487,1900,1471,1890,1464,1875,1470,1852,1487,1839,1498,1837xe" filled="f" stroked="t" strokeweight=".5669pt" strokecolor="#231F20">
                <v:path arrowok="t"/>
              </v:shape>
            </v:group>
            <w10:wrap type="none"/>
          </v:group>
        </w:pic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Elementos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gráﬁcos.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Componentes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comerciales.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Equipo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de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cómputo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y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periféricos.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Aplicación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de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procedimientos.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Calidad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en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el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servicio.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Capacitación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y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vestimenta.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140" w:lineRule="exact" w:before="6"/>
        <w:rPr>
          <w:sz w:val="14"/>
          <w:szCs w:val="14"/>
        </w:rPr>
      </w:pPr>
      <w:r>
        <w:rPr>
          <w:sz w:val="14"/>
          <w:szCs w:val="14"/>
        </w:rPr>
      </w:r>
    </w:p>
    <w:p>
      <w:pPr>
        <w:pStyle w:val="BodyText"/>
        <w:ind w:left="136" w:right="0"/>
        <w:jc w:val="left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Características</w:t>
      </w:r>
      <w:r>
        <w:rPr>
          <w:rFonts w:ascii="Arial" w:hAnsi="Arial" w:cs="Arial" w:eastAsia="Arial"/>
          <w:b w:val="0"/>
          <w:bCs w:val="0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de</w:t>
      </w:r>
      <w:r>
        <w:rPr>
          <w:rFonts w:ascii="Arial" w:hAnsi="Arial" w:cs="Arial" w:eastAsia="Arial"/>
          <w:b w:val="0"/>
          <w:bCs w:val="0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la</w:t>
      </w:r>
      <w:r>
        <w:rPr>
          <w:rFonts w:ascii="Arial" w:hAnsi="Arial" w:cs="Arial" w:eastAsia="Arial"/>
          <w:b w:val="0"/>
          <w:bCs w:val="0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cédula</w:t>
      </w:r>
      <w:r>
        <w:rPr>
          <w:rFonts w:ascii="Arial" w:hAnsi="Arial" w:cs="Arial" w:eastAsia="Arial"/>
          <w:b w:val="0"/>
          <w:bCs w:val="0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de</w:t>
      </w:r>
      <w:r>
        <w:rPr>
          <w:rFonts w:ascii="Arial" w:hAnsi="Arial" w:cs="Arial" w:eastAsia="Arial"/>
          <w:b w:val="0"/>
          <w:bCs w:val="0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supervisión</w:t>
      </w:r>
      <w:r>
        <w:rPr>
          <w:rFonts w:ascii="Arial" w:hAnsi="Arial" w:cs="Arial" w:eastAsia="Arial"/>
          <w:b w:val="0"/>
          <w:bCs w:val="0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versión</w:t>
      </w:r>
      <w:r>
        <w:rPr>
          <w:rFonts w:ascii="Arial" w:hAnsi="Arial" w:cs="Arial" w:eastAsia="Arial"/>
          <w:b w:val="0"/>
          <w:bCs w:val="0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3.0: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220" w:lineRule="exact" w:before="10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spacing w:line="268" w:lineRule="exact" w:before="68"/>
        <w:ind w:left="880" w:right="228"/>
        <w:jc w:val="left"/>
        <w:rPr>
          <w:rFonts w:ascii="Arial" w:hAnsi="Arial" w:cs="Arial" w:eastAsia="Arial"/>
        </w:rPr>
      </w:pPr>
      <w:r>
        <w:rPr/>
        <w:pict>
          <v:group style="position:absolute;margin-left:72.923058pt;margin-top:8.393455pt;width:3.938167pt;height:3.811467pt;mso-position-horizontal-relative:page;mso-position-vertical-relative:paragraph;z-index:-7909" coordorigin="1458,168" coordsize="79,76">
            <v:group style="position:absolute;left:1464;top:174;width:67;height:65" coordorigin="1464,174" coordsize="67,65">
              <v:shape style="position:absolute;left:1464;top:174;width:67;height:65" coordorigin="1464,174" coordsize="67,65" path="m1498,174l1487,176,1470,189,1464,211,1470,227,1487,237,1514,238,1527,224,1532,198,1519,181,1498,174xe" filled="t" fillcolor="#231F20" stroked="f">
                <v:path arrowok="t"/>
                <v:fill type="solid"/>
              </v:shape>
            </v:group>
            <v:group style="position:absolute;left:1464;top:174;width:67;height:65" coordorigin="1464,174" coordsize="67,65">
              <v:shape style="position:absolute;left:1464;top:174;width:67;height:65" coordorigin="1464,174" coordsize="67,65" path="m1498,174l1519,181,1532,198,1527,224,1514,238,1487,237,1470,227,1464,211,1470,189,1487,176,1498,174xe" filled="f" stroked="t" strokeweight=".5669pt" strokecolor="#231F20">
                <v:path arrowok="t"/>
              </v:shape>
            </v:group>
            <w10:wrap type="none"/>
          </v:group>
        </w:pic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Se</w:t>
      </w:r>
      <w:r>
        <w:rPr>
          <w:rFonts w:ascii="Arial" w:hAnsi="Arial" w:cs="Arial" w:eastAsia="Arial"/>
          <w:b w:val="0"/>
          <w:bCs w:val="0"/>
          <w:color w:val="231F20"/>
          <w:spacing w:val="-21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incorporan</w:t>
      </w:r>
      <w:r>
        <w:rPr>
          <w:rFonts w:ascii="Arial" w:hAnsi="Arial" w:cs="Arial" w:eastAsia="Arial"/>
          <w:b w:val="0"/>
          <w:bCs w:val="0"/>
          <w:color w:val="231F20"/>
          <w:spacing w:val="-21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observaciones</w:t>
      </w:r>
      <w:r>
        <w:rPr>
          <w:rFonts w:ascii="Arial" w:hAnsi="Arial" w:cs="Arial" w:eastAsia="Arial"/>
          <w:b w:val="0"/>
          <w:bCs w:val="0"/>
          <w:color w:val="231F20"/>
          <w:spacing w:val="-21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y</w:t>
      </w:r>
      <w:r>
        <w:rPr>
          <w:rFonts w:ascii="Arial" w:hAnsi="Arial" w:cs="Arial" w:eastAsia="Arial"/>
          <w:b w:val="0"/>
          <w:bCs w:val="0"/>
          <w:color w:val="231F20"/>
          <w:spacing w:val="-21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sugerencias</w:t>
      </w:r>
      <w:r>
        <w:rPr>
          <w:rFonts w:ascii="Arial" w:hAnsi="Arial" w:cs="Arial" w:eastAsia="Arial"/>
          <w:b w:val="0"/>
          <w:bCs w:val="0"/>
          <w:color w:val="231F20"/>
          <w:spacing w:val="-21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propuestas</w:t>
      </w:r>
      <w:r>
        <w:rPr>
          <w:rFonts w:ascii="Arial" w:hAnsi="Arial" w:cs="Arial" w:eastAsia="Arial"/>
          <w:b w:val="0"/>
          <w:bCs w:val="0"/>
          <w:color w:val="231F20"/>
          <w:spacing w:val="-21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por</w:t>
      </w:r>
      <w:r>
        <w:rPr>
          <w:rFonts w:ascii="Arial" w:hAnsi="Arial" w:cs="Arial" w:eastAsia="Arial"/>
          <w:b w:val="0"/>
          <w:bCs w:val="0"/>
          <w:color w:val="231F20"/>
          <w:spacing w:val="-21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las</w:t>
      </w:r>
      <w:r>
        <w:rPr>
          <w:rFonts w:ascii="Arial" w:hAnsi="Arial" w:cs="Arial" w:eastAsia="Arial"/>
          <w:b w:val="0"/>
          <w:bCs w:val="0"/>
          <w:color w:val="231F20"/>
          <w:spacing w:val="-21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-14"/>
          <w:w w:val="100"/>
        </w:rPr>
        <w:t>V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ocalías</w:t>
      </w:r>
      <w:r>
        <w:rPr>
          <w:rFonts w:ascii="Arial" w:hAnsi="Arial" w:cs="Arial" w:eastAsia="Arial"/>
          <w:b w:val="0"/>
          <w:bCs w:val="0"/>
          <w:color w:val="231F20"/>
          <w:spacing w:val="-21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del</w:t>
      </w:r>
      <w:r>
        <w:rPr>
          <w:rFonts w:ascii="Arial" w:hAnsi="Arial" w:cs="Arial" w:eastAsia="Arial"/>
          <w:b w:val="0"/>
          <w:bCs w:val="0"/>
          <w:color w:val="231F20"/>
          <w:spacing w:val="-21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Registro</w:t>
      </w:r>
      <w:r>
        <w:rPr>
          <w:rFonts w:ascii="Arial" w:hAnsi="Arial" w:cs="Arial" w:eastAsia="Arial"/>
          <w:b w:val="0"/>
          <w:bCs w:val="0"/>
          <w:color w:val="231F20"/>
          <w:spacing w:val="-21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Federal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de</w:t>
      </w:r>
      <w:r>
        <w:rPr>
          <w:rFonts w:ascii="Arial" w:hAnsi="Arial" w:cs="Arial" w:eastAsia="Arial"/>
          <w:b w:val="0"/>
          <w:bCs w:val="0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Electores</w:t>
      </w:r>
      <w:r>
        <w:rPr>
          <w:rFonts w:ascii="Arial" w:hAnsi="Arial" w:cs="Arial" w:eastAsia="Arial"/>
          <w:b w:val="0"/>
          <w:bCs w:val="0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de</w:t>
      </w:r>
      <w:r>
        <w:rPr>
          <w:rFonts w:ascii="Arial" w:hAnsi="Arial" w:cs="Arial" w:eastAsia="Arial"/>
          <w:b w:val="0"/>
          <w:bCs w:val="0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las</w:t>
      </w:r>
      <w:r>
        <w:rPr>
          <w:rFonts w:ascii="Arial" w:hAnsi="Arial" w:cs="Arial" w:eastAsia="Arial"/>
          <w:b w:val="0"/>
          <w:bCs w:val="0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Juntas</w:t>
      </w:r>
      <w:r>
        <w:rPr>
          <w:rFonts w:ascii="Arial" w:hAnsi="Arial" w:cs="Arial" w:eastAsia="Arial"/>
          <w:b w:val="0"/>
          <w:bCs w:val="0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Locales</w:t>
      </w:r>
      <w:r>
        <w:rPr>
          <w:rFonts w:ascii="Arial" w:hAnsi="Arial" w:cs="Arial" w:eastAsia="Arial"/>
          <w:b w:val="0"/>
          <w:bCs w:val="0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Ejecutivas.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240" w:lineRule="exact" w:before="18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BodyText"/>
        <w:spacing w:line="466" w:lineRule="auto"/>
        <w:ind w:left="880" w:right="1494"/>
        <w:jc w:val="left"/>
        <w:rPr>
          <w:rFonts w:ascii="Arial" w:hAnsi="Arial" w:cs="Arial" w:eastAsia="Arial"/>
        </w:rPr>
      </w:pPr>
      <w:r>
        <w:rPr/>
        <w:pict>
          <v:group style="position:absolute;margin-left:72.465866pt;margin-top:4.311807pt;width:3.938143pt;height:3.811514pt;mso-position-horizontal-relative:page;mso-position-vertical-relative:paragraph;z-index:-7912" coordorigin="1449,86" coordsize="79,76">
            <v:group style="position:absolute;left:1455;top:92;width:67;height:65" coordorigin="1455,92" coordsize="67,65">
              <v:shape style="position:absolute;left:1455;top:92;width:67;height:65" coordorigin="1455,92" coordsize="67,65" path="m1489,92l1478,94,1461,107,1455,129,1461,145,1478,155,1505,157,1518,142,1522,117,1510,99,1489,92xe" filled="t" fillcolor="#231F20" stroked="f">
                <v:path arrowok="t"/>
                <v:fill type="solid"/>
              </v:shape>
            </v:group>
            <v:group style="position:absolute;left:1455;top:92;width:67;height:65" coordorigin="1455,92" coordsize="67,65">
              <v:shape style="position:absolute;left:1455;top:92;width:67;height:65" coordorigin="1455,92" coordsize="67,65" path="m1489,92l1510,99,1522,117,1518,142,1505,157,1478,155,1461,145,1455,129,1461,107,1478,94,1489,92xe" filled="f" stroked="t" strokeweight=".5669pt" strokecolor="#231F20">
                <v:path arrowok="t"/>
              </v:shape>
            </v:group>
            <w10:wrap type="none"/>
          </v:group>
        </w:pict>
      </w:r>
      <w:r>
        <w:rPr/>
        <w:pict>
          <v:group style="position:absolute;margin-left:72.465866pt;margin-top:31.311806pt;width:3.938143pt;height:3.811514pt;mso-position-horizontal-relative:page;mso-position-vertical-relative:paragraph;z-index:-7908" coordorigin="1449,626" coordsize="79,76">
            <v:group style="position:absolute;left:1455;top:632;width:67;height:65" coordorigin="1455,632" coordsize="67,65">
              <v:shape style="position:absolute;left:1455;top:632;width:67;height:65" coordorigin="1455,632" coordsize="67,65" path="m1489,632l1478,634,1461,647,1455,669,1461,685,1478,695,1505,697,1518,682,1522,657,1510,639,1489,632xe" filled="t" fillcolor="#231F20" stroked="f">
                <v:path arrowok="t"/>
                <v:fill type="solid"/>
              </v:shape>
            </v:group>
            <v:group style="position:absolute;left:1455;top:632;width:67;height:65" coordorigin="1455,632" coordsize="67,65">
              <v:shape style="position:absolute;left:1455;top:632;width:67;height:65" coordorigin="1455,632" coordsize="67,65" path="m1489,632l1510,639,1522,657,1518,682,1505,697,1478,695,1461,685,1455,669,1461,647,1478,634,1489,632xe" filled="f" stroked="t" strokeweight=".5669pt" strokecolor="#231F20">
                <v:path arrowok="t"/>
              </v:shape>
            </v:group>
            <w10:wrap type="none"/>
          </v:group>
        </w:pic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Se</w:t>
      </w:r>
      <w:r>
        <w:rPr>
          <w:rFonts w:ascii="Arial" w:hAnsi="Arial" w:cs="Arial" w:eastAsia="Arial"/>
          <w:b w:val="0"/>
          <w:bCs w:val="0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sustituyen</w:t>
      </w:r>
      <w:r>
        <w:rPr>
          <w:rFonts w:ascii="Arial" w:hAnsi="Arial" w:cs="Arial" w:eastAsia="Arial"/>
          <w:b w:val="0"/>
          <w:bCs w:val="0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textos</w:t>
      </w:r>
      <w:r>
        <w:rPr>
          <w:rFonts w:ascii="Arial" w:hAnsi="Arial" w:cs="Arial" w:eastAsia="Arial"/>
          <w:b w:val="0"/>
          <w:bCs w:val="0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por</w:t>
      </w:r>
      <w:r>
        <w:rPr>
          <w:rFonts w:ascii="Arial" w:hAnsi="Arial" w:cs="Arial" w:eastAsia="Arial"/>
          <w:b w:val="0"/>
          <w:bCs w:val="0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imágenes</w:t>
      </w:r>
      <w:r>
        <w:rPr>
          <w:rFonts w:ascii="Arial" w:hAnsi="Arial" w:cs="Arial" w:eastAsia="Arial"/>
          <w:b w:val="0"/>
          <w:bCs w:val="0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para</w:t>
      </w:r>
      <w:r>
        <w:rPr>
          <w:rFonts w:ascii="Arial" w:hAnsi="Arial" w:cs="Arial" w:eastAsia="Arial"/>
          <w:b w:val="0"/>
          <w:bCs w:val="0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facilitar</w:t>
      </w:r>
      <w:r>
        <w:rPr>
          <w:rFonts w:ascii="Arial" w:hAnsi="Arial" w:cs="Arial" w:eastAsia="Arial"/>
          <w:b w:val="0"/>
          <w:bCs w:val="0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la</w:t>
      </w:r>
      <w:r>
        <w:rPr>
          <w:rFonts w:ascii="Arial" w:hAnsi="Arial" w:cs="Arial" w:eastAsia="Arial"/>
          <w:b w:val="0"/>
          <w:bCs w:val="0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identiﬁcación</w:t>
      </w:r>
      <w:r>
        <w:rPr>
          <w:rFonts w:ascii="Arial" w:hAnsi="Arial" w:cs="Arial" w:eastAsia="Arial"/>
          <w:b w:val="0"/>
          <w:bCs w:val="0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de</w:t>
      </w:r>
      <w:r>
        <w:rPr>
          <w:rFonts w:ascii="Arial" w:hAnsi="Arial" w:cs="Arial" w:eastAsia="Arial"/>
          <w:b w:val="0"/>
          <w:bCs w:val="0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los</w:t>
      </w:r>
      <w:r>
        <w:rPr>
          <w:rFonts w:ascii="Arial" w:hAnsi="Arial" w:cs="Arial" w:eastAsia="Arial"/>
          <w:b w:val="0"/>
          <w:bCs w:val="0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elementos.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Se</w:t>
      </w:r>
      <w:r>
        <w:rPr>
          <w:rFonts w:ascii="Arial" w:hAnsi="Arial" w:cs="Arial" w:eastAsia="Arial"/>
          <w:b w:val="0"/>
          <w:bCs w:val="0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incluyen</w:t>
      </w:r>
      <w:r>
        <w:rPr>
          <w:rFonts w:ascii="Arial" w:hAnsi="Arial" w:cs="Arial" w:eastAsia="Arial"/>
          <w:b w:val="0"/>
          <w:bCs w:val="0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iconos</w:t>
      </w:r>
      <w:r>
        <w:rPr>
          <w:rFonts w:ascii="Arial" w:hAnsi="Arial" w:cs="Arial" w:eastAsia="Arial"/>
          <w:b w:val="0"/>
          <w:bCs w:val="0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de</w:t>
      </w:r>
      <w:r>
        <w:rPr>
          <w:rFonts w:ascii="Arial" w:hAnsi="Arial" w:cs="Arial" w:eastAsia="Arial"/>
          <w:b w:val="0"/>
          <w:bCs w:val="0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evaluación</w:t>
      </w:r>
      <w:r>
        <w:rPr>
          <w:rFonts w:ascii="Arial" w:hAnsi="Arial" w:cs="Arial" w:eastAsia="Arial"/>
          <w:b w:val="0"/>
          <w:bCs w:val="0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para</w:t>
      </w:r>
      <w:r>
        <w:rPr>
          <w:rFonts w:ascii="Arial" w:hAnsi="Arial" w:cs="Arial" w:eastAsia="Arial"/>
          <w:b w:val="0"/>
          <w:bCs w:val="0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agilizar</w:t>
      </w:r>
      <w:r>
        <w:rPr>
          <w:rFonts w:ascii="Arial" w:hAnsi="Arial" w:cs="Arial" w:eastAsia="Arial"/>
          <w:b w:val="0"/>
          <w:bCs w:val="0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la</w:t>
      </w:r>
      <w:r>
        <w:rPr>
          <w:rFonts w:ascii="Arial" w:hAnsi="Arial" w:cs="Arial" w:eastAsia="Arial"/>
          <w:b w:val="0"/>
          <w:bCs w:val="0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revisión</w:t>
      </w:r>
      <w:r>
        <w:rPr>
          <w:rFonts w:ascii="Arial" w:hAnsi="Arial" w:cs="Arial" w:eastAsia="Arial"/>
          <w:b w:val="0"/>
          <w:bCs w:val="0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del</w:t>
      </w:r>
      <w:r>
        <w:rPr>
          <w:rFonts w:ascii="Arial" w:hAnsi="Arial" w:cs="Arial" w:eastAsia="Arial"/>
          <w:b w:val="0"/>
          <w:bCs w:val="0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equipamiento.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130" w:lineRule="exact" w:before="1"/>
        <w:rPr>
          <w:sz w:val="13"/>
          <w:szCs w:val="13"/>
        </w:rPr>
      </w:pPr>
      <w:r>
        <w:rPr>
          <w:sz w:val="13"/>
          <w:szCs w:val="13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after="0" w:line="200" w:lineRule="exact"/>
        <w:rPr>
          <w:sz w:val="20"/>
          <w:szCs w:val="20"/>
        </w:rPr>
        <w:sectPr>
          <w:type w:val="continuous"/>
          <w:pgSz w:w="12240" w:h="15840"/>
          <w:pgMar w:top="1020" w:bottom="280" w:left="740" w:right="720"/>
        </w:sectPr>
      </w:pPr>
    </w:p>
    <w:p>
      <w:pPr>
        <w:spacing w:line="191" w:lineRule="exact" w:before="83"/>
        <w:ind w:left="0" w:right="0" w:firstLine="0"/>
        <w:jc w:val="right"/>
        <w:rPr>
          <w:rFonts w:ascii="Tw Cen MT" w:hAnsi="Tw Cen MT" w:cs="Tw Cen MT" w:eastAsia="Tw Cen MT"/>
          <w:sz w:val="23"/>
          <w:szCs w:val="23"/>
        </w:rPr>
      </w:pPr>
      <w:r>
        <w:rPr>
          <w:rFonts w:ascii="Tw Cen MT" w:hAnsi="Tw Cen MT" w:cs="Tw Cen MT" w:eastAsia="Tw Cen MT"/>
          <w:b w:val="0"/>
          <w:bCs w:val="0"/>
          <w:color w:val="231F20"/>
          <w:spacing w:val="-3"/>
          <w:w w:val="100"/>
          <w:sz w:val="23"/>
          <w:szCs w:val="23"/>
        </w:rPr>
        <w:t>B</w:t>
      </w:r>
      <w:r>
        <w:rPr>
          <w:rFonts w:ascii="Tw Cen MT" w:hAnsi="Tw Cen MT" w:cs="Tw Cen MT" w:eastAsia="Tw Cen MT"/>
          <w:b w:val="0"/>
          <w:bCs w:val="0"/>
          <w:color w:val="231F20"/>
          <w:spacing w:val="-3"/>
          <w:w w:val="100"/>
          <w:sz w:val="23"/>
          <w:szCs w:val="23"/>
        </w:rPr>
        <w:t>u</w:t>
      </w:r>
      <w:r>
        <w:rPr>
          <w:rFonts w:ascii="Tw Cen MT" w:hAnsi="Tw Cen MT" w:cs="Tw Cen MT" w:eastAsia="Tw Cen MT"/>
          <w:b w:val="0"/>
          <w:bCs w:val="0"/>
          <w:color w:val="231F20"/>
          <w:spacing w:val="-3"/>
          <w:w w:val="100"/>
          <w:sz w:val="23"/>
          <w:szCs w:val="23"/>
        </w:rPr>
        <w:t>e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3"/>
          <w:szCs w:val="23"/>
        </w:rPr>
        <w:t>n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sz w:val="23"/>
          <w:szCs w:val="23"/>
        </w:rPr>
      </w:r>
    </w:p>
    <w:p>
      <w:pPr>
        <w:spacing w:line="178" w:lineRule="exact" w:before="96"/>
        <w:ind w:left="410" w:right="0" w:firstLine="0"/>
        <w:jc w:val="left"/>
        <w:rPr>
          <w:rFonts w:ascii="Tw Cen MT" w:hAnsi="Tw Cen MT" w:cs="Tw Cen MT" w:eastAsia="Tw Cen MT"/>
          <w:sz w:val="23"/>
          <w:szCs w:val="23"/>
        </w:rPr>
      </w:pPr>
      <w:r>
        <w:rPr>
          <w:spacing w:val="0"/>
          <w:w w:val="100"/>
        </w:rPr>
        <w:br w:type="column"/>
      </w:r>
      <w:r>
        <w:rPr>
          <w:rFonts w:ascii="Tw Cen MT" w:hAnsi="Tw Cen MT" w:cs="Tw Cen MT" w:eastAsia="Tw Cen MT"/>
          <w:b w:val="0"/>
          <w:bCs w:val="0"/>
          <w:color w:val="231F20"/>
          <w:spacing w:val="-25"/>
          <w:w w:val="100"/>
          <w:sz w:val="23"/>
          <w:szCs w:val="23"/>
        </w:rPr>
        <w:t>R</w:t>
      </w:r>
      <w:r>
        <w:rPr>
          <w:rFonts w:ascii="Tw Cen MT" w:hAnsi="Tw Cen MT" w:cs="Tw Cen MT" w:eastAsia="Tw Cen MT"/>
          <w:b w:val="0"/>
          <w:bCs w:val="0"/>
          <w:color w:val="231F20"/>
          <w:spacing w:val="-18"/>
          <w:w w:val="100"/>
          <w:sz w:val="23"/>
          <w:szCs w:val="23"/>
        </w:rPr>
        <w:t>e</w:t>
      </w:r>
      <w:r>
        <w:rPr>
          <w:rFonts w:ascii="Tw Cen MT" w:hAnsi="Tw Cen MT" w:cs="Tw Cen MT" w:eastAsia="Tw Cen MT"/>
          <w:b w:val="0"/>
          <w:bCs w:val="0"/>
          <w:color w:val="231F20"/>
          <w:spacing w:val="-18"/>
          <w:w w:val="100"/>
          <w:sz w:val="23"/>
          <w:szCs w:val="23"/>
        </w:rPr>
        <w:t>q</w:t>
      </w:r>
      <w:r>
        <w:rPr>
          <w:rFonts w:ascii="Tw Cen MT" w:hAnsi="Tw Cen MT" w:cs="Tw Cen MT" w:eastAsia="Tw Cen MT"/>
          <w:b w:val="0"/>
          <w:bCs w:val="0"/>
          <w:color w:val="231F20"/>
          <w:spacing w:val="-18"/>
          <w:w w:val="100"/>
          <w:sz w:val="23"/>
          <w:szCs w:val="23"/>
        </w:rPr>
        <w:t>u</w:t>
      </w:r>
      <w:r>
        <w:rPr>
          <w:rFonts w:ascii="Tw Cen MT" w:hAnsi="Tw Cen MT" w:cs="Tw Cen MT" w:eastAsia="Tw Cen MT"/>
          <w:b w:val="0"/>
          <w:bCs w:val="0"/>
          <w:color w:val="231F20"/>
          <w:spacing w:val="-18"/>
          <w:w w:val="100"/>
          <w:sz w:val="23"/>
          <w:szCs w:val="23"/>
        </w:rPr>
        <w:t>i</w:t>
      </w:r>
      <w:r>
        <w:rPr>
          <w:rFonts w:ascii="Tw Cen MT" w:hAnsi="Tw Cen MT" w:cs="Tw Cen MT" w:eastAsia="Tw Cen MT"/>
          <w:b w:val="0"/>
          <w:bCs w:val="0"/>
          <w:color w:val="231F20"/>
          <w:spacing w:val="-18"/>
          <w:w w:val="100"/>
          <w:sz w:val="23"/>
          <w:szCs w:val="23"/>
        </w:rPr>
        <w:t>e</w:t>
      </w:r>
      <w:r>
        <w:rPr>
          <w:rFonts w:ascii="Tw Cen MT" w:hAnsi="Tw Cen MT" w:cs="Tw Cen MT" w:eastAsia="Tw Cen MT"/>
          <w:b w:val="0"/>
          <w:bCs w:val="0"/>
          <w:color w:val="231F20"/>
          <w:spacing w:val="-18"/>
          <w:w w:val="100"/>
          <w:sz w:val="23"/>
          <w:szCs w:val="23"/>
        </w:rPr>
        <w:t>r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3"/>
          <w:szCs w:val="23"/>
        </w:rPr>
        <w:t>e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sz w:val="23"/>
          <w:szCs w:val="23"/>
        </w:rPr>
      </w:r>
    </w:p>
    <w:p>
      <w:pPr>
        <w:spacing w:line="186" w:lineRule="exact" w:before="88"/>
        <w:ind w:left="262" w:right="0" w:firstLine="0"/>
        <w:jc w:val="left"/>
        <w:rPr>
          <w:rFonts w:ascii="Tw Cen MT" w:hAnsi="Tw Cen MT" w:cs="Tw Cen MT" w:eastAsia="Tw Cen MT"/>
          <w:sz w:val="23"/>
          <w:szCs w:val="23"/>
        </w:rPr>
      </w:pPr>
      <w:r>
        <w:rPr>
          <w:spacing w:val="0"/>
          <w:w w:val="100"/>
        </w:rPr>
        <w:br w:type="column"/>
      </w:r>
      <w:r>
        <w:rPr>
          <w:rFonts w:ascii="Tw Cen MT" w:hAnsi="Tw Cen MT" w:cs="Tw Cen MT" w:eastAsia="Tw Cen MT"/>
          <w:b w:val="0"/>
          <w:bCs w:val="0"/>
          <w:color w:val="231F20"/>
          <w:spacing w:val="-37"/>
          <w:w w:val="100"/>
          <w:sz w:val="23"/>
          <w:szCs w:val="23"/>
        </w:rPr>
        <w:t>P</w:t>
      </w:r>
      <w:r>
        <w:rPr>
          <w:rFonts w:ascii="Tw Cen MT" w:hAnsi="Tw Cen MT" w:cs="Tw Cen MT" w:eastAsia="Tw Cen MT"/>
          <w:b w:val="0"/>
          <w:bCs w:val="0"/>
          <w:color w:val="231F20"/>
          <w:spacing w:val="-22"/>
          <w:w w:val="100"/>
          <w:sz w:val="23"/>
          <w:szCs w:val="23"/>
        </w:rPr>
        <w:t>en</w:t>
      </w:r>
      <w:r>
        <w:rPr>
          <w:rFonts w:ascii="Tw Cen MT" w:hAnsi="Tw Cen MT" w:cs="Tw Cen MT" w:eastAsia="Tw Cen MT"/>
          <w:b w:val="0"/>
          <w:bCs w:val="0"/>
          <w:color w:val="231F20"/>
          <w:spacing w:val="-23"/>
          <w:w w:val="100"/>
          <w:sz w:val="23"/>
          <w:szCs w:val="23"/>
        </w:rPr>
        <w:t>d</w:t>
      </w:r>
      <w:r>
        <w:rPr>
          <w:rFonts w:ascii="Tw Cen MT" w:hAnsi="Tw Cen MT" w:cs="Tw Cen MT" w:eastAsia="Tw Cen MT"/>
          <w:b w:val="0"/>
          <w:bCs w:val="0"/>
          <w:color w:val="231F20"/>
          <w:spacing w:val="-22"/>
          <w:w w:val="100"/>
          <w:sz w:val="23"/>
          <w:szCs w:val="23"/>
        </w:rPr>
        <w:t>ient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3"/>
          <w:szCs w:val="23"/>
        </w:rPr>
        <w:t>e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sz w:val="23"/>
          <w:szCs w:val="23"/>
        </w:rPr>
      </w:r>
    </w:p>
    <w:p>
      <w:pPr>
        <w:spacing w:line="100" w:lineRule="exact" w:before="1"/>
        <w:rPr>
          <w:sz w:val="10"/>
          <w:szCs w:val="10"/>
        </w:rPr>
      </w:pPr>
      <w:r>
        <w:rPr/>
        <w:br w:type="column"/>
      </w:r>
      <w:r>
        <w:rPr>
          <w:sz w:val="10"/>
          <w:szCs w:val="10"/>
        </w:rPr>
      </w:r>
    </w:p>
    <w:p>
      <w:pPr>
        <w:tabs>
          <w:tab w:pos="1362" w:val="left" w:leader="none"/>
        </w:tabs>
        <w:spacing w:line="173" w:lineRule="exact"/>
        <w:ind w:left="157" w:right="0" w:firstLine="0"/>
        <w:jc w:val="left"/>
        <w:rPr>
          <w:rFonts w:ascii="Tw Cen MT" w:hAnsi="Tw Cen MT" w:cs="Tw Cen MT" w:eastAsia="Tw Cen MT"/>
          <w:sz w:val="23"/>
          <w:szCs w:val="23"/>
        </w:rPr>
      </w:pPr>
      <w:r>
        <w:rPr>
          <w:rFonts w:ascii="Tw Cen MT" w:hAnsi="Tw Cen MT" w:cs="Tw Cen MT" w:eastAsia="Tw Cen MT"/>
          <w:b w:val="0"/>
          <w:bCs w:val="0"/>
          <w:color w:val="231F20"/>
          <w:spacing w:val="-14"/>
          <w:w w:val="100"/>
          <w:sz w:val="23"/>
          <w:szCs w:val="23"/>
        </w:rPr>
        <w:t>R</w:t>
      </w:r>
      <w:r>
        <w:rPr>
          <w:rFonts w:ascii="Tw Cen MT" w:hAnsi="Tw Cen MT" w:cs="Tw Cen MT" w:eastAsia="Tw Cen MT"/>
          <w:b w:val="0"/>
          <w:bCs w:val="0"/>
          <w:color w:val="231F20"/>
          <w:spacing w:val="-7"/>
          <w:w w:val="100"/>
          <w:sz w:val="23"/>
          <w:szCs w:val="23"/>
        </w:rPr>
        <w:t>e</w:t>
      </w:r>
      <w:r>
        <w:rPr>
          <w:rFonts w:ascii="Tw Cen MT" w:hAnsi="Tw Cen MT" w:cs="Tw Cen MT" w:eastAsia="Tw Cen MT"/>
          <w:b w:val="0"/>
          <w:bCs w:val="0"/>
          <w:color w:val="231F20"/>
          <w:spacing w:val="-7"/>
          <w:w w:val="100"/>
          <w:sz w:val="23"/>
          <w:szCs w:val="23"/>
        </w:rPr>
        <w:t>q</w:t>
      </w:r>
      <w:r>
        <w:rPr>
          <w:rFonts w:ascii="Tw Cen MT" w:hAnsi="Tw Cen MT" w:cs="Tw Cen MT" w:eastAsia="Tw Cen MT"/>
          <w:b w:val="0"/>
          <w:bCs w:val="0"/>
          <w:color w:val="231F20"/>
          <w:spacing w:val="-7"/>
          <w:w w:val="100"/>
          <w:sz w:val="23"/>
          <w:szCs w:val="23"/>
        </w:rPr>
        <w:t>u</w:t>
      </w:r>
      <w:r>
        <w:rPr>
          <w:rFonts w:ascii="Tw Cen MT" w:hAnsi="Tw Cen MT" w:cs="Tw Cen MT" w:eastAsia="Tw Cen MT"/>
          <w:b w:val="0"/>
          <w:bCs w:val="0"/>
          <w:color w:val="231F20"/>
          <w:spacing w:val="-7"/>
          <w:w w:val="100"/>
          <w:sz w:val="23"/>
          <w:szCs w:val="23"/>
        </w:rPr>
        <w:t>i</w:t>
      </w:r>
      <w:r>
        <w:rPr>
          <w:rFonts w:ascii="Tw Cen MT" w:hAnsi="Tw Cen MT" w:cs="Tw Cen MT" w:eastAsia="Tw Cen MT"/>
          <w:b w:val="0"/>
          <w:bCs w:val="0"/>
          <w:color w:val="231F20"/>
          <w:spacing w:val="-7"/>
          <w:w w:val="100"/>
          <w:sz w:val="23"/>
          <w:szCs w:val="23"/>
        </w:rPr>
        <w:t>e</w:t>
      </w:r>
      <w:r>
        <w:rPr>
          <w:rFonts w:ascii="Tw Cen MT" w:hAnsi="Tw Cen MT" w:cs="Tw Cen MT" w:eastAsia="Tw Cen MT"/>
          <w:b w:val="0"/>
          <w:bCs w:val="0"/>
          <w:color w:val="231F20"/>
          <w:spacing w:val="-7"/>
          <w:w w:val="100"/>
          <w:sz w:val="23"/>
          <w:szCs w:val="23"/>
        </w:rPr>
        <w:t>r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3"/>
          <w:szCs w:val="23"/>
        </w:rPr>
        <w:t>e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3"/>
          <w:szCs w:val="23"/>
        </w:rPr>
        <w:tab/>
      </w:r>
      <w:r>
        <w:rPr>
          <w:rFonts w:ascii="Tw Cen MT" w:hAnsi="Tw Cen MT" w:cs="Tw Cen MT" w:eastAsia="Tw Cen MT"/>
          <w:b w:val="0"/>
          <w:bCs w:val="0"/>
          <w:color w:val="231F20"/>
          <w:spacing w:val="-7"/>
          <w:w w:val="100"/>
          <w:sz w:val="23"/>
          <w:szCs w:val="23"/>
        </w:rPr>
        <w:t>N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3"/>
          <w:szCs w:val="23"/>
        </w:rPr>
        <w:t>o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sz w:val="23"/>
          <w:szCs w:val="23"/>
        </w:rPr>
      </w:r>
    </w:p>
    <w:p>
      <w:pPr>
        <w:spacing w:after="0" w:line="173" w:lineRule="exact"/>
        <w:jc w:val="left"/>
        <w:rPr>
          <w:rFonts w:ascii="Tw Cen MT" w:hAnsi="Tw Cen MT" w:cs="Tw Cen MT" w:eastAsia="Tw Cen MT"/>
          <w:sz w:val="23"/>
          <w:szCs w:val="23"/>
        </w:rPr>
        <w:sectPr>
          <w:type w:val="continuous"/>
          <w:pgSz w:w="12240" w:h="15840"/>
          <w:pgMar w:top="1020" w:bottom="280" w:left="740" w:right="720"/>
          <w:cols w:num="4" w:equalWidth="0">
            <w:col w:w="4181" w:space="40"/>
            <w:col w:w="1112" w:space="40"/>
            <w:col w:w="991" w:space="40"/>
            <w:col w:w="4376"/>
          </w:cols>
        </w:sectPr>
      </w:pPr>
    </w:p>
    <w:p>
      <w:pPr>
        <w:spacing w:before="14"/>
        <w:ind w:left="0" w:right="0" w:firstLine="0"/>
        <w:jc w:val="right"/>
        <w:rPr>
          <w:rFonts w:ascii="Tw Cen MT" w:hAnsi="Tw Cen MT" w:cs="Tw Cen MT" w:eastAsia="Tw Cen MT"/>
          <w:sz w:val="23"/>
          <w:szCs w:val="23"/>
        </w:rPr>
      </w:pPr>
      <w:r>
        <w:rPr/>
        <w:pict>
          <v:group style="position:absolute;margin-left:368.785156pt;margin-top:16.215654pt;width:29.5574pt;height:32.021pt;mso-position-horizontal-relative:page;mso-position-vertical-relative:paragraph;z-index:-7923" coordorigin="7376,324" coordsize="591,640">
            <v:group style="position:absolute;left:7432;top:381;width:478;height:527" coordorigin="7432,381" coordsize="478,527">
              <v:shape style="position:absolute;left:7432;top:381;width:478;height:527" coordorigin="7432,381" coordsize="478,527" path="m7432,381l7910,381,7910,908,7432,908,7432,381xe" filled="f" stroked="t" strokeweight="5.6693pt" strokecolor="#231F20">
                <v:path arrowok="t"/>
              </v:shape>
            </v:group>
            <v:group style="position:absolute;left:7432;top:381;width:478;height:527" coordorigin="7432,381" coordsize="478,527">
              <v:shape style="position:absolute;left:7432;top:381;width:478;height:527" coordorigin="7432,381" coordsize="478,527" path="m7432,381l7910,381,7910,908,7432,908,7432,381xe" filled="t" fillcolor="#FFFFFF" stroked="f">
                <v:path arrowok="t"/>
                <v:fill type="solid"/>
              </v:shape>
            </v:group>
            <v:group style="position:absolute;left:7483;top:449;width:357;height:362" coordorigin="7483,449" coordsize="357,362">
              <v:shape style="position:absolute;left:7483;top:449;width:357;height:362" coordorigin="7483,449" coordsize="357,362" path="m7546,472l7483,549,7605,648,7506,771,7556,811,7655,689,7812,689,7718,612,7751,571,7668,571,7546,472xe" filled="t" fillcolor="#231F20" stroked="f">
                <v:path arrowok="t"/>
                <v:fill type="solid"/>
              </v:shape>
              <v:shape style="position:absolute;left:7483;top:449;width:357;height:362" coordorigin="7483,449" coordsize="357,362" path="m7812,689l7655,689,7778,789,7840,712,7812,689xe" filled="t" fillcolor="#231F20" stroked="f">
                <v:path arrowok="t"/>
                <v:fill type="solid"/>
              </v:shape>
              <v:shape style="position:absolute;left:7483;top:449;width:357;height:362" coordorigin="7483,449" coordsize="357,362" path="m7768,449l7668,571,7751,571,7818,490,7768,449xe" filled="t" fillcolor="#231F20" stroked="f">
                <v:path arrowok="t"/>
                <v:fill type="solid"/>
              </v:shape>
            </v:group>
            <v:group style="position:absolute;left:7483;top:449;width:357;height:362" coordorigin="7483,449" coordsize="357,362">
              <v:shape style="position:absolute;left:7483;top:449;width:357;height:362" coordorigin="7483,449" coordsize="357,362" path="m7778,789l7840,712,7718,612,7818,490,7768,449,7668,571,7546,472,7483,549,7605,648,7506,771,7556,811,7655,689,7778,789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20.116745pt;margin-top:16.215654pt;width:29.5574pt;height:32.021pt;mso-position-horizontal-relative:page;mso-position-vertical-relative:paragraph;z-index:-7922" coordorigin="4402,324" coordsize="591,640">
            <v:group style="position:absolute;left:4459;top:381;width:478;height:527" coordorigin="4459,381" coordsize="478,527">
              <v:shape style="position:absolute;left:4459;top:381;width:478;height:527" coordorigin="4459,381" coordsize="478,527" path="m4459,381l4937,381,4937,908,4459,908,4459,381xe" filled="f" stroked="t" strokeweight="5.6693pt" strokecolor="#231F20">
                <v:path arrowok="t"/>
              </v:shape>
            </v:group>
            <v:group style="position:absolute;left:4459;top:381;width:478;height:527" coordorigin="4459,381" coordsize="478,527">
              <v:shape style="position:absolute;left:4459;top:381;width:478;height:527" coordorigin="4459,381" coordsize="478,527" path="m4459,381l4937,381,4937,908,4459,908,4459,381xe" filled="t" fillcolor="#FFFFFF" stroked="f">
                <v:path arrowok="t"/>
                <v:fill type="solid"/>
              </v:shape>
            </v:group>
            <v:group style="position:absolute;left:4493;top:454;width:388;height:375" coordorigin="4493,454" coordsize="388,375">
              <v:shape style="position:absolute;left:4493;top:454;width:388;height:375" coordorigin="4493,454" coordsize="388,375" path="m4581,641l4493,690,4606,794,4612,800,4618,805,4630,820,4633,825,4645,829,4649,821,4652,817,4658,811,4722,738,4652,738,4643,735,4634,727,4627,718,4620,708,4615,699,4604,681,4592,662,4583,645,4581,641xe" filled="t" fillcolor="#231F20" stroked="f">
                <v:path arrowok="t"/>
                <v:fill type="solid"/>
              </v:shape>
              <v:shape style="position:absolute;left:4493;top:454;width:388;height:375" coordorigin="4493,454" coordsize="388,375" path="m4880,454l4819,510,4768,565,4730,613,4696,667,4670,724,4661,735,4652,738,4722,738,4741,716,4746,710,4751,707,4757,700,4784,670,4797,656,4811,642,4871,592,4879,586,4880,585,4880,454xe" filled="t" fillcolor="#231F20" stroked="f">
                <v:path arrowok="t"/>
                <v:fill type="solid"/>
              </v:shape>
            </v:group>
            <v:group style="position:absolute;left:4493;top:454;width:388;height:375" coordorigin="4493,454" coordsize="388,375">
              <v:shape style="position:absolute;left:4493;top:454;width:388;height:375" coordorigin="4493,454" coordsize="388,375" path="m4581,641l4493,690,4606,794,4612,800,4618,805,4623,811,4630,820,4633,825,4645,829,4649,821,4652,817,4658,811,4741,716,4746,710,4751,707,4757,700,4811,642,4871,592,4880,585,4880,577,4880,454,4869,462,4853,475,4836,492,4819,510,4804,526,4793,537,4743,596,4706,649,4679,704,4670,724,4661,735,4615,699,4604,681,4592,662,4583,645,4581,641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77.129044pt;margin-top:16.215654pt;width:29.5574pt;height:32.021pt;mso-position-horizontal-relative:page;mso-position-vertical-relative:paragraph;z-index:-7921" coordorigin="3543,324" coordsize="591,640">
            <v:group style="position:absolute;left:3599;top:381;width:478;height:527" coordorigin="3599,381" coordsize="478,527">
              <v:shape style="position:absolute;left:3599;top:381;width:478;height:527" coordorigin="3599,381" coordsize="478,527" path="m3599,381l4077,381,4077,908,3599,908,3599,381xe" filled="f" stroked="t" strokeweight="5.6693pt" strokecolor="#231F20">
                <v:path arrowok="t"/>
              </v:shape>
            </v:group>
            <v:group style="position:absolute;left:3599;top:381;width:478;height:527" coordorigin="3599,381" coordsize="478,527">
              <v:shape style="position:absolute;left:3599;top:381;width:478;height:527" coordorigin="3599,381" coordsize="478,527" path="m3599,381l4077,381,4077,908,3599,908,3599,381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321.517151pt;margin-top:16.215654pt;width:29.5577pt;height:32.021pt;mso-position-horizontal-relative:page;mso-position-vertical-relative:paragraph;z-index:-7919" coordorigin="6430,324" coordsize="591,640">
            <v:group style="position:absolute;left:6487;top:381;width:478;height:527" coordorigin="6487,381" coordsize="478,527">
              <v:shape style="position:absolute;left:6487;top:381;width:478;height:527" coordorigin="6487,381" coordsize="478,527" path="m6487,381l6965,381,6965,908,6487,908,6487,381xe" filled="f" stroked="t" strokeweight="5.6693pt" strokecolor="#231F20">
                <v:path arrowok="t"/>
              </v:shape>
            </v:group>
            <v:group style="position:absolute;left:6487;top:381;width:478;height:527" coordorigin="6487,381" coordsize="478,527">
              <v:shape style="position:absolute;left:6487;top:381;width:478;height:527" coordorigin="6487,381" coordsize="478,527" path="m6487,381l6965,381,6965,908,6487,908,6487,381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16.234558pt;margin-top:16.192156pt;width:29.5574pt;height:32.021pt;mso-position-horizontal-relative:page;mso-position-vertical-relative:paragraph;z-index:-7906" coordorigin="8325,324" coordsize="591,640">
            <v:group style="position:absolute;left:8381;top:381;width:478;height:527" coordorigin="8381,381" coordsize="478,527">
              <v:shape style="position:absolute;left:8381;top:381;width:478;height:527" coordorigin="8381,381" coordsize="478,527" path="m8381,381l8859,381,8859,908,8381,908,8381,381xe" filled="f" stroked="t" strokeweight="5.6693pt" strokecolor="#231F20">
                <v:path arrowok="t"/>
              </v:shape>
            </v:group>
            <v:group style="position:absolute;left:8381;top:381;width:478;height:527" coordorigin="8381,381" coordsize="478,527">
              <v:shape style="position:absolute;left:8381;top:381;width:478;height:527" coordorigin="8381,381" coordsize="478,527" path="m8381,381l8859,381,8859,908,8381,908,8381,381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2.595551pt;margin-top:29.65155pt;width:526.9362pt;height:44.8531pt;mso-position-horizontal-relative:page;mso-position-vertical-relative:page;z-index:-7905" coordorigin="852,593" coordsize="10539,897">
            <v:group style="position:absolute;left:857;top:1484;width:10528;height:2" coordorigin="857,1484" coordsize="10528,2">
              <v:shape style="position:absolute;left:857;top:1484;width:10528;height:2" coordorigin="857,1484" coordsize="10528,0" path="m857,1484l11385,1484e" filled="f" stroked="t" strokeweight=".5473pt" strokecolor="#231F20">
                <v:path arrowok="t"/>
              </v:shape>
            </v:group>
            <v:group style="position:absolute;left:11143;top:599;width:227;height:886" coordorigin="11143,599" coordsize="227,886">
              <v:shape style="position:absolute;left:11143;top:599;width:227;height:886" coordorigin="11143,599" coordsize="227,886" path="m11143,1484l11369,1484,11369,599,11143,599,11143,1484xe" filled="t" fillcolor="#231F20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103.368752pt;margin-top:36.162811pt;width:67.5204pt;height:22.821375pt;mso-position-horizontal-relative:page;mso-position-vertical-relative:page;z-index:-7904" coordorigin="2067,723" coordsize="1350,456">
            <v:group style="position:absolute;left:2073;top:731;width:677;height:439" coordorigin="2073,731" coordsize="677,439">
              <v:shape style="position:absolute;left:2073;top:731;width:677;height:439" coordorigin="2073,731" coordsize="677,439" path="m2221,734l2073,735,2073,1161,2074,1161,2076,1169,2238,1169,2240,1110,2240,1016,2240,977,2239,927,2246,914,2481,914,2386,842,2378,833,2367,828,2358,821,2357,820,2350,813,2346,809,2327,797,2314,788,2258,748,2258,748,2257,748,2256,747,2256,747,2254,745,2241,734,2221,73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749,1114l2508,1114,2519,1121,2548,1147,2564,1159,2583,1168,2747,1168,2748,1159,2748,1148,2749,1133,2749,111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481,914l2246,914,2255,922,2262,927,2279,939,2280,939,2314,966,2332,980,2349,994,2379,1016,2396,1031,2434,1055,2443,1062,2451,1074,2463,1080,2502,1110,2514,1120,2508,1114,2749,1114,2749,1097,2749,1080,2750,1055,2750,986,2572,986,2570,981,2566,979,2564,977,2549,966,2481,91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576,731l2576,784,2576,939,2576,952,2576,968,2575,977,2572,986,2750,986,2749,914,2749,809,2749,784,2749,752,2747,737,2740,733,2719,733,2576,733,2576,731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739,733l2719,733,2740,733,2739,733xe" filled="t" fillcolor="#231F20" stroked="f">
                <v:path arrowok="t"/>
                <v:fill type="solid"/>
              </v:shape>
            </v:group>
            <v:group style="position:absolute;left:2823;top:729;width:589;height:445" coordorigin="2823,729" coordsize="589,445">
              <v:shape style="position:absolute;left:2823;top:729;width:589;height:445" coordorigin="2823,729" coordsize="589,445" path="m2898,729l2825,732,2823,1168,2834,1171,2853,1173,2876,1174,2902,1174,2964,1173,3359,1173,3412,1152,3411,1131,3411,1123,3411,1116,3412,1108,3411,1091,3400,1087,3252,1087,3071,1087,3008,1085,2999,1044,3000,1018,3001,999,3013,994,3035,992,3062,991,3399,991,3407,990,3410,981,3410,979,3410,972,3411,953,3410,929,3407,916,3402,908,3187,908,3049,908,3001,870,3000,844,3001,823,3081,818,3375,817,3383,817,3412,775,3411,751,3408,734,3400,732,3382,730,3381,730,3266,730,2965,730,2898,729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59,1173l2964,1173,3176,1174,3346,1173,3359,1173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98,1086l3252,1087,3400,1087,3398,1086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99,991l3062,991,3085,992,3287,992,3356,993,3378,993,3395,992,3399,991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81,907l3187,908,3402,908,3401,907,3381,907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75,817l3160,817,3299,818,3346,818,3366,818,3375,817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30,729l3266,730,3381,730,3357,729,3330,729xe" filled="t" fillcolor="#231F20" stroked="f">
                <v:path arrowok="t"/>
                <v:fill type="solid"/>
              </v:shape>
            </v:group>
            <v:group style="position:absolute;left:2830;top:734;width:578;height:434" coordorigin="2830,734" coordsize="578,434">
              <v:shape style="position:absolute;left:2830;top:734;width:578;height:434" coordorigin="2830,734" coordsize="578,434" path="m3176,734l2921,735,2853,736,2830,803,2830,897,2830,937,2830,1000,2831,1047,2831,1102,2830,1128,2830,1148,2832,1160,2838,1166,2851,1168,3067,1168,3334,1168,3400,1166,3406,1125,3407,1102,3402,1092,3393,1091,3157,1091,3061,1091,3000,1088,2994,1082,2996,1076,2996,1066,2996,1000,3062,991,3139,989,3395,988,3399,988,3406,987,3407,979,3407,960,3407,940,3407,919,3407,916,3401,915,3397,915,3089,915,3028,915,2995,850,2995,827,3083,809,3393,809,3405,808,3407,808,3406,775,3406,764,3406,750,3406,739,3397,735,3365,735,3176,734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84,1090l3157,1091,3393,1091,3384,1090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407,986l3406,987,3406,988,3407,986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21,913l3089,915,3397,915,3392,915,3378,914,3362,914,3321,913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407,808l3405,808,3407,813,3407,808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93,809l3083,809,3295,810,3375,809,3388,809,3393,809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96,735l3365,735,3397,735,3396,735xe" filled="t" fillcolor="#231F20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6.852402pt;margin-top:31.784599pt;width:39.2038pt;height:26.420314pt;mso-position-horizontal-relative:page;mso-position-vertical-relative:page;z-index:-7903" coordorigin="937,636" coordsize="784,528">
            <v:shape style="position:absolute;left:937;top:636;width:784;height:528" coordorigin="937,636" coordsize="784,528" path="m1450,1069l1020,1069,1215,1071,1221,1088,1230,1094,1240,1099,1254,1111,1272,1125,1292,1138,1308,1148,1323,1157,1333,1164,1344,1164,1360,1151,1414,1097,1420,1092,1425,1090,1432,1081,1435,1074,1438,1069,1450,1069xe" filled="t" fillcolor="#231F20" stroked="f">
              <v:path arrowok="t"/>
              <v:fill type="solid"/>
            </v:shape>
            <v:shape style="position:absolute;left:937;top:636;width:784;height:528" coordorigin="937,636" coordsize="784,528" path="m942,1062l937,1066,950,1068,973,1069,999,1069,1020,1069,1450,1069,1719,1068,1719,1065,942,1065,942,1062xe" filled="t" fillcolor="#231F20" stroked="f">
              <v:path arrowok="t"/>
              <v:fill type="solid"/>
            </v:shape>
            <v:shape style="position:absolute;left:937;top:636;width:784;height:528" coordorigin="937,636" coordsize="784,528" path="m1719,1068l1498,1068,1639,1069,1699,1069,1719,1069,1719,1068xe" filled="t" fillcolor="#231F20" stroked="f">
              <v:path arrowok="t"/>
              <v:fill type="solid"/>
            </v:shape>
            <v:shape style="position:absolute;left:937;top:636;width:784;height:528" coordorigin="937,636" coordsize="784,528" path="m1085,1025l1062,1026,1044,1028,1032,1032,1027,1032,1021,1034,1002,1041,996,1043,992,1043,951,1056,950,1057,949,1058,942,1065,1719,1065,1721,1058,1707,1051,1685,1045,1663,1039,1652,1034,1645,1034,1637,1032,1631,1029,1627,1026,1620,1025,1546,1025,1538,1025,1132,1025,1085,1025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46,1031l1645,1034,1652,1034,1646,1031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13,1025l1570,1025,1546,1025,1620,1025,1613,1025xe" filled="t" fillcolor="#231F20" stroked="f">
              <v:path arrowok="t"/>
              <v:fill type="solid"/>
            </v:shape>
            <v:shape style="position:absolute;left:937;top:636;width:784;height:528" coordorigin="937,636" coordsize="784,528" path="m1256,708l1247,713,1239,721,1212,743,1198,757,1176,785,1168,794,1155,806,1139,823,1123,843,1111,855,1098,870,1084,891,1074,905,1069,916,1071,928,1080,942,1105,973,1118,988,1133,1005,1145,1016,1149,1017,1148,1019,1148,1025,1132,1025,1538,1025,1524,1025,1508,1022,1505,1019,1507,1017,1510,1015,1597,953,1602,951,1603,951,1609,944,1610,943,1618,937,1620,936,1623,934,1638,922,1637,916,1624,907,1614,899,1605,899,1595,890,1570,874,1573,874,1568,869,1549,853,1521,830,1508,820,1496,808,1481,794,1462,773,1460,771,1457,767,1444,751,1434,741,1424,730,1410,711,1410,710,1255,710,1256,708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03,951l1602,951,1602,951,1603,951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10,896l1605,899,1614,899,1610,896xe" filled="t" fillcolor="#231F20" stroked="f">
              <v:path arrowok="t"/>
              <v:fill type="solid"/>
            </v:shape>
            <v:shape style="position:absolute;left:937;top:636;width:784;height:528" coordorigin="937,636" coordsize="784,528" path="m1573,874l1570,874,1574,874,1573,874xe" filled="t" fillcolor="#231F20" stroked="f">
              <v:path arrowok="t"/>
              <v:fill type="solid"/>
            </v:shape>
            <v:shape style="position:absolute;left:937;top:636;width:784;height:528" coordorigin="937,636" coordsize="784,528" path="m1366,646l1336,646,1332,648,1318,658,1304,668,1294,676,1277,688,1264,699,1255,710,1410,710,1407,706,1404,704,1398,695,1399,694,1395,689,1366,646xe" filled="t" fillcolor="#231F20" stroked="f">
              <v:path arrowok="t"/>
              <v:fill type="solid"/>
            </v:shape>
            <v:shape style="position:absolute;left:937;top:636;width:784;height:528" coordorigin="937,636" coordsize="784,528" path="m1347,636l1346,638,1335,646,1336,646,1366,646,1360,636,1347,636xe" filled="t" fillcolor="#231F20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91.013878pt;margin-top:36.7248pt;width:8.620281pt;height:21.741173pt;mso-position-horizontal-relative:page;mso-position-vertical-relative:page;z-index:-7902" coordorigin="1820,734" coordsize="172,435">
            <v:shape style="position:absolute;left:1820;top:734;width:172;height:435" coordorigin="1820,734" coordsize="172,435" path="m1822,734l1821,754,1820,774,1820,815,1821,855,1821,1167,1837,1168,1856,1169,1875,1169,1896,1169,1989,1168,1990,1159,1991,1143,1992,1124,1992,1101,1992,1000,1991,962,1992,920,1992,855,1993,838,1993,798,1992,779,1992,760,1991,741,1822,734xe" filled="t" fillcolor="#231F20" stroked="f">
              <v:path arrowok="t"/>
              <v:fill type="solid"/>
            </v:shape>
            <w10:wrap type="none"/>
          </v:group>
        </w:pict>
      </w:r>
      <w:r>
        <w:rPr>
          <w:rFonts w:ascii="Tw Cen MT" w:hAnsi="Tw Cen MT" w:cs="Tw Cen MT" w:eastAsia="Tw Cen MT"/>
          <w:b w:val="0"/>
          <w:bCs w:val="0"/>
          <w:color w:val="231F20"/>
          <w:spacing w:val="-13"/>
          <w:w w:val="100"/>
          <w:sz w:val="23"/>
          <w:szCs w:val="23"/>
        </w:rPr>
        <w:t>C</w:t>
      </w:r>
      <w:r>
        <w:rPr>
          <w:rFonts w:ascii="Tw Cen MT" w:hAnsi="Tw Cen MT" w:cs="Tw Cen MT" w:eastAsia="Tw Cen MT"/>
          <w:b w:val="0"/>
          <w:bCs w:val="0"/>
          <w:color w:val="231F20"/>
          <w:spacing w:val="-13"/>
          <w:w w:val="100"/>
          <w:sz w:val="23"/>
          <w:szCs w:val="23"/>
        </w:rPr>
        <w:t>a</w:t>
      </w:r>
      <w:r>
        <w:rPr>
          <w:rFonts w:ascii="Tw Cen MT" w:hAnsi="Tw Cen MT" w:cs="Tw Cen MT" w:eastAsia="Tw Cen MT"/>
          <w:b w:val="0"/>
          <w:bCs w:val="0"/>
          <w:color w:val="231F20"/>
          <w:spacing w:val="-13"/>
          <w:w w:val="100"/>
          <w:sz w:val="23"/>
          <w:szCs w:val="23"/>
        </w:rPr>
        <w:t>n</w:t>
      </w:r>
      <w:r>
        <w:rPr>
          <w:rFonts w:ascii="Tw Cen MT" w:hAnsi="Tw Cen MT" w:cs="Tw Cen MT" w:eastAsia="Tw Cen MT"/>
          <w:b w:val="0"/>
          <w:bCs w:val="0"/>
          <w:color w:val="231F20"/>
          <w:spacing w:val="-13"/>
          <w:w w:val="100"/>
          <w:sz w:val="23"/>
          <w:szCs w:val="23"/>
        </w:rPr>
        <w:t>t</w:t>
      </w:r>
      <w:r>
        <w:rPr>
          <w:rFonts w:ascii="Tw Cen MT" w:hAnsi="Tw Cen MT" w:cs="Tw Cen MT" w:eastAsia="Tw Cen MT"/>
          <w:b w:val="0"/>
          <w:bCs w:val="0"/>
          <w:color w:val="231F20"/>
          <w:spacing w:val="-13"/>
          <w:w w:val="100"/>
          <w:sz w:val="23"/>
          <w:szCs w:val="23"/>
        </w:rPr>
        <w:t>i</w:t>
      </w:r>
      <w:r>
        <w:rPr>
          <w:rFonts w:ascii="Tw Cen MT" w:hAnsi="Tw Cen MT" w:cs="Tw Cen MT" w:eastAsia="Tw Cen MT"/>
          <w:b w:val="0"/>
          <w:bCs w:val="0"/>
          <w:color w:val="231F20"/>
          <w:spacing w:val="-13"/>
          <w:w w:val="100"/>
          <w:sz w:val="23"/>
          <w:szCs w:val="23"/>
        </w:rPr>
        <w:t>d</w:t>
      </w:r>
      <w:r>
        <w:rPr>
          <w:rFonts w:ascii="Tw Cen MT" w:hAnsi="Tw Cen MT" w:cs="Tw Cen MT" w:eastAsia="Tw Cen MT"/>
          <w:b w:val="0"/>
          <w:bCs w:val="0"/>
          <w:color w:val="231F20"/>
          <w:spacing w:val="-13"/>
          <w:w w:val="100"/>
          <w:sz w:val="23"/>
          <w:szCs w:val="23"/>
        </w:rPr>
        <w:t>a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3"/>
          <w:szCs w:val="23"/>
        </w:rPr>
        <w:t>d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sz w:val="23"/>
          <w:szCs w:val="23"/>
        </w:rPr>
      </w:r>
    </w:p>
    <w:p>
      <w:pPr>
        <w:spacing w:before="12"/>
        <w:ind w:left="67" w:right="0" w:firstLine="0"/>
        <w:jc w:val="left"/>
        <w:rPr>
          <w:rFonts w:ascii="Tw Cen MT" w:hAnsi="Tw Cen MT" w:cs="Tw Cen MT" w:eastAsia="Tw Cen MT"/>
          <w:sz w:val="23"/>
          <w:szCs w:val="23"/>
        </w:rPr>
      </w:pPr>
      <w:r>
        <w:rPr>
          <w:spacing w:val="0"/>
          <w:w w:val="100"/>
        </w:rPr>
        <w:br w:type="column"/>
      </w:r>
      <w:r>
        <w:rPr>
          <w:rFonts w:ascii="Tw Cen MT" w:hAnsi="Tw Cen MT" w:cs="Tw Cen MT" w:eastAsia="Tw Cen MT"/>
          <w:b w:val="0"/>
          <w:bCs w:val="0"/>
          <w:color w:val="231F20"/>
          <w:spacing w:val="-3"/>
          <w:w w:val="100"/>
          <w:sz w:val="23"/>
          <w:szCs w:val="23"/>
        </w:rPr>
        <w:t>e</w:t>
      </w:r>
      <w:r>
        <w:rPr>
          <w:rFonts w:ascii="Tw Cen MT" w:hAnsi="Tw Cen MT" w:cs="Tw Cen MT" w:eastAsia="Tw Cen MT"/>
          <w:b w:val="0"/>
          <w:bCs w:val="0"/>
          <w:color w:val="231F20"/>
          <w:spacing w:val="-3"/>
          <w:w w:val="100"/>
          <w:sz w:val="23"/>
          <w:szCs w:val="23"/>
        </w:rPr>
        <w:t>s</w:t>
      </w:r>
      <w:r>
        <w:rPr>
          <w:rFonts w:ascii="Tw Cen MT" w:hAnsi="Tw Cen MT" w:cs="Tw Cen MT" w:eastAsia="Tw Cen MT"/>
          <w:b w:val="0"/>
          <w:bCs w:val="0"/>
          <w:color w:val="231F20"/>
          <w:spacing w:val="-3"/>
          <w:w w:val="100"/>
          <w:sz w:val="23"/>
          <w:szCs w:val="23"/>
        </w:rPr>
        <w:t>t</w:t>
      </w:r>
      <w:r>
        <w:rPr>
          <w:rFonts w:ascii="Tw Cen MT" w:hAnsi="Tw Cen MT" w:cs="Tw Cen MT" w:eastAsia="Tw Cen MT"/>
          <w:b w:val="0"/>
          <w:bCs w:val="0"/>
          <w:color w:val="231F20"/>
          <w:spacing w:val="-3"/>
          <w:w w:val="100"/>
          <w:sz w:val="23"/>
          <w:szCs w:val="23"/>
        </w:rPr>
        <w:t>a</w:t>
      </w:r>
      <w:r>
        <w:rPr>
          <w:rFonts w:ascii="Tw Cen MT" w:hAnsi="Tw Cen MT" w:cs="Tw Cen MT" w:eastAsia="Tw Cen MT"/>
          <w:b w:val="0"/>
          <w:bCs w:val="0"/>
          <w:color w:val="231F20"/>
          <w:spacing w:val="-3"/>
          <w:w w:val="100"/>
          <w:sz w:val="23"/>
          <w:szCs w:val="23"/>
        </w:rPr>
        <w:t>d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3"/>
          <w:szCs w:val="23"/>
        </w:rPr>
        <w:t>o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sz w:val="23"/>
          <w:szCs w:val="23"/>
        </w:rPr>
      </w:r>
    </w:p>
    <w:p>
      <w:pPr>
        <w:spacing w:line="273" w:lineRule="exact"/>
        <w:ind w:left="105" w:right="0" w:firstLine="0"/>
        <w:jc w:val="left"/>
        <w:rPr>
          <w:rFonts w:ascii="Tw Cen MT" w:hAnsi="Tw Cen MT" w:cs="Tw Cen MT" w:eastAsia="Tw Cen MT"/>
          <w:sz w:val="23"/>
          <w:szCs w:val="23"/>
        </w:rPr>
      </w:pPr>
      <w:r>
        <w:rPr>
          <w:spacing w:val="0"/>
          <w:w w:val="100"/>
        </w:rPr>
        <w:br w:type="column"/>
      </w:r>
      <w:r>
        <w:rPr>
          <w:rFonts w:ascii="Tw Cen MT" w:hAnsi="Tw Cen MT" w:cs="Tw Cen MT" w:eastAsia="Tw Cen MT"/>
          <w:b w:val="0"/>
          <w:bCs w:val="0"/>
          <w:color w:val="231F20"/>
          <w:spacing w:val="-18"/>
          <w:w w:val="100"/>
          <w:sz w:val="23"/>
          <w:szCs w:val="23"/>
        </w:rPr>
        <w:t>m</w:t>
      </w:r>
      <w:r>
        <w:rPr>
          <w:rFonts w:ascii="Tw Cen MT" w:hAnsi="Tw Cen MT" w:cs="Tw Cen MT" w:eastAsia="Tw Cen MT"/>
          <w:b w:val="0"/>
          <w:bCs w:val="0"/>
          <w:color w:val="231F20"/>
          <w:spacing w:val="-18"/>
          <w:w w:val="100"/>
          <w:sz w:val="23"/>
          <w:szCs w:val="23"/>
        </w:rPr>
        <w:t>a</w:t>
      </w:r>
      <w:r>
        <w:rPr>
          <w:rFonts w:ascii="Tw Cen MT" w:hAnsi="Tw Cen MT" w:cs="Tw Cen MT" w:eastAsia="Tw Cen MT"/>
          <w:b w:val="0"/>
          <w:bCs w:val="0"/>
          <w:color w:val="231F20"/>
          <w:spacing w:val="-18"/>
          <w:w w:val="100"/>
          <w:sz w:val="23"/>
          <w:szCs w:val="23"/>
        </w:rPr>
        <w:t>n</w:t>
      </w:r>
      <w:r>
        <w:rPr>
          <w:rFonts w:ascii="Tw Cen MT" w:hAnsi="Tw Cen MT" w:cs="Tw Cen MT" w:eastAsia="Tw Cen MT"/>
          <w:b w:val="0"/>
          <w:bCs w:val="0"/>
          <w:color w:val="231F20"/>
          <w:spacing w:val="-18"/>
          <w:w w:val="100"/>
          <w:sz w:val="23"/>
          <w:szCs w:val="23"/>
        </w:rPr>
        <w:t>t</w:t>
      </w:r>
      <w:r>
        <w:rPr>
          <w:rFonts w:ascii="Tw Cen MT" w:hAnsi="Tw Cen MT" w:cs="Tw Cen MT" w:eastAsia="Tw Cen MT"/>
          <w:b w:val="0"/>
          <w:bCs w:val="0"/>
          <w:color w:val="231F20"/>
          <w:spacing w:val="-18"/>
          <w:w w:val="100"/>
          <w:sz w:val="23"/>
          <w:szCs w:val="23"/>
        </w:rPr>
        <w:t>e</w:t>
      </w:r>
      <w:r>
        <w:rPr>
          <w:rFonts w:ascii="Tw Cen MT" w:hAnsi="Tw Cen MT" w:cs="Tw Cen MT" w:eastAsia="Tw Cen MT"/>
          <w:b w:val="0"/>
          <w:bCs w:val="0"/>
          <w:color w:val="231F20"/>
          <w:spacing w:val="-18"/>
          <w:w w:val="100"/>
          <w:sz w:val="23"/>
          <w:szCs w:val="23"/>
        </w:rPr>
        <w:t>n</w:t>
      </w:r>
      <w:r>
        <w:rPr>
          <w:rFonts w:ascii="Tw Cen MT" w:hAnsi="Tw Cen MT" w:cs="Tw Cen MT" w:eastAsia="Tw Cen MT"/>
          <w:b w:val="0"/>
          <w:bCs w:val="0"/>
          <w:color w:val="231F20"/>
          <w:spacing w:val="-18"/>
          <w:w w:val="100"/>
          <w:sz w:val="23"/>
          <w:szCs w:val="23"/>
        </w:rPr>
        <w:t>i</w:t>
      </w:r>
      <w:r>
        <w:rPr>
          <w:rFonts w:ascii="Tw Cen MT" w:hAnsi="Tw Cen MT" w:cs="Tw Cen MT" w:eastAsia="Tw Cen MT"/>
          <w:b w:val="0"/>
          <w:bCs w:val="0"/>
          <w:color w:val="231F20"/>
          <w:spacing w:val="-18"/>
          <w:w w:val="100"/>
          <w:sz w:val="23"/>
          <w:szCs w:val="23"/>
        </w:rPr>
        <w:t>m</w:t>
      </w:r>
      <w:r>
        <w:rPr>
          <w:rFonts w:ascii="Tw Cen MT" w:hAnsi="Tw Cen MT" w:cs="Tw Cen MT" w:eastAsia="Tw Cen MT"/>
          <w:b w:val="0"/>
          <w:bCs w:val="0"/>
          <w:color w:val="231F20"/>
          <w:spacing w:val="-18"/>
          <w:w w:val="100"/>
          <w:sz w:val="23"/>
          <w:szCs w:val="23"/>
        </w:rPr>
        <w:t>i</w:t>
      </w:r>
      <w:r>
        <w:rPr>
          <w:rFonts w:ascii="Tw Cen MT" w:hAnsi="Tw Cen MT" w:cs="Tw Cen MT" w:eastAsia="Tw Cen MT"/>
          <w:b w:val="0"/>
          <w:bCs w:val="0"/>
          <w:color w:val="231F20"/>
          <w:spacing w:val="-18"/>
          <w:w w:val="100"/>
          <w:sz w:val="23"/>
          <w:szCs w:val="23"/>
        </w:rPr>
        <w:t>e</w:t>
      </w:r>
      <w:r>
        <w:rPr>
          <w:rFonts w:ascii="Tw Cen MT" w:hAnsi="Tw Cen MT" w:cs="Tw Cen MT" w:eastAsia="Tw Cen MT"/>
          <w:b w:val="0"/>
          <w:bCs w:val="0"/>
          <w:color w:val="231F20"/>
          <w:spacing w:val="-18"/>
          <w:w w:val="100"/>
          <w:sz w:val="23"/>
          <w:szCs w:val="23"/>
        </w:rPr>
        <w:t>n</w:t>
      </w:r>
      <w:r>
        <w:rPr>
          <w:rFonts w:ascii="Tw Cen MT" w:hAnsi="Tw Cen MT" w:cs="Tw Cen MT" w:eastAsia="Tw Cen MT"/>
          <w:b w:val="0"/>
          <w:bCs w:val="0"/>
          <w:color w:val="231F20"/>
          <w:spacing w:val="-18"/>
          <w:w w:val="100"/>
          <w:sz w:val="23"/>
          <w:szCs w:val="23"/>
        </w:rPr>
        <w:t>t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3"/>
          <w:szCs w:val="23"/>
        </w:rPr>
        <w:t>o</w:t>
      </w:r>
      <w:r>
        <w:rPr>
          <w:rFonts w:ascii="Tw Cen MT" w:hAnsi="Tw Cen MT" w:cs="Tw Cen MT" w:eastAsia="Tw Cen MT"/>
          <w:b w:val="0"/>
          <w:bCs w:val="0"/>
          <w:color w:val="231F20"/>
          <w:spacing w:val="8"/>
          <w:w w:val="100"/>
          <w:sz w:val="23"/>
          <w:szCs w:val="23"/>
        </w:rPr>
        <w:t> </w:t>
      </w:r>
      <w:r>
        <w:rPr>
          <w:rFonts w:ascii="Tw Cen MT" w:hAnsi="Tw Cen MT" w:cs="Tw Cen MT" w:eastAsia="Tw Cen MT"/>
          <w:b w:val="0"/>
          <w:bCs w:val="0"/>
          <w:color w:val="231F20"/>
          <w:spacing w:val="-23"/>
          <w:w w:val="100"/>
          <w:position w:val="-3"/>
          <w:sz w:val="23"/>
          <w:szCs w:val="23"/>
        </w:rPr>
        <w:t>d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position w:val="-3"/>
          <w:sz w:val="23"/>
          <w:szCs w:val="23"/>
        </w:rPr>
        <w:t>e</w:t>
      </w:r>
      <w:r>
        <w:rPr>
          <w:rFonts w:ascii="Tw Cen MT" w:hAnsi="Tw Cen MT" w:cs="Tw Cen MT" w:eastAsia="Tw Cen MT"/>
          <w:b w:val="0"/>
          <w:bCs w:val="0"/>
          <w:color w:val="231F20"/>
          <w:spacing w:val="-15"/>
          <w:w w:val="100"/>
          <w:position w:val="-3"/>
          <w:sz w:val="23"/>
          <w:szCs w:val="23"/>
        </w:rPr>
        <w:t> </w:t>
      </w:r>
      <w:r>
        <w:rPr>
          <w:rFonts w:ascii="Tw Cen MT" w:hAnsi="Tw Cen MT" w:cs="Tw Cen MT" w:eastAsia="Tw Cen MT"/>
          <w:b w:val="0"/>
          <w:bCs w:val="0"/>
          <w:color w:val="231F20"/>
          <w:spacing w:val="-22"/>
          <w:w w:val="100"/>
          <w:position w:val="-3"/>
          <w:sz w:val="23"/>
          <w:szCs w:val="23"/>
        </w:rPr>
        <w:t>inst</w:t>
      </w:r>
      <w:r>
        <w:rPr>
          <w:rFonts w:ascii="Tw Cen MT" w:hAnsi="Tw Cen MT" w:cs="Tw Cen MT" w:eastAsia="Tw Cen MT"/>
          <w:b w:val="0"/>
          <w:bCs w:val="0"/>
          <w:color w:val="231F20"/>
          <w:spacing w:val="-23"/>
          <w:w w:val="100"/>
          <w:position w:val="-3"/>
          <w:sz w:val="23"/>
          <w:szCs w:val="23"/>
        </w:rPr>
        <w:t>a</w:t>
      </w:r>
      <w:r>
        <w:rPr>
          <w:rFonts w:ascii="Tw Cen MT" w:hAnsi="Tw Cen MT" w:cs="Tw Cen MT" w:eastAsia="Tw Cen MT"/>
          <w:b w:val="0"/>
          <w:bCs w:val="0"/>
          <w:color w:val="231F20"/>
          <w:spacing w:val="-22"/>
          <w:w w:val="100"/>
          <w:position w:val="-3"/>
          <w:sz w:val="23"/>
          <w:szCs w:val="23"/>
        </w:rPr>
        <w:t>l</w:t>
      </w:r>
      <w:r>
        <w:rPr>
          <w:rFonts w:ascii="Tw Cen MT" w:hAnsi="Tw Cen MT" w:cs="Tw Cen MT" w:eastAsia="Tw Cen MT"/>
          <w:b w:val="0"/>
          <w:bCs w:val="0"/>
          <w:color w:val="231F20"/>
          <w:spacing w:val="-23"/>
          <w:w w:val="100"/>
          <w:position w:val="-3"/>
          <w:sz w:val="23"/>
          <w:szCs w:val="23"/>
        </w:rPr>
        <w:t>a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position w:val="-3"/>
          <w:sz w:val="23"/>
          <w:szCs w:val="23"/>
        </w:rPr>
        <w:t>r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position w:val="0"/>
          <w:sz w:val="23"/>
          <w:szCs w:val="23"/>
        </w:rPr>
      </w:r>
    </w:p>
    <w:p>
      <w:pPr>
        <w:spacing w:before="51"/>
        <w:ind w:left="0" w:right="282" w:firstLine="0"/>
        <w:jc w:val="right"/>
        <w:rPr>
          <w:rFonts w:ascii="Showcard Gothic" w:hAnsi="Showcard Gothic" w:cs="Showcard Gothic" w:eastAsia="Showcard Gothic"/>
          <w:sz w:val="51"/>
          <w:szCs w:val="51"/>
        </w:rPr>
      </w:pPr>
      <w:r>
        <w:rPr/>
        <w:pict>
          <v:group style="position:absolute;margin-left:269.414337pt;margin-top:.874484pt;width:29.5574pt;height:32.021pt;mso-position-horizontal-relative:page;mso-position-vertical-relative:paragraph;z-index:-7920" coordorigin="5388,17" coordsize="591,640">
            <v:group style="position:absolute;left:5445;top:74;width:478;height:527" coordorigin="5445,74" coordsize="478,527">
              <v:shape style="position:absolute;left:5445;top:74;width:478;height:527" coordorigin="5445,74" coordsize="478,527" path="m5445,74l5923,74,5923,601,5445,601,5445,74xe" filled="f" stroked="t" strokeweight="5.6693pt" strokecolor="#231F20">
                <v:path arrowok="t"/>
              </v:shape>
            </v:group>
            <v:group style="position:absolute;left:5445;top:74;width:478;height:527" coordorigin="5445,74" coordsize="478,527">
              <v:shape style="position:absolute;left:5445;top:74;width:478;height:527" coordorigin="5445,74" coordsize="478,527" path="m5445,74l5923,74,5923,601,5445,601,5445,74xe" filled="t" fillcolor="#FFFFFF" stroked="f">
                <v:path arrowok="t"/>
                <v:fill type="solid"/>
              </v:shape>
            </v:group>
            <v:group style="position:absolute;left:5452;top:90;width:427;height:427" coordorigin="5452,90" coordsize="427,427">
              <v:shape style="position:absolute;left:5452;top:90;width:427;height:427" coordorigin="5452,90" coordsize="427,427" path="m5729,455l5577,455,5596,459,5618,476,5630,490,5637,501,5642,510,5652,515,5674,517,5690,508,5697,495,5697,489,5709,474,5720,465,5732,461,5729,456,5729,455xe" filled="t" fillcolor="#231F20" stroked="f">
                <v:path arrowok="t"/>
                <v:fill type="solid"/>
              </v:shape>
              <v:shape style="position:absolute;left:5452;top:90;width:427;height:427" coordorigin="5452,90" coordsize="427,427" path="m5544,140l5529,142,5513,158,5506,171,5506,181,5509,190,5513,201,5515,215,5472,272,5466,273,5461,277,5453,293,5452,315,5458,327,5468,333,5479,338,5491,345,5503,358,5512,381,5515,398,5507,419,5503,434,5508,448,5522,462,5530,468,5536,471,5545,468,5553,463,5563,458,5577,455,5729,455,5710,437,5699,427,5666,427,5645,426,5589,401,5545,336,5543,311,5543,288,5574,222,5641,183,5826,181,5828,173,5822,157,5816,152,5760,152,5756,151,5584,151,5566,151,5544,140xe" filled="t" fillcolor="#231F20" stroked="f">
                <v:path arrowok="t"/>
                <v:fill type="solid"/>
              </v:shape>
              <v:shape style="position:absolute;left:5452;top:90;width:427;height:427" coordorigin="5452,90" coordsize="427,427" path="m5700,423l5688,425,5666,427,5699,427,5697,426,5700,423xe" filled="t" fillcolor="#231F20" stroked="f">
                <v:path arrowok="t"/>
                <v:fill type="solid"/>
              </v:shape>
              <v:shape style="position:absolute;left:5452;top:90;width:427;height:427" coordorigin="5452,90" coordsize="427,427" path="m5826,181l5677,181,5695,183,5713,189,5773,243,5790,306,5789,326,5784,341,5795,355,5811,373,5816,378,5816,378,5820,379,5821,370,5826,360,5864,335,5870,332,5874,328,5879,311,5878,289,5869,277,5855,271,5841,263,5827,243,5819,224,5818,208,5826,181xe" filled="t" fillcolor="#231F20" stroked="f">
                <v:path arrowok="t"/>
                <v:fill type="solid"/>
              </v:shape>
              <v:shape style="position:absolute;left:5452;top:90;width:427;height:427" coordorigin="5452,90" coordsize="427,427" path="m5792,139l5776,147,5760,152,5816,152,5808,145,5792,139xe" filled="t" fillcolor="#231F20" stroked="f">
                <v:path arrowok="t"/>
                <v:fill type="solid"/>
              </v:shape>
              <v:shape style="position:absolute;left:5452;top:90;width:427;height:427" coordorigin="5452,90" coordsize="427,427" path="m5661,90l5644,97,5636,115,5630,124,5618,136,5602,145,5584,151,5756,151,5702,125,5694,105,5690,99,5679,92,5661,90xe" filled="t" fillcolor="#231F20" stroked="f">
                <v:path arrowok="t"/>
                <v:fill type="solid"/>
              </v:shape>
            </v:group>
            <v:group style="position:absolute;left:5588;top:227;width:331;height:335" coordorigin="5588,227" coordsize="331,335">
              <v:shape style="position:absolute;left:5588;top:227;width:331;height:335" coordorigin="5588,227" coordsize="331,335" path="m5805,392l5692,392,5698,396,5712,410,5726,425,5811,510,5827,526,5841,540,5854,553,5872,562,5892,561,5907,553,5912,544,5884,544,5871,541,5863,529,5864,516,5876,507,5888,503,5914,503,5912,500,5898,486,5853,440,5839,427,5821,408,5805,392xe" filled="t" fillcolor="#231F20" stroked="f">
                <v:path arrowok="t"/>
                <v:fill type="solid"/>
              </v:shape>
              <v:shape style="position:absolute;left:5588;top:227;width:331;height:335" coordorigin="5588,227" coordsize="331,335" path="m5914,503l5888,503,5897,510,5903,529,5897,539,5884,544,5912,544,5917,534,5919,516,5914,503xe" filled="t" fillcolor="#231F20" stroked="f">
                <v:path arrowok="t"/>
                <v:fill type="solid"/>
              </v:shape>
              <v:shape style="position:absolute;left:5588;top:227;width:331;height:335" coordorigin="5588,227" coordsize="331,335" path="m5612,299l5594,301,5588,314,5589,331,5631,384,5668,394,5688,394,5692,392,5805,392,5795,382,5780,367,5762,350,5751,337,5751,332,5649,332,5641,327,5629,316,5612,299xe" filled="t" fillcolor="#231F20" stroked="f">
                <v:path arrowok="t"/>
                <v:fill type="solid"/>
              </v:shape>
              <v:shape style="position:absolute;left:5588;top:227;width:331;height:335" coordorigin="5588,227" coordsize="331,335" path="m5714,240l5639,240,5644,244,5672,273,5675,276,5678,279,5684,285,5688,287,5690,301,5681,308,5663,325,5656,331,5649,332,5751,332,5752,327,5753,310,5750,288,5738,265,5725,249,5714,240xe" filled="t" fillcolor="#231F20" stroked="f">
                <v:path arrowok="t"/>
                <v:fill type="solid"/>
              </v:shape>
              <v:shape style="position:absolute;left:5588;top:227;width:331;height:335" coordorigin="5588,227" coordsize="331,335" path="m5649,227l5649,230,5635,234,5638,241,5639,240,5714,240,5712,238,5689,230,5672,227,5649,227xe" filled="t" fillcolor="#231F20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3.126301pt;margin-top:74.936234pt;width:525.950900pt;height:.1pt;mso-position-horizontal-relative:page;mso-position-vertical-relative:paragraph;z-index:-7907" coordorigin="863,1499" coordsize="10519,2">
            <v:shape style="position:absolute;left:863;top:1499;width:10519;height:2" coordorigin="863,1499" coordsize="10519,0" path="m863,1499l11382,1499e" filled="f" stroked="t" strokeweight="3.7224pt" strokecolor="#A7A9AC">
              <v:path arrowok="t"/>
            </v:shape>
            <w10:wrap type="none"/>
          </v:group>
        </w:pict>
      </w:r>
      <w:r>
        <w:rPr>
          <w:rFonts w:ascii="Showcard Gothic" w:hAnsi="Showcard Gothic" w:cs="Showcard Gothic" w:eastAsia="Showcard Gothic"/>
          <w:b w:val="0"/>
          <w:bCs w:val="0"/>
          <w:color w:val="231F20"/>
          <w:spacing w:val="0"/>
          <w:w w:val="95"/>
          <w:sz w:val="51"/>
          <w:szCs w:val="51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000000"/>
          <w:spacing w:val="0"/>
          <w:w w:val="100"/>
          <w:sz w:val="51"/>
          <w:szCs w:val="51"/>
        </w:rPr>
      </w:r>
    </w:p>
    <w:p>
      <w:pPr>
        <w:spacing w:before="31"/>
        <w:ind w:left="95" w:right="0" w:firstLine="0"/>
        <w:jc w:val="left"/>
        <w:rPr>
          <w:rFonts w:ascii="Tw Cen MT" w:hAnsi="Tw Cen MT" w:cs="Tw Cen MT" w:eastAsia="Tw Cen MT"/>
          <w:sz w:val="23"/>
          <w:szCs w:val="23"/>
        </w:rPr>
      </w:pPr>
      <w:r>
        <w:rPr>
          <w:spacing w:val="0"/>
          <w:w w:val="100"/>
        </w:rPr>
        <w:br w:type="column"/>
      </w:r>
      <w:r>
        <w:rPr>
          <w:rFonts w:ascii="Tw Cen MT" w:hAnsi="Tw Cen MT" w:cs="Tw Cen MT" w:eastAsia="Tw Cen MT"/>
          <w:b w:val="0"/>
          <w:bCs w:val="0"/>
          <w:color w:val="231F20"/>
          <w:spacing w:val="-7"/>
          <w:w w:val="100"/>
          <w:sz w:val="23"/>
          <w:szCs w:val="23"/>
        </w:rPr>
        <w:t>s</w:t>
      </w:r>
      <w:r>
        <w:rPr>
          <w:rFonts w:ascii="Tw Cen MT" w:hAnsi="Tw Cen MT" w:cs="Tw Cen MT" w:eastAsia="Tw Cen MT"/>
          <w:b w:val="0"/>
          <w:bCs w:val="0"/>
          <w:color w:val="231F20"/>
          <w:spacing w:val="-7"/>
          <w:w w:val="100"/>
          <w:sz w:val="23"/>
          <w:szCs w:val="23"/>
        </w:rPr>
        <w:t>u</w:t>
      </w:r>
      <w:r>
        <w:rPr>
          <w:rFonts w:ascii="Tw Cen MT" w:hAnsi="Tw Cen MT" w:cs="Tw Cen MT" w:eastAsia="Tw Cen MT"/>
          <w:b w:val="0"/>
          <w:bCs w:val="0"/>
          <w:color w:val="231F20"/>
          <w:spacing w:val="-7"/>
          <w:w w:val="100"/>
          <w:sz w:val="23"/>
          <w:szCs w:val="23"/>
        </w:rPr>
        <w:t>s</w:t>
      </w:r>
      <w:r>
        <w:rPr>
          <w:rFonts w:ascii="Tw Cen MT" w:hAnsi="Tw Cen MT" w:cs="Tw Cen MT" w:eastAsia="Tw Cen MT"/>
          <w:b w:val="0"/>
          <w:bCs w:val="0"/>
          <w:color w:val="231F20"/>
          <w:spacing w:val="-7"/>
          <w:w w:val="100"/>
          <w:sz w:val="23"/>
          <w:szCs w:val="23"/>
        </w:rPr>
        <w:t>t</w:t>
      </w:r>
      <w:r>
        <w:rPr>
          <w:rFonts w:ascii="Tw Cen MT" w:hAnsi="Tw Cen MT" w:cs="Tw Cen MT" w:eastAsia="Tw Cen MT"/>
          <w:b w:val="0"/>
          <w:bCs w:val="0"/>
          <w:color w:val="231F20"/>
          <w:spacing w:val="-7"/>
          <w:w w:val="100"/>
          <w:sz w:val="23"/>
          <w:szCs w:val="23"/>
        </w:rPr>
        <w:t>i</w:t>
      </w:r>
      <w:r>
        <w:rPr>
          <w:rFonts w:ascii="Tw Cen MT" w:hAnsi="Tw Cen MT" w:cs="Tw Cen MT" w:eastAsia="Tw Cen MT"/>
          <w:b w:val="0"/>
          <w:bCs w:val="0"/>
          <w:color w:val="231F20"/>
          <w:spacing w:val="-7"/>
          <w:w w:val="100"/>
          <w:sz w:val="23"/>
          <w:szCs w:val="23"/>
        </w:rPr>
        <w:t>t</w:t>
      </w:r>
      <w:r>
        <w:rPr>
          <w:rFonts w:ascii="Tw Cen MT" w:hAnsi="Tw Cen MT" w:cs="Tw Cen MT" w:eastAsia="Tw Cen MT"/>
          <w:b w:val="0"/>
          <w:bCs w:val="0"/>
          <w:color w:val="231F20"/>
          <w:spacing w:val="-7"/>
          <w:w w:val="100"/>
          <w:sz w:val="23"/>
          <w:szCs w:val="23"/>
        </w:rPr>
        <w:t>u</w:t>
      </w:r>
      <w:r>
        <w:rPr>
          <w:rFonts w:ascii="Tw Cen MT" w:hAnsi="Tw Cen MT" w:cs="Tw Cen MT" w:eastAsia="Tw Cen MT"/>
          <w:b w:val="0"/>
          <w:bCs w:val="0"/>
          <w:color w:val="231F20"/>
          <w:spacing w:val="-7"/>
          <w:w w:val="100"/>
          <w:sz w:val="23"/>
          <w:szCs w:val="23"/>
        </w:rPr>
        <w:t>c</w:t>
      </w:r>
      <w:r>
        <w:rPr>
          <w:rFonts w:ascii="Tw Cen MT" w:hAnsi="Tw Cen MT" w:cs="Tw Cen MT" w:eastAsia="Tw Cen MT"/>
          <w:b w:val="0"/>
          <w:bCs w:val="0"/>
          <w:color w:val="231F20"/>
          <w:spacing w:val="-7"/>
          <w:w w:val="100"/>
          <w:sz w:val="23"/>
          <w:szCs w:val="23"/>
        </w:rPr>
        <w:t>i</w:t>
      </w:r>
      <w:r>
        <w:rPr>
          <w:rFonts w:ascii="Tw Cen MT" w:hAnsi="Tw Cen MT" w:cs="Tw Cen MT" w:eastAsia="Tw Cen MT"/>
          <w:b w:val="0"/>
          <w:bCs w:val="0"/>
          <w:color w:val="231F20"/>
          <w:spacing w:val="-7"/>
          <w:w w:val="100"/>
          <w:sz w:val="23"/>
          <w:szCs w:val="23"/>
        </w:rPr>
        <w:t>ó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3"/>
          <w:szCs w:val="23"/>
        </w:rPr>
        <w:t>n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sz w:val="23"/>
          <w:szCs w:val="23"/>
        </w:rPr>
      </w:r>
    </w:p>
    <w:p>
      <w:pPr>
        <w:spacing w:before="30"/>
        <w:ind w:left="210" w:right="0" w:firstLine="0"/>
        <w:jc w:val="left"/>
        <w:rPr>
          <w:rFonts w:ascii="Tw Cen MT" w:hAnsi="Tw Cen MT" w:cs="Tw Cen MT" w:eastAsia="Tw Cen MT"/>
          <w:sz w:val="23"/>
          <w:szCs w:val="23"/>
        </w:rPr>
      </w:pPr>
      <w:r>
        <w:rPr>
          <w:spacing w:val="0"/>
          <w:w w:val="100"/>
        </w:rPr>
        <w:br w:type="column"/>
      </w:r>
      <w:r>
        <w:rPr>
          <w:rFonts w:ascii="Tw Cen MT" w:hAnsi="Tw Cen MT" w:cs="Tw Cen MT" w:eastAsia="Tw Cen MT"/>
          <w:b w:val="0"/>
          <w:bCs w:val="0"/>
          <w:color w:val="231F20"/>
          <w:spacing w:val="-7"/>
          <w:w w:val="100"/>
          <w:sz w:val="23"/>
          <w:szCs w:val="23"/>
        </w:rPr>
        <w:t>A</w:t>
      </w:r>
      <w:r>
        <w:rPr>
          <w:rFonts w:ascii="Tw Cen MT" w:hAnsi="Tw Cen MT" w:cs="Tw Cen MT" w:eastAsia="Tw Cen MT"/>
          <w:b w:val="0"/>
          <w:bCs w:val="0"/>
          <w:color w:val="231F20"/>
          <w:spacing w:val="-7"/>
          <w:w w:val="100"/>
          <w:sz w:val="23"/>
          <w:szCs w:val="23"/>
        </w:rPr>
        <w:t>p</w:t>
      </w:r>
      <w:r>
        <w:rPr>
          <w:rFonts w:ascii="Tw Cen MT" w:hAnsi="Tw Cen MT" w:cs="Tw Cen MT" w:eastAsia="Tw Cen MT"/>
          <w:b w:val="0"/>
          <w:bCs w:val="0"/>
          <w:color w:val="231F20"/>
          <w:spacing w:val="-7"/>
          <w:w w:val="100"/>
          <w:sz w:val="23"/>
          <w:szCs w:val="23"/>
        </w:rPr>
        <w:t>l</w:t>
      </w:r>
      <w:r>
        <w:rPr>
          <w:rFonts w:ascii="Tw Cen MT" w:hAnsi="Tw Cen MT" w:cs="Tw Cen MT" w:eastAsia="Tw Cen MT"/>
          <w:b w:val="0"/>
          <w:bCs w:val="0"/>
          <w:color w:val="231F20"/>
          <w:spacing w:val="-7"/>
          <w:w w:val="100"/>
          <w:sz w:val="23"/>
          <w:szCs w:val="23"/>
        </w:rPr>
        <w:t>i</w:t>
      </w:r>
      <w:r>
        <w:rPr>
          <w:rFonts w:ascii="Tw Cen MT" w:hAnsi="Tw Cen MT" w:cs="Tw Cen MT" w:eastAsia="Tw Cen MT"/>
          <w:b w:val="0"/>
          <w:bCs w:val="0"/>
          <w:color w:val="231F20"/>
          <w:spacing w:val="-7"/>
          <w:w w:val="100"/>
          <w:sz w:val="23"/>
          <w:szCs w:val="23"/>
        </w:rPr>
        <w:t>c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3"/>
          <w:szCs w:val="23"/>
        </w:rPr>
        <w:t>a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sz w:val="23"/>
          <w:szCs w:val="23"/>
        </w:rPr>
      </w:r>
    </w:p>
    <w:p>
      <w:pPr>
        <w:spacing w:line="200" w:lineRule="exact" w:before="4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ind w:left="268" w:right="0"/>
        <w:jc w:val="left"/>
        <w:rPr>
          <w:rFonts w:ascii="Showcard Gothic" w:hAnsi="Showcard Gothic" w:cs="Showcard Gothic" w:eastAsia="Showcard Gothic"/>
        </w:rPr>
      </w:pPr>
      <w:r>
        <w:rPr>
          <w:rFonts w:ascii="Showcard Gothic" w:hAnsi="Showcard Gothic" w:cs="Showcard Gothic" w:eastAsia="Showcard Gothic"/>
          <w:b w:val="0"/>
          <w:bCs w:val="0"/>
          <w:color w:val="231F20"/>
          <w:spacing w:val="0"/>
          <w:w w:val="100"/>
        </w:rPr>
        <w:t>N/A</w:t>
      </w:r>
      <w:r>
        <w:rPr>
          <w:rFonts w:ascii="Showcard Gothic" w:hAnsi="Showcard Gothic" w:cs="Showcard Gothic" w:eastAsia="Showcard Gothic"/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rPr>
          <w:rFonts w:ascii="Showcard Gothic" w:hAnsi="Showcard Gothic" w:cs="Showcard Gothic" w:eastAsia="Showcard Gothic"/>
        </w:rPr>
        <w:sectPr>
          <w:type w:val="continuous"/>
          <w:pgSz w:w="12240" w:h="15840"/>
          <w:pgMar w:top="1020" w:bottom="280" w:left="740" w:right="720"/>
          <w:cols w:num="5" w:equalWidth="0">
            <w:col w:w="3547" w:space="40"/>
            <w:col w:w="690" w:space="40"/>
            <w:col w:w="2081" w:space="40"/>
            <w:col w:w="933" w:space="40"/>
            <w:col w:w="3369"/>
          </w:cols>
        </w:sectPr>
      </w:pPr>
    </w:p>
    <w:p>
      <w:pPr>
        <w:spacing w:line="220" w:lineRule="exact" w:before="14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Heading1"/>
        <w:spacing w:line="750" w:lineRule="exact"/>
        <w:ind w:right="334"/>
        <w:jc w:val="center"/>
        <w:rPr>
          <w:b w:val="0"/>
          <w:bCs w:val="0"/>
        </w:rPr>
      </w:pPr>
      <w:bookmarkStart w:name="Página 3" w:id="3"/>
      <w:bookmarkEnd w:id="3"/>
      <w:r>
        <w:rPr/>
      </w:r>
      <w:r>
        <w:rPr>
          <w:color w:val="231F20"/>
          <w:spacing w:val="-29"/>
          <w:w w:val="105"/>
        </w:rPr>
        <w:t>C</w:t>
      </w:r>
      <w:r>
        <w:rPr>
          <w:color w:val="231F20"/>
          <w:spacing w:val="-27"/>
          <w:w w:val="105"/>
        </w:rPr>
        <w:t>é</w:t>
      </w:r>
      <w:r>
        <w:rPr>
          <w:color w:val="231F20"/>
          <w:spacing w:val="-29"/>
          <w:w w:val="105"/>
        </w:rPr>
        <w:t>du</w:t>
      </w:r>
      <w:r>
        <w:rPr>
          <w:color w:val="231F20"/>
          <w:spacing w:val="-31"/>
          <w:w w:val="105"/>
        </w:rPr>
        <w:t>l</w:t>
      </w:r>
      <w:r>
        <w:rPr>
          <w:color w:val="231F20"/>
          <w:spacing w:val="0"/>
          <w:w w:val="105"/>
        </w:rPr>
        <w:t>a</w:t>
      </w:r>
      <w:r>
        <w:rPr>
          <w:color w:val="231F20"/>
          <w:spacing w:val="3"/>
          <w:w w:val="105"/>
        </w:rPr>
        <w:t> </w:t>
      </w:r>
      <w:r>
        <w:rPr>
          <w:color w:val="231F20"/>
          <w:spacing w:val="-29"/>
          <w:w w:val="105"/>
        </w:rPr>
        <w:t>d</w:t>
      </w:r>
      <w:r>
        <w:rPr>
          <w:color w:val="231F20"/>
          <w:spacing w:val="0"/>
          <w:w w:val="105"/>
        </w:rPr>
        <w:t>e</w:t>
      </w:r>
      <w:r>
        <w:rPr>
          <w:color w:val="231F20"/>
          <w:spacing w:val="4"/>
          <w:w w:val="105"/>
        </w:rPr>
        <w:t> </w:t>
      </w:r>
      <w:r>
        <w:rPr>
          <w:color w:val="231F20"/>
          <w:spacing w:val="-28"/>
          <w:w w:val="105"/>
        </w:rPr>
        <w:t>S</w:t>
      </w:r>
      <w:r>
        <w:rPr>
          <w:color w:val="231F20"/>
          <w:spacing w:val="-29"/>
          <w:w w:val="105"/>
        </w:rPr>
        <w:t>up</w:t>
      </w:r>
      <w:r>
        <w:rPr>
          <w:color w:val="231F20"/>
          <w:spacing w:val="-27"/>
          <w:w w:val="105"/>
        </w:rPr>
        <w:t>e</w:t>
      </w:r>
      <w:r>
        <w:rPr>
          <w:color w:val="231F20"/>
          <w:spacing w:val="-14"/>
          <w:w w:val="105"/>
        </w:rPr>
        <w:t>r</w:t>
      </w:r>
      <w:r>
        <w:rPr>
          <w:color w:val="231F20"/>
          <w:spacing w:val="-31"/>
          <w:w w:val="105"/>
        </w:rPr>
        <w:t>vi</w:t>
      </w:r>
      <w:r>
        <w:rPr>
          <w:color w:val="231F20"/>
          <w:spacing w:val="-26"/>
          <w:w w:val="105"/>
        </w:rPr>
        <w:t>s</w:t>
      </w:r>
      <w:r>
        <w:rPr>
          <w:color w:val="231F20"/>
          <w:spacing w:val="-31"/>
          <w:w w:val="105"/>
        </w:rPr>
        <w:t>i</w:t>
      </w:r>
      <w:r>
        <w:rPr>
          <w:color w:val="231F20"/>
          <w:spacing w:val="-29"/>
          <w:w w:val="105"/>
        </w:rPr>
        <w:t>ó</w:t>
      </w:r>
      <w:r>
        <w:rPr>
          <w:color w:val="231F20"/>
          <w:spacing w:val="0"/>
          <w:w w:val="105"/>
        </w:rPr>
        <w:t>n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Heading3"/>
        <w:spacing w:line="469" w:lineRule="exact"/>
        <w:ind w:right="280"/>
        <w:jc w:val="center"/>
      </w:pP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Operación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Módulos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Fijos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3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spacing w:before="57"/>
        <w:ind w:left="141" w:right="0"/>
        <w:jc w:val="left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I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n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t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r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u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c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c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i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o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n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p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a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r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a</w:t>
      </w:r>
      <w:r>
        <w:rPr>
          <w:rFonts w:ascii="Arial" w:hAnsi="Arial" w:cs="Arial" w:eastAsia="Arial"/>
          <w:b w:val="0"/>
          <w:bCs w:val="0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l</w:t>
      </w:r>
      <w:r>
        <w:rPr>
          <w:rFonts w:ascii="Arial" w:hAnsi="Arial" w:cs="Arial" w:eastAsia="Arial"/>
          <w:b w:val="0"/>
          <w:bCs w:val="0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l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l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n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a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d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o</w:t>
      </w:r>
      <w:r>
        <w:rPr>
          <w:rFonts w:ascii="Arial" w:hAnsi="Arial" w:cs="Arial" w:eastAsia="Arial"/>
          <w:b w:val="0"/>
          <w:bCs w:val="0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d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l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a</w:t>
      </w:r>
      <w:r>
        <w:rPr>
          <w:rFonts w:ascii="Arial" w:hAnsi="Arial" w:cs="Arial" w:eastAsia="Arial"/>
          <w:b w:val="0"/>
          <w:bCs w:val="0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c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é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d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u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l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a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: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260" w:lineRule="exact" w:before="11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BodyText"/>
        <w:spacing w:line="268" w:lineRule="exact"/>
        <w:ind w:left="141" w:right="123"/>
        <w:jc w:val="left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R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v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i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231F20"/>
          <w:spacing w:val="1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l</w:t>
      </w:r>
      <w:r>
        <w:rPr>
          <w:rFonts w:ascii="Arial" w:hAnsi="Arial" w:cs="Arial" w:eastAsia="Arial"/>
          <w:b w:val="0"/>
          <w:bCs w:val="0"/>
          <w:color w:val="231F20"/>
          <w:spacing w:val="1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l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m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n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t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o</w:t>
      </w:r>
      <w:r>
        <w:rPr>
          <w:rFonts w:ascii="Arial" w:hAnsi="Arial" w:cs="Arial" w:eastAsia="Arial"/>
          <w:b w:val="0"/>
          <w:bCs w:val="0"/>
          <w:color w:val="231F20"/>
          <w:spacing w:val="1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q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u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231F20"/>
          <w:spacing w:val="1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i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l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u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t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r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a</w:t>
      </w:r>
      <w:r>
        <w:rPr>
          <w:rFonts w:ascii="Arial" w:hAnsi="Arial" w:cs="Arial" w:eastAsia="Arial"/>
          <w:b w:val="0"/>
          <w:bCs w:val="0"/>
          <w:color w:val="231F20"/>
          <w:spacing w:val="1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l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a</w:t>
      </w:r>
      <w:r>
        <w:rPr>
          <w:rFonts w:ascii="Arial" w:hAnsi="Arial" w:cs="Arial" w:eastAsia="Arial"/>
          <w:b w:val="0"/>
          <w:bCs w:val="0"/>
          <w:color w:val="231F20"/>
          <w:spacing w:val="1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c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é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d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u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l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a</w:t>
      </w:r>
      <w:r>
        <w:rPr>
          <w:rFonts w:ascii="Arial" w:hAnsi="Arial" w:cs="Arial" w:eastAsia="Arial"/>
          <w:b w:val="0"/>
          <w:bCs w:val="0"/>
          <w:color w:val="231F20"/>
          <w:spacing w:val="1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y</w:t>
      </w:r>
      <w:r>
        <w:rPr>
          <w:rFonts w:ascii="Arial" w:hAnsi="Arial" w:cs="Arial" w:eastAsia="Arial"/>
          <w:b w:val="0"/>
          <w:bCs w:val="0"/>
          <w:color w:val="231F20"/>
          <w:spacing w:val="1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r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g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i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t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r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231F20"/>
          <w:spacing w:val="1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o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b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r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231F20"/>
          <w:spacing w:val="1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l</w:t>
      </w:r>
      <w:r>
        <w:rPr>
          <w:rFonts w:ascii="Arial" w:hAnsi="Arial" w:cs="Arial" w:eastAsia="Arial"/>
          <w:b w:val="0"/>
          <w:bCs w:val="0"/>
          <w:color w:val="231F20"/>
          <w:spacing w:val="1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i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c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o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n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o</w:t>
      </w:r>
      <w:r>
        <w:rPr>
          <w:rFonts w:ascii="Arial" w:hAnsi="Arial" w:cs="Arial" w:eastAsia="Arial"/>
          <w:b w:val="0"/>
          <w:bCs w:val="0"/>
          <w:color w:val="231F20"/>
          <w:spacing w:val="1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d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231F20"/>
          <w:spacing w:val="1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v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a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l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u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a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c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i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ó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n</w:t>
      </w:r>
      <w:r>
        <w:rPr>
          <w:rFonts w:ascii="Arial" w:hAnsi="Arial" w:cs="Arial" w:eastAsia="Arial"/>
          <w:b w:val="0"/>
          <w:bCs w:val="0"/>
          <w:color w:val="231F20"/>
          <w:spacing w:val="1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l</w:t>
      </w:r>
      <w:r>
        <w:rPr>
          <w:rFonts w:ascii="Arial" w:hAnsi="Arial" w:cs="Arial" w:eastAsia="Arial"/>
          <w:b w:val="0"/>
          <w:bCs w:val="0"/>
          <w:color w:val="231F20"/>
          <w:spacing w:val="1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t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a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d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o</w:t>
      </w:r>
      <w:r>
        <w:rPr>
          <w:rFonts w:ascii="Arial" w:hAnsi="Arial" w:cs="Arial" w:eastAsia="Arial"/>
          <w:b w:val="0"/>
          <w:bCs w:val="0"/>
          <w:color w:val="231F20"/>
          <w:spacing w:val="1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f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í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i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c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o</w:t>
      </w:r>
      <w:r>
        <w:rPr>
          <w:rFonts w:ascii="Arial" w:hAnsi="Arial" w:cs="Arial" w:eastAsia="Arial"/>
          <w:b w:val="0"/>
          <w:bCs w:val="0"/>
          <w:color w:val="231F20"/>
          <w:spacing w:val="1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d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l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q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u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i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p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a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m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i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n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t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o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,</w:t>
      </w:r>
      <w:r>
        <w:rPr>
          <w:rFonts w:ascii="Arial" w:hAnsi="Arial" w:cs="Arial" w:eastAsia="Arial"/>
          <w:b w:val="0"/>
          <w:bCs w:val="0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c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o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m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o</w:t>
      </w:r>
      <w:r>
        <w:rPr>
          <w:rFonts w:ascii="Arial" w:hAnsi="Arial" w:cs="Arial" w:eastAsia="Arial"/>
          <w:b w:val="0"/>
          <w:bCs w:val="0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m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u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t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r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a</w:t>
      </w:r>
      <w:r>
        <w:rPr>
          <w:rFonts w:ascii="Arial" w:hAnsi="Arial" w:cs="Arial" w:eastAsia="Arial"/>
          <w:b w:val="0"/>
          <w:bCs w:val="0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n</w:t>
      </w:r>
      <w:r>
        <w:rPr>
          <w:rFonts w:ascii="Arial" w:hAnsi="Arial" w:cs="Arial" w:eastAsia="Arial"/>
          <w:b w:val="0"/>
          <w:bCs w:val="0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l</w:t>
      </w:r>
      <w:r>
        <w:rPr>
          <w:rFonts w:ascii="Arial" w:hAnsi="Arial" w:cs="Arial" w:eastAsia="Arial"/>
          <w:b w:val="0"/>
          <w:bCs w:val="0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j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m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p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l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o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.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150" w:lineRule="exact" w:before="1"/>
        <w:rPr>
          <w:sz w:val="15"/>
          <w:szCs w:val="15"/>
        </w:rPr>
      </w:pPr>
      <w:r>
        <w:rPr>
          <w:sz w:val="15"/>
          <w:szCs w:val="15"/>
        </w:rPr>
      </w:r>
    </w:p>
    <w:p>
      <w:pPr>
        <w:spacing w:after="0" w:line="150" w:lineRule="exact"/>
        <w:rPr>
          <w:sz w:val="15"/>
          <w:szCs w:val="15"/>
        </w:rPr>
        <w:sectPr>
          <w:footerReference w:type="default" r:id="rId8"/>
          <w:pgSz w:w="12240" w:h="15840"/>
          <w:pgMar w:footer="657" w:header="682" w:top="1420" w:bottom="840" w:left="720" w:right="740"/>
          <w:pgNumType w:start="1"/>
        </w:sectPr>
      </w:pPr>
    </w:p>
    <w:p>
      <w:pPr>
        <w:spacing w:line="110" w:lineRule="exact" w:before="10"/>
        <w:rPr>
          <w:sz w:val="11"/>
          <w:szCs w:val="11"/>
        </w:rPr>
      </w:pPr>
      <w:r>
        <w:rPr>
          <w:sz w:val="11"/>
          <w:szCs w:val="11"/>
        </w:rPr>
      </w:r>
    </w:p>
    <w:p>
      <w:pPr>
        <w:pStyle w:val="BodyText"/>
        <w:spacing w:line="192" w:lineRule="auto"/>
        <w:ind w:left="969" w:right="432" w:firstLine="355"/>
        <w:jc w:val="left"/>
      </w:pPr>
      <w:r>
        <w:rPr>
          <w:b w:val="0"/>
          <w:bCs w:val="0"/>
          <w:color w:val="231F20"/>
          <w:spacing w:val="0"/>
          <w:w w:val="100"/>
        </w:rPr>
        <w:t>Escritorio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atención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ciudadana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/>
        <w:br w:type="column"/>
      </w: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7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1" w:lineRule="exact"/>
        <w:ind w:left="0" w:right="0" w:firstLine="0"/>
        <w:jc w:val="right"/>
        <w:rPr>
          <w:rFonts w:ascii="Tw Cen MT" w:hAnsi="Tw Cen MT" w:cs="Tw Cen MT" w:eastAsia="Tw Cen MT"/>
          <w:sz w:val="23"/>
          <w:szCs w:val="23"/>
        </w:rPr>
      </w:pPr>
      <w:r>
        <w:rPr>
          <w:rFonts w:ascii="Tw Cen MT" w:hAnsi="Tw Cen MT" w:cs="Tw Cen MT" w:eastAsia="Tw Cen MT"/>
          <w:b w:val="0"/>
          <w:bCs w:val="0"/>
          <w:color w:val="231F20"/>
          <w:spacing w:val="-3"/>
          <w:w w:val="100"/>
          <w:sz w:val="23"/>
          <w:szCs w:val="23"/>
        </w:rPr>
        <w:t>B</w:t>
      </w:r>
      <w:r>
        <w:rPr>
          <w:rFonts w:ascii="Tw Cen MT" w:hAnsi="Tw Cen MT" w:cs="Tw Cen MT" w:eastAsia="Tw Cen MT"/>
          <w:b w:val="0"/>
          <w:bCs w:val="0"/>
          <w:color w:val="231F20"/>
          <w:spacing w:val="-3"/>
          <w:w w:val="100"/>
          <w:sz w:val="23"/>
          <w:szCs w:val="23"/>
        </w:rPr>
        <w:t>u</w:t>
      </w:r>
      <w:r>
        <w:rPr>
          <w:rFonts w:ascii="Tw Cen MT" w:hAnsi="Tw Cen MT" w:cs="Tw Cen MT" w:eastAsia="Tw Cen MT"/>
          <w:b w:val="0"/>
          <w:bCs w:val="0"/>
          <w:color w:val="231F20"/>
          <w:spacing w:val="-3"/>
          <w:w w:val="100"/>
          <w:sz w:val="23"/>
          <w:szCs w:val="23"/>
        </w:rPr>
        <w:t>e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3"/>
          <w:szCs w:val="23"/>
        </w:rPr>
        <w:t>n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sz w:val="23"/>
          <w:szCs w:val="23"/>
        </w:rPr>
      </w:r>
    </w:p>
    <w:p>
      <w:pPr>
        <w:spacing w:line="200" w:lineRule="exact"/>
        <w:rPr>
          <w:sz w:val="20"/>
          <w:szCs w:val="20"/>
        </w:rPr>
      </w:pPr>
      <w:r>
        <w:rPr/>
        <w:br w:type="column"/>
      </w: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13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16" w:lineRule="exact"/>
        <w:ind w:left="264" w:right="0" w:firstLine="0"/>
        <w:jc w:val="left"/>
        <w:rPr>
          <w:rFonts w:ascii="Tw Cen MT" w:hAnsi="Tw Cen MT" w:cs="Tw Cen MT" w:eastAsia="Tw Cen MT"/>
          <w:sz w:val="23"/>
          <w:szCs w:val="23"/>
        </w:rPr>
      </w:pPr>
      <w:r>
        <w:rPr>
          <w:rFonts w:ascii="Tw Cen MT" w:hAnsi="Tw Cen MT" w:cs="Tw Cen MT" w:eastAsia="Tw Cen MT"/>
          <w:b w:val="0"/>
          <w:bCs w:val="0"/>
          <w:color w:val="231F20"/>
          <w:spacing w:val="-37"/>
          <w:w w:val="100"/>
          <w:sz w:val="23"/>
          <w:szCs w:val="23"/>
        </w:rPr>
        <w:t>P</w:t>
      </w:r>
      <w:r>
        <w:rPr>
          <w:rFonts w:ascii="Tw Cen MT" w:hAnsi="Tw Cen MT" w:cs="Tw Cen MT" w:eastAsia="Tw Cen MT"/>
          <w:b w:val="0"/>
          <w:bCs w:val="0"/>
          <w:color w:val="231F20"/>
          <w:spacing w:val="-22"/>
          <w:w w:val="100"/>
          <w:sz w:val="23"/>
          <w:szCs w:val="23"/>
        </w:rPr>
        <w:t>en</w:t>
      </w:r>
      <w:r>
        <w:rPr>
          <w:rFonts w:ascii="Tw Cen MT" w:hAnsi="Tw Cen MT" w:cs="Tw Cen MT" w:eastAsia="Tw Cen MT"/>
          <w:b w:val="0"/>
          <w:bCs w:val="0"/>
          <w:color w:val="231F20"/>
          <w:spacing w:val="-23"/>
          <w:w w:val="100"/>
          <w:sz w:val="23"/>
          <w:szCs w:val="23"/>
        </w:rPr>
        <w:t>d</w:t>
      </w:r>
      <w:r>
        <w:rPr>
          <w:rFonts w:ascii="Tw Cen MT" w:hAnsi="Tw Cen MT" w:cs="Tw Cen MT" w:eastAsia="Tw Cen MT"/>
          <w:b w:val="0"/>
          <w:bCs w:val="0"/>
          <w:color w:val="231F20"/>
          <w:spacing w:val="-22"/>
          <w:w w:val="100"/>
          <w:sz w:val="23"/>
          <w:szCs w:val="23"/>
        </w:rPr>
        <w:t>ient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3"/>
          <w:szCs w:val="23"/>
        </w:rPr>
        <w:t>e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sz w:val="23"/>
          <w:szCs w:val="23"/>
        </w:rPr>
      </w:r>
    </w:p>
    <w:p>
      <w:pPr>
        <w:spacing w:line="200" w:lineRule="exact"/>
        <w:rPr>
          <w:sz w:val="20"/>
          <w:szCs w:val="20"/>
        </w:rPr>
      </w:pPr>
      <w:r>
        <w:rPr/>
        <w:br w:type="column"/>
      </w: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4"/>
        <w:rPr>
          <w:sz w:val="24"/>
          <w:szCs w:val="24"/>
        </w:rPr>
      </w:pPr>
      <w:r>
        <w:rPr>
          <w:sz w:val="24"/>
          <w:szCs w:val="24"/>
        </w:rPr>
      </w:r>
    </w:p>
    <w:p>
      <w:pPr>
        <w:spacing w:line="175" w:lineRule="exact"/>
        <w:ind w:left="271" w:right="0" w:firstLine="0"/>
        <w:jc w:val="left"/>
        <w:rPr>
          <w:rFonts w:ascii="Tw Cen MT" w:hAnsi="Tw Cen MT" w:cs="Tw Cen MT" w:eastAsia="Tw Cen MT"/>
          <w:sz w:val="23"/>
          <w:szCs w:val="23"/>
        </w:rPr>
      </w:pPr>
      <w:r>
        <w:rPr>
          <w:rFonts w:ascii="Tw Cen MT" w:hAnsi="Tw Cen MT" w:cs="Tw Cen MT" w:eastAsia="Tw Cen MT"/>
          <w:b w:val="0"/>
          <w:bCs w:val="0"/>
          <w:color w:val="231F20"/>
          <w:spacing w:val="-25"/>
          <w:w w:val="100"/>
          <w:sz w:val="23"/>
          <w:szCs w:val="23"/>
        </w:rPr>
        <w:t>R</w:t>
      </w:r>
      <w:r>
        <w:rPr>
          <w:rFonts w:ascii="Tw Cen MT" w:hAnsi="Tw Cen MT" w:cs="Tw Cen MT" w:eastAsia="Tw Cen MT"/>
          <w:b w:val="0"/>
          <w:bCs w:val="0"/>
          <w:color w:val="231F20"/>
          <w:spacing w:val="-18"/>
          <w:w w:val="100"/>
          <w:sz w:val="23"/>
          <w:szCs w:val="23"/>
        </w:rPr>
        <w:t>e</w:t>
      </w:r>
      <w:r>
        <w:rPr>
          <w:rFonts w:ascii="Tw Cen MT" w:hAnsi="Tw Cen MT" w:cs="Tw Cen MT" w:eastAsia="Tw Cen MT"/>
          <w:b w:val="0"/>
          <w:bCs w:val="0"/>
          <w:color w:val="231F20"/>
          <w:spacing w:val="-18"/>
          <w:w w:val="100"/>
          <w:sz w:val="23"/>
          <w:szCs w:val="23"/>
        </w:rPr>
        <w:t>q</w:t>
      </w:r>
      <w:r>
        <w:rPr>
          <w:rFonts w:ascii="Tw Cen MT" w:hAnsi="Tw Cen MT" w:cs="Tw Cen MT" w:eastAsia="Tw Cen MT"/>
          <w:b w:val="0"/>
          <w:bCs w:val="0"/>
          <w:color w:val="231F20"/>
          <w:spacing w:val="-18"/>
          <w:w w:val="100"/>
          <w:sz w:val="23"/>
          <w:szCs w:val="23"/>
        </w:rPr>
        <w:t>u</w:t>
      </w:r>
      <w:r>
        <w:rPr>
          <w:rFonts w:ascii="Tw Cen MT" w:hAnsi="Tw Cen MT" w:cs="Tw Cen MT" w:eastAsia="Tw Cen MT"/>
          <w:b w:val="0"/>
          <w:bCs w:val="0"/>
          <w:color w:val="231F20"/>
          <w:spacing w:val="-18"/>
          <w:w w:val="100"/>
          <w:sz w:val="23"/>
          <w:szCs w:val="23"/>
        </w:rPr>
        <w:t>i</w:t>
      </w:r>
      <w:r>
        <w:rPr>
          <w:rFonts w:ascii="Tw Cen MT" w:hAnsi="Tw Cen MT" w:cs="Tw Cen MT" w:eastAsia="Tw Cen MT"/>
          <w:b w:val="0"/>
          <w:bCs w:val="0"/>
          <w:color w:val="231F20"/>
          <w:spacing w:val="-18"/>
          <w:w w:val="100"/>
          <w:sz w:val="23"/>
          <w:szCs w:val="23"/>
        </w:rPr>
        <w:t>e</w:t>
      </w:r>
      <w:r>
        <w:rPr>
          <w:rFonts w:ascii="Tw Cen MT" w:hAnsi="Tw Cen MT" w:cs="Tw Cen MT" w:eastAsia="Tw Cen MT"/>
          <w:b w:val="0"/>
          <w:bCs w:val="0"/>
          <w:color w:val="231F20"/>
          <w:spacing w:val="-18"/>
          <w:w w:val="100"/>
          <w:sz w:val="23"/>
          <w:szCs w:val="23"/>
        </w:rPr>
        <w:t>r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3"/>
          <w:szCs w:val="23"/>
        </w:rPr>
        <w:t>e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sz w:val="23"/>
          <w:szCs w:val="23"/>
        </w:rPr>
      </w:r>
    </w:p>
    <w:p>
      <w:pPr>
        <w:spacing w:line="200" w:lineRule="exact"/>
        <w:rPr>
          <w:sz w:val="20"/>
          <w:szCs w:val="20"/>
        </w:rPr>
      </w:pPr>
      <w:r>
        <w:rPr/>
        <w:br w:type="column"/>
      </w: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6"/>
        <w:rPr>
          <w:sz w:val="22"/>
          <w:szCs w:val="22"/>
        </w:rPr>
      </w:pPr>
      <w:r>
        <w:rPr>
          <w:sz w:val="22"/>
          <w:szCs w:val="22"/>
        </w:rPr>
      </w:r>
    </w:p>
    <w:p>
      <w:pPr>
        <w:tabs>
          <w:tab w:pos="1477" w:val="left" w:leader="none"/>
        </w:tabs>
        <w:spacing w:line="203" w:lineRule="exact"/>
        <w:ind w:left="294" w:right="0" w:firstLine="0"/>
        <w:jc w:val="left"/>
        <w:rPr>
          <w:rFonts w:ascii="Tw Cen MT" w:hAnsi="Tw Cen MT" w:cs="Tw Cen MT" w:eastAsia="Tw Cen MT"/>
          <w:sz w:val="23"/>
          <w:szCs w:val="23"/>
        </w:rPr>
      </w:pPr>
      <w:r>
        <w:rPr>
          <w:rFonts w:ascii="Tw Cen MT" w:hAnsi="Tw Cen MT" w:cs="Tw Cen MT" w:eastAsia="Tw Cen MT"/>
          <w:b w:val="0"/>
          <w:bCs w:val="0"/>
          <w:color w:val="231F20"/>
          <w:spacing w:val="-14"/>
          <w:w w:val="100"/>
          <w:sz w:val="23"/>
          <w:szCs w:val="23"/>
        </w:rPr>
        <w:t>R</w:t>
      </w:r>
      <w:r>
        <w:rPr>
          <w:rFonts w:ascii="Tw Cen MT" w:hAnsi="Tw Cen MT" w:cs="Tw Cen MT" w:eastAsia="Tw Cen MT"/>
          <w:b w:val="0"/>
          <w:bCs w:val="0"/>
          <w:color w:val="231F20"/>
          <w:spacing w:val="-7"/>
          <w:w w:val="100"/>
          <w:sz w:val="23"/>
          <w:szCs w:val="23"/>
        </w:rPr>
        <w:t>e</w:t>
      </w:r>
      <w:r>
        <w:rPr>
          <w:rFonts w:ascii="Tw Cen MT" w:hAnsi="Tw Cen MT" w:cs="Tw Cen MT" w:eastAsia="Tw Cen MT"/>
          <w:b w:val="0"/>
          <w:bCs w:val="0"/>
          <w:color w:val="231F20"/>
          <w:spacing w:val="-7"/>
          <w:w w:val="100"/>
          <w:sz w:val="23"/>
          <w:szCs w:val="23"/>
        </w:rPr>
        <w:t>q</w:t>
      </w:r>
      <w:r>
        <w:rPr>
          <w:rFonts w:ascii="Tw Cen MT" w:hAnsi="Tw Cen MT" w:cs="Tw Cen MT" w:eastAsia="Tw Cen MT"/>
          <w:b w:val="0"/>
          <w:bCs w:val="0"/>
          <w:color w:val="231F20"/>
          <w:spacing w:val="-7"/>
          <w:w w:val="100"/>
          <w:sz w:val="23"/>
          <w:szCs w:val="23"/>
        </w:rPr>
        <w:t>u</w:t>
      </w:r>
      <w:r>
        <w:rPr>
          <w:rFonts w:ascii="Tw Cen MT" w:hAnsi="Tw Cen MT" w:cs="Tw Cen MT" w:eastAsia="Tw Cen MT"/>
          <w:b w:val="0"/>
          <w:bCs w:val="0"/>
          <w:color w:val="231F20"/>
          <w:spacing w:val="-7"/>
          <w:w w:val="100"/>
          <w:sz w:val="23"/>
          <w:szCs w:val="23"/>
        </w:rPr>
        <w:t>i</w:t>
      </w:r>
      <w:r>
        <w:rPr>
          <w:rFonts w:ascii="Tw Cen MT" w:hAnsi="Tw Cen MT" w:cs="Tw Cen MT" w:eastAsia="Tw Cen MT"/>
          <w:b w:val="0"/>
          <w:bCs w:val="0"/>
          <w:color w:val="231F20"/>
          <w:spacing w:val="-7"/>
          <w:w w:val="100"/>
          <w:sz w:val="23"/>
          <w:szCs w:val="23"/>
        </w:rPr>
        <w:t>e</w:t>
      </w:r>
      <w:r>
        <w:rPr>
          <w:rFonts w:ascii="Tw Cen MT" w:hAnsi="Tw Cen MT" w:cs="Tw Cen MT" w:eastAsia="Tw Cen MT"/>
          <w:b w:val="0"/>
          <w:bCs w:val="0"/>
          <w:color w:val="231F20"/>
          <w:spacing w:val="-7"/>
          <w:w w:val="100"/>
          <w:sz w:val="23"/>
          <w:szCs w:val="23"/>
        </w:rPr>
        <w:t>r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3"/>
          <w:szCs w:val="23"/>
        </w:rPr>
        <w:t>e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3"/>
          <w:szCs w:val="23"/>
        </w:rPr>
        <w:tab/>
      </w:r>
      <w:r>
        <w:rPr>
          <w:rFonts w:ascii="Tw Cen MT" w:hAnsi="Tw Cen MT" w:cs="Tw Cen MT" w:eastAsia="Tw Cen MT"/>
          <w:b w:val="0"/>
          <w:bCs w:val="0"/>
          <w:color w:val="231F20"/>
          <w:spacing w:val="-7"/>
          <w:w w:val="100"/>
          <w:sz w:val="23"/>
          <w:szCs w:val="23"/>
        </w:rPr>
        <w:t>N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3"/>
          <w:szCs w:val="23"/>
        </w:rPr>
        <w:t>o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sz w:val="23"/>
          <w:szCs w:val="23"/>
        </w:rPr>
      </w:r>
    </w:p>
    <w:p>
      <w:pPr>
        <w:spacing w:after="0" w:line="203" w:lineRule="exact"/>
        <w:jc w:val="left"/>
        <w:rPr>
          <w:rFonts w:ascii="Tw Cen MT" w:hAnsi="Tw Cen MT" w:cs="Tw Cen MT" w:eastAsia="Tw Cen MT"/>
          <w:sz w:val="23"/>
          <w:szCs w:val="23"/>
        </w:rPr>
        <w:sectPr>
          <w:type w:val="continuous"/>
          <w:pgSz w:w="12240" w:h="15840"/>
          <w:pgMar w:top="1020" w:bottom="280" w:left="720" w:right="740"/>
          <w:cols w:num="5" w:equalWidth="0">
            <w:col w:w="3278" w:space="970"/>
            <w:col w:w="1402" w:space="40"/>
            <w:col w:w="993" w:space="40"/>
            <w:col w:w="973" w:space="40"/>
            <w:col w:w="3044"/>
          </w:cols>
        </w:sectPr>
      </w:pPr>
    </w:p>
    <w:p>
      <w:pPr>
        <w:spacing w:line="235" w:lineRule="exact"/>
        <w:ind w:left="0" w:right="0" w:firstLine="0"/>
        <w:jc w:val="right"/>
        <w:rPr>
          <w:rFonts w:ascii="Tw Cen MT" w:hAnsi="Tw Cen MT" w:cs="Tw Cen MT" w:eastAsia="Tw Cen MT"/>
          <w:sz w:val="23"/>
          <w:szCs w:val="23"/>
        </w:rPr>
      </w:pPr>
      <w:r>
        <w:rPr/>
        <w:pict>
          <v:shape style="position:absolute;margin-left:93.304298pt;margin-top:-7.382531pt;width:106.58392pt;height:132.069170pt;mso-position-horizontal-relative:page;mso-position-vertical-relative:paragraph;z-index:-7895" type="#_x0000_t75">
            <v:imagedata r:id="rId9" o:title=""/>
          </v:shape>
        </w:pict>
      </w:r>
      <w:r>
        <w:rPr/>
        <w:pict>
          <v:group style="position:absolute;margin-left:487.575439pt;margin-top:14.726889pt;width:29.5575pt;height:32.021pt;mso-position-horizontal-relative:page;mso-position-vertical-relative:paragraph;z-index:-7890" coordorigin="9752,295" coordsize="591,640">
            <v:group style="position:absolute;left:9808;top:351;width:478;height:527" coordorigin="9808,351" coordsize="478,527">
              <v:shape style="position:absolute;left:9808;top:351;width:478;height:527" coordorigin="9808,351" coordsize="478,527" path="m9808,351l10286,351,10286,878,9808,878,9808,351xe" filled="f" stroked="t" strokeweight="5.6693pt" strokecolor="#231F20">
                <v:path arrowok="t"/>
              </v:shape>
            </v:group>
            <v:group style="position:absolute;left:9808;top:351;width:478;height:527" coordorigin="9808,351" coordsize="478,527">
              <v:shape style="position:absolute;left:9808;top:351;width:478;height:527" coordorigin="9808,351" coordsize="478,527" path="m9808,351l10286,351,10286,878,9808,878,9808,351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Tw Cen MT" w:hAnsi="Tw Cen MT" w:cs="Tw Cen MT" w:eastAsia="Tw Cen MT"/>
          <w:b w:val="0"/>
          <w:bCs w:val="0"/>
          <w:color w:val="231F20"/>
          <w:spacing w:val="-13"/>
          <w:w w:val="100"/>
          <w:sz w:val="23"/>
          <w:szCs w:val="23"/>
        </w:rPr>
        <w:t>C</w:t>
      </w:r>
      <w:r>
        <w:rPr>
          <w:rFonts w:ascii="Tw Cen MT" w:hAnsi="Tw Cen MT" w:cs="Tw Cen MT" w:eastAsia="Tw Cen MT"/>
          <w:b w:val="0"/>
          <w:bCs w:val="0"/>
          <w:color w:val="231F20"/>
          <w:spacing w:val="-13"/>
          <w:w w:val="100"/>
          <w:sz w:val="23"/>
          <w:szCs w:val="23"/>
        </w:rPr>
        <w:t>a</w:t>
      </w:r>
      <w:r>
        <w:rPr>
          <w:rFonts w:ascii="Tw Cen MT" w:hAnsi="Tw Cen MT" w:cs="Tw Cen MT" w:eastAsia="Tw Cen MT"/>
          <w:b w:val="0"/>
          <w:bCs w:val="0"/>
          <w:color w:val="231F20"/>
          <w:spacing w:val="-13"/>
          <w:w w:val="100"/>
          <w:sz w:val="23"/>
          <w:szCs w:val="23"/>
        </w:rPr>
        <w:t>n</w:t>
      </w:r>
      <w:r>
        <w:rPr>
          <w:rFonts w:ascii="Tw Cen MT" w:hAnsi="Tw Cen MT" w:cs="Tw Cen MT" w:eastAsia="Tw Cen MT"/>
          <w:b w:val="0"/>
          <w:bCs w:val="0"/>
          <w:color w:val="231F20"/>
          <w:spacing w:val="-13"/>
          <w:w w:val="100"/>
          <w:sz w:val="23"/>
          <w:szCs w:val="23"/>
        </w:rPr>
        <w:t>t</w:t>
      </w:r>
      <w:r>
        <w:rPr>
          <w:rFonts w:ascii="Tw Cen MT" w:hAnsi="Tw Cen MT" w:cs="Tw Cen MT" w:eastAsia="Tw Cen MT"/>
          <w:b w:val="0"/>
          <w:bCs w:val="0"/>
          <w:color w:val="231F20"/>
          <w:spacing w:val="-13"/>
          <w:w w:val="100"/>
          <w:sz w:val="23"/>
          <w:szCs w:val="23"/>
        </w:rPr>
        <w:t>i</w:t>
      </w:r>
      <w:r>
        <w:rPr>
          <w:rFonts w:ascii="Tw Cen MT" w:hAnsi="Tw Cen MT" w:cs="Tw Cen MT" w:eastAsia="Tw Cen MT"/>
          <w:b w:val="0"/>
          <w:bCs w:val="0"/>
          <w:color w:val="231F20"/>
          <w:spacing w:val="-13"/>
          <w:w w:val="100"/>
          <w:sz w:val="23"/>
          <w:szCs w:val="23"/>
        </w:rPr>
        <w:t>d</w:t>
      </w:r>
      <w:r>
        <w:rPr>
          <w:rFonts w:ascii="Tw Cen MT" w:hAnsi="Tw Cen MT" w:cs="Tw Cen MT" w:eastAsia="Tw Cen MT"/>
          <w:b w:val="0"/>
          <w:bCs w:val="0"/>
          <w:color w:val="231F20"/>
          <w:spacing w:val="-13"/>
          <w:w w:val="100"/>
          <w:sz w:val="23"/>
          <w:szCs w:val="23"/>
        </w:rPr>
        <w:t>a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3"/>
          <w:szCs w:val="23"/>
        </w:rPr>
        <w:t>d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sz w:val="23"/>
          <w:szCs w:val="23"/>
        </w:rPr>
      </w:r>
    </w:p>
    <w:p>
      <w:pPr>
        <w:spacing w:line="233" w:lineRule="exact"/>
        <w:ind w:left="67" w:right="0" w:firstLine="0"/>
        <w:jc w:val="left"/>
        <w:rPr>
          <w:rFonts w:ascii="Tw Cen MT" w:hAnsi="Tw Cen MT" w:cs="Tw Cen MT" w:eastAsia="Tw Cen MT"/>
          <w:sz w:val="23"/>
          <w:szCs w:val="23"/>
        </w:rPr>
      </w:pPr>
      <w:r>
        <w:rPr>
          <w:spacing w:val="0"/>
          <w:w w:val="100"/>
        </w:rPr>
        <w:br w:type="column"/>
      </w:r>
      <w:r>
        <w:rPr>
          <w:rFonts w:ascii="Tw Cen MT" w:hAnsi="Tw Cen MT" w:cs="Tw Cen MT" w:eastAsia="Tw Cen MT"/>
          <w:b w:val="0"/>
          <w:bCs w:val="0"/>
          <w:color w:val="231F20"/>
          <w:spacing w:val="-3"/>
          <w:w w:val="100"/>
          <w:sz w:val="23"/>
          <w:szCs w:val="23"/>
        </w:rPr>
        <w:t>e</w:t>
      </w:r>
      <w:r>
        <w:rPr>
          <w:rFonts w:ascii="Tw Cen MT" w:hAnsi="Tw Cen MT" w:cs="Tw Cen MT" w:eastAsia="Tw Cen MT"/>
          <w:b w:val="0"/>
          <w:bCs w:val="0"/>
          <w:color w:val="231F20"/>
          <w:spacing w:val="-3"/>
          <w:w w:val="100"/>
          <w:sz w:val="23"/>
          <w:szCs w:val="23"/>
        </w:rPr>
        <w:t>s</w:t>
      </w:r>
      <w:r>
        <w:rPr>
          <w:rFonts w:ascii="Tw Cen MT" w:hAnsi="Tw Cen MT" w:cs="Tw Cen MT" w:eastAsia="Tw Cen MT"/>
          <w:b w:val="0"/>
          <w:bCs w:val="0"/>
          <w:color w:val="231F20"/>
          <w:spacing w:val="-3"/>
          <w:w w:val="100"/>
          <w:sz w:val="23"/>
          <w:szCs w:val="23"/>
        </w:rPr>
        <w:t>t</w:t>
      </w:r>
      <w:r>
        <w:rPr>
          <w:rFonts w:ascii="Tw Cen MT" w:hAnsi="Tw Cen MT" w:cs="Tw Cen MT" w:eastAsia="Tw Cen MT"/>
          <w:b w:val="0"/>
          <w:bCs w:val="0"/>
          <w:color w:val="231F20"/>
          <w:spacing w:val="-3"/>
          <w:w w:val="100"/>
          <w:sz w:val="23"/>
          <w:szCs w:val="23"/>
        </w:rPr>
        <w:t>a</w:t>
      </w:r>
      <w:r>
        <w:rPr>
          <w:rFonts w:ascii="Tw Cen MT" w:hAnsi="Tw Cen MT" w:cs="Tw Cen MT" w:eastAsia="Tw Cen MT"/>
          <w:b w:val="0"/>
          <w:bCs w:val="0"/>
          <w:color w:val="231F20"/>
          <w:spacing w:val="-3"/>
          <w:w w:val="100"/>
          <w:sz w:val="23"/>
          <w:szCs w:val="23"/>
        </w:rPr>
        <w:t>d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3"/>
          <w:szCs w:val="23"/>
        </w:rPr>
        <w:t>o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sz w:val="23"/>
          <w:szCs w:val="23"/>
        </w:rPr>
      </w:r>
    </w:p>
    <w:p>
      <w:pPr>
        <w:spacing w:line="252" w:lineRule="exact"/>
        <w:ind w:left="136" w:right="0" w:firstLine="0"/>
        <w:jc w:val="left"/>
        <w:rPr>
          <w:rFonts w:ascii="Tw Cen MT" w:hAnsi="Tw Cen MT" w:cs="Tw Cen MT" w:eastAsia="Tw Cen MT"/>
          <w:sz w:val="23"/>
          <w:szCs w:val="23"/>
        </w:rPr>
      </w:pPr>
      <w:r>
        <w:rPr>
          <w:spacing w:val="0"/>
          <w:w w:val="100"/>
        </w:rPr>
        <w:br w:type="column"/>
      </w:r>
      <w:r>
        <w:rPr>
          <w:rFonts w:ascii="Tw Cen MT" w:hAnsi="Tw Cen MT" w:cs="Tw Cen MT" w:eastAsia="Tw Cen MT"/>
          <w:b w:val="0"/>
          <w:bCs w:val="0"/>
          <w:color w:val="231F20"/>
          <w:spacing w:val="-23"/>
          <w:w w:val="100"/>
          <w:position w:val="1"/>
          <w:sz w:val="23"/>
          <w:szCs w:val="23"/>
        </w:rPr>
        <w:t>d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position w:val="1"/>
          <w:sz w:val="23"/>
          <w:szCs w:val="23"/>
        </w:rPr>
        <w:t>e</w:t>
      </w:r>
      <w:r>
        <w:rPr>
          <w:rFonts w:ascii="Tw Cen MT" w:hAnsi="Tw Cen MT" w:cs="Tw Cen MT" w:eastAsia="Tw Cen MT"/>
          <w:b w:val="0"/>
          <w:bCs w:val="0"/>
          <w:color w:val="231F20"/>
          <w:spacing w:val="-18"/>
          <w:w w:val="100"/>
          <w:position w:val="1"/>
          <w:sz w:val="23"/>
          <w:szCs w:val="23"/>
        </w:rPr>
        <w:t> </w:t>
      </w:r>
      <w:r>
        <w:rPr>
          <w:rFonts w:ascii="Tw Cen MT" w:hAnsi="Tw Cen MT" w:cs="Tw Cen MT" w:eastAsia="Tw Cen MT"/>
          <w:b w:val="0"/>
          <w:bCs w:val="0"/>
          <w:color w:val="231F20"/>
          <w:spacing w:val="-22"/>
          <w:w w:val="100"/>
          <w:position w:val="1"/>
          <w:sz w:val="23"/>
          <w:szCs w:val="23"/>
        </w:rPr>
        <w:t>inst</w:t>
      </w:r>
      <w:r>
        <w:rPr>
          <w:rFonts w:ascii="Tw Cen MT" w:hAnsi="Tw Cen MT" w:cs="Tw Cen MT" w:eastAsia="Tw Cen MT"/>
          <w:b w:val="0"/>
          <w:bCs w:val="0"/>
          <w:color w:val="231F20"/>
          <w:spacing w:val="-23"/>
          <w:w w:val="100"/>
          <w:position w:val="1"/>
          <w:sz w:val="23"/>
          <w:szCs w:val="23"/>
        </w:rPr>
        <w:t>a</w:t>
      </w:r>
      <w:r>
        <w:rPr>
          <w:rFonts w:ascii="Tw Cen MT" w:hAnsi="Tw Cen MT" w:cs="Tw Cen MT" w:eastAsia="Tw Cen MT"/>
          <w:b w:val="0"/>
          <w:bCs w:val="0"/>
          <w:color w:val="231F20"/>
          <w:spacing w:val="-22"/>
          <w:w w:val="100"/>
          <w:position w:val="1"/>
          <w:sz w:val="23"/>
          <w:szCs w:val="23"/>
        </w:rPr>
        <w:t>l</w:t>
      </w:r>
      <w:r>
        <w:rPr>
          <w:rFonts w:ascii="Tw Cen MT" w:hAnsi="Tw Cen MT" w:cs="Tw Cen MT" w:eastAsia="Tw Cen MT"/>
          <w:b w:val="0"/>
          <w:bCs w:val="0"/>
          <w:color w:val="231F20"/>
          <w:spacing w:val="-23"/>
          <w:w w:val="100"/>
          <w:position w:val="1"/>
          <w:sz w:val="23"/>
          <w:szCs w:val="23"/>
        </w:rPr>
        <w:t>a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position w:val="1"/>
          <w:sz w:val="23"/>
          <w:szCs w:val="23"/>
        </w:rPr>
        <w:t>r</w:t>
      </w:r>
      <w:r>
        <w:rPr>
          <w:rFonts w:ascii="Tw Cen MT" w:hAnsi="Tw Cen MT" w:cs="Tw Cen MT" w:eastAsia="Tw Cen MT"/>
          <w:b w:val="0"/>
          <w:bCs w:val="0"/>
          <w:color w:val="231F20"/>
          <w:spacing w:val="14"/>
          <w:w w:val="100"/>
          <w:position w:val="1"/>
          <w:sz w:val="23"/>
          <w:szCs w:val="23"/>
        </w:rPr>
        <w:t> </w:t>
      </w:r>
      <w:r>
        <w:rPr>
          <w:rFonts w:ascii="Tw Cen MT" w:hAnsi="Tw Cen MT" w:cs="Tw Cen MT" w:eastAsia="Tw Cen MT"/>
          <w:b w:val="0"/>
          <w:bCs w:val="0"/>
          <w:color w:val="231F20"/>
          <w:spacing w:val="-18"/>
          <w:w w:val="100"/>
          <w:position w:val="1"/>
          <w:sz w:val="23"/>
          <w:szCs w:val="23"/>
        </w:rPr>
        <w:t>m</w:t>
      </w:r>
      <w:r>
        <w:rPr>
          <w:rFonts w:ascii="Tw Cen MT" w:hAnsi="Tw Cen MT" w:cs="Tw Cen MT" w:eastAsia="Tw Cen MT"/>
          <w:b w:val="0"/>
          <w:bCs w:val="0"/>
          <w:color w:val="231F20"/>
          <w:spacing w:val="-18"/>
          <w:w w:val="100"/>
          <w:position w:val="1"/>
          <w:sz w:val="23"/>
          <w:szCs w:val="23"/>
        </w:rPr>
        <w:t>a</w:t>
      </w:r>
      <w:r>
        <w:rPr>
          <w:rFonts w:ascii="Tw Cen MT" w:hAnsi="Tw Cen MT" w:cs="Tw Cen MT" w:eastAsia="Tw Cen MT"/>
          <w:b w:val="0"/>
          <w:bCs w:val="0"/>
          <w:color w:val="231F20"/>
          <w:spacing w:val="-18"/>
          <w:w w:val="100"/>
          <w:position w:val="1"/>
          <w:sz w:val="23"/>
          <w:szCs w:val="23"/>
        </w:rPr>
        <w:t>n</w:t>
      </w:r>
      <w:r>
        <w:rPr>
          <w:rFonts w:ascii="Tw Cen MT" w:hAnsi="Tw Cen MT" w:cs="Tw Cen MT" w:eastAsia="Tw Cen MT"/>
          <w:b w:val="0"/>
          <w:bCs w:val="0"/>
          <w:color w:val="231F20"/>
          <w:spacing w:val="-18"/>
          <w:w w:val="100"/>
          <w:position w:val="1"/>
          <w:sz w:val="23"/>
          <w:szCs w:val="23"/>
        </w:rPr>
        <w:t>t</w:t>
      </w:r>
      <w:r>
        <w:rPr>
          <w:rFonts w:ascii="Tw Cen MT" w:hAnsi="Tw Cen MT" w:cs="Tw Cen MT" w:eastAsia="Tw Cen MT"/>
          <w:b w:val="0"/>
          <w:bCs w:val="0"/>
          <w:color w:val="231F20"/>
          <w:spacing w:val="-18"/>
          <w:w w:val="100"/>
          <w:position w:val="1"/>
          <w:sz w:val="23"/>
          <w:szCs w:val="23"/>
        </w:rPr>
        <w:t>e</w:t>
      </w:r>
      <w:r>
        <w:rPr>
          <w:rFonts w:ascii="Tw Cen MT" w:hAnsi="Tw Cen MT" w:cs="Tw Cen MT" w:eastAsia="Tw Cen MT"/>
          <w:b w:val="0"/>
          <w:bCs w:val="0"/>
          <w:color w:val="231F20"/>
          <w:spacing w:val="-18"/>
          <w:w w:val="100"/>
          <w:position w:val="1"/>
          <w:sz w:val="23"/>
          <w:szCs w:val="23"/>
        </w:rPr>
        <w:t>n</w:t>
      </w:r>
      <w:r>
        <w:rPr>
          <w:rFonts w:ascii="Tw Cen MT" w:hAnsi="Tw Cen MT" w:cs="Tw Cen MT" w:eastAsia="Tw Cen MT"/>
          <w:b w:val="0"/>
          <w:bCs w:val="0"/>
          <w:color w:val="231F20"/>
          <w:spacing w:val="-18"/>
          <w:w w:val="100"/>
          <w:position w:val="1"/>
          <w:sz w:val="23"/>
          <w:szCs w:val="23"/>
        </w:rPr>
        <w:t>i</w:t>
      </w:r>
      <w:r>
        <w:rPr>
          <w:rFonts w:ascii="Tw Cen MT" w:hAnsi="Tw Cen MT" w:cs="Tw Cen MT" w:eastAsia="Tw Cen MT"/>
          <w:b w:val="0"/>
          <w:bCs w:val="0"/>
          <w:color w:val="231F20"/>
          <w:spacing w:val="-18"/>
          <w:w w:val="100"/>
          <w:position w:val="1"/>
          <w:sz w:val="23"/>
          <w:szCs w:val="23"/>
        </w:rPr>
        <w:t>m</w:t>
      </w:r>
      <w:r>
        <w:rPr>
          <w:rFonts w:ascii="Tw Cen MT" w:hAnsi="Tw Cen MT" w:cs="Tw Cen MT" w:eastAsia="Tw Cen MT"/>
          <w:b w:val="0"/>
          <w:bCs w:val="0"/>
          <w:color w:val="231F20"/>
          <w:spacing w:val="-18"/>
          <w:w w:val="100"/>
          <w:position w:val="1"/>
          <w:sz w:val="23"/>
          <w:szCs w:val="23"/>
        </w:rPr>
        <w:t>i</w:t>
      </w:r>
      <w:r>
        <w:rPr>
          <w:rFonts w:ascii="Tw Cen MT" w:hAnsi="Tw Cen MT" w:cs="Tw Cen MT" w:eastAsia="Tw Cen MT"/>
          <w:b w:val="0"/>
          <w:bCs w:val="0"/>
          <w:color w:val="231F20"/>
          <w:spacing w:val="-18"/>
          <w:w w:val="100"/>
          <w:position w:val="1"/>
          <w:sz w:val="23"/>
          <w:szCs w:val="23"/>
        </w:rPr>
        <w:t>e</w:t>
      </w:r>
      <w:r>
        <w:rPr>
          <w:rFonts w:ascii="Tw Cen MT" w:hAnsi="Tw Cen MT" w:cs="Tw Cen MT" w:eastAsia="Tw Cen MT"/>
          <w:b w:val="0"/>
          <w:bCs w:val="0"/>
          <w:color w:val="231F20"/>
          <w:spacing w:val="-18"/>
          <w:w w:val="100"/>
          <w:position w:val="1"/>
          <w:sz w:val="23"/>
          <w:szCs w:val="23"/>
        </w:rPr>
        <w:t>n</w:t>
      </w:r>
      <w:r>
        <w:rPr>
          <w:rFonts w:ascii="Tw Cen MT" w:hAnsi="Tw Cen MT" w:cs="Tw Cen MT" w:eastAsia="Tw Cen MT"/>
          <w:b w:val="0"/>
          <w:bCs w:val="0"/>
          <w:color w:val="231F20"/>
          <w:spacing w:val="-18"/>
          <w:w w:val="100"/>
          <w:position w:val="1"/>
          <w:sz w:val="23"/>
          <w:szCs w:val="23"/>
        </w:rPr>
        <w:t>t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position w:val="1"/>
          <w:sz w:val="23"/>
          <w:szCs w:val="23"/>
        </w:rPr>
        <w:t>o</w:t>
      </w:r>
      <w:r>
        <w:rPr>
          <w:rFonts w:ascii="Tw Cen MT" w:hAnsi="Tw Cen MT" w:cs="Tw Cen MT" w:eastAsia="Tw Cen MT"/>
          <w:b w:val="0"/>
          <w:bCs w:val="0"/>
          <w:color w:val="231F20"/>
          <w:spacing w:val="46"/>
          <w:w w:val="100"/>
          <w:position w:val="1"/>
          <w:sz w:val="23"/>
          <w:szCs w:val="23"/>
        </w:rPr>
        <w:t> </w:t>
      </w:r>
      <w:r>
        <w:rPr>
          <w:rFonts w:ascii="Tw Cen MT" w:hAnsi="Tw Cen MT" w:cs="Tw Cen MT" w:eastAsia="Tw Cen MT"/>
          <w:b w:val="0"/>
          <w:bCs w:val="0"/>
          <w:color w:val="231F20"/>
          <w:spacing w:val="-7"/>
          <w:w w:val="100"/>
          <w:position w:val="0"/>
          <w:sz w:val="23"/>
          <w:szCs w:val="23"/>
        </w:rPr>
        <w:t>s</w:t>
      </w:r>
      <w:r>
        <w:rPr>
          <w:rFonts w:ascii="Tw Cen MT" w:hAnsi="Tw Cen MT" w:cs="Tw Cen MT" w:eastAsia="Tw Cen MT"/>
          <w:b w:val="0"/>
          <w:bCs w:val="0"/>
          <w:color w:val="231F20"/>
          <w:spacing w:val="-7"/>
          <w:w w:val="100"/>
          <w:position w:val="0"/>
          <w:sz w:val="23"/>
          <w:szCs w:val="23"/>
        </w:rPr>
        <w:t>u</w:t>
      </w:r>
      <w:r>
        <w:rPr>
          <w:rFonts w:ascii="Tw Cen MT" w:hAnsi="Tw Cen MT" w:cs="Tw Cen MT" w:eastAsia="Tw Cen MT"/>
          <w:b w:val="0"/>
          <w:bCs w:val="0"/>
          <w:color w:val="231F20"/>
          <w:spacing w:val="-7"/>
          <w:w w:val="100"/>
          <w:position w:val="0"/>
          <w:sz w:val="23"/>
          <w:szCs w:val="23"/>
        </w:rPr>
        <w:t>s</w:t>
      </w:r>
      <w:r>
        <w:rPr>
          <w:rFonts w:ascii="Tw Cen MT" w:hAnsi="Tw Cen MT" w:cs="Tw Cen MT" w:eastAsia="Tw Cen MT"/>
          <w:b w:val="0"/>
          <w:bCs w:val="0"/>
          <w:color w:val="231F20"/>
          <w:spacing w:val="-7"/>
          <w:w w:val="100"/>
          <w:position w:val="0"/>
          <w:sz w:val="23"/>
          <w:szCs w:val="23"/>
        </w:rPr>
        <w:t>t</w:t>
      </w:r>
      <w:r>
        <w:rPr>
          <w:rFonts w:ascii="Tw Cen MT" w:hAnsi="Tw Cen MT" w:cs="Tw Cen MT" w:eastAsia="Tw Cen MT"/>
          <w:b w:val="0"/>
          <w:bCs w:val="0"/>
          <w:color w:val="231F20"/>
          <w:spacing w:val="-7"/>
          <w:w w:val="100"/>
          <w:position w:val="0"/>
          <w:sz w:val="23"/>
          <w:szCs w:val="23"/>
        </w:rPr>
        <w:t>i</w:t>
      </w:r>
      <w:r>
        <w:rPr>
          <w:rFonts w:ascii="Tw Cen MT" w:hAnsi="Tw Cen MT" w:cs="Tw Cen MT" w:eastAsia="Tw Cen MT"/>
          <w:b w:val="0"/>
          <w:bCs w:val="0"/>
          <w:color w:val="231F20"/>
          <w:spacing w:val="-7"/>
          <w:w w:val="100"/>
          <w:position w:val="0"/>
          <w:sz w:val="23"/>
          <w:szCs w:val="23"/>
        </w:rPr>
        <w:t>t</w:t>
      </w:r>
      <w:r>
        <w:rPr>
          <w:rFonts w:ascii="Tw Cen MT" w:hAnsi="Tw Cen MT" w:cs="Tw Cen MT" w:eastAsia="Tw Cen MT"/>
          <w:b w:val="0"/>
          <w:bCs w:val="0"/>
          <w:color w:val="231F20"/>
          <w:spacing w:val="-7"/>
          <w:w w:val="100"/>
          <w:position w:val="0"/>
          <w:sz w:val="23"/>
          <w:szCs w:val="23"/>
        </w:rPr>
        <w:t>u</w:t>
      </w:r>
      <w:r>
        <w:rPr>
          <w:rFonts w:ascii="Tw Cen MT" w:hAnsi="Tw Cen MT" w:cs="Tw Cen MT" w:eastAsia="Tw Cen MT"/>
          <w:b w:val="0"/>
          <w:bCs w:val="0"/>
          <w:color w:val="231F20"/>
          <w:spacing w:val="-7"/>
          <w:w w:val="100"/>
          <w:position w:val="0"/>
          <w:sz w:val="23"/>
          <w:szCs w:val="23"/>
        </w:rPr>
        <w:t>c</w:t>
      </w:r>
      <w:r>
        <w:rPr>
          <w:rFonts w:ascii="Tw Cen MT" w:hAnsi="Tw Cen MT" w:cs="Tw Cen MT" w:eastAsia="Tw Cen MT"/>
          <w:b w:val="0"/>
          <w:bCs w:val="0"/>
          <w:color w:val="231F20"/>
          <w:spacing w:val="-7"/>
          <w:w w:val="100"/>
          <w:position w:val="0"/>
          <w:sz w:val="23"/>
          <w:szCs w:val="23"/>
        </w:rPr>
        <w:t>i</w:t>
      </w:r>
      <w:r>
        <w:rPr>
          <w:rFonts w:ascii="Tw Cen MT" w:hAnsi="Tw Cen MT" w:cs="Tw Cen MT" w:eastAsia="Tw Cen MT"/>
          <w:b w:val="0"/>
          <w:bCs w:val="0"/>
          <w:color w:val="231F20"/>
          <w:spacing w:val="-7"/>
          <w:w w:val="100"/>
          <w:position w:val="0"/>
          <w:sz w:val="23"/>
          <w:szCs w:val="23"/>
        </w:rPr>
        <w:t>ó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position w:val="0"/>
          <w:sz w:val="23"/>
          <w:szCs w:val="23"/>
        </w:rPr>
        <w:t>n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position w:val="0"/>
          <w:sz w:val="23"/>
          <w:szCs w:val="23"/>
        </w:rPr>
      </w:r>
    </w:p>
    <w:p>
      <w:pPr>
        <w:spacing w:before="1"/>
        <w:ind w:left="188" w:right="0" w:firstLine="0"/>
        <w:jc w:val="left"/>
        <w:rPr>
          <w:rFonts w:ascii="Tw Cen MT" w:hAnsi="Tw Cen MT" w:cs="Tw Cen MT" w:eastAsia="Tw Cen MT"/>
          <w:sz w:val="23"/>
          <w:szCs w:val="23"/>
        </w:rPr>
      </w:pPr>
      <w:r>
        <w:rPr>
          <w:spacing w:val="0"/>
          <w:w w:val="100"/>
        </w:rPr>
        <w:br w:type="column"/>
      </w:r>
      <w:r>
        <w:rPr>
          <w:rFonts w:ascii="Tw Cen MT" w:hAnsi="Tw Cen MT" w:cs="Tw Cen MT" w:eastAsia="Tw Cen MT"/>
          <w:b w:val="0"/>
          <w:bCs w:val="0"/>
          <w:color w:val="231F20"/>
          <w:spacing w:val="-7"/>
          <w:w w:val="100"/>
          <w:sz w:val="23"/>
          <w:szCs w:val="23"/>
        </w:rPr>
        <w:t>A</w:t>
      </w:r>
      <w:r>
        <w:rPr>
          <w:rFonts w:ascii="Tw Cen MT" w:hAnsi="Tw Cen MT" w:cs="Tw Cen MT" w:eastAsia="Tw Cen MT"/>
          <w:b w:val="0"/>
          <w:bCs w:val="0"/>
          <w:color w:val="231F20"/>
          <w:spacing w:val="-7"/>
          <w:w w:val="100"/>
          <w:sz w:val="23"/>
          <w:szCs w:val="23"/>
        </w:rPr>
        <w:t>p</w:t>
      </w:r>
      <w:r>
        <w:rPr>
          <w:rFonts w:ascii="Tw Cen MT" w:hAnsi="Tw Cen MT" w:cs="Tw Cen MT" w:eastAsia="Tw Cen MT"/>
          <w:b w:val="0"/>
          <w:bCs w:val="0"/>
          <w:color w:val="231F20"/>
          <w:spacing w:val="-7"/>
          <w:w w:val="100"/>
          <w:sz w:val="23"/>
          <w:szCs w:val="23"/>
        </w:rPr>
        <w:t>l</w:t>
      </w:r>
      <w:r>
        <w:rPr>
          <w:rFonts w:ascii="Tw Cen MT" w:hAnsi="Tw Cen MT" w:cs="Tw Cen MT" w:eastAsia="Tw Cen MT"/>
          <w:b w:val="0"/>
          <w:bCs w:val="0"/>
          <w:color w:val="231F20"/>
          <w:spacing w:val="-7"/>
          <w:w w:val="100"/>
          <w:sz w:val="23"/>
          <w:szCs w:val="23"/>
        </w:rPr>
        <w:t>i</w:t>
      </w:r>
      <w:r>
        <w:rPr>
          <w:rFonts w:ascii="Tw Cen MT" w:hAnsi="Tw Cen MT" w:cs="Tw Cen MT" w:eastAsia="Tw Cen MT"/>
          <w:b w:val="0"/>
          <w:bCs w:val="0"/>
          <w:color w:val="231F20"/>
          <w:spacing w:val="-7"/>
          <w:w w:val="100"/>
          <w:sz w:val="23"/>
          <w:szCs w:val="23"/>
        </w:rPr>
        <w:t>c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3"/>
          <w:szCs w:val="23"/>
        </w:rPr>
        <w:t>a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sz w:val="23"/>
          <w:szCs w:val="23"/>
        </w:rPr>
      </w:r>
    </w:p>
    <w:p>
      <w:pPr>
        <w:spacing w:after="0"/>
        <w:jc w:val="left"/>
        <w:rPr>
          <w:rFonts w:ascii="Tw Cen MT" w:hAnsi="Tw Cen MT" w:cs="Tw Cen MT" w:eastAsia="Tw Cen MT"/>
          <w:sz w:val="23"/>
          <w:szCs w:val="23"/>
        </w:rPr>
        <w:sectPr>
          <w:type w:val="continuous"/>
          <w:pgSz w:w="12240" w:h="15840"/>
          <w:pgMar w:top="1020" w:bottom="280" w:left="720" w:right="740"/>
          <w:cols w:num="4" w:equalWidth="0">
            <w:col w:w="5016" w:space="40"/>
            <w:col w:w="690" w:space="40"/>
            <w:col w:w="3053" w:space="40"/>
            <w:col w:w="1901"/>
          </w:cols>
        </w:sectPr>
      </w:pPr>
    </w:p>
    <w:p>
      <w:pPr>
        <w:tabs>
          <w:tab w:pos="5291" w:val="left" w:leader="none"/>
          <w:tab w:pos="6175" w:val="left" w:leader="none"/>
          <w:tab w:pos="7116" w:val="left" w:leader="none"/>
        </w:tabs>
        <w:spacing w:line="774" w:lineRule="exact"/>
        <w:ind w:left="4374" w:right="0" w:firstLine="0"/>
        <w:jc w:val="left"/>
        <w:rPr>
          <w:rFonts w:ascii="Bradley Hand ITC" w:hAnsi="Bradley Hand ITC" w:cs="Bradley Hand ITC" w:eastAsia="Bradley Hand ITC"/>
          <w:sz w:val="64"/>
          <w:szCs w:val="64"/>
        </w:rPr>
      </w:pPr>
      <w:r>
        <w:rPr/>
        <w:pict>
          <v:group style="position:absolute;margin-left:441.229065pt;margin-top:2.149786pt;width:29.5574pt;height:32.021pt;mso-position-horizontal-relative:page;mso-position-vertical-relative:paragraph;z-index:-7900" coordorigin="8825,43" coordsize="591,640">
            <v:group style="position:absolute;left:8881;top:100;width:478;height:527" coordorigin="8881,100" coordsize="478,527">
              <v:shape style="position:absolute;left:8881;top:100;width:478;height:527" coordorigin="8881,100" coordsize="478,527" path="m8881,100l9359,100,9359,627,8881,627,8881,100xe" filled="f" stroked="t" strokeweight="5.6693pt" strokecolor="#231F20">
                <v:path arrowok="t"/>
              </v:shape>
            </v:group>
            <v:group style="position:absolute;left:8881;top:100;width:478;height:527" coordorigin="8881,100" coordsize="478,527">
              <v:shape style="position:absolute;left:8881;top:100;width:478;height:527" coordorigin="8881,100" coordsize="478,527" path="m8881,100l9359,100,9359,627,8881,627,8881,100xe" filled="t" fillcolor="#FFFFFF" stroked="f">
                <v:path arrowok="t"/>
                <v:fill type="solid"/>
              </v:shape>
            </v:group>
            <v:group style="position:absolute;left:8932;top:168;width:357;height:362" coordorigin="8932,168" coordsize="357,362">
              <v:shape style="position:absolute;left:8932;top:168;width:357;height:362" coordorigin="8932,168" coordsize="357,362" path="m8995,190l8932,267,9054,367,8955,489,9004,530,9104,408,9261,408,9167,331,9200,290,9117,290,8995,190xe" filled="t" fillcolor="#D1D3D4" stroked="f">
                <v:path arrowok="t"/>
                <v:fill type="solid"/>
              </v:shape>
              <v:shape style="position:absolute;left:8932;top:168;width:357;height:362" coordorigin="8932,168" coordsize="357,362" path="m9261,408l9104,408,9226,507,9289,430,9261,408xe" filled="t" fillcolor="#D1D3D4" stroked="f">
                <v:path arrowok="t"/>
                <v:fill type="solid"/>
              </v:shape>
              <v:shape style="position:absolute;left:8932;top:168;width:357;height:362" coordorigin="8932,168" coordsize="357,362" path="m9217,168l9117,290,9200,290,9267,208,9217,168xe" filled="t" fillcolor="#D1D3D4" stroked="f">
                <v:path arrowok="t"/>
                <v:fill type="solid"/>
              </v:shape>
            </v:group>
            <v:group style="position:absolute;left:8932;top:168;width:357;height:362" coordorigin="8932,168" coordsize="357,362">
              <v:shape style="position:absolute;left:8932;top:168;width:357;height:362" coordorigin="8932,168" coordsize="357,362" path="m9226,507l9289,430,9167,331,9267,208,9217,168,9117,290,8995,190,8932,267,9054,367,8955,489,9004,530,9104,408,9226,507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86.523743pt;margin-top:2.149786pt;width:29.5575pt;height:32.021pt;mso-position-horizontal-relative:page;mso-position-vertical-relative:paragraph;z-index:-7899" coordorigin="7730,43" coordsize="591,640">
            <v:group style="position:absolute;left:7787;top:100;width:478;height:527" coordorigin="7787,100" coordsize="478,527">
              <v:shape style="position:absolute;left:7787;top:100;width:478;height:527" coordorigin="7787,100" coordsize="478,527" path="m7787,100l8265,100,8265,627,7787,627,7787,100xe" filled="f" stroked="t" strokeweight="5.6693pt" strokecolor="#231F20">
                <v:path arrowok="t"/>
              </v:shape>
            </v:group>
            <v:group style="position:absolute;left:7787;top:100;width:478;height:527" coordorigin="7787,100" coordsize="478,527">
              <v:shape style="position:absolute;left:7787;top:100;width:478;height:527" coordorigin="7787,100" coordsize="478,527" path="m7787,100l8265,100,8265,627,7787,627,7787,100xe" filled="t" fillcolor="#FFFFFF" stroked="f">
                <v:path arrowok="t"/>
                <v:fill type="solid"/>
              </v:shape>
            </v:group>
            <v:group style="position:absolute;left:7795;top:115;width:427;height:427" coordorigin="7795,115" coordsize="427,427">
              <v:shape style="position:absolute;left:7795;top:115;width:427;height:427" coordorigin="7795,115" coordsize="427,427" path="m8071,480l7919,480,7938,485,7960,501,7972,516,7979,527,7985,536,7994,541,8016,542,8032,534,8039,521,8039,515,8051,499,8062,490,8074,486,8072,481,8071,480xe" filled="t" fillcolor="#D1D3D4" stroked="f">
                <v:path arrowok="t"/>
                <v:fill type="solid"/>
              </v:shape>
              <v:shape style="position:absolute;left:7795;top:115;width:427;height:427" coordorigin="7795,115" coordsize="427,427" path="m7886,166l7871,167,7855,184,7848,196,7848,206,7851,216,7855,227,7857,241,7814,298,7808,298,7803,302,7795,318,7795,340,7801,352,7810,359,7821,363,7833,370,7845,383,7854,406,7857,424,7849,444,7846,460,7850,473,7864,487,7872,493,7879,496,7887,493,7896,489,7906,483,7919,480,8071,480,8052,463,8041,453,8008,453,7987,451,7932,427,7887,361,7885,336,7886,314,7916,248,7983,209,8168,206,8170,198,8164,183,8158,178,8102,178,8099,177,7926,177,7908,177,7886,166xe" filled="t" fillcolor="#D1D3D4" stroked="f">
                <v:path arrowok="t"/>
                <v:fill type="solid"/>
              </v:shape>
              <v:shape style="position:absolute;left:7795;top:115;width:427;height:427" coordorigin="7795,115" coordsize="427,427" path="m8043,449l8030,451,8008,453,8041,453,8040,452,8043,449xe" filled="t" fillcolor="#D1D3D4" stroked="f">
                <v:path arrowok="t"/>
                <v:fill type="solid"/>
              </v:shape>
              <v:shape style="position:absolute;left:7795;top:115;width:427;height:427" coordorigin="7795,115" coordsize="427,427" path="m8168,206l8020,206,8037,209,8055,214,8116,269,8132,331,8131,351,8127,366,8137,381,8153,398,8159,403,8158,403,8162,405,8163,395,8168,385,8206,360,8212,358,8216,353,8222,336,8221,314,8211,302,8198,296,8183,288,8169,268,8161,250,8160,233,8168,206xe" filled="t" fillcolor="#D1D3D4" stroked="f">
                <v:path arrowok="t"/>
                <v:fill type="solid"/>
              </v:shape>
              <v:shape style="position:absolute;left:7795;top:115;width:427;height:427" coordorigin="7795,115" coordsize="427,427" path="m8135,164l8118,172,8102,178,8158,178,8150,171,8135,164xe" filled="t" fillcolor="#D1D3D4" stroked="f">
                <v:path arrowok="t"/>
                <v:fill type="solid"/>
              </v:shape>
              <v:shape style="position:absolute;left:7795;top:115;width:427;height:427" coordorigin="7795,115" coordsize="427,427" path="m8004,115l7986,122,7978,141,7972,150,7960,161,7944,171,7926,177,8099,177,8044,150,8036,131,8032,125,8022,118,8004,115xe" filled="t" fillcolor="#D1D3D4" stroked="f">
                <v:path arrowok="t"/>
                <v:fill type="solid"/>
              </v:shape>
            </v:group>
            <v:group style="position:absolute;left:7930;top:253;width:331;height:335" coordorigin="7930,253" coordsize="331,335">
              <v:shape style="position:absolute;left:7930;top:253;width:331;height:335" coordorigin="7930,253" coordsize="331,335" path="m8147,417l8035,417,8040,422,8054,436,8068,450,8153,536,8169,552,8183,566,8196,578,8214,587,8234,587,8249,579,8254,569,8226,569,8213,566,8205,555,8206,541,8218,532,8230,529,8256,529,8254,525,8240,511,8195,466,8181,452,8164,434,8147,417xe" filled="t" fillcolor="#D1D3D4" stroked="f">
                <v:path arrowok="t"/>
                <v:fill type="solid"/>
              </v:shape>
              <v:shape style="position:absolute;left:7930;top:253;width:331;height:335" coordorigin="7930,253" coordsize="331,335" path="m8256,529l8230,529,8240,536,8245,554,8240,564,8226,569,8254,569,8259,560,8261,542,8256,529xe" filled="t" fillcolor="#D1D3D4" stroked="f">
                <v:path arrowok="t"/>
                <v:fill type="solid"/>
              </v:shape>
              <v:shape style="position:absolute;left:7930;top:253;width:331;height:335" coordorigin="7930,253" coordsize="331,335" path="m7954,324l7936,326,7930,340,7932,357,7973,410,8011,420,8030,420,8035,417,8147,417,8137,408,8122,393,8104,375,8093,363,8094,358,7991,358,7983,353,7971,342,7954,324xe" filled="t" fillcolor="#D1D3D4" stroked="f">
                <v:path arrowok="t"/>
                <v:fill type="solid"/>
              </v:shape>
              <v:shape style="position:absolute;left:7930;top:253;width:331;height:335" coordorigin="7930,253" coordsize="331,335" path="m8056,265l7981,265,7986,269,8014,298,8018,301,8020,304,8026,310,8031,312,8032,326,8023,333,8005,351,7998,357,7991,358,8094,358,8094,353,8095,336,8093,314,8080,290,8067,274,8056,265xe" filled="t" fillcolor="#D1D3D4" stroked="f">
                <v:path arrowok="t"/>
                <v:fill type="solid"/>
              </v:shape>
              <v:shape style="position:absolute;left:7930;top:253;width:331;height:335" coordorigin="7930,253" coordsize="331,335" path="m7991,253l7991,255,7977,259,7980,267,7981,265,8056,265,8054,264,8032,256,8014,253,7991,253xe" filled="t" fillcolor="#D1D3D4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292.560638pt;margin-top:2.149786pt;width:29.5574pt;height:32.021pt;mso-position-horizontal-relative:page;mso-position-vertical-relative:paragraph;z-index:-7898" coordorigin="5851,43" coordsize="591,640">
            <v:group style="position:absolute;left:5908;top:100;width:478;height:527" coordorigin="5908,100" coordsize="478,527">
              <v:shape style="position:absolute;left:5908;top:100;width:478;height:527" coordorigin="5908,100" coordsize="478,527" path="m5908,100l6386,100,6386,627,5908,627,5908,100xe" filled="f" stroked="t" strokeweight="5.6693pt" strokecolor="#231F20">
                <v:path arrowok="t"/>
              </v:shape>
            </v:group>
            <v:group style="position:absolute;left:5908;top:100;width:478;height:527" coordorigin="5908,100" coordsize="478,527">
              <v:shape style="position:absolute;left:5908;top:100;width:478;height:527" coordorigin="5908,100" coordsize="478,527" path="m5908,100l6386,100,6386,627,5908,627,5908,100xe" filled="t" fillcolor="#FFFFFF" stroked="f">
                <v:path arrowok="t"/>
                <v:fill type="solid"/>
              </v:shape>
            </v:group>
            <v:group style="position:absolute;left:5942;top:201;width:388;height:375" coordorigin="5942,201" coordsize="388,375">
              <v:shape style="position:absolute;left:5942;top:201;width:388;height:375" coordorigin="5942,201" coordsize="388,375" path="m6030,388l5942,437,6054,541,6061,547,6066,552,6079,567,6082,573,6094,576,6098,568,6101,564,6106,558,6171,485,6101,485,6092,482,6083,474,6075,465,6069,455,6064,446,6053,428,6041,409,6032,392,6030,388xe" filled="t" fillcolor="#D1D3D4" stroked="f">
                <v:path arrowok="t"/>
                <v:fill type="solid"/>
              </v:shape>
              <v:shape style="position:absolute;left:5942;top:201;width:388;height:375" coordorigin="5942,201" coordsize="388,375" path="m6329,201l6268,257,6217,312,6179,361,6145,414,6119,471,6110,482,6101,485,6171,485,6190,463,6195,457,6200,454,6206,447,6233,417,6246,403,6260,389,6320,339,6328,333,6329,332,6329,201xe" filled="t" fillcolor="#D1D3D4" stroked="f">
                <v:path arrowok="t"/>
                <v:fill type="solid"/>
              </v:shape>
            </v:group>
            <v:group style="position:absolute;left:5942;top:201;width:388;height:375" coordorigin="5942,201" coordsize="388,375">
              <v:shape style="position:absolute;left:5942;top:201;width:388;height:375" coordorigin="5942,201" coordsize="388,375" path="m6030,388l5942,437,6054,541,6061,547,6066,552,6072,558,6079,567,6082,573,6094,576,6098,568,6101,564,6106,558,6190,463,6195,457,6200,454,6206,447,6260,389,6320,339,6329,332,6329,324,6329,201,6317,209,6302,222,6285,239,6268,257,6253,273,6242,284,6191,343,6155,396,6128,451,6119,471,6110,482,6064,446,6053,428,6041,409,6032,392,6030,388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49.572952pt;margin-top:2.149786pt;width:29.5574pt;height:32.021pt;mso-position-horizontal-relative:page;mso-position-vertical-relative:paragraph;z-index:-7897" coordorigin="4991,43" coordsize="591,640">
            <v:group style="position:absolute;left:5048;top:100;width:478;height:527" coordorigin="5048,100" coordsize="478,527">
              <v:shape style="position:absolute;left:5048;top:100;width:478;height:527" coordorigin="5048,100" coordsize="478,527" path="m5048,100l5526,100,5526,627,5048,627,5048,100xe" filled="f" stroked="t" strokeweight="5.6693pt" strokecolor="#231F20">
                <v:path arrowok="t"/>
              </v:shape>
            </v:group>
            <v:group style="position:absolute;left:5048;top:100;width:478;height:527" coordorigin="5048,100" coordsize="478,527">
              <v:shape style="position:absolute;left:5048;top:100;width:478;height:527" coordorigin="5048,100" coordsize="478,527" path="m5048,100l5526,100,5526,627,5048,627,5048,100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336.483765pt;margin-top:2.149786pt;width:29.5577pt;height:32.021pt;mso-position-horizontal-relative:page;mso-position-vertical-relative:paragraph;z-index:-7896" coordorigin="6730,43" coordsize="591,640">
            <v:group style="position:absolute;left:6786;top:100;width:478;height:527" coordorigin="6786,100" coordsize="478,527">
              <v:shape style="position:absolute;left:6786;top:100;width:478;height:527" coordorigin="6786,100" coordsize="478,527" path="m6786,100l7264,100,7264,627,6786,627,6786,100xe" filled="f" stroked="t" strokeweight="5.6693pt" strokecolor="#231F20">
                <v:path arrowok="t"/>
              </v:shape>
            </v:group>
            <v:group style="position:absolute;left:6786;top:100;width:478;height:527" coordorigin="6786,100" coordsize="478,527">
              <v:shape style="position:absolute;left:6786;top:100;width:478;height:527" coordorigin="6786,100" coordsize="478,527" path="m6786,100l7264,100,7264,627,6786,627,6786,100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Bradley Hand ITC" w:hAnsi="Bradley Hand ITC" w:cs="Bradley Hand ITC" w:eastAsia="Bradley Hand ITC"/>
          <w:b w:val="0"/>
          <w:bCs w:val="0"/>
          <w:color w:val="231F20"/>
          <w:spacing w:val="0"/>
          <w:w w:val="100"/>
          <w:position w:val="-1"/>
          <w:sz w:val="64"/>
          <w:szCs w:val="64"/>
        </w:rPr>
        <w:t>6</w:t>
      </w:r>
      <w:r>
        <w:rPr>
          <w:rFonts w:ascii="Bradley Hand ITC" w:hAnsi="Bradley Hand ITC" w:cs="Bradley Hand ITC" w:eastAsia="Bradley Hand ITC"/>
          <w:b w:val="0"/>
          <w:bCs w:val="0"/>
          <w:color w:val="231F20"/>
          <w:spacing w:val="0"/>
          <w:w w:val="100"/>
          <w:position w:val="-1"/>
          <w:sz w:val="64"/>
          <w:szCs w:val="64"/>
        </w:rPr>
        <w:tab/>
      </w:r>
      <w:r>
        <w:rPr>
          <w:rFonts w:ascii="Bradley Hand ITC" w:hAnsi="Bradley Hand ITC" w:cs="Bradley Hand ITC" w:eastAsia="Bradley Hand ITC"/>
          <w:b w:val="0"/>
          <w:bCs w:val="0"/>
          <w:color w:val="231F20"/>
          <w:spacing w:val="0"/>
          <w:w w:val="100"/>
          <w:position w:val="0"/>
          <w:sz w:val="64"/>
          <w:szCs w:val="64"/>
        </w:rPr>
        <w:t>4</w:t>
      </w:r>
      <w:r>
        <w:rPr>
          <w:rFonts w:ascii="Bradley Hand ITC" w:hAnsi="Bradley Hand ITC" w:cs="Bradley Hand ITC" w:eastAsia="Bradley Hand ITC"/>
          <w:b w:val="0"/>
          <w:bCs w:val="0"/>
          <w:color w:val="231F20"/>
          <w:spacing w:val="0"/>
          <w:w w:val="100"/>
          <w:position w:val="0"/>
          <w:sz w:val="64"/>
          <w:szCs w:val="64"/>
        </w:rPr>
        <w:tab/>
      </w:r>
      <w:r>
        <w:rPr>
          <w:rFonts w:ascii="Bradley Hand ITC" w:hAnsi="Bradley Hand ITC" w:cs="Bradley Hand ITC" w:eastAsia="Bradley Hand ITC"/>
          <w:b w:val="0"/>
          <w:bCs w:val="0"/>
          <w:color w:val="231F20"/>
          <w:spacing w:val="-281"/>
          <w:w w:val="100"/>
          <w:position w:val="0"/>
          <w:sz w:val="64"/>
          <w:szCs w:val="64"/>
        </w:rPr>
        <w:t>1</w:t>
      </w:r>
      <w:r>
        <w:rPr>
          <w:rFonts w:ascii="Showcard Gothic" w:hAnsi="Showcard Gothic" w:cs="Showcard Gothic" w:eastAsia="Showcard Gothic"/>
          <w:b w:val="0"/>
          <w:bCs w:val="0"/>
          <w:color w:val="D1D3D4"/>
          <w:spacing w:val="0"/>
          <w:w w:val="100"/>
          <w:position w:val="-7"/>
          <w:sz w:val="51"/>
          <w:szCs w:val="51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D1D3D4"/>
          <w:spacing w:val="0"/>
          <w:w w:val="100"/>
          <w:position w:val="-7"/>
          <w:sz w:val="51"/>
          <w:szCs w:val="51"/>
        </w:rPr>
        <w:tab/>
      </w:r>
      <w:r>
        <w:rPr>
          <w:rFonts w:ascii="Bradley Hand ITC" w:hAnsi="Bradley Hand ITC" w:cs="Bradley Hand ITC" w:eastAsia="Bradley Hand ITC"/>
          <w:b w:val="0"/>
          <w:bCs w:val="0"/>
          <w:color w:val="231F20"/>
          <w:spacing w:val="0"/>
          <w:w w:val="100"/>
          <w:position w:val="-2"/>
          <w:sz w:val="64"/>
          <w:szCs w:val="64"/>
        </w:rPr>
        <w:t>0</w:t>
      </w:r>
      <w:r>
        <w:rPr>
          <w:rFonts w:ascii="Bradley Hand ITC" w:hAnsi="Bradley Hand ITC" w:cs="Bradley Hand ITC" w:eastAsia="Bradley Hand ITC"/>
          <w:b w:val="0"/>
          <w:bCs w:val="0"/>
          <w:color w:val="000000"/>
          <w:spacing w:val="0"/>
          <w:w w:val="100"/>
          <w:position w:val="0"/>
          <w:sz w:val="64"/>
          <w:szCs w:val="64"/>
        </w:rPr>
      </w:r>
    </w:p>
    <w:p>
      <w:pPr>
        <w:tabs>
          <w:tab w:pos="1626" w:val="left" w:leader="none"/>
        </w:tabs>
        <w:spacing w:line="777" w:lineRule="exact"/>
        <w:ind w:left="753" w:right="0" w:firstLine="0"/>
        <w:jc w:val="left"/>
        <w:rPr>
          <w:rFonts w:ascii="Showcard Gothic" w:hAnsi="Showcard Gothic" w:cs="Showcard Gothic" w:eastAsia="Showcard Gothic"/>
          <w:sz w:val="24"/>
          <w:szCs w:val="24"/>
        </w:rPr>
      </w:pPr>
      <w:r>
        <w:rPr>
          <w:spacing w:val="0"/>
          <w:w w:val="100"/>
        </w:rPr>
        <w:br w:type="column"/>
      </w:r>
      <w:r>
        <w:rPr>
          <w:rFonts w:ascii="Bradley Hand ITC" w:hAnsi="Bradley Hand ITC" w:cs="Bradley Hand ITC" w:eastAsia="Bradley Hand ITC"/>
          <w:b w:val="0"/>
          <w:bCs w:val="0"/>
          <w:color w:val="231F20"/>
          <w:spacing w:val="0"/>
          <w:w w:val="100"/>
          <w:position w:val="-6"/>
          <w:sz w:val="64"/>
          <w:szCs w:val="64"/>
        </w:rPr>
        <w:t>1</w:t>
      </w:r>
      <w:r>
        <w:rPr>
          <w:rFonts w:ascii="Bradley Hand ITC" w:hAnsi="Bradley Hand ITC" w:cs="Bradley Hand ITC" w:eastAsia="Bradley Hand ITC"/>
          <w:b w:val="0"/>
          <w:bCs w:val="0"/>
          <w:color w:val="231F20"/>
          <w:spacing w:val="0"/>
          <w:w w:val="100"/>
          <w:position w:val="-6"/>
          <w:sz w:val="64"/>
          <w:szCs w:val="64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-100"/>
          <w:w w:val="100"/>
          <w:position w:val="0"/>
          <w:sz w:val="24"/>
          <w:szCs w:val="24"/>
        </w:rPr>
        <w:t>N</w:t>
      </w:r>
      <w:r>
        <w:rPr>
          <w:rFonts w:ascii="Bradley Hand ITC" w:hAnsi="Bradley Hand ITC" w:cs="Bradley Hand ITC" w:eastAsia="Bradley Hand ITC"/>
          <w:b w:val="0"/>
          <w:bCs w:val="0"/>
          <w:color w:val="231F20"/>
          <w:spacing w:val="-308"/>
          <w:w w:val="100"/>
          <w:position w:val="-6"/>
          <w:sz w:val="64"/>
          <w:szCs w:val="64"/>
        </w:rPr>
        <w:t>X</w: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100"/>
          <w:position w:val="0"/>
          <w:sz w:val="24"/>
          <w:szCs w:val="24"/>
        </w:rPr>
        <w:t>/A</w:t>
      </w:r>
      <w:r>
        <w:rPr>
          <w:rFonts w:ascii="Showcard Gothic" w:hAnsi="Showcard Gothic" w:cs="Showcard Gothic" w:eastAsia="Showcard Gothic"/>
          <w:b w:val="0"/>
          <w:bCs w:val="0"/>
          <w:color w:val="000000"/>
          <w:spacing w:val="0"/>
          <w:w w:val="100"/>
          <w:position w:val="0"/>
          <w:sz w:val="24"/>
          <w:szCs w:val="24"/>
        </w:rPr>
      </w:r>
    </w:p>
    <w:p>
      <w:pPr>
        <w:spacing w:after="0" w:line="777" w:lineRule="exact"/>
        <w:jc w:val="left"/>
        <w:rPr>
          <w:rFonts w:ascii="Showcard Gothic" w:hAnsi="Showcard Gothic" w:cs="Showcard Gothic" w:eastAsia="Showcard Gothic"/>
          <w:sz w:val="24"/>
          <w:szCs w:val="24"/>
        </w:rPr>
        <w:sectPr>
          <w:type w:val="continuous"/>
          <w:pgSz w:w="12240" w:h="15840"/>
          <w:pgMar w:top="1020" w:bottom="280" w:left="720" w:right="740"/>
          <w:cols w:num="2" w:equalWidth="0">
            <w:col w:w="7456" w:space="40"/>
            <w:col w:w="3284"/>
          </w:cols>
        </w:sectPr>
      </w:pPr>
    </w:p>
    <w:p>
      <w:pPr>
        <w:spacing w:line="120" w:lineRule="exact" w:before="3"/>
        <w:rPr>
          <w:sz w:val="12"/>
          <w:szCs w:val="12"/>
        </w:rPr>
      </w:pPr>
      <w:r>
        <w:rPr>
          <w:sz w:val="12"/>
          <w:szCs w:val="12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after="0" w:line="200" w:lineRule="exact"/>
        <w:rPr>
          <w:sz w:val="20"/>
          <w:szCs w:val="20"/>
        </w:rPr>
        <w:sectPr>
          <w:type w:val="continuous"/>
          <w:pgSz w:w="12240" w:h="15840"/>
          <w:pgMar w:top="1020" w:bottom="280" w:left="720" w:right="740"/>
        </w:sectPr>
      </w:pPr>
    </w:p>
    <w:p>
      <w:pPr>
        <w:spacing w:line="110" w:lineRule="exact" w:before="10"/>
        <w:rPr>
          <w:sz w:val="11"/>
          <w:szCs w:val="11"/>
        </w:rPr>
      </w:pPr>
      <w:r>
        <w:rPr>
          <w:sz w:val="11"/>
          <w:szCs w:val="11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line="192" w:lineRule="auto"/>
        <w:ind w:left="3620" w:right="0"/>
        <w:jc w:val="center"/>
      </w:pPr>
      <w:r>
        <w:rPr/>
        <w:pict>
          <v:group style="position:absolute;margin-left:436.43515pt;margin-top:-18.374065pt;width:131.8169pt;height:71.616200pt;mso-position-horizontal-relative:page;mso-position-vertical-relative:paragraph;z-index:-7891" coordorigin="8729,-367" coordsize="2636,1432">
            <v:group style="position:absolute;left:10173;top:401;width:382;height:422" coordorigin="10173,401" coordsize="382,422">
              <v:shape style="position:absolute;left:10173;top:401;width:382;height:422" coordorigin="10173,401" coordsize="382,422" path="m10173,401l10555,401,10555,823,10173,823,10173,401xe" filled="f" stroked="t" strokeweight="5.6693pt" strokecolor="#A7A9AC">
                <v:path arrowok="t"/>
              </v:shape>
            </v:group>
            <v:group style="position:absolute;left:10173;top:401;width:382;height:422" coordorigin="10173,401" coordsize="382,422">
              <v:shape style="position:absolute;left:10173;top:401;width:382;height:422" coordorigin="10173,401" coordsize="382,422" path="m10173,401l10555,401,10555,823,10173,823,10173,401xe" filled="t" fillcolor="#FFFFFF" stroked="f">
                <v:path arrowok="t"/>
                <v:fill type="solid"/>
              </v:shape>
            </v:group>
            <v:group style="position:absolute;left:10214;top:456;width:286;height:290" coordorigin="10214,456" coordsize="286,290">
              <v:shape style="position:absolute;left:10214;top:456;width:286;height:290" coordorigin="10214,456" coordsize="286,290" path="m10264,474l10214,535,10312,615,10232,713,10272,745,10351,647,10477,647,10402,586,10428,553,10362,553,10264,474xe" filled="t" fillcolor="#D1D3D4" stroked="f">
                <v:path arrowok="t"/>
                <v:fill type="solid"/>
              </v:shape>
              <v:shape style="position:absolute;left:10214;top:456;width:286;height:290" coordorigin="10214,456" coordsize="286,290" path="m10477,647l10351,647,10449,727,10499,666,10477,647xe" filled="t" fillcolor="#D1D3D4" stroked="f">
                <v:path arrowok="t"/>
                <v:fill type="solid"/>
              </v:shape>
              <v:shape style="position:absolute;left:10214;top:456;width:286;height:290" coordorigin="10214,456" coordsize="286,290" path="m10442,456l10362,553,10428,553,10481,488,10442,456xe" filled="t" fillcolor="#D1D3D4" stroked="f">
                <v:path arrowok="t"/>
                <v:fill type="solid"/>
              </v:shape>
            </v:group>
            <v:group style="position:absolute;left:10214;top:456;width:286;height:290" coordorigin="10214,456" coordsize="286,290">
              <v:shape style="position:absolute;left:10214;top:456;width:286;height:290" coordorigin="10214,456" coordsize="286,290" path="m10449,727l10499,666,10402,586,10481,488,10442,456,10362,553,10264,474,10214,535,10312,615,10232,713,10272,745,10351,647,10449,727xe" filled="f" stroked="t" strokeweight=".5669pt" strokecolor="#D1D3D4">
                <v:path arrowok="t"/>
              </v:shape>
            </v:group>
            <v:group style="position:absolute;left:9497;top:400;width:382;height:422" coordorigin="9497,400" coordsize="382,422">
              <v:shape style="position:absolute;left:9497;top:400;width:382;height:422" coordorigin="9497,400" coordsize="382,422" path="m9497,400l9879,400,9879,822,9497,822,9497,400xe" filled="f" stroked="t" strokeweight="5.6693pt" strokecolor="#A7A9AC">
                <v:path arrowok="t"/>
              </v:shape>
            </v:group>
            <v:group style="position:absolute;left:9497;top:400;width:382;height:422" coordorigin="9497,400" coordsize="382,422">
              <v:shape style="position:absolute;left:9497;top:400;width:382;height:422" coordorigin="9497,400" coordsize="382,422" path="m9497,400l9879,400,9879,822,9497,822,9497,400xe" filled="t" fillcolor="#FFFFFF" stroked="f">
                <v:path arrowok="t"/>
                <v:fill type="solid"/>
              </v:shape>
            </v:group>
            <v:group style="position:absolute;left:9524;top:458;width:310;height:300" coordorigin="9524,458" coordsize="310,300">
              <v:shape style="position:absolute;left:9524;top:458;width:310;height:300" coordorigin="9524,458" coordsize="310,300" path="m9594,608l9524,648,9614,731,9619,735,9623,739,9634,751,9636,756,9645,758,9648,752,9651,749,9655,744,9705,688,9652,688,9643,684,9635,675,9627,665,9622,655,9610,637,9599,618,9594,608xe" filled="t" fillcolor="#D1D3D4" stroked="f">
                <v:path arrowok="t"/>
                <v:fill type="solid"/>
              </v:shape>
              <v:shape style="position:absolute;left:9524;top:458;width:310;height:300" coordorigin="9524,458" coordsize="310,300" path="m9833,458l9788,499,9745,546,9706,597,9670,665,9661,682,9652,688,9705,688,9722,668,9726,663,9730,660,9735,655,9748,640,9762,626,9775,612,9826,569,9833,564,9834,564,9833,458xe" filled="t" fillcolor="#D1D3D4" stroked="f">
                <v:path arrowok="t"/>
                <v:fill type="solid"/>
              </v:shape>
            </v:group>
            <v:group style="position:absolute;left:9524;top:458;width:310;height:300" coordorigin="9524,458" coordsize="310,300">
              <v:shape style="position:absolute;left:9524;top:458;width:310;height:300" coordorigin="9524,458" coordsize="310,300" path="m9594,608l9524,648,9614,731,9619,735,9623,739,9628,744,9634,751,9636,756,9645,758,9648,752,9651,749,9655,744,9722,668,9726,663,9730,660,9735,655,9826,569,9834,564,9834,557,9833,458,9821,467,9805,482,9759,531,9718,580,9685,631,9670,665,9661,682,9652,688,9643,684,9635,675,9627,665,9622,655,9610,637,9599,618,9594,608xe" filled="f" stroked="t" strokeweight=".216pt" strokecolor="#D1D3D4">
                <v:path arrowok="t"/>
              </v:shape>
            </v:group>
            <v:group style="position:absolute;left:8734;top:-362;width:2625;height:1421" coordorigin="8734,-362" coordsize="2625,1421">
              <v:shape style="position:absolute;left:8734;top:-362;width:2625;height:1421" coordorigin="8734,-362" coordsize="2625,1421" path="m8734,-362l11359,-362,11359,1059,8734,1059,8734,-362xe" filled="f" stroked="t" strokeweight=".5669pt" strokecolor="#231F20">
                <v:path arrowok="t"/>
              </v:shape>
            </v:group>
            <v:group style="position:absolute;left:9494;top:414;width:298;height:347" coordorigin="9494,414" coordsize="298,347">
              <v:shape style="position:absolute;left:9494;top:414;width:298;height:347" coordorigin="9494,414" coordsize="298,347" path="m9507,615l9494,624,9494,629,9494,637,9498,684,9505,720,9515,744,9529,757,9544,761,9562,756,9581,745,9601,727,9610,716,9554,716,9550,697,9549,674,9549,652,9550,625,9538,616,9507,615xe" filled="t" fillcolor="#231F20" stroked="f">
                <v:path arrowok="t"/>
                <v:fill type="solid"/>
              </v:shape>
              <v:shape style="position:absolute;left:9494;top:414;width:298;height:347" coordorigin="9494,414" coordsize="298,347" path="m9792,414l9744,474,9675,571,9661,591,9621,647,9573,702,9554,716,9610,716,9664,646,9705,580,9742,515,9770,460,9788,423,9792,414xe" filled="t" fillcolor="#231F20" stroked="f">
                <v:path arrowok="t"/>
                <v:fill type="solid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-15"/>
          <w:w w:val="100"/>
        </w:rPr>
        <w:t>P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los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casos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que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solo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h</w:t>
      </w:r>
      <w:r>
        <w:rPr>
          <w:b w:val="0"/>
          <w:bCs w:val="0"/>
          <w:color w:val="231F20"/>
          <w:spacing w:val="-6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y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dos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opciones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realice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una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marca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sobre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icono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que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represente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resultado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-6"/>
          <w:w w:val="100"/>
        </w:rPr>
        <w:t>v</w:t>
      </w:r>
      <w:r>
        <w:rPr>
          <w:b w:val="0"/>
          <w:bCs w:val="0"/>
          <w:color w:val="231F20"/>
          <w:spacing w:val="0"/>
          <w:w w:val="100"/>
        </w:rPr>
        <w:t>aluación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10" w:lineRule="exact" w:before="10"/>
        <w:rPr>
          <w:sz w:val="11"/>
          <w:szCs w:val="11"/>
        </w:rPr>
      </w:pPr>
      <w:r>
        <w:rPr/>
        <w:br w:type="column"/>
      </w:r>
      <w:r>
        <w:rPr>
          <w:sz w:val="11"/>
          <w:szCs w:val="11"/>
        </w:rPr>
      </w:r>
    </w:p>
    <w:p>
      <w:pPr>
        <w:pStyle w:val="BodyText"/>
        <w:spacing w:line="192" w:lineRule="auto"/>
        <w:ind w:left="600" w:right="279" w:hanging="275"/>
        <w:jc w:val="left"/>
      </w:pPr>
      <w:r>
        <w:rPr>
          <w:b w:val="0"/>
          <w:bCs w:val="0"/>
          <w:color w:val="231F20"/>
          <w:spacing w:val="0"/>
          <w:w w:val="100"/>
        </w:rPr>
        <w:t>¿Se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ubica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una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calle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-5"/>
          <w:w w:val="100"/>
        </w:rPr>
        <w:t>v</w:t>
      </w:r>
      <w:r>
        <w:rPr>
          <w:b w:val="0"/>
          <w:bCs w:val="0"/>
          <w:color w:val="231F20"/>
          <w:spacing w:val="0"/>
          <w:w w:val="100"/>
        </w:rPr>
        <w:t>enida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principal?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after="0" w:line="192" w:lineRule="auto"/>
        <w:jc w:val="left"/>
        <w:sectPr>
          <w:type w:val="continuous"/>
          <w:pgSz w:w="12240" w:h="15840"/>
          <w:pgMar w:top="1020" w:bottom="280" w:left="720" w:right="740"/>
          <w:cols w:num="2" w:equalWidth="0">
            <w:col w:w="7818" w:space="40"/>
            <w:col w:w="2922"/>
          </w:cols>
        </w:sectPr>
      </w:pPr>
    </w:p>
    <w:p>
      <w:pPr>
        <w:spacing w:line="200" w:lineRule="exact"/>
        <w:rPr>
          <w:sz w:val="20"/>
          <w:szCs w:val="20"/>
        </w:rPr>
      </w:pPr>
      <w:r>
        <w:rPr/>
        <w:pict>
          <v:group style="position:absolute;margin-left:42.595551pt;margin-top:29.65155pt;width:526.9362pt;height:44.8531pt;mso-position-horizontal-relative:page;mso-position-vertical-relative:page;z-index:-7889" coordorigin="852,593" coordsize="10539,897">
            <v:group style="position:absolute;left:857;top:1484;width:10528;height:2" coordorigin="857,1484" coordsize="10528,2">
              <v:shape style="position:absolute;left:857;top:1484;width:10528;height:2" coordorigin="857,1484" coordsize="10528,0" path="m857,1484l11385,1484e" filled="f" stroked="t" strokeweight=".5473pt" strokecolor="#231F20">
                <v:path arrowok="t"/>
              </v:shape>
            </v:group>
            <v:group style="position:absolute;left:11143;top:599;width:227;height:886" coordorigin="11143,599" coordsize="227,886">
              <v:shape style="position:absolute;left:11143;top:599;width:227;height:886" coordorigin="11143,599" coordsize="227,886" path="m11143,1484l11369,1484,11369,599,11143,599,11143,1484xe" filled="t" fillcolor="#231F20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103.368752pt;margin-top:36.162811pt;width:67.5204pt;height:22.821375pt;mso-position-horizontal-relative:page;mso-position-vertical-relative:page;z-index:-7888" coordorigin="2067,723" coordsize="1350,456">
            <v:group style="position:absolute;left:2073;top:731;width:677;height:439" coordorigin="2073,731" coordsize="677,439">
              <v:shape style="position:absolute;left:2073;top:731;width:677;height:439" coordorigin="2073,731" coordsize="677,439" path="m2221,734l2073,735,2073,1161,2074,1161,2076,1169,2238,1169,2240,1110,2240,1016,2240,977,2239,927,2246,914,2481,914,2386,842,2378,833,2367,828,2358,821,2357,820,2350,813,2346,809,2327,797,2314,788,2258,748,2258,748,2257,748,2256,747,2256,747,2254,745,2241,734,2221,73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749,1114l2508,1114,2519,1121,2548,1147,2564,1159,2583,1168,2747,1168,2748,1159,2748,1148,2749,1133,2749,111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481,914l2246,914,2255,922,2262,927,2279,939,2280,939,2314,966,2332,980,2349,994,2379,1016,2396,1031,2434,1055,2443,1062,2451,1074,2463,1080,2502,1110,2514,1120,2508,1114,2749,1114,2749,1097,2749,1080,2750,1055,2750,986,2572,986,2570,981,2566,979,2564,977,2549,966,2481,91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576,731l2576,784,2576,939,2576,952,2576,968,2575,977,2572,986,2750,986,2749,914,2749,809,2749,784,2749,752,2747,737,2740,733,2719,733,2576,733,2576,731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739,733l2719,733,2740,733,2739,733xe" filled="t" fillcolor="#231F20" stroked="f">
                <v:path arrowok="t"/>
                <v:fill type="solid"/>
              </v:shape>
            </v:group>
            <v:group style="position:absolute;left:2823;top:729;width:589;height:445" coordorigin="2823,729" coordsize="589,445">
              <v:shape style="position:absolute;left:2823;top:729;width:589;height:445" coordorigin="2823,729" coordsize="589,445" path="m2898,729l2825,732,2823,1168,2834,1171,2853,1173,2876,1174,2902,1174,2964,1173,3359,1173,3412,1152,3411,1131,3411,1123,3411,1116,3412,1108,3411,1091,3400,1087,3252,1087,3071,1087,3008,1085,2999,1044,3000,1018,3001,999,3013,994,3035,992,3062,991,3399,991,3407,990,3410,981,3410,979,3410,972,3411,953,3410,929,3407,916,3402,908,3187,908,3049,908,3001,870,3000,844,3001,823,3081,818,3375,817,3383,817,3412,775,3411,751,3408,734,3400,732,3382,730,3381,730,3266,730,2965,730,2898,729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59,1173l2964,1173,3176,1174,3346,1173,3359,1173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98,1086l3252,1087,3400,1087,3398,1086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99,991l3062,991,3085,992,3287,992,3356,993,3378,993,3395,992,3399,991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81,907l3187,908,3402,908,3401,907,3381,907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75,817l3160,817,3299,818,3346,818,3366,818,3375,817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30,729l3266,730,3381,730,3357,729,3330,729xe" filled="t" fillcolor="#231F20" stroked="f">
                <v:path arrowok="t"/>
                <v:fill type="solid"/>
              </v:shape>
            </v:group>
            <v:group style="position:absolute;left:2830;top:734;width:578;height:434" coordorigin="2830,734" coordsize="578,434">
              <v:shape style="position:absolute;left:2830;top:734;width:578;height:434" coordorigin="2830,734" coordsize="578,434" path="m3176,734l2921,735,2853,736,2830,803,2830,897,2830,937,2830,1000,2831,1047,2831,1102,2830,1128,2830,1148,2832,1160,2838,1166,2851,1168,3067,1168,3334,1168,3400,1166,3406,1125,3407,1102,3402,1092,3393,1091,3157,1091,3061,1091,3000,1088,2994,1082,2996,1076,2996,1066,2996,1000,3062,991,3139,989,3395,988,3399,988,3406,987,3407,979,3407,960,3407,940,3407,919,3407,916,3401,915,3397,915,3089,915,3028,915,2995,850,2995,827,3083,809,3393,809,3405,808,3407,808,3406,775,3406,764,3406,750,3406,739,3397,735,3365,735,3176,734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84,1090l3157,1091,3393,1091,3384,1090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407,986l3406,987,3406,988,3407,986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21,913l3089,915,3397,915,3392,915,3378,914,3362,914,3321,913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407,808l3405,808,3407,813,3407,808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93,809l3083,809,3295,810,3375,809,3388,809,3393,809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96,735l3365,735,3397,735,3396,735xe" filled="t" fillcolor="#231F20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6.852402pt;margin-top:31.784599pt;width:39.2038pt;height:26.420314pt;mso-position-horizontal-relative:page;mso-position-vertical-relative:page;z-index:-7887" coordorigin="937,636" coordsize="784,528">
            <v:shape style="position:absolute;left:937;top:636;width:784;height:528" coordorigin="937,636" coordsize="784,528" path="m1450,1069l1020,1069,1215,1071,1221,1088,1230,1094,1240,1099,1254,1111,1272,1125,1292,1138,1308,1148,1323,1157,1333,1164,1344,1164,1360,1151,1414,1097,1420,1092,1425,1090,1432,1081,1435,1074,1438,1069,1450,1069xe" filled="t" fillcolor="#231F20" stroked="f">
              <v:path arrowok="t"/>
              <v:fill type="solid"/>
            </v:shape>
            <v:shape style="position:absolute;left:937;top:636;width:784;height:528" coordorigin="937,636" coordsize="784,528" path="m942,1062l937,1066,950,1068,973,1069,999,1069,1020,1069,1450,1069,1719,1068,1719,1065,942,1065,942,1062xe" filled="t" fillcolor="#231F20" stroked="f">
              <v:path arrowok="t"/>
              <v:fill type="solid"/>
            </v:shape>
            <v:shape style="position:absolute;left:937;top:636;width:784;height:528" coordorigin="937,636" coordsize="784,528" path="m1719,1068l1498,1068,1639,1069,1699,1069,1719,1069,1719,1068xe" filled="t" fillcolor="#231F20" stroked="f">
              <v:path arrowok="t"/>
              <v:fill type="solid"/>
            </v:shape>
            <v:shape style="position:absolute;left:937;top:636;width:784;height:528" coordorigin="937,636" coordsize="784,528" path="m1085,1025l1062,1026,1044,1028,1032,1032,1027,1032,1021,1034,1002,1041,996,1043,992,1043,951,1056,950,1057,949,1058,942,1065,1719,1065,1721,1058,1707,1051,1685,1045,1663,1039,1652,1034,1645,1034,1637,1032,1631,1029,1627,1026,1620,1025,1546,1025,1538,1025,1132,1025,1085,1025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46,1031l1645,1034,1652,1034,1646,1031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13,1025l1570,1025,1546,1025,1620,1025,1613,1025xe" filled="t" fillcolor="#231F20" stroked="f">
              <v:path arrowok="t"/>
              <v:fill type="solid"/>
            </v:shape>
            <v:shape style="position:absolute;left:937;top:636;width:784;height:528" coordorigin="937,636" coordsize="784,528" path="m1256,708l1247,713,1239,721,1212,743,1198,757,1176,785,1168,794,1155,806,1139,823,1123,843,1111,855,1098,870,1084,891,1074,905,1069,916,1071,928,1080,942,1105,973,1118,988,1133,1005,1145,1016,1149,1017,1148,1019,1148,1025,1132,1025,1538,1025,1524,1025,1508,1022,1505,1019,1507,1017,1510,1015,1597,953,1602,951,1603,951,1609,944,1610,943,1618,937,1620,936,1623,934,1638,922,1637,916,1624,907,1614,899,1605,899,1595,890,1570,874,1573,874,1568,869,1549,853,1521,830,1508,820,1496,808,1481,794,1462,773,1460,771,1457,767,1444,751,1434,741,1424,730,1410,711,1410,710,1255,710,1256,708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03,951l1602,951,1602,951,1603,951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10,896l1605,899,1614,899,1610,896xe" filled="t" fillcolor="#231F20" stroked="f">
              <v:path arrowok="t"/>
              <v:fill type="solid"/>
            </v:shape>
            <v:shape style="position:absolute;left:937;top:636;width:784;height:528" coordorigin="937,636" coordsize="784,528" path="m1573,874l1570,874,1574,874,1573,874xe" filled="t" fillcolor="#231F20" stroked="f">
              <v:path arrowok="t"/>
              <v:fill type="solid"/>
            </v:shape>
            <v:shape style="position:absolute;left:937;top:636;width:784;height:528" coordorigin="937,636" coordsize="784,528" path="m1366,646l1336,646,1332,648,1318,658,1304,668,1294,676,1277,688,1264,699,1255,710,1410,710,1407,706,1404,704,1398,695,1399,694,1395,689,1366,646xe" filled="t" fillcolor="#231F20" stroked="f">
              <v:path arrowok="t"/>
              <v:fill type="solid"/>
            </v:shape>
            <v:shape style="position:absolute;left:937;top:636;width:784;height:528" coordorigin="937,636" coordsize="784,528" path="m1347,636l1346,638,1335,646,1336,646,1366,646,1360,636,1347,636xe" filled="t" fillcolor="#231F20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91.013878pt;margin-top:36.7248pt;width:8.620281pt;height:21.741173pt;mso-position-horizontal-relative:page;mso-position-vertical-relative:page;z-index:-7886" coordorigin="1820,734" coordsize="172,435">
            <v:shape style="position:absolute;left:1820;top:734;width:172;height:435" coordorigin="1820,734" coordsize="172,435" path="m1822,734l1821,754,1820,774,1820,815,1821,855,1821,1167,1837,1168,1856,1169,1875,1169,1896,1169,1989,1168,1990,1159,1991,1143,1992,1124,1992,1101,1992,1000,1991,962,1992,920,1992,855,1993,838,1993,798,1992,779,1992,760,1991,741,1822,734xe" filled="t" fillcolor="#231F20" stroked="f">
              <v:path arrowok="t"/>
              <v:fill type="solid"/>
            </v:shape>
            <w10:wrap type="none"/>
          </v:group>
        </w:pict>
      </w: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14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line="268" w:lineRule="exact" w:before="68"/>
        <w:ind w:left="129" w:right="135" w:firstLine="0"/>
        <w:jc w:val="both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A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l</w:t>
      </w:r>
      <w:r>
        <w:rPr>
          <w:rFonts w:ascii="Arial" w:hAnsi="Arial" w:cs="Arial" w:eastAsia="Arial"/>
          <w:b w:val="0"/>
          <w:bCs w:val="0"/>
          <w:color w:val="231F20"/>
          <w:spacing w:val="26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ﬁ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n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a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l</w:t>
      </w:r>
      <w:r>
        <w:rPr>
          <w:rFonts w:ascii="Arial" w:hAnsi="Arial" w:cs="Arial" w:eastAsia="Arial"/>
          <w:b w:val="0"/>
          <w:bCs w:val="0"/>
          <w:color w:val="231F20"/>
          <w:spacing w:val="26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d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231F20"/>
          <w:spacing w:val="26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c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a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d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a</w:t>
      </w:r>
      <w:r>
        <w:rPr>
          <w:rFonts w:ascii="Arial" w:hAnsi="Arial" w:cs="Arial" w:eastAsia="Arial"/>
          <w:b w:val="0"/>
          <w:bCs w:val="0"/>
          <w:color w:val="231F20"/>
          <w:spacing w:val="26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c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c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i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ó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n</w:t>
      </w:r>
      <w:r>
        <w:rPr>
          <w:rFonts w:ascii="Arial" w:hAnsi="Arial" w:cs="Arial" w:eastAsia="Arial"/>
          <w:b w:val="0"/>
          <w:bCs w:val="0"/>
          <w:color w:val="231F20"/>
          <w:spacing w:val="26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d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b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r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á</w:t>
      </w:r>
      <w:r>
        <w:rPr>
          <w:rFonts w:ascii="Arial" w:hAnsi="Arial" w:cs="Arial" w:eastAsia="Arial"/>
          <w:b w:val="0"/>
          <w:bCs w:val="0"/>
          <w:color w:val="231F20"/>
          <w:spacing w:val="26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d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c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r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i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b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i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r</w:t>
      </w:r>
      <w:r>
        <w:rPr>
          <w:rFonts w:ascii="Arial" w:hAnsi="Arial" w:cs="Arial" w:eastAsia="Arial"/>
          <w:b w:val="0"/>
          <w:bCs w:val="0"/>
          <w:color w:val="231F20"/>
          <w:spacing w:val="26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n</w:t>
      </w:r>
      <w:r>
        <w:rPr>
          <w:rFonts w:ascii="Arial" w:hAnsi="Arial" w:cs="Arial" w:eastAsia="Arial"/>
          <w:b w:val="0"/>
          <w:bCs w:val="0"/>
          <w:color w:val="231F20"/>
          <w:spacing w:val="26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l</w:t>
      </w:r>
      <w:r>
        <w:rPr>
          <w:rFonts w:ascii="Arial" w:hAnsi="Arial" w:cs="Arial" w:eastAsia="Arial"/>
          <w:b w:val="0"/>
          <w:bCs w:val="0"/>
          <w:color w:val="231F20"/>
          <w:spacing w:val="26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a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p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a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r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t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a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d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o</w:t>
      </w:r>
      <w:r>
        <w:rPr>
          <w:rFonts w:ascii="Arial" w:hAnsi="Arial" w:cs="Arial" w:eastAsia="Arial"/>
          <w:b w:val="0"/>
          <w:bCs w:val="0"/>
          <w:color w:val="231F20"/>
          <w:spacing w:val="26"/>
          <w:w w:val="100"/>
        </w:rPr>
        <w:t> </w:t>
      </w:r>
      <w:r>
        <w:rPr>
          <w:rFonts w:ascii="Arial" w:hAnsi="Arial" w:cs="Arial" w:eastAsia="Arial"/>
          <w:b w:val="0"/>
          <w:bCs w:val="0"/>
          <w:i/>
          <w:color w:val="231F20"/>
          <w:spacing w:val="-3"/>
          <w:w w:val="100"/>
        </w:rPr>
        <w:t>o</w:t>
      </w:r>
      <w:r>
        <w:rPr>
          <w:rFonts w:ascii="Arial" w:hAnsi="Arial" w:cs="Arial" w:eastAsia="Arial"/>
          <w:b w:val="0"/>
          <w:bCs w:val="0"/>
          <w:i/>
          <w:color w:val="231F20"/>
          <w:spacing w:val="-3"/>
          <w:w w:val="100"/>
        </w:rPr>
        <w:t>b</w:t>
      </w:r>
      <w:r>
        <w:rPr>
          <w:rFonts w:ascii="Arial" w:hAnsi="Arial" w:cs="Arial" w:eastAsia="Arial"/>
          <w:b w:val="0"/>
          <w:bCs w:val="0"/>
          <w:i/>
          <w:color w:val="231F20"/>
          <w:spacing w:val="-3"/>
          <w:w w:val="100"/>
        </w:rPr>
        <w:t>s</w:t>
      </w:r>
      <w:r>
        <w:rPr>
          <w:rFonts w:ascii="Arial" w:hAnsi="Arial" w:cs="Arial" w:eastAsia="Arial"/>
          <w:b w:val="0"/>
          <w:bCs w:val="0"/>
          <w:i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b w:val="0"/>
          <w:bCs w:val="0"/>
          <w:i/>
          <w:color w:val="231F20"/>
          <w:spacing w:val="-3"/>
          <w:w w:val="100"/>
        </w:rPr>
        <w:t>r</w:t>
      </w:r>
      <w:r>
        <w:rPr>
          <w:rFonts w:ascii="Arial" w:hAnsi="Arial" w:cs="Arial" w:eastAsia="Arial"/>
          <w:b w:val="0"/>
          <w:bCs w:val="0"/>
          <w:i/>
          <w:color w:val="231F20"/>
          <w:spacing w:val="-3"/>
          <w:w w:val="100"/>
        </w:rPr>
        <w:t>v</w:t>
      </w:r>
      <w:r>
        <w:rPr>
          <w:rFonts w:ascii="Arial" w:hAnsi="Arial" w:cs="Arial" w:eastAsia="Arial"/>
          <w:b w:val="0"/>
          <w:bCs w:val="0"/>
          <w:i/>
          <w:color w:val="231F20"/>
          <w:spacing w:val="-3"/>
          <w:w w:val="100"/>
        </w:rPr>
        <w:t>a</w:t>
      </w:r>
      <w:r>
        <w:rPr>
          <w:rFonts w:ascii="Arial" w:hAnsi="Arial" w:cs="Arial" w:eastAsia="Arial"/>
          <w:b w:val="0"/>
          <w:bCs w:val="0"/>
          <w:i/>
          <w:color w:val="231F20"/>
          <w:spacing w:val="-3"/>
          <w:w w:val="100"/>
        </w:rPr>
        <w:t>c</w:t>
      </w:r>
      <w:r>
        <w:rPr>
          <w:rFonts w:ascii="Arial" w:hAnsi="Arial" w:cs="Arial" w:eastAsia="Arial"/>
          <w:b w:val="0"/>
          <w:bCs w:val="0"/>
          <w:i/>
          <w:color w:val="231F20"/>
          <w:spacing w:val="-3"/>
          <w:w w:val="100"/>
        </w:rPr>
        <w:t>i</w:t>
      </w:r>
      <w:r>
        <w:rPr>
          <w:rFonts w:ascii="Arial" w:hAnsi="Arial" w:cs="Arial" w:eastAsia="Arial"/>
          <w:b w:val="0"/>
          <w:bCs w:val="0"/>
          <w:i/>
          <w:color w:val="231F20"/>
          <w:spacing w:val="-3"/>
          <w:w w:val="100"/>
        </w:rPr>
        <w:t>o</w:t>
      </w:r>
      <w:r>
        <w:rPr>
          <w:rFonts w:ascii="Arial" w:hAnsi="Arial" w:cs="Arial" w:eastAsia="Arial"/>
          <w:b w:val="0"/>
          <w:bCs w:val="0"/>
          <w:i/>
          <w:color w:val="231F20"/>
          <w:spacing w:val="-3"/>
          <w:w w:val="100"/>
        </w:rPr>
        <w:t>n</w:t>
      </w:r>
      <w:r>
        <w:rPr>
          <w:rFonts w:ascii="Arial" w:hAnsi="Arial" w:cs="Arial" w:eastAsia="Arial"/>
          <w:b w:val="0"/>
          <w:bCs w:val="0"/>
          <w:i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b w:val="0"/>
          <w:bCs w:val="0"/>
          <w:i/>
          <w:color w:val="231F20"/>
          <w:spacing w:val="0"/>
          <w:w w:val="100"/>
        </w:rPr>
        <w:t>s</w:t>
      </w:r>
      <w:r>
        <w:rPr>
          <w:rFonts w:ascii="Arial" w:hAnsi="Arial" w:cs="Arial" w:eastAsia="Arial"/>
          <w:b w:val="0"/>
          <w:bCs w:val="0"/>
          <w:i/>
          <w:color w:val="231F20"/>
          <w:spacing w:val="26"/>
          <w:w w:val="100"/>
        </w:rPr>
        <w:t> 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l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o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0"/>
          <w:w w:val="100"/>
        </w:rPr>
        <w:t>s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26"/>
          <w:w w:val="100"/>
        </w:rPr>
        <w:t> 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i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n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c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i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d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n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t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0"/>
          <w:w w:val="100"/>
        </w:rPr>
        <w:t>s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26"/>
          <w:w w:val="100"/>
        </w:rPr>
        <w:t> 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d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t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c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t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a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d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o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s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0"/>
          <w:w w:val="100"/>
        </w:rPr>
        <w:t>,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l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m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n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t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o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0"/>
          <w:w w:val="100"/>
        </w:rPr>
        <w:t>s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65"/>
          <w:w w:val="100"/>
        </w:rPr>
        <w:t> 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n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0"/>
          <w:w w:val="100"/>
        </w:rPr>
        <w:t>o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66"/>
          <w:w w:val="100"/>
        </w:rPr>
        <w:t> 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i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n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s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t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a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l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a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d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o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0"/>
          <w:w w:val="100"/>
        </w:rPr>
        <w:t>s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66"/>
          <w:w w:val="100"/>
        </w:rPr>
        <w:t> 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0"/>
          <w:w w:val="100"/>
        </w:rPr>
        <w:t>y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65"/>
          <w:w w:val="100"/>
        </w:rPr>
        <w:t> 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f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a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l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t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o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0"/>
          <w:w w:val="100"/>
        </w:rPr>
        <w:t>s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66"/>
          <w:w w:val="100"/>
        </w:rPr>
        <w:t> 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d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0"/>
          <w:w w:val="100"/>
        </w:rPr>
        <w:t>e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66"/>
          <w:w w:val="100"/>
        </w:rPr>
        <w:t> 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m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a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n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t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n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i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m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i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n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t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0"/>
          <w:w w:val="100"/>
        </w:rPr>
        <w:t>o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66"/>
          <w:w w:val="100"/>
        </w:rPr>
        <w:t> 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0"/>
          <w:w w:val="100"/>
        </w:rPr>
        <w:t>o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65"/>
          <w:w w:val="100"/>
        </w:rPr>
        <w:t> 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q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u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0"/>
          <w:w w:val="100"/>
        </w:rPr>
        <w:t>e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66"/>
          <w:w w:val="100"/>
        </w:rPr>
        <w:t> 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r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q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u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i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r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0"/>
          <w:w w:val="100"/>
        </w:rPr>
        <w:t>n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66"/>
          <w:w w:val="100"/>
        </w:rPr>
        <w:t> 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s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u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s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t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i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t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u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c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i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ó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n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0"/>
          <w:w w:val="100"/>
        </w:rPr>
        <w:t>,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65"/>
          <w:w w:val="100"/>
        </w:rPr>
        <w:t> 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a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s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0"/>
          <w:w w:val="100"/>
        </w:rPr>
        <w:t>í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66"/>
          <w:w w:val="100"/>
        </w:rPr>
        <w:t> 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c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o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m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0"/>
          <w:w w:val="100"/>
        </w:rPr>
        <w:t>o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66"/>
          <w:w w:val="100"/>
        </w:rPr>
        <w:t> 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l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o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0"/>
          <w:w w:val="100"/>
        </w:rPr>
        <w:t>s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p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r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o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c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d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i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m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i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n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t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o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0"/>
          <w:w w:val="100"/>
        </w:rPr>
        <w:t>s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q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u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0"/>
          <w:w w:val="100"/>
        </w:rPr>
        <w:t>e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n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0"/>
          <w:w w:val="100"/>
        </w:rPr>
        <w:t>o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s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0"/>
          <w:w w:val="100"/>
        </w:rPr>
        <w:t>e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c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u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m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p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l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a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-3"/>
          <w:w w:val="100"/>
        </w:rPr>
        <w:t>n</w:t>
      </w:r>
      <w:r>
        <w:rPr>
          <w:rFonts w:ascii="Arial" w:hAnsi="Arial" w:cs="Arial" w:eastAsia="Arial"/>
          <w:b w:val="0"/>
          <w:bCs w:val="0"/>
          <w:i w:val="0"/>
          <w:color w:val="231F20"/>
          <w:spacing w:val="0"/>
          <w:w w:val="100"/>
        </w:rPr>
        <w:t>.</w:t>
      </w:r>
      <w:r>
        <w:rPr>
          <w:rFonts w:ascii="Arial" w:hAnsi="Arial" w:cs="Arial" w:eastAsia="Arial"/>
          <w:b w:val="0"/>
          <w:bCs w:val="0"/>
          <w:i w:val="0"/>
          <w:color w:val="000000"/>
          <w:spacing w:val="0"/>
          <w:w w:val="100"/>
        </w:rPr>
      </w:r>
    </w:p>
    <w:p>
      <w:pPr>
        <w:pStyle w:val="BodyText"/>
        <w:spacing w:before="53"/>
        <w:ind w:left="117" w:right="395"/>
        <w:jc w:val="both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n</w:t>
      </w:r>
      <w:r>
        <w:rPr>
          <w:rFonts w:ascii="Arial" w:hAnsi="Arial" w:cs="Arial" w:eastAsia="Arial"/>
          <w:b w:val="0"/>
          <w:bCs w:val="0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u</w:t>
      </w:r>
      <w:r>
        <w:rPr>
          <w:rFonts w:ascii="Arial" w:hAnsi="Arial" w:cs="Arial" w:eastAsia="Arial"/>
          <w:b w:val="0"/>
          <w:bCs w:val="0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c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a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o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,</w:t>
      </w:r>
      <w:r>
        <w:rPr>
          <w:rFonts w:ascii="Arial" w:hAnsi="Arial" w:cs="Arial" w:eastAsia="Arial"/>
          <w:b w:val="0"/>
          <w:bCs w:val="0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d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b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r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á</w:t>
      </w:r>
      <w:r>
        <w:rPr>
          <w:rFonts w:ascii="Arial" w:hAnsi="Arial" w:cs="Arial" w:eastAsia="Arial"/>
          <w:b w:val="0"/>
          <w:bCs w:val="0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d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c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r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i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b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i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r</w:t>
      </w:r>
      <w:r>
        <w:rPr>
          <w:rFonts w:ascii="Arial" w:hAnsi="Arial" w:cs="Arial" w:eastAsia="Arial"/>
          <w:b w:val="0"/>
          <w:bCs w:val="0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l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a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a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c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c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i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o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n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d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m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j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o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r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a</w:t>
      </w:r>
      <w:r>
        <w:rPr>
          <w:rFonts w:ascii="Arial" w:hAnsi="Arial" w:cs="Arial" w:eastAsia="Arial"/>
          <w:b w:val="0"/>
          <w:bCs w:val="0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i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m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p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l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m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n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t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a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d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a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n</w:t>
      </w:r>
      <w:r>
        <w:rPr>
          <w:rFonts w:ascii="Arial" w:hAnsi="Arial" w:cs="Arial" w:eastAsia="Arial"/>
          <w:b w:val="0"/>
          <w:bCs w:val="0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l</w:t>
      </w:r>
      <w:r>
        <w:rPr>
          <w:rFonts w:ascii="Arial" w:hAnsi="Arial" w:cs="Arial" w:eastAsia="Arial"/>
          <w:b w:val="0"/>
          <w:bCs w:val="0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m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o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m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n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t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o</w:t>
      </w:r>
      <w:r>
        <w:rPr>
          <w:rFonts w:ascii="Arial" w:hAnsi="Arial" w:cs="Arial" w:eastAsia="Arial"/>
          <w:b w:val="0"/>
          <w:bCs w:val="0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d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l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a</w:t>
      </w:r>
      <w:r>
        <w:rPr>
          <w:rFonts w:ascii="Arial" w:hAnsi="Arial" w:cs="Arial" w:eastAsia="Arial"/>
          <w:b w:val="0"/>
          <w:bCs w:val="0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u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p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r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v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i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i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ó</w:t>
      </w:r>
      <w:r>
        <w:rPr>
          <w:rFonts w:ascii="Arial" w:hAnsi="Arial" w:cs="Arial" w:eastAsia="Arial"/>
          <w:b w:val="0"/>
          <w:bCs w:val="0"/>
          <w:color w:val="231F20"/>
          <w:spacing w:val="-3"/>
          <w:w w:val="100"/>
        </w:rPr>
        <w:t>n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</w:rPr>
        <w:t>.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150" w:lineRule="exact" w:before="9"/>
        <w:rPr>
          <w:sz w:val="15"/>
          <w:szCs w:val="15"/>
        </w:rPr>
      </w:pPr>
      <w:r>
        <w:rPr>
          <w:sz w:val="15"/>
          <w:szCs w:val="15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tabs>
          <w:tab w:pos="4686" w:val="left" w:leader="none"/>
          <w:tab w:pos="10674" w:val="left" w:leader="none"/>
        </w:tabs>
        <w:spacing w:before="78"/>
        <w:ind w:left="138" w:right="0"/>
        <w:jc w:val="left"/>
      </w:pPr>
      <w:r>
        <w:rPr>
          <w:b w:val="0"/>
          <w:bCs w:val="0"/>
          <w:color w:val="FFFFFF"/>
        </w:rPr>
      </w:r>
      <w:r>
        <w:rPr>
          <w:b w:val="0"/>
          <w:bCs w:val="0"/>
          <w:color w:val="FFFFFF"/>
          <w:highlight w:val="lightGray"/>
        </w:rPr>
        <w:t> </w:t>
      </w:r>
      <w:r>
        <w:rPr>
          <w:b w:val="0"/>
          <w:bCs w:val="0"/>
          <w:color w:val="FFFFFF"/>
          <w:highlight w:val="lightGray"/>
        </w:rPr>
        <w:tab/>
      </w:r>
      <w:r>
        <w:rPr>
          <w:b w:val="0"/>
          <w:bCs w:val="0"/>
          <w:color w:val="FFFFFF"/>
          <w:spacing w:val="0"/>
          <w:w w:val="100"/>
          <w:highlight w:val="lightGray"/>
        </w:rPr>
        <w:t>Obse</w:t>
      </w:r>
      <w:r>
        <w:rPr>
          <w:b w:val="0"/>
          <w:bCs w:val="0"/>
          <w:color w:val="FFFFFF"/>
          <w:spacing w:val="9"/>
          <w:w w:val="100"/>
          <w:highlight w:val="lightGray"/>
        </w:rPr>
        <w:t>r</w:t>
      </w:r>
      <w:r>
        <w:rPr>
          <w:b w:val="0"/>
          <w:bCs w:val="0"/>
          <w:color w:val="FFFFFF"/>
          <w:spacing w:val="-5"/>
          <w:w w:val="100"/>
          <w:highlight w:val="lightGray"/>
        </w:rPr>
        <w:t>v</w:t>
      </w:r>
      <w:r>
        <w:rPr>
          <w:b w:val="0"/>
          <w:bCs w:val="0"/>
          <w:color w:val="FFFFFF"/>
          <w:spacing w:val="0"/>
          <w:w w:val="100"/>
          <w:highlight w:val="lightGray"/>
        </w:rPr>
        <w:t>aciones</w:t>
      </w:r>
      <w:r>
        <w:rPr>
          <w:b w:val="0"/>
          <w:bCs w:val="0"/>
          <w:color w:val="FFFFFF"/>
          <w:spacing w:val="0"/>
          <w:w w:val="100"/>
          <w:highlight w:val="lightGray"/>
        </w:rPr>
        <w:t> </w:t>
      </w:r>
      <w:r>
        <w:rPr>
          <w:b w:val="0"/>
          <w:bCs w:val="0"/>
          <w:color w:val="FFFFFF"/>
          <w:spacing w:val="0"/>
          <w:w w:val="100"/>
          <w:highlight w:val="lightGray"/>
        </w:rPr>
        <w:tab/>
      </w:r>
      <w:r>
        <w:rPr>
          <w:b w:val="0"/>
          <w:bCs w:val="0"/>
          <w:color w:val="FFFFFF"/>
          <w:spacing w:val="0"/>
          <w:w w:val="100"/>
        </w:rPr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2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Heading7"/>
        <w:tabs>
          <w:tab w:pos="10655" w:val="left" w:leader="none"/>
        </w:tabs>
        <w:ind w:left="136" w:right="0"/>
        <w:jc w:val="left"/>
        <w:rPr>
          <w:rFonts w:ascii="Times New Roman" w:hAnsi="Times New Roman" w:cs="Times New Roman" w:eastAsia="Times New Roman"/>
          <w:u w:val="none"/>
        </w:rPr>
      </w:pPr>
      <w:r>
        <w:rPr>
          <w:rFonts w:ascii="Times New Roman" w:hAnsi="Times New Roman" w:cs="Times New Roman" w:eastAsia="Times New Roman"/>
          <w:b w:val="0"/>
          <w:bCs w:val="0"/>
          <w:color w:val="231F20"/>
          <w:w w:val="103"/>
          <w:u w:val="none"/>
        </w:rPr>
      </w:r>
      <w:r>
        <w:rPr>
          <w:rFonts w:ascii="Times New Roman" w:hAnsi="Times New Roman" w:cs="Times New Roman" w:eastAsia="Times New Roman"/>
          <w:b w:val="0"/>
          <w:bCs w:val="0"/>
          <w:color w:val="231F20"/>
          <w:w w:val="103"/>
          <w:u w:val="dotted" w:color="6C6E70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231F20"/>
          <w:spacing w:val="-4"/>
          <w:w w:val="100"/>
          <w:u w:val="dotted" w:color="6C6E70"/>
        </w:rPr>
        <w:t> </w:t>
      </w:r>
      <w:r>
        <w:rPr>
          <w:b w:val="0"/>
          <w:bCs w:val="0"/>
          <w:color w:val="231F20"/>
          <w:spacing w:val="0"/>
          <w:w w:val="105"/>
          <w:u w:val="dotted" w:color="6C6E70"/>
        </w:rPr>
        <w:t>Se</w:t>
      </w:r>
      <w:r>
        <w:rPr>
          <w:b w:val="0"/>
          <w:bCs w:val="0"/>
          <w:color w:val="231F20"/>
          <w:spacing w:val="-15"/>
          <w:w w:val="105"/>
          <w:u w:val="dotted" w:color="6C6E70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231F20"/>
          <w:spacing w:val="-15"/>
          <w:w w:val="105"/>
          <w:u w:val="dotted" w:color="6C6E70"/>
        </w:rPr>
      </w:r>
      <w:r>
        <w:rPr>
          <w:b w:val="0"/>
          <w:bCs w:val="0"/>
          <w:color w:val="231F20"/>
          <w:spacing w:val="0"/>
          <w:w w:val="105"/>
          <w:u w:val="dotted" w:color="6C6E70"/>
        </w:rPr>
        <w:t>requiere</w:t>
      </w:r>
      <w:r>
        <w:rPr>
          <w:b w:val="0"/>
          <w:bCs w:val="0"/>
          <w:color w:val="231F20"/>
          <w:spacing w:val="-15"/>
          <w:w w:val="105"/>
          <w:u w:val="dotted" w:color="6C6E70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231F20"/>
          <w:spacing w:val="-15"/>
          <w:w w:val="105"/>
          <w:u w:val="dotted" w:color="6C6E70"/>
        </w:rPr>
      </w:r>
      <w:r>
        <w:rPr>
          <w:b w:val="0"/>
          <w:bCs w:val="0"/>
          <w:color w:val="231F20"/>
          <w:spacing w:val="0"/>
          <w:w w:val="105"/>
          <w:u w:val="dotted" w:color="6C6E70"/>
        </w:rPr>
        <w:t>el</w:t>
      </w:r>
      <w:r>
        <w:rPr>
          <w:b w:val="0"/>
          <w:bCs w:val="0"/>
          <w:color w:val="231F20"/>
          <w:spacing w:val="-14"/>
          <w:w w:val="105"/>
          <w:u w:val="dotted" w:color="6C6E70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231F20"/>
          <w:spacing w:val="-14"/>
          <w:w w:val="105"/>
          <w:u w:val="dotted" w:color="6C6E70"/>
        </w:rPr>
      </w:r>
      <w:r>
        <w:rPr>
          <w:b w:val="0"/>
          <w:bCs w:val="0"/>
          <w:color w:val="231F20"/>
          <w:spacing w:val="0"/>
          <w:w w:val="105"/>
          <w:u w:val="dotted" w:color="6C6E70"/>
        </w:rPr>
        <w:t>cambio</w:t>
      </w:r>
      <w:r>
        <w:rPr>
          <w:b w:val="0"/>
          <w:bCs w:val="0"/>
          <w:color w:val="231F20"/>
          <w:spacing w:val="-15"/>
          <w:w w:val="105"/>
          <w:u w:val="dotted" w:color="6C6E70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231F20"/>
          <w:spacing w:val="-15"/>
          <w:w w:val="105"/>
          <w:u w:val="dotted" w:color="6C6E70"/>
        </w:rPr>
      </w:r>
      <w:r>
        <w:rPr>
          <w:b w:val="0"/>
          <w:bCs w:val="0"/>
          <w:color w:val="231F20"/>
          <w:spacing w:val="0"/>
          <w:w w:val="105"/>
          <w:u w:val="dotted" w:color="6C6E70"/>
        </w:rPr>
        <w:t>de</w:t>
      </w:r>
      <w:r>
        <w:rPr>
          <w:b w:val="0"/>
          <w:bCs w:val="0"/>
          <w:color w:val="231F20"/>
          <w:spacing w:val="-15"/>
          <w:w w:val="105"/>
          <w:u w:val="dotted" w:color="6C6E70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231F20"/>
          <w:spacing w:val="-15"/>
          <w:w w:val="105"/>
          <w:u w:val="dotted" w:color="6C6E70"/>
        </w:rPr>
      </w:r>
      <w:r>
        <w:rPr>
          <w:b w:val="0"/>
          <w:bCs w:val="0"/>
          <w:color w:val="231F20"/>
          <w:spacing w:val="0"/>
          <w:w w:val="105"/>
          <w:u w:val="dotted" w:color="6C6E70"/>
        </w:rPr>
        <w:t>un</w:t>
      </w:r>
      <w:r>
        <w:rPr>
          <w:b w:val="0"/>
          <w:bCs w:val="0"/>
          <w:color w:val="231F20"/>
          <w:spacing w:val="-14"/>
          <w:w w:val="105"/>
          <w:u w:val="dotted" w:color="6C6E70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231F20"/>
          <w:spacing w:val="-14"/>
          <w:w w:val="105"/>
          <w:u w:val="dotted" w:color="6C6E70"/>
        </w:rPr>
      </w:r>
      <w:r>
        <w:rPr>
          <w:b w:val="0"/>
          <w:bCs w:val="0"/>
          <w:color w:val="231F20"/>
          <w:spacing w:val="0"/>
          <w:w w:val="105"/>
          <w:u w:val="dotted" w:color="6C6E70"/>
        </w:rPr>
        <w:t>escritorio</w:t>
      </w:r>
      <w:r>
        <w:rPr>
          <w:b w:val="0"/>
          <w:bCs w:val="0"/>
          <w:color w:val="231F20"/>
          <w:spacing w:val="-15"/>
          <w:w w:val="105"/>
          <w:u w:val="dotted" w:color="6C6E70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231F20"/>
          <w:spacing w:val="-15"/>
          <w:w w:val="105"/>
          <w:u w:val="dotted" w:color="6C6E70"/>
        </w:rPr>
      </w:r>
      <w:r>
        <w:rPr>
          <w:b w:val="0"/>
          <w:bCs w:val="0"/>
          <w:color w:val="231F20"/>
          <w:spacing w:val="0"/>
          <w:w w:val="105"/>
          <w:u w:val="dotted" w:color="6C6E70"/>
        </w:rPr>
        <w:t>de</w:t>
      </w:r>
      <w:r>
        <w:rPr>
          <w:b w:val="0"/>
          <w:bCs w:val="0"/>
          <w:color w:val="231F20"/>
          <w:spacing w:val="-15"/>
          <w:w w:val="105"/>
          <w:u w:val="dotted" w:color="6C6E70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231F20"/>
          <w:spacing w:val="-15"/>
          <w:w w:val="105"/>
          <w:u w:val="dotted" w:color="6C6E70"/>
        </w:rPr>
      </w:r>
      <w:r>
        <w:rPr>
          <w:b w:val="0"/>
          <w:bCs w:val="0"/>
          <w:color w:val="231F20"/>
          <w:spacing w:val="0"/>
          <w:w w:val="105"/>
          <w:u w:val="dotted" w:color="6C6E70"/>
        </w:rPr>
        <w:t>atención</w:t>
      </w:r>
      <w:r>
        <w:rPr>
          <w:b w:val="0"/>
          <w:bCs w:val="0"/>
          <w:color w:val="231F20"/>
          <w:spacing w:val="-14"/>
          <w:w w:val="105"/>
          <w:u w:val="dotted" w:color="6C6E70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231F20"/>
          <w:spacing w:val="-14"/>
          <w:w w:val="105"/>
          <w:u w:val="dotted" w:color="6C6E70"/>
        </w:rPr>
      </w:r>
      <w:r>
        <w:rPr>
          <w:b w:val="0"/>
          <w:bCs w:val="0"/>
          <w:color w:val="231F20"/>
          <w:spacing w:val="0"/>
          <w:w w:val="105"/>
          <w:u w:val="dotted" w:color="6C6E70"/>
        </w:rPr>
        <w:t>ciudadana,</w:t>
      </w:r>
      <w:r>
        <w:rPr>
          <w:b w:val="0"/>
          <w:bCs w:val="0"/>
          <w:color w:val="231F20"/>
          <w:spacing w:val="-15"/>
          <w:w w:val="105"/>
          <w:u w:val="dotted" w:color="6C6E70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231F20"/>
          <w:spacing w:val="-15"/>
          <w:w w:val="105"/>
          <w:u w:val="dotted" w:color="6C6E70"/>
        </w:rPr>
      </w:r>
      <w:r>
        <w:rPr>
          <w:b w:val="0"/>
          <w:bCs w:val="0"/>
          <w:color w:val="231F20"/>
          <w:spacing w:val="0"/>
          <w:w w:val="105"/>
          <w:u w:val="dotted" w:color="6C6E70"/>
        </w:rPr>
        <w:t>mismo</w:t>
      </w:r>
      <w:r>
        <w:rPr>
          <w:b w:val="0"/>
          <w:bCs w:val="0"/>
          <w:color w:val="231F20"/>
          <w:spacing w:val="-15"/>
          <w:w w:val="105"/>
          <w:u w:val="dotted" w:color="6C6E70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231F20"/>
          <w:spacing w:val="-15"/>
          <w:w w:val="105"/>
          <w:u w:val="dotted" w:color="6C6E70"/>
        </w:rPr>
      </w:r>
      <w:r>
        <w:rPr>
          <w:b w:val="0"/>
          <w:bCs w:val="0"/>
          <w:color w:val="231F20"/>
          <w:spacing w:val="0"/>
          <w:w w:val="105"/>
          <w:u w:val="dotted" w:color="6C6E70"/>
        </w:rPr>
        <w:t>que</w:t>
      </w:r>
      <w:r>
        <w:rPr>
          <w:b w:val="0"/>
          <w:bCs w:val="0"/>
          <w:color w:val="231F20"/>
          <w:spacing w:val="-14"/>
          <w:w w:val="105"/>
          <w:u w:val="dotted" w:color="6C6E70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231F20"/>
          <w:spacing w:val="-14"/>
          <w:w w:val="105"/>
          <w:u w:val="dotted" w:color="6C6E70"/>
        </w:rPr>
      </w:r>
      <w:r>
        <w:rPr>
          <w:b w:val="0"/>
          <w:bCs w:val="0"/>
          <w:color w:val="231F20"/>
          <w:spacing w:val="0"/>
          <w:w w:val="105"/>
          <w:u w:val="dotted" w:color="6C6E70"/>
        </w:rPr>
        <w:t>ya</w:t>
      </w:r>
      <w:r>
        <w:rPr>
          <w:b w:val="0"/>
          <w:bCs w:val="0"/>
          <w:color w:val="231F20"/>
          <w:spacing w:val="-15"/>
          <w:w w:val="105"/>
          <w:u w:val="dotted" w:color="6C6E70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231F20"/>
          <w:spacing w:val="-15"/>
          <w:w w:val="105"/>
          <w:u w:val="dotted" w:color="6C6E70"/>
        </w:rPr>
      </w:r>
      <w:r>
        <w:rPr>
          <w:b w:val="0"/>
          <w:bCs w:val="0"/>
          <w:color w:val="231F20"/>
          <w:spacing w:val="0"/>
          <w:w w:val="105"/>
          <w:u w:val="dotted" w:color="6C6E70"/>
        </w:rPr>
        <w:t>se</w:t>
      </w:r>
      <w:r>
        <w:rPr>
          <w:b w:val="0"/>
          <w:bCs w:val="0"/>
          <w:color w:val="231F20"/>
          <w:spacing w:val="-15"/>
          <w:w w:val="105"/>
          <w:u w:val="dotted" w:color="6C6E70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231F20"/>
          <w:spacing w:val="-15"/>
          <w:w w:val="105"/>
          <w:u w:val="dotted" w:color="6C6E70"/>
        </w:rPr>
      </w:r>
      <w:r>
        <w:rPr>
          <w:b w:val="0"/>
          <w:bCs w:val="0"/>
          <w:color w:val="231F20"/>
          <w:spacing w:val="0"/>
          <w:w w:val="105"/>
          <w:u w:val="dotted" w:color="6C6E70"/>
        </w:rPr>
        <w:t>recibió</w:t>
      </w:r>
      <w:r>
        <w:rPr>
          <w:rFonts w:ascii="Times New Roman" w:hAnsi="Times New Roman" w:cs="Times New Roman" w:eastAsia="Times New Roman"/>
          <w:b w:val="0"/>
          <w:bCs w:val="0"/>
          <w:color w:val="231F20"/>
          <w:spacing w:val="0"/>
          <w:w w:val="103"/>
          <w:u w:val="dotted" w:color="6C6E70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231F20"/>
          <w:spacing w:val="0"/>
          <w:w w:val="100"/>
          <w:u w:val="dotted" w:color="6C6E70"/>
        </w:rPr>
        <w:tab/>
      </w:r>
      <w:r>
        <w:rPr>
          <w:rFonts w:ascii="Times New Roman" w:hAnsi="Times New Roman" w:cs="Times New Roman" w:eastAsia="Times New Roman"/>
          <w:b w:val="0"/>
          <w:bCs w:val="0"/>
          <w:color w:val="231F20"/>
          <w:spacing w:val="0"/>
          <w:w w:val="100"/>
          <w:u w:val="none"/>
        </w:rPr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  <w:u w:val="none"/>
        </w:rPr>
      </w:r>
    </w:p>
    <w:p>
      <w:pPr>
        <w:tabs>
          <w:tab w:pos="10655" w:val="left" w:leader="none"/>
        </w:tabs>
        <w:ind w:left="136" w:right="0" w:firstLine="0"/>
        <w:jc w:val="left"/>
        <w:rPr>
          <w:rFonts w:ascii="Times New Roman" w:hAnsi="Times New Roman" w:cs="Times New Roman" w:eastAsia="Times New Roman"/>
          <w:sz w:val="28"/>
          <w:szCs w:val="28"/>
        </w:rPr>
      </w:pPr>
      <w:r>
        <w:rPr/>
        <w:pict>
          <v:group style="position:absolute;margin-left:49.401051pt;margin-top:81.179535pt;width:514.3346pt;height:87.41670pt;mso-position-horizontal-relative:page;mso-position-vertical-relative:paragraph;z-index:-7901" coordorigin="988,1624" coordsize="10287,1748">
            <v:group style="position:absolute;left:994;top:2949;width:10275;height:417" coordorigin="994,2949" coordsize="10275,417">
              <v:shape style="position:absolute;left:994;top:2949;width:10275;height:417" coordorigin="994,2949" coordsize="10275,417" path="m11269,2949l994,2949,2014,3366,10234,3366,11269,2949xe" filled="t" fillcolor="#808285" stroked="f">
                <v:path arrowok="t"/>
                <v:fill type="solid"/>
              </v:shape>
            </v:group>
            <v:group style="position:absolute;left:994;top:2949;width:10275;height:417" coordorigin="994,2949" coordsize="10275,417">
              <v:shape style="position:absolute;left:994;top:2949;width:10275;height:417" coordorigin="994,2949" coordsize="10275,417" path="m994,2949l2014,3366,10234,3366,11269,2949,994,2949xe" filled="f" stroked="t" strokeweight=".5669pt" strokecolor="#231F20">
                <v:path arrowok="t"/>
              </v:shape>
            </v:group>
            <v:group style="position:absolute;left:994;top:1839;width:10275;height:1110" coordorigin="994,1839" coordsize="10275,1110">
              <v:shape style="position:absolute;left:994;top:1839;width:10275;height:1110" coordorigin="994,1839" coordsize="10275,1110" path="m994,2949l11269,2949,11269,1839,994,1839,994,2949xe" filled="f" stroked="t" strokeweight=".5669pt" strokecolor="#231F20">
                <v:path arrowok="t"/>
              </v:shape>
            </v:group>
            <v:group style="position:absolute;left:994;top:1629;width:10275;height:1320" coordorigin="994,1629" coordsize="10275,1320">
              <v:shape style="position:absolute;left:994;top:1629;width:10275;height:1320" coordorigin="994,1629" coordsize="10275,1320" path="m994,1629l11269,1629,11269,2949,994,2949,994,1629xe" filled="t" fillcolor="#BBBDC0" stroked="f">
                <v:path arrowok="t"/>
                <v:fill type="solid"/>
              </v:shape>
            </v:group>
            <v:group style="position:absolute;left:994;top:1629;width:10275;height:1320" coordorigin="994,1629" coordsize="10275,1320">
              <v:shape style="position:absolute;left:994;top:1629;width:10275;height:1320" coordorigin="994,1629" coordsize="10275,1320" path="m994,1629l11269,1629,11269,2949,994,2949,994,1629xe" filled="f" stroked="t" strokeweight=".5669pt" strokecolor="#231F20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2.8074pt;margin-top:31.093889pt;width:525.9523pt;height:.1pt;mso-position-horizontal-relative:page;mso-position-vertical-relative:paragraph;z-index:-7893" coordorigin="856,622" coordsize="10519,2">
            <v:shape style="position:absolute;left:856;top:622;width:10519;height:2" coordorigin="856,622" coordsize="10519,0" path="m856,622l11375,622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/>
        <w:pict>
          <v:group style="position:absolute;margin-left:47.827pt;margin-top:47.926788pt;width:520.9327pt;height:.1pt;mso-position-horizontal-relative:page;mso-position-vertical-relative:paragraph;z-index:-7892" coordorigin="957,959" coordsize="10419,2">
            <v:shape style="position:absolute;left:957;top:959;width:10419;height:2" coordorigin="957,959" coordsize="10419,0" path="m957,959l11375,959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>
          <w:rFonts w:ascii="Times New Roman" w:hAnsi="Times New Roman" w:cs="Times New Roman" w:eastAsia="Times New Roman"/>
          <w:b w:val="0"/>
          <w:bCs w:val="0"/>
          <w:color w:val="231F20"/>
          <w:w w:val="103"/>
          <w:sz w:val="28"/>
          <w:szCs w:val="28"/>
        </w:rPr>
      </w:r>
      <w:r>
        <w:rPr>
          <w:rFonts w:ascii="Times New Roman" w:hAnsi="Times New Roman" w:cs="Times New Roman" w:eastAsia="Times New Roman"/>
          <w:b w:val="0"/>
          <w:bCs w:val="0"/>
          <w:color w:val="231F20"/>
          <w:w w:val="103"/>
          <w:sz w:val="28"/>
          <w:szCs w:val="28"/>
          <w:u w:val="dotted" w:color="6C6E70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231F20"/>
          <w:spacing w:val="-4"/>
          <w:w w:val="100"/>
          <w:sz w:val="28"/>
          <w:szCs w:val="28"/>
          <w:u w:val="dotted" w:color="6C6E70"/>
        </w:rPr>
        <w:t> </w:t>
      </w:r>
      <w:r>
        <w:rPr>
          <w:rFonts w:ascii="Bradley Hand ITC" w:hAnsi="Bradley Hand ITC" w:cs="Bradley Hand ITC" w:eastAsia="Bradley Hand ITC"/>
          <w:b w:val="0"/>
          <w:bCs w:val="0"/>
          <w:color w:val="231F20"/>
          <w:spacing w:val="0"/>
          <w:w w:val="105"/>
          <w:sz w:val="28"/>
          <w:szCs w:val="28"/>
          <w:u w:val="dotted" w:color="6C6E70"/>
        </w:rPr>
        <w:t>y</w:t>
      </w:r>
      <w:r>
        <w:rPr>
          <w:rFonts w:ascii="Bradley Hand ITC" w:hAnsi="Bradley Hand ITC" w:cs="Bradley Hand ITC" w:eastAsia="Bradley Hand ITC"/>
          <w:b w:val="0"/>
          <w:bCs w:val="0"/>
          <w:color w:val="231F20"/>
          <w:spacing w:val="-14"/>
          <w:w w:val="105"/>
          <w:sz w:val="28"/>
          <w:szCs w:val="28"/>
          <w:u w:val="dotted" w:color="6C6E70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231F20"/>
          <w:spacing w:val="-14"/>
          <w:w w:val="105"/>
          <w:sz w:val="28"/>
          <w:szCs w:val="28"/>
          <w:u w:val="dotted" w:color="6C6E70"/>
        </w:rPr>
      </w:r>
      <w:r>
        <w:rPr>
          <w:rFonts w:ascii="Bradley Hand ITC" w:hAnsi="Bradley Hand ITC" w:cs="Bradley Hand ITC" w:eastAsia="Bradley Hand ITC"/>
          <w:b w:val="0"/>
          <w:bCs w:val="0"/>
          <w:color w:val="231F20"/>
          <w:spacing w:val="0"/>
          <w:w w:val="105"/>
          <w:sz w:val="28"/>
          <w:szCs w:val="28"/>
          <w:u w:val="dotted" w:color="6C6E70"/>
        </w:rPr>
        <w:t>no</w:t>
      </w:r>
      <w:r>
        <w:rPr>
          <w:rFonts w:ascii="Bradley Hand ITC" w:hAnsi="Bradley Hand ITC" w:cs="Bradley Hand ITC" w:eastAsia="Bradley Hand ITC"/>
          <w:b w:val="0"/>
          <w:bCs w:val="0"/>
          <w:color w:val="231F20"/>
          <w:spacing w:val="-14"/>
          <w:w w:val="105"/>
          <w:sz w:val="28"/>
          <w:szCs w:val="28"/>
          <w:u w:val="dotted" w:color="6C6E70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231F20"/>
          <w:spacing w:val="-14"/>
          <w:w w:val="105"/>
          <w:sz w:val="28"/>
          <w:szCs w:val="28"/>
          <w:u w:val="dotted" w:color="6C6E70"/>
        </w:rPr>
      </w:r>
      <w:r>
        <w:rPr>
          <w:rFonts w:ascii="Bradley Hand ITC" w:hAnsi="Bradley Hand ITC" w:cs="Bradley Hand ITC" w:eastAsia="Bradley Hand ITC"/>
          <w:b w:val="0"/>
          <w:bCs w:val="0"/>
          <w:color w:val="231F20"/>
          <w:spacing w:val="0"/>
          <w:w w:val="105"/>
          <w:sz w:val="28"/>
          <w:szCs w:val="28"/>
          <w:u w:val="dotted" w:color="6C6E70"/>
        </w:rPr>
        <w:t>se</w:t>
      </w:r>
      <w:r>
        <w:rPr>
          <w:rFonts w:ascii="Bradley Hand ITC" w:hAnsi="Bradley Hand ITC" w:cs="Bradley Hand ITC" w:eastAsia="Bradley Hand ITC"/>
          <w:b w:val="0"/>
          <w:bCs w:val="0"/>
          <w:color w:val="231F20"/>
          <w:spacing w:val="-14"/>
          <w:w w:val="105"/>
          <w:sz w:val="28"/>
          <w:szCs w:val="28"/>
          <w:u w:val="dotted" w:color="6C6E70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231F20"/>
          <w:spacing w:val="-14"/>
          <w:w w:val="105"/>
          <w:sz w:val="28"/>
          <w:szCs w:val="28"/>
          <w:u w:val="dotted" w:color="6C6E70"/>
        </w:rPr>
      </w:r>
      <w:r>
        <w:rPr>
          <w:rFonts w:ascii="Bradley Hand ITC" w:hAnsi="Bradley Hand ITC" w:cs="Bradley Hand ITC" w:eastAsia="Bradley Hand ITC"/>
          <w:b w:val="0"/>
          <w:bCs w:val="0"/>
          <w:color w:val="231F20"/>
          <w:spacing w:val="0"/>
          <w:w w:val="105"/>
          <w:sz w:val="28"/>
          <w:szCs w:val="28"/>
          <w:u w:val="dotted" w:color="6C6E70"/>
        </w:rPr>
        <w:t>ha</w:t>
      </w:r>
      <w:r>
        <w:rPr>
          <w:rFonts w:ascii="Bradley Hand ITC" w:hAnsi="Bradley Hand ITC" w:cs="Bradley Hand ITC" w:eastAsia="Bradley Hand ITC"/>
          <w:b w:val="0"/>
          <w:bCs w:val="0"/>
          <w:color w:val="231F20"/>
          <w:spacing w:val="-14"/>
          <w:w w:val="105"/>
          <w:sz w:val="28"/>
          <w:szCs w:val="28"/>
          <w:u w:val="dotted" w:color="6C6E70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231F20"/>
          <w:spacing w:val="-14"/>
          <w:w w:val="105"/>
          <w:sz w:val="28"/>
          <w:szCs w:val="28"/>
          <w:u w:val="dotted" w:color="6C6E70"/>
        </w:rPr>
      </w:r>
      <w:r>
        <w:rPr>
          <w:rFonts w:ascii="Bradley Hand ITC" w:hAnsi="Bradley Hand ITC" w:cs="Bradley Hand ITC" w:eastAsia="Bradley Hand ITC"/>
          <w:b w:val="0"/>
          <w:bCs w:val="0"/>
          <w:color w:val="231F20"/>
          <w:spacing w:val="0"/>
          <w:w w:val="105"/>
          <w:sz w:val="28"/>
          <w:szCs w:val="28"/>
          <w:u w:val="dotted" w:color="6C6E70"/>
        </w:rPr>
        <w:t>instalado.</w:t>
      </w:r>
      <w:r>
        <w:rPr>
          <w:rFonts w:ascii="Bradley Hand ITC" w:hAnsi="Bradley Hand ITC" w:cs="Bradley Hand ITC" w:eastAsia="Bradley Hand ITC"/>
          <w:b w:val="0"/>
          <w:bCs w:val="0"/>
          <w:color w:val="231F20"/>
          <w:spacing w:val="-14"/>
          <w:w w:val="105"/>
          <w:sz w:val="28"/>
          <w:szCs w:val="28"/>
          <w:u w:val="dotted" w:color="6C6E70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231F20"/>
          <w:spacing w:val="-14"/>
          <w:w w:val="105"/>
          <w:sz w:val="28"/>
          <w:szCs w:val="28"/>
          <w:u w:val="dotted" w:color="6C6E70"/>
        </w:rPr>
      </w:r>
      <w:r>
        <w:rPr>
          <w:rFonts w:ascii="Bradley Hand ITC" w:hAnsi="Bradley Hand ITC" w:cs="Bradley Hand ITC" w:eastAsia="Bradley Hand ITC"/>
          <w:b w:val="0"/>
          <w:bCs w:val="0"/>
          <w:color w:val="231F20"/>
          <w:spacing w:val="0"/>
          <w:w w:val="105"/>
          <w:sz w:val="28"/>
          <w:szCs w:val="28"/>
          <w:u w:val="dotted" w:color="6C6E70"/>
        </w:rPr>
        <w:t>Se</w:t>
      </w:r>
      <w:r>
        <w:rPr>
          <w:rFonts w:ascii="Bradley Hand ITC" w:hAnsi="Bradley Hand ITC" w:cs="Bradley Hand ITC" w:eastAsia="Bradley Hand ITC"/>
          <w:b w:val="0"/>
          <w:bCs w:val="0"/>
          <w:color w:val="231F20"/>
          <w:spacing w:val="-13"/>
          <w:w w:val="105"/>
          <w:sz w:val="28"/>
          <w:szCs w:val="28"/>
          <w:u w:val="dotted" w:color="6C6E70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231F20"/>
          <w:spacing w:val="-13"/>
          <w:w w:val="105"/>
          <w:sz w:val="28"/>
          <w:szCs w:val="28"/>
          <w:u w:val="dotted" w:color="6C6E70"/>
        </w:rPr>
      </w:r>
      <w:r>
        <w:rPr>
          <w:rFonts w:ascii="Bradley Hand ITC" w:hAnsi="Bradley Hand ITC" w:cs="Bradley Hand ITC" w:eastAsia="Bradley Hand ITC"/>
          <w:b w:val="0"/>
          <w:bCs w:val="0"/>
          <w:color w:val="231F20"/>
          <w:spacing w:val="0"/>
          <w:w w:val="105"/>
          <w:sz w:val="28"/>
          <w:szCs w:val="28"/>
          <w:u w:val="dotted" w:color="6C6E70"/>
        </w:rPr>
        <w:t>solicitó</w:t>
      </w:r>
      <w:r>
        <w:rPr>
          <w:rFonts w:ascii="Bradley Hand ITC" w:hAnsi="Bradley Hand ITC" w:cs="Bradley Hand ITC" w:eastAsia="Bradley Hand ITC"/>
          <w:b w:val="0"/>
          <w:bCs w:val="0"/>
          <w:color w:val="231F20"/>
          <w:spacing w:val="-14"/>
          <w:w w:val="105"/>
          <w:sz w:val="28"/>
          <w:szCs w:val="28"/>
          <w:u w:val="dotted" w:color="6C6E70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231F20"/>
          <w:spacing w:val="-14"/>
          <w:w w:val="105"/>
          <w:sz w:val="28"/>
          <w:szCs w:val="28"/>
          <w:u w:val="dotted" w:color="6C6E70"/>
        </w:rPr>
      </w:r>
      <w:r>
        <w:rPr>
          <w:rFonts w:ascii="Bradley Hand ITC" w:hAnsi="Bradley Hand ITC" w:cs="Bradley Hand ITC" w:eastAsia="Bradley Hand ITC"/>
          <w:b w:val="0"/>
          <w:bCs w:val="0"/>
          <w:color w:val="231F20"/>
          <w:spacing w:val="0"/>
          <w:w w:val="105"/>
          <w:sz w:val="28"/>
          <w:szCs w:val="28"/>
          <w:u w:val="dotted" w:color="6C6E70"/>
        </w:rPr>
        <w:t>realizar</w:t>
      </w:r>
      <w:r>
        <w:rPr>
          <w:rFonts w:ascii="Bradley Hand ITC" w:hAnsi="Bradley Hand ITC" w:cs="Bradley Hand ITC" w:eastAsia="Bradley Hand ITC"/>
          <w:b w:val="0"/>
          <w:bCs w:val="0"/>
          <w:color w:val="231F20"/>
          <w:spacing w:val="-14"/>
          <w:w w:val="105"/>
          <w:sz w:val="28"/>
          <w:szCs w:val="28"/>
          <w:u w:val="dotted" w:color="6C6E70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231F20"/>
          <w:spacing w:val="-14"/>
          <w:w w:val="105"/>
          <w:sz w:val="28"/>
          <w:szCs w:val="28"/>
          <w:u w:val="dotted" w:color="6C6E70"/>
        </w:rPr>
      </w:r>
      <w:r>
        <w:rPr>
          <w:rFonts w:ascii="Bradley Hand ITC" w:hAnsi="Bradley Hand ITC" w:cs="Bradley Hand ITC" w:eastAsia="Bradley Hand ITC"/>
          <w:b w:val="0"/>
          <w:bCs w:val="0"/>
          <w:color w:val="231F20"/>
          <w:spacing w:val="0"/>
          <w:w w:val="105"/>
          <w:sz w:val="28"/>
          <w:szCs w:val="28"/>
          <w:u w:val="dotted" w:color="6C6E70"/>
        </w:rPr>
        <w:t>la</w:t>
      </w:r>
      <w:r>
        <w:rPr>
          <w:rFonts w:ascii="Bradley Hand ITC" w:hAnsi="Bradley Hand ITC" w:cs="Bradley Hand ITC" w:eastAsia="Bradley Hand ITC"/>
          <w:b w:val="0"/>
          <w:bCs w:val="0"/>
          <w:color w:val="231F20"/>
          <w:spacing w:val="-14"/>
          <w:w w:val="105"/>
          <w:sz w:val="28"/>
          <w:szCs w:val="28"/>
          <w:u w:val="dotted" w:color="6C6E70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231F20"/>
          <w:spacing w:val="-14"/>
          <w:w w:val="105"/>
          <w:sz w:val="28"/>
          <w:szCs w:val="28"/>
          <w:u w:val="dotted" w:color="6C6E70"/>
        </w:rPr>
      </w:r>
      <w:r>
        <w:rPr>
          <w:rFonts w:ascii="Bradley Hand ITC" w:hAnsi="Bradley Hand ITC" w:cs="Bradley Hand ITC" w:eastAsia="Bradley Hand ITC"/>
          <w:b w:val="0"/>
          <w:bCs w:val="0"/>
          <w:color w:val="231F20"/>
          <w:spacing w:val="0"/>
          <w:w w:val="105"/>
          <w:sz w:val="28"/>
          <w:szCs w:val="28"/>
          <w:u w:val="dotted" w:color="6C6E70"/>
        </w:rPr>
        <w:t>sustitución</w:t>
      </w:r>
      <w:r>
        <w:rPr>
          <w:rFonts w:ascii="Bradley Hand ITC" w:hAnsi="Bradley Hand ITC" w:cs="Bradley Hand ITC" w:eastAsia="Bradley Hand ITC"/>
          <w:b w:val="0"/>
          <w:bCs w:val="0"/>
          <w:color w:val="231F20"/>
          <w:spacing w:val="-14"/>
          <w:w w:val="105"/>
          <w:sz w:val="28"/>
          <w:szCs w:val="28"/>
          <w:u w:val="dotted" w:color="6C6E70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231F20"/>
          <w:spacing w:val="-14"/>
          <w:w w:val="105"/>
          <w:sz w:val="28"/>
          <w:szCs w:val="28"/>
          <w:u w:val="dotted" w:color="6C6E70"/>
        </w:rPr>
      </w:r>
      <w:r>
        <w:rPr>
          <w:rFonts w:ascii="Bradley Hand ITC" w:hAnsi="Bradley Hand ITC" w:cs="Bradley Hand ITC" w:eastAsia="Bradley Hand ITC"/>
          <w:b w:val="0"/>
          <w:bCs w:val="0"/>
          <w:color w:val="231F20"/>
          <w:spacing w:val="0"/>
          <w:w w:val="105"/>
          <w:sz w:val="28"/>
          <w:szCs w:val="28"/>
          <w:u w:val="dotted" w:color="6C6E70"/>
        </w:rPr>
        <w:t>a</w:t>
      </w:r>
      <w:r>
        <w:rPr>
          <w:rFonts w:ascii="Bradley Hand ITC" w:hAnsi="Bradley Hand ITC" w:cs="Bradley Hand ITC" w:eastAsia="Bradley Hand ITC"/>
          <w:b w:val="0"/>
          <w:bCs w:val="0"/>
          <w:color w:val="231F20"/>
          <w:spacing w:val="-14"/>
          <w:w w:val="105"/>
          <w:sz w:val="28"/>
          <w:szCs w:val="28"/>
          <w:u w:val="dotted" w:color="6C6E70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231F20"/>
          <w:spacing w:val="-14"/>
          <w:w w:val="105"/>
          <w:sz w:val="28"/>
          <w:szCs w:val="28"/>
          <w:u w:val="dotted" w:color="6C6E70"/>
        </w:rPr>
      </w:r>
      <w:r>
        <w:rPr>
          <w:rFonts w:ascii="Bradley Hand ITC" w:hAnsi="Bradley Hand ITC" w:cs="Bradley Hand ITC" w:eastAsia="Bradley Hand ITC"/>
          <w:b w:val="0"/>
          <w:bCs w:val="0"/>
          <w:color w:val="231F20"/>
          <w:spacing w:val="0"/>
          <w:w w:val="105"/>
          <w:sz w:val="28"/>
          <w:szCs w:val="28"/>
          <w:u w:val="dotted" w:color="6C6E70"/>
        </w:rPr>
        <w:t>la</w:t>
      </w:r>
      <w:r>
        <w:rPr>
          <w:rFonts w:ascii="Bradley Hand ITC" w:hAnsi="Bradley Hand ITC" w:cs="Bradley Hand ITC" w:eastAsia="Bradley Hand ITC"/>
          <w:b w:val="0"/>
          <w:bCs w:val="0"/>
          <w:color w:val="231F20"/>
          <w:spacing w:val="-13"/>
          <w:w w:val="105"/>
          <w:sz w:val="28"/>
          <w:szCs w:val="28"/>
          <w:u w:val="dotted" w:color="6C6E70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231F20"/>
          <w:spacing w:val="-13"/>
          <w:w w:val="105"/>
          <w:sz w:val="28"/>
          <w:szCs w:val="28"/>
          <w:u w:val="dotted" w:color="6C6E70"/>
        </w:rPr>
      </w:r>
      <w:r>
        <w:rPr>
          <w:rFonts w:ascii="Bradley Hand ITC" w:hAnsi="Bradley Hand ITC" w:cs="Bradley Hand ITC" w:eastAsia="Bradley Hand ITC"/>
          <w:b w:val="0"/>
          <w:bCs w:val="0"/>
          <w:color w:val="231F20"/>
          <w:spacing w:val="0"/>
          <w:w w:val="105"/>
          <w:sz w:val="28"/>
          <w:szCs w:val="28"/>
          <w:u w:val="dotted" w:color="6C6E70"/>
        </w:rPr>
        <w:t>brevedad.</w:t>
      </w:r>
      <w:r>
        <w:rPr>
          <w:rFonts w:ascii="Times New Roman" w:hAnsi="Times New Roman" w:cs="Times New Roman" w:eastAsia="Times New Roman"/>
          <w:b w:val="0"/>
          <w:bCs w:val="0"/>
          <w:color w:val="231F20"/>
          <w:spacing w:val="0"/>
          <w:w w:val="103"/>
          <w:sz w:val="28"/>
          <w:szCs w:val="28"/>
          <w:u w:val="dotted" w:color="6C6E70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231F20"/>
          <w:spacing w:val="0"/>
          <w:w w:val="100"/>
          <w:sz w:val="28"/>
          <w:szCs w:val="28"/>
          <w:u w:val="dotted" w:color="6C6E70"/>
        </w:rPr>
        <w:tab/>
      </w:r>
      <w:r>
        <w:rPr>
          <w:rFonts w:ascii="Times New Roman" w:hAnsi="Times New Roman" w:cs="Times New Roman" w:eastAsia="Times New Roman"/>
          <w:b w:val="0"/>
          <w:bCs w:val="0"/>
          <w:color w:val="231F20"/>
          <w:spacing w:val="0"/>
          <w:w w:val="100"/>
          <w:sz w:val="28"/>
          <w:szCs w:val="28"/>
          <w:u w:val="none"/>
        </w:rPr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  <w:sz w:val="28"/>
          <w:szCs w:val="28"/>
          <w:u w:val="none"/>
        </w:rPr>
      </w:r>
    </w:p>
    <w:p>
      <w:pPr>
        <w:spacing w:line="110" w:lineRule="exact" w:before="5"/>
        <w:rPr>
          <w:sz w:val="11"/>
          <w:szCs w:val="11"/>
        </w:rPr>
      </w:pPr>
      <w:r>
        <w:rPr>
          <w:sz w:val="11"/>
          <w:szCs w:val="11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9"/>
        <w:spacing w:line="268" w:lineRule="exact" w:before="62"/>
        <w:ind w:left="655" w:right="748" w:firstLine="0"/>
        <w:jc w:val="both"/>
        <w:rPr>
          <w:rFonts w:ascii="Arial" w:hAnsi="Arial" w:cs="Arial" w:eastAsia="Arial"/>
          <w:b w:val="0"/>
          <w:bCs w:val="0"/>
        </w:rPr>
      </w:pPr>
      <w:r>
        <w:rPr/>
        <w:pict>
          <v:group style="position:absolute;margin-left:43.126301pt;margin-top:107.530701pt;width:525.950900pt;height:.1pt;mso-position-horizontal-relative:page;mso-position-vertical-relative:paragraph;z-index:-7894" coordorigin="863,2151" coordsize="10519,2">
            <v:shape style="position:absolute;left:863;top:2151;width:10519;height:2" coordorigin="863,2151" coordsize="10519,0" path="m863,2151l11382,2151e" filled="f" stroked="t" strokeweight="3.7224pt" strokecolor="#A7A9AC">
              <v:path arrowok="t"/>
            </v:shape>
            <w10:wrap type="none"/>
          </v:group>
        </w:pict>
      </w:r>
      <w:r>
        <w:rPr>
          <w:rFonts w:ascii="Arial" w:hAnsi="Arial" w:cs="Arial" w:eastAsia="Arial"/>
          <w:color w:val="231F20"/>
          <w:spacing w:val="-3"/>
          <w:w w:val="100"/>
        </w:rPr>
        <w:t>P</w:t>
      </w:r>
      <w:r>
        <w:rPr>
          <w:rFonts w:ascii="Arial" w:hAnsi="Arial" w:cs="Arial" w:eastAsia="Arial"/>
          <w:color w:val="231F20"/>
          <w:spacing w:val="-3"/>
          <w:w w:val="100"/>
        </w:rPr>
        <w:t>a</w:t>
      </w:r>
      <w:r>
        <w:rPr>
          <w:rFonts w:ascii="Arial" w:hAnsi="Arial" w:cs="Arial" w:eastAsia="Arial"/>
          <w:color w:val="231F20"/>
          <w:spacing w:val="-3"/>
          <w:w w:val="100"/>
        </w:rPr>
        <w:t>r</w:t>
      </w:r>
      <w:r>
        <w:rPr>
          <w:rFonts w:ascii="Arial" w:hAnsi="Arial" w:cs="Arial" w:eastAsia="Arial"/>
          <w:color w:val="231F20"/>
          <w:spacing w:val="0"/>
          <w:w w:val="100"/>
        </w:rPr>
        <w:t>a</w:t>
      </w:r>
      <w:r>
        <w:rPr>
          <w:rFonts w:ascii="Arial" w:hAnsi="Arial" w:cs="Arial" w:eastAsia="Arial"/>
          <w:color w:val="231F20"/>
          <w:spacing w:val="28"/>
          <w:w w:val="100"/>
        </w:rPr>
        <w:t> </w:t>
      </w:r>
      <w:r>
        <w:rPr>
          <w:rFonts w:ascii="Arial" w:hAnsi="Arial" w:cs="Arial" w:eastAsia="Arial"/>
          <w:color w:val="231F20"/>
          <w:spacing w:val="-3"/>
          <w:w w:val="100"/>
        </w:rPr>
        <w:t>l</w:t>
      </w:r>
      <w:r>
        <w:rPr>
          <w:rFonts w:ascii="Arial" w:hAnsi="Arial" w:cs="Arial" w:eastAsia="Arial"/>
          <w:color w:val="231F20"/>
          <w:spacing w:val="-3"/>
          <w:w w:val="100"/>
        </w:rPr>
        <w:t>o</w:t>
      </w:r>
      <w:r>
        <w:rPr>
          <w:rFonts w:ascii="Arial" w:hAnsi="Arial" w:cs="Arial" w:eastAsia="Arial"/>
          <w:color w:val="231F20"/>
          <w:spacing w:val="0"/>
          <w:w w:val="100"/>
        </w:rPr>
        <w:t>s</w:t>
      </w:r>
      <w:r>
        <w:rPr>
          <w:rFonts w:ascii="Arial" w:hAnsi="Arial" w:cs="Arial" w:eastAsia="Arial"/>
          <w:color w:val="231F20"/>
          <w:spacing w:val="28"/>
          <w:w w:val="100"/>
        </w:rPr>
        <w:t> </w:t>
      </w:r>
      <w:r>
        <w:rPr>
          <w:rFonts w:ascii="Arial" w:hAnsi="Arial" w:cs="Arial" w:eastAsia="Arial"/>
          <w:color w:val="231F20"/>
          <w:spacing w:val="-3"/>
          <w:w w:val="100"/>
        </w:rPr>
        <w:t>m</w:t>
      </w:r>
      <w:r>
        <w:rPr>
          <w:rFonts w:ascii="Arial" w:hAnsi="Arial" w:cs="Arial" w:eastAsia="Arial"/>
          <w:color w:val="231F20"/>
          <w:spacing w:val="-3"/>
          <w:w w:val="100"/>
        </w:rPr>
        <w:t>ó</w:t>
      </w:r>
      <w:r>
        <w:rPr>
          <w:rFonts w:ascii="Arial" w:hAnsi="Arial" w:cs="Arial" w:eastAsia="Arial"/>
          <w:color w:val="231F20"/>
          <w:spacing w:val="-3"/>
          <w:w w:val="100"/>
        </w:rPr>
        <w:t>d</w:t>
      </w:r>
      <w:r>
        <w:rPr>
          <w:rFonts w:ascii="Arial" w:hAnsi="Arial" w:cs="Arial" w:eastAsia="Arial"/>
          <w:color w:val="231F20"/>
          <w:spacing w:val="-3"/>
          <w:w w:val="100"/>
        </w:rPr>
        <w:t>u</w:t>
      </w:r>
      <w:r>
        <w:rPr>
          <w:rFonts w:ascii="Arial" w:hAnsi="Arial" w:cs="Arial" w:eastAsia="Arial"/>
          <w:color w:val="231F20"/>
          <w:spacing w:val="-3"/>
          <w:w w:val="100"/>
        </w:rPr>
        <w:t>l</w:t>
      </w:r>
      <w:r>
        <w:rPr>
          <w:rFonts w:ascii="Arial" w:hAnsi="Arial" w:cs="Arial" w:eastAsia="Arial"/>
          <w:color w:val="231F20"/>
          <w:spacing w:val="-3"/>
          <w:w w:val="100"/>
        </w:rPr>
        <w:t>o</w:t>
      </w:r>
      <w:r>
        <w:rPr>
          <w:rFonts w:ascii="Arial" w:hAnsi="Arial" w:cs="Arial" w:eastAsia="Arial"/>
          <w:color w:val="231F20"/>
          <w:spacing w:val="0"/>
          <w:w w:val="100"/>
        </w:rPr>
        <w:t>s</w:t>
      </w:r>
      <w:r>
        <w:rPr>
          <w:rFonts w:ascii="Arial" w:hAnsi="Arial" w:cs="Arial" w:eastAsia="Arial"/>
          <w:color w:val="231F20"/>
          <w:spacing w:val="28"/>
          <w:w w:val="100"/>
        </w:rPr>
        <w:t> </w:t>
      </w:r>
      <w:r>
        <w:rPr>
          <w:rFonts w:ascii="Arial" w:hAnsi="Arial" w:cs="Arial" w:eastAsia="Arial"/>
          <w:color w:val="231F20"/>
          <w:spacing w:val="-3"/>
          <w:w w:val="100"/>
        </w:rPr>
        <w:t>c</w:t>
      </w:r>
      <w:r>
        <w:rPr>
          <w:rFonts w:ascii="Arial" w:hAnsi="Arial" w:cs="Arial" w:eastAsia="Arial"/>
          <w:color w:val="231F20"/>
          <w:spacing w:val="-3"/>
          <w:w w:val="100"/>
        </w:rPr>
        <w:t>o</w:t>
      </w:r>
      <w:r>
        <w:rPr>
          <w:rFonts w:ascii="Arial" w:hAnsi="Arial" w:cs="Arial" w:eastAsia="Arial"/>
          <w:color w:val="231F20"/>
          <w:spacing w:val="0"/>
          <w:w w:val="100"/>
        </w:rPr>
        <w:t>n</w:t>
      </w:r>
      <w:r>
        <w:rPr>
          <w:rFonts w:ascii="Arial" w:hAnsi="Arial" w:cs="Arial" w:eastAsia="Arial"/>
          <w:color w:val="231F20"/>
          <w:spacing w:val="28"/>
          <w:w w:val="100"/>
        </w:rPr>
        <w:t> </w:t>
      </w:r>
      <w:r>
        <w:rPr>
          <w:rFonts w:ascii="Arial" w:hAnsi="Arial" w:cs="Arial" w:eastAsia="Arial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color w:val="231F20"/>
          <w:spacing w:val="0"/>
          <w:w w:val="100"/>
        </w:rPr>
        <w:t>l</w:t>
      </w:r>
      <w:r>
        <w:rPr>
          <w:rFonts w:ascii="Arial" w:hAnsi="Arial" w:cs="Arial" w:eastAsia="Arial"/>
          <w:color w:val="231F20"/>
          <w:spacing w:val="28"/>
          <w:w w:val="100"/>
        </w:rPr>
        <w:t> </w:t>
      </w:r>
      <w:r>
        <w:rPr>
          <w:rFonts w:ascii="Arial" w:hAnsi="Arial" w:cs="Arial" w:eastAsia="Arial"/>
          <w:color w:val="231F20"/>
          <w:spacing w:val="-3"/>
          <w:w w:val="100"/>
        </w:rPr>
        <w:t>m</w:t>
      </w:r>
      <w:r>
        <w:rPr>
          <w:rFonts w:ascii="Arial" w:hAnsi="Arial" w:cs="Arial" w:eastAsia="Arial"/>
          <w:color w:val="231F20"/>
          <w:spacing w:val="-3"/>
          <w:w w:val="100"/>
        </w:rPr>
        <w:t>o</w:t>
      </w:r>
      <w:r>
        <w:rPr>
          <w:rFonts w:ascii="Arial" w:hAnsi="Arial" w:cs="Arial" w:eastAsia="Arial"/>
          <w:color w:val="231F20"/>
          <w:spacing w:val="-3"/>
          <w:w w:val="100"/>
        </w:rPr>
        <w:t>d</w:t>
      </w:r>
      <w:r>
        <w:rPr>
          <w:rFonts w:ascii="Arial" w:hAnsi="Arial" w:cs="Arial" w:eastAsia="Arial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color w:val="231F20"/>
          <w:spacing w:val="-3"/>
          <w:w w:val="100"/>
        </w:rPr>
        <w:t>l</w:t>
      </w:r>
      <w:r>
        <w:rPr>
          <w:rFonts w:ascii="Arial" w:hAnsi="Arial" w:cs="Arial" w:eastAsia="Arial"/>
          <w:color w:val="231F20"/>
          <w:spacing w:val="0"/>
          <w:w w:val="100"/>
        </w:rPr>
        <w:t>o</w:t>
      </w:r>
      <w:r>
        <w:rPr>
          <w:rFonts w:ascii="Arial" w:hAnsi="Arial" w:cs="Arial" w:eastAsia="Arial"/>
          <w:color w:val="231F20"/>
          <w:spacing w:val="28"/>
          <w:w w:val="100"/>
        </w:rPr>
        <w:t> </w:t>
      </w:r>
      <w:r>
        <w:rPr>
          <w:rFonts w:ascii="Arial" w:hAnsi="Arial" w:cs="Arial" w:eastAsia="Arial"/>
          <w:color w:val="231F20"/>
          <w:spacing w:val="-3"/>
          <w:w w:val="100"/>
        </w:rPr>
        <w:t>i</w:t>
      </w:r>
      <w:r>
        <w:rPr>
          <w:rFonts w:ascii="Arial" w:hAnsi="Arial" w:cs="Arial" w:eastAsia="Arial"/>
          <w:color w:val="231F20"/>
          <w:spacing w:val="-3"/>
          <w:w w:val="100"/>
        </w:rPr>
        <w:t>n</w:t>
      </w:r>
      <w:r>
        <w:rPr>
          <w:rFonts w:ascii="Arial" w:hAnsi="Arial" w:cs="Arial" w:eastAsia="Arial"/>
          <w:color w:val="231F20"/>
          <w:spacing w:val="-3"/>
          <w:w w:val="100"/>
        </w:rPr>
        <w:t>s</w:t>
      </w:r>
      <w:r>
        <w:rPr>
          <w:rFonts w:ascii="Arial" w:hAnsi="Arial" w:cs="Arial" w:eastAsia="Arial"/>
          <w:color w:val="231F20"/>
          <w:spacing w:val="-3"/>
          <w:w w:val="100"/>
        </w:rPr>
        <w:t>t</w:t>
      </w:r>
      <w:r>
        <w:rPr>
          <w:rFonts w:ascii="Arial" w:hAnsi="Arial" w:cs="Arial" w:eastAsia="Arial"/>
          <w:color w:val="231F20"/>
          <w:spacing w:val="-3"/>
          <w:w w:val="100"/>
        </w:rPr>
        <w:t>i</w:t>
      </w:r>
      <w:r>
        <w:rPr>
          <w:rFonts w:ascii="Arial" w:hAnsi="Arial" w:cs="Arial" w:eastAsia="Arial"/>
          <w:color w:val="231F20"/>
          <w:spacing w:val="-3"/>
          <w:w w:val="100"/>
        </w:rPr>
        <w:t>t</w:t>
      </w:r>
      <w:r>
        <w:rPr>
          <w:rFonts w:ascii="Arial" w:hAnsi="Arial" w:cs="Arial" w:eastAsia="Arial"/>
          <w:color w:val="231F20"/>
          <w:spacing w:val="-3"/>
          <w:w w:val="100"/>
        </w:rPr>
        <w:t>u</w:t>
      </w:r>
      <w:r>
        <w:rPr>
          <w:rFonts w:ascii="Arial" w:hAnsi="Arial" w:cs="Arial" w:eastAsia="Arial"/>
          <w:color w:val="231F20"/>
          <w:spacing w:val="-3"/>
          <w:w w:val="100"/>
        </w:rPr>
        <w:t>c</w:t>
      </w:r>
      <w:r>
        <w:rPr>
          <w:rFonts w:ascii="Arial" w:hAnsi="Arial" w:cs="Arial" w:eastAsia="Arial"/>
          <w:color w:val="231F20"/>
          <w:spacing w:val="-3"/>
          <w:w w:val="100"/>
        </w:rPr>
        <w:t>i</w:t>
      </w:r>
      <w:r>
        <w:rPr>
          <w:rFonts w:ascii="Arial" w:hAnsi="Arial" w:cs="Arial" w:eastAsia="Arial"/>
          <w:color w:val="231F20"/>
          <w:spacing w:val="-3"/>
          <w:w w:val="100"/>
        </w:rPr>
        <w:t>o</w:t>
      </w:r>
      <w:r>
        <w:rPr>
          <w:rFonts w:ascii="Arial" w:hAnsi="Arial" w:cs="Arial" w:eastAsia="Arial"/>
          <w:color w:val="231F20"/>
          <w:spacing w:val="-3"/>
          <w:w w:val="100"/>
        </w:rPr>
        <w:t>n</w:t>
      </w:r>
      <w:r>
        <w:rPr>
          <w:rFonts w:ascii="Arial" w:hAnsi="Arial" w:cs="Arial" w:eastAsia="Arial"/>
          <w:color w:val="231F20"/>
          <w:spacing w:val="-3"/>
          <w:w w:val="100"/>
        </w:rPr>
        <w:t>a</w:t>
      </w:r>
      <w:r>
        <w:rPr>
          <w:rFonts w:ascii="Arial" w:hAnsi="Arial" w:cs="Arial" w:eastAsia="Arial"/>
          <w:color w:val="231F20"/>
          <w:spacing w:val="0"/>
          <w:w w:val="100"/>
        </w:rPr>
        <w:t>l</w:t>
      </w:r>
      <w:r>
        <w:rPr>
          <w:rFonts w:ascii="Arial" w:hAnsi="Arial" w:cs="Arial" w:eastAsia="Arial"/>
          <w:color w:val="231F20"/>
          <w:spacing w:val="28"/>
          <w:w w:val="100"/>
        </w:rPr>
        <w:t> </w:t>
      </w:r>
      <w:r>
        <w:rPr>
          <w:rFonts w:ascii="Arial" w:hAnsi="Arial" w:cs="Arial" w:eastAsia="Arial"/>
          <w:color w:val="231F20"/>
          <w:spacing w:val="0"/>
          <w:w w:val="100"/>
        </w:rPr>
        <w:t>y</w:t>
      </w:r>
      <w:r>
        <w:rPr>
          <w:rFonts w:ascii="Arial" w:hAnsi="Arial" w:cs="Arial" w:eastAsia="Arial"/>
          <w:color w:val="231F20"/>
          <w:spacing w:val="28"/>
          <w:w w:val="100"/>
        </w:rPr>
        <w:t> </w:t>
      </w:r>
      <w:r>
        <w:rPr>
          <w:rFonts w:ascii="Arial" w:hAnsi="Arial" w:cs="Arial" w:eastAsia="Arial"/>
          <w:color w:val="231F20"/>
          <w:spacing w:val="-3"/>
          <w:w w:val="100"/>
        </w:rPr>
        <w:t>c</w:t>
      </w:r>
      <w:r>
        <w:rPr>
          <w:rFonts w:ascii="Arial" w:hAnsi="Arial" w:cs="Arial" w:eastAsia="Arial"/>
          <w:color w:val="231F20"/>
          <w:spacing w:val="-3"/>
          <w:w w:val="100"/>
        </w:rPr>
        <w:t>o</w:t>
      </w:r>
      <w:r>
        <w:rPr>
          <w:rFonts w:ascii="Arial" w:hAnsi="Arial" w:cs="Arial" w:eastAsia="Arial"/>
          <w:color w:val="231F20"/>
          <w:spacing w:val="0"/>
          <w:w w:val="100"/>
        </w:rPr>
        <w:t>n</w:t>
      </w:r>
      <w:r>
        <w:rPr>
          <w:rFonts w:ascii="Arial" w:hAnsi="Arial" w:cs="Arial" w:eastAsia="Arial"/>
          <w:color w:val="231F20"/>
          <w:spacing w:val="28"/>
          <w:w w:val="100"/>
        </w:rPr>
        <w:t> </w:t>
      </w:r>
      <w:r>
        <w:rPr>
          <w:rFonts w:ascii="Arial" w:hAnsi="Arial" w:cs="Arial" w:eastAsia="Arial"/>
          <w:color w:val="231F20"/>
          <w:spacing w:val="-3"/>
          <w:w w:val="100"/>
        </w:rPr>
        <w:t>l</w:t>
      </w:r>
      <w:r>
        <w:rPr>
          <w:rFonts w:ascii="Arial" w:hAnsi="Arial" w:cs="Arial" w:eastAsia="Arial"/>
          <w:color w:val="231F20"/>
          <w:spacing w:val="0"/>
          <w:w w:val="100"/>
        </w:rPr>
        <w:t>a</w:t>
      </w:r>
      <w:r>
        <w:rPr>
          <w:rFonts w:ascii="Arial" w:hAnsi="Arial" w:cs="Arial" w:eastAsia="Arial"/>
          <w:color w:val="231F20"/>
          <w:spacing w:val="28"/>
          <w:w w:val="100"/>
        </w:rPr>
        <w:t> </w:t>
      </w:r>
      <w:r>
        <w:rPr>
          <w:rFonts w:ascii="Arial" w:hAnsi="Arial" w:cs="Arial" w:eastAsia="Arial"/>
          <w:color w:val="231F20"/>
          <w:spacing w:val="-3"/>
          <w:w w:val="100"/>
        </w:rPr>
        <w:t>ﬁ</w:t>
      </w:r>
      <w:r>
        <w:rPr>
          <w:rFonts w:ascii="Arial" w:hAnsi="Arial" w:cs="Arial" w:eastAsia="Arial"/>
          <w:color w:val="231F20"/>
          <w:spacing w:val="-3"/>
          <w:w w:val="100"/>
        </w:rPr>
        <w:t>n</w:t>
      </w:r>
      <w:r>
        <w:rPr>
          <w:rFonts w:ascii="Arial" w:hAnsi="Arial" w:cs="Arial" w:eastAsia="Arial"/>
          <w:color w:val="231F20"/>
          <w:spacing w:val="-3"/>
          <w:w w:val="100"/>
        </w:rPr>
        <w:t>a</w:t>
      </w:r>
      <w:r>
        <w:rPr>
          <w:rFonts w:ascii="Arial" w:hAnsi="Arial" w:cs="Arial" w:eastAsia="Arial"/>
          <w:color w:val="231F20"/>
          <w:spacing w:val="-3"/>
          <w:w w:val="100"/>
        </w:rPr>
        <w:t>l</w:t>
      </w:r>
      <w:r>
        <w:rPr>
          <w:rFonts w:ascii="Arial" w:hAnsi="Arial" w:cs="Arial" w:eastAsia="Arial"/>
          <w:color w:val="231F20"/>
          <w:spacing w:val="-3"/>
          <w:w w:val="100"/>
        </w:rPr>
        <w:t>i</w:t>
      </w:r>
      <w:r>
        <w:rPr>
          <w:rFonts w:ascii="Arial" w:hAnsi="Arial" w:cs="Arial" w:eastAsia="Arial"/>
          <w:color w:val="231F20"/>
          <w:spacing w:val="-3"/>
          <w:w w:val="100"/>
        </w:rPr>
        <w:t>d</w:t>
      </w:r>
      <w:r>
        <w:rPr>
          <w:rFonts w:ascii="Arial" w:hAnsi="Arial" w:cs="Arial" w:eastAsia="Arial"/>
          <w:color w:val="231F20"/>
          <w:spacing w:val="-3"/>
          <w:w w:val="100"/>
        </w:rPr>
        <w:t>a</w:t>
      </w:r>
      <w:r>
        <w:rPr>
          <w:rFonts w:ascii="Arial" w:hAnsi="Arial" w:cs="Arial" w:eastAsia="Arial"/>
          <w:color w:val="231F20"/>
          <w:spacing w:val="0"/>
          <w:w w:val="100"/>
        </w:rPr>
        <w:t>d</w:t>
      </w:r>
      <w:r>
        <w:rPr>
          <w:rFonts w:ascii="Arial" w:hAnsi="Arial" w:cs="Arial" w:eastAsia="Arial"/>
          <w:color w:val="231F20"/>
          <w:spacing w:val="28"/>
          <w:w w:val="100"/>
        </w:rPr>
        <w:t> </w:t>
      </w:r>
      <w:r>
        <w:rPr>
          <w:rFonts w:ascii="Arial" w:hAnsi="Arial" w:cs="Arial" w:eastAsia="Arial"/>
          <w:color w:val="231F20"/>
          <w:spacing w:val="-3"/>
          <w:w w:val="100"/>
        </w:rPr>
        <w:t>d</w:t>
      </w:r>
      <w:r>
        <w:rPr>
          <w:rFonts w:ascii="Arial" w:hAnsi="Arial" w:cs="Arial" w:eastAsia="Arial"/>
          <w:color w:val="231F20"/>
          <w:spacing w:val="0"/>
          <w:w w:val="100"/>
        </w:rPr>
        <w:t>e</w:t>
      </w:r>
      <w:r>
        <w:rPr>
          <w:rFonts w:ascii="Arial" w:hAnsi="Arial" w:cs="Arial" w:eastAsia="Arial"/>
          <w:color w:val="231F20"/>
          <w:spacing w:val="28"/>
          <w:w w:val="100"/>
        </w:rPr>
        <w:t> </w:t>
      </w:r>
      <w:r>
        <w:rPr>
          <w:rFonts w:ascii="Arial" w:hAnsi="Arial" w:cs="Arial" w:eastAsia="Arial"/>
          <w:color w:val="231F20"/>
          <w:spacing w:val="-3"/>
          <w:w w:val="100"/>
        </w:rPr>
        <w:t>i</w:t>
      </w:r>
      <w:r>
        <w:rPr>
          <w:rFonts w:ascii="Arial" w:hAnsi="Arial" w:cs="Arial" w:eastAsia="Arial"/>
          <w:color w:val="231F20"/>
          <w:spacing w:val="-3"/>
          <w:w w:val="100"/>
        </w:rPr>
        <w:t>d</w:t>
      </w:r>
      <w:r>
        <w:rPr>
          <w:rFonts w:ascii="Arial" w:hAnsi="Arial" w:cs="Arial" w:eastAsia="Arial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color w:val="231F20"/>
          <w:spacing w:val="-3"/>
          <w:w w:val="100"/>
        </w:rPr>
        <w:t>n</w:t>
      </w:r>
      <w:r>
        <w:rPr>
          <w:rFonts w:ascii="Arial" w:hAnsi="Arial" w:cs="Arial" w:eastAsia="Arial"/>
          <w:color w:val="231F20"/>
          <w:spacing w:val="-3"/>
          <w:w w:val="100"/>
        </w:rPr>
        <w:t>t</w:t>
      </w:r>
      <w:r>
        <w:rPr>
          <w:rFonts w:ascii="Arial" w:hAnsi="Arial" w:cs="Arial" w:eastAsia="Arial"/>
          <w:color w:val="231F20"/>
          <w:spacing w:val="-3"/>
          <w:w w:val="100"/>
        </w:rPr>
        <w:t>i</w:t>
      </w:r>
      <w:r>
        <w:rPr>
          <w:rFonts w:ascii="Arial" w:hAnsi="Arial" w:cs="Arial" w:eastAsia="Arial"/>
          <w:color w:val="231F20"/>
          <w:spacing w:val="-3"/>
          <w:w w:val="100"/>
        </w:rPr>
        <w:t>ﬁ</w:t>
      </w:r>
      <w:r>
        <w:rPr>
          <w:rFonts w:ascii="Arial" w:hAnsi="Arial" w:cs="Arial" w:eastAsia="Arial"/>
          <w:color w:val="231F20"/>
          <w:spacing w:val="-3"/>
          <w:w w:val="100"/>
        </w:rPr>
        <w:t>c</w:t>
      </w:r>
      <w:r>
        <w:rPr>
          <w:rFonts w:ascii="Arial" w:hAnsi="Arial" w:cs="Arial" w:eastAsia="Arial"/>
          <w:color w:val="231F20"/>
          <w:spacing w:val="-3"/>
          <w:w w:val="100"/>
        </w:rPr>
        <w:t>a</w:t>
      </w:r>
      <w:r>
        <w:rPr>
          <w:rFonts w:ascii="Arial" w:hAnsi="Arial" w:cs="Arial" w:eastAsia="Arial"/>
          <w:color w:val="231F20"/>
          <w:spacing w:val="0"/>
          <w:w w:val="100"/>
        </w:rPr>
        <w:t>r</w:t>
      </w:r>
      <w:r>
        <w:rPr>
          <w:rFonts w:ascii="Arial" w:hAnsi="Arial" w:cs="Arial" w:eastAsia="Arial"/>
          <w:color w:val="231F20"/>
          <w:spacing w:val="28"/>
          <w:w w:val="100"/>
        </w:rPr>
        <w:t> </w:t>
      </w:r>
      <w:r>
        <w:rPr>
          <w:rFonts w:ascii="Arial" w:hAnsi="Arial" w:cs="Arial" w:eastAsia="Arial"/>
          <w:color w:val="231F20"/>
          <w:spacing w:val="-3"/>
          <w:w w:val="100"/>
        </w:rPr>
        <w:t>l</w:t>
      </w:r>
      <w:r>
        <w:rPr>
          <w:rFonts w:ascii="Arial" w:hAnsi="Arial" w:cs="Arial" w:eastAsia="Arial"/>
          <w:color w:val="231F20"/>
          <w:spacing w:val="-3"/>
          <w:w w:val="100"/>
        </w:rPr>
        <w:t>o</w:t>
      </w:r>
      <w:r>
        <w:rPr>
          <w:rFonts w:ascii="Arial" w:hAnsi="Arial" w:cs="Arial" w:eastAsia="Arial"/>
          <w:color w:val="231F20"/>
          <w:spacing w:val="0"/>
          <w:w w:val="100"/>
        </w:rPr>
        <w:t>s</w:t>
      </w:r>
      <w:r>
        <w:rPr>
          <w:rFonts w:ascii="Arial" w:hAnsi="Arial" w:cs="Arial" w:eastAsia="Arial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color w:val="231F20"/>
          <w:spacing w:val="-3"/>
          <w:w w:val="100"/>
        </w:rPr>
        <w:t>l</w:t>
      </w:r>
      <w:r>
        <w:rPr>
          <w:rFonts w:ascii="Arial" w:hAnsi="Arial" w:cs="Arial" w:eastAsia="Arial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color w:val="231F20"/>
          <w:spacing w:val="-3"/>
          <w:w w:val="100"/>
        </w:rPr>
        <w:t>m</w:t>
      </w:r>
      <w:r>
        <w:rPr>
          <w:rFonts w:ascii="Arial" w:hAnsi="Arial" w:cs="Arial" w:eastAsia="Arial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color w:val="231F20"/>
          <w:spacing w:val="-3"/>
          <w:w w:val="100"/>
        </w:rPr>
        <w:t>n</w:t>
      </w:r>
      <w:r>
        <w:rPr>
          <w:rFonts w:ascii="Arial" w:hAnsi="Arial" w:cs="Arial" w:eastAsia="Arial"/>
          <w:color w:val="231F20"/>
          <w:spacing w:val="-3"/>
          <w:w w:val="100"/>
        </w:rPr>
        <w:t>t</w:t>
      </w:r>
      <w:r>
        <w:rPr>
          <w:rFonts w:ascii="Arial" w:hAnsi="Arial" w:cs="Arial" w:eastAsia="Arial"/>
          <w:color w:val="231F20"/>
          <w:spacing w:val="-3"/>
          <w:w w:val="100"/>
        </w:rPr>
        <w:t>o</w:t>
      </w:r>
      <w:r>
        <w:rPr>
          <w:rFonts w:ascii="Arial" w:hAnsi="Arial" w:cs="Arial" w:eastAsia="Arial"/>
          <w:color w:val="231F20"/>
          <w:spacing w:val="0"/>
          <w:w w:val="100"/>
        </w:rPr>
        <w:t>s</w:t>
      </w:r>
      <w:r>
        <w:rPr>
          <w:rFonts w:ascii="Arial" w:hAnsi="Arial" w:cs="Arial" w:eastAsia="Arial"/>
          <w:color w:val="231F20"/>
          <w:spacing w:val="18"/>
          <w:w w:val="100"/>
        </w:rPr>
        <w:t> </w:t>
      </w:r>
      <w:r>
        <w:rPr>
          <w:rFonts w:ascii="Arial" w:hAnsi="Arial" w:cs="Arial" w:eastAsia="Arial"/>
          <w:color w:val="231F20"/>
          <w:spacing w:val="-3"/>
          <w:w w:val="100"/>
        </w:rPr>
        <w:t>q</w:t>
      </w:r>
      <w:r>
        <w:rPr>
          <w:rFonts w:ascii="Arial" w:hAnsi="Arial" w:cs="Arial" w:eastAsia="Arial"/>
          <w:color w:val="231F20"/>
          <w:spacing w:val="-3"/>
          <w:w w:val="100"/>
        </w:rPr>
        <w:t>u</w:t>
      </w:r>
      <w:r>
        <w:rPr>
          <w:rFonts w:ascii="Arial" w:hAnsi="Arial" w:cs="Arial" w:eastAsia="Arial"/>
          <w:color w:val="231F20"/>
          <w:spacing w:val="0"/>
          <w:w w:val="100"/>
        </w:rPr>
        <w:t>e</w:t>
      </w:r>
      <w:r>
        <w:rPr>
          <w:rFonts w:ascii="Arial" w:hAnsi="Arial" w:cs="Arial" w:eastAsia="Arial"/>
          <w:color w:val="231F20"/>
          <w:spacing w:val="18"/>
          <w:w w:val="100"/>
        </w:rPr>
        <w:t> </w:t>
      </w:r>
      <w:r>
        <w:rPr>
          <w:rFonts w:ascii="Arial" w:hAnsi="Arial" w:cs="Arial" w:eastAsia="Arial"/>
          <w:color w:val="231F20"/>
          <w:spacing w:val="-3"/>
          <w:w w:val="100"/>
        </w:rPr>
        <w:t>l</w:t>
      </w:r>
      <w:r>
        <w:rPr>
          <w:rFonts w:ascii="Arial" w:hAnsi="Arial" w:cs="Arial" w:eastAsia="Arial"/>
          <w:color w:val="231F20"/>
          <w:spacing w:val="0"/>
          <w:w w:val="100"/>
        </w:rPr>
        <w:t>o</w:t>
      </w:r>
      <w:r>
        <w:rPr>
          <w:rFonts w:ascii="Arial" w:hAnsi="Arial" w:cs="Arial" w:eastAsia="Arial"/>
          <w:color w:val="231F20"/>
          <w:spacing w:val="18"/>
          <w:w w:val="100"/>
        </w:rPr>
        <w:t> </w:t>
      </w:r>
      <w:r>
        <w:rPr>
          <w:rFonts w:ascii="Arial" w:hAnsi="Arial" w:cs="Arial" w:eastAsia="Arial"/>
          <w:color w:val="231F20"/>
          <w:spacing w:val="-3"/>
          <w:w w:val="100"/>
        </w:rPr>
        <w:t>i</w:t>
      </w:r>
      <w:r>
        <w:rPr>
          <w:rFonts w:ascii="Arial" w:hAnsi="Arial" w:cs="Arial" w:eastAsia="Arial"/>
          <w:color w:val="231F20"/>
          <w:spacing w:val="-3"/>
          <w:w w:val="100"/>
        </w:rPr>
        <w:t>n</w:t>
      </w:r>
      <w:r>
        <w:rPr>
          <w:rFonts w:ascii="Arial" w:hAnsi="Arial" w:cs="Arial" w:eastAsia="Arial"/>
          <w:color w:val="231F20"/>
          <w:spacing w:val="-3"/>
          <w:w w:val="100"/>
        </w:rPr>
        <w:t>t</w:t>
      </w:r>
      <w:r>
        <w:rPr>
          <w:rFonts w:ascii="Arial" w:hAnsi="Arial" w:cs="Arial" w:eastAsia="Arial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color w:val="231F20"/>
          <w:spacing w:val="-3"/>
          <w:w w:val="100"/>
        </w:rPr>
        <w:t>g</w:t>
      </w:r>
      <w:r>
        <w:rPr>
          <w:rFonts w:ascii="Arial" w:hAnsi="Arial" w:cs="Arial" w:eastAsia="Arial"/>
          <w:color w:val="231F20"/>
          <w:spacing w:val="-3"/>
          <w:w w:val="100"/>
        </w:rPr>
        <w:t>r</w:t>
      </w:r>
      <w:r>
        <w:rPr>
          <w:rFonts w:ascii="Arial" w:hAnsi="Arial" w:cs="Arial" w:eastAsia="Arial"/>
          <w:color w:val="231F20"/>
          <w:spacing w:val="-3"/>
          <w:w w:val="100"/>
        </w:rPr>
        <w:t>a</w:t>
      </w:r>
      <w:r>
        <w:rPr>
          <w:rFonts w:ascii="Arial" w:hAnsi="Arial" w:cs="Arial" w:eastAsia="Arial"/>
          <w:color w:val="231F20"/>
          <w:spacing w:val="-3"/>
          <w:w w:val="100"/>
        </w:rPr>
        <w:t>n</w:t>
      </w:r>
      <w:r>
        <w:rPr>
          <w:rFonts w:ascii="Arial" w:hAnsi="Arial" w:cs="Arial" w:eastAsia="Arial"/>
          <w:color w:val="231F20"/>
          <w:spacing w:val="0"/>
          <w:w w:val="100"/>
        </w:rPr>
        <w:t>,</w:t>
      </w:r>
      <w:r>
        <w:rPr>
          <w:rFonts w:ascii="Arial" w:hAnsi="Arial" w:cs="Arial" w:eastAsia="Arial"/>
          <w:color w:val="231F20"/>
          <w:spacing w:val="18"/>
          <w:w w:val="100"/>
        </w:rPr>
        <w:t> </w:t>
      </w:r>
      <w:r>
        <w:rPr>
          <w:rFonts w:ascii="Arial" w:hAnsi="Arial" w:cs="Arial" w:eastAsia="Arial"/>
          <w:color w:val="231F20"/>
          <w:spacing w:val="-3"/>
          <w:w w:val="100"/>
        </w:rPr>
        <w:t>s</w:t>
      </w:r>
      <w:r>
        <w:rPr>
          <w:rFonts w:ascii="Arial" w:hAnsi="Arial" w:cs="Arial" w:eastAsia="Arial"/>
          <w:color w:val="231F20"/>
          <w:spacing w:val="0"/>
          <w:w w:val="100"/>
        </w:rPr>
        <w:t>e</w:t>
      </w:r>
      <w:r>
        <w:rPr>
          <w:rFonts w:ascii="Arial" w:hAnsi="Arial" w:cs="Arial" w:eastAsia="Arial"/>
          <w:color w:val="231F20"/>
          <w:spacing w:val="18"/>
          <w:w w:val="100"/>
        </w:rPr>
        <w:t> </w:t>
      </w:r>
      <w:r>
        <w:rPr>
          <w:rFonts w:ascii="Arial" w:hAnsi="Arial" w:cs="Arial" w:eastAsia="Arial"/>
          <w:color w:val="231F20"/>
          <w:spacing w:val="-3"/>
          <w:w w:val="100"/>
        </w:rPr>
        <w:t>a</w:t>
      </w:r>
      <w:r>
        <w:rPr>
          <w:rFonts w:ascii="Arial" w:hAnsi="Arial" w:cs="Arial" w:eastAsia="Arial"/>
          <w:color w:val="231F20"/>
          <w:spacing w:val="-3"/>
          <w:w w:val="100"/>
        </w:rPr>
        <w:t>d</w:t>
      </w:r>
      <w:r>
        <w:rPr>
          <w:rFonts w:ascii="Arial" w:hAnsi="Arial" w:cs="Arial" w:eastAsia="Arial"/>
          <w:color w:val="231F20"/>
          <w:spacing w:val="-3"/>
          <w:w w:val="100"/>
        </w:rPr>
        <w:t>j</w:t>
      </w:r>
      <w:r>
        <w:rPr>
          <w:rFonts w:ascii="Arial" w:hAnsi="Arial" w:cs="Arial" w:eastAsia="Arial"/>
          <w:color w:val="231F20"/>
          <w:spacing w:val="-3"/>
          <w:w w:val="100"/>
        </w:rPr>
        <w:t>u</w:t>
      </w:r>
      <w:r>
        <w:rPr>
          <w:rFonts w:ascii="Arial" w:hAnsi="Arial" w:cs="Arial" w:eastAsia="Arial"/>
          <w:color w:val="231F20"/>
          <w:spacing w:val="-3"/>
          <w:w w:val="100"/>
        </w:rPr>
        <w:t>n</w:t>
      </w:r>
      <w:r>
        <w:rPr>
          <w:rFonts w:ascii="Arial" w:hAnsi="Arial" w:cs="Arial" w:eastAsia="Arial"/>
          <w:color w:val="231F20"/>
          <w:spacing w:val="-3"/>
          <w:w w:val="100"/>
        </w:rPr>
        <w:t>t</w:t>
      </w:r>
      <w:r>
        <w:rPr>
          <w:rFonts w:ascii="Arial" w:hAnsi="Arial" w:cs="Arial" w:eastAsia="Arial"/>
          <w:color w:val="231F20"/>
          <w:spacing w:val="0"/>
          <w:w w:val="100"/>
        </w:rPr>
        <w:t>a</w:t>
      </w:r>
      <w:r>
        <w:rPr>
          <w:rFonts w:ascii="Arial" w:hAnsi="Arial" w:cs="Arial" w:eastAsia="Arial"/>
          <w:color w:val="231F20"/>
          <w:spacing w:val="18"/>
          <w:w w:val="100"/>
        </w:rPr>
        <w:t> </w:t>
      </w:r>
      <w:r>
        <w:rPr>
          <w:rFonts w:ascii="Arial" w:hAnsi="Arial" w:cs="Arial" w:eastAsia="Arial"/>
          <w:color w:val="231F20"/>
          <w:spacing w:val="-3"/>
          <w:w w:val="100"/>
        </w:rPr>
        <w:t>l</w:t>
      </w:r>
      <w:r>
        <w:rPr>
          <w:rFonts w:ascii="Arial" w:hAnsi="Arial" w:cs="Arial" w:eastAsia="Arial"/>
          <w:color w:val="231F20"/>
          <w:spacing w:val="0"/>
          <w:w w:val="100"/>
        </w:rPr>
        <w:t>a</w:t>
      </w:r>
      <w:r>
        <w:rPr>
          <w:rFonts w:ascii="Arial" w:hAnsi="Arial" w:cs="Arial" w:eastAsia="Arial"/>
          <w:color w:val="231F20"/>
          <w:spacing w:val="18"/>
          <w:w w:val="100"/>
        </w:rPr>
        <w:t> </w:t>
      </w:r>
      <w:r>
        <w:rPr>
          <w:rFonts w:ascii="Arial" w:hAnsi="Arial" w:cs="Arial" w:eastAsia="Arial"/>
          <w:color w:val="231F20"/>
          <w:spacing w:val="-3"/>
          <w:w w:val="100"/>
        </w:rPr>
        <w:t>l</w:t>
      </w:r>
      <w:r>
        <w:rPr>
          <w:rFonts w:ascii="Arial" w:hAnsi="Arial" w:cs="Arial" w:eastAsia="Arial"/>
          <w:color w:val="231F20"/>
          <w:spacing w:val="-3"/>
          <w:w w:val="100"/>
        </w:rPr>
        <w:t>i</w:t>
      </w:r>
      <w:r>
        <w:rPr>
          <w:rFonts w:ascii="Arial" w:hAnsi="Arial" w:cs="Arial" w:eastAsia="Arial"/>
          <w:color w:val="231F20"/>
          <w:spacing w:val="-3"/>
          <w:w w:val="100"/>
        </w:rPr>
        <w:t>s</w:t>
      </w:r>
      <w:r>
        <w:rPr>
          <w:rFonts w:ascii="Arial" w:hAnsi="Arial" w:cs="Arial" w:eastAsia="Arial"/>
          <w:color w:val="231F20"/>
          <w:spacing w:val="-3"/>
          <w:w w:val="100"/>
        </w:rPr>
        <w:t>t</w:t>
      </w:r>
      <w:r>
        <w:rPr>
          <w:rFonts w:ascii="Arial" w:hAnsi="Arial" w:cs="Arial" w:eastAsia="Arial"/>
          <w:color w:val="231F20"/>
          <w:spacing w:val="0"/>
          <w:w w:val="100"/>
        </w:rPr>
        <w:t>a</w:t>
      </w:r>
      <w:r>
        <w:rPr>
          <w:rFonts w:ascii="Arial" w:hAnsi="Arial" w:cs="Arial" w:eastAsia="Arial"/>
          <w:color w:val="231F20"/>
          <w:spacing w:val="18"/>
          <w:w w:val="100"/>
        </w:rPr>
        <w:t> </w:t>
      </w:r>
      <w:r>
        <w:rPr>
          <w:rFonts w:ascii="Arial" w:hAnsi="Arial" w:cs="Arial" w:eastAsia="Arial"/>
          <w:color w:val="231F20"/>
          <w:spacing w:val="-3"/>
          <w:w w:val="100"/>
        </w:rPr>
        <w:t>d</w:t>
      </w:r>
      <w:r>
        <w:rPr>
          <w:rFonts w:ascii="Arial" w:hAnsi="Arial" w:cs="Arial" w:eastAsia="Arial"/>
          <w:color w:val="231F20"/>
          <w:spacing w:val="0"/>
          <w:w w:val="100"/>
        </w:rPr>
        <w:t>e</w:t>
      </w:r>
      <w:r>
        <w:rPr>
          <w:rFonts w:ascii="Arial" w:hAnsi="Arial" w:cs="Arial" w:eastAsia="Arial"/>
          <w:color w:val="231F20"/>
          <w:spacing w:val="18"/>
          <w:w w:val="100"/>
        </w:rPr>
        <w:t> </w:t>
      </w:r>
      <w:r>
        <w:rPr>
          <w:rFonts w:ascii="Arial" w:hAnsi="Arial" w:cs="Arial" w:eastAsia="Arial"/>
          <w:color w:val="231F20"/>
          <w:spacing w:val="-3"/>
          <w:w w:val="100"/>
        </w:rPr>
        <w:t>m</w:t>
      </w:r>
      <w:r>
        <w:rPr>
          <w:rFonts w:ascii="Arial" w:hAnsi="Arial" w:cs="Arial" w:eastAsia="Arial"/>
          <w:color w:val="231F20"/>
          <w:spacing w:val="-3"/>
          <w:w w:val="100"/>
        </w:rPr>
        <w:t>o</w:t>
      </w:r>
      <w:r>
        <w:rPr>
          <w:rFonts w:ascii="Arial" w:hAnsi="Arial" w:cs="Arial" w:eastAsia="Arial"/>
          <w:color w:val="231F20"/>
          <w:spacing w:val="-3"/>
          <w:w w:val="100"/>
        </w:rPr>
        <w:t>b</w:t>
      </w:r>
      <w:r>
        <w:rPr>
          <w:rFonts w:ascii="Arial" w:hAnsi="Arial" w:cs="Arial" w:eastAsia="Arial"/>
          <w:color w:val="231F20"/>
          <w:spacing w:val="-3"/>
          <w:w w:val="100"/>
        </w:rPr>
        <w:t>i</w:t>
      </w:r>
      <w:r>
        <w:rPr>
          <w:rFonts w:ascii="Arial" w:hAnsi="Arial" w:cs="Arial" w:eastAsia="Arial"/>
          <w:color w:val="231F20"/>
          <w:spacing w:val="-3"/>
          <w:w w:val="100"/>
        </w:rPr>
        <w:t>l</w:t>
      </w:r>
      <w:r>
        <w:rPr>
          <w:rFonts w:ascii="Arial" w:hAnsi="Arial" w:cs="Arial" w:eastAsia="Arial"/>
          <w:color w:val="231F20"/>
          <w:spacing w:val="-3"/>
          <w:w w:val="100"/>
        </w:rPr>
        <w:t>i</w:t>
      </w:r>
      <w:r>
        <w:rPr>
          <w:rFonts w:ascii="Arial" w:hAnsi="Arial" w:cs="Arial" w:eastAsia="Arial"/>
          <w:color w:val="231F20"/>
          <w:spacing w:val="-3"/>
          <w:w w:val="100"/>
        </w:rPr>
        <w:t>a</w:t>
      </w:r>
      <w:r>
        <w:rPr>
          <w:rFonts w:ascii="Arial" w:hAnsi="Arial" w:cs="Arial" w:eastAsia="Arial"/>
          <w:color w:val="231F20"/>
          <w:spacing w:val="-3"/>
          <w:w w:val="100"/>
        </w:rPr>
        <w:t>r</w:t>
      </w:r>
      <w:r>
        <w:rPr>
          <w:rFonts w:ascii="Arial" w:hAnsi="Arial" w:cs="Arial" w:eastAsia="Arial"/>
          <w:color w:val="231F20"/>
          <w:spacing w:val="-3"/>
          <w:w w:val="100"/>
        </w:rPr>
        <w:t>i</w:t>
      </w:r>
      <w:r>
        <w:rPr>
          <w:rFonts w:ascii="Arial" w:hAnsi="Arial" w:cs="Arial" w:eastAsia="Arial"/>
          <w:color w:val="231F20"/>
          <w:spacing w:val="-3"/>
          <w:w w:val="100"/>
        </w:rPr>
        <w:t>o</w:t>
      </w:r>
      <w:r>
        <w:rPr>
          <w:rFonts w:ascii="Arial" w:hAnsi="Arial" w:cs="Arial" w:eastAsia="Arial"/>
          <w:color w:val="231F20"/>
          <w:spacing w:val="0"/>
          <w:w w:val="100"/>
        </w:rPr>
        <w:t>,</w:t>
      </w:r>
      <w:r>
        <w:rPr>
          <w:rFonts w:ascii="Arial" w:hAnsi="Arial" w:cs="Arial" w:eastAsia="Arial"/>
          <w:color w:val="231F20"/>
          <w:spacing w:val="63"/>
          <w:w w:val="100"/>
        </w:rPr>
        <w:t> </w:t>
      </w:r>
      <w:r>
        <w:rPr>
          <w:rFonts w:ascii="Arial" w:hAnsi="Arial" w:cs="Arial" w:eastAsia="Arial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color w:val="231F20"/>
          <w:spacing w:val="-3"/>
          <w:w w:val="100"/>
        </w:rPr>
        <w:t>l</w:t>
      </w:r>
      <w:r>
        <w:rPr>
          <w:rFonts w:ascii="Arial" w:hAnsi="Arial" w:cs="Arial" w:eastAsia="Arial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color w:val="231F20"/>
          <w:spacing w:val="-3"/>
          <w:w w:val="100"/>
        </w:rPr>
        <w:t>m</w:t>
      </w:r>
      <w:r>
        <w:rPr>
          <w:rFonts w:ascii="Arial" w:hAnsi="Arial" w:cs="Arial" w:eastAsia="Arial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color w:val="231F20"/>
          <w:spacing w:val="-3"/>
          <w:w w:val="100"/>
        </w:rPr>
        <w:t>n</w:t>
      </w:r>
      <w:r>
        <w:rPr>
          <w:rFonts w:ascii="Arial" w:hAnsi="Arial" w:cs="Arial" w:eastAsia="Arial"/>
          <w:color w:val="231F20"/>
          <w:spacing w:val="-3"/>
          <w:w w:val="100"/>
        </w:rPr>
        <w:t>t</w:t>
      </w:r>
      <w:r>
        <w:rPr>
          <w:rFonts w:ascii="Arial" w:hAnsi="Arial" w:cs="Arial" w:eastAsia="Arial"/>
          <w:color w:val="231F20"/>
          <w:spacing w:val="-3"/>
          <w:w w:val="100"/>
        </w:rPr>
        <w:t>o</w:t>
      </w:r>
      <w:r>
        <w:rPr>
          <w:rFonts w:ascii="Arial" w:hAnsi="Arial" w:cs="Arial" w:eastAsia="Arial"/>
          <w:color w:val="231F20"/>
          <w:spacing w:val="0"/>
          <w:w w:val="100"/>
        </w:rPr>
        <w:t>s</w:t>
      </w:r>
      <w:r>
        <w:rPr>
          <w:rFonts w:ascii="Arial" w:hAnsi="Arial" w:cs="Arial" w:eastAsia="Arial"/>
          <w:color w:val="231F20"/>
          <w:spacing w:val="18"/>
          <w:w w:val="100"/>
        </w:rPr>
        <w:t> </w:t>
      </w:r>
      <w:r>
        <w:rPr>
          <w:rFonts w:ascii="Arial" w:hAnsi="Arial" w:cs="Arial" w:eastAsia="Arial"/>
          <w:color w:val="231F20"/>
          <w:spacing w:val="-3"/>
          <w:w w:val="100"/>
        </w:rPr>
        <w:t>g</w:t>
      </w:r>
      <w:r>
        <w:rPr>
          <w:rFonts w:ascii="Arial" w:hAnsi="Arial" w:cs="Arial" w:eastAsia="Arial"/>
          <w:color w:val="231F20"/>
          <w:spacing w:val="-3"/>
          <w:w w:val="100"/>
        </w:rPr>
        <w:t>r</w:t>
      </w:r>
      <w:r>
        <w:rPr>
          <w:rFonts w:ascii="Arial" w:hAnsi="Arial" w:cs="Arial" w:eastAsia="Arial"/>
          <w:color w:val="231F20"/>
          <w:spacing w:val="-3"/>
          <w:w w:val="100"/>
        </w:rPr>
        <w:t>á</w:t>
      </w:r>
      <w:r>
        <w:rPr>
          <w:rFonts w:ascii="Arial" w:hAnsi="Arial" w:cs="Arial" w:eastAsia="Arial"/>
          <w:color w:val="231F20"/>
          <w:spacing w:val="-3"/>
          <w:w w:val="100"/>
        </w:rPr>
        <w:t>ﬁ</w:t>
      </w:r>
      <w:r>
        <w:rPr>
          <w:rFonts w:ascii="Arial" w:hAnsi="Arial" w:cs="Arial" w:eastAsia="Arial"/>
          <w:color w:val="231F20"/>
          <w:spacing w:val="-3"/>
          <w:w w:val="100"/>
        </w:rPr>
        <w:t>c</w:t>
      </w:r>
      <w:r>
        <w:rPr>
          <w:rFonts w:ascii="Arial" w:hAnsi="Arial" w:cs="Arial" w:eastAsia="Arial"/>
          <w:color w:val="231F20"/>
          <w:spacing w:val="-3"/>
          <w:w w:val="100"/>
        </w:rPr>
        <w:t>o</w:t>
      </w:r>
      <w:r>
        <w:rPr>
          <w:rFonts w:ascii="Arial" w:hAnsi="Arial" w:cs="Arial" w:eastAsia="Arial"/>
          <w:color w:val="231F20"/>
          <w:spacing w:val="0"/>
          <w:w w:val="100"/>
        </w:rPr>
        <w:t>s</w:t>
      </w:r>
      <w:r>
        <w:rPr>
          <w:rFonts w:ascii="Arial" w:hAnsi="Arial" w:cs="Arial" w:eastAsia="Arial"/>
          <w:color w:val="231F20"/>
          <w:spacing w:val="18"/>
          <w:w w:val="100"/>
        </w:rPr>
        <w:t> </w:t>
      </w:r>
      <w:r>
        <w:rPr>
          <w:rFonts w:ascii="Arial" w:hAnsi="Arial" w:cs="Arial" w:eastAsia="Arial"/>
          <w:color w:val="231F20"/>
          <w:spacing w:val="0"/>
          <w:w w:val="100"/>
        </w:rPr>
        <w:t>y</w:t>
      </w:r>
      <w:r>
        <w:rPr>
          <w:rFonts w:ascii="Arial" w:hAnsi="Arial" w:cs="Arial" w:eastAsia="Arial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color w:val="231F20"/>
          <w:spacing w:val="-3"/>
          <w:w w:val="100"/>
        </w:rPr>
        <w:t>c</w:t>
      </w:r>
      <w:r>
        <w:rPr>
          <w:rFonts w:ascii="Arial" w:hAnsi="Arial" w:cs="Arial" w:eastAsia="Arial"/>
          <w:color w:val="231F20"/>
          <w:spacing w:val="-3"/>
          <w:w w:val="100"/>
        </w:rPr>
        <w:t>o</w:t>
      </w:r>
      <w:r>
        <w:rPr>
          <w:rFonts w:ascii="Arial" w:hAnsi="Arial" w:cs="Arial" w:eastAsia="Arial"/>
          <w:color w:val="231F20"/>
          <w:spacing w:val="-3"/>
          <w:w w:val="100"/>
        </w:rPr>
        <w:t>m</w:t>
      </w:r>
      <w:r>
        <w:rPr>
          <w:rFonts w:ascii="Arial" w:hAnsi="Arial" w:cs="Arial" w:eastAsia="Arial"/>
          <w:color w:val="231F20"/>
          <w:spacing w:val="-3"/>
          <w:w w:val="100"/>
        </w:rPr>
        <w:t>p</w:t>
      </w:r>
      <w:r>
        <w:rPr>
          <w:rFonts w:ascii="Arial" w:hAnsi="Arial" w:cs="Arial" w:eastAsia="Arial"/>
          <w:color w:val="231F20"/>
          <w:spacing w:val="-3"/>
          <w:w w:val="100"/>
        </w:rPr>
        <w:t>o</w:t>
      </w:r>
      <w:r>
        <w:rPr>
          <w:rFonts w:ascii="Arial" w:hAnsi="Arial" w:cs="Arial" w:eastAsia="Arial"/>
          <w:color w:val="231F20"/>
          <w:spacing w:val="-3"/>
          <w:w w:val="100"/>
        </w:rPr>
        <w:t>n</w:t>
      </w:r>
      <w:r>
        <w:rPr>
          <w:rFonts w:ascii="Arial" w:hAnsi="Arial" w:cs="Arial" w:eastAsia="Arial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color w:val="231F20"/>
          <w:spacing w:val="-3"/>
          <w:w w:val="100"/>
        </w:rPr>
        <w:t>n</w:t>
      </w:r>
      <w:r>
        <w:rPr>
          <w:rFonts w:ascii="Arial" w:hAnsi="Arial" w:cs="Arial" w:eastAsia="Arial"/>
          <w:color w:val="231F20"/>
          <w:spacing w:val="-3"/>
          <w:w w:val="100"/>
        </w:rPr>
        <w:t>t</w:t>
      </w:r>
      <w:r>
        <w:rPr>
          <w:rFonts w:ascii="Arial" w:hAnsi="Arial" w:cs="Arial" w:eastAsia="Arial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color w:val="231F20"/>
          <w:spacing w:val="0"/>
          <w:w w:val="100"/>
        </w:rPr>
        <w:t>s</w:t>
      </w:r>
      <w:r>
        <w:rPr>
          <w:rFonts w:ascii="Arial" w:hAnsi="Arial" w:cs="Arial" w:eastAsia="Arial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color w:val="231F20"/>
          <w:spacing w:val="-3"/>
          <w:w w:val="100"/>
        </w:rPr>
        <w:t>c</w:t>
      </w:r>
      <w:r>
        <w:rPr>
          <w:rFonts w:ascii="Arial" w:hAnsi="Arial" w:cs="Arial" w:eastAsia="Arial"/>
          <w:color w:val="231F20"/>
          <w:spacing w:val="-3"/>
          <w:w w:val="100"/>
        </w:rPr>
        <w:t>o</w:t>
      </w:r>
      <w:r>
        <w:rPr>
          <w:rFonts w:ascii="Arial" w:hAnsi="Arial" w:cs="Arial" w:eastAsia="Arial"/>
          <w:color w:val="231F20"/>
          <w:spacing w:val="-3"/>
          <w:w w:val="100"/>
        </w:rPr>
        <w:t>m</w:t>
      </w:r>
      <w:r>
        <w:rPr>
          <w:rFonts w:ascii="Arial" w:hAnsi="Arial" w:cs="Arial" w:eastAsia="Arial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color w:val="231F20"/>
          <w:spacing w:val="-3"/>
          <w:w w:val="100"/>
        </w:rPr>
        <w:t>r</w:t>
      </w:r>
      <w:r>
        <w:rPr>
          <w:rFonts w:ascii="Arial" w:hAnsi="Arial" w:cs="Arial" w:eastAsia="Arial"/>
          <w:color w:val="231F20"/>
          <w:spacing w:val="-3"/>
          <w:w w:val="100"/>
        </w:rPr>
        <w:t>c</w:t>
      </w:r>
      <w:r>
        <w:rPr>
          <w:rFonts w:ascii="Arial" w:hAnsi="Arial" w:cs="Arial" w:eastAsia="Arial"/>
          <w:color w:val="231F20"/>
          <w:spacing w:val="-3"/>
          <w:w w:val="100"/>
        </w:rPr>
        <w:t>i</w:t>
      </w:r>
      <w:r>
        <w:rPr>
          <w:rFonts w:ascii="Arial" w:hAnsi="Arial" w:cs="Arial" w:eastAsia="Arial"/>
          <w:color w:val="231F20"/>
          <w:spacing w:val="-3"/>
          <w:w w:val="100"/>
        </w:rPr>
        <w:t>a</w:t>
      </w:r>
      <w:r>
        <w:rPr>
          <w:rFonts w:ascii="Arial" w:hAnsi="Arial" w:cs="Arial" w:eastAsia="Arial"/>
          <w:color w:val="231F20"/>
          <w:spacing w:val="-3"/>
          <w:w w:val="100"/>
        </w:rPr>
        <w:t>l</w:t>
      </w:r>
      <w:r>
        <w:rPr>
          <w:rFonts w:ascii="Arial" w:hAnsi="Arial" w:cs="Arial" w:eastAsia="Arial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color w:val="231F20"/>
          <w:spacing w:val="0"/>
          <w:w w:val="100"/>
        </w:rPr>
        <w:t>s</w:t>
      </w:r>
      <w:r>
        <w:rPr>
          <w:rFonts w:ascii="Arial" w:hAnsi="Arial" w:cs="Arial" w:eastAsia="Arial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color w:val="231F20"/>
          <w:spacing w:val="-3"/>
          <w:w w:val="100"/>
        </w:rPr>
        <w:t>(</w:t>
      </w:r>
      <w:r>
        <w:rPr>
          <w:rFonts w:ascii="Arial" w:hAnsi="Arial" w:cs="Arial" w:eastAsia="Arial"/>
          <w:color w:val="231F20"/>
          <w:spacing w:val="-3"/>
          <w:w w:val="100"/>
        </w:rPr>
        <w:t>a</w:t>
      </w:r>
      <w:r>
        <w:rPr>
          <w:rFonts w:ascii="Arial" w:hAnsi="Arial" w:cs="Arial" w:eastAsia="Arial"/>
          <w:color w:val="231F20"/>
          <w:spacing w:val="-3"/>
          <w:w w:val="100"/>
        </w:rPr>
        <w:t>n</w:t>
      </w:r>
      <w:r>
        <w:rPr>
          <w:rFonts w:ascii="Arial" w:hAnsi="Arial" w:cs="Arial" w:eastAsia="Arial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color w:val="231F20"/>
          <w:spacing w:val="-3"/>
          <w:w w:val="100"/>
        </w:rPr>
        <w:t>x</w:t>
      </w:r>
      <w:r>
        <w:rPr>
          <w:rFonts w:ascii="Arial" w:hAnsi="Arial" w:cs="Arial" w:eastAsia="Arial"/>
          <w:color w:val="231F20"/>
          <w:spacing w:val="0"/>
          <w:w w:val="100"/>
        </w:rPr>
        <w:t>o</w:t>
      </w:r>
      <w:r>
        <w:rPr>
          <w:rFonts w:ascii="Arial" w:hAnsi="Arial" w:cs="Arial" w:eastAsia="Arial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color w:val="231F20"/>
          <w:spacing w:val="-3"/>
          <w:w w:val="100"/>
        </w:rPr>
        <w:t>1</w:t>
      </w:r>
      <w:r>
        <w:rPr>
          <w:rFonts w:ascii="Arial" w:hAnsi="Arial" w:cs="Arial" w:eastAsia="Arial"/>
          <w:color w:val="231F20"/>
          <w:spacing w:val="-3"/>
          <w:w w:val="100"/>
        </w:rPr>
        <w:t>)</w:t>
      </w:r>
      <w:r>
        <w:rPr>
          <w:rFonts w:ascii="Arial" w:hAnsi="Arial" w:cs="Arial" w:eastAsia="Arial"/>
          <w:color w:val="231F20"/>
          <w:spacing w:val="0"/>
          <w:w w:val="100"/>
        </w:rPr>
        <w:t>,</w:t>
      </w:r>
      <w:r>
        <w:rPr>
          <w:rFonts w:ascii="Arial" w:hAnsi="Arial" w:cs="Arial" w:eastAsia="Arial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color w:val="231F20"/>
          <w:spacing w:val="-3"/>
          <w:w w:val="100"/>
        </w:rPr>
        <w:t>q</w:t>
      </w:r>
      <w:r>
        <w:rPr>
          <w:rFonts w:ascii="Arial" w:hAnsi="Arial" w:cs="Arial" w:eastAsia="Arial"/>
          <w:color w:val="231F20"/>
          <w:spacing w:val="-3"/>
          <w:w w:val="100"/>
        </w:rPr>
        <w:t>u</w:t>
      </w:r>
      <w:r>
        <w:rPr>
          <w:rFonts w:ascii="Arial" w:hAnsi="Arial" w:cs="Arial" w:eastAsia="Arial"/>
          <w:color w:val="231F20"/>
          <w:spacing w:val="0"/>
          <w:w w:val="100"/>
        </w:rPr>
        <w:t>e</w:t>
      </w:r>
      <w:r>
        <w:rPr>
          <w:rFonts w:ascii="Arial" w:hAnsi="Arial" w:cs="Arial" w:eastAsia="Arial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color w:val="231F20"/>
          <w:spacing w:val="-3"/>
          <w:w w:val="100"/>
        </w:rPr>
        <w:t>c</w:t>
      </w:r>
      <w:r>
        <w:rPr>
          <w:rFonts w:ascii="Arial" w:hAnsi="Arial" w:cs="Arial" w:eastAsia="Arial"/>
          <w:color w:val="231F20"/>
          <w:spacing w:val="-3"/>
          <w:w w:val="100"/>
        </w:rPr>
        <w:t>o</w:t>
      </w:r>
      <w:r>
        <w:rPr>
          <w:rFonts w:ascii="Arial" w:hAnsi="Arial" w:cs="Arial" w:eastAsia="Arial"/>
          <w:color w:val="231F20"/>
          <w:spacing w:val="-3"/>
          <w:w w:val="100"/>
        </w:rPr>
        <w:t>r</w:t>
      </w:r>
      <w:r>
        <w:rPr>
          <w:rFonts w:ascii="Arial" w:hAnsi="Arial" w:cs="Arial" w:eastAsia="Arial"/>
          <w:color w:val="231F20"/>
          <w:spacing w:val="-3"/>
          <w:w w:val="100"/>
        </w:rPr>
        <w:t>r</w:t>
      </w:r>
      <w:r>
        <w:rPr>
          <w:rFonts w:ascii="Arial" w:hAnsi="Arial" w:cs="Arial" w:eastAsia="Arial"/>
          <w:color w:val="231F20"/>
          <w:spacing w:val="-3"/>
          <w:w w:val="100"/>
        </w:rPr>
        <w:t>e</w:t>
      </w:r>
      <w:r>
        <w:rPr>
          <w:rFonts w:ascii="Arial" w:hAnsi="Arial" w:cs="Arial" w:eastAsia="Arial"/>
          <w:color w:val="231F20"/>
          <w:spacing w:val="-3"/>
          <w:w w:val="100"/>
        </w:rPr>
        <w:t>s</w:t>
      </w:r>
      <w:r>
        <w:rPr>
          <w:rFonts w:ascii="Arial" w:hAnsi="Arial" w:cs="Arial" w:eastAsia="Arial"/>
          <w:color w:val="231F20"/>
          <w:spacing w:val="-3"/>
          <w:w w:val="100"/>
        </w:rPr>
        <w:t>p</w:t>
      </w:r>
      <w:r>
        <w:rPr>
          <w:rFonts w:ascii="Arial" w:hAnsi="Arial" w:cs="Arial" w:eastAsia="Arial"/>
          <w:color w:val="231F20"/>
          <w:spacing w:val="-3"/>
          <w:w w:val="100"/>
        </w:rPr>
        <w:t>o</w:t>
      </w:r>
      <w:r>
        <w:rPr>
          <w:rFonts w:ascii="Arial" w:hAnsi="Arial" w:cs="Arial" w:eastAsia="Arial"/>
          <w:color w:val="231F20"/>
          <w:spacing w:val="-3"/>
          <w:w w:val="100"/>
        </w:rPr>
        <w:t>n</w:t>
      </w:r>
      <w:r>
        <w:rPr>
          <w:rFonts w:ascii="Arial" w:hAnsi="Arial" w:cs="Arial" w:eastAsia="Arial"/>
          <w:color w:val="231F20"/>
          <w:spacing w:val="-3"/>
          <w:w w:val="100"/>
        </w:rPr>
        <w:t>d</w:t>
      </w:r>
      <w:r>
        <w:rPr>
          <w:rFonts w:ascii="Arial" w:hAnsi="Arial" w:cs="Arial" w:eastAsia="Arial"/>
          <w:color w:val="231F20"/>
          <w:spacing w:val="0"/>
          <w:w w:val="100"/>
        </w:rPr>
        <w:t>e</w:t>
      </w:r>
      <w:r>
        <w:rPr>
          <w:rFonts w:ascii="Arial" w:hAnsi="Arial" w:cs="Arial" w:eastAsia="Arial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color w:val="231F20"/>
          <w:spacing w:val="0"/>
          <w:w w:val="100"/>
        </w:rPr>
        <w:t>a</w:t>
      </w:r>
      <w:r>
        <w:rPr>
          <w:rFonts w:ascii="Arial" w:hAnsi="Arial" w:cs="Arial" w:eastAsia="Arial"/>
          <w:color w:val="231F20"/>
          <w:spacing w:val="-27"/>
          <w:w w:val="100"/>
        </w:rPr>
        <w:t> </w:t>
      </w:r>
      <w:r>
        <w:rPr>
          <w:rFonts w:ascii="Arial" w:hAnsi="Arial" w:cs="Arial" w:eastAsia="Arial"/>
          <w:color w:val="231F20"/>
          <w:spacing w:val="-3"/>
          <w:w w:val="100"/>
        </w:rPr>
        <w:t>l</w:t>
      </w:r>
      <w:r>
        <w:rPr>
          <w:rFonts w:ascii="Arial" w:hAnsi="Arial" w:cs="Arial" w:eastAsia="Arial"/>
          <w:color w:val="231F20"/>
          <w:spacing w:val="-3"/>
          <w:w w:val="100"/>
        </w:rPr>
        <w:t>o</w:t>
      </w:r>
      <w:r>
        <w:rPr>
          <w:rFonts w:ascii="Arial" w:hAnsi="Arial" w:cs="Arial" w:eastAsia="Arial"/>
          <w:color w:val="231F20"/>
          <w:spacing w:val="0"/>
          <w:w w:val="100"/>
        </w:rPr>
        <w:t>s</w:t>
      </w:r>
      <w:r>
        <w:rPr>
          <w:rFonts w:ascii="Arial" w:hAnsi="Arial" w:cs="Arial" w:eastAsia="Arial"/>
          <w:color w:val="231F20"/>
          <w:spacing w:val="4"/>
          <w:w w:val="100"/>
        </w:rPr>
        <w:t> </w:t>
      </w:r>
      <w:r>
        <w:rPr>
          <w:rFonts w:ascii="Arial" w:hAnsi="Arial" w:cs="Arial" w:eastAsia="Arial"/>
          <w:color w:val="231F20"/>
          <w:spacing w:val="8"/>
          <w:w w:val="100"/>
        </w:rPr>
        <w:t>M</w:t>
      </w:r>
      <w:r>
        <w:rPr>
          <w:rFonts w:ascii="Arial" w:hAnsi="Arial" w:cs="Arial" w:eastAsia="Arial"/>
          <w:color w:val="231F20"/>
          <w:spacing w:val="8"/>
          <w:w w:val="100"/>
        </w:rPr>
        <w:t>A</w:t>
      </w:r>
      <w:r>
        <w:rPr>
          <w:rFonts w:ascii="Arial" w:hAnsi="Arial" w:cs="Arial" w:eastAsia="Arial"/>
          <w:color w:val="231F20"/>
          <w:spacing w:val="0"/>
          <w:w w:val="100"/>
        </w:rPr>
        <w:t>C</w:t>
      </w:r>
      <w:r>
        <w:rPr>
          <w:rFonts w:ascii="Arial" w:hAnsi="Arial" w:cs="Arial" w:eastAsia="Arial"/>
          <w:color w:val="231F20"/>
          <w:spacing w:val="13"/>
          <w:w w:val="100"/>
        </w:rPr>
        <w:t> </w:t>
      </w:r>
      <w:r>
        <w:rPr>
          <w:rFonts w:ascii="Arial" w:hAnsi="Arial" w:cs="Arial" w:eastAsia="Arial"/>
          <w:color w:val="231F20"/>
          <w:spacing w:val="0"/>
          <w:w w:val="100"/>
        </w:rPr>
        <w:t>de</w:t>
      </w:r>
      <w:r>
        <w:rPr>
          <w:rFonts w:ascii="Arial" w:hAnsi="Arial" w:cs="Arial" w:eastAsia="Arial"/>
          <w:color w:val="231F20"/>
          <w:spacing w:val="10"/>
          <w:w w:val="100"/>
        </w:rPr>
        <w:t> </w:t>
      </w:r>
      <w:r>
        <w:rPr>
          <w:rFonts w:ascii="Arial" w:hAnsi="Arial" w:cs="Arial" w:eastAsia="Arial"/>
          <w:color w:val="231F20"/>
          <w:spacing w:val="0"/>
          <w:w w:val="100"/>
        </w:rPr>
        <w:t>acuerdo</w:t>
      </w:r>
      <w:r>
        <w:rPr>
          <w:rFonts w:ascii="Arial" w:hAnsi="Arial" w:cs="Arial" w:eastAsia="Arial"/>
          <w:color w:val="231F20"/>
          <w:spacing w:val="12"/>
          <w:w w:val="100"/>
        </w:rPr>
        <w:t> </w:t>
      </w:r>
      <w:r>
        <w:rPr>
          <w:rFonts w:ascii="Arial" w:hAnsi="Arial" w:cs="Arial" w:eastAsia="Arial"/>
          <w:color w:val="231F20"/>
          <w:spacing w:val="0"/>
          <w:w w:val="100"/>
        </w:rPr>
        <w:t>a</w:t>
      </w:r>
      <w:r>
        <w:rPr>
          <w:rFonts w:ascii="Arial" w:hAnsi="Arial" w:cs="Arial" w:eastAsia="Arial"/>
          <w:color w:val="231F20"/>
          <w:spacing w:val="9"/>
          <w:w w:val="100"/>
        </w:rPr>
        <w:t> </w:t>
      </w:r>
      <w:r>
        <w:rPr>
          <w:rFonts w:ascii="Arial" w:hAnsi="Arial" w:cs="Arial" w:eastAsia="Arial"/>
          <w:color w:val="231F20"/>
          <w:spacing w:val="0"/>
          <w:w w:val="100"/>
        </w:rPr>
        <w:t>su</w:t>
      </w:r>
      <w:r>
        <w:rPr>
          <w:rFonts w:ascii="Arial" w:hAnsi="Arial" w:cs="Arial" w:eastAsia="Arial"/>
          <w:color w:val="231F20"/>
          <w:spacing w:val="0"/>
          <w:w w:val="100"/>
        </w:rPr>
        <w:t> </w:t>
      </w:r>
      <w:r>
        <w:rPr>
          <w:rFonts w:ascii="Arial" w:hAnsi="Arial" w:cs="Arial" w:eastAsia="Arial"/>
          <w:color w:val="231F20"/>
          <w:spacing w:val="-3"/>
          <w:w w:val="100"/>
        </w:rPr>
        <w:t>c</w:t>
      </w:r>
      <w:r>
        <w:rPr>
          <w:rFonts w:ascii="Arial" w:hAnsi="Arial" w:cs="Arial" w:eastAsia="Arial"/>
          <w:color w:val="231F20"/>
          <w:spacing w:val="-3"/>
          <w:w w:val="100"/>
        </w:rPr>
        <w:t>o</w:t>
      </w:r>
      <w:r>
        <w:rPr>
          <w:rFonts w:ascii="Arial" w:hAnsi="Arial" w:cs="Arial" w:eastAsia="Arial"/>
          <w:color w:val="231F20"/>
          <w:spacing w:val="-3"/>
          <w:w w:val="100"/>
        </w:rPr>
        <w:t>n</w:t>
      </w:r>
      <w:r>
        <w:rPr>
          <w:rFonts w:ascii="Arial" w:hAnsi="Arial" w:cs="Arial" w:eastAsia="Arial"/>
          <w:color w:val="231F20"/>
          <w:spacing w:val="-3"/>
          <w:w w:val="100"/>
        </w:rPr>
        <w:t>ﬁ</w:t>
      </w:r>
      <w:r>
        <w:rPr>
          <w:rFonts w:ascii="Arial" w:hAnsi="Arial" w:cs="Arial" w:eastAsia="Arial"/>
          <w:color w:val="231F20"/>
          <w:spacing w:val="-3"/>
          <w:w w:val="100"/>
        </w:rPr>
        <w:t>g</w:t>
      </w:r>
      <w:r>
        <w:rPr>
          <w:rFonts w:ascii="Arial" w:hAnsi="Arial" w:cs="Arial" w:eastAsia="Arial"/>
          <w:color w:val="231F20"/>
          <w:spacing w:val="-3"/>
          <w:w w:val="100"/>
        </w:rPr>
        <w:t>u</w:t>
      </w:r>
      <w:r>
        <w:rPr>
          <w:rFonts w:ascii="Arial" w:hAnsi="Arial" w:cs="Arial" w:eastAsia="Arial"/>
          <w:color w:val="231F20"/>
          <w:spacing w:val="-3"/>
          <w:w w:val="100"/>
        </w:rPr>
        <w:t>r</w:t>
      </w:r>
      <w:r>
        <w:rPr>
          <w:rFonts w:ascii="Arial" w:hAnsi="Arial" w:cs="Arial" w:eastAsia="Arial"/>
          <w:color w:val="231F20"/>
          <w:spacing w:val="-3"/>
          <w:w w:val="100"/>
        </w:rPr>
        <w:t>a</w:t>
      </w:r>
      <w:r>
        <w:rPr>
          <w:rFonts w:ascii="Arial" w:hAnsi="Arial" w:cs="Arial" w:eastAsia="Arial"/>
          <w:color w:val="231F20"/>
          <w:spacing w:val="-3"/>
          <w:w w:val="100"/>
        </w:rPr>
        <w:t>c</w:t>
      </w:r>
      <w:r>
        <w:rPr>
          <w:rFonts w:ascii="Arial" w:hAnsi="Arial" w:cs="Arial" w:eastAsia="Arial"/>
          <w:color w:val="231F20"/>
          <w:spacing w:val="-3"/>
          <w:w w:val="100"/>
        </w:rPr>
        <w:t>i</w:t>
      </w:r>
      <w:r>
        <w:rPr>
          <w:rFonts w:ascii="Arial" w:hAnsi="Arial" w:cs="Arial" w:eastAsia="Arial"/>
          <w:color w:val="231F20"/>
          <w:spacing w:val="-3"/>
          <w:w w:val="100"/>
        </w:rPr>
        <w:t>ó</w:t>
      </w:r>
      <w:r>
        <w:rPr>
          <w:rFonts w:ascii="Arial" w:hAnsi="Arial" w:cs="Arial" w:eastAsia="Arial"/>
          <w:color w:val="231F20"/>
          <w:spacing w:val="-3"/>
          <w:w w:val="100"/>
        </w:rPr>
        <w:t>n</w:t>
      </w:r>
      <w:r>
        <w:rPr>
          <w:rFonts w:ascii="Arial" w:hAnsi="Arial" w:cs="Arial" w:eastAsia="Arial"/>
          <w:color w:val="231F20"/>
          <w:spacing w:val="0"/>
          <w:w w:val="100"/>
        </w:rPr>
        <w:t>.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after="0" w:line="268" w:lineRule="exact"/>
        <w:jc w:val="both"/>
        <w:rPr>
          <w:rFonts w:ascii="Arial" w:hAnsi="Arial" w:cs="Arial" w:eastAsia="Arial"/>
        </w:rPr>
        <w:sectPr>
          <w:type w:val="continuous"/>
          <w:pgSz w:w="12240" w:h="15840"/>
          <w:pgMar w:top="1020" w:bottom="280" w:left="720" w:right="740"/>
        </w:sectPr>
      </w:pPr>
    </w:p>
    <w:p>
      <w:pPr>
        <w:spacing w:line="190" w:lineRule="exact" w:before="4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9"/>
        <w:spacing w:line="288" w:lineRule="exact"/>
        <w:ind w:left="733" w:right="0"/>
        <w:jc w:val="left"/>
        <w:rPr>
          <w:rFonts w:ascii="Book Antiqua" w:hAnsi="Book Antiqua" w:cs="Book Antiqua" w:eastAsia="Book Antiqua"/>
          <w:b w:val="0"/>
          <w:bCs w:val="0"/>
        </w:rPr>
      </w:pPr>
      <w:r>
        <w:rPr/>
        <w:pict>
          <v:shape style="position:absolute;margin-left:46.661701pt;margin-top:2.254645pt;width:15.122449pt;height:28.641pt;mso-position-horizontal-relative:page;mso-position-vertical-relative:paragraph;z-index:-7845" type="#_x0000_t202" filled="f" stroked="f">
            <v:textbox inset="0,0,0,0">
              <w:txbxContent>
                <w:p>
                  <w:pPr>
                    <w:spacing w:line="573" w:lineRule="exact"/>
                    <w:ind w:left="0" w:right="0" w:firstLine="0"/>
                    <w:jc w:val="left"/>
                    <w:rPr>
                      <w:rFonts w:ascii="Book Antiqua" w:hAnsi="Book Antiqua" w:cs="Book Antiqua" w:eastAsia="Book Antiqua"/>
                      <w:sz w:val="57"/>
                      <w:szCs w:val="57"/>
                    </w:rPr>
                  </w:pPr>
                  <w:r>
                    <w:rPr>
                      <w:rFonts w:ascii="Book Antiqua" w:hAnsi="Book Antiqua" w:cs="Book Antiqua" w:eastAsia="Book Antiqua"/>
                      <w:b/>
                      <w:bCs/>
                      <w:color w:val="FFFFFF"/>
                      <w:spacing w:val="0"/>
                      <w:w w:val="105"/>
                      <w:sz w:val="57"/>
                      <w:szCs w:val="57"/>
                    </w:rPr>
                    <w:t>1</w:t>
                  </w:r>
                  <w:r>
                    <w:rPr>
                      <w:rFonts w:ascii="Book Antiqua" w:hAnsi="Book Antiqua" w:cs="Book Antiqua" w:eastAsia="Book Antiqua"/>
                      <w:b w:val="0"/>
                      <w:bCs w:val="0"/>
                      <w:color w:val="000000"/>
                      <w:spacing w:val="0"/>
                      <w:w w:val="100"/>
                      <w:sz w:val="57"/>
                      <w:szCs w:val="57"/>
                    </w:rPr>
                  </w:r>
                </w:p>
              </w:txbxContent>
            </v:textbox>
            <w10:wrap type="none"/>
          </v:shape>
        </w:pict>
      </w:r>
      <w:bookmarkStart w:name="Página 4" w:id="4"/>
      <w:bookmarkEnd w:id="4"/>
      <w:r>
        <w:rPr/>
      </w:r>
      <w:r>
        <w:rPr>
          <w:rFonts w:ascii="Book Antiqua" w:hAnsi="Book Antiqua" w:cs="Book Antiqua" w:eastAsia="Book Antiqua"/>
          <w:color w:val="FFFFFF"/>
          <w:spacing w:val="0"/>
          <w:w w:val="105"/>
        </w:rPr>
        <w:t>Datos</w:t>
      </w:r>
      <w:r>
        <w:rPr>
          <w:rFonts w:ascii="Book Antiqua" w:hAnsi="Book Antiqua" w:cs="Book Antiqua" w:eastAsia="Book Antiqua"/>
          <w:color w:val="FFFFFF"/>
          <w:spacing w:val="7"/>
          <w:w w:val="105"/>
        </w:rPr>
        <w:t> </w:t>
      </w:r>
      <w:r>
        <w:rPr>
          <w:rFonts w:ascii="Book Antiqua" w:hAnsi="Book Antiqua" w:cs="Book Antiqua" w:eastAsia="Book Antiqua"/>
          <w:color w:val="FFFFFF"/>
          <w:spacing w:val="0"/>
          <w:w w:val="105"/>
        </w:rPr>
        <w:t>de</w:t>
      </w:r>
      <w:r>
        <w:rPr>
          <w:rFonts w:ascii="Book Antiqua" w:hAnsi="Book Antiqua" w:cs="Book Antiqua" w:eastAsia="Book Antiqua"/>
          <w:color w:val="FFFFFF"/>
          <w:spacing w:val="7"/>
          <w:w w:val="105"/>
        </w:rPr>
        <w:t> </w:t>
      </w:r>
      <w:r>
        <w:rPr>
          <w:rFonts w:ascii="Book Antiqua" w:hAnsi="Book Antiqua" w:cs="Book Antiqua" w:eastAsia="Book Antiqua"/>
          <w:color w:val="FFFFFF"/>
          <w:spacing w:val="0"/>
          <w:w w:val="105"/>
        </w:rPr>
        <w:t>la</w:t>
      </w:r>
      <w:r>
        <w:rPr>
          <w:rFonts w:ascii="Book Antiqua" w:hAnsi="Book Antiqua" w:cs="Book Antiqua" w:eastAsia="Book Antiqua"/>
          <w:color w:val="FFFFFF"/>
          <w:spacing w:val="0"/>
          <w:w w:val="106"/>
        </w:rPr>
        <w:t> </w:t>
      </w:r>
      <w:r>
        <w:rPr>
          <w:rFonts w:ascii="Book Antiqua" w:hAnsi="Book Antiqua" w:cs="Book Antiqua" w:eastAsia="Book Antiqua"/>
          <w:color w:val="FFFFFF"/>
          <w:spacing w:val="0"/>
          <w:w w:val="100"/>
        </w:rPr>
        <w:t>supe</w:t>
      </w:r>
      <w:r>
        <w:rPr>
          <w:rFonts w:ascii="Book Antiqua" w:hAnsi="Book Antiqua" w:cs="Book Antiqua" w:eastAsia="Book Antiqua"/>
          <w:color w:val="FFFFFF"/>
          <w:spacing w:val="3"/>
          <w:w w:val="100"/>
        </w:rPr>
        <w:t>r</w:t>
      </w:r>
      <w:r>
        <w:rPr>
          <w:rFonts w:ascii="Book Antiqua" w:hAnsi="Book Antiqua" w:cs="Book Antiqua" w:eastAsia="Book Antiqua"/>
          <w:color w:val="FFFFFF"/>
          <w:spacing w:val="0"/>
          <w:w w:val="100"/>
        </w:rPr>
        <w:t>visión</w:t>
      </w:r>
      <w:r>
        <w:rPr>
          <w:rFonts w:ascii="Book Antiqua" w:hAnsi="Book Antiqua" w:cs="Book Antiqua" w:eastAsia="Book Antiqua"/>
          <w:b w:val="0"/>
          <w:bCs w:val="0"/>
          <w:color w:val="000000"/>
          <w:spacing w:val="0"/>
          <w:w w:val="100"/>
        </w:rPr>
      </w:r>
    </w:p>
    <w:p>
      <w:pPr>
        <w:spacing w:line="180" w:lineRule="exact" w:before="5"/>
        <w:rPr>
          <w:sz w:val="18"/>
          <w:szCs w:val="18"/>
        </w:rPr>
      </w:pPr>
      <w:r>
        <w:rPr/>
        <w:br w:type="column"/>
      </w:r>
      <w:r>
        <w:rPr>
          <w:sz w:val="18"/>
          <w:szCs w:val="18"/>
        </w:rPr>
      </w:r>
    </w:p>
    <w:p>
      <w:pPr>
        <w:pStyle w:val="BodyText"/>
        <w:tabs>
          <w:tab w:pos="3427" w:val="left" w:leader="none"/>
        </w:tabs>
        <w:ind w:left="1609" w:right="11" w:hanging="306"/>
        <w:jc w:val="left"/>
      </w:pPr>
      <w:r>
        <w:rPr/>
        <w:pict>
          <v:group style="position:absolute;margin-left:42.660851pt;margin-top:-1.268037pt;width:109.5052pt;height:73.6229pt;mso-position-horizontal-relative:page;mso-position-vertical-relative:paragraph;z-index:-7884" coordorigin="853,-25" coordsize="2190,1472">
            <v:group style="position:absolute;left:1343;top:-20;width:1695;height:1452" coordorigin="1343,-20" coordsize="1695,1452">
              <v:shape style="position:absolute;left:1343;top:-20;width:1695;height:1452" coordorigin="1343,-20" coordsize="1695,1452" path="m1343,-20l3038,-20,3038,1432,1343,1432,1343,-20xe" filled="t" fillcolor="#939598" stroked="f">
                <v:path arrowok="t"/>
                <v:fill type="solid"/>
              </v:shape>
            </v:group>
            <v:group style="position:absolute;left:859;top:-20;width:484;height:1461" coordorigin="859,-20" coordsize="484,1461">
              <v:shape style="position:absolute;left:859;top:-20;width:484;height:1461" coordorigin="859,-20" coordsize="484,1461" path="m859,1441l1343,1441,1343,-20,859,-20,859,1441xe" filled="t" fillcolor="#58595B" stroked="f">
                <v:path arrowok="t"/>
                <v:fill type="solid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100"/>
        </w:rPr>
        <w:t>Módulo:</w:t>
      </w:r>
      <w:r>
        <w:rPr>
          <w:b w:val="0"/>
          <w:bCs w:val="0"/>
          <w:color w:val="231F20"/>
          <w:spacing w:val="-39"/>
          <w:w w:val="100"/>
        </w:rPr>
        <w:t> </w:t>
      </w:r>
      <w:r>
        <w:rPr>
          <w:b w:val="0"/>
          <w:bCs w:val="0"/>
          <w:color w:val="231F20"/>
          <w:spacing w:val="0"/>
          <w:w w:val="100"/>
          <w:u w:val="single" w:color="939598"/>
        </w:rPr>
        <w:t> </w:t>
      </w:r>
      <w:r>
        <w:rPr>
          <w:b w:val="0"/>
          <w:bCs w:val="0"/>
          <w:color w:val="231F20"/>
          <w:spacing w:val="0"/>
          <w:w w:val="100"/>
          <w:u w:val="single" w:color="939598"/>
        </w:rPr>
        <w:tab/>
      </w:r>
      <w:r>
        <w:rPr>
          <w:b w:val="0"/>
          <w:bCs w:val="0"/>
          <w:color w:val="231F20"/>
          <w:spacing w:val="0"/>
          <w:w w:val="100"/>
          <w:u w:val="none"/>
        </w:rPr>
      </w:r>
      <w:r>
        <w:rPr>
          <w:b w:val="0"/>
          <w:bCs w:val="0"/>
          <w:color w:val="231F20"/>
          <w:spacing w:val="0"/>
          <w:w w:val="100"/>
          <w:u w:val="none"/>
        </w:rPr>
        <w:t> </w:t>
      </w:r>
      <w:r>
        <w:rPr>
          <w:b w:val="0"/>
          <w:bCs w:val="0"/>
          <w:color w:val="231F20"/>
          <w:spacing w:val="0"/>
          <w:w w:val="100"/>
          <w:u w:val="none"/>
        </w:rPr>
        <w:t>Tipo:</w:t>
      </w:r>
      <w:r>
        <w:rPr>
          <w:b w:val="0"/>
          <w:bCs w:val="0"/>
          <w:color w:val="231F20"/>
          <w:spacing w:val="-39"/>
          <w:w w:val="100"/>
          <w:u w:val="none"/>
        </w:rPr>
        <w:t> </w:t>
      </w:r>
      <w:r>
        <w:rPr>
          <w:b w:val="0"/>
          <w:bCs w:val="0"/>
          <w:color w:val="231F20"/>
          <w:spacing w:val="0"/>
          <w:w w:val="100"/>
          <w:u w:val="single" w:color="939598"/>
        </w:rPr>
        <w:t> </w:t>
      </w:r>
      <w:r>
        <w:rPr>
          <w:b w:val="0"/>
          <w:bCs w:val="0"/>
          <w:color w:val="231F20"/>
          <w:spacing w:val="0"/>
          <w:w w:val="100"/>
          <w:u w:val="single" w:color="939598"/>
        </w:rPr>
        <w:tab/>
      </w:r>
      <w:r>
        <w:rPr>
          <w:b w:val="0"/>
          <w:bCs w:val="0"/>
          <w:color w:val="231F20"/>
          <w:spacing w:val="0"/>
          <w:w w:val="100"/>
          <w:u w:val="none"/>
        </w:rPr>
      </w:r>
      <w:r>
        <w:rPr>
          <w:b w:val="0"/>
          <w:bCs w:val="0"/>
          <w:color w:val="000000"/>
          <w:spacing w:val="0"/>
          <w:w w:val="100"/>
          <w:u w:val="none"/>
        </w:rPr>
      </w:r>
    </w:p>
    <w:p>
      <w:pPr>
        <w:pStyle w:val="BodyText"/>
        <w:tabs>
          <w:tab w:pos="3438" w:val="left" w:leader="none"/>
        </w:tabs>
        <w:spacing w:line="295" w:lineRule="auto" w:before="54"/>
        <w:ind w:left="655" w:right="0" w:firstLine="792"/>
        <w:jc w:val="left"/>
      </w:pPr>
      <w:r>
        <w:rPr>
          <w:b w:val="0"/>
          <w:bCs w:val="0"/>
          <w:color w:val="231F20"/>
          <w:spacing w:val="2"/>
          <w:w w:val="100"/>
        </w:rPr>
        <w:t>F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9"/>
          <w:w w:val="100"/>
        </w:rPr>
        <w:t>c</w:t>
      </w:r>
      <w:r>
        <w:rPr>
          <w:b w:val="0"/>
          <w:bCs w:val="0"/>
          <w:color w:val="231F20"/>
          <w:spacing w:val="0"/>
          <w:w w:val="100"/>
        </w:rPr>
        <w:t>ha:</w:t>
      </w:r>
      <w:r>
        <w:rPr>
          <w:b w:val="0"/>
          <w:bCs w:val="0"/>
          <w:color w:val="231F20"/>
          <w:spacing w:val="-23"/>
          <w:w w:val="100"/>
        </w:rPr>
        <w:t> </w:t>
      </w:r>
      <w:r>
        <w:rPr>
          <w:b w:val="0"/>
          <w:bCs w:val="0"/>
          <w:color w:val="231F20"/>
          <w:spacing w:val="-23"/>
          <w:w w:val="100"/>
          <w:u w:val="single" w:color="939598"/>
        </w:rPr>
      </w:r>
      <w:r>
        <w:rPr>
          <w:b w:val="0"/>
          <w:bCs w:val="0"/>
          <w:color w:val="231F20"/>
          <w:spacing w:val="0"/>
          <w:w w:val="100"/>
          <w:u w:val="single" w:color="939598"/>
        </w:rPr>
        <w:t> </w:t>
      </w:r>
      <w:r>
        <w:rPr>
          <w:b w:val="0"/>
          <w:bCs w:val="0"/>
          <w:color w:val="231F20"/>
          <w:spacing w:val="0"/>
          <w:w w:val="100"/>
          <w:u w:val="single" w:color="939598"/>
        </w:rPr>
        <w:tab/>
      </w:r>
      <w:r>
        <w:rPr>
          <w:b w:val="0"/>
          <w:bCs w:val="0"/>
          <w:color w:val="231F20"/>
          <w:spacing w:val="0"/>
          <w:w w:val="100"/>
          <w:u w:val="none"/>
        </w:rPr>
      </w:r>
      <w:r>
        <w:rPr>
          <w:b w:val="0"/>
          <w:bCs w:val="0"/>
          <w:color w:val="231F20"/>
          <w:spacing w:val="0"/>
          <w:w w:val="100"/>
          <w:u w:val="none"/>
        </w:rPr>
      </w:r>
      <w:r>
        <w:rPr>
          <w:b w:val="0"/>
          <w:bCs w:val="0"/>
          <w:color w:val="231F20"/>
          <w:spacing w:val="0"/>
          <w:w w:val="100"/>
          <w:u w:val="none"/>
        </w:rPr>
        <w:t> </w:t>
      </w:r>
      <w:r>
        <w:rPr>
          <w:b w:val="0"/>
          <w:bCs w:val="0"/>
          <w:color w:val="231F20"/>
          <w:spacing w:val="0"/>
          <w:w w:val="100"/>
          <w:u w:val="none"/>
        </w:rPr>
        <w:t>Ho</w:t>
      </w:r>
      <w:r>
        <w:rPr>
          <w:b w:val="0"/>
          <w:bCs w:val="0"/>
          <w:color w:val="231F20"/>
          <w:spacing w:val="-3"/>
          <w:w w:val="100"/>
          <w:u w:val="none"/>
        </w:rPr>
        <w:t>r</w:t>
      </w:r>
      <w:r>
        <w:rPr>
          <w:b w:val="0"/>
          <w:bCs w:val="0"/>
          <w:color w:val="231F20"/>
          <w:spacing w:val="0"/>
          <w:w w:val="100"/>
          <w:u w:val="none"/>
        </w:rPr>
        <w:t>a</w:t>
      </w:r>
      <w:r>
        <w:rPr>
          <w:b w:val="0"/>
          <w:bCs w:val="0"/>
          <w:color w:val="231F20"/>
          <w:spacing w:val="0"/>
          <w:w w:val="100"/>
          <w:u w:val="none"/>
        </w:rPr>
        <w:t> </w:t>
      </w:r>
      <w:r>
        <w:rPr>
          <w:b w:val="0"/>
          <w:bCs w:val="0"/>
          <w:color w:val="231F20"/>
          <w:spacing w:val="0"/>
          <w:w w:val="100"/>
          <w:u w:val="none"/>
        </w:rPr>
        <w:t>de</w:t>
      </w:r>
      <w:r>
        <w:rPr>
          <w:b w:val="0"/>
          <w:bCs w:val="0"/>
          <w:color w:val="231F20"/>
          <w:spacing w:val="0"/>
          <w:w w:val="100"/>
          <w:u w:val="none"/>
        </w:rPr>
        <w:t> </w:t>
      </w:r>
      <w:r>
        <w:rPr>
          <w:b w:val="0"/>
          <w:bCs w:val="0"/>
          <w:color w:val="231F20"/>
          <w:spacing w:val="0"/>
          <w:w w:val="100"/>
          <w:u w:val="none"/>
        </w:rPr>
        <w:t>inicio:</w:t>
      </w:r>
      <w:r>
        <w:rPr>
          <w:b w:val="0"/>
          <w:bCs w:val="0"/>
          <w:color w:val="000000"/>
          <w:spacing w:val="0"/>
          <w:w w:val="100"/>
          <w:u w:val="none"/>
        </w:rPr>
      </w:r>
    </w:p>
    <w:p>
      <w:pPr>
        <w:pStyle w:val="BodyText"/>
        <w:tabs>
          <w:tab w:pos="3434" w:val="left" w:leader="none"/>
        </w:tabs>
        <w:spacing w:line="251" w:lineRule="exact"/>
        <w:ind w:left="213" w:right="0"/>
        <w:jc w:val="left"/>
      </w:pPr>
      <w:r>
        <w:rPr/>
        <w:pict>
          <v:group style="position:absolute;margin-left:42.943501pt;margin-top:16.064604pt;width:526.8002pt;height:.1pt;mso-position-horizontal-relative:page;mso-position-vertical-relative:paragraph;z-index:-7862" coordorigin="859,321" coordsize="10536,2">
            <v:shape style="position:absolute;left:859;top:321;width:10536;height:2" coordorigin="859,321" coordsize="10536,0" path="m859,321l11395,321e" filled="f" stroked="t" strokeweight="1.8623pt" strokecolor="#A7A9AC">
              <v:path arrowok="t"/>
            </v:shape>
            <w10:wrap type="none"/>
          </v:group>
        </w:pict>
      </w:r>
      <w:r>
        <w:rPr/>
        <w:pict>
          <v:shape style="position:absolute;margin-left:42.192249pt;margin-top:20.484255pt;width:527.767450pt;height:222.27425pt;mso-position-horizontal-relative:page;mso-position-vertical-relative:paragraph;z-index:-7847" type="#_x0000_t202" filled="f" stroked="f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/>
                  <w:tr>
                    <w:trPr>
                      <w:trHeight w:val="1745" w:hRule="exact"/>
                    </w:trPr>
                    <w:tc>
                      <w:tcPr>
                        <w:tcW w:w="493" w:type="dxa"/>
                        <w:tcBorders>
                          <w:top w:val="single" w:sz="2" w:space="0" w:color="6C6E70"/>
                          <w:left w:val="single" w:sz="2" w:space="0" w:color="6C6E70"/>
                          <w:bottom w:val="single" w:sz="15" w:space="0" w:color="A7A9AC"/>
                          <w:right w:val="single" w:sz="2" w:space="0" w:color="6C6E70"/>
                        </w:tcBorders>
                        <w:shd w:val="clear" w:color="auto" w:fill="58595B"/>
                      </w:tcPr>
                      <w:p>
                        <w:pPr>
                          <w:pStyle w:val="TableParagraph"/>
                          <w:spacing w:line="140" w:lineRule="exact" w:before="5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</w:rPr>
                        </w:r>
                      </w:p>
                      <w:p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</w:r>
                      </w:p>
                      <w:p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</w:r>
                      </w:p>
                      <w:p>
                        <w:pPr>
                          <w:pStyle w:val="TableParagraph"/>
                          <w:ind w:left="104" w:right="0"/>
                          <w:jc w:val="left"/>
                          <w:rPr>
                            <w:rFonts w:ascii="Book Antiqua" w:hAnsi="Book Antiqua" w:cs="Book Antiqua" w:eastAsia="Book Antiqua"/>
                            <w:sz w:val="57"/>
                            <w:szCs w:val="57"/>
                          </w:rPr>
                        </w:pPr>
                        <w:r>
                          <w:rPr>
                            <w:rFonts w:ascii="Book Antiqua" w:hAnsi="Book Antiqua" w:cs="Book Antiqua" w:eastAsia="Book Antiqua"/>
                            <w:b/>
                            <w:bCs/>
                            <w:color w:val="FFFFFF"/>
                            <w:spacing w:val="0"/>
                            <w:w w:val="105"/>
                            <w:sz w:val="57"/>
                            <w:szCs w:val="57"/>
                          </w:rPr>
                          <w:t>2</w:t>
                        </w:r>
                        <w:r>
                          <w:rPr>
                            <w:rFonts w:ascii="Book Antiqua" w:hAnsi="Book Antiqua" w:cs="Book Antiqua" w:eastAsia="Book Antiqua"/>
                            <w:b w:val="0"/>
                            <w:bCs w:val="0"/>
                            <w:color w:val="000000"/>
                            <w:spacing w:val="0"/>
                            <w:w w:val="100"/>
                            <w:sz w:val="57"/>
                            <w:szCs w:val="57"/>
                          </w:rPr>
                        </w:r>
                      </w:p>
                    </w:tc>
                    <w:tc>
                      <w:tcPr>
                        <w:tcW w:w="1695" w:type="dxa"/>
                        <w:tcBorders>
                          <w:top w:val="nil" w:sz="6" w:space="0" w:color="auto"/>
                          <w:left w:val="single" w:sz="2" w:space="0" w:color="6C6E70"/>
                          <w:bottom w:val="single" w:sz="15" w:space="0" w:color="A7A9AC"/>
                          <w:right w:val="nil" w:sz="6" w:space="0" w:color="auto"/>
                        </w:tcBorders>
                        <w:shd w:val="clear" w:color="auto" w:fill="939598"/>
                      </w:tcPr>
                      <w:p>
                        <w:pPr>
                          <w:pStyle w:val="TableParagraph"/>
                          <w:spacing w:line="100" w:lineRule="exact" w:before="4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85" w:lineRule="auto"/>
                          <w:ind w:left="106" w:right="185"/>
                          <w:jc w:val="center"/>
                          <w:rPr>
                            <w:rFonts w:ascii="Book Antiqua" w:hAnsi="Book Antiqua" w:cs="Book Antiqua" w:eastAsia="Book Antiqu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Book Antiqua" w:hAnsi="Book Antiqua" w:cs="Book Antiqua" w:eastAsia="Book Antiqua"/>
                            <w:b/>
                            <w:bCs/>
                            <w:color w:val="FFFFFF"/>
                            <w:spacing w:val="0"/>
                            <w:w w:val="105"/>
                            <w:sz w:val="22"/>
                            <w:szCs w:val="22"/>
                          </w:rPr>
                          <w:t>Responda</w:t>
                        </w:r>
                        <w:r>
                          <w:rPr>
                            <w:rFonts w:ascii="Book Antiqua" w:hAnsi="Book Antiqua" w:cs="Book Antiqua" w:eastAsia="Book Antiqua"/>
                            <w:b/>
                            <w:bCs/>
                            <w:color w:val="FFFFFF"/>
                            <w:spacing w:val="10"/>
                            <w:w w:val="105"/>
                            <w:sz w:val="22"/>
                            <w:szCs w:val="22"/>
                          </w:rPr>
                          <w:t> </w:t>
                        </w:r>
                        <w:r>
                          <w:rPr>
                            <w:rFonts w:ascii="Book Antiqua" w:hAnsi="Book Antiqua" w:cs="Book Antiqua" w:eastAsia="Book Antiqua"/>
                            <w:b/>
                            <w:bCs/>
                            <w:color w:val="FFFFFF"/>
                            <w:spacing w:val="0"/>
                            <w:w w:val="105"/>
                            <w:sz w:val="22"/>
                            <w:szCs w:val="22"/>
                          </w:rPr>
                          <w:t>en</w:t>
                        </w:r>
                        <w:r>
                          <w:rPr>
                            <w:rFonts w:ascii="Book Antiqua" w:hAnsi="Book Antiqua" w:cs="Book Antiqua" w:eastAsia="Book Antiqua"/>
                            <w:b/>
                            <w:bCs/>
                            <w:color w:val="FFFFFF"/>
                            <w:spacing w:val="0"/>
                            <w:w w:val="105"/>
                            <w:sz w:val="22"/>
                            <w:szCs w:val="22"/>
                          </w:rPr>
                          <w:t> </w:t>
                        </w:r>
                        <w:r>
                          <w:rPr>
                            <w:rFonts w:ascii="Book Antiqua" w:hAnsi="Book Antiqua" w:cs="Book Antiqua" w:eastAsia="Book Antiqua"/>
                            <w:b/>
                            <w:bCs/>
                            <w:color w:val="FFFFFF"/>
                            <w:spacing w:val="0"/>
                            <w:w w:val="110"/>
                            <w:sz w:val="22"/>
                            <w:szCs w:val="22"/>
                          </w:rPr>
                          <w:t>caso</w:t>
                        </w:r>
                        <w:r>
                          <w:rPr>
                            <w:rFonts w:ascii="Book Antiqua" w:hAnsi="Book Antiqua" w:cs="Book Antiqua" w:eastAsia="Book Antiqua"/>
                            <w:b/>
                            <w:bCs/>
                            <w:color w:val="FFFFFF"/>
                            <w:spacing w:val="-11"/>
                            <w:w w:val="110"/>
                            <w:sz w:val="22"/>
                            <w:szCs w:val="22"/>
                          </w:rPr>
                          <w:t> </w:t>
                        </w:r>
                        <w:r>
                          <w:rPr>
                            <w:rFonts w:ascii="Book Antiqua" w:hAnsi="Book Antiqua" w:cs="Book Antiqua" w:eastAsia="Book Antiqua"/>
                            <w:b/>
                            <w:bCs/>
                            <w:color w:val="FFFFFF"/>
                            <w:spacing w:val="0"/>
                            <w:w w:val="110"/>
                            <w:sz w:val="22"/>
                            <w:szCs w:val="22"/>
                          </w:rPr>
                          <w:t>de</w:t>
                        </w:r>
                        <w:r>
                          <w:rPr>
                            <w:rFonts w:ascii="Book Antiqua" w:hAnsi="Book Antiqua" w:cs="Book Antiqua" w:eastAsia="Book Antiqua"/>
                            <w:b/>
                            <w:bCs/>
                            <w:color w:val="FFFFFF"/>
                            <w:spacing w:val="0"/>
                            <w:w w:val="105"/>
                            <w:sz w:val="22"/>
                            <w:szCs w:val="22"/>
                          </w:rPr>
                          <w:t> </w:t>
                        </w:r>
                        <w:r>
                          <w:rPr>
                            <w:rFonts w:ascii="Book Antiqua" w:hAnsi="Book Antiqua" w:cs="Book Antiqua" w:eastAsia="Book Antiqua"/>
                            <w:b/>
                            <w:bCs/>
                            <w:color w:val="FFFFFF"/>
                            <w:spacing w:val="0"/>
                            <w:w w:val="110"/>
                            <w:sz w:val="22"/>
                            <w:szCs w:val="22"/>
                          </w:rPr>
                          <w:t>presenciar</w:t>
                        </w:r>
                        <w:r>
                          <w:rPr>
                            <w:rFonts w:ascii="Book Antiqua" w:hAnsi="Book Antiqua" w:cs="Book Antiqua" w:eastAsia="Book Antiqua"/>
                            <w:b/>
                            <w:bCs/>
                            <w:color w:val="FFFFFF"/>
                            <w:spacing w:val="-10"/>
                            <w:w w:val="110"/>
                            <w:sz w:val="22"/>
                            <w:szCs w:val="22"/>
                          </w:rPr>
                          <w:t> </w:t>
                        </w:r>
                        <w:r>
                          <w:rPr>
                            <w:rFonts w:ascii="Book Antiqua" w:hAnsi="Book Antiqua" w:cs="Book Antiqua" w:eastAsia="Book Antiqua"/>
                            <w:b/>
                            <w:bCs/>
                            <w:color w:val="FFFFFF"/>
                            <w:spacing w:val="0"/>
                            <w:w w:val="110"/>
                            <w:sz w:val="22"/>
                            <w:szCs w:val="22"/>
                          </w:rPr>
                          <w:t>la</w:t>
                        </w:r>
                        <w:r>
                          <w:rPr>
                            <w:rFonts w:ascii="Book Antiqua" w:hAnsi="Book Antiqua" w:cs="Book Antiqua" w:eastAsia="Book Antiqua"/>
                            <w:b/>
                            <w:bCs/>
                            <w:color w:val="FFFFFF"/>
                            <w:spacing w:val="0"/>
                            <w:w w:val="106"/>
                            <w:sz w:val="22"/>
                            <w:szCs w:val="22"/>
                          </w:rPr>
                          <w:t> </w:t>
                        </w:r>
                        <w:r>
                          <w:rPr>
                            <w:rFonts w:ascii="Book Antiqua" w:hAnsi="Book Antiqua" w:cs="Book Antiqua" w:eastAsia="Book Antiqua"/>
                            <w:b/>
                            <w:bCs/>
                            <w:color w:val="FFFFFF"/>
                            <w:spacing w:val="0"/>
                            <w:w w:val="110"/>
                            <w:sz w:val="22"/>
                            <w:szCs w:val="22"/>
                          </w:rPr>
                          <w:t>apertura</w:t>
                        </w:r>
                        <w:r>
                          <w:rPr>
                            <w:rFonts w:ascii="Book Antiqua" w:hAnsi="Book Antiqua" w:cs="Book Antiqua" w:eastAsia="Book Antiqua"/>
                            <w:b w:val="0"/>
                            <w:bCs w:val="0"/>
                            <w:color w:val="000000"/>
                            <w:spacing w:val="0"/>
                            <w:w w:val="100"/>
                            <w:sz w:val="22"/>
                            <w:szCs w:val="22"/>
                          </w:rPr>
                        </w:r>
                      </w:p>
                      <w:p>
                        <w:pPr>
                          <w:pStyle w:val="TableParagraph"/>
                          <w:ind w:right="78"/>
                          <w:jc w:val="center"/>
                          <w:rPr>
                            <w:rFonts w:ascii="Book Antiqua" w:hAnsi="Book Antiqua" w:cs="Book Antiqua" w:eastAsia="Book Antiqu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Book Antiqua" w:hAnsi="Book Antiqua" w:cs="Book Antiqua" w:eastAsia="Book Antiqua"/>
                            <w:b/>
                            <w:bCs/>
                            <w:color w:val="FFFFFF"/>
                            <w:spacing w:val="0"/>
                            <w:w w:val="100"/>
                            <w:sz w:val="22"/>
                            <w:szCs w:val="22"/>
                          </w:rPr>
                          <w:t>del</w:t>
                        </w:r>
                        <w:r>
                          <w:rPr>
                            <w:rFonts w:ascii="Book Antiqua" w:hAnsi="Book Antiqua" w:cs="Book Antiqua" w:eastAsia="Book Antiqua"/>
                            <w:b/>
                            <w:bCs/>
                            <w:color w:val="FFFFFF"/>
                            <w:spacing w:val="20"/>
                            <w:w w:val="100"/>
                            <w:sz w:val="22"/>
                            <w:szCs w:val="22"/>
                          </w:rPr>
                          <w:t> </w:t>
                        </w:r>
                        <w:r>
                          <w:rPr>
                            <w:rFonts w:ascii="Book Antiqua" w:hAnsi="Book Antiqua" w:cs="Book Antiqua" w:eastAsia="Book Antiqua"/>
                            <w:b/>
                            <w:bCs/>
                            <w:color w:val="FFFFFF"/>
                            <w:spacing w:val="0"/>
                            <w:w w:val="100"/>
                            <w:sz w:val="22"/>
                            <w:szCs w:val="22"/>
                          </w:rPr>
                          <w:t>módulo</w:t>
                        </w:r>
                        <w:r>
                          <w:rPr>
                            <w:rFonts w:ascii="Book Antiqua" w:hAnsi="Book Antiqua" w:cs="Book Antiqua" w:eastAsia="Book Antiqua"/>
                            <w:b w:val="0"/>
                            <w:bCs w:val="0"/>
                            <w:color w:val="000000"/>
                            <w:spacing w:val="0"/>
                            <w:w w:val="100"/>
                            <w:sz w:val="22"/>
                            <w:szCs w:val="22"/>
                          </w:rPr>
                        </w:r>
                      </w:p>
                    </w:tc>
                    <w:tc>
                      <w:tcPr>
                        <w:tcW w:w="8358" w:type="dxa"/>
                        <w:tcBorders>
                          <w:top w:val="nil" w:sz="6" w:space="0" w:color="auto"/>
                          <w:left w:val="nil" w:sz="6" w:space="0" w:color="auto"/>
                          <w:bottom w:val="single" w:sz="15" w:space="0" w:color="A7A9AC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tabs>
                            <w:tab w:pos="3285" w:val="left" w:leader="none"/>
                            <w:tab w:pos="4212" w:val="left" w:leader="none"/>
                            <w:tab w:pos="4417" w:val="left" w:leader="none"/>
                            <w:tab w:pos="6764" w:val="left" w:leader="none"/>
                          </w:tabs>
                          <w:spacing w:line="225" w:lineRule="auto" w:before="77"/>
                          <w:ind w:left="165" w:right="707" w:firstLine="564"/>
                          <w:jc w:val="left"/>
                          <w:rPr>
                            <w:rFonts w:ascii="Tw Cen MT" w:hAnsi="Tw Cen MT" w:cs="Tw Cen MT" w:eastAsia="Tw Cen MT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position w:val="2"/>
                            <w:sz w:val="24"/>
                            <w:szCs w:val="24"/>
                          </w:rPr>
                          <w:t>¿A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position w:val="2"/>
                            <w:sz w:val="24"/>
                            <w:szCs w:val="24"/>
                          </w:rPr>
                          <w:t> 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position w:val="2"/>
                            <w:sz w:val="24"/>
                            <w:szCs w:val="24"/>
                          </w:rPr>
                          <w:t>qué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position w:val="2"/>
                            <w:sz w:val="24"/>
                            <w:szCs w:val="24"/>
                          </w:rPr>
                          <w:t> 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position w:val="2"/>
                            <w:sz w:val="24"/>
                            <w:szCs w:val="24"/>
                          </w:rPr>
                          <w:t>ho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-3"/>
                            <w:w w:val="100"/>
                            <w:position w:val="2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position w:val="2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position w:val="2"/>
                            <w:sz w:val="24"/>
                            <w:szCs w:val="24"/>
                          </w:rPr>
                          <w:tab/>
                          <w:tab/>
                          <w:tab/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position w:val="0"/>
                            <w:sz w:val="24"/>
                            <w:szCs w:val="24"/>
                          </w:rPr>
                          <w:t>¿Había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position w:val="0"/>
                            <w:sz w:val="24"/>
                            <w:szCs w:val="24"/>
                          </w:rPr>
                          <w:t> 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position w:val="0"/>
                            <w:sz w:val="24"/>
                            <w:szCs w:val="24"/>
                          </w:rPr>
                          <w:t>ciudadanos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position w:val="0"/>
                            <w:sz w:val="24"/>
                            <w:szCs w:val="24"/>
                          </w:rPr>
                          <w:tab/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position w:val="8"/>
                            <w:sz w:val="24"/>
                            <w:szCs w:val="24"/>
                          </w:rPr>
                          <w:t>¿cuántos?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position w:val="8"/>
                            <w:sz w:val="24"/>
                            <w:szCs w:val="24"/>
                          </w:rPr>
                          <w:t> 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position w:val="2"/>
                            <w:sz w:val="24"/>
                            <w:szCs w:val="24"/>
                          </w:rPr>
                          <w:t>abrió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position w:val="2"/>
                            <w:sz w:val="24"/>
                            <w:szCs w:val="24"/>
                          </w:rPr>
                          <w:t> 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position w:val="2"/>
                            <w:sz w:val="24"/>
                            <w:szCs w:val="24"/>
                          </w:rPr>
                          <w:t>sus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position w:val="2"/>
                            <w:sz w:val="24"/>
                            <w:szCs w:val="24"/>
                          </w:rPr>
                          <w:t> 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position w:val="2"/>
                            <w:sz w:val="24"/>
                            <w:szCs w:val="24"/>
                          </w:rPr>
                          <w:t>pue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4"/>
                            <w:w w:val="100"/>
                            <w:position w:val="2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position w:val="2"/>
                            <w:sz w:val="24"/>
                            <w:szCs w:val="24"/>
                          </w:rPr>
                          <w:t>tas?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position w:val="2"/>
                            <w:sz w:val="24"/>
                            <w:szCs w:val="24"/>
                            <w:u w:val="single" w:color="939598"/>
                          </w:rPr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position w:val="2"/>
                            <w:sz w:val="24"/>
                            <w:szCs w:val="24"/>
                            <w:u w:val="single" w:color="939598"/>
                          </w:rPr>
                          <w:tab/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position w:val="2"/>
                            <w:sz w:val="24"/>
                            <w:szCs w:val="24"/>
                            <w:u w:val="none"/>
                          </w:rPr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position w:val="2"/>
                            <w:sz w:val="24"/>
                            <w:szCs w:val="24"/>
                            <w:u w:val="none"/>
                          </w:rPr>
                          <w:tab/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-5"/>
                            <w:w w:val="100"/>
                            <w:position w:val="0"/>
                            <w:sz w:val="24"/>
                            <w:szCs w:val="24"/>
                            <w:u w:val="none"/>
                          </w:rPr>
                          <w:t>f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position w:val="0"/>
                            <w:sz w:val="24"/>
                            <w:szCs w:val="24"/>
                            <w:u w:val="none"/>
                          </w:rPr>
                          <w:t>o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4"/>
                            <w:w w:val="100"/>
                            <w:position w:val="0"/>
                            <w:sz w:val="24"/>
                            <w:szCs w:val="24"/>
                            <w:u w:val="none"/>
                          </w:rPr>
                          <w:t>r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position w:val="0"/>
                            <w:sz w:val="24"/>
                            <w:szCs w:val="24"/>
                            <w:u w:val="none"/>
                          </w:rPr>
                          <w:t>mados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position w:val="0"/>
                            <w:sz w:val="24"/>
                            <w:szCs w:val="24"/>
                            <w:u w:val="none"/>
                          </w:rPr>
                          <w:t> 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position w:val="0"/>
                            <w:sz w:val="24"/>
                            <w:szCs w:val="24"/>
                            <w:u w:val="none"/>
                          </w:rPr>
                          <w:t>antes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position w:val="0"/>
                            <w:sz w:val="24"/>
                            <w:szCs w:val="24"/>
                            <w:u w:val="none"/>
                          </w:rPr>
                          <w:t> 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position w:val="0"/>
                            <w:sz w:val="24"/>
                            <w:szCs w:val="24"/>
                            <w:u w:val="none"/>
                          </w:rPr>
                          <w:t>de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position w:val="0"/>
                            <w:sz w:val="24"/>
                            <w:szCs w:val="24"/>
                            <w:u w:val="none"/>
                          </w:rPr>
                          <w:t> 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position w:val="0"/>
                            <w:sz w:val="24"/>
                            <w:szCs w:val="24"/>
                            <w:u w:val="none"/>
                          </w:rPr>
                          <w:t>la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000000"/>
                            <w:spacing w:val="0"/>
                            <w:w w:val="100"/>
                            <w:position w:val="0"/>
                            <w:sz w:val="24"/>
                            <w:szCs w:val="24"/>
                            <w:u w:val="none"/>
                          </w:rPr>
                        </w:r>
                      </w:p>
                      <w:p>
                        <w:pPr>
                          <w:pStyle w:val="TableParagraph"/>
                          <w:spacing w:line="240" w:lineRule="exact" w:before="3"/>
                          <w:ind w:left="5313" w:right="0"/>
                          <w:jc w:val="left"/>
                          <w:rPr>
                            <w:rFonts w:ascii="Tw Cen MT" w:hAnsi="Tw Cen MT" w:cs="Tw Cen MT" w:eastAsia="Tw Cen MT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sz w:val="24"/>
                            <w:szCs w:val="24"/>
                          </w:rPr>
                          <w:t>ape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4"/>
                            <w:w w:val="100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sz w:val="24"/>
                            <w:szCs w:val="24"/>
                          </w:rPr>
                          <w:t>tu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-3"/>
                            <w:w w:val="100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sz w:val="24"/>
                            <w:szCs w:val="24"/>
                          </w:rPr>
                          <w:t>a?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000000"/>
                            <w:spacing w:val="0"/>
                            <w:w w:val="100"/>
                            <w:sz w:val="24"/>
                            <w:szCs w:val="24"/>
                          </w:rPr>
                        </w:r>
                      </w:p>
                      <w:p>
                        <w:pPr>
                          <w:pStyle w:val="TableParagraph"/>
                          <w:spacing w:line="190" w:lineRule="exact"/>
                          <w:ind w:left="181" w:right="0"/>
                          <w:jc w:val="left"/>
                          <w:rPr>
                            <w:rFonts w:ascii="Tw Cen MT" w:hAnsi="Tw Cen MT" w:cs="Tw Cen MT" w:eastAsia="Tw Cen MT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sz w:val="24"/>
                            <w:szCs w:val="24"/>
                          </w:rPr>
                          <w:t>¿Al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sz w:val="24"/>
                            <w:szCs w:val="24"/>
                          </w:rPr>
                          <w:t> 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sz w:val="24"/>
                            <w:szCs w:val="24"/>
                          </w:rPr>
                          <w:t>abri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-17"/>
                            <w:w w:val="100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sz w:val="24"/>
                            <w:szCs w:val="24"/>
                          </w:rPr>
                          <w:t>,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sz w:val="24"/>
                            <w:szCs w:val="24"/>
                          </w:rPr>
                          <w:t> 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sz w:val="24"/>
                            <w:szCs w:val="24"/>
                          </w:rPr>
                          <w:t>estaban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000000"/>
                            <w:spacing w:val="0"/>
                            <w:w w:val="100"/>
                            <w:sz w:val="24"/>
                            <w:szCs w:val="24"/>
                          </w:rPr>
                        </w:r>
                      </w:p>
                      <w:p>
                        <w:pPr>
                          <w:pStyle w:val="TableParagraph"/>
                          <w:tabs>
                            <w:tab w:pos="3288" w:val="left" w:leader="none"/>
                            <w:tab w:pos="4078" w:val="left" w:leader="none"/>
                            <w:tab w:pos="8024" w:val="left" w:leader="none"/>
                          </w:tabs>
                          <w:spacing w:line="224" w:lineRule="exact"/>
                          <w:ind w:left="398" w:right="0"/>
                          <w:jc w:val="left"/>
                          <w:rPr>
                            <w:rFonts w:ascii="Tw Cen MT" w:hAnsi="Tw Cen MT" w:cs="Tw Cen MT" w:eastAsia="Tw Cen MT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position w:val="-2"/>
                            <w:sz w:val="24"/>
                            <w:szCs w:val="24"/>
                          </w:rPr>
                          <w:t>presentes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position w:val="-2"/>
                            <w:sz w:val="24"/>
                            <w:szCs w:val="24"/>
                          </w:rPr>
                          <w:t> 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position w:val="-2"/>
                            <w:sz w:val="24"/>
                            <w:szCs w:val="24"/>
                          </w:rPr>
                          <w:t>todos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position w:val="-2"/>
                            <w:sz w:val="24"/>
                            <w:szCs w:val="24"/>
                            <w:u w:val="single" w:color="939598"/>
                          </w:rPr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position w:val="-2"/>
                            <w:sz w:val="24"/>
                            <w:szCs w:val="24"/>
                            <w:u w:val="single" w:color="939598"/>
                          </w:rPr>
                          <w:tab/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position w:val="-2"/>
                            <w:sz w:val="24"/>
                            <w:szCs w:val="24"/>
                            <w:u w:val="none"/>
                          </w:rPr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position w:val="-2"/>
                            <w:sz w:val="24"/>
                            <w:szCs w:val="24"/>
                            <w:u w:val="none"/>
                          </w:rPr>
                          <w:tab/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position w:val="0"/>
                            <w:sz w:val="24"/>
                            <w:szCs w:val="24"/>
                            <w:u w:val="none"/>
                          </w:rPr>
                          <w:t>¿A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position w:val="0"/>
                            <w:sz w:val="24"/>
                            <w:szCs w:val="24"/>
                            <w:u w:val="none"/>
                          </w:rPr>
                          <w:t> 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position w:val="0"/>
                            <w:sz w:val="24"/>
                            <w:szCs w:val="24"/>
                            <w:u w:val="none"/>
                          </w:rPr>
                          <w:t>qué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position w:val="0"/>
                            <w:sz w:val="24"/>
                            <w:szCs w:val="24"/>
                            <w:u w:val="none"/>
                          </w:rPr>
                          <w:t> 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position w:val="0"/>
                            <w:sz w:val="24"/>
                            <w:szCs w:val="24"/>
                            <w:u w:val="none"/>
                          </w:rPr>
                          <w:t>ho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-3"/>
                            <w:w w:val="100"/>
                            <w:position w:val="0"/>
                            <w:sz w:val="24"/>
                            <w:szCs w:val="24"/>
                            <w:u w:val="none"/>
                          </w:rPr>
                          <w:t>r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position w:val="0"/>
                            <w:sz w:val="24"/>
                            <w:szCs w:val="24"/>
                            <w:u w:val="none"/>
                          </w:rPr>
                          <w:t>a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position w:val="0"/>
                            <w:sz w:val="24"/>
                            <w:szCs w:val="24"/>
                            <w:u w:val="none"/>
                          </w:rPr>
                          <w:t> 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position w:val="0"/>
                            <w:sz w:val="24"/>
                            <w:szCs w:val="24"/>
                            <w:u w:val="none"/>
                          </w:rPr>
                          <w:t>se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position w:val="0"/>
                            <w:sz w:val="24"/>
                            <w:szCs w:val="24"/>
                            <w:u w:val="none"/>
                          </w:rPr>
                          <w:t> 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position w:val="0"/>
                            <w:sz w:val="24"/>
                            <w:szCs w:val="24"/>
                            <w:u w:val="none"/>
                          </w:rPr>
                          <w:t>atendió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position w:val="0"/>
                            <w:sz w:val="24"/>
                            <w:szCs w:val="24"/>
                            <w:u w:val="none"/>
                          </w:rPr>
                          <w:t> 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-21"/>
                            <w:w w:val="100"/>
                            <w:position w:val="0"/>
                            <w:sz w:val="24"/>
                            <w:szCs w:val="24"/>
                            <w:u w:val="none"/>
                          </w:rPr>
                          <w:t> 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position w:val="0"/>
                            <w:sz w:val="24"/>
                            <w:szCs w:val="24"/>
                            <w:u w:val="single" w:color="939598"/>
                          </w:rPr>
                          <w:t> 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position w:val="0"/>
                            <w:sz w:val="24"/>
                            <w:szCs w:val="24"/>
                            <w:u w:val="single" w:color="939598"/>
                          </w:rPr>
                          <w:tab/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position w:val="0"/>
                            <w:sz w:val="24"/>
                            <w:szCs w:val="24"/>
                            <w:u w:val="none"/>
                          </w:rPr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000000"/>
                            <w:spacing w:val="0"/>
                            <w:w w:val="100"/>
                            <w:position w:val="0"/>
                            <w:sz w:val="24"/>
                            <w:szCs w:val="24"/>
                            <w:u w:val="none"/>
                          </w:rPr>
                        </w:r>
                      </w:p>
                      <w:p>
                        <w:pPr>
                          <w:pStyle w:val="TableParagraph"/>
                          <w:tabs>
                            <w:tab w:pos="4260" w:val="left" w:leader="none"/>
                          </w:tabs>
                          <w:spacing w:line="248" w:lineRule="exact"/>
                          <w:ind w:left="348" w:right="0"/>
                          <w:jc w:val="left"/>
                          <w:rPr>
                            <w:rFonts w:ascii="Tw Cen MT" w:hAnsi="Tw Cen MT" w:cs="Tw Cen MT" w:eastAsia="Tw Cen MT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position w:val="3"/>
                            <w:sz w:val="24"/>
                            <w:szCs w:val="24"/>
                          </w:rPr>
                          <w:t>los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position w:val="3"/>
                            <w:sz w:val="24"/>
                            <w:szCs w:val="24"/>
                          </w:rPr>
                          <w:t> 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position w:val="3"/>
                            <w:sz w:val="24"/>
                            <w:szCs w:val="24"/>
                          </w:rPr>
                          <w:t>funcionarios?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position w:val="3"/>
                            <w:sz w:val="24"/>
                            <w:szCs w:val="24"/>
                          </w:rPr>
                          <w:tab/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position w:val="0"/>
                            <w:sz w:val="24"/>
                            <w:szCs w:val="24"/>
                          </w:rPr>
                          <w:t>al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position w:val="0"/>
                            <w:sz w:val="24"/>
                            <w:szCs w:val="24"/>
                          </w:rPr>
                          <w:t> 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position w:val="0"/>
                            <w:sz w:val="24"/>
                            <w:szCs w:val="24"/>
                          </w:rPr>
                          <w:t>primer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position w:val="0"/>
                            <w:sz w:val="24"/>
                            <w:szCs w:val="24"/>
                          </w:rPr>
                          <w:t> 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231F20"/>
                            <w:spacing w:val="0"/>
                            <w:w w:val="100"/>
                            <w:position w:val="0"/>
                            <w:sz w:val="24"/>
                            <w:szCs w:val="24"/>
                          </w:rPr>
                          <w:t>ciudadano?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000000"/>
                            <w:spacing w:val="0"/>
                            <w:w w:val="100"/>
                            <w:position w:val="0"/>
                            <w:sz w:val="24"/>
                            <w:szCs w:val="24"/>
                          </w:rPr>
                        </w:r>
                      </w:p>
                    </w:tc>
                  </w:tr>
                  <w:tr>
                    <w:trPr>
                      <w:trHeight w:val="69" w:hRule="exact"/>
                    </w:trPr>
                    <w:tc>
                      <w:tcPr>
                        <w:tcW w:w="493" w:type="dxa"/>
                        <w:tcBorders>
                          <w:top w:val="single" w:sz="15" w:space="0" w:color="A7A9AC"/>
                          <w:left w:val="nil" w:sz="6" w:space="0" w:color="auto"/>
                          <w:bottom w:val="single" w:sz="5" w:space="0" w:color="808285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1695" w:type="dxa"/>
                        <w:tcBorders>
                          <w:top w:val="single" w:sz="15" w:space="0" w:color="A7A9AC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8358" w:type="dxa"/>
                        <w:vMerge w:val="restart"/>
                        <w:tcBorders>
                          <w:top w:val="single" w:sz="15" w:space="0" w:color="A7A9AC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</w:tr>
                  <w:tr>
                    <w:trPr>
                      <w:trHeight w:val="2624" w:hRule="exact"/>
                    </w:trPr>
                    <w:tc>
                      <w:tcPr>
                        <w:tcW w:w="493" w:type="dxa"/>
                        <w:tcBorders>
                          <w:top w:val="single" w:sz="5" w:space="0" w:color="808285"/>
                          <w:left w:val="single" w:sz="5" w:space="0" w:color="808285"/>
                          <w:bottom w:val="single" w:sz="5" w:space="0" w:color="808285"/>
                          <w:right w:val="single" w:sz="5" w:space="0" w:color="808285"/>
                        </w:tcBorders>
                        <w:shd w:val="clear" w:color="auto" w:fill="58595B"/>
                      </w:tcPr>
                      <w:p>
                        <w:pPr>
                          <w:pStyle w:val="TableParagraph"/>
                          <w:spacing w:line="140" w:lineRule="exact" w:before="3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</w:rPr>
                        </w:r>
                      </w:p>
                      <w:p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</w:r>
                      </w:p>
                      <w:p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</w:r>
                      </w:p>
                      <w:p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</w:r>
                      </w:p>
                      <w:p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</w:r>
                      </w:p>
                      <w:p>
                        <w:pPr>
                          <w:pStyle w:val="TableParagraph"/>
                          <w:ind w:left="97" w:right="0"/>
                          <w:jc w:val="left"/>
                          <w:rPr>
                            <w:rFonts w:ascii="Book Antiqua" w:hAnsi="Book Antiqua" w:cs="Book Antiqua" w:eastAsia="Book Antiqua"/>
                            <w:sz w:val="57"/>
                            <w:szCs w:val="57"/>
                          </w:rPr>
                        </w:pPr>
                        <w:r>
                          <w:rPr>
                            <w:rFonts w:ascii="Book Antiqua" w:hAnsi="Book Antiqua" w:cs="Book Antiqua" w:eastAsia="Book Antiqua"/>
                            <w:b/>
                            <w:bCs/>
                            <w:color w:val="FFFFFF"/>
                            <w:spacing w:val="0"/>
                            <w:w w:val="105"/>
                            <w:sz w:val="57"/>
                            <w:szCs w:val="57"/>
                          </w:rPr>
                          <w:t>3</w:t>
                        </w:r>
                        <w:r>
                          <w:rPr>
                            <w:rFonts w:ascii="Book Antiqua" w:hAnsi="Book Antiqua" w:cs="Book Antiqua" w:eastAsia="Book Antiqua"/>
                            <w:b w:val="0"/>
                            <w:bCs w:val="0"/>
                            <w:color w:val="000000"/>
                            <w:spacing w:val="0"/>
                            <w:w w:val="100"/>
                            <w:sz w:val="57"/>
                            <w:szCs w:val="57"/>
                          </w:rPr>
                        </w:r>
                      </w:p>
                    </w:tc>
                    <w:tc>
                      <w:tcPr>
                        <w:tcW w:w="1695" w:type="dxa"/>
                        <w:tcBorders>
                          <w:top w:val="nil" w:sz="6" w:space="0" w:color="auto"/>
                          <w:left w:val="single" w:sz="5" w:space="0" w:color="808285"/>
                          <w:bottom w:val="nil" w:sz="6" w:space="0" w:color="auto"/>
                          <w:right w:val="nil" w:sz="6" w:space="0" w:color="auto"/>
                        </w:tcBorders>
                        <w:shd w:val="clear" w:color="auto" w:fill="939598"/>
                      </w:tcPr>
                      <w:p>
                        <w:pPr>
                          <w:pStyle w:val="TableParagraph"/>
                          <w:spacing w:line="170" w:lineRule="exact" w:before="4"/>
                          <w:rPr>
                            <w:sz w:val="17"/>
                            <w:szCs w:val="17"/>
                          </w:rPr>
                        </w:pPr>
                        <w:r>
                          <w:rPr>
                            <w:sz w:val="17"/>
                            <w:szCs w:val="17"/>
                          </w:rPr>
                        </w:r>
                      </w:p>
                      <w:p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</w:r>
                      </w:p>
                      <w:p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</w:r>
                      </w:p>
                      <w:p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</w:r>
                      </w:p>
                      <w:p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</w:r>
                      </w:p>
                      <w:p>
                        <w:pPr>
                          <w:pStyle w:val="TableParagraph"/>
                          <w:spacing w:line="180" w:lineRule="auto"/>
                          <w:ind w:left="205" w:right="316"/>
                          <w:jc w:val="center"/>
                          <w:rPr>
                            <w:rFonts w:ascii="Book Antiqua" w:hAnsi="Book Antiqua" w:cs="Book Antiqua" w:eastAsia="Book Antiqua"/>
                            <w:sz w:val="24"/>
                            <w:szCs w:val="24"/>
                          </w:rPr>
                        </w:pPr>
                        <w:r>
                          <w:rPr>
                            <w:rFonts w:ascii="Book Antiqua" w:hAnsi="Book Antiqua" w:cs="Book Antiqua" w:eastAsia="Book Antiqua"/>
                            <w:b/>
                            <w:bCs/>
                            <w:color w:val="FFFFFF"/>
                            <w:spacing w:val="0"/>
                            <w:w w:val="105"/>
                            <w:sz w:val="24"/>
                            <w:szCs w:val="24"/>
                          </w:rPr>
                          <w:t>Ubicación</w:t>
                        </w:r>
                        <w:r>
                          <w:rPr>
                            <w:rFonts w:ascii="Book Antiqua" w:hAnsi="Book Antiqua" w:cs="Book Antiqua" w:eastAsia="Book Antiqua"/>
                            <w:b/>
                            <w:bCs/>
                            <w:color w:val="FFFFFF"/>
                            <w:spacing w:val="0"/>
                            <w:w w:val="105"/>
                            <w:sz w:val="24"/>
                            <w:szCs w:val="24"/>
                          </w:rPr>
                          <w:t> </w:t>
                        </w:r>
                        <w:r>
                          <w:rPr>
                            <w:rFonts w:ascii="Book Antiqua" w:hAnsi="Book Antiqua" w:cs="Book Antiqua" w:eastAsia="Book Antiqua"/>
                            <w:b/>
                            <w:bCs/>
                            <w:color w:val="FFFFFF"/>
                            <w:spacing w:val="0"/>
                            <w:w w:val="105"/>
                            <w:sz w:val="24"/>
                            <w:szCs w:val="24"/>
                          </w:rPr>
                          <w:t>del</w:t>
                        </w:r>
                        <w:r>
                          <w:rPr>
                            <w:rFonts w:ascii="Book Antiqua" w:hAnsi="Book Antiqua" w:cs="Book Antiqua" w:eastAsia="Book Antiqua"/>
                            <w:b/>
                            <w:bCs/>
                            <w:color w:val="FFFFFF"/>
                            <w:spacing w:val="0"/>
                            <w:w w:val="103"/>
                            <w:sz w:val="24"/>
                            <w:szCs w:val="24"/>
                          </w:rPr>
                          <w:t> </w:t>
                        </w:r>
                        <w:r>
                          <w:rPr>
                            <w:rFonts w:ascii="Book Antiqua" w:hAnsi="Book Antiqua" w:cs="Book Antiqua" w:eastAsia="Book Antiqua"/>
                            <w:b/>
                            <w:bCs/>
                            <w:color w:val="FFFFFF"/>
                            <w:spacing w:val="0"/>
                            <w:w w:val="105"/>
                            <w:sz w:val="24"/>
                            <w:szCs w:val="24"/>
                          </w:rPr>
                          <w:t>módulo</w:t>
                        </w:r>
                        <w:r>
                          <w:rPr>
                            <w:rFonts w:ascii="Book Antiqua" w:hAnsi="Book Antiqua" w:cs="Book Antiqua" w:eastAsia="Book Antiqua"/>
                            <w:b w:val="0"/>
                            <w:bCs w:val="0"/>
                            <w:color w:val="000000"/>
                            <w:spacing w:val="0"/>
                            <w:w w:val="100"/>
                            <w:sz w:val="24"/>
                            <w:szCs w:val="24"/>
                          </w:rPr>
                        </w:r>
                      </w:p>
                    </w:tc>
                    <w:tc>
                      <w:tcPr>
                        <w:tcW w:w="8358" w:type="dxa"/>
                        <w:vMerge/>
                        <w:tcBorders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b w:val="0"/>
          <w:bCs w:val="0"/>
          <w:color w:val="231F20"/>
          <w:spacing w:val="0"/>
          <w:w w:val="100"/>
        </w:rPr>
        <w:t>Ho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conclusión:</w:t>
      </w:r>
      <w:r>
        <w:rPr>
          <w:b w:val="0"/>
          <w:bCs w:val="0"/>
          <w:color w:val="231F20"/>
          <w:spacing w:val="-10"/>
          <w:w w:val="100"/>
        </w:rPr>
        <w:t> </w:t>
      </w:r>
      <w:r>
        <w:rPr>
          <w:b w:val="0"/>
          <w:bCs w:val="0"/>
          <w:color w:val="231F20"/>
          <w:spacing w:val="0"/>
          <w:w w:val="100"/>
          <w:u w:val="single" w:color="939598"/>
        </w:rPr>
        <w:t> </w:t>
      </w:r>
      <w:r>
        <w:rPr>
          <w:b w:val="0"/>
          <w:bCs w:val="0"/>
          <w:color w:val="231F20"/>
          <w:spacing w:val="0"/>
          <w:w w:val="100"/>
          <w:u w:val="single" w:color="939598"/>
        </w:rPr>
        <w:tab/>
      </w:r>
      <w:r>
        <w:rPr>
          <w:b w:val="0"/>
          <w:bCs w:val="0"/>
          <w:color w:val="231F20"/>
          <w:spacing w:val="0"/>
          <w:w w:val="100"/>
          <w:u w:val="none"/>
        </w:rPr>
      </w:r>
      <w:r>
        <w:rPr>
          <w:b w:val="0"/>
          <w:bCs w:val="0"/>
          <w:color w:val="000000"/>
          <w:spacing w:val="0"/>
          <w:w w:val="100"/>
          <w:u w:val="none"/>
        </w:rPr>
      </w:r>
    </w:p>
    <w:p>
      <w:pPr>
        <w:spacing w:line="120" w:lineRule="exact" w:before="5"/>
        <w:rPr>
          <w:sz w:val="12"/>
          <w:szCs w:val="12"/>
        </w:rPr>
      </w:pPr>
      <w:r>
        <w:rPr/>
        <w:br w:type="column"/>
      </w:r>
      <w:r>
        <w:rPr>
          <w:sz w:val="12"/>
          <w:szCs w:val="12"/>
        </w:rPr>
      </w:r>
    </w:p>
    <w:p>
      <w:pPr>
        <w:pStyle w:val="BodyText"/>
        <w:tabs>
          <w:tab w:pos="4370" w:val="left" w:leader="none"/>
        </w:tabs>
        <w:spacing w:line="384" w:lineRule="auto"/>
        <w:ind w:left="1125" w:right="474" w:hanging="50"/>
        <w:jc w:val="left"/>
      </w:pPr>
      <w:r>
        <w:rPr>
          <w:b w:val="0"/>
          <w:bCs w:val="0"/>
          <w:color w:val="231F20"/>
          <w:spacing w:val="0"/>
          <w:w w:val="100"/>
        </w:rPr>
        <w:t>Con</w:t>
      </w:r>
      <w:r>
        <w:rPr>
          <w:b w:val="0"/>
          <w:bCs w:val="0"/>
          <w:color w:val="231F20"/>
          <w:spacing w:val="-10"/>
          <w:w w:val="100"/>
        </w:rPr>
        <w:t>f</w:t>
      </w:r>
      <w:r>
        <w:rPr>
          <w:b w:val="0"/>
          <w:bCs w:val="0"/>
          <w:color w:val="231F20"/>
          <w:spacing w:val="0"/>
          <w:w w:val="100"/>
        </w:rPr>
        <w:t>.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ap</w:t>
      </w:r>
      <w:r>
        <w:rPr>
          <w:b w:val="0"/>
          <w:bCs w:val="0"/>
          <w:color w:val="231F20"/>
          <w:spacing w:val="-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obada:</w:t>
      </w:r>
      <w:r>
        <w:rPr>
          <w:b w:val="0"/>
          <w:bCs w:val="0"/>
          <w:color w:val="231F20"/>
          <w:spacing w:val="-16"/>
          <w:w w:val="100"/>
        </w:rPr>
        <w:t> </w:t>
      </w:r>
      <w:r>
        <w:rPr>
          <w:b w:val="0"/>
          <w:bCs w:val="0"/>
          <w:color w:val="231F20"/>
          <w:spacing w:val="0"/>
          <w:w w:val="100"/>
          <w:u w:val="single" w:color="939598"/>
        </w:rPr>
        <w:t> </w:t>
      </w:r>
      <w:r>
        <w:rPr>
          <w:b w:val="0"/>
          <w:bCs w:val="0"/>
          <w:color w:val="231F20"/>
          <w:spacing w:val="0"/>
          <w:w w:val="100"/>
          <w:u w:val="single" w:color="939598"/>
        </w:rPr>
        <w:tab/>
      </w:r>
      <w:r>
        <w:rPr>
          <w:b w:val="0"/>
          <w:bCs w:val="0"/>
          <w:color w:val="231F20"/>
          <w:spacing w:val="0"/>
          <w:w w:val="100"/>
          <w:u w:val="none"/>
        </w:rPr>
      </w:r>
      <w:r>
        <w:rPr>
          <w:b w:val="0"/>
          <w:bCs w:val="0"/>
          <w:color w:val="231F20"/>
          <w:spacing w:val="0"/>
          <w:w w:val="100"/>
          <w:u w:val="none"/>
        </w:rPr>
        <w:t> </w:t>
      </w:r>
      <w:r>
        <w:rPr>
          <w:b w:val="0"/>
          <w:bCs w:val="0"/>
          <w:color w:val="231F20"/>
          <w:spacing w:val="0"/>
          <w:w w:val="100"/>
          <w:u w:val="none"/>
        </w:rPr>
        <w:t>Con</w:t>
      </w:r>
      <w:r>
        <w:rPr>
          <w:b w:val="0"/>
          <w:bCs w:val="0"/>
          <w:color w:val="231F20"/>
          <w:spacing w:val="-10"/>
          <w:w w:val="100"/>
          <w:u w:val="none"/>
        </w:rPr>
        <w:t>f</w:t>
      </w:r>
      <w:r>
        <w:rPr>
          <w:b w:val="0"/>
          <w:bCs w:val="0"/>
          <w:color w:val="231F20"/>
          <w:spacing w:val="0"/>
          <w:w w:val="100"/>
          <w:u w:val="none"/>
        </w:rPr>
        <w:t>.</w:t>
      </w:r>
      <w:r>
        <w:rPr>
          <w:b w:val="0"/>
          <w:bCs w:val="0"/>
          <w:color w:val="231F20"/>
          <w:spacing w:val="0"/>
          <w:w w:val="100"/>
          <w:u w:val="none"/>
        </w:rPr>
        <w:t> </w:t>
      </w:r>
      <w:r>
        <w:rPr>
          <w:b w:val="0"/>
          <w:bCs w:val="0"/>
          <w:color w:val="231F20"/>
          <w:spacing w:val="0"/>
          <w:w w:val="100"/>
          <w:u w:val="none"/>
        </w:rPr>
        <w:t>ope</w:t>
      </w:r>
      <w:r>
        <w:rPr>
          <w:b w:val="0"/>
          <w:bCs w:val="0"/>
          <w:color w:val="231F20"/>
          <w:spacing w:val="-3"/>
          <w:w w:val="100"/>
          <w:u w:val="none"/>
        </w:rPr>
        <w:t>r</w:t>
      </w:r>
      <w:r>
        <w:rPr>
          <w:b w:val="0"/>
          <w:bCs w:val="0"/>
          <w:color w:val="231F20"/>
          <w:spacing w:val="0"/>
          <w:w w:val="100"/>
          <w:u w:val="none"/>
        </w:rPr>
        <w:t>ando:</w:t>
      </w:r>
      <w:r>
        <w:rPr>
          <w:b w:val="0"/>
          <w:bCs w:val="0"/>
          <w:color w:val="231F20"/>
          <w:spacing w:val="11"/>
          <w:w w:val="100"/>
          <w:u w:val="none"/>
        </w:rPr>
        <w:t> </w:t>
      </w:r>
      <w:r>
        <w:rPr>
          <w:b w:val="0"/>
          <w:bCs w:val="0"/>
          <w:color w:val="231F20"/>
          <w:spacing w:val="0"/>
          <w:w w:val="100"/>
          <w:u w:val="single" w:color="939598"/>
        </w:rPr>
        <w:t> </w:t>
      </w:r>
      <w:r>
        <w:rPr>
          <w:b w:val="0"/>
          <w:bCs w:val="0"/>
          <w:color w:val="231F20"/>
          <w:spacing w:val="0"/>
          <w:w w:val="100"/>
          <w:u w:val="single" w:color="939598"/>
        </w:rPr>
        <w:tab/>
      </w:r>
      <w:r>
        <w:rPr>
          <w:b w:val="0"/>
          <w:bCs w:val="0"/>
          <w:color w:val="231F20"/>
          <w:spacing w:val="0"/>
          <w:w w:val="39"/>
          <w:u w:val="single" w:color="939598"/>
        </w:rPr>
        <w:t> </w:t>
      </w:r>
      <w:r>
        <w:rPr>
          <w:b w:val="0"/>
          <w:bCs w:val="0"/>
          <w:color w:val="231F20"/>
          <w:spacing w:val="0"/>
          <w:w w:val="100"/>
          <w:u w:val="single" w:color="939598"/>
        </w:rPr>
      </w:r>
      <w:r>
        <w:rPr>
          <w:b w:val="0"/>
          <w:bCs w:val="0"/>
          <w:color w:val="231F20"/>
          <w:spacing w:val="0"/>
          <w:w w:val="100"/>
          <w:u w:val="none"/>
        </w:rPr>
      </w:r>
      <w:r>
        <w:rPr>
          <w:b w:val="0"/>
          <w:bCs w:val="0"/>
          <w:color w:val="000000"/>
          <w:spacing w:val="0"/>
          <w:w w:val="100"/>
          <w:u w:val="none"/>
        </w:rPr>
      </w:r>
    </w:p>
    <w:p>
      <w:pPr>
        <w:pStyle w:val="BodyText"/>
        <w:tabs>
          <w:tab w:pos="4412" w:val="left" w:leader="none"/>
        </w:tabs>
        <w:spacing w:line="384" w:lineRule="auto"/>
        <w:ind w:left="405" w:right="453" w:hanging="192"/>
        <w:jc w:val="left"/>
      </w:pPr>
      <w:r>
        <w:rPr/>
        <w:pict>
          <v:group style="position:absolute;margin-left:473.018188pt;margin-top:81.690308pt;width:80.6267pt;height:.1pt;mso-position-horizontal-relative:page;mso-position-vertical-relative:paragraph;z-index:-7883" coordorigin="9460,1634" coordsize="1613,2">
            <v:shape style="position:absolute;left:9460;top:1634;width:1613;height:2" coordorigin="9460,1634" coordsize="1613,0" path="m9460,1634l11073,1634e" filled="f" stroked="t" strokeweight=".475pt" strokecolor="#939598">
              <v:path arrowok="t"/>
            </v:shape>
            <w10:wrap type="none"/>
          </v:group>
        </w:pict>
      </w:r>
      <w:r>
        <w:rPr>
          <w:b w:val="0"/>
          <w:bCs w:val="0"/>
          <w:color w:val="231F20"/>
          <w:spacing w:val="0"/>
          <w:w w:val="100"/>
        </w:rPr>
        <w:t>¿Cuenta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con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doble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tu</w:t>
      </w:r>
      <w:r>
        <w:rPr>
          <w:b w:val="0"/>
          <w:bCs w:val="0"/>
          <w:color w:val="231F20"/>
          <w:spacing w:val="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no?:</w:t>
      </w:r>
      <w:r>
        <w:rPr>
          <w:b w:val="0"/>
          <w:bCs w:val="0"/>
          <w:color w:val="231F20"/>
          <w:spacing w:val="32"/>
          <w:w w:val="100"/>
        </w:rPr>
        <w:t> </w:t>
      </w:r>
      <w:r>
        <w:rPr>
          <w:b w:val="0"/>
          <w:bCs w:val="0"/>
          <w:color w:val="231F20"/>
          <w:spacing w:val="0"/>
          <w:w w:val="100"/>
          <w:u w:val="single" w:color="939598"/>
        </w:rPr>
        <w:t> </w:t>
      </w:r>
      <w:r>
        <w:rPr>
          <w:b w:val="0"/>
          <w:bCs w:val="0"/>
          <w:color w:val="231F20"/>
          <w:spacing w:val="0"/>
          <w:w w:val="100"/>
          <w:u w:val="single" w:color="939598"/>
        </w:rPr>
        <w:tab/>
      </w:r>
      <w:r>
        <w:rPr>
          <w:b w:val="0"/>
          <w:bCs w:val="0"/>
          <w:color w:val="231F20"/>
          <w:spacing w:val="0"/>
          <w:w w:val="7"/>
          <w:u w:val="single" w:color="939598"/>
        </w:rPr>
        <w:t> </w:t>
      </w:r>
      <w:r>
        <w:rPr>
          <w:b w:val="0"/>
          <w:bCs w:val="0"/>
          <w:color w:val="231F20"/>
          <w:spacing w:val="0"/>
          <w:w w:val="100"/>
          <w:u w:val="single" w:color="939598"/>
        </w:rPr>
      </w:r>
      <w:r>
        <w:rPr>
          <w:b w:val="0"/>
          <w:bCs w:val="0"/>
          <w:color w:val="231F20"/>
          <w:spacing w:val="0"/>
          <w:w w:val="100"/>
          <w:u w:val="none"/>
        </w:rPr>
      </w:r>
      <w:r>
        <w:rPr>
          <w:b w:val="0"/>
          <w:bCs w:val="0"/>
          <w:color w:val="231F20"/>
          <w:spacing w:val="0"/>
          <w:w w:val="100"/>
          <w:u w:val="none"/>
        </w:rPr>
        <w:t> </w:t>
      </w:r>
      <w:r>
        <w:rPr>
          <w:b w:val="0"/>
          <w:bCs w:val="0"/>
          <w:color w:val="231F20"/>
          <w:spacing w:val="0"/>
          <w:w w:val="100"/>
          <w:u w:val="none"/>
        </w:rPr>
        <w:t>Con</w:t>
      </w:r>
      <w:r>
        <w:rPr>
          <w:b w:val="0"/>
          <w:bCs w:val="0"/>
          <w:color w:val="231F20"/>
          <w:spacing w:val="-10"/>
          <w:w w:val="100"/>
          <w:u w:val="none"/>
        </w:rPr>
        <w:t>f</w:t>
      </w:r>
      <w:r>
        <w:rPr>
          <w:b w:val="0"/>
          <w:bCs w:val="0"/>
          <w:color w:val="231F20"/>
          <w:spacing w:val="0"/>
          <w:w w:val="100"/>
          <w:u w:val="none"/>
        </w:rPr>
        <w:t>.</w:t>
      </w:r>
      <w:r>
        <w:rPr>
          <w:b w:val="0"/>
          <w:bCs w:val="0"/>
          <w:color w:val="231F20"/>
          <w:spacing w:val="0"/>
          <w:w w:val="100"/>
          <w:u w:val="none"/>
        </w:rPr>
        <w:t> </w:t>
      </w:r>
      <w:r>
        <w:rPr>
          <w:b w:val="0"/>
          <w:bCs w:val="0"/>
          <w:color w:val="231F20"/>
          <w:spacing w:val="0"/>
          <w:w w:val="100"/>
          <w:u w:val="none"/>
        </w:rPr>
        <w:t>de</w:t>
      </w:r>
      <w:r>
        <w:rPr>
          <w:b w:val="0"/>
          <w:bCs w:val="0"/>
          <w:color w:val="231F20"/>
          <w:spacing w:val="0"/>
          <w:w w:val="100"/>
          <w:u w:val="none"/>
        </w:rPr>
        <w:t> </w:t>
      </w:r>
      <w:r>
        <w:rPr>
          <w:b w:val="0"/>
          <w:bCs w:val="0"/>
          <w:color w:val="231F20"/>
          <w:spacing w:val="0"/>
          <w:w w:val="100"/>
          <w:u w:val="none"/>
        </w:rPr>
        <w:t>segundo</w:t>
      </w:r>
      <w:r>
        <w:rPr>
          <w:b w:val="0"/>
          <w:bCs w:val="0"/>
          <w:color w:val="231F20"/>
          <w:spacing w:val="0"/>
          <w:w w:val="100"/>
          <w:u w:val="none"/>
        </w:rPr>
        <w:t> </w:t>
      </w:r>
      <w:r>
        <w:rPr>
          <w:b w:val="0"/>
          <w:bCs w:val="0"/>
          <w:color w:val="231F20"/>
          <w:spacing w:val="0"/>
          <w:w w:val="100"/>
          <w:u w:val="none"/>
        </w:rPr>
        <w:t>tu</w:t>
      </w:r>
      <w:r>
        <w:rPr>
          <w:b w:val="0"/>
          <w:bCs w:val="0"/>
          <w:color w:val="231F20"/>
          <w:spacing w:val="4"/>
          <w:w w:val="100"/>
          <w:u w:val="none"/>
        </w:rPr>
        <w:t>r</w:t>
      </w:r>
      <w:r>
        <w:rPr>
          <w:b w:val="0"/>
          <w:bCs w:val="0"/>
          <w:color w:val="231F20"/>
          <w:spacing w:val="0"/>
          <w:w w:val="100"/>
          <w:u w:val="none"/>
        </w:rPr>
        <w:t>no:</w:t>
      </w:r>
      <w:r>
        <w:rPr>
          <w:b w:val="0"/>
          <w:bCs w:val="0"/>
          <w:color w:val="231F20"/>
          <w:spacing w:val="27"/>
          <w:w w:val="100"/>
          <w:u w:val="none"/>
        </w:rPr>
        <w:t> </w:t>
      </w:r>
      <w:r>
        <w:rPr>
          <w:b w:val="0"/>
          <w:bCs w:val="0"/>
          <w:color w:val="231F20"/>
          <w:spacing w:val="0"/>
          <w:w w:val="100"/>
          <w:u w:val="single" w:color="939598"/>
        </w:rPr>
        <w:t> </w:t>
      </w:r>
      <w:r>
        <w:rPr>
          <w:b w:val="0"/>
          <w:bCs w:val="0"/>
          <w:color w:val="231F20"/>
          <w:spacing w:val="0"/>
          <w:w w:val="100"/>
          <w:u w:val="single" w:color="939598"/>
        </w:rPr>
        <w:tab/>
      </w:r>
      <w:r>
        <w:rPr>
          <w:b w:val="0"/>
          <w:bCs w:val="0"/>
          <w:color w:val="231F20"/>
          <w:spacing w:val="0"/>
          <w:w w:val="100"/>
          <w:u w:val="none"/>
        </w:rPr>
      </w:r>
      <w:r>
        <w:rPr>
          <w:b w:val="0"/>
          <w:bCs w:val="0"/>
          <w:color w:val="000000"/>
          <w:spacing w:val="0"/>
          <w:w w:val="100"/>
          <w:u w:val="none"/>
        </w:rPr>
      </w:r>
    </w:p>
    <w:p>
      <w:pPr>
        <w:spacing w:after="0" w:line="384" w:lineRule="auto"/>
        <w:jc w:val="left"/>
        <w:sectPr>
          <w:footerReference w:type="default" r:id="rId10"/>
          <w:pgSz w:w="12240" w:h="15840"/>
          <w:pgMar w:footer="1234" w:header="682" w:top="1420" w:bottom="1420" w:left="720" w:right="700"/>
          <w:pgNumType w:start="2"/>
          <w:cols w:num="3" w:equalWidth="0">
            <w:col w:w="2092" w:space="83"/>
            <w:col w:w="3439" w:space="335"/>
            <w:col w:w="4871"/>
          </w:cols>
        </w:sectPr>
      </w:pPr>
    </w:p>
    <w:p>
      <w:pPr>
        <w:spacing w:line="150" w:lineRule="exact" w:before="10"/>
        <w:rPr>
          <w:sz w:val="15"/>
          <w:szCs w:val="15"/>
        </w:rPr>
      </w:pPr>
      <w:r>
        <w:rPr>
          <w:sz w:val="15"/>
          <w:szCs w:val="15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after="0" w:line="200" w:lineRule="exact"/>
        <w:rPr>
          <w:sz w:val="20"/>
          <w:szCs w:val="20"/>
        </w:rPr>
        <w:sectPr>
          <w:type w:val="continuous"/>
          <w:pgSz w:w="12240" w:h="15840"/>
          <w:pgMar w:top="1020" w:bottom="280" w:left="720" w:right="700"/>
        </w:sectPr>
      </w:pPr>
    </w:p>
    <w:p>
      <w:pPr>
        <w:spacing w:line="140" w:lineRule="exact" w:before="2"/>
        <w:rPr>
          <w:sz w:val="14"/>
          <w:szCs w:val="14"/>
        </w:rPr>
      </w:pPr>
      <w:r>
        <w:rPr>
          <w:sz w:val="14"/>
          <w:szCs w:val="14"/>
        </w:rPr>
      </w:r>
    </w:p>
    <w:p>
      <w:pPr>
        <w:pStyle w:val="BodyText"/>
        <w:spacing w:line="192" w:lineRule="auto"/>
        <w:ind w:left="2461" w:right="0"/>
        <w:jc w:val="center"/>
      </w:pPr>
      <w:r>
        <w:rPr/>
        <w:pict>
          <v:group style="position:absolute;margin-left:219.683044pt;margin-top:27.228062pt;width:24.77820pt;height:26.7485pt;mso-position-horizontal-relative:page;mso-position-vertical-relative:paragraph;z-index:-7861" coordorigin="4394,545" coordsize="496,535">
            <v:group style="position:absolute;left:4450;top:601;width:382;height:422" coordorigin="4450,601" coordsize="382,422">
              <v:shape style="position:absolute;left:4450;top:601;width:382;height:422" coordorigin="4450,601" coordsize="382,422" path="m4450,601l4833,601,4833,1023,4450,1023,4450,601xe" filled="f" stroked="t" strokeweight="5.6693pt" strokecolor="#A7A9AC">
                <v:path arrowok="t"/>
              </v:shape>
            </v:group>
            <v:group style="position:absolute;left:4450;top:601;width:382;height:422" coordorigin="4450,601" coordsize="382,422">
              <v:shape style="position:absolute;left:4450;top:601;width:382;height:422" coordorigin="4450,601" coordsize="382,422" path="m4450,601l4833,601,4833,1023,4450,1023,4450,601xe" filled="t" fillcolor="#FFFFFF" stroked="f">
                <v:path arrowok="t"/>
                <v:fill type="solid"/>
              </v:shape>
            </v:group>
            <v:group style="position:absolute;left:4491;top:656;width:286;height:290" coordorigin="4491,656" coordsize="286,290">
              <v:shape style="position:absolute;left:4491;top:656;width:286;height:290" coordorigin="4491,656" coordsize="286,290" path="m4541,674l4491,735,4589,815,4509,913,4549,945,4629,848,4754,848,4679,786,4705,754,4639,754,4541,674xe" filled="t" fillcolor="#D1D3D4" stroked="f">
                <v:path arrowok="t"/>
                <v:fill type="solid"/>
              </v:shape>
              <v:shape style="position:absolute;left:4491;top:656;width:286;height:290" coordorigin="4491,656" coordsize="286,290" path="m4754,848l4629,848,4726,927,4777,866,4754,848xe" filled="t" fillcolor="#D1D3D4" stroked="f">
                <v:path arrowok="t"/>
                <v:fill type="solid"/>
              </v:shape>
              <v:shape style="position:absolute;left:4491;top:656;width:286;height:290" coordorigin="4491,656" coordsize="286,290" path="m4719,656l4639,754,4705,754,4759,688,4719,656xe" filled="t" fillcolor="#D1D3D4" stroked="f">
                <v:path arrowok="t"/>
                <v:fill type="solid"/>
              </v:shape>
            </v:group>
            <v:group style="position:absolute;left:4491;top:656;width:286;height:290" coordorigin="4491,656" coordsize="286,290">
              <v:shape style="position:absolute;left:4491;top:656;width:286;height:290" coordorigin="4491,656" coordsize="286,290" path="m4726,927l4777,866,4679,786,4759,688,4719,656,4639,754,4541,674,4491,735,4589,815,4509,913,4549,945,4629,848,4726,927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85.849045pt;margin-top:27.175262pt;width:24.77820pt;height:26.7486pt;mso-position-horizontal-relative:page;mso-position-vertical-relative:paragraph;z-index:-7860" coordorigin="3717,544" coordsize="496,535">
            <v:group style="position:absolute;left:3774;top:600;width:382;height:422" coordorigin="3774,600" coordsize="382,422">
              <v:shape style="position:absolute;left:3774;top:600;width:382;height:422" coordorigin="3774,600" coordsize="382,422" path="m3774,600l4156,600,4156,1022,3774,1022,3774,600xe" filled="f" stroked="t" strokeweight="5.6693pt" strokecolor="#A7A9AC">
                <v:path arrowok="t"/>
              </v:shape>
            </v:group>
            <v:group style="position:absolute;left:3774;top:600;width:382;height:422" coordorigin="3774,600" coordsize="382,422">
              <v:shape style="position:absolute;left:3774;top:600;width:382;height:422" coordorigin="3774,600" coordsize="382,422" path="m3774,600l4156,600,4156,1022,3774,1022,3774,600xe" filled="t" fillcolor="#FFFFFF" stroked="f">
                <v:path arrowok="t"/>
                <v:fill type="solid"/>
              </v:shape>
            </v:group>
            <v:group style="position:absolute;left:3801;top:658;width:310;height:300" coordorigin="3801,658" coordsize="310,300">
              <v:shape style="position:absolute;left:3801;top:658;width:310;height:300" coordorigin="3801,658" coordsize="310,300" path="m3871,808l3801,848,3891,931,3896,935,3900,939,3911,952,3913,956,3922,958,3925,952,3928,949,3933,944,3982,888,3930,888,3920,884,3912,876,3904,865,3899,855,3887,837,3876,818,3871,808xe" filled="t" fillcolor="#D1D3D4" stroked="f">
                <v:path arrowok="t"/>
                <v:fill type="solid"/>
              </v:shape>
              <v:shape style="position:absolute;left:3801;top:658;width:310;height:300" coordorigin="3801,658" coordsize="310,300" path="m4111,658l4065,700,4022,746,3983,797,3947,865,3939,883,3930,888,3982,888,3999,868,4003,863,4007,861,4012,855,4025,840,4039,826,4053,812,4103,769,4110,764,4111,764,4111,658xe" filled="t" fillcolor="#D1D3D4" stroked="f">
                <v:path arrowok="t"/>
                <v:fill type="solid"/>
              </v:shape>
            </v:group>
            <v:group style="position:absolute;left:3801;top:658;width:310;height:300" coordorigin="3801,658" coordsize="310,300">
              <v:shape style="position:absolute;left:3801;top:658;width:310;height:300" coordorigin="3801,658" coordsize="310,300" path="m3871,808l3801,848,3891,931,3896,935,3900,939,3905,944,3911,952,3913,956,3922,958,3925,952,3928,949,3933,944,3999,868,4003,863,4007,861,4012,855,4103,769,4111,764,4111,757,4111,658,4098,667,4082,682,4036,731,3995,780,3962,831,3947,865,3939,883,3930,888,3920,884,3912,876,3904,865,3899,855,3887,837,3876,818,3871,808xe" filled="f" stroked="t" strokeweight=".216pt" strokecolor="#D1D3D4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100"/>
        </w:rPr>
        <w:t>¿Se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ubica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una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calle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-5"/>
          <w:w w:val="100"/>
        </w:rPr>
        <w:t>v</w:t>
      </w:r>
      <w:r>
        <w:rPr>
          <w:b w:val="0"/>
          <w:bCs w:val="0"/>
          <w:color w:val="231F20"/>
          <w:spacing w:val="0"/>
          <w:w w:val="100"/>
        </w:rPr>
        <w:t>enida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principal?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12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line="192" w:lineRule="auto"/>
        <w:ind w:left="2624" w:right="62"/>
        <w:jc w:val="center"/>
      </w:pPr>
      <w:r>
        <w:rPr/>
        <w:pict>
          <v:group style="position:absolute;margin-left:219.683044pt;margin-top:28.041632pt;width:24.77820pt;height:26.7485pt;mso-position-horizontal-relative:page;mso-position-vertical-relative:paragraph;z-index:-7859" coordorigin="4394,561" coordsize="496,535">
            <v:group style="position:absolute;left:4450;top:618;width:382;height:422" coordorigin="4450,618" coordsize="382,422">
              <v:shape style="position:absolute;left:4450;top:618;width:382;height:422" coordorigin="4450,618" coordsize="382,422" path="m4450,618l4833,618,4833,1039,4450,1039,4450,618xe" filled="f" stroked="t" strokeweight="5.6693pt" strokecolor="#A7A9AC">
                <v:path arrowok="t"/>
              </v:shape>
            </v:group>
            <v:group style="position:absolute;left:4450;top:618;width:382;height:422" coordorigin="4450,618" coordsize="382,422">
              <v:shape style="position:absolute;left:4450;top:618;width:382;height:422" coordorigin="4450,618" coordsize="382,422" path="m4450,618l4833,618,4833,1039,4450,1039,4450,618xe" filled="t" fillcolor="#FFFFFF" stroked="f">
                <v:path arrowok="t"/>
                <v:fill type="solid"/>
              </v:shape>
            </v:group>
            <v:group style="position:absolute;left:4491;top:672;width:286;height:290" coordorigin="4491,672" coordsize="286,290">
              <v:shape style="position:absolute;left:4491;top:672;width:286;height:290" coordorigin="4491,672" coordsize="286,290" path="m4541,690l4491,752,4589,831,4509,929,4549,962,4629,864,4754,864,4679,802,4705,770,4639,770,4541,690xe" filled="t" fillcolor="#D1D3D4" stroked="f">
                <v:path arrowok="t"/>
                <v:fill type="solid"/>
              </v:shape>
              <v:shape style="position:absolute;left:4491;top:672;width:286;height:290" coordorigin="4491,672" coordsize="286,290" path="m4754,864l4629,864,4726,944,4777,882,4754,864xe" filled="t" fillcolor="#D1D3D4" stroked="f">
                <v:path arrowok="t"/>
                <v:fill type="solid"/>
              </v:shape>
              <v:shape style="position:absolute;left:4491;top:672;width:286;height:290" coordorigin="4491,672" coordsize="286,290" path="m4719,672l4639,770,4705,770,4759,705,4719,672xe" filled="t" fillcolor="#D1D3D4" stroked="f">
                <v:path arrowok="t"/>
                <v:fill type="solid"/>
              </v:shape>
            </v:group>
            <v:group style="position:absolute;left:4491;top:672;width:286;height:290" coordorigin="4491,672" coordsize="286,290">
              <v:shape style="position:absolute;left:4491;top:672;width:286;height:290" coordorigin="4491,672" coordsize="286,290" path="m4726,944l4777,882,4679,802,4759,705,4719,672,4639,770,4541,690,4491,752,4589,831,4509,929,4549,962,4629,864,4726,944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85.849045pt;margin-top:27.988831pt;width:24.77820pt;height:26.7486pt;mso-position-horizontal-relative:page;mso-position-vertical-relative:paragraph;z-index:-7858" coordorigin="3717,560" coordsize="496,535">
            <v:group style="position:absolute;left:3774;top:616;width:382;height:422" coordorigin="3774,616" coordsize="382,422">
              <v:shape style="position:absolute;left:3774;top:616;width:382;height:422" coordorigin="3774,616" coordsize="382,422" path="m3774,616l4156,616,4156,1038,3774,1038,3774,616xe" filled="f" stroked="t" strokeweight="5.6693pt" strokecolor="#A7A9AC">
                <v:path arrowok="t"/>
              </v:shape>
            </v:group>
            <v:group style="position:absolute;left:3774;top:616;width:382;height:422" coordorigin="3774,616" coordsize="382,422">
              <v:shape style="position:absolute;left:3774;top:616;width:382;height:422" coordorigin="3774,616" coordsize="382,422" path="m3774,616l4156,616,4156,1038,3774,1038,3774,616xe" filled="t" fillcolor="#FFFFFF" stroked="f">
                <v:path arrowok="t"/>
                <v:fill type="solid"/>
              </v:shape>
            </v:group>
            <v:group style="position:absolute;left:3801;top:675;width:310;height:300" coordorigin="3801,675" coordsize="310,300">
              <v:shape style="position:absolute;left:3801;top:675;width:310;height:300" coordorigin="3801,675" coordsize="310,300" path="m3871,824l3801,864,3891,947,3896,952,3900,955,3911,968,3913,972,3922,975,3925,969,3928,965,3933,961,3982,904,3930,904,3920,901,3912,892,3904,881,3899,871,3887,853,3876,834,3871,824xe" filled="t" fillcolor="#D1D3D4" stroked="f">
                <v:path arrowok="t"/>
                <v:fill type="solid"/>
              </v:shape>
              <v:shape style="position:absolute;left:3801;top:675;width:310;height:300" coordorigin="3801,675" coordsize="310,300" path="m4111,675l4065,716,4022,763,3983,813,3947,881,3939,899,3930,904,3982,904,3999,885,4003,879,4007,877,4012,872,4025,857,4039,842,4053,828,4103,785,4110,780,4111,780,4111,675xe" filled="t" fillcolor="#D1D3D4" stroked="f">
                <v:path arrowok="t"/>
                <v:fill type="solid"/>
              </v:shape>
            </v:group>
            <v:group style="position:absolute;left:3801;top:675;width:310;height:300" coordorigin="3801,675" coordsize="310,300">
              <v:shape style="position:absolute;left:3801;top:675;width:310;height:300" coordorigin="3801,675" coordsize="310,300" path="m3871,824l3801,864,3891,947,3896,952,3900,955,3905,961,3911,968,3913,972,3922,975,3925,969,3928,965,3933,961,3999,885,4003,879,4007,877,4012,872,4103,785,4111,780,4111,774,4111,675,4098,683,4082,698,4036,747,3995,796,3962,848,3947,881,3939,899,3930,904,3920,901,3912,892,3904,881,3899,871,3887,853,3876,834,3871,824xe" filled="f" stroked="t" strokeweight=".216pt" strokecolor="#D1D3D4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100"/>
        </w:rPr>
        <w:t>¿Es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fácil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identicar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desde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8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xterior?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70" w:lineRule="exact" w:before="9"/>
        <w:rPr>
          <w:sz w:val="17"/>
          <w:szCs w:val="17"/>
        </w:rPr>
      </w:pPr>
      <w:r>
        <w:rPr/>
        <w:br w:type="column"/>
      </w: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line="180" w:lineRule="auto"/>
        <w:ind w:left="703" w:right="0"/>
        <w:jc w:val="center"/>
      </w:pPr>
      <w:r>
        <w:rPr/>
        <w:pict>
          <v:group style="position:absolute;margin-left:378.850159pt;margin-top:35.098766pt;width:24.77820pt;height:26.7486pt;mso-position-horizontal-relative:page;mso-position-vertical-relative:paragraph;z-index:-7857" coordorigin="7577,702" coordsize="496,535">
            <v:group style="position:absolute;left:7634;top:759;width:382;height:422" coordorigin="7634,759" coordsize="382,422">
              <v:shape style="position:absolute;left:7634;top:759;width:382;height:422" coordorigin="7634,759" coordsize="382,422" path="m7634,759l8016,759,8016,1180,7634,1180,7634,759xe" filled="f" stroked="t" strokeweight="5.6693pt" strokecolor="#A7A9AC">
                <v:path arrowok="t"/>
              </v:shape>
            </v:group>
            <v:group style="position:absolute;left:7634;top:759;width:382;height:422" coordorigin="7634,759" coordsize="382,422">
              <v:shape style="position:absolute;left:7634;top:759;width:382;height:422" coordorigin="7634,759" coordsize="382,422" path="m7634,759l8016,759,8016,1180,7634,1180,7634,759xe" filled="t" fillcolor="#FFFFFF" stroked="f">
                <v:path arrowok="t"/>
                <v:fill type="solid"/>
              </v:shape>
            </v:group>
            <v:group style="position:absolute;left:7674;top:813;width:286;height:290" coordorigin="7674,813" coordsize="286,290">
              <v:shape style="position:absolute;left:7674;top:813;width:286;height:290" coordorigin="7674,813" coordsize="286,290" path="m7725,831l7674,893,7772,973,7692,1070,7732,1103,7812,1005,7938,1005,7862,944,7889,911,7822,911,7725,831xe" filled="t" fillcolor="#D1D3D4" stroked="f">
                <v:path arrowok="t"/>
                <v:fill type="solid"/>
              </v:shape>
              <v:shape style="position:absolute;left:7674;top:813;width:286;height:290" coordorigin="7674,813" coordsize="286,290" path="m7938,1005l7812,1005,7910,1085,7960,1023,7938,1005xe" filled="t" fillcolor="#D1D3D4" stroked="f">
                <v:path arrowok="t"/>
                <v:fill type="solid"/>
              </v:shape>
              <v:shape style="position:absolute;left:7674;top:813;width:286;height:290" coordorigin="7674,813" coordsize="286,290" path="m7902,813l7822,911,7889,911,7942,846,7902,813xe" filled="t" fillcolor="#D1D3D4" stroked="f">
                <v:path arrowok="t"/>
                <v:fill type="solid"/>
              </v:shape>
            </v:group>
            <v:group style="position:absolute;left:7674;top:813;width:286;height:290" coordorigin="7674,813" coordsize="286,290">
              <v:shape style="position:absolute;left:7674;top:813;width:286;height:290" coordorigin="7674,813" coordsize="286,290" path="m7910,1085l7960,1023,7862,944,7942,846,7902,813,7822,911,7725,831,7674,893,7772,973,7692,1070,7732,1103,7812,1005,7910,1085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45.016052pt;margin-top:35.046066pt;width:24.77820pt;height:26.7485pt;mso-position-horizontal-relative:page;mso-position-vertical-relative:paragraph;z-index:-7856" coordorigin="6900,701" coordsize="496,535">
            <v:group style="position:absolute;left:6957;top:758;width:382;height:422" coordorigin="6957,758" coordsize="382,422">
              <v:shape style="position:absolute;left:6957;top:758;width:382;height:422" coordorigin="6957,758" coordsize="382,422" path="m6957,758l7339,758,7339,1179,6957,1179,6957,758xe" filled="f" stroked="t" strokeweight="5.6693pt" strokecolor="#A7A9AC">
                <v:path arrowok="t"/>
              </v:shape>
            </v:group>
            <v:group style="position:absolute;left:6957;top:758;width:382;height:422" coordorigin="6957,758" coordsize="382,422">
              <v:shape style="position:absolute;left:6957;top:758;width:382;height:422" coordorigin="6957,758" coordsize="382,422" path="m6957,758l7339,758,7339,1179,6957,1179,6957,758xe" filled="t" fillcolor="#FFFFFF" stroked="f">
                <v:path arrowok="t"/>
                <v:fill type="solid"/>
              </v:shape>
            </v:group>
            <v:group style="position:absolute;left:6984;top:816;width:310;height:300" coordorigin="6984,816" coordsize="310,300">
              <v:shape style="position:absolute;left:6984;top:816;width:310;height:300" coordorigin="6984,816" coordsize="310,300" path="m7054,965l6984,1005,7074,1088,7080,1093,7084,1096,7094,1109,7097,1113,7106,1116,7109,1110,7111,1107,7116,1102,7165,1045,7113,1045,7104,1042,7095,1033,7088,1022,7082,1012,7071,994,7059,976,7054,965xe" filled="t" fillcolor="#D1D3D4" stroked="f">
                <v:path arrowok="t"/>
                <v:fill type="solid"/>
              </v:shape>
              <v:shape style="position:absolute;left:6984;top:816;width:310;height:300" coordorigin="6984,816" coordsize="310,300" path="m7294,816l7249,857,7205,904,7167,954,7130,1023,7122,1040,7113,1045,7165,1045,7182,1026,7187,1021,7191,1018,7195,1013,7209,998,7222,983,7236,969,7287,926,7293,921,7294,921,7294,816xe" filled="t" fillcolor="#D1D3D4" stroked="f">
                <v:path arrowok="t"/>
                <v:fill type="solid"/>
              </v:shape>
            </v:group>
            <v:group style="position:absolute;left:6984;top:816;width:310;height:300" coordorigin="6984,816" coordsize="310,300">
              <v:shape style="position:absolute;left:6984;top:816;width:310;height:300" coordorigin="6984,816" coordsize="310,300" path="m7054,965l6984,1005,7074,1088,7080,1093,7084,1096,7088,1102,7094,1109,7097,1113,7106,1116,7109,1110,7111,1107,7116,1102,7182,1026,7187,1021,7191,1018,7195,1013,7287,926,7294,921,7294,915,7294,816,7282,824,7266,840,7219,888,7179,937,7146,989,7130,1023,7122,1040,7113,1045,7104,1042,7095,1033,7088,1022,7082,1012,7071,994,7059,976,7054,965xe" filled="f" stroked="t" strokeweight=".216pt" strokecolor="#D1D3D4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100"/>
        </w:rPr>
        <w:t>¿El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espacio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asignado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corresponde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tabla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área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por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congu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ación?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Heading9"/>
        <w:spacing w:before="86"/>
        <w:ind w:right="283"/>
        <w:jc w:val="center"/>
        <w:rPr>
          <w:b w:val="0"/>
          <w:bCs w:val="0"/>
        </w:rPr>
      </w:pPr>
      <w:r>
        <w:rPr>
          <w:spacing w:val="0"/>
          <w:w w:val="100"/>
        </w:rPr>
        <w:br w:type="column"/>
      </w:r>
      <w:r>
        <w:rPr>
          <w:color w:val="FFFFFF"/>
          <w:spacing w:val="0"/>
          <w:w w:val="100"/>
        </w:rPr>
        <w:t>A</w:t>
      </w:r>
      <w:r>
        <w:rPr>
          <w:color w:val="FFFFFF"/>
          <w:spacing w:val="4"/>
          <w:w w:val="100"/>
        </w:rPr>
        <w:t>r</w:t>
      </w:r>
      <w:r>
        <w:rPr>
          <w:color w:val="FFFFFF"/>
          <w:spacing w:val="0"/>
          <w:w w:val="100"/>
        </w:rPr>
        <w:t>ea</w:t>
      </w:r>
      <w:r>
        <w:rPr>
          <w:color w:val="FFFFFF"/>
          <w:spacing w:val="-13"/>
          <w:w w:val="100"/>
        </w:rPr>
        <w:t> </w:t>
      </w:r>
      <w:r>
        <w:rPr>
          <w:color w:val="FFFFFF"/>
          <w:spacing w:val="0"/>
          <w:w w:val="100"/>
        </w:rPr>
        <w:t>por</w:t>
      </w:r>
      <w:r>
        <w:rPr>
          <w:color w:val="FFFFFF"/>
          <w:spacing w:val="-13"/>
          <w:w w:val="100"/>
        </w:rPr>
        <w:t> </w:t>
      </w:r>
      <w:r>
        <w:rPr>
          <w:color w:val="FFFFFF"/>
          <w:spacing w:val="0"/>
          <w:w w:val="100"/>
        </w:rPr>
        <w:t>congu</w:t>
      </w:r>
      <w:r>
        <w:rPr>
          <w:color w:val="FFFFFF"/>
          <w:spacing w:val="2"/>
          <w:w w:val="100"/>
        </w:rPr>
        <w:t>r</w:t>
      </w:r>
      <w:r>
        <w:rPr>
          <w:color w:val="FFFFFF"/>
          <w:spacing w:val="0"/>
          <w:w w:val="100"/>
        </w:rPr>
        <w:t>ación</w:t>
      </w:r>
      <w:r>
        <w:rPr>
          <w:b w:val="0"/>
          <w:bCs w:val="0"/>
          <w:color w:val="000000"/>
          <w:spacing w:val="0"/>
          <w:w w:val="100"/>
        </w:rPr>
      </w:r>
    </w:p>
    <w:p>
      <w:pPr>
        <w:tabs>
          <w:tab w:pos="719" w:val="left" w:leader="none"/>
          <w:tab w:pos="1706" w:val="right" w:leader="none"/>
        </w:tabs>
        <w:spacing w:before="839"/>
        <w:ind w:left="0" w:right="386" w:firstLine="0"/>
        <w:jc w:val="center"/>
        <w:rPr>
          <w:rFonts w:ascii="Arial" w:hAnsi="Arial" w:cs="Arial" w:eastAsia="Arial"/>
          <w:sz w:val="16"/>
          <w:szCs w:val="16"/>
        </w:rPr>
      </w:pPr>
      <w:r>
        <w:rPr/>
        <w:pict>
          <v:group style="position:absolute;margin-left:440.029114pt;margin-top:-13.401404pt;width:129.8271pt;height:27.622pt;mso-position-horizontal-relative:page;mso-position-vertical-relative:paragraph;z-index:-7885" coordorigin="8801,-268" coordsize="2597,552">
            <v:shape style="position:absolute;left:8801;top:-268;width:2597;height:552" coordorigin="8801,-268" coordsize="2597,552" path="m8801,-268l11397,-268,11397,284,8801,284,8801,-268xe" filled="t" fillcolor="#939598" stroked="f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454.503815pt;margin-top:.724628pt;width:90.001101pt;height:46.69693pt;mso-position-horizontal-relative:page;mso-position-vertical-relative:paragraph;z-index:-7846" type="#_x0000_t202" filled="f" stroked="f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/>
                  <w:tr>
                    <w:trPr>
                      <w:trHeight w:val="301" w:hRule="exact"/>
                    </w:trPr>
                    <w:tc>
                      <w:tcPr>
                        <w:tcW w:w="51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683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before="31"/>
                          <w:ind w:left="181" w:right="0"/>
                          <w:jc w:val="left"/>
                          <w:rPr>
                            <w:rFonts w:ascii="Tw Cen MT" w:hAnsi="Tw Cen MT" w:cs="Tw Cen MT" w:eastAsia="Tw Cen MT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w Cen MT" w:hAnsi="Tw Cen MT" w:cs="Tw Cen MT" w:eastAsia="Tw Cen MT"/>
                            <w:b/>
                            <w:bCs/>
                            <w:color w:val="FFFFFF"/>
                            <w:spacing w:val="0"/>
                            <w:w w:val="100"/>
                            <w:sz w:val="24"/>
                            <w:szCs w:val="24"/>
                          </w:rPr>
                          <w:t>Min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000000"/>
                            <w:spacing w:val="0"/>
                            <w:w w:val="100"/>
                            <w:sz w:val="24"/>
                            <w:szCs w:val="24"/>
                          </w:rPr>
                        </w:r>
                      </w:p>
                    </w:tc>
                    <w:tc>
                      <w:tcPr>
                        <w:tcW w:w="606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before="31"/>
                          <w:ind w:left="121" w:right="0"/>
                          <w:jc w:val="left"/>
                          <w:rPr>
                            <w:rFonts w:ascii="Tw Cen MT" w:hAnsi="Tw Cen MT" w:cs="Tw Cen MT" w:eastAsia="Tw Cen MT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w Cen MT" w:hAnsi="Tw Cen MT" w:cs="Tw Cen MT" w:eastAsia="Tw Cen MT"/>
                            <w:b/>
                            <w:bCs/>
                            <w:color w:val="FFFFFF"/>
                            <w:spacing w:val="0"/>
                            <w:w w:val="100"/>
                            <w:sz w:val="24"/>
                            <w:szCs w:val="24"/>
                          </w:rPr>
                          <w:t>Max</w:t>
                        </w:r>
                        <w:r>
                          <w:rPr>
                            <w:rFonts w:ascii="Tw Cen MT" w:hAnsi="Tw Cen MT" w:cs="Tw Cen MT" w:eastAsia="Tw Cen MT"/>
                            <w:b w:val="0"/>
                            <w:bCs w:val="0"/>
                            <w:color w:val="000000"/>
                            <w:spacing w:val="0"/>
                            <w:w w:val="100"/>
                            <w:sz w:val="24"/>
                            <w:szCs w:val="24"/>
                          </w:rPr>
                        </w:r>
                      </w:p>
                    </w:tc>
                  </w:tr>
                  <w:tr>
                    <w:trPr>
                      <w:trHeight w:val="185" w:hRule="exact"/>
                    </w:trPr>
                    <w:tc>
                      <w:tcPr>
                        <w:tcW w:w="51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172" w:lineRule="exact"/>
                          <w:ind w:left="40" w:right="0"/>
                          <w:jc w:val="left"/>
                          <w:rPr>
                            <w:rFonts w:ascii="Arial" w:hAnsi="Arial" w:cs="Arial" w:eastAsia="Arial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231F20"/>
                            <w:spacing w:val="0"/>
                            <w:w w:val="100"/>
                            <w:sz w:val="16"/>
                            <w:szCs w:val="16"/>
                          </w:rPr>
                          <w:t>B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0000"/>
                            <w:spacing w:val="0"/>
                            <w:w w:val="100"/>
                            <w:sz w:val="16"/>
                            <w:szCs w:val="16"/>
                          </w:rPr>
                        </w:r>
                      </w:p>
                    </w:tc>
                    <w:tc>
                      <w:tcPr>
                        <w:tcW w:w="683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172" w:lineRule="exact"/>
                          <w:ind w:right="7"/>
                          <w:jc w:val="center"/>
                          <w:rPr>
                            <w:rFonts w:ascii="Arial" w:hAnsi="Arial" w:cs="Arial" w:eastAsia="Arial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231F20"/>
                            <w:spacing w:val="0"/>
                            <w:w w:val="100"/>
                            <w:sz w:val="16"/>
                            <w:szCs w:val="16"/>
                          </w:rPr>
                          <w:t>95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0000"/>
                            <w:spacing w:val="0"/>
                            <w:w w:val="100"/>
                            <w:sz w:val="16"/>
                            <w:szCs w:val="16"/>
                          </w:rPr>
                        </w:r>
                      </w:p>
                    </w:tc>
                    <w:tc>
                      <w:tcPr>
                        <w:tcW w:w="606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172" w:lineRule="exact"/>
                          <w:ind w:left="285" w:right="0"/>
                          <w:jc w:val="left"/>
                          <w:rPr>
                            <w:rFonts w:ascii="Arial" w:hAnsi="Arial" w:cs="Arial" w:eastAsia="Arial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231F20"/>
                            <w:spacing w:val="0"/>
                            <w:w w:val="100"/>
                            <w:sz w:val="16"/>
                            <w:szCs w:val="16"/>
                          </w:rPr>
                          <w:t>105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0000"/>
                            <w:spacing w:val="0"/>
                            <w:w w:val="100"/>
                            <w:sz w:val="16"/>
                            <w:szCs w:val="16"/>
                          </w:rPr>
                        </w:r>
                      </w:p>
                    </w:tc>
                  </w:tr>
                  <w:tr>
                    <w:trPr>
                      <w:trHeight w:val="179" w:hRule="exact"/>
                    </w:trPr>
                    <w:tc>
                      <w:tcPr>
                        <w:tcW w:w="51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165" w:lineRule="exact"/>
                          <w:ind w:left="40" w:right="0"/>
                          <w:jc w:val="left"/>
                          <w:rPr>
                            <w:rFonts w:ascii="Arial" w:hAnsi="Arial" w:cs="Arial" w:eastAsia="Arial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231F20"/>
                            <w:spacing w:val="0"/>
                            <w:w w:val="100"/>
                            <w:sz w:val="16"/>
                            <w:szCs w:val="16"/>
                          </w:rPr>
                          <w:t>B+1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0000"/>
                            <w:spacing w:val="0"/>
                            <w:w w:val="100"/>
                            <w:sz w:val="16"/>
                            <w:szCs w:val="16"/>
                          </w:rPr>
                        </w:r>
                      </w:p>
                    </w:tc>
                    <w:tc>
                      <w:tcPr>
                        <w:tcW w:w="683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165" w:lineRule="exact"/>
                          <w:ind w:left="249" w:right="0"/>
                          <w:jc w:val="left"/>
                          <w:rPr>
                            <w:rFonts w:ascii="Arial" w:hAnsi="Arial" w:cs="Arial" w:eastAsia="Arial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231F20"/>
                            <w:spacing w:val="-12"/>
                            <w:w w:val="100"/>
                            <w:sz w:val="16"/>
                            <w:szCs w:val="16"/>
                          </w:rPr>
                          <w:t>1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231F20"/>
                            <w:spacing w:val="0"/>
                            <w:w w:val="100"/>
                            <w:sz w:val="16"/>
                            <w:szCs w:val="16"/>
                          </w:rPr>
                          <w:t>15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0000"/>
                            <w:spacing w:val="0"/>
                            <w:w w:val="100"/>
                            <w:sz w:val="16"/>
                            <w:szCs w:val="16"/>
                          </w:rPr>
                        </w:r>
                      </w:p>
                    </w:tc>
                    <w:tc>
                      <w:tcPr>
                        <w:tcW w:w="606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165" w:lineRule="exact"/>
                          <w:ind w:left="285" w:right="0"/>
                          <w:jc w:val="left"/>
                          <w:rPr>
                            <w:rFonts w:ascii="Arial" w:hAnsi="Arial" w:cs="Arial" w:eastAsia="Arial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231F20"/>
                            <w:spacing w:val="0"/>
                            <w:w w:val="100"/>
                            <w:sz w:val="16"/>
                            <w:szCs w:val="16"/>
                          </w:rPr>
                          <w:t>120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0000"/>
                            <w:spacing w:val="0"/>
                            <w:w w:val="100"/>
                            <w:sz w:val="16"/>
                            <w:szCs w:val="16"/>
                          </w:rPr>
                        </w:r>
                      </w:p>
                    </w:tc>
                  </w:tr>
                  <w:tr>
                    <w:trPr>
                      <w:trHeight w:val="269" w:hRule="exact"/>
                    </w:trPr>
                    <w:tc>
                      <w:tcPr>
                        <w:tcW w:w="51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165" w:lineRule="exact"/>
                          <w:ind w:left="40" w:right="0"/>
                          <w:jc w:val="left"/>
                          <w:rPr>
                            <w:rFonts w:ascii="Arial" w:hAnsi="Arial" w:cs="Arial" w:eastAsia="Arial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231F20"/>
                            <w:spacing w:val="0"/>
                            <w:w w:val="100"/>
                            <w:sz w:val="16"/>
                            <w:szCs w:val="16"/>
                          </w:rPr>
                          <w:t>B+2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0000"/>
                            <w:spacing w:val="0"/>
                            <w:w w:val="100"/>
                            <w:sz w:val="16"/>
                            <w:szCs w:val="16"/>
                          </w:rPr>
                        </w:r>
                      </w:p>
                    </w:tc>
                    <w:tc>
                      <w:tcPr>
                        <w:tcW w:w="683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165" w:lineRule="exact"/>
                          <w:ind w:left="249" w:right="0"/>
                          <w:jc w:val="left"/>
                          <w:rPr>
                            <w:rFonts w:ascii="Arial" w:hAnsi="Arial" w:cs="Arial" w:eastAsia="Arial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231F20"/>
                            <w:spacing w:val="0"/>
                            <w:w w:val="100"/>
                            <w:sz w:val="16"/>
                            <w:szCs w:val="16"/>
                          </w:rPr>
                          <w:t>130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0000"/>
                            <w:spacing w:val="0"/>
                            <w:w w:val="100"/>
                            <w:sz w:val="16"/>
                            <w:szCs w:val="16"/>
                          </w:rPr>
                        </w:r>
                      </w:p>
                    </w:tc>
                    <w:tc>
                      <w:tcPr>
                        <w:tcW w:w="606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165" w:lineRule="exact"/>
                          <w:ind w:left="285" w:right="0"/>
                          <w:jc w:val="left"/>
                          <w:rPr>
                            <w:rFonts w:ascii="Arial" w:hAnsi="Arial" w:cs="Arial" w:eastAsia="Arial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231F20"/>
                            <w:spacing w:val="0"/>
                            <w:w w:val="100"/>
                            <w:sz w:val="16"/>
                            <w:szCs w:val="16"/>
                          </w:rPr>
                          <w:t>140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0000"/>
                            <w:spacing w:val="0"/>
                            <w:w w:val="100"/>
                            <w:sz w:val="16"/>
                            <w:szCs w:val="16"/>
                          </w:rPr>
                        </w:r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  <w:sz w:val="16"/>
          <w:szCs w:val="16"/>
        </w:rPr>
        <w:t>B+3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  <w:sz w:val="16"/>
          <w:szCs w:val="16"/>
        </w:rPr>
        <w:tab/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  <w:sz w:val="16"/>
          <w:szCs w:val="16"/>
        </w:rPr>
        <w:t>150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  <w:sz w:val="16"/>
          <w:szCs w:val="16"/>
        </w:rPr>
        <w:tab/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  <w:sz w:val="16"/>
          <w:szCs w:val="16"/>
        </w:rPr>
        <w:t>160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tabs>
          <w:tab w:pos="719" w:val="left" w:leader="none"/>
          <w:tab w:pos="1706" w:val="right" w:leader="none"/>
        </w:tabs>
        <w:spacing w:line="179" w:lineRule="exact"/>
        <w:ind w:left="0" w:right="386" w:firstLine="0"/>
        <w:jc w:val="center"/>
        <w:rPr>
          <w:rFonts w:ascii="Arial" w:hAnsi="Arial" w:cs="Arial" w:eastAsia="Arial"/>
          <w:sz w:val="16"/>
          <w:szCs w:val="16"/>
        </w:rPr>
      </w:pPr>
      <w:r>
        <w:rPr>
          <w:rFonts w:ascii="Arial" w:hAnsi="Arial" w:cs="Arial" w:eastAsia="Arial"/>
          <w:b w:val="0"/>
          <w:bCs w:val="0"/>
          <w:color w:val="231F20"/>
          <w:spacing w:val="0"/>
          <w:w w:val="100"/>
          <w:sz w:val="16"/>
          <w:szCs w:val="16"/>
        </w:rPr>
        <w:t>B+4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  <w:sz w:val="16"/>
          <w:szCs w:val="16"/>
        </w:rPr>
        <w:tab/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  <w:sz w:val="16"/>
          <w:szCs w:val="16"/>
        </w:rPr>
        <w:t>165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  <w:sz w:val="16"/>
          <w:szCs w:val="16"/>
        </w:rPr>
        <w:tab/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  <w:sz w:val="16"/>
          <w:szCs w:val="16"/>
        </w:rPr>
        <w:t>180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tabs>
          <w:tab w:pos="719" w:val="left" w:leader="none"/>
          <w:tab w:pos="1706" w:val="right" w:leader="none"/>
        </w:tabs>
        <w:spacing w:line="179" w:lineRule="exact"/>
        <w:ind w:left="0" w:right="386" w:firstLine="0"/>
        <w:jc w:val="center"/>
        <w:rPr>
          <w:rFonts w:ascii="Arial" w:hAnsi="Arial" w:cs="Arial" w:eastAsia="Arial"/>
          <w:sz w:val="16"/>
          <w:szCs w:val="16"/>
        </w:rPr>
      </w:pPr>
      <w:r>
        <w:rPr>
          <w:rFonts w:ascii="Arial" w:hAnsi="Arial" w:cs="Arial" w:eastAsia="Arial"/>
          <w:b w:val="0"/>
          <w:bCs w:val="0"/>
          <w:color w:val="231F20"/>
          <w:spacing w:val="0"/>
          <w:w w:val="100"/>
          <w:sz w:val="16"/>
          <w:szCs w:val="16"/>
        </w:rPr>
        <w:t>B+5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  <w:sz w:val="16"/>
          <w:szCs w:val="16"/>
        </w:rPr>
        <w:tab/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  <w:sz w:val="16"/>
          <w:szCs w:val="16"/>
        </w:rPr>
        <w:t>185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  <w:sz w:val="16"/>
          <w:szCs w:val="16"/>
        </w:rPr>
        <w:tab/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  <w:sz w:val="16"/>
          <w:szCs w:val="16"/>
        </w:rPr>
        <w:t>200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tabs>
          <w:tab w:pos="719" w:val="left" w:leader="none"/>
          <w:tab w:pos="1706" w:val="right" w:leader="none"/>
        </w:tabs>
        <w:spacing w:line="179" w:lineRule="exact"/>
        <w:ind w:left="0" w:right="386" w:firstLine="0"/>
        <w:jc w:val="center"/>
        <w:rPr>
          <w:rFonts w:ascii="Arial" w:hAnsi="Arial" w:cs="Arial" w:eastAsia="Arial"/>
          <w:sz w:val="16"/>
          <w:szCs w:val="16"/>
        </w:rPr>
      </w:pPr>
      <w:r>
        <w:rPr>
          <w:rFonts w:ascii="Arial" w:hAnsi="Arial" w:cs="Arial" w:eastAsia="Arial"/>
          <w:b w:val="0"/>
          <w:bCs w:val="0"/>
          <w:color w:val="231F20"/>
          <w:spacing w:val="0"/>
          <w:w w:val="100"/>
          <w:sz w:val="16"/>
          <w:szCs w:val="16"/>
        </w:rPr>
        <w:t>B+6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  <w:sz w:val="16"/>
          <w:szCs w:val="16"/>
        </w:rPr>
        <w:tab/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  <w:sz w:val="16"/>
          <w:szCs w:val="16"/>
        </w:rPr>
        <w:t>200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  <w:sz w:val="16"/>
          <w:szCs w:val="16"/>
        </w:rPr>
        <w:tab/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  <w:sz w:val="16"/>
          <w:szCs w:val="16"/>
        </w:rPr>
        <w:t>220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tabs>
          <w:tab w:pos="719" w:val="left" w:leader="none"/>
          <w:tab w:pos="1706" w:val="right" w:leader="none"/>
        </w:tabs>
        <w:spacing w:line="179" w:lineRule="exact"/>
        <w:ind w:left="0" w:right="386" w:firstLine="0"/>
        <w:jc w:val="center"/>
        <w:rPr>
          <w:rFonts w:ascii="Arial" w:hAnsi="Arial" w:cs="Arial" w:eastAsia="Arial"/>
          <w:sz w:val="16"/>
          <w:szCs w:val="16"/>
        </w:rPr>
      </w:pPr>
      <w:r>
        <w:rPr>
          <w:rFonts w:ascii="Arial" w:hAnsi="Arial" w:cs="Arial" w:eastAsia="Arial"/>
          <w:b w:val="0"/>
          <w:bCs w:val="0"/>
          <w:color w:val="231F20"/>
          <w:spacing w:val="0"/>
          <w:w w:val="100"/>
          <w:sz w:val="16"/>
          <w:szCs w:val="16"/>
        </w:rPr>
        <w:t>B+7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  <w:sz w:val="16"/>
          <w:szCs w:val="16"/>
        </w:rPr>
        <w:tab/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  <w:sz w:val="16"/>
          <w:szCs w:val="16"/>
        </w:rPr>
        <w:t>240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  <w:sz w:val="16"/>
          <w:szCs w:val="16"/>
        </w:rPr>
        <w:tab/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  <w:sz w:val="16"/>
          <w:szCs w:val="16"/>
        </w:rPr>
        <w:t>260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tabs>
          <w:tab w:pos="719" w:val="left" w:leader="none"/>
          <w:tab w:pos="1706" w:val="right" w:leader="none"/>
        </w:tabs>
        <w:spacing w:line="179" w:lineRule="exact"/>
        <w:ind w:left="0" w:right="386" w:firstLine="0"/>
        <w:jc w:val="center"/>
        <w:rPr>
          <w:rFonts w:ascii="Arial" w:hAnsi="Arial" w:cs="Arial" w:eastAsia="Arial"/>
          <w:sz w:val="16"/>
          <w:szCs w:val="16"/>
        </w:rPr>
      </w:pPr>
      <w:r>
        <w:rPr>
          <w:rFonts w:ascii="Arial" w:hAnsi="Arial" w:cs="Arial" w:eastAsia="Arial"/>
          <w:b w:val="0"/>
          <w:bCs w:val="0"/>
          <w:color w:val="231F20"/>
          <w:spacing w:val="0"/>
          <w:w w:val="100"/>
          <w:sz w:val="16"/>
          <w:szCs w:val="16"/>
        </w:rPr>
        <w:t>B+8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  <w:sz w:val="16"/>
          <w:szCs w:val="16"/>
        </w:rPr>
        <w:tab/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  <w:sz w:val="16"/>
          <w:szCs w:val="16"/>
        </w:rPr>
        <w:t>265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  <w:sz w:val="16"/>
          <w:szCs w:val="16"/>
        </w:rPr>
        <w:tab/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  <w:sz w:val="16"/>
          <w:szCs w:val="16"/>
        </w:rPr>
        <w:t>290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tabs>
          <w:tab w:pos="719" w:val="left" w:leader="none"/>
          <w:tab w:pos="1706" w:val="right" w:leader="none"/>
        </w:tabs>
        <w:spacing w:line="179" w:lineRule="exact"/>
        <w:ind w:left="0" w:right="386" w:firstLine="0"/>
        <w:jc w:val="center"/>
        <w:rPr>
          <w:rFonts w:ascii="Arial" w:hAnsi="Arial" w:cs="Arial" w:eastAsia="Arial"/>
          <w:sz w:val="16"/>
          <w:szCs w:val="16"/>
        </w:rPr>
      </w:pPr>
      <w:r>
        <w:rPr>
          <w:rFonts w:ascii="Arial" w:hAnsi="Arial" w:cs="Arial" w:eastAsia="Arial"/>
          <w:b w:val="0"/>
          <w:bCs w:val="0"/>
          <w:color w:val="231F20"/>
          <w:spacing w:val="0"/>
          <w:w w:val="100"/>
          <w:sz w:val="16"/>
          <w:szCs w:val="16"/>
        </w:rPr>
        <w:t>B+9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  <w:sz w:val="16"/>
          <w:szCs w:val="16"/>
        </w:rPr>
        <w:tab/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  <w:sz w:val="16"/>
          <w:szCs w:val="16"/>
        </w:rPr>
        <w:t>285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  <w:sz w:val="16"/>
          <w:szCs w:val="16"/>
        </w:rPr>
        <w:tab/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  <w:sz w:val="16"/>
          <w:szCs w:val="16"/>
        </w:rPr>
        <w:t>310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tabs>
          <w:tab w:pos="719" w:val="left" w:leader="none"/>
          <w:tab w:pos="1706" w:val="right" w:leader="none"/>
        </w:tabs>
        <w:spacing w:line="179" w:lineRule="exact"/>
        <w:ind w:left="0" w:right="386" w:firstLine="0"/>
        <w:jc w:val="center"/>
        <w:rPr>
          <w:rFonts w:ascii="Arial" w:hAnsi="Arial" w:cs="Arial" w:eastAsia="Arial"/>
          <w:sz w:val="16"/>
          <w:szCs w:val="16"/>
        </w:rPr>
      </w:pPr>
      <w:r>
        <w:rPr>
          <w:rFonts w:ascii="Arial" w:hAnsi="Arial" w:cs="Arial" w:eastAsia="Arial"/>
          <w:b w:val="0"/>
          <w:bCs w:val="0"/>
          <w:color w:val="231F20"/>
          <w:spacing w:val="0"/>
          <w:w w:val="100"/>
          <w:sz w:val="16"/>
          <w:szCs w:val="16"/>
        </w:rPr>
        <w:t>B+10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  <w:sz w:val="16"/>
          <w:szCs w:val="16"/>
        </w:rPr>
        <w:tab/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  <w:sz w:val="16"/>
          <w:szCs w:val="16"/>
        </w:rPr>
        <w:t>300</w:t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  <w:sz w:val="16"/>
          <w:szCs w:val="16"/>
        </w:rPr>
        <w:tab/>
      </w:r>
      <w:r>
        <w:rPr>
          <w:rFonts w:ascii="Arial" w:hAnsi="Arial" w:cs="Arial" w:eastAsia="Arial"/>
          <w:b w:val="0"/>
          <w:bCs w:val="0"/>
          <w:color w:val="231F20"/>
          <w:spacing w:val="0"/>
          <w:w w:val="100"/>
          <w:sz w:val="16"/>
          <w:szCs w:val="16"/>
        </w:rPr>
        <w:t>325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after="0" w:line="179" w:lineRule="exact"/>
        <w:jc w:val="center"/>
        <w:rPr>
          <w:rFonts w:ascii="Arial" w:hAnsi="Arial" w:cs="Arial" w:eastAsia="Arial"/>
          <w:sz w:val="16"/>
          <w:szCs w:val="16"/>
        </w:rPr>
        <w:sectPr>
          <w:type w:val="continuous"/>
          <w:pgSz w:w="12240" w:h="15840"/>
          <w:pgMar w:top="1020" w:bottom="280" w:left="720" w:right="700"/>
          <w:cols w:num="3" w:equalWidth="0">
            <w:col w:w="4778" w:space="40"/>
            <w:col w:w="3237" w:space="40"/>
            <w:col w:w="2725"/>
          </w:cols>
        </w:sectPr>
      </w:pPr>
    </w:p>
    <w:p>
      <w:pPr>
        <w:tabs>
          <w:tab w:pos="3943" w:val="left" w:leader="none"/>
        </w:tabs>
        <w:spacing w:before="90"/>
        <w:ind w:left="232" w:right="0" w:firstLine="0"/>
        <w:jc w:val="left"/>
        <w:rPr>
          <w:rFonts w:ascii="Book Antiqua" w:hAnsi="Book Antiqua" w:cs="Book Antiqua" w:eastAsia="Book Antiqua"/>
          <w:sz w:val="24"/>
          <w:szCs w:val="24"/>
        </w:rPr>
      </w:pPr>
      <w:r>
        <w:rPr/>
        <w:pict>
          <v:group style="position:absolute;margin-left:42.661152pt;margin-top:7.639481pt;width:526.5056pt;height:28.3606pt;mso-position-horizontal-relative:page;mso-position-vertical-relative:paragraph;z-index:-7882" coordorigin="853,153" coordsize="10530,567">
            <v:group style="position:absolute;left:1343;top:160;width:10035;height:552" coordorigin="1343,160" coordsize="10035,552">
              <v:shape style="position:absolute;left:1343;top:160;width:10035;height:552" coordorigin="1343,160" coordsize="10035,552" path="m1343,160l11378,160,11378,712,1343,712,1343,160xe" filled="t" fillcolor="#939598" stroked="f">
                <v:path arrowok="t"/>
                <v:fill type="solid"/>
              </v:shape>
            </v:group>
            <v:group style="position:absolute;left:859;top:158;width:484;height:556" coordorigin="859,158" coordsize="484,556">
              <v:shape style="position:absolute;left:859;top:158;width:484;height:556" coordorigin="859,158" coordsize="484,556" path="m859,714l1343,714,1343,158,859,158,859,714xe" filled="t" fillcolor="#58595B" stroked="f">
                <v:path arrowok="t"/>
                <v:fill type="solid"/>
              </v:shape>
            </v:group>
            <v:group style="position:absolute;left:859;top:158;width:484;height:556" coordorigin="859,158" coordsize="484,556">
              <v:shape style="position:absolute;left:859;top:158;width:484;height:556" coordorigin="859,158" coordsize="484,556" path="m859,714l1343,714,1343,158,859,158,859,714xe" filled="f" stroked="t" strokeweight=".5669pt" strokecolor="#808285">
                <v:path arrowok="t"/>
              </v:shape>
            </v:group>
            <w10:wrap type="none"/>
          </v:group>
        </w:pict>
      </w:r>
      <w:r>
        <w:rPr>
          <w:rFonts w:ascii="Book Antiqua" w:hAnsi="Book Antiqua" w:cs="Book Antiqua" w:eastAsia="Book Antiqua"/>
          <w:b/>
          <w:bCs/>
          <w:color w:val="FFFFFF"/>
          <w:spacing w:val="0"/>
          <w:w w:val="105"/>
          <w:position w:val="-10"/>
          <w:sz w:val="57"/>
          <w:szCs w:val="57"/>
        </w:rPr>
        <w:t>4</w:t>
      </w:r>
      <w:r>
        <w:rPr>
          <w:rFonts w:ascii="Book Antiqua" w:hAnsi="Book Antiqua" w:cs="Book Antiqua" w:eastAsia="Book Antiqua"/>
          <w:b/>
          <w:bCs/>
          <w:color w:val="FFFFFF"/>
          <w:spacing w:val="0"/>
          <w:w w:val="105"/>
          <w:position w:val="-10"/>
          <w:sz w:val="57"/>
          <w:szCs w:val="57"/>
        </w:rPr>
        <w:tab/>
      </w:r>
      <w:r>
        <w:rPr>
          <w:rFonts w:ascii="Book Antiqua" w:hAnsi="Book Antiqua" w:cs="Book Antiqua" w:eastAsia="Book Antiqua"/>
          <w:b/>
          <w:bCs/>
          <w:color w:val="FFFFFF"/>
          <w:spacing w:val="0"/>
          <w:w w:val="105"/>
          <w:position w:val="0"/>
          <w:sz w:val="24"/>
          <w:szCs w:val="24"/>
        </w:rPr>
        <w:t>Imagen</w:t>
      </w:r>
      <w:r>
        <w:rPr>
          <w:rFonts w:ascii="Book Antiqua" w:hAnsi="Book Antiqua" w:cs="Book Antiqua" w:eastAsia="Book Antiqua"/>
          <w:b/>
          <w:bCs/>
          <w:color w:val="FFFFFF"/>
          <w:spacing w:val="13"/>
          <w:w w:val="105"/>
          <w:position w:val="0"/>
          <w:sz w:val="24"/>
          <w:szCs w:val="24"/>
        </w:rPr>
        <w:t> </w:t>
      </w:r>
      <w:r>
        <w:rPr>
          <w:rFonts w:ascii="Book Antiqua" w:hAnsi="Book Antiqua" w:cs="Book Antiqua" w:eastAsia="Book Antiqua"/>
          <w:b/>
          <w:bCs/>
          <w:color w:val="FFFFFF"/>
          <w:spacing w:val="0"/>
          <w:w w:val="105"/>
          <w:position w:val="0"/>
          <w:sz w:val="24"/>
          <w:szCs w:val="24"/>
        </w:rPr>
        <w:t>Institucional</w:t>
      </w:r>
      <w:r>
        <w:rPr>
          <w:rFonts w:ascii="Book Antiqua" w:hAnsi="Book Antiqua" w:cs="Book Antiqua" w:eastAsia="Book Antiqua"/>
          <w:b/>
          <w:bCs/>
          <w:color w:val="FFFFFF"/>
          <w:spacing w:val="13"/>
          <w:w w:val="105"/>
          <w:position w:val="0"/>
          <w:sz w:val="24"/>
          <w:szCs w:val="24"/>
        </w:rPr>
        <w:t> </w:t>
      </w:r>
      <w:r>
        <w:rPr>
          <w:rFonts w:ascii="Book Antiqua" w:hAnsi="Book Antiqua" w:cs="Book Antiqua" w:eastAsia="Book Antiqua"/>
          <w:b/>
          <w:bCs/>
          <w:color w:val="FFFFFF"/>
          <w:spacing w:val="0"/>
          <w:w w:val="105"/>
          <w:position w:val="0"/>
          <w:sz w:val="24"/>
          <w:szCs w:val="24"/>
        </w:rPr>
        <w:t>exterior</w:t>
      </w:r>
      <w:r>
        <w:rPr>
          <w:rFonts w:ascii="Book Antiqua" w:hAnsi="Book Antiqua" w:cs="Book Antiqua" w:eastAsia="Book Antiqua"/>
          <w:b w:val="0"/>
          <w:bCs w:val="0"/>
          <w:color w:val="000000"/>
          <w:spacing w:val="0"/>
          <w:w w:val="100"/>
          <w:position w:val="0"/>
          <w:sz w:val="24"/>
          <w:szCs w:val="24"/>
        </w:rPr>
      </w:r>
    </w:p>
    <w:p>
      <w:pPr>
        <w:spacing w:after="0"/>
        <w:jc w:val="left"/>
        <w:rPr>
          <w:rFonts w:ascii="Book Antiqua" w:hAnsi="Book Antiqua" w:cs="Book Antiqua" w:eastAsia="Book Antiqua"/>
          <w:sz w:val="24"/>
          <w:szCs w:val="24"/>
        </w:rPr>
        <w:sectPr>
          <w:type w:val="continuous"/>
          <w:pgSz w:w="12240" w:h="15840"/>
          <w:pgMar w:top="1020" w:bottom="280" w:left="720" w:right="700"/>
        </w:sectPr>
      </w:pPr>
    </w:p>
    <w:p>
      <w:pPr>
        <w:pStyle w:val="BodyText"/>
        <w:spacing w:before="477"/>
        <w:ind w:left="161" w:right="0"/>
        <w:jc w:val="left"/>
      </w:pPr>
      <w:r>
        <w:rPr>
          <w:b w:val="0"/>
          <w:bCs w:val="0"/>
          <w:color w:val="231F20"/>
          <w:spacing w:val="0"/>
          <w:w w:val="100"/>
        </w:rPr>
        <w:t>Ma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quesina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spacing w:before="302"/>
        <w:ind w:left="161" w:right="0"/>
        <w:jc w:val="left"/>
      </w:pPr>
      <w:r>
        <w:rPr>
          <w:spacing w:val="0"/>
          <w:w w:val="100"/>
        </w:rPr>
        <w:br w:type="column"/>
      </w:r>
      <w:r>
        <w:rPr>
          <w:b w:val="0"/>
          <w:bCs w:val="0"/>
          <w:color w:val="231F20"/>
          <w:spacing w:val="0"/>
          <w:w w:val="100"/>
        </w:rPr>
        <w:t>*color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alabast</w:t>
      </w:r>
      <w:r>
        <w:rPr>
          <w:b w:val="0"/>
          <w:bCs w:val="0"/>
          <w:color w:val="231F20"/>
          <w:spacing w:val="-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sectPr>
          <w:type w:val="continuous"/>
          <w:pgSz w:w="12240" w:h="15840"/>
          <w:pgMar w:top="1020" w:bottom="280" w:left="720" w:right="700"/>
          <w:cols w:num="2" w:equalWidth="0">
            <w:col w:w="1284" w:space="7381"/>
            <w:col w:w="2155"/>
          </w:cols>
        </w:sectPr>
      </w:pPr>
    </w:p>
    <w:p>
      <w:pPr>
        <w:tabs>
          <w:tab w:pos="9641" w:val="left" w:leader="none"/>
          <w:tab w:pos="10257" w:val="left" w:leader="none"/>
        </w:tabs>
        <w:spacing w:before="3"/>
        <w:ind w:left="939" w:right="0" w:firstLine="0"/>
        <w:jc w:val="left"/>
        <w:rPr>
          <w:rFonts w:ascii="Showcard Gothic" w:hAnsi="Showcard Gothic" w:cs="Showcard Gothic" w:eastAsia="Showcard Gothic"/>
          <w:sz w:val="17"/>
          <w:szCs w:val="17"/>
        </w:rPr>
      </w:pPr>
      <w:r>
        <w:rPr/>
        <w:pict>
          <v:group style="position:absolute;margin-left:78.275902pt;margin-top:.236248pt;width:14.7948pt;height:16.0284pt;mso-position-horizontal-relative:page;mso-position-vertical-relative:paragraph;z-index:-7878" coordorigin="1566,5" coordsize="296,321">
            <v:group style="position:absolute;left:1594;top:33;width:239;height:264" coordorigin="1594,33" coordsize="239,264">
              <v:shape style="position:absolute;left:1594;top:33;width:239;height:264" coordorigin="1594,33" coordsize="239,264" path="m1594,33l1833,33,1833,297,1594,297,1594,33xe" filled="f" stroked="t" strokeweight="2.8346pt" strokecolor="#A7A9AC">
                <v:path arrowok="t"/>
              </v:shape>
            </v:group>
            <v:group style="position:absolute;left:1594;top:33;width:239;height:264" coordorigin="1594,33" coordsize="239,264">
              <v:shape style="position:absolute;left:1594;top:33;width:239;height:264" coordorigin="1594,33" coordsize="239,264" path="m1594,33l1833,33,1833,297,1594,297,1594,33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4.181702pt;margin-top:.236248pt;width:31.8188pt;height:16.0284pt;mso-position-horizontal-relative:page;mso-position-vertical-relative:paragraph;z-index:-7877" coordorigin="884,5" coordsize="636,321">
            <v:group style="position:absolute;left:1252;top:33;width:239;height:264" coordorigin="1252,33" coordsize="239,264">
              <v:shape style="position:absolute;left:1252;top:33;width:239;height:264" coordorigin="1252,33" coordsize="239,264" path="m1252,33l1492,33,1492,297,1252,297,1252,33xe" filled="f" stroked="t" strokeweight="2.8346pt" strokecolor="#A7A9AC">
                <v:path arrowok="t"/>
              </v:shape>
            </v:group>
            <v:group style="position:absolute;left:1252;top:33;width:239;height:264" coordorigin="1252,33" coordsize="239,264">
              <v:shape style="position:absolute;left:1252;top:33;width:239;height:264" coordorigin="1252,33" coordsize="239,264" path="m1252,33l1492,33,1492,297,1252,297,1252,33xe" filled="t" fillcolor="#FFFFFF" stroked="f">
                <v:path arrowok="t"/>
                <v:fill type="solid"/>
              </v:shape>
            </v:group>
            <v:group style="position:absolute;left:1246;top:37;width:216;height:220" coordorigin="1246,37" coordsize="216,220">
              <v:shape style="position:absolute;left:1246;top:37;width:216;height:220" coordorigin="1246,37" coordsize="216,220" path="m1387,226l1303,226,1320,227,1336,242,1343,252,1357,257,1365,256,1370,245,1370,242,1376,234,1382,229,1388,227,1387,226xe" filled="t" fillcolor="#A7A9AC" stroked="f">
                <v:path arrowok="t"/>
                <v:fill type="solid"/>
              </v:shape>
              <v:shape style="position:absolute;left:1246;top:37;width:216;height:220" coordorigin="1246,37" coordsize="216,220" path="m1292,64l1287,66,1281,71,1273,84,1277,94,1277,116,1254,133,1247,139,1246,149,1248,156,1256,164,1268,170,1279,189,1280,196,1273,213,1269,218,1287,231,1290,232,1294,231,1303,226,1387,226,1386,225,1377,216,1370,210,1371,210,1344,210,1325,203,1309,191,1298,174,1294,148,1296,129,1302,116,1316,101,1333,91,1351,87,1436,87,1438,85,1436,78,1433,75,1406,75,1393,72,1304,72,1292,64xe" filled="t" fillcolor="#A7A9AC" stroked="f">
                <v:path arrowok="t"/>
                <v:fill type="solid"/>
              </v:shape>
              <v:shape style="position:absolute;left:1246;top:37;width:216;height:220" coordorigin="1246,37" coordsize="216,220" path="m1372,209l1366,210,1344,210,1371,210,1372,209xe" filled="t" fillcolor="#A7A9AC" stroked="f">
                <v:path arrowok="t"/>
                <v:fill type="solid"/>
              </v:shape>
              <v:shape style="position:absolute;left:1246;top:37;width:216;height:220" coordorigin="1246,37" coordsize="216,220" path="m1436,87l1351,87,1369,89,1386,95,1417,156,1417,162,1413,168,1414,170,1414,170,1426,182,1430,186,1432,187,1432,182,1435,177,1454,164,1457,163,1462,157,1463,144,1459,135,1446,135,1430,113,1428,102,1436,87xe" filled="t" fillcolor="#A7A9AC" stroked="f">
                <v:path arrowok="t"/>
                <v:fill type="solid"/>
              </v:shape>
              <v:shape style="position:absolute;left:1246;top:37;width:216;height:220" coordorigin="1246,37" coordsize="216,220" path="m1456,130l1446,135,1459,135,1456,130xe" filled="t" fillcolor="#A7A9AC" stroked="f">
                <v:path arrowok="t"/>
                <v:fill type="solid"/>
              </v:shape>
              <v:shape style="position:absolute;left:1246;top:37;width:216;height:220" coordorigin="1246,37" coordsize="216,220" path="m1422,64l1409,69,1406,75,1433,75,1427,70,1422,64xe" filled="t" fillcolor="#A7A9AC" stroked="f">
                <v:path arrowok="t"/>
                <v:fill type="solid"/>
              </v:shape>
              <v:shape style="position:absolute;left:1246;top:37;width:216;height:220" coordorigin="1246,37" coordsize="216,220" path="m1370,55l1340,55,1336,60,1322,70,1304,72,1393,72,1386,70,1374,63,1370,55xe" filled="t" fillcolor="#A7A9AC" stroked="f">
                <v:path arrowok="t"/>
                <v:fill type="solid"/>
              </v:shape>
              <v:shape style="position:absolute;left:1246;top:37;width:216;height:220" coordorigin="1246,37" coordsize="216,220" path="m1345,37l1338,56,1340,55,1370,55,1369,53,1369,49,1364,42,1345,37xe" filled="t" fillcolor="#A7A9AC" stroked="f">
                <v:path arrowok="t"/>
                <v:fill type="solid"/>
              </v:shape>
            </v:group>
            <v:group style="position:absolute;left:1312;top:110;width:171;height:171" coordorigin="1312,110" coordsize="171,171">
              <v:shape style="position:absolute;left:1312;top:110;width:171;height:171" coordorigin="1312,110" coordsize="171,171" path="m1424,193l1368,193,1377,201,1384,208,1437,262,1448,272,1458,282,1473,278,1479,269,1464,269,1453,262,1460,250,1466,249,1480,249,1475,244,1446,215,1428,197,1424,193xe" filled="t" fillcolor="#A7A9AC" stroked="f">
                <v:path arrowok="t"/>
                <v:fill type="solid"/>
              </v:shape>
              <v:shape style="position:absolute;left:1312;top:110;width:171;height:171" coordorigin="1312,110" coordsize="171,171" path="m1480,249l1466,249,1470,252,1473,261,1470,266,1464,269,1479,269,1483,262,1484,252,1480,249xe" filled="t" fillcolor="#A7A9AC" stroked="f">
                <v:path arrowok="t"/>
                <v:fill type="solid"/>
              </v:shape>
              <v:shape style="position:absolute;left:1312;top:110;width:171;height:171" coordorigin="1312,110" coordsize="171,171" path="m1312,142l1350,193,1366,194,1368,193,1424,193,1417,186,1414,182,1397,167,1396,163,1350,163,1342,161,1328,146,1312,142xe" filled="t" fillcolor="#A7A9AC" stroked="f">
                <v:path arrowok="t"/>
                <v:fill type="solid"/>
              </v:shape>
              <v:shape style="position:absolute;left:1312;top:110;width:171;height:171" coordorigin="1312,110" coordsize="171,171" path="m1381,117l1341,117,1344,119,1361,136,1364,139,1366,140,1367,147,1362,151,1358,154,1350,163,1396,163,1396,162,1402,148,1389,124,1382,117,1381,117xe" filled="t" fillcolor="#A7A9AC" stroked="f">
                <v:path arrowok="t"/>
                <v:fill type="solid"/>
              </v:shape>
              <v:shape style="position:absolute;left:1312;top:110;width:171;height:171" coordorigin="1312,110" coordsize="171,171" path="m1346,110l1346,112,1339,114,1341,117,1341,117,1381,117,1368,112,1362,111,1346,110xe" filled="t" fillcolor="#A7A9AC" stroked="f">
                <v:path arrowok="t"/>
                <v:fill type="solid"/>
              </v:shape>
            </v:group>
            <v:group style="position:absolute;left:912;top:33;width:239;height:264" coordorigin="912,33" coordsize="239,264">
              <v:shape style="position:absolute;left:912;top:33;width:239;height:264" coordorigin="912,33" coordsize="239,264" path="m912,33l1151,33,1151,297,912,297,912,33xe" filled="f" stroked="t" strokeweight="2.8346pt" strokecolor="#A7A9AC">
                <v:path arrowok="t"/>
              </v:shape>
            </v:group>
            <v:group style="position:absolute;left:912;top:33;width:239;height:264" coordorigin="912,33" coordsize="239,264">
              <v:shape style="position:absolute;left:912;top:33;width:239;height:264" coordorigin="912,33" coordsize="239,264" path="m912,33l1151,33,1151,297,912,297,912,33xe" filled="t" fillcolor="#FFFFFF" stroked="f">
                <v:path arrowok="t"/>
                <v:fill type="solid"/>
              </v:shape>
            </v:group>
            <v:group style="position:absolute;left:929;top:69;width:194;height:188" coordorigin="929,69" coordsize="194,188">
              <v:shape style="position:absolute;left:929;top:69;width:194;height:188" coordorigin="929,69" coordsize="194,188" path="m973,163l929,188,985,240,989,243,991,245,998,253,999,256,1005,257,1007,254,1009,251,1011,249,1045,210,1013,210,1004,210,996,202,985,184,975,169,973,163xe" filled="t" fillcolor="#A7A9AC" stroked="f">
                <v:path arrowok="t"/>
                <v:fill type="solid"/>
              </v:shape>
              <v:shape style="position:absolute;left:929;top:69;width:194;height:188" coordorigin="929,69" coordsize="194,188" path="m1123,69l1079,111,1042,158,1022,194,1013,210,1045,210,1053,201,1056,198,1058,196,1061,193,1075,178,1088,164,1118,139,1122,136,1123,135,1123,69xe" filled="t" fillcolor="#A7A9AC" stroked="f">
                <v:path arrowok="t"/>
                <v:fill type="solid"/>
              </v:shape>
            </v:group>
            <v:group style="position:absolute;left:929;top:69;width:194;height:188" coordorigin="929,69" coordsize="194,188">
              <v:shape style="position:absolute;left:929;top:69;width:194;height:188" coordorigin="929,69" coordsize="194,188" path="m973,163l929,188,985,240,989,243,991,245,994,249,998,253,999,256,1005,257,1007,254,1009,251,1011,249,1053,201,1056,198,1058,196,1061,193,1118,139,1123,135,1123,131,1123,69,1109,80,1092,97,1042,158,1022,194,1013,210,1004,210,996,202,990,192,985,184,975,169,973,163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30.56012pt;margin-top:1.387348pt;width:31.3897pt;height:16.3536pt;mso-position-horizontal-relative:page;mso-position-vertical-relative:paragraph;z-index:-7874" coordorigin="10611,28" coordsize="628,327">
            <v:group style="position:absolute;left:10640;top:63;width:239;height:264" coordorigin="10640,63" coordsize="239,264">
              <v:shape style="position:absolute;left:10640;top:63;width:239;height:264" coordorigin="10640,63" coordsize="239,264" path="m10640,63l10879,63,10879,326,10640,326,10640,63xe" filled="f" stroked="t" strokeweight="2.8346pt" strokecolor="#A7A9AC">
                <v:path arrowok="t"/>
              </v:shape>
            </v:group>
            <v:group style="position:absolute;left:10640;top:63;width:239;height:264" coordorigin="10640,63" coordsize="239,264">
              <v:shape style="position:absolute;left:10640;top:63;width:239;height:264" coordorigin="10640,63" coordsize="239,264" path="m10640,63l10879,63,10879,326,10640,326,10640,63xe" filled="t" fillcolor="#FFFFFF" stroked="f">
                <v:path arrowok="t"/>
                <v:fill type="solid"/>
              </v:shape>
            </v:group>
            <v:group style="position:absolute;left:10665;top:97;width:179;height:181" coordorigin="10665,97" coordsize="179,181">
              <v:shape style="position:absolute;left:10665;top:97;width:179;height:181" coordorigin="10665,97" coordsize="179,181" path="m10696,108l10665,147,10726,196,10676,258,10701,278,10751,217,10830,217,10783,178,10799,158,10758,158,10696,108xe" filled="t" fillcolor="#A7A9AC" stroked="f">
                <v:path arrowok="t"/>
                <v:fill type="solid"/>
              </v:shape>
              <v:shape style="position:absolute;left:10665;top:97;width:179;height:181" coordorigin="10665,97" coordsize="179,181" path="m10830,217l10751,217,10812,267,10844,228,10830,217xe" filled="t" fillcolor="#A7A9AC" stroked="f">
                <v:path arrowok="t"/>
                <v:fill type="solid"/>
              </v:shape>
              <v:shape style="position:absolute;left:10665;top:97;width:179;height:181" coordorigin="10665,97" coordsize="179,181" path="m10808,97l10758,158,10799,158,10832,117,10808,97xe" filled="t" fillcolor="#A7A9AC" stroked="f">
                <v:path arrowok="t"/>
                <v:fill type="solid"/>
              </v:shape>
            </v:group>
            <v:group style="position:absolute;left:10971;top:56;width:239;height:264" coordorigin="10971,56" coordsize="239,264">
              <v:shape style="position:absolute;left:10971;top:56;width:239;height:264" coordorigin="10971,56" coordsize="239,264" path="m10971,56l11211,56,11211,320,10971,320,10971,56xe" filled="f" stroked="t" strokeweight="2.8346pt" strokecolor="#A7A9AC">
                <v:path arrowok="t"/>
              </v:shape>
            </v:group>
            <v:group style="position:absolute;left:10971;top:56;width:239;height:264" coordorigin="10971,56" coordsize="239,264">
              <v:shape style="position:absolute;left:10971;top:56;width:239;height:264" coordorigin="10971,56" coordsize="239,264" path="m10971,56l11211,56,11211,320,10971,320,10971,56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513.353821pt;margin-top:1.712548pt;width:14.7948pt;height:16.0284pt;mso-position-horizontal-relative:page;mso-position-vertical-relative:paragraph;z-index:-7873" coordorigin="10267,34" coordsize="296,321">
            <v:group style="position:absolute;left:10295;top:63;width:239;height:264" coordorigin="10295,63" coordsize="239,264">
              <v:shape style="position:absolute;left:10295;top:63;width:239;height:264" coordorigin="10295,63" coordsize="239,264" path="m10295,63l10535,63,10535,326,10295,326,10295,63xe" filled="f" stroked="t" strokeweight="2.8346pt" strokecolor="#A7A9AC">
                <v:path arrowok="t"/>
              </v:shape>
            </v:group>
            <v:group style="position:absolute;left:10295;top:63;width:239;height:264" coordorigin="10295,63" coordsize="239,264">
              <v:shape style="position:absolute;left:10295;top:63;width:239;height:264" coordorigin="10295,63" coordsize="239,264" path="m10295,63l10535,63,10535,326,10295,326,10295,63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79.259491pt;margin-top:1.712548pt;width:31.8189pt;height:16.0284pt;mso-position-horizontal-relative:page;mso-position-vertical-relative:paragraph;z-index:-7872" coordorigin="9585,34" coordsize="636,321">
            <v:group style="position:absolute;left:9954;top:63;width:239;height:264" coordorigin="9954,63" coordsize="239,264">
              <v:shape style="position:absolute;left:9954;top:63;width:239;height:264" coordorigin="9954,63" coordsize="239,264" path="m9954,63l10193,63,10193,326,9954,326,9954,63xe" filled="f" stroked="t" strokeweight="2.8346pt" strokecolor="#A7A9AC">
                <v:path arrowok="t"/>
              </v:shape>
            </v:group>
            <v:group style="position:absolute;left:9954;top:63;width:239;height:264" coordorigin="9954,63" coordsize="239,264">
              <v:shape style="position:absolute;left:9954;top:63;width:239;height:264" coordorigin="9954,63" coordsize="239,264" path="m9954,63l10193,63,10193,326,9954,326,9954,63xe" filled="t" fillcolor="#FFFFFF" stroked="f">
                <v:path arrowok="t"/>
                <v:fill type="solid"/>
              </v:shape>
            </v:group>
            <v:group style="position:absolute;left:9948;top:66;width:216;height:220" coordorigin="9948,66" coordsize="216,220">
              <v:shape style="position:absolute;left:9948;top:66;width:216;height:220" coordorigin="9948,66" coordsize="216,220" path="m10088,255l10005,255,10021,256,10038,272,10044,282,10058,286,10066,285,10072,274,10072,271,10078,264,10083,259,10089,257,10088,255xe" filled="t" fillcolor="#A7A9AC" stroked="f">
                <v:path arrowok="t"/>
                <v:fill type="solid"/>
              </v:shape>
              <v:shape style="position:absolute;left:9948;top:66;width:216;height:220" coordorigin="9948,66" coordsize="216,220" path="m9994,93l9989,95,9983,101,9974,114,9978,124,9978,146,9956,163,9949,168,9948,179,9950,186,9957,194,9970,200,9980,218,9982,226,9974,242,9970,247,9988,260,9991,262,9996,261,10005,255,10088,255,10088,254,10078,245,10072,240,10072,239,10046,239,10026,233,10011,220,9999,204,9996,177,9998,158,10004,145,10018,130,10035,121,10053,117,10138,117,10140,114,10138,108,10134,105,10107,105,10095,102,10005,102,9994,93xe" filled="t" fillcolor="#A7A9AC" stroked="f">
                <v:path arrowok="t"/>
                <v:fill type="solid"/>
              </v:shape>
              <v:shape style="position:absolute;left:9948;top:66;width:216;height:220" coordorigin="9948,66" coordsize="216,220" path="m10073,238l10067,239,10046,239,10072,239,10073,238xe" filled="t" fillcolor="#A7A9AC" stroked="f">
                <v:path arrowok="t"/>
                <v:fill type="solid"/>
              </v:shape>
              <v:shape style="position:absolute;left:9948;top:66;width:216;height:220" coordorigin="9948,66" coordsize="216,220" path="m10138,117l10053,117,10071,118,10088,125,10119,186,10118,192,10115,198,10116,199,10116,200,10128,211,10131,215,10133,216,10134,211,10136,206,10155,194,10158,193,10164,187,10164,174,10160,165,10147,165,10132,143,10129,131,10138,117xe" filled="t" fillcolor="#A7A9AC" stroked="f">
                <v:path arrowok="t"/>
                <v:fill type="solid"/>
              </v:shape>
              <v:shape style="position:absolute;left:9948;top:66;width:216;height:220" coordorigin="9948,66" coordsize="216,220" path="m10158,160l10147,165,10160,165,10158,160xe" filled="t" fillcolor="#A7A9AC" stroked="f">
                <v:path arrowok="t"/>
                <v:fill type="solid"/>
              </v:shape>
              <v:shape style="position:absolute;left:9948;top:66;width:216;height:220" coordorigin="9948,66" coordsize="216,220" path="m10123,93l10111,99,10107,105,10134,105,10129,100,10123,93xe" filled="t" fillcolor="#A7A9AC" stroked="f">
                <v:path arrowok="t"/>
                <v:fill type="solid"/>
              </v:shape>
              <v:shape style="position:absolute;left:9948;top:66;width:216;height:220" coordorigin="9948,66" coordsize="216,220" path="m10072,84l10042,84,10038,89,10024,99,10005,102,10095,102,10088,100,10075,93,10072,84xe" filled="t" fillcolor="#A7A9AC" stroked="f">
                <v:path arrowok="t"/>
                <v:fill type="solid"/>
              </v:shape>
              <v:shape style="position:absolute;left:9948;top:66;width:216;height:220" coordorigin="9948,66" coordsize="216,220" path="m10047,66l10040,86,10042,84,10072,84,10071,82,10070,79,10066,72,10047,66xe" filled="t" fillcolor="#A7A9AC" stroked="f">
                <v:path arrowok="t"/>
                <v:fill type="solid"/>
              </v:shape>
            </v:group>
            <v:group style="position:absolute;left:10014;top:140;width:171;height:171" coordorigin="10014,140" coordsize="171,171">
              <v:shape style="position:absolute;left:10014;top:140;width:171;height:171" coordorigin="10014,140" coordsize="171,171" path="m10126,222l10069,222,10079,231,10085,238,10138,291,10149,302,10159,311,10174,308,10181,299,10165,299,10155,291,10161,280,10167,278,10181,278,10177,274,10148,245,10130,226,10126,222xe" filled="t" fillcolor="#A7A9AC" stroked="f">
                <v:path arrowok="t"/>
                <v:fill type="solid"/>
              </v:shape>
              <v:shape style="position:absolute;left:10014;top:140;width:171;height:171" coordorigin="10014,140" coordsize="171,171" path="m10181,278l10167,278,10172,282,10175,291,10172,296,10165,299,10181,299,10185,292,10185,282,10181,278xe" filled="t" fillcolor="#A7A9AC" stroked="f">
                <v:path arrowok="t"/>
                <v:fill type="solid"/>
              </v:shape>
              <v:shape style="position:absolute;left:10014;top:140;width:171;height:171" coordorigin="10014,140" coordsize="171,171" path="m10014,172l10051,223,10067,224,10069,222,10126,222,10119,216,10115,212,10099,197,10098,192,10051,192,10044,190,10029,176,10014,172xe" filled="t" fillcolor="#A7A9AC" stroked="f">
                <v:path arrowok="t"/>
                <v:fill type="solid"/>
              </v:shape>
              <v:shape style="position:absolute;left:10014;top:140;width:171;height:171" coordorigin="10014,140" coordsize="171,171" path="m10082,146l10043,146,10045,148,10062,166,10065,169,10067,170,10068,177,10064,180,10060,184,10051,192,10098,192,10098,192,10104,178,10090,154,10084,147,10082,146xe" filled="t" fillcolor="#A7A9AC" stroked="f">
                <v:path arrowok="t"/>
                <v:fill type="solid"/>
              </v:shape>
              <v:shape style="position:absolute;left:10014;top:140;width:171;height:171" coordorigin="10014,140" coordsize="171,171" path="m10048,140l10048,141,10041,143,10042,147,10043,146,10082,146,10069,141,10064,140,10048,140xe" filled="t" fillcolor="#A7A9AC" stroked="f">
                <v:path arrowok="t"/>
                <v:fill type="solid"/>
              </v:shape>
            </v:group>
            <v:group style="position:absolute;left:9614;top:63;width:239;height:264" coordorigin="9614,63" coordsize="239,264">
              <v:shape style="position:absolute;left:9614;top:63;width:239;height:264" coordorigin="9614,63" coordsize="239,264" path="m9614,63l9853,63,9853,326,9614,326,9614,63xe" filled="f" stroked="t" strokeweight="2.8346pt" strokecolor="#A7A9AC">
                <v:path arrowok="t"/>
              </v:shape>
            </v:group>
            <v:group style="position:absolute;left:9614;top:63;width:239;height:264" coordorigin="9614,63" coordsize="239,264">
              <v:shape style="position:absolute;left:9614;top:63;width:239;height:264" coordorigin="9614,63" coordsize="239,264" path="m9614,63l9853,63,9853,326,9614,326,9614,63xe" filled="t" fillcolor="#FFFFFF" stroked="f">
                <v:path arrowok="t"/>
                <v:fill type="solid"/>
              </v:shape>
            </v:group>
            <v:group style="position:absolute;left:9630;top:99;width:194;height:188" coordorigin="9630,99" coordsize="194,188">
              <v:shape style="position:absolute;left:9630;top:99;width:194;height:188" coordorigin="9630,99" coordsize="194,188" path="m9674,193l9630,218,9687,269,9693,275,9699,282,9701,285,9707,287,9709,283,9710,281,9713,278,9746,240,9715,240,9706,240,9697,231,9686,213,9676,199,9674,193xe" filled="t" fillcolor="#A7A9AC" stroked="f">
                <v:path arrowok="t"/>
                <v:fill type="solid"/>
              </v:shape>
              <v:shape style="position:absolute;left:9630;top:99;width:194;height:188" coordorigin="9630,99" coordsize="194,188" path="m9824,99l9781,141,9743,188,9724,224,9715,240,9746,240,9755,230,9757,227,9760,226,9763,222,9776,208,9790,193,9820,168,9824,165,9825,165,9824,99xe" filled="t" fillcolor="#A7A9AC" stroked="f">
                <v:path arrowok="t"/>
                <v:fill type="solid"/>
              </v:shape>
            </v:group>
            <v:group style="position:absolute;left:9630;top:99;width:194;height:188" coordorigin="9630,99" coordsize="194,188">
              <v:shape style="position:absolute;left:9630;top:99;width:194;height:188" coordorigin="9630,99" coordsize="194,188" path="m9674,193l9630,218,9687,269,9690,272,9693,275,9696,278,9699,282,9701,285,9707,287,9709,283,9710,281,9713,278,9755,230,9757,227,9760,226,9763,222,9820,168,9825,165,9825,161,9824,99,9811,110,9794,127,9743,188,9724,224,9715,240,9706,240,9697,231,9692,222,9686,213,9676,199,9674,193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45.453918pt;margin-top:43.842148pt;width:14.7951pt;height:16.0285pt;mso-position-horizontal-relative:page;mso-position-vertical-relative:paragraph;z-index:-7852" coordorigin="10909,877" coordsize="296,321">
            <v:group style="position:absolute;left:10937;top:905;width:239;height:264" coordorigin="10937,905" coordsize="239,264">
              <v:shape style="position:absolute;left:10937;top:905;width:239;height:264" coordorigin="10937,905" coordsize="239,264" path="m10937,905l11177,905,11177,1169,10937,1169,10937,905xe" filled="f" stroked="t" strokeweight="2.8346pt" strokecolor="#A7A9AC">
                <v:path arrowok="t"/>
              </v:shape>
            </v:group>
            <v:group style="position:absolute;left:10937;top:905;width:239;height:264" coordorigin="10937,905" coordsize="239,264">
              <v:shape style="position:absolute;left:10937;top:905;width:239;height:264" coordorigin="10937,905" coordsize="239,264" path="m10937,905l11177,905,11177,1169,10937,1169,10937,905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Showcard Gothic" w:hAnsi="Showcard Gothic" w:cs="Showcard Gothic" w:eastAsia="Showcard Gothic"/>
          <w:b w:val="0"/>
          <w:bCs w:val="0"/>
          <w:color w:val="A7A9AC"/>
          <w:spacing w:val="0"/>
          <w:w w:val="90"/>
          <w:sz w:val="25"/>
          <w:szCs w:val="25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A7A9AC"/>
          <w:spacing w:val="0"/>
          <w:w w:val="90"/>
          <w:sz w:val="25"/>
          <w:szCs w:val="25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A7A9AC"/>
          <w:spacing w:val="0"/>
          <w:w w:val="90"/>
          <w:position w:val="-2"/>
          <w:sz w:val="25"/>
          <w:szCs w:val="25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A7A9AC"/>
          <w:spacing w:val="0"/>
          <w:w w:val="90"/>
          <w:position w:val="-2"/>
          <w:sz w:val="25"/>
          <w:szCs w:val="25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A7A9AC"/>
          <w:spacing w:val="0"/>
          <w:w w:val="90"/>
          <w:position w:val="0"/>
          <w:sz w:val="17"/>
          <w:szCs w:val="17"/>
        </w:rPr>
        <w:t>N/A</w:t>
      </w:r>
      <w:r>
        <w:rPr>
          <w:rFonts w:ascii="Showcard Gothic" w:hAnsi="Showcard Gothic" w:cs="Showcard Gothic" w:eastAsia="Showcard Gothic"/>
          <w:b w:val="0"/>
          <w:bCs w:val="0"/>
          <w:color w:val="000000"/>
          <w:spacing w:val="0"/>
          <w:w w:val="100"/>
          <w:position w:val="0"/>
          <w:sz w:val="17"/>
          <w:szCs w:val="17"/>
        </w:rPr>
      </w:r>
    </w:p>
    <w:p>
      <w:pPr>
        <w:spacing w:after="0"/>
        <w:jc w:val="left"/>
        <w:rPr>
          <w:rFonts w:ascii="Showcard Gothic" w:hAnsi="Showcard Gothic" w:cs="Showcard Gothic" w:eastAsia="Showcard Gothic"/>
          <w:sz w:val="17"/>
          <w:szCs w:val="17"/>
        </w:rPr>
        <w:sectPr>
          <w:type w:val="continuous"/>
          <w:pgSz w:w="12240" w:h="15840"/>
          <w:pgMar w:top="1020" w:bottom="280" w:left="720" w:right="700"/>
        </w:sectPr>
      </w:pPr>
    </w:p>
    <w:p>
      <w:pPr>
        <w:pStyle w:val="BodyText"/>
        <w:spacing w:line="146" w:lineRule="exact" w:before="441"/>
        <w:ind w:left="358" w:right="0"/>
        <w:jc w:val="left"/>
      </w:pPr>
      <w:r>
        <w:rPr/>
        <w:pict>
          <v:group style="position:absolute;margin-left:95.482201pt;margin-top:-41.215122pt;width:377.83725pt;height:143.564250pt;mso-position-horizontal-relative:page;mso-position-vertical-relative:paragraph;z-index:-7881" coordorigin="1910,-824" coordsize="7557,2871">
            <v:shape style="position:absolute;left:2075;top:-824;width:7118;height:2561" type="#_x0000_t75">
              <v:imagedata r:id="rId11" o:title=""/>
            </v:shape>
            <v:group style="position:absolute;left:2715;top:-812;width:3032;height:1137" coordorigin="2715,-812" coordsize="3032,1137">
              <v:shape style="position:absolute;left:2715;top:-812;width:3032;height:1137" coordorigin="2715,-812" coordsize="3032,1137" path="m2715,-812l5747,-812,5747,325,2715,325,2715,-812xe" filled="t" fillcolor="#231F20" stroked="f">
                <v:path arrowok="t"/>
                <v:fill type="solid"/>
              </v:shape>
              <v:shape style="position:absolute;left:2846;top:-688;width:2776;height:881" type="#_x0000_t75">
                <v:imagedata r:id="rId12" o:title=""/>
              </v:shape>
            </v:group>
            <v:group style="position:absolute;left:2169;top:-562;width:1089;height:218" coordorigin="2169,-562" coordsize="1089,218">
              <v:shape style="position:absolute;left:2169;top:-562;width:1089;height:218" coordorigin="2169,-562" coordsize="1089,218" path="m2986,-562l2986,-487,2169,-487,2169,-420,2986,-420,2986,-345,3257,-453,2986,-562xe" filled="t" fillcolor="#FFFFFF" stroked="f">
                <v:path arrowok="t"/>
                <v:fill type="solid"/>
              </v:shape>
            </v:group>
            <v:group style="position:absolute;left:2169;top:-562;width:1089;height:218" coordorigin="2169,-562" coordsize="1089,218">
              <v:shape style="position:absolute;left:2169;top:-562;width:1089;height:218" coordorigin="2169,-562" coordsize="1089,218" path="m2169,-420l2986,-420,2986,-345,3257,-453,2986,-562,2986,-487,2169,-487,2169,-420xe" filled="f" stroked="t" strokeweight=".5669pt" strokecolor="#231F20">
                <v:path arrowok="t"/>
              </v:shape>
            </v:group>
            <v:group style="position:absolute;left:8348;top:-590;width:1089;height:217" coordorigin="8348,-590" coordsize="1089,217">
              <v:shape style="position:absolute;left:8348;top:-590;width:1089;height:217" coordorigin="8348,-590" coordsize="1089,217" path="m8616,-590l8348,-474,8623,-373,8620,-448,9438,-473,9436,-515,8618,-515,8616,-590xe" filled="t" fillcolor="#231F20" stroked="f">
                <v:path arrowok="t"/>
                <v:fill type="solid"/>
              </v:shape>
              <v:shape style="position:absolute;left:8348;top:-590;width:1089;height:217" coordorigin="8348,-590" coordsize="1089,217" path="m9436,-540l8618,-515,9436,-515,9436,-540xe" filled="t" fillcolor="#231F20" stroked="f">
                <v:path arrowok="t"/>
                <v:fill type="solid"/>
              </v:shape>
            </v:group>
            <v:group style="position:absolute;left:8348;top:-590;width:1089;height:217" coordorigin="8348,-590" coordsize="1089,217">
              <v:shape style="position:absolute;left:8348;top:-590;width:1089;height:217" coordorigin="8348,-590" coordsize="1089,217" path="m9436,-540l8618,-515,8616,-590,8348,-474,8623,-373,8620,-448,9438,-473,9436,-540xe" filled="f" stroked="t" strokeweight=".5669pt" strokecolor="#231F20">
                <v:path arrowok="t"/>
              </v:shape>
            </v:group>
            <v:group style="position:absolute;left:8371;top:1320;width:1089;height:217" coordorigin="8371,1320" coordsize="1089,217">
              <v:shape style="position:absolute;left:8371;top:1320;width:1089;height:217" coordorigin="8371,1320" coordsize="1089,217" path="m8639,1320l8371,1436,8646,1537,8643,1462,9461,1437,9459,1395,8641,1395,8639,1320xe" filled="t" fillcolor="#FFFFFF" stroked="f">
                <v:path arrowok="t"/>
                <v:fill type="solid"/>
              </v:shape>
              <v:shape style="position:absolute;left:8371;top:1320;width:1089;height:217" coordorigin="8371,1320" coordsize="1089,217" path="m9459,1370l8641,1395,9459,1395,9459,1370xe" filled="t" fillcolor="#FFFFFF" stroked="f">
                <v:path arrowok="t"/>
                <v:fill type="solid"/>
              </v:shape>
            </v:group>
            <v:group style="position:absolute;left:8371;top:1320;width:1089;height:217" coordorigin="8371,1320" coordsize="1089,217">
              <v:shape style="position:absolute;left:8371;top:1320;width:1089;height:217" coordorigin="8371,1320" coordsize="1089,217" path="m9459,1370l8641,1395,8639,1320,8371,1436,8646,1537,8643,1462,9461,1437,9459,1370xe" filled="f" stroked="t" strokeweight=".5669pt" strokecolor="#231F20">
                <v:path arrowok="t"/>
              </v:shape>
            </v:group>
            <v:group style="position:absolute;left:8311;top:260;width:1089;height:217" coordorigin="8311,260" coordsize="1089,217">
              <v:shape style="position:absolute;left:8311;top:260;width:1089;height:217" coordorigin="8311,260" coordsize="1089,217" path="m8579,260l8311,376,8586,477,8583,402,9401,377,9399,335,8581,335,8579,260xe" filled="t" fillcolor="#231F20" stroked="f">
                <v:path arrowok="t"/>
                <v:fill type="solid"/>
              </v:shape>
              <v:shape style="position:absolute;left:8311;top:260;width:1089;height:217" coordorigin="8311,260" coordsize="1089,217" path="m9399,310l8581,335,9399,335,9399,310xe" filled="t" fillcolor="#231F20" stroked="f">
                <v:path arrowok="t"/>
                <v:fill type="solid"/>
              </v:shape>
            </v:group>
            <v:group style="position:absolute;left:8311;top:260;width:1089;height:217" coordorigin="8311,260" coordsize="1089,217">
              <v:shape style="position:absolute;left:8311;top:260;width:1089;height:217" coordorigin="8311,260" coordsize="1089,217" path="m9399,310l8581,335,8579,260,8311,376,8586,477,8583,402,9401,377,9399,310xe" filled="f" stroked="t" strokeweight=".5669pt" strokecolor="#231F20">
                <v:path arrowok="t"/>
              </v:shape>
            </v:group>
            <v:group style="position:absolute;left:3021;top:1746;width:2465;height:295" coordorigin="3021,1746" coordsize="2465,295">
              <v:shape style="position:absolute;left:3021;top:1746;width:2465;height:295" coordorigin="3021,1746" coordsize="2465,295" path="m4226,1746l3026,1746,3021,2031,5486,2041,4226,1746xe" filled="t" fillcolor="#A7A9AC" stroked="f">
                <v:path arrowok="t"/>
                <v:fill type="solid"/>
              </v:shape>
            </v:group>
            <v:group style="position:absolute;left:3021;top:1746;width:2465;height:295" coordorigin="3021,1746" coordsize="2465,295">
              <v:shape style="position:absolute;left:3021;top:1746;width:2465;height:295" coordorigin="3021,1746" coordsize="2465,295" path="m4226,1746l3026,1746,3021,2031,5486,2041,4226,1746xe" filled="f" stroked="t" strokeweight=".5669pt" strokecolor="#231F20">
                <v:path arrowok="t"/>
              </v:shape>
            </v:group>
            <v:group style="position:absolute;left:2486;top:1788;width:614;height:218" coordorigin="2486,1788" coordsize="614,218">
              <v:shape style="position:absolute;left:2486;top:1788;width:614;height:218" coordorigin="2486,1788" coordsize="614,218" path="m2947,1788l2947,1863,2486,1863,2486,1930,2947,1930,2947,2006,3100,1897,2947,1788xe" filled="t" fillcolor="#231F20" stroked="f">
                <v:path arrowok="t"/>
                <v:fill type="solid"/>
              </v:shape>
            </v:group>
            <v:group style="position:absolute;left:2486;top:1788;width:614;height:218" coordorigin="2486,1788" coordsize="614,218">
              <v:shape style="position:absolute;left:2486;top:1788;width:614;height:218" coordorigin="2486,1788" coordsize="614,218" path="m2486,1930l2947,1930,2947,2006,3100,1897,2947,1788,2947,1863,2486,1863,2486,1930xe" filled="f" stroked="t" strokeweight=".5669pt" strokecolor="#231F20">
                <v:path arrowok="t"/>
              </v:shape>
            </v:group>
            <v:group style="position:absolute;left:2169;top:484;width:1554;height:218" coordorigin="2169,484" coordsize="1554,218">
              <v:shape style="position:absolute;left:2169;top:484;width:1554;height:218" coordorigin="2169,484" coordsize="1554,218" path="m3336,484l3336,559,2169,559,2169,626,3336,626,3336,701,3723,593,3336,484xe" filled="t" fillcolor="#FFFFFF" stroked="f">
                <v:path arrowok="t"/>
                <v:fill type="solid"/>
              </v:shape>
            </v:group>
            <v:group style="position:absolute;left:2169;top:484;width:1554;height:218" coordorigin="2169,484" coordsize="1554,218">
              <v:shape style="position:absolute;left:2169;top:484;width:1554;height:218" coordorigin="2169,484" coordsize="1554,218" path="m2169,626l3336,626,3336,701,3723,593,3336,484,3336,559,2169,559,2169,626xe" filled="f" stroked="t" strokeweight=".5669pt" strokecolor="#231F20">
                <v:path arrowok="t"/>
              </v:shape>
            </v:group>
            <v:group style="position:absolute;left:1938;top:-310;width:239;height:264" coordorigin="1938,-310" coordsize="239,264">
              <v:shape style="position:absolute;left:1938;top:-310;width:239;height:264" coordorigin="1938,-310" coordsize="239,264" path="m1938,-310l2177,-310,2177,-46,1938,-46,1938,-310xe" filled="f" stroked="t" strokeweight="2.8346pt" strokecolor="#A7A9AC">
                <v:path arrowok="t"/>
              </v:shape>
            </v:group>
            <v:group style="position:absolute;left:1938;top:-310;width:239;height:264" coordorigin="1938,-310" coordsize="239,264">
              <v:shape style="position:absolute;left:1938;top:-310;width:239;height:264" coordorigin="1938,-310" coordsize="239,264" path="m1938,-310l2177,-310,2177,-46,1938,-46,1938,-310xe" filled="t" fillcolor="#FFFFFF" stroked="f">
                <v:path arrowok="t"/>
                <v:fill type="solid"/>
              </v:shape>
            </v:group>
            <v:group style="position:absolute;left:1963;top:-276;width:179;height:181" coordorigin="1963,-276" coordsize="179,181">
              <v:shape style="position:absolute;left:1963;top:-276;width:179;height:181" coordorigin="1963,-276" coordsize="179,181" path="m1995,-265l1963,-226,2025,-176,1975,-115,2000,-95,2050,-156,2128,-156,2081,-194,2098,-215,2056,-215,1995,-265xe" filled="t" fillcolor="#A7A9AC" stroked="f">
                <v:path arrowok="t"/>
                <v:fill type="solid"/>
              </v:shape>
              <v:shape style="position:absolute;left:1963;top:-276;width:179;height:181" coordorigin="1963,-276" coordsize="179,181" path="m2128,-156l2050,-156,2111,-106,2142,-144,2128,-156xe" filled="t" fillcolor="#A7A9AC" stroked="f">
                <v:path arrowok="t"/>
                <v:fill type="solid"/>
              </v:shape>
              <v:shape style="position:absolute;left:1963;top:-276;width:179;height:181" coordorigin="1963,-276" coordsize="179,181" path="m2106,-276l2056,-215,2098,-215,2131,-256,2106,-276xe" filled="t" fillcolor="#A7A9AC" stroked="f">
                <v:path arrowok="t"/>
                <v:fill type="solid"/>
              </v:shape>
            </v:group>
            <v:group style="position:absolute;left:1938;top:702;width:239;height:264" coordorigin="1938,702" coordsize="239,264">
              <v:shape style="position:absolute;left:1938;top:702;width:239;height:264" coordorigin="1938,702" coordsize="239,264" path="m1938,702l2177,702,2177,966,1938,966,1938,702xe" filled="f" stroked="t" strokeweight="2.8346pt" strokecolor="#A7A9AC">
                <v:path arrowok="t"/>
              </v:shape>
            </v:group>
            <v:group style="position:absolute;left:1938;top:702;width:239;height:264" coordorigin="1938,702" coordsize="239,264">
              <v:shape style="position:absolute;left:1938;top:702;width:239;height:264" coordorigin="1938,702" coordsize="239,264" path="m1938,702l2177,702,2177,966,1938,966,1938,702xe" filled="t" fillcolor="#FFFFFF" stroked="f">
                <v:path arrowok="t"/>
                <v:fill type="solid"/>
              </v:shape>
            </v:group>
            <v:group style="position:absolute;left:1963;top:736;width:179;height:181" coordorigin="1963,736" coordsize="179,181">
              <v:shape style="position:absolute;left:1963;top:736;width:179;height:181" coordorigin="1963,736" coordsize="179,181" path="m1995,748l1963,786,2025,836,1975,897,2000,918,2050,856,2128,856,2081,818,2098,798,2056,798,1995,748xe" filled="t" fillcolor="#A7A9AC" stroked="f">
                <v:path arrowok="t"/>
                <v:fill type="solid"/>
              </v:shape>
              <v:shape style="position:absolute;left:1963;top:736;width:179;height:181" coordorigin="1963,736" coordsize="179,181" path="m2128,856l2050,856,2111,906,2142,868,2128,856xe" filled="t" fillcolor="#A7A9AC" stroked="f">
                <v:path arrowok="t"/>
                <v:fill type="solid"/>
              </v:shape>
              <v:shape style="position:absolute;left:1963;top:736;width:179;height:181" coordorigin="1963,736" coordsize="179,181" path="m2106,736l2056,798,2098,798,2131,757,2106,736xe" filled="t" fillcolor="#A7A9AC" stroked="f">
                <v:path arrowok="t"/>
                <v:fill type="solid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100"/>
        </w:rPr>
        <w:t>Ho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ario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spacing w:line="192" w:lineRule="auto" w:before="111"/>
        <w:ind w:left="358" w:right="312"/>
        <w:jc w:val="left"/>
      </w:pPr>
      <w:r>
        <w:rPr>
          <w:spacing w:val="0"/>
          <w:w w:val="100"/>
        </w:rPr>
        <w:br w:type="column"/>
      </w:r>
      <w:r>
        <w:rPr>
          <w:b w:val="0"/>
          <w:bCs w:val="0"/>
          <w:color w:val="231F20"/>
          <w:spacing w:val="0"/>
          <w:w w:val="100"/>
        </w:rPr>
        <w:t>aplicación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vinil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esmerilado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after="0" w:line="192" w:lineRule="auto"/>
        <w:jc w:val="left"/>
        <w:sectPr>
          <w:type w:val="continuous"/>
          <w:pgSz w:w="12240" w:h="15840"/>
          <w:pgMar w:top="1020" w:bottom="280" w:left="720" w:right="700"/>
          <w:cols w:num="2" w:equalWidth="0">
            <w:col w:w="1087" w:space="7345"/>
            <w:col w:w="2388"/>
          </w:cols>
        </w:sectPr>
      </w:pPr>
    </w:p>
    <w:p>
      <w:pPr>
        <w:spacing w:before="85"/>
        <w:ind w:left="0" w:right="112" w:firstLine="0"/>
        <w:jc w:val="center"/>
        <w:rPr>
          <w:rFonts w:ascii="Showcard Gothic" w:hAnsi="Showcard Gothic" w:cs="Showcard Gothic" w:eastAsia="Showcard Gothic"/>
          <w:sz w:val="25"/>
          <w:szCs w:val="25"/>
        </w:rPr>
      </w:pPr>
      <w:r>
        <w:rPr/>
        <w:pict>
          <v:group style="position:absolute;margin-left:78.275902pt;margin-top:4.336141pt;width:14.7948pt;height:16.0285pt;mso-position-horizontal-relative:page;mso-position-vertical-relative:paragraph;z-index:-7876" coordorigin="1566,87" coordsize="296,321">
            <v:group style="position:absolute;left:1594;top:115;width:239;height:264" coordorigin="1594,115" coordsize="239,264">
              <v:shape style="position:absolute;left:1594;top:115;width:239;height:264" coordorigin="1594,115" coordsize="239,264" path="m1594,115l1833,115,1833,379,1594,379,1594,115xe" filled="f" stroked="t" strokeweight="2.8346pt" strokecolor="#A7A9AC">
                <v:path arrowok="t"/>
              </v:shape>
            </v:group>
            <v:group style="position:absolute;left:1594;top:115;width:239;height:264" coordorigin="1594,115" coordsize="239,264">
              <v:shape style="position:absolute;left:1594;top:115;width:239;height:264" coordorigin="1594,115" coordsize="239,264" path="m1594,115l1833,115,1833,379,1594,379,1594,115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4.181702pt;margin-top:4.336141pt;width:31.8188pt;height:16.0285pt;mso-position-horizontal-relative:page;mso-position-vertical-relative:paragraph;z-index:-7875" coordorigin="884,87" coordsize="636,321">
            <v:group style="position:absolute;left:1252;top:115;width:239;height:264" coordorigin="1252,115" coordsize="239,264">
              <v:shape style="position:absolute;left:1252;top:115;width:239;height:264" coordorigin="1252,115" coordsize="239,264" path="m1252,115l1492,115,1492,379,1252,379,1252,115xe" filled="f" stroked="t" strokeweight="2.8346pt" strokecolor="#A7A9AC">
                <v:path arrowok="t"/>
              </v:shape>
            </v:group>
            <v:group style="position:absolute;left:1252;top:115;width:239;height:264" coordorigin="1252,115" coordsize="239,264">
              <v:shape style="position:absolute;left:1252;top:115;width:239;height:264" coordorigin="1252,115" coordsize="239,264" path="m1252,115l1492,115,1492,379,1252,379,1252,115xe" filled="t" fillcolor="#FFFFFF" stroked="f">
                <v:path arrowok="t"/>
                <v:fill type="solid"/>
              </v:shape>
            </v:group>
            <v:group style="position:absolute;left:1246;top:119;width:216;height:220" coordorigin="1246,119" coordsize="216,220">
              <v:shape style="position:absolute;left:1246;top:119;width:216;height:220" coordorigin="1246,119" coordsize="216,220" path="m1387,308l1303,308,1320,309,1336,324,1343,334,1357,339,1365,338,1370,327,1370,324,1376,316,1382,311,1388,309,1387,308xe" filled="t" fillcolor="#A7A9AC" stroked="f">
                <v:path arrowok="t"/>
                <v:fill type="solid"/>
              </v:shape>
              <v:shape style="position:absolute;left:1246;top:119;width:216;height:220" coordorigin="1246,119" coordsize="216,220" path="m1292,146l1287,148,1281,153,1273,166,1277,176,1277,198,1254,215,1247,221,1246,231,1248,238,1256,246,1268,252,1279,271,1280,278,1273,295,1269,300,1287,313,1290,314,1294,313,1303,308,1387,308,1386,307,1377,298,1370,292,1371,292,1344,292,1325,285,1309,273,1298,256,1294,230,1296,211,1302,198,1316,183,1333,173,1351,169,1436,169,1438,167,1436,160,1433,157,1406,157,1393,154,1304,154,1292,146xe" filled="t" fillcolor="#A7A9AC" stroked="f">
                <v:path arrowok="t"/>
                <v:fill type="solid"/>
              </v:shape>
              <v:shape style="position:absolute;left:1246;top:119;width:216;height:220" coordorigin="1246,119" coordsize="216,220" path="m1372,291l1366,292,1344,292,1371,292,1372,291xe" filled="t" fillcolor="#A7A9AC" stroked="f">
                <v:path arrowok="t"/>
                <v:fill type="solid"/>
              </v:shape>
              <v:shape style="position:absolute;left:1246;top:119;width:216;height:220" coordorigin="1246,119" coordsize="216,220" path="m1436,169l1351,169,1369,171,1386,177,1417,238,1417,244,1413,250,1414,252,1414,252,1426,264,1430,268,1432,269,1432,264,1435,259,1454,246,1457,245,1462,239,1463,226,1459,217,1446,217,1430,195,1428,184,1436,169xe" filled="t" fillcolor="#A7A9AC" stroked="f">
                <v:path arrowok="t"/>
                <v:fill type="solid"/>
              </v:shape>
              <v:shape style="position:absolute;left:1246;top:119;width:216;height:220" coordorigin="1246,119" coordsize="216,220" path="m1456,212l1446,217,1459,217,1456,212xe" filled="t" fillcolor="#A7A9AC" stroked="f">
                <v:path arrowok="t"/>
                <v:fill type="solid"/>
              </v:shape>
              <v:shape style="position:absolute;left:1246;top:119;width:216;height:220" coordorigin="1246,119" coordsize="216,220" path="m1422,146l1409,151,1406,157,1433,157,1427,152,1422,146xe" filled="t" fillcolor="#A7A9AC" stroked="f">
                <v:path arrowok="t"/>
                <v:fill type="solid"/>
              </v:shape>
              <v:shape style="position:absolute;left:1246;top:119;width:216;height:220" coordorigin="1246,119" coordsize="216,220" path="m1370,137l1340,137,1336,142,1322,152,1304,154,1393,154,1386,152,1374,145,1370,137xe" filled="t" fillcolor="#A7A9AC" stroked="f">
                <v:path arrowok="t"/>
                <v:fill type="solid"/>
              </v:shape>
              <v:shape style="position:absolute;left:1246;top:119;width:216;height:220" coordorigin="1246,119" coordsize="216,220" path="m1345,119l1338,138,1340,137,1370,137,1369,135,1369,131,1364,124,1345,119xe" filled="t" fillcolor="#A7A9AC" stroked="f">
                <v:path arrowok="t"/>
                <v:fill type="solid"/>
              </v:shape>
            </v:group>
            <v:group style="position:absolute;left:1312;top:192;width:171;height:171" coordorigin="1312,192" coordsize="171,171">
              <v:shape style="position:absolute;left:1312;top:192;width:171;height:171" coordorigin="1312,192" coordsize="171,171" path="m1424,275l1368,275,1377,283,1384,290,1437,344,1448,354,1458,364,1473,360,1479,351,1464,351,1453,344,1460,332,1466,331,1480,331,1475,326,1446,297,1428,279,1424,275xe" filled="t" fillcolor="#A7A9AC" stroked="f">
                <v:path arrowok="t"/>
                <v:fill type="solid"/>
              </v:shape>
              <v:shape style="position:absolute;left:1312;top:192;width:171;height:171" coordorigin="1312,192" coordsize="171,171" path="m1480,331l1466,331,1470,334,1473,343,1470,348,1464,351,1479,351,1483,344,1484,334,1480,331xe" filled="t" fillcolor="#A7A9AC" stroked="f">
                <v:path arrowok="t"/>
                <v:fill type="solid"/>
              </v:shape>
              <v:shape style="position:absolute;left:1312;top:192;width:171;height:171" coordorigin="1312,192" coordsize="171,171" path="m1312,224l1350,275,1366,276,1368,275,1424,275,1417,268,1414,264,1397,249,1396,245,1350,245,1342,243,1328,228,1312,224xe" filled="t" fillcolor="#A7A9AC" stroked="f">
                <v:path arrowok="t"/>
                <v:fill type="solid"/>
              </v:shape>
              <v:shape style="position:absolute;left:1312;top:192;width:171;height:171" coordorigin="1312,192" coordsize="171,171" path="m1381,199l1341,199,1344,201,1361,218,1364,221,1366,222,1367,229,1362,233,1358,236,1350,245,1396,245,1396,244,1402,230,1389,206,1382,199,1381,199xe" filled="t" fillcolor="#A7A9AC" stroked="f">
                <v:path arrowok="t"/>
                <v:fill type="solid"/>
              </v:shape>
              <v:shape style="position:absolute;left:1312;top:192;width:171;height:171" coordorigin="1312,192" coordsize="171,171" path="m1346,192l1346,194,1339,196,1341,199,1341,199,1381,199,1368,194,1362,193,1346,192xe" filled="t" fillcolor="#A7A9AC" stroked="f">
                <v:path arrowok="t"/>
                <v:fill type="solid"/>
              </v:shape>
            </v:group>
            <v:group style="position:absolute;left:912;top:115;width:239;height:264" coordorigin="912,115" coordsize="239,264">
              <v:shape style="position:absolute;left:912;top:115;width:239;height:264" coordorigin="912,115" coordsize="239,264" path="m912,115l1151,115,1151,379,912,379,912,115xe" filled="f" stroked="t" strokeweight="2.8346pt" strokecolor="#A7A9AC">
                <v:path arrowok="t"/>
              </v:shape>
            </v:group>
            <v:group style="position:absolute;left:912;top:115;width:239;height:264" coordorigin="912,115" coordsize="239,264">
              <v:shape style="position:absolute;left:912;top:115;width:239;height:264" coordorigin="912,115" coordsize="239,264" path="m912,115l1151,115,1151,379,912,379,912,115xe" filled="t" fillcolor="#FFFFFF" stroked="f">
                <v:path arrowok="t"/>
                <v:fill type="solid"/>
              </v:shape>
            </v:group>
            <v:group style="position:absolute;left:929;top:151;width:194;height:188" coordorigin="929,151" coordsize="194,188">
              <v:shape style="position:absolute;left:929;top:151;width:194;height:188" coordorigin="929,151" coordsize="194,188" path="m973,245l929,270,985,322,989,325,991,327,998,335,999,338,1005,339,1007,336,1009,333,1011,331,1045,292,1013,292,1004,292,996,284,985,266,975,251,973,245xe" filled="t" fillcolor="#A7A9AC" stroked="f">
                <v:path arrowok="t"/>
                <v:fill type="solid"/>
              </v:shape>
              <v:shape style="position:absolute;left:929;top:151;width:194;height:188" coordorigin="929,151" coordsize="194,188" path="m1123,151l1079,193,1042,240,1022,276,1013,292,1045,292,1053,283,1056,280,1058,278,1061,275,1075,260,1088,246,1118,221,1122,218,1123,217,1123,151xe" filled="t" fillcolor="#A7A9AC" stroked="f">
                <v:path arrowok="t"/>
                <v:fill type="solid"/>
              </v:shape>
            </v:group>
            <v:group style="position:absolute;left:929;top:151;width:194;height:188" coordorigin="929,151" coordsize="194,188">
              <v:shape style="position:absolute;left:929;top:151;width:194;height:188" coordorigin="929,151" coordsize="194,188" path="m973,245l929,270,985,322,989,325,991,327,994,331,998,335,999,338,1005,339,1007,336,1009,333,1011,331,1053,283,1056,280,1058,278,1061,275,1118,221,1123,217,1123,213,1123,151,1109,162,1092,179,1042,240,1022,276,1013,292,1004,292,996,284,990,274,985,266,975,251,973,245xe" filled="f" stroked="t" strokeweight=".216pt" strokecolor="#D1D3D4">
                <v:path arrowok="t"/>
              </v:shape>
            </v:group>
            <w10:wrap type="none"/>
          </v:group>
        </w:pict>
      </w:r>
      <w:r>
        <w:rPr>
          <w:rFonts w:ascii="Showcard Gothic" w:hAnsi="Showcard Gothic" w:cs="Showcard Gothic" w:eastAsia="Showcard Gothic"/>
          <w:b w:val="0"/>
          <w:bCs w:val="0"/>
          <w:color w:val="A7A9AC"/>
          <w:spacing w:val="0"/>
          <w:w w:val="100"/>
          <w:sz w:val="25"/>
          <w:szCs w:val="25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000000"/>
          <w:spacing w:val="0"/>
          <w:w w:val="100"/>
          <w:sz w:val="25"/>
          <w:szCs w:val="25"/>
        </w:rPr>
      </w:r>
    </w:p>
    <w:p>
      <w:pPr>
        <w:spacing w:line="160" w:lineRule="exact" w:before="1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line="192" w:lineRule="auto"/>
        <w:ind w:left="401" w:right="292"/>
        <w:jc w:val="center"/>
      </w:pPr>
      <w:r>
        <w:rPr>
          <w:b w:val="0"/>
          <w:bCs w:val="0"/>
          <w:color w:val="231F20"/>
          <w:spacing w:val="-10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ampa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pa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silla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uedas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spacing w:line="220" w:lineRule="exact"/>
        <w:ind w:left="108" w:right="0"/>
        <w:jc w:val="center"/>
      </w:pPr>
      <w:r>
        <w:rPr>
          <w:b w:val="0"/>
          <w:bCs w:val="0"/>
          <w:color w:val="231F20"/>
          <w:spacing w:val="0"/>
          <w:w w:val="100"/>
        </w:rPr>
        <w:t>(en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caso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desni</w:t>
      </w:r>
      <w:r>
        <w:rPr>
          <w:b w:val="0"/>
          <w:bCs w:val="0"/>
          <w:color w:val="231F20"/>
          <w:spacing w:val="-6"/>
          <w:w w:val="100"/>
        </w:rPr>
        <w:t>v</w:t>
      </w:r>
      <w:r>
        <w:rPr>
          <w:b w:val="0"/>
          <w:bCs w:val="0"/>
          <w:color w:val="231F20"/>
          <w:spacing w:val="0"/>
          <w:w w:val="100"/>
        </w:rPr>
        <w:t>el)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64" w:lineRule="exact"/>
        <w:ind w:left="852" w:right="0" w:firstLine="0"/>
        <w:jc w:val="left"/>
        <w:rPr>
          <w:rFonts w:ascii="Showcard Gothic" w:hAnsi="Showcard Gothic" w:cs="Showcard Gothic" w:eastAsia="Showcard Gothic"/>
          <w:sz w:val="25"/>
          <w:szCs w:val="25"/>
        </w:rPr>
      </w:pPr>
      <w:r>
        <w:rPr>
          <w:spacing w:val="0"/>
          <w:w w:val="100"/>
        </w:rPr>
        <w:br w:type="column"/>
      </w:r>
      <w:r>
        <w:rPr>
          <w:rFonts w:ascii="Showcard Gothic" w:hAnsi="Showcard Gothic" w:cs="Showcard Gothic" w:eastAsia="Showcard Gothic"/>
          <w:b w:val="0"/>
          <w:bCs w:val="0"/>
          <w:color w:val="A7A9AC"/>
          <w:spacing w:val="0"/>
          <w:w w:val="100"/>
          <w:sz w:val="25"/>
          <w:szCs w:val="25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000000"/>
          <w:spacing w:val="0"/>
          <w:w w:val="100"/>
          <w:sz w:val="25"/>
          <w:szCs w:val="25"/>
        </w:rPr>
      </w:r>
    </w:p>
    <w:p>
      <w:pPr>
        <w:spacing w:line="260" w:lineRule="exact" w:before="19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BodyText"/>
        <w:ind w:left="108" w:right="0"/>
        <w:jc w:val="left"/>
      </w:pPr>
      <w:r>
        <w:rPr/>
        <w:pict>
          <v:group style="position:absolute;margin-left:528.160278pt;margin-top:-29.335016pt;width:14.7951pt;height:16.0285pt;mso-position-horizontal-relative:page;mso-position-vertical-relative:paragraph;z-index:-7871" coordorigin="10563,-587" coordsize="296,321">
            <v:group style="position:absolute;left:10592;top:-558;width:239;height:264" coordorigin="10592,-558" coordsize="239,264">
              <v:shape style="position:absolute;left:10592;top:-558;width:239;height:264" coordorigin="10592,-558" coordsize="239,264" path="m10592,-558l10831,-558,10831,-294,10592,-294,10592,-558xe" filled="f" stroked="t" strokeweight="2.8346pt" strokecolor="#A7A9AC">
                <v:path arrowok="t"/>
              </v:shape>
            </v:group>
            <v:group style="position:absolute;left:10592;top:-558;width:239;height:264" coordorigin="10592,-558" coordsize="239,264">
              <v:shape style="position:absolute;left:10592;top:-558;width:239;height:264" coordorigin="10592,-558" coordsize="239,264" path="m10592,-558l10831,-558,10831,-294,10592,-294,10592,-558xe" filled="t" fillcolor="#FFFFFF" stroked="f">
                <v:path arrowok="t"/>
                <v:fill type="solid"/>
              </v:shape>
            </v:group>
            <v:group style="position:absolute;left:10617;top:-524;width:179;height:181" coordorigin="10617,-524" coordsize="179,181">
              <v:shape style="position:absolute;left:10617;top:-524;width:179;height:181" coordorigin="10617,-524" coordsize="179,181" path="m10648,-513l10617,-474,10678,-424,10628,-363,10653,-343,10703,-404,10782,-404,10735,-443,10751,-463,10710,-463,10648,-513xe" filled="t" fillcolor="#A7A9AC" stroked="f">
                <v:path arrowok="t"/>
                <v:fill type="solid"/>
              </v:shape>
              <v:shape style="position:absolute;left:10617;top:-524;width:179;height:181" coordorigin="10617,-524" coordsize="179,181" path="m10782,-404l10703,-404,10764,-354,10796,-393,10782,-404xe" filled="t" fillcolor="#A7A9AC" stroked="f">
                <v:path arrowok="t"/>
                <v:fill type="solid"/>
              </v:shape>
              <v:shape style="position:absolute;left:10617;top:-524;width:179;height:181" coordorigin="10617,-524" coordsize="179,181" path="m10760,-524l10710,-463,10751,-463,10784,-504,10760,-524xe" filled="t" fillcolor="#A7A9AC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510.95401pt;margin-top:-29.335016pt;width:14.7948pt;height:16.0285pt;mso-position-horizontal-relative:page;mso-position-vertical-relative:paragraph;z-index:-7870" coordorigin="10219,-587" coordsize="296,321">
            <v:group style="position:absolute;left:10247;top:-558;width:239;height:264" coordorigin="10247,-558" coordsize="239,264">
              <v:shape style="position:absolute;left:10247;top:-558;width:239;height:264" coordorigin="10247,-558" coordsize="239,264" path="m10247,-558l10487,-558,10487,-294,10247,-294,10247,-558xe" filled="f" stroked="t" strokeweight="2.8346pt" strokecolor="#A7A9AC">
                <v:path arrowok="t"/>
              </v:shape>
            </v:group>
            <v:group style="position:absolute;left:10247;top:-558;width:239;height:264" coordorigin="10247,-558" coordsize="239,264">
              <v:shape style="position:absolute;left:10247;top:-558;width:239;height:264" coordorigin="10247,-558" coordsize="239,264" path="m10247,-558l10487,-558,10487,-294,10247,-294,10247,-558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76.859711pt;margin-top:-29.335016pt;width:31.8189pt;height:16.0285pt;mso-position-horizontal-relative:page;mso-position-vertical-relative:paragraph;z-index:-7869" coordorigin="9537,-587" coordsize="636,321">
            <v:group style="position:absolute;left:9906;top:-558;width:239;height:264" coordorigin="9906,-558" coordsize="239,264">
              <v:shape style="position:absolute;left:9906;top:-558;width:239;height:264" coordorigin="9906,-558" coordsize="239,264" path="m9906,-558l10145,-558,10145,-294,9906,-294,9906,-558xe" filled="f" stroked="t" strokeweight="2.8346pt" strokecolor="#A7A9AC">
                <v:path arrowok="t"/>
              </v:shape>
            </v:group>
            <v:group style="position:absolute;left:9906;top:-558;width:239;height:264" coordorigin="9906,-558" coordsize="239,264">
              <v:shape style="position:absolute;left:9906;top:-558;width:239;height:264" coordorigin="9906,-558" coordsize="239,264" path="m9906,-558l10145,-558,10145,-294,9906,-294,9906,-558xe" filled="t" fillcolor="#FFFFFF" stroked="f">
                <v:path arrowok="t"/>
                <v:fill type="solid"/>
              </v:shape>
            </v:group>
            <v:group style="position:absolute;left:9900;top:-555;width:216;height:220" coordorigin="9900,-555" coordsize="216,220">
              <v:shape style="position:absolute;left:9900;top:-555;width:216;height:220" coordorigin="9900,-555" coordsize="216,220" path="m10040,-366l9957,-366,9973,-365,9990,-349,9996,-339,10010,-335,10018,-336,10024,-347,10024,-350,10030,-357,10035,-362,10041,-364,10040,-366xe" filled="t" fillcolor="#A7A9AC" stroked="f">
                <v:path arrowok="t"/>
                <v:fill type="solid"/>
              </v:shape>
              <v:shape style="position:absolute;left:9900;top:-555;width:216;height:220" coordorigin="9900,-555" coordsize="216,220" path="m9946,-527l9941,-526,9935,-520,9926,-507,9930,-497,9930,-475,9908,-458,9901,-453,9900,-442,9902,-435,9909,-427,9922,-421,9932,-403,9934,-395,9926,-379,9922,-374,9940,-361,9943,-359,9948,-360,9957,-366,10040,-366,10040,-367,10030,-376,10024,-381,10024,-382,9998,-382,9978,-388,9963,-400,9951,-417,9948,-444,9950,-463,9956,-476,9970,-491,9987,-500,10005,-504,10090,-504,10092,-507,10090,-513,10086,-516,10059,-516,10047,-519,9957,-519,9946,-527xe" filled="t" fillcolor="#A7A9AC" stroked="f">
                <v:path arrowok="t"/>
                <v:fill type="solid"/>
              </v:shape>
              <v:shape style="position:absolute;left:9900;top:-555;width:216;height:220" coordorigin="9900,-555" coordsize="216,220" path="m10025,-383l10019,-382,9998,-382,10024,-382,10025,-383xe" filled="t" fillcolor="#A7A9AC" stroked="f">
                <v:path arrowok="t"/>
                <v:fill type="solid"/>
              </v:shape>
              <v:shape style="position:absolute;left:9900;top:-555;width:216;height:220" coordorigin="9900,-555" coordsize="216,220" path="m10090,-504l10005,-504,10023,-503,10040,-496,10071,-435,10070,-429,10067,-423,10068,-422,10068,-421,10080,-410,10084,-406,10085,-405,10086,-410,10088,-415,10107,-427,10110,-428,10116,-434,10116,-447,10112,-456,10099,-456,10084,-478,10081,-490,10090,-504xe" filled="t" fillcolor="#A7A9AC" stroked="f">
                <v:path arrowok="t"/>
                <v:fill type="solid"/>
              </v:shape>
              <v:shape style="position:absolute;left:9900;top:-555;width:216;height:220" coordorigin="9900,-555" coordsize="216,220" path="m10110,-461l10099,-456,10112,-456,10110,-461xe" filled="t" fillcolor="#A7A9AC" stroked="f">
                <v:path arrowok="t"/>
                <v:fill type="solid"/>
              </v:shape>
              <v:shape style="position:absolute;left:9900;top:-555;width:216;height:220" coordorigin="9900,-555" coordsize="216,220" path="m10075,-528l10063,-522,10059,-516,10086,-516,10081,-521,10075,-528xe" filled="t" fillcolor="#A7A9AC" stroked="f">
                <v:path arrowok="t"/>
                <v:fill type="solid"/>
              </v:shape>
              <v:shape style="position:absolute;left:9900;top:-555;width:216;height:220" coordorigin="9900,-555" coordsize="216,220" path="m10024,-537l9994,-537,9990,-532,9976,-522,9957,-519,10047,-519,10040,-521,10027,-528,10024,-537xe" filled="t" fillcolor="#A7A9AC" stroked="f">
                <v:path arrowok="t"/>
                <v:fill type="solid"/>
              </v:shape>
              <v:shape style="position:absolute;left:9900;top:-555;width:216;height:220" coordorigin="9900,-555" coordsize="216,220" path="m9999,-555l9992,-535,9994,-537,10024,-537,10023,-539,10022,-542,10018,-549,9999,-555xe" filled="t" fillcolor="#A7A9AC" stroked="f">
                <v:path arrowok="t"/>
                <v:fill type="solid"/>
              </v:shape>
            </v:group>
            <v:group style="position:absolute;left:9966;top:-481;width:171;height:171" coordorigin="9966,-481" coordsize="171,171">
              <v:shape style="position:absolute;left:9966;top:-481;width:171;height:171" coordorigin="9966,-481" coordsize="171,171" path="m10078,-399l10021,-399,10031,-390,10037,-383,10090,-330,10101,-319,10111,-310,10126,-313,10133,-322,10117,-322,10107,-330,10113,-341,10119,-343,10133,-343,10129,-347,10100,-376,10082,-394,10078,-399xe" filled="t" fillcolor="#A7A9AC" stroked="f">
                <v:path arrowok="t"/>
                <v:fill type="solid"/>
              </v:shape>
              <v:shape style="position:absolute;left:9966;top:-481;width:171;height:171" coordorigin="9966,-481" coordsize="171,171" path="m10133,-343l10119,-343,10124,-339,10127,-330,10124,-325,10117,-322,10133,-322,10137,-329,10137,-339,10133,-343xe" filled="t" fillcolor="#A7A9AC" stroked="f">
                <v:path arrowok="t"/>
                <v:fill type="solid"/>
              </v:shape>
              <v:shape style="position:absolute;left:9966;top:-481;width:171;height:171" coordorigin="9966,-481" coordsize="171,171" path="m9966,-449l10003,-398,10019,-397,10021,-399,10078,-399,10071,-405,10067,-409,10051,-424,10050,-429,10003,-429,9996,-431,9981,-445,9966,-449xe" filled="t" fillcolor="#A7A9AC" stroked="f">
                <v:path arrowok="t"/>
                <v:fill type="solid"/>
              </v:shape>
              <v:shape style="position:absolute;left:9966;top:-481;width:171;height:171" coordorigin="9966,-481" coordsize="171,171" path="m10034,-475l9995,-475,9997,-473,10014,-455,10017,-452,10019,-451,10020,-444,10016,-441,10012,-437,10003,-429,10050,-429,10050,-429,10056,-443,10042,-467,10036,-474,10034,-475xe" filled="t" fillcolor="#A7A9AC" stroked="f">
                <v:path arrowok="t"/>
                <v:fill type="solid"/>
              </v:shape>
              <v:shape style="position:absolute;left:9966;top:-481;width:171;height:171" coordorigin="9966,-481" coordsize="171,171" path="m10000,-481l10000,-480,9993,-478,9994,-474,9995,-475,10034,-475,10021,-480,10016,-481,10000,-481xe" filled="t" fillcolor="#A7A9AC" stroked="f">
                <v:path arrowok="t"/>
                <v:fill type="solid"/>
              </v:shape>
            </v:group>
            <v:group style="position:absolute;left:9566;top:-558;width:239;height:264" coordorigin="9566,-558" coordsize="239,264">
              <v:shape style="position:absolute;left:9566;top:-558;width:239;height:264" coordorigin="9566,-558" coordsize="239,264" path="m9566,-558l9805,-558,9805,-294,9566,-294,9566,-558xe" filled="f" stroked="t" strokeweight="2.8346pt" strokecolor="#A7A9AC">
                <v:path arrowok="t"/>
              </v:shape>
            </v:group>
            <v:group style="position:absolute;left:9566;top:-558;width:239;height:264" coordorigin="9566,-558" coordsize="239,264">
              <v:shape style="position:absolute;left:9566;top:-558;width:239;height:264" coordorigin="9566,-558" coordsize="239,264" path="m9566,-558l9805,-558,9805,-294,9566,-294,9566,-558xe" filled="t" fillcolor="#FFFFFF" stroked="f">
                <v:path arrowok="t"/>
                <v:fill type="solid"/>
              </v:shape>
            </v:group>
            <v:group style="position:absolute;left:9582;top:-522;width:194;height:188" coordorigin="9582,-522" coordsize="194,188">
              <v:shape style="position:absolute;left:9582;top:-522;width:194;height:188" coordorigin="9582,-522" coordsize="194,188" path="m9626,-428l9582,-403,9639,-351,9645,-346,9651,-338,9653,-336,9659,-334,9661,-338,9662,-340,9665,-343,9698,-381,9667,-381,9658,-381,9649,-390,9638,-408,9628,-422,9626,-428xe" filled="t" fillcolor="#A7A9AC" stroked="f">
                <v:path arrowok="t"/>
                <v:fill type="solid"/>
              </v:shape>
              <v:shape style="position:absolute;left:9582;top:-522;width:194;height:188" coordorigin="9582,-522" coordsize="194,188" path="m9776,-522l9733,-480,9695,-433,9676,-397,9667,-381,9698,-381,9707,-391,9709,-394,9712,-395,9715,-399,9728,-413,9742,-428,9772,-453,9776,-456,9777,-456,9776,-522xe" filled="t" fillcolor="#A7A9AC" stroked="f">
                <v:path arrowok="t"/>
                <v:fill type="solid"/>
              </v:shape>
            </v:group>
            <v:group style="position:absolute;left:9582;top:-522;width:194;height:188" coordorigin="9582,-522" coordsize="194,188">
              <v:shape style="position:absolute;left:9582;top:-522;width:194;height:188" coordorigin="9582,-522" coordsize="194,188" path="m9626,-428l9582,-403,9639,-351,9642,-349,9645,-346,9648,-343,9651,-338,9653,-336,9659,-334,9661,-338,9662,-340,9665,-343,9707,-391,9709,-394,9712,-395,9715,-399,9772,-453,9777,-456,9777,-460,9776,-522,9763,-511,9746,-494,9695,-433,9676,-397,9667,-381,9658,-381,9649,-390,9644,-399,9638,-408,9628,-422,9626,-428xe" filled="f" stroked="t" strokeweight=".216pt" strokecolor="#D1D3D4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100"/>
        </w:rPr>
        <w:t>*color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cereza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00" w:lineRule="exact" w:before="6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8"/>
        <w:ind w:left="852" w:right="0"/>
        <w:jc w:val="left"/>
      </w:pPr>
      <w:r>
        <w:rPr/>
        <w:pict>
          <v:group style="position:absolute;margin-left:528.160278pt;margin-top:.086146pt;width:14.7951pt;height:16.0285pt;mso-position-horizontal-relative:page;mso-position-vertical-relative:paragraph;z-index:-7868" coordorigin="10563,2" coordsize="296,321">
            <v:group style="position:absolute;left:10592;top:30;width:239;height:264" coordorigin="10592,30" coordsize="239,264">
              <v:shape style="position:absolute;left:10592;top:30;width:239;height:264" coordorigin="10592,30" coordsize="239,264" path="m10592,30l10831,30,10831,294,10592,294,10592,30xe" filled="f" stroked="t" strokeweight="2.8346pt" strokecolor="#A7A9AC">
                <v:path arrowok="t"/>
              </v:shape>
            </v:group>
            <v:group style="position:absolute;left:10592;top:30;width:239;height:264" coordorigin="10592,30" coordsize="239,264">
              <v:shape style="position:absolute;left:10592;top:30;width:239;height:264" coordorigin="10592,30" coordsize="239,264" path="m10592,30l10831,30,10831,294,10592,294,10592,30xe" filled="t" fillcolor="#FFFFFF" stroked="f">
                <v:path arrowok="t"/>
                <v:fill type="solid"/>
              </v:shape>
            </v:group>
            <v:group style="position:absolute;left:10617;top:64;width:179;height:181" coordorigin="10617,64" coordsize="179,181">
              <v:shape style="position:absolute;left:10617;top:64;width:179;height:181" coordorigin="10617,64" coordsize="179,181" path="m10648,76l10617,114,10678,164,10628,225,10653,246,10703,184,10782,184,10735,146,10751,125,10710,125,10648,76xe" filled="t" fillcolor="#A7A9AC" stroked="f">
                <v:path arrowok="t"/>
                <v:fill type="solid"/>
              </v:shape>
              <v:shape style="position:absolute;left:10617;top:64;width:179;height:181" coordorigin="10617,64" coordsize="179,181" path="m10782,184l10703,184,10764,234,10796,196,10782,184xe" filled="t" fillcolor="#A7A9AC" stroked="f">
                <v:path arrowok="t"/>
                <v:fill type="solid"/>
              </v:shape>
              <v:shape style="position:absolute;left:10617;top:64;width:179;height:181" coordorigin="10617,64" coordsize="179,181" path="m10760,64l10710,125,10751,125,10784,85,10760,64xe" filled="t" fillcolor="#A7A9AC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510.95401pt;margin-top:.086146pt;width:14.7948pt;height:16.0285pt;mso-position-horizontal-relative:page;mso-position-vertical-relative:paragraph;z-index:-7867" coordorigin="10219,2" coordsize="296,321">
            <v:group style="position:absolute;left:10247;top:30;width:239;height:264" coordorigin="10247,30" coordsize="239,264">
              <v:shape style="position:absolute;left:10247;top:30;width:239;height:264" coordorigin="10247,30" coordsize="239,264" path="m10247,30l10487,30,10487,294,10247,294,10247,30xe" filled="f" stroked="t" strokeweight="2.8346pt" strokecolor="#A7A9AC">
                <v:path arrowok="t"/>
              </v:shape>
            </v:group>
            <v:group style="position:absolute;left:10247;top:30;width:239;height:264" coordorigin="10247,30" coordsize="239,264">
              <v:shape style="position:absolute;left:10247;top:30;width:239;height:264" coordorigin="10247,30" coordsize="239,264" path="m10247,30l10487,30,10487,294,10247,294,10247,30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76.859711pt;margin-top:.086146pt;width:31.8189pt;height:16.0285pt;mso-position-horizontal-relative:page;mso-position-vertical-relative:paragraph;z-index:-7866" coordorigin="9537,2" coordsize="636,321">
            <v:group style="position:absolute;left:9906;top:30;width:239;height:264" coordorigin="9906,30" coordsize="239,264">
              <v:shape style="position:absolute;left:9906;top:30;width:239;height:264" coordorigin="9906,30" coordsize="239,264" path="m9906,30l10145,30,10145,294,9906,294,9906,30xe" filled="f" stroked="t" strokeweight="2.8346pt" strokecolor="#A7A9AC">
                <v:path arrowok="t"/>
              </v:shape>
            </v:group>
            <v:group style="position:absolute;left:9906;top:30;width:239;height:264" coordorigin="9906,30" coordsize="239,264">
              <v:shape style="position:absolute;left:9906;top:30;width:239;height:264" coordorigin="9906,30" coordsize="239,264" path="m9906,30l10145,30,10145,294,9906,294,9906,30xe" filled="t" fillcolor="#FFFFFF" stroked="f">
                <v:path arrowok="t"/>
                <v:fill type="solid"/>
              </v:shape>
            </v:group>
            <v:group style="position:absolute;left:9900;top:34;width:216;height:220" coordorigin="9900,34" coordsize="216,220">
              <v:shape style="position:absolute;left:9900;top:34;width:216;height:220" coordorigin="9900,34" coordsize="216,220" path="m10040,223l9957,223,9973,224,9990,239,9996,249,10010,254,10018,253,10024,242,10024,239,10030,231,10035,226,10041,224,10040,223xe" filled="t" fillcolor="#A7A9AC" stroked="f">
                <v:path arrowok="t"/>
                <v:fill type="solid"/>
              </v:shape>
              <v:shape style="position:absolute;left:9900;top:34;width:216;height:220" coordorigin="9900,34" coordsize="216,220" path="m9946,61l9941,63,9935,68,9926,81,9930,91,9930,113,9908,130,9901,136,9900,146,9902,153,9909,161,9922,167,9932,186,9934,193,9926,210,9922,215,9940,228,9943,229,9948,228,9957,223,10040,223,10040,222,10030,213,10024,207,10024,207,9998,207,9978,200,9963,188,9951,171,9948,145,9950,126,9956,113,9970,98,9987,88,10005,84,10090,84,10092,82,10090,75,10086,72,10059,72,10047,69,9957,69,9946,61xe" filled="t" fillcolor="#A7A9AC" stroked="f">
                <v:path arrowok="t"/>
                <v:fill type="solid"/>
              </v:shape>
              <v:shape style="position:absolute;left:9900;top:34;width:216;height:220" coordorigin="9900,34" coordsize="216,220" path="m10025,206l10019,207,9998,207,10024,207,10025,206xe" filled="t" fillcolor="#A7A9AC" stroked="f">
                <v:path arrowok="t"/>
                <v:fill type="solid"/>
              </v:shape>
              <v:shape style="position:absolute;left:9900;top:34;width:216;height:220" coordorigin="9900,34" coordsize="216,220" path="m10090,84l10005,84,10023,86,10040,92,10071,153,10070,159,10067,165,10068,167,10068,167,10080,179,10084,183,10085,184,10086,179,10088,174,10107,161,10110,160,10116,154,10116,141,10112,132,10099,132,10084,110,10081,99,10090,84xe" filled="t" fillcolor="#A7A9AC" stroked="f">
                <v:path arrowok="t"/>
                <v:fill type="solid"/>
              </v:shape>
              <v:shape style="position:absolute;left:9900;top:34;width:216;height:220" coordorigin="9900,34" coordsize="216,220" path="m10110,127l10099,132,10112,132,10110,127xe" filled="t" fillcolor="#A7A9AC" stroked="f">
                <v:path arrowok="t"/>
                <v:fill type="solid"/>
              </v:shape>
              <v:shape style="position:absolute;left:9900;top:34;width:216;height:220" coordorigin="9900,34" coordsize="216,220" path="m10075,61l10063,66,10059,72,10086,72,10081,67,10075,61xe" filled="t" fillcolor="#A7A9AC" stroked="f">
                <v:path arrowok="t"/>
                <v:fill type="solid"/>
              </v:shape>
              <v:shape style="position:absolute;left:9900;top:34;width:216;height:220" coordorigin="9900,34" coordsize="216,220" path="m10024,52l9994,52,9990,57,9976,67,9957,69,10047,69,10040,67,10027,60,10024,52xe" filled="t" fillcolor="#A7A9AC" stroked="f">
                <v:path arrowok="t"/>
                <v:fill type="solid"/>
              </v:shape>
              <v:shape style="position:absolute;left:9900;top:34;width:216;height:220" coordorigin="9900,34" coordsize="216,220" path="m9999,34l9992,53,9994,52,10024,52,10023,50,10022,46,10018,39,9999,34xe" filled="t" fillcolor="#A7A9AC" stroked="f">
                <v:path arrowok="t"/>
                <v:fill type="solid"/>
              </v:shape>
            </v:group>
            <v:group style="position:absolute;left:9966;top:107;width:171;height:171" coordorigin="9966,107" coordsize="171,171">
              <v:shape style="position:absolute;left:9966;top:107;width:171;height:171" coordorigin="9966,107" coordsize="171,171" path="m10078,190l10021,190,10031,198,10037,205,10090,259,10101,269,10111,279,10126,275,10133,266,10117,266,10107,259,10113,247,10119,246,10133,246,10129,241,10100,212,10082,194,10078,190xe" filled="t" fillcolor="#A7A9AC" stroked="f">
                <v:path arrowok="t"/>
                <v:fill type="solid"/>
              </v:shape>
              <v:shape style="position:absolute;left:9966;top:107;width:171;height:171" coordorigin="9966,107" coordsize="171,171" path="m10133,246l10119,246,10124,249,10127,258,10124,263,10117,266,10133,266,10137,259,10137,249,10133,246xe" filled="t" fillcolor="#A7A9AC" stroked="f">
                <v:path arrowok="t"/>
                <v:fill type="solid"/>
              </v:shape>
              <v:shape style="position:absolute;left:9966;top:107;width:171;height:171" coordorigin="9966,107" coordsize="171,171" path="m9966,139l10003,190,10019,191,10021,190,10078,190,10071,183,10067,179,10051,164,10050,160,10003,160,9996,158,9981,143,9966,139xe" filled="t" fillcolor="#A7A9AC" stroked="f">
                <v:path arrowok="t"/>
                <v:fill type="solid"/>
              </v:shape>
              <v:shape style="position:absolute;left:9966;top:107;width:171;height:171" coordorigin="9966,107" coordsize="171,171" path="m10034,114l9995,114,9997,116,10014,133,10017,136,10019,137,10020,144,10016,148,10012,151,10003,160,10050,160,10050,159,10056,145,10042,121,10036,114,10034,114xe" filled="t" fillcolor="#A7A9AC" stroked="f">
                <v:path arrowok="t"/>
                <v:fill type="solid"/>
              </v:shape>
              <v:shape style="position:absolute;left:9966;top:107;width:171;height:171" coordorigin="9966,107" coordsize="171,171" path="m10000,107l10000,109,9993,111,9994,114,9995,114,10034,114,10021,109,10016,108,10000,107xe" filled="t" fillcolor="#A7A9AC" stroked="f">
                <v:path arrowok="t"/>
                <v:fill type="solid"/>
              </v:shape>
            </v:group>
            <v:group style="position:absolute;left:9566;top:30;width:239;height:264" coordorigin="9566,30" coordsize="239,264">
              <v:shape style="position:absolute;left:9566;top:30;width:239;height:264" coordorigin="9566,30" coordsize="239,264" path="m9566,30l9805,30,9805,294,9566,294,9566,30xe" filled="f" stroked="t" strokeweight="2.8346pt" strokecolor="#A7A9AC">
                <v:path arrowok="t"/>
              </v:shape>
            </v:group>
            <v:group style="position:absolute;left:9566;top:30;width:239;height:264" coordorigin="9566,30" coordsize="239,264">
              <v:shape style="position:absolute;left:9566;top:30;width:239;height:264" coordorigin="9566,30" coordsize="239,264" path="m9566,30l9805,30,9805,294,9566,294,9566,30xe" filled="t" fillcolor="#FFFFFF" stroked="f">
                <v:path arrowok="t"/>
                <v:fill type="solid"/>
              </v:shape>
            </v:group>
            <v:group style="position:absolute;left:9582;top:66;width:194;height:188" coordorigin="9582,66" coordsize="194,188">
              <v:shape style="position:absolute;left:9582;top:66;width:194;height:188" coordorigin="9582,66" coordsize="194,188" path="m9626,160l9582,185,9639,237,9645,242,9651,250,9653,253,9659,254,9661,251,9662,248,9665,246,9698,207,9667,207,9658,207,9649,199,9638,181,9628,166,9626,160xe" filled="t" fillcolor="#A7A9AC" stroked="f">
                <v:path arrowok="t"/>
                <v:fill type="solid"/>
              </v:shape>
              <v:shape style="position:absolute;left:9582;top:66;width:194;height:188" coordorigin="9582,66" coordsize="194,188" path="m9776,66l9733,108,9695,155,9676,191,9667,207,9698,207,9707,198,9709,195,9712,193,9715,190,9728,175,9742,161,9772,136,9776,133,9777,132,9776,66xe" filled="t" fillcolor="#A7A9AC" stroked="f">
                <v:path arrowok="t"/>
                <v:fill type="solid"/>
              </v:shape>
            </v:group>
            <v:group style="position:absolute;left:9582;top:66;width:194;height:188" coordorigin="9582,66" coordsize="194,188">
              <v:shape style="position:absolute;left:9582;top:66;width:194;height:188" coordorigin="9582,66" coordsize="194,188" path="m9626,160l9582,185,9639,237,9642,240,9645,242,9648,246,9651,250,9653,253,9659,254,9661,251,9662,248,9665,246,9707,198,9709,195,9712,193,9715,190,9772,136,9777,132,9777,128,9776,66,9763,77,9746,94,9695,155,9676,191,9667,207,9658,207,9649,199,9644,189,9638,181,9628,166,9626,160xe" filled="f" stroked="t" strokeweight=".216pt" strokecolor="#D1D3D4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A7A9AC"/>
          <w:spacing w:val="0"/>
          <w:w w:val="100"/>
        </w:rPr>
        <w:t>!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before="1"/>
        <w:ind w:left="47" w:right="0" w:firstLine="0"/>
        <w:jc w:val="left"/>
        <w:rPr>
          <w:rFonts w:ascii="Showcard Gothic" w:hAnsi="Showcard Gothic" w:cs="Showcard Gothic" w:eastAsia="Showcard Gothic"/>
          <w:sz w:val="17"/>
          <w:szCs w:val="17"/>
        </w:rPr>
      </w:pPr>
      <w:r>
        <w:rPr>
          <w:spacing w:val="0"/>
          <w:w w:val="80"/>
        </w:rPr>
        <w:br w:type="column"/>
      </w:r>
      <w:r>
        <w:rPr>
          <w:rFonts w:ascii="Showcard Gothic" w:hAnsi="Showcard Gothic" w:cs="Showcard Gothic" w:eastAsia="Showcard Gothic"/>
          <w:b w:val="0"/>
          <w:bCs w:val="0"/>
          <w:color w:val="A7A9AC"/>
          <w:spacing w:val="0"/>
          <w:w w:val="80"/>
          <w:sz w:val="17"/>
          <w:szCs w:val="17"/>
        </w:rPr>
        <w:t>N/A</w:t>
      </w:r>
      <w:r>
        <w:rPr>
          <w:rFonts w:ascii="Showcard Gothic" w:hAnsi="Showcard Gothic" w:cs="Showcard Gothic" w:eastAsia="Showcard Gothic"/>
          <w:b w:val="0"/>
          <w:bCs w:val="0"/>
          <w:color w:val="000000"/>
          <w:spacing w:val="0"/>
          <w:w w:val="100"/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1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47" w:right="0" w:firstLine="0"/>
        <w:jc w:val="left"/>
        <w:rPr>
          <w:rFonts w:ascii="Showcard Gothic" w:hAnsi="Showcard Gothic" w:cs="Showcard Gothic" w:eastAsia="Showcard Gothic"/>
          <w:sz w:val="17"/>
          <w:szCs w:val="17"/>
        </w:rPr>
      </w:pPr>
      <w:r>
        <w:rPr>
          <w:rFonts w:ascii="Showcard Gothic" w:hAnsi="Showcard Gothic" w:cs="Showcard Gothic" w:eastAsia="Showcard Gothic"/>
          <w:b w:val="0"/>
          <w:bCs w:val="0"/>
          <w:color w:val="A7A9AC"/>
          <w:spacing w:val="0"/>
          <w:w w:val="80"/>
          <w:sz w:val="17"/>
          <w:szCs w:val="17"/>
        </w:rPr>
        <w:t>N/A</w:t>
      </w:r>
      <w:r>
        <w:rPr>
          <w:rFonts w:ascii="Showcard Gothic" w:hAnsi="Showcard Gothic" w:cs="Showcard Gothic" w:eastAsia="Showcard Gothic"/>
          <w:b w:val="0"/>
          <w:bCs w:val="0"/>
          <w:color w:val="000000"/>
          <w:spacing w:val="0"/>
          <w:w w:val="100"/>
          <w:sz w:val="17"/>
          <w:szCs w:val="17"/>
        </w:rPr>
      </w:r>
    </w:p>
    <w:p>
      <w:pPr>
        <w:spacing w:after="0"/>
        <w:jc w:val="left"/>
        <w:rPr>
          <w:rFonts w:ascii="Showcard Gothic" w:hAnsi="Showcard Gothic" w:cs="Showcard Gothic" w:eastAsia="Showcard Gothic"/>
          <w:sz w:val="17"/>
          <w:szCs w:val="17"/>
        </w:rPr>
        <w:sectPr>
          <w:type w:val="continuous"/>
          <w:pgSz w:w="12240" w:h="15840"/>
          <w:pgMar w:top="1020" w:bottom="280" w:left="720" w:right="700"/>
          <w:cols w:num="3" w:equalWidth="0">
            <w:col w:w="2103" w:space="6638"/>
            <w:col w:w="1396" w:space="40"/>
            <w:col w:w="643"/>
          </w:cols>
        </w:sectPr>
      </w:pPr>
    </w:p>
    <w:p>
      <w:pPr>
        <w:tabs>
          <w:tab w:pos="1857" w:val="left" w:leader="none"/>
        </w:tabs>
        <w:spacing w:before="16"/>
        <w:ind w:left="1229" w:right="0" w:firstLine="0"/>
        <w:jc w:val="left"/>
        <w:rPr>
          <w:rFonts w:ascii="Showcard Gothic" w:hAnsi="Showcard Gothic" w:cs="Showcard Gothic" w:eastAsia="Showcard Gothic"/>
          <w:sz w:val="17"/>
          <w:szCs w:val="17"/>
        </w:rPr>
      </w:pPr>
      <w:r>
        <w:rPr/>
        <w:pict>
          <v:group style="position:absolute;margin-left:109.9599pt;margin-top:.71685pt;width:14.7951pt;height:16.0284pt;mso-position-horizontal-relative:page;mso-position-vertical-relative:paragraph;z-index:-7865" coordorigin="2199,14" coordsize="296,321">
            <v:group style="position:absolute;left:2228;top:43;width:239;height:264" coordorigin="2228,43" coordsize="239,264">
              <v:shape style="position:absolute;left:2228;top:43;width:239;height:264" coordorigin="2228,43" coordsize="239,264" path="m2228,43l2467,43,2467,307,2228,307,2228,43xe" filled="f" stroked="t" strokeweight="2.8346pt" strokecolor="#A7A9AC">
                <v:path arrowok="t"/>
              </v:shape>
            </v:group>
            <v:group style="position:absolute;left:2228;top:43;width:239;height:264" coordorigin="2228,43" coordsize="239,264">
              <v:shape style="position:absolute;left:2228;top:43;width:239;height:264" coordorigin="2228,43" coordsize="239,264" path="m2228,43l2467,43,2467,307,2228,307,2228,43xe" filled="t" fillcolor="#FFFFFF" stroked="f">
                <v:path arrowok="t"/>
                <v:fill type="solid"/>
              </v:shape>
            </v:group>
            <v:group style="position:absolute;left:2253;top:77;width:179;height:181" coordorigin="2253,77" coordsize="179,181">
              <v:shape style="position:absolute;left:2253;top:77;width:179;height:181" coordorigin="2253,77" coordsize="179,181" path="m2284,88l2253,127,2314,177,2264,238,2289,258,2339,197,2418,197,2371,158,2387,138,2346,138,2284,88xe" filled="t" fillcolor="#A7A9AC" stroked="f">
                <v:path arrowok="t"/>
                <v:fill type="solid"/>
              </v:shape>
              <v:shape style="position:absolute;left:2253;top:77;width:179;height:181" coordorigin="2253,77" coordsize="179,181" path="m2418,197l2339,197,2400,247,2432,208,2418,197xe" filled="t" fillcolor="#A7A9AC" stroked="f">
                <v:path arrowok="t"/>
                <v:fill type="solid"/>
              </v:shape>
              <v:shape style="position:absolute;left:2253;top:77;width:179;height:181" coordorigin="2253,77" coordsize="179,181" path="m2396,77l2346,138,2387,138,2420,97,2396,77xe" filled="t" fillcolor="#A7A9AC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92.753601pt;margin-top:.71685pt;width:14.7948pt;height:16.0284pt;mso-position-horizontal-relative:page;mso-position-vertical-relative:paragraph;z-index:-7864" coordorigin="1855,14" coordsize="296,321">
            <v:group style="position:absolute;left:1883;top:43;width:239;height:264" coordorigin="1883,43" coordsize="239,264">
              <v:shape style="position:absolute;left:1883;top:43;width:239;height:264" coordorigin="1883,43" coordsize="239,264" path="m1883,43l2123,43,2123,307,1883,307,1883,43xe" filled="f" stroked="t" strokeweight="2.8346pt" strokecolor="#A7A9AC">
                <v:path arrowok="t"/>
              </v:shape>
            </v:group>
            <v:group style="position:absolute;left:1883;top:43;width:239;height:264" coordorigin="1883,43" coordsize="239,264">
              <v:shape style="position:absolute;left:1883;top:43;width:239;height:264" coordorigin="1883,43" coordsize="239,264" path="m1883,43l2123,43,2123,307,1883,307,1883,43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58.659302pt;margin-top:.71685pt;width:31.8189pt;height:16.0284pt;mso-position-horizontal-relative:page;mso-position-vertical-relative:paragraph;z-index:-7863" coordorigin="1173,14" coordsize="636,321">
            <v:group style="position:absolute;left:1542;top:43;width:239;height:264" coordorigin="1542,43" coordsize="239,264">
              <v:shape style="position:absolute;left:1542;top:43;width:239;height:264" coordorigin="1542,43" coordsize="239,264" path="m1542,43l1781,43,1781,307,1542,307,1542,43xe" filled="f" stroked="t" strokeweight="2.8346pt" strokecolor="#A7A9AC">
                <v:path arrowok="t"/>
              </v:shape>
            </v:group>
            <v:group style="position:absolute;left:1542;top:43;width:239;height:264" coordorigin="1542,43" coordsize="239,264">
              <v:shape style="position:absolute;left:1542;top:43;width:239;height:264" coordorigin="1542,43" coordsize="239,264" path="m1542,43l1781,43,1781,307,1542,307,1542,43xe" filled="t" fillcolor="#FFFFFF" stroked="f">
                <v:path arrowok="t"/>
                <v:fill type="solid"/>
              </v:shape>
            </v:group>
            <v:group style="position:absolute;left:1536;top:46;width:216;height:220" coordorigin="1536,46" coordsize="216,220">
              <v:shape style="position:absolute;left:1536;top:46;width:216;height:220" coordorigin="1536,46" coordsize="216,220" path="m1676,235l1593,235,1609,236,1626,252,1632,262,1646,266,1654,265,1660,254,1660,251,1666,244,1671,239,1677,237,1676,235xe" filled="t" fillcolor="#A7A9AC" stroked="f">
                <v:path arrowok="t"/>
                <v:fill type="solid"/>
              </v:shape>
              <v:shape style="position:absolute;left:1536;top:46;width:216;height:220" coordorigin="1536,46" coordsize="216,220" path="m1582,74l1577,75,1571,81,1562,94,1566,104,1566,126,1544,143,1537,148,1536,159,1538,166,1545,174,1558,180,1568,198,1570,206,1562,222,1558,227,1576,240,1579,242,1584,241,1593,235,1676,235,1676,235,1666,225,1660,220,1660,219,1634,219,1614,213,1599,201,1587,184,1584,157,1586,138,1592,125,1606,110,1623,101,1641,97,1726,97,1728,94,1726,88,1722,85,1695,85,1683,82,1593,82,1582,74xe" filled="t" fillcolor="#A7A9AC" stroked="f">
                <v:path arrowok="t"/>
                <v:fill type="solid"/>
              </v:shape>
              <v:shape style="position:absolute;left:1536;top:46;width:216;height:220" coordorigin="1536,46" coordsize="216,220" path="m1661,218l1655,219,1634,219,1660,219,1661,218xe" filled="t" fillcolor="#A7A9AC" stroked="f">
                <v:path arrowok="t"/>
                <v:fill type="solid"/>
              </v:shape>
              <v:shape style="position:absolute;left:1536;top:46;width:216;height:220" coordorigin="1536,46" coordsize="216,220" path="m1726,97l1641,97,1659,98,1676,105,1707,166,1706,172,1703,178,1704,179,1704,180,1716,191,1719,195,1721,196,1722,191,1724,187,1743,174,1746,173,1752,167,1752,154,1748,145,1735,145,1720,123,1717,112,1726,97xe" filled="t" fillcolor="#A7A9AC" stroked="f">
                <v:path arrowok="t"/>
                <v:fill type="solid"/>
              </v:shape>
              <v:shape style="position:absolute;left:1536;top:46;width:216;height:220" coordorigin="1536,46" coordsize="216,220" path="m1746,140l1735,145,1748,145,1746,140xe" filled="t" fillcolor="#A7A9AC" stroked="f">
                <v:path arrowok="t"/>
                <v:fill type="solid"/>
              </v:shape>
              <v:shape style="position:absolute;left:1536;top:46;width:216;height:220" coordorigin="1536,46" coordsize="216,220" path="m1711,73l1699,79,1695,85,1722,85,1717,80,1711,73xe" filled="t" fillcolor="#A7A9AC" stroked="f">
                <v:path arrowok="t"/>
                <v:fill type="solid"/>
              </v:shape>
              <v:shape style="position:absolute;left:1536;top:46;width:216;height:220" coordorigin="1536,46" coordsize="216,220" path="m1660,64l1630,64,1626,69,1612,79,1593,82,1683,82,1676,80,1663,73,1660,64xe" filled="t" fillcolor="#A7A9AC" stroked="f">
                <v:path arrowok="t"/>
                <v:fill type="solid"/>
              </v:shape>
              <v:shape style="position:absolute;left:1536;top:46;width:216;height:220" coordorigin="1536,46" coordsize="216,220" path="m1635,46l1628,66,1630,64,1660,64,1659,62,1658,59,1654,52,1635,46xe" filled="t" fillcolor="#A7A9AC" stroked="f">
                <v:path arrowok="t"/>
                <v:fill type="solid"/>
              </v:shape>
            </v:group>
            <v:group style="position:absolute;left:1602;top:120;width:171;height:171" coordorigin="1602,120" coordsize="171,171">
              <v:shape style="position:absolute;left:1602;top:120;width:171;height:171" coordorigin="1602,120" coordsize="171,171" path="m1714,202l1657,202,1667,211,1673,218,1726,271,1737,282,1747,291,1762,288,1769,279,1753,279,1743,271,1749,260,1755,258,1769,258,1765,254,1736,225,1718,207,1714,202xe" filled="t" fillcolor="#A7A9AC" stroked="f">
                <v:path arrowok="t"/>
                <v:fill type="solid"/>
              </v:shape>
              <v:shape style="position:absolute;left:1602;top:120;width:171;height:171" coordorigin="1602,120" coordsize="171,171" path="m1769,258l1755,258,1760,262,1763,271,1760,276,1753,279,1769,279,1773,272,1773,262,1769,258xe" filled="t" fillcolor="#A7A9AC" stroked="f">
                <v:path arrowok="t"/>
                <v:fill type="solid"/>
              </v:shape>
              <v:shape style="position:absolute;left:1602;top:120;width:171;height:171" coordorigin="1602,120" coordsize="171,171" path="m1602,152l1639,203,1655,204,1657,202,1714,202,1707,196,1703,192,1687,177,1686,172,1639,172,1632,170,1617,156,1602,152xe" filled="t" fillcolor="#A7A9AC" stroked="f">
                <v:path arrowok="t"/>
                <v:fill type="solid"/>
              </v:shape>
              <v:shape style="position:absolute;left:1602;top:120;width:171;height:171" coordorigin="1602,120" coordsize="171,171" path="m1670,126l1631,126,1633,128,1650,146,1653,149,1655,150,1656,157,1652,160,1648,164,1639,172,1686,172,1686,172,1692,158,1678,134,1672,127,1670,126xe" filled="t" fillcolor="#A7A9AC" stroked="f">
                <v:path arrowok="t"/>
                <v:fill type="solid"/>
              </v:shape>
              <v:shape style="position:absolute;left:1602;top:120;width:171;height:171" coordorigin="1602,120" coordsize="171,171" path="m1636,120l1636,121,1629,123,1630,127,1631,126,1670,126,1657,122,1652,120,1636,120xe" filled="t" fillcolor="#A7A9AC" stroked="f">
                <v:path arrowok="t"/>
                <v:fill type="solid"/>
              </v:shape>
            </v:group>
            <v:group style="position:absolute;left:1202;top:43;width:239;height:264" coordorigin="1202,43" coordsize="239,264">
              <v:shape style="position:absolute;left:1202;top:43;width:239;height:264" coordorigin="1202,43" coordsize="239,264" path="m1202,43l1441,43,1441,307,1202,307,1202,43xe" filled="f" stroked="t" strokeweight="2.8346pt" strokecolor="#A7A9AC">
                <v:path arrowok="t"/>
              </v:shape>
            </v:group>
            <v:group style="position:absolute;left:1202;top:43;width:239;height:264" coordorigin="1202,43" coordsize="239,264">
              <v:shape style="position:absolute;left:1202;top:43;width:239;height:264" coordorigin="1202,43" coordsize="239,264" path="m1202,43l1441,43,1441,307,1202,307,1202,43xe" filled="t" fillcolor="#FFFFFF" stroked="f">
                <v:path arrowok="t"/>
                <v:fill type="solid"/>
              </v:shape>
            </v:group>
            <v:group style="position:absolute;left:1218;top:79;width:194;height:188" coordorigin="1218,79" coordsize="194,188">
              <v:shape style="position:absolute;left:1218;top:79;width:194;height:188" coordorigin="1218,79" coordsize="194,188" path="m1262,173l1218,198,1275,250,1278,253,1281,255,1287,263,1289,265,1295,267,1297,263,1298,261,1301,258,1334,220,1303,220,1294,220,1285,211,1274,193,1264,179,1262,173xe" filled="t" fillcolor="#A7A9AC" stroked="f">
                <v:path arrowok="t"/>
                <v:fill type="solid"/>
              </v:shape>
              <v:shape style="position:absolute;left:1218;top:79;width:194;height:188" coordorigin="1218,79" coordsize="194,188" path="m1412,79l1369,121,1331,168,1312,204,1303,220,1334,220,1343,211,1345,207,1348,206,1351,202,1364,188,1378,173,1408,148,1412,145,1413,145,1412,79xe" filled="t" fillcolor="#A7A9AC" stroked="f">
                <v:path arrowok="t"/>
                <v:fill type="solid"/>
              </v:shape>
            </v:group>
            <v:group style="position:absolute;left:1218;top:79;width:194;height:188" coordorigin="1218,79" coordsize="194,188">
              <v:shape style="position:absolute;left:1218;top:79;width:194;height:188" coordorigin="1218,79" coordsize="194,188" path="m1262,173l1218,198,1275,250,1278,253,1281,255,1284,258,1287,263,1289,265,1295,267,1297,263,1298,261,1301,258,1343,211,1345,207,1348,206,1351,202,1408,148,1413,145,1413,141,1412,79,1399,90,1382,107,1331,168,1312,204,1303,220,1294,220,1285,211,1280,202,1274,193,1264,179,1262,173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27.154602pt;margin-top:.71685pt;width:14.7951pt;height:16.0284pt;mso-position-horizontal-relative:page;mso-position-vertical-relative:paragraph;z-index:-7854" coordorigin="2543,14" coordsize="296,321">
            <v:group style="position:absolute;left:2571;top:43;width:239;height:264" coordorigin="2571,43" coordsize="239,264">
              <v:shape style="position:absolute;left:2571;top:43;width:239;height:264" coordorigin="2571,43" coordsize="239,264" path="m2571,43l2811,43,2811,307,2571,307,2571,43xe" filled="f" stroked="t" strokeweight="2.8346pt" strokecolor="#A7A9AC">
                <v:path arrowok="t"/>
              </v:shape>
            </v:group>
            <v:group style="position:absolute;left:2571;top:43;width:239;height:264" coordorigin="2571,43" coordsize="239,264">
              <v:shape style="position:absolute;left:2571;top:43;width:239;height:264" coordorigin="2571,43" coordsize="239,264" path="m2571,43l2811,43,2811,307,2571,307,2571,43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545.453918pt;margin-top:-39.296452pt;width:14.7951pt;height:16.0284pt;mso-position-horizontal-relative:page;mso-position-vertical-relative:paragraph;z-index:-7853" coordorigin="10909,-786" coordsize="296,321">
            <v:group style="position:absolute;left:10937;top:-758;width:239;height:264" coordorigin="10937,-758" coordsize="239,264">
              <v:shape style="position:absolute;left:10937;top:-758;width:239;height:264" coordorigin="10937,-758" coordsize="239,264" path="m10937,-758l11177,-758,11177,-494,10937,-494,10937,-758xe" filled="f" stroked="t" strokeweight="2.8346pt" strokecolor="#A7A9AC">
                <v:path arrowok="t"/>
              </v:shape>
            </v:group>
            <v:group style="position:absolute;left:10937;top:-758;width:239;height:264" coordorigin="10937,-758" coordsize="239,264">
              <v:shape style="position:absolute;left:10937;top:-758;width:239;height:264" coordorigin="10937,-758" coordsize="239,264" path="m10937,-758l11177,-758,11177,-494,10937,-494,10937,-758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Showcard Gothic" w:hAnsi="Showcard Gothic" w:cs="Showcard Gothic" w:eastAsia="Showcard Gothic"/>
          <w:b w:val="0"/>
          <w:bCs w:val="0"/>
          <w:color w:val="A7A9AC"/>
          <w:spacing w:val="0"/>
          <w:w w:val="90"/>
          <w:position w:val="-2"/>
          <w:sz w:val="25"/>
          <w:szCs w:val="25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A7A9AC"/>
          <w:spacing w:val="0"/>
          <w:w w:val="90"/>
          <w:position w:val="-2"/>
          <w:sz w:val="25"/>
          <w:szCs w:val="25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A7A9AC"/>
          <w:spacing w:val="0"/>
          <w:w w:val="80"/>
          <w:position w:val="0"/>
          <w:sz w:val="17"/>
          <w:szCs w:val="17"/>
        </w:rPr>
        <w:t>N/A</w:t>
      </w:r>
      <w:r>
        <w:rPr>
          <w:rFonts w:ascii="Showcard Gothic" w:hAnsi="Showcard Gothic" w:cs="Showcard Gothic" w:eastAsia="Showcard Gothic"/>
          <w:b w:val="0"/>
          <w:bCs w:val="0"/>
          <w:color w:val="000000"/>
          <w:spacing w:val="0"/>
          <w:w w:val="100"/>
          <w:position w:val="0"/>
          <w:sz w:val="17"/>
          <w:szCs w:val="17"/>
        </w:rPr>
      </w:r>
    </w:p>
    <w:p>
      <w:pPr>
        <w:pStyle w:val="BodyText"/>
        <w:spacing w:line="246" w:lineRule="exact" w:before="15"/>
        <w:ind w:left="1229" w:right="0"/>
        <w:jc w:val="left"/>
      </w:pPr>
      <w:r>
        <w:rPr>
          <w:spacing w:val="0"/>
          <w:w w:val="100"/>
        </w:rPr>
        <w:br w:type="column"/>
      </w:r>
      <w:r>
        <w:rPr>
          <w:b w:val="0"/>
          <w:bCs w:val="0"/>
          <w:color w:val="231F20"/>
          <w:spacing w:val="0"/>
          <w:w w:val="100"/>
        </w:rPr>
        <w:t>*Alabast</w:t>
      </w:r>
      <w:r>
        <w:rPr>
          <w:b w:val="0"/>
          <w:bCs w:val="0"/>
          <w:color w:val="231F20"/>
          <w:spacing w:val="-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=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pantone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481-C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ó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Com</w:t>
      </w:r>
      <w:r>
        <w:rPr>
          <w:b w:val="0"/>
          <w:bCs w:val="0"/>
          <w:color w:val="231F20"/>
          <w:spacing w:val="-8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x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color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life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H5-08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spacing w:line="225" w:lineRule="exact"/>
        <w:ind w:left="1433" w:right="0"/>
        <w:jc w:val="left"/>
      </w:pPr>
      <w:r>
        <w:rPr>
          <w:b w:val="0"/>
          <w:bCs w:val="0"/>
          <w:color w:val="231F20"/>
          <w:spacing w:val="0"/>
          <w:w w:val="100"/>
        </w:rPr>
        <w:t>*Cereza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=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pantone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233-PC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ó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Com</w:t>
      </w:r>
      <w:r>
        <w:rPr>
          <w:b w:val="0"/>
          <w:bCs w:val="0"/>
          <w:color w:val="231F20"/>
          <w:spacing w:val="-8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x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color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life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B2-14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after="0" w:line="225" w:lineRule="exact"/>
        <w:jc w:val="left"/>
        <w:sectPr>
          <w:type w:val="continuous"/>
          <w:pgSz w:w="12240" w:h="15840"/>
          <w:pgMar w:top="1020" w:bottom="280" w:left="720" w:right="700"/>
          <w:cols w:num="2" w:equalWidth="0">
            <w:col w:w="2093" w:space="1670"/>
            <w:col w:w="7057"/>
          </w:cols>
        </w:sectPr>
      </w:pPr>
    </w:p>
    <w:p>
      <w:pPr>
        <w:pStyle w:val="BodyText"/>
        <w:tabs>
          <w:tab w:pos="4686" w:val="left" w:leader="none"/>
          <w:tab w:pos="10674" w:val="left" w:leader="none"/>
        </w:tabs>
        <w:spacing w:line="240" w:lineRule="exact"/>
        <w:ind w:left="138" w:right="0"/>
        <w:jc w:val="left"/>
      </w:pPr>
      <w:r>
        <w:rPr/>
        <w:pict>
          <v:group style="position:absolute;margin-left:42.595551pt;margin-top:29.65155pt;width:526.9362pt;height:44.8531pt;mso-position-horizontal-relative:page;mso-position-vertical-relative:page;z-index:-7851" coordorigin="852,593" coordsize="10539,897">
            <v:group style="position:absolute;left:857;top:1484;width:10528;height:2" coordorigin="857,1484" coordsize="10528,2">
              <v:shape style="position:absolute;left:857;top:1484;width:10528;height:2" coordorigin="857,1484" coordsize="10528,0" path="m857,1484l11385,1484e" filled="f" stroked="t" strokeweight=".5473pt" strokecolor="#231F20">
                <v:path arrowok="t"/>
              </v:shape>
            </v:group>
            <v:group style="position:absolute;left:11143;top:599;width:227;height:886" coordorigin="11143,599" coordsize="227,886">
              <v:shape style="position:absolute;left:11143;top:599;width:227;height:886" coordorigin="11143,599" coordsize="227,886" path="m11143,1484l11369,1484,11369,599,11143,599,11143,1484xe" filled="t" fillcolor="#231F20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103.368752pt;margin-top:36.162811pt;width:67.5204pt;height:22.821375pt;mso-position-horizontal-relative:page;mso-position-vertical-relative:page;z-index:-7850" coordorigin="2067,723" coordsize="1350,456">
            <v:group style="position:absolute;left:2073;top:731;width:677;height:439" coordorigin="2073,731" coordsize="677,439">
              <v:shape style="position:absolute;left:2073;top:731;width:677;height:439" coordorigin="2073,731" coordsize="677,439" path="m2221,734l2073,735,2073,1161,2074,1161,2076,1169,2238,1169,2240,1110,2240,1016,2240,977,2239,927,2246,914,2481,914,2386,842,2378,833,2367,828,2358,821,2357,820,2350,813,2346,809,2327,797,2314,788,2258,748,2258,748,2257,748,2256,747,2256,747,2254,745,2241,734,2221,73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749,1114l2508,1114,2519,1121,2548,1147,2564,1159,2583,1168,2747,1168,2748,1159,2748,1148,2749,1133,2749,111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481,914l2246,914,2255,922,2262,927,2279,939,2280,939,2314,966,2332,980,2349,994,2379,1016,2396,1031,2434,1055,2443,1062,2451,1074,2463,1080,2502,1110,2514,1120,2508,1114,2749,1114,2749,1097,2749,1080,2750,1055,2750,986,2572,986,2570,981,2566,979,2564,977,2549,966,2481,91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576,731l2576,784,2576,939,2576,952,2576,968,2575,977,2572,986,2750,986,2749,914,2749,809,2749,784,2749,752,2747,737,2740,733,2719,733,2576,733,2576,731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739,733l2719,733,2740,733,2739,733xe" filled="t" fillcolor="#231F20" stroked="f">
                <v:path arrowok="t"/>
                <v:fill type="solid"/>
              </v:shape>
            </v:group>
            <v:group style="position:absolute;left:2823;top:729;width:589;height:445" coordorigin="2823,729" coordsize="589,445">
              <v:shape style="position:absolute;left:2823;top:729;width:589;height:445" coordorigin="2823,729" coordsize="589,445" path="m2898,729l2825,732,2823,1168,2834,1171,2853,1173,2876,1174,2902,1174,2964,1173,3359,1173,3412,1152,3411,1131,3411,1123,3411,1116,3412,1108,3411,1091,3400,1087,3252,1087,3071,1087,3008,1085,2999,1044,3000,1018,3001,999,3013,994,3035,992,3062,991,3399,991,3407,990,3410,981,3410,979,3410,972,3411,953,3410,929,3407,916,3402,908,3187,908,3049,908,3001,870,3000,844,3001,823,3081,818,3375,817,3383,817,3412,775,3411,751,3408,734,3400,732,3382,730,3381,730,3266,730,2965,730,2898,729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59,1173l2964,1173,3176,1174,3346,1173,3359,1173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98,1086l3252,1087,3400,1087,3398,1086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99,991l3062,991,3085,992,3287,992,3356,993,3378,993,3395,992,3399,991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81,907l3187,908,3402,908,3401,907,3381,907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75,817l3160,817,3299,818,3346,818,3366,818,3375,817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30,729l3266,730,3381,730,3357,729,3330,729xe" filled="t" fillcolor="#231F20" stroked="f">
                <v:path arrowok="t"/>
                <v:fill type="solid"/>
              </v:shape>
            </v:group>
            <v:group style="position:absolute;left:2830;top:734;width:578;height:434" coordorigin="2830,734" coordsize="578,434">
              <v:shape style="position:absolute;left:2830;top:734;width:578;height:434" coordorigin="2830,734" coordsize="578,434" path="m3176,734l2921,735,2853,736,2830,803,2830,897,2830,937,2830,1000,2831,1047,2831,1102,2830,1128,2830,1148,2832,1160,2838,1166,2851,1168,3067,1168,3334,1168,3400,1166,3406,1125,3407,1102,3402,1092,3393,1091,3157,1091,3061,1091,3000,1088,2994,1082,2996,1076,2996,1066,2996,1000,3062,991,3139,989,3395,988,3399,988,3406,987,3407,979,3407,960,3407,940,3407,919,3407,916,3401,915,3397,915,3089,915,3028,915,2995,850,2995,827,3083,809,3393,809,3405,808,3407,808,3406,775,3406,764,3406,750,3406,739,3397,735,3365,735,3176,734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84,1090l3157,1091,3393,1091,3384,1090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407,986l3406,987,3406,988,3407,986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21,913l3089,915,3397,915,3392,915,3378,914,3362,914,3321,913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407,808l3405,808,3407,813,3407,808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93,809l3083,809,3295,810,3375,809,3388,809,3393,809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96,735l3365,735,3397,735,3396,735xe" filled="t" fillcolor="#231F20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6.852402pt;margin-top:31.784599pt;width:39.2038pt;height:26.420314pt;mso-position-horizontal-relative:page;mso-position-vertical-relative:page;z-index:-7849" coordorigin="937,636" coordsize="784,528">
            <v:shape style="position:absolute;left:937;top:636;width:784;height:528" coordorigin="937,636" coordsize="784,528" path="m1450,1069l1020,1069,1215,1071,1221,1088,1230,1094,1240,1099,1254,1111,1272,1125,1292,1138,1308,1148,1323,1157,1333,1164,1344,1164,1360,1151,1414,1097,1420,1092,1425,1090,1432,1081,1435,1074,1438,1069,1450,1069xe" filled="t" fillcolor="#231F20" stroked="f">
              <v:path arrowok="t"/>
              <v:fill type="solid"/>
            </v:shape>
            <v:shape style="position:absolute;left:937;top:636;width:784;height:528" coordorigin="937,636" coordsize="784,528" path="m942,1062l937,1066,950,1068,973,1069,999,1069,1020,1069,1450,1069,1719,1068,1719,1065,942,1065,942,1062xe" filled="t" fillcolor="#231F20" stroked="f">
              <v:path arrowok="t"/>
              <v:fill type="solid"/>
            </v:shape>
            <v:shape style="position:absolute;left:937;top:636;width:784;height:528" coordorigin="937,636" coordsize="784,528" path="m1719,1068l1498,1068,1639,1069,1699,1069,1719,1069,1719,1068xe" filled="t" fillcolor="#231F20" stroked="f">
              <v:path arrowok="t"/>
              <v:fill type="solid"/>
            </v:shape>
            <v:shape style="position:absolute;left:937;top:636;width:784;height:528" coordorigin="937,636" coordsize="784,528" path="m1085,1025l1062,1026,1044,1028,1032,1032,1027,1032,1021,1034,1002,1041,996,1043,992,1043,951,1056,950,1057,949,1058,942,1065,1719,1065,1721,1058,1707,1051,1685,1045,1663,1039,1652,1034,1645,1034,1637,1032,1631,1029,1627,1026,1620,1025,1546,1025,1538,1025,1132,1025,1085,1025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46,1031l1645,1034,1652,1034,1646,1031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13,1025l1570,1025,1546,1025,1620,1025,1613,1025xe" filled="t" fillcolor="#231F20" stroked="f">
              <v:path arrowok="t"/>
              <v:fill type="solid"/>
            </v:shape>
            <v:shape style="position:absolute;left:937;top:636;width:784;height:528" coordorigin="937,636" coordsize="784,528" path="m1256,708l1247,713,1239,721,1212,743,1198,757,1176,785,1168,794,1155,806,1139,823,1123,843,1111,855,1098,870,1084,891,1074,905,1069,916,1071,928,1080,942,1105,973,1118,988,1133,1005,1145,1016,1149,1017,1148,1019,1148,1025,1132,1025,1538,1025,1524,1025,1508,1022,1505,1019,1507,1017,1510,1015,1597,953,1602,951,1603,951,1609,944,1610,943,1618,937,1620,936,1623,934,1638,922,1637,916,1624,907,1614,899,1605,899,1595,890,1570,874,1573,874,1568,869,1549,853,1521,830,1508,820,1496,808,1481,794,1462,773,1460,771,1457,767,1444,751,1434,741,1424,730,1410,711,1410,710,1255,710,1256,708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03,951l1602,951,1602,951,1603,951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10,896l1605,899,1614,899,1610,896xe" filled="t" fillcolor="#231F20" stroked="f">
              <v:path arrowok="t"/>
              <v:fill type="solid"/>
            </v:shape>
            <v:shape style="position:absolute;left:937;top:636;width:784;height:528" coordorigin="937,636" coordsize="784,528" path="m1573,874l1570,874,1574,874,1573,874xe" filled="t" fillcolor="#231F20" stroked="f">
              <v:path arrowok="t"/>
              <v:fill type="solid"/>
            </v:shape>
            <v:shape style="position:absolute;left:937;top:636;width:784;height:528" coordorigin="937,636" coordsize="784,528" path="m1366,646l1336,646,1332,648,1318,658,1304,668,1294,676,1277,688,1264,699,1255,710,1410,710,1407,706,1404,704,1398,695,1399,694,1395,689,1366,646xe" filled="t" fillcolor="#231F20" stroked="f">
              <v:path arrowok="t"/>
              <v:fill type="solid"/>
            </v:shape>
            <v:shape style="position:absolute;left:937;top:636;width:784;height:528" coordorigin="937,636" coordsize="784,528" path="m1347,636l1346,638,1335,646,1336,646,1366,646,1360,636,1347,636xe" filled="t" fillcolor="#231F20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91.013878pt;margin-top:36.7248pt;width:8.620281pt;height:21.741173pt;mso-position-horizontal-relative:page;mso-position-vertical-relative:page;z-index:-7848" coordorigin="1820,734" coordsize="172,435">
            <v:shape style="position:absolute;left:1820;top:734;width:172;height:435" coordorigin="1820,734" coordsize="172,435" path="m1822,734l1821,754,1820,774,1820,815,1821,855,1821,1167,1837,1168,1856,1169,1875,1169,1896,1169,1989,1168,1990,1159,1991,1143,1992,1124,1992,1101,1992,1000,1991,962,1992,920,1992,855,1993,838,1993,798,1992,779,1992,760,1991,741,1822,734xe" filled="t" fillcolor="#231F20" stroked="f">
              <v:path arrowok="t"/>
              <v:fill type="solid"/>
            </v:shape>
            <w10:wrap type="none"/>
          </v:group>
        </w:pict>
      </w:r>
      <w:r>
        <w:rPr>
          <w:b w:val="0"/>
          <w:bCs w:val="0"/>
          <w:color w:val="FFFFFF"/>
        </w:rPr>
      </w:r>
      <w:r>
        <w:rPr>
          <w:b w:val="0"/>
          <w:bCs w:val="0"/>
          <w:color w:val="FFFFFF"/>
          <w:highlight w:val="lightGray"/>
        </w:rPr>
        <w:t> </w:t>
      </w:r>
      <w:r>
        <w:rPr>
          <w:b w:val="0"/>
          <w:bCs w:val="0"/>
          <w:color w:val="FFFFFF"/>
          <w:highlight w:val="lightGray"/>
        </w:rPr>
        <w:tab/>
      </w:r>
      <w:r>
        <w:rPr>
          <w:b w:val="0"/>
          <w:bCs w:val="0"/>
          <w:color w:val="FFFFFF"/>
          <w:spacing w:val="0"/>
          <w:w w:val="100"/>
          <w:highlight w:val="lightGray"/>
        </w:rPr>
        <w:t>Obse</w:t>
      </w:r>
      <w:r>
        <w:rPr>
          <w:b w:val="0"/>
          <w:bCs w:val="0"/>
          <w:color w:val="FFFFFF"/>
          <w:spacing w:val="9"/>
          <w:w w:val="100"/>
          <w:highlight w:val="lightGray"/>
        </w:rPr>
        <w:t>r</w:t>
      </w:r>
      <w:r>
        <w:rPr>
          <w:b w:val="0"/>
          <w:bCs w:val="0"/>
          <w:color w:val="FFFFFF"/>
          <w:spacing w:val="-5"/>
          <w:w w:val="100"/>
          <w:highlight w:val="lightGray"/>
        </w:rPr>
        <w:t>v</w:t>
      </w:r>
      <w:r>
        <w:rPr>
          <w:b w:val="0"/>
          <w:bCs w:val="0"/>
          <w:color w:val="FFFFFF"/>
          <w:spacing w:val="0"/>
          <w:w w:val="100"/>
          <w:highlight w:val="lightGray"/>
        </w:rPr>
        <w:t>aciones</w:t>
      </w:r>
      <w:r>
        <w:rPr>
          <w:b w:val="0"/>
          <w:bCs w:val="0"/>
          <w:color w:val="FFFFFF"/>
          <w:spacing w:val="0"/>
          <w:w w:val="100"/>
          <w:highlight w:val="lightGray"/>
        </w:rPr>
        <w:t> </w:t>
      </w:r>
      <w:r>
        <w:rPr>
          <w:b w:val="0"/>
          <w:bCs w:val="0"/>
          <w:color w:val="FFFFFF"/>
          <w:spacing w:val="0"/>
          <w:w w:val="100"/>
          <w:highlight w:val="lightGray"/>
        </w:rPr>
        <w:tab/>
      </w:r>
      <w:r>
        <w:rPr>
          <w:b w:val="0"/>
          <w:bCs w:val="0"/>
          <w:color w:val="FFFFFF"/>
          <w:spacing w:val="0"/>
          <w:w w:val="100"/>
        </w:rPr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spacing w:line="192" w:lineRule="auto" w:before="62"/>
        <w:ind w:left="134" w:right="0" w:firstLine="0"/>
        <w:jc w:val="left"/>
      </w:pPr>
      <w:r>
        <w:rPr/>
        <w:pict>
          <v:group style="position:absolute;margin-left:42.658298pt;margin-top:41.483784pt;width:526.1014pt;height:.1pt;mso-position-horizontal-relative:page;mso-position-vertical-relative:paragraph;z-index:-7880" coordorigin="853,830" coordsize="10522,2">
            <v:shape style="position:absolute;left:853;top:830;width:10522;height:2" coordorigin="853,830" coordsize="10522,0" path="m853,830l11375,830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/>
        <w:pict>
          <v:group style="position:absolute;margin-left:42.658298pt;margin-top:59.313683pt;width:526.1014pt;height:.1pt;mso-position-horizontal-relative:page;mso-position-vertical-relative:paragraph;z-index:-7879" coordorigin="853,1186" coordsize="10522,2">
            <v:shape style="position:absolute;left:853;top:1186;width:10522;height:2" coordorigin="853,1186" coordsize="10522,0" path="m853,1186l11375,1186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/>
        <w:pict>
          <v:group style="position:absolute;margin-left:42.658298pt;margin-top:76.680679pt;width:526.1014pt;height:.1pt;mso-position-horizontal-relative:page;mso-position-vertical-relative:paragraph;z-index:-7855" coordorigin="853,1534" coordsize="10522,2">
            <v:shape style="position:absolute;left:853;top:1534;width:10522;height:2" coordorigin="853,1534" coordsize="10522,0" path="m853,1534l11375,1534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b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l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-8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,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l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l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y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f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l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q</w:t>
      </w:r>
      <w:r>
        <w:rPr>
          <w:b w:val="0"/>
          <w:bCs w:val="0"/>
          <w:color w:val="231F20"/>
          <w:spacing w:val="-3"/>
          <w:w w:val="100"/>
        </w:rPr>
        <w:t>u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q</w:t>
      </w:r>
      <w:r>
        <w:rPr>
          <w:b w:val="0"/>
          <w:bCs w:val="0"/>
          <w:color w:val="231F20"/>
          <w:spacing w:val="-3"/>
          <w:w w:val="100"/>
        </w:rPr>
        <w:t>u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u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u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ó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0"/>
          <w:w w:val="100"/>
        </w:rPr>
        <w:t>.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u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b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l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j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-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p</w:t>
      </w:r>
      <w:r>
        <w:rPr>
          <w:b w:val="0"/>
          <w:bCs w:val="0"/>
          <w:color w:val="231F20"/>
          <w:spacing w:val="-3"/>
          <w:w w:val="100"/>
        </w:rPr>
        <w:t>l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l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u</w:t>
      </w:r>
      <w:r>
        <w:rPr>
          <w:b w:val="0"/>
          <w:bCs w:val="0"/>
          <w:color w:val="231F20"/>
          <w:spacing w:val="-3"/>
          <w:w w:val="100"/>
        </w:rPr>
        <w:t>p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6"/>
          <w:w w:val="100"/>
        </w:rPr>
        <w:t>r</w:t>
      </w:r>
      <w:r>
        <w:rPr>
          <w:b w:val="0"/>
          <w:bCs w:val="0"/>
          <w:color w:val="231F20"/>
          <w:spacing w:val="-3"/>
          <w:w w:val="100"/>
        </w:rPr>
        <w:t>v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ó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0"/>
          <w:w w:val="100"/>
        </w:rPr>
        <w:t>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after="0" w:line="192" w:lineRule="auto"/>
        <w:jc w:val="left"/>
        <w:sectPr>
          <w:type w:val="continuous"/>
          <w:pgSz w:w="12240" w:h="15840"/>
          <w:pgMar w:top="1020" w:bottom="280" w:left="720" w:right="700"/>
        </w:sectPr>
      </w:pPr>
    </w:p>
    <w:p>
      <w:pPr>
        <w:spacing w:line="240" w:lineRule="exact" w:before="14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Heading9"/>
        <w:spacing w:line="288" w:lineRule="exact" w:before="94"/>
        <w:ind w:left="3580" w:right="3121" w:firstLine="297"/>
        <w:jc w:val="left"/>
        <w:rPr>
          <w:rFonts w:ascii="Book Antiqua" w:hAnsi="Book Antiqua" w:cs="Book Antiqua" w:eastAsia="Book Antiqua"/>
          <w:b w:val="0"/>
          <w:bCs w:val="0"/>
        </w:rPr>
      </w:pPr>
      <w:r>
        <w:rPr/>
        <w:pict>
          <v:shape style="position:absolute;margin-left:52.476398pt;margin-top:4.973128pt;width:15.122449pt;height:28.641pt;mso-position-horizontal-relative:page;mso-position-vertical-relative:paragraph;z-index:-7737" type="#_x0000_t202" filled="f" stroked="f">
            <v:textbox inset="0,0,0,0">
              <w:txbxContent>
                <w:p>
                  <w:pPr>
                    <w:spacing w:line="573" w:lineRule="exact"/>
                    <w:ind w:left="0" w:right="0" w:firstLine="0"/>
                    <w:jc w:val="left"/>
                    <w:rPr>
                      <w:rFonts w:ascii="Book Antiqua" w:hAnsi="Book Antiqua" w:cs="Book Antiqua" w:eastAsia="Book Antiqua"/>
                      <w:sz w:val="57"/>
                      <w:szCs w:val="57"/>
                    </w:rPr>
                  </w:pPr>
                  <w:r>
                    <w:rPr>
                      <w:rFonts w:ascii="Book Antiqua" w:hAnsi="Book Antiqua" w:cs="Book Antiqua" w:eastAsia="Book Antiqua"/>
                      <w:b/>
                      <w:bCs/>
                      <w:color w:val="FFFFFF"/>
                      <w:spacing w:val="0"/>
                      <w:w w:val="105"/>
                      <w:sz w:val="57"/>
                      <w:szCs w:val="57"/>
                    </w:rPr>
                    <w:t>5</w:t>
                  </w:r>
                  <w:r>
                    <w:rPr>
                      <w:rFonts w:ascii="Book Antiqua" w:hAnsi="Book Antiqua" w:cs="Book Antiqua" w:eastAsia="Book Antiqua"/>
                      <w:b w:val="0"/>
                      <w:bCs w:val="0"/>
                      <w:color w:val="000000"/>
                      <w:spacing w:val="0"/>
                      <w:w w:val="100"/>
                      <w:sz w:val="57"/>
                      <w:szCs w:val="57"/>
                    </w:rPr>
                  </w:r>
                </w:p>
              </w:txbxContent>
            </v:textbox>
            <w10:wrap type="none"/>
          </v:shape>
        </w:pict>
      </w:r>
      <w:bookmarkStart w:name="Página 5" w:id="5"/>
      <w:bookmarkEnd w:id="5"/>
      <w:r>
        <w:rPr/>
      </w:r>
      <w:r>
        <w:rPr>
          <w:rFonts w:ascii="Book Antiqua" w:hAnsi="Book Antiqua" w:cs="Book Antiqua" w:eastAsia="Book Antiqua"/>
          <w:color w:val="FFFFFF"/>
          <w:spacing w:val="0"/>
          <w:w w:val="105"/>
        </w:rPr>
        <w:t>Imagen</w:t>
      </w:r>
      <w:r>
        <w:rPr>
          <w:rFonts w:ascii="Book Antiqua" w:hAnsi="Book Antiqua" w:cs="Book Antiqua" w:eastAsia="Book Antiqua"/>
          <w:color w:val="FFFFFF"/>
          <w:spacing w:val="0"/>
          <w:w w:val="105"/>
        </w:rPr>
        <w:t> </w:t>
      </w:r>
      <w:r>
        <w:rPr>
          <w:rFonts w:ascii="Book Antiqua" w:hAnsi="Book Antiqua" w:cs="Book Antiqua" w:eastAsia="Book Antiqua"/>
          <w:color w:val="FFFFFF"/>
          <w:spacing w:val="0"/>
          <w:w w:val="105"/>
        </w:rPr>
        <w:t>Institucional</w:t>
      </w:r>
      <w:r>
        <w:rPr>
          <w:rFonts w:ascii="Book Antiqua" w:hAnsi="Book Antiqua" w:cs="Book Antiqua" w:eastAsia="Book Antiqua"/>
          <w:color w:val="FFFFFF"/>
          <w:spacing w:val="0"/>
          <w:w w:val="105"/>
        </w:rPr>
        <w:t> </w:t>
      </w:r>
      <w:r>
        <w:rPr>
          <w:rFonts w:ascii="Book Antiqua" w:hAnsi="Book Antiqua" w:cs="Book Antiqua" w:eastAsia="Book Antiqua"/>
          <w:color w:val="FFFFFF"/>
          <w:spacing w:val="0"/>
          <w:w w:val="105"/>
        </w:rPr>
        <w:t>interior</w:t>
      </w:r>
      <w:r>
        <w:rPr>
          <w:rFonts w:ascii="Book Antiqua" w:hAnsi="Book Antiqua" w:cs="Book Antiqua" w:eastAsia="Book Antiqua"/>
          <w:color w:val="FFFFFF"/>
          <w:spacing w:val="0"/>
          <w:w w:val="107"/>
        </w:rPr>
        <w:t> </w:t>
      </w:r>
      <w:r>
        <w:rPr>
          <w:rFonts w:ascii="Book Antiqua" w:hAnsi="Book Antiqua" w:cs="Book Antiqua" w:eastAsia="Book Antiqua"/>
          <w:color w:val="FFFFFF"/>
          <w:spacing w:val="0"/>
          <w:w w:val="105"/>
        </w:rPr>
        <w:t>Área</w:t>
      </w:r>
      <w:r>
        <w:rPr>
          <w:rFonts w:ascii="Book Antiqua" w:hAnsi="Book Antiqua" w:cs="Book Antiqua" w:eastAsia="Book Antiqua"/>
          <w:color w:val="FFFFFF"/>
          <w:spacing w:val="2"/>
          <w:w w:val="105"/>
        </w:rPr>
        <w:t> </w:t>
      </w:r>
      <w:r>
        <w:rPr>
          <w:rFonts w:ascii="Book Antiqua" w:hAnsi="Book Antiqua" w:cs="Book Antiqua" w:eastAsia="Book Antiqua"/>
          <w:color w:val="FFFFFF"/>
          <w:spacing w:val="0"/>
          <w:w w:val="105"/>
        </w:rPr>
        <w:t>de</w:t>
      </w:r>
      <w:r>
        <w:rPr>
          <w:rFonts w:ascii="Book Antiqua" w:hAnsi="Book Antiqua" w:cs="Book Antiqua" w:eastAsia="Book Antiqua"/>
          <w:color w:val="FFFFFF"/>
          <w:spacing w:val="2"/>
          <w:w w:val="105"/>
        </w:rPr>
        <w:t> </w:t>
      </w:r>
      <w:r>
        <w:rPr>
          <w:rFonts w:ascii="Book Antiqua" w:hAnsi="Book Antiqua" w:cs="Book Antiqua" w:eastAsia="Book Antiqua"/>
          <w:color w:val="FFFFFF"/>
          <w:spacing w:val="0"/>
          <w:w w:val="105"/>
        </w:rPr>
        <w:t>recepción</w:t>
      </w:r>
      <w:r>
        <w:rPr>
          <w:rFonts w:ascii="Book Antiqua" w:hAnsi="Book Antiqua" w:cs="Book Antiqua" w:eastAsia="Book Antiqua"/>
          <w:color w:val="FFFFFF"/>
          <w:spacing w:val="2"/>
          <w:w w:val="105"/>
        </w:rPr>
        <w:t> </w:t>
      </w:r>
      <w:r>
        <w:rPr>
          <w:rFonts w:ascii="Book Antiqua" w:hAnsi="Book Antiqua" w:cs="Book Antiqua" w:eastAsia="Book Antiqua"/>
          <w:color w:val="FFFFFF"/>
          <w:spacing w:val="0"/>
          <w:w w:val="105"/>
        </w:rPr>
        <w:t>y</w:t>
      </w:r>
      <w:r>
        <w:rPr>
          <w:rFonts w:ascii="Book Antiqua" w:hAnsi="Book Antiqua" w:cs="Book Antiqua" w:eastAsia="Book Antiqua"/>
          <w:color w:val="FFFFFF"/>
          <w:spacing w:val="3"/>
          <w:w w:val="105"/>
        </w:rPr>
        <w:t> </w:t>
      </w:r>
      <w:r>
        <w:rPr>
          <w:rFonts w:ascii="Book Antiqua" w:hAnsi="Book Antiqua" w:cs="Book Antiqua" w:eastAsia="Book Antiqua"/>
          <w:color w:val="FFFFFF"/>
          <w:spacing w:val="0"/>
          <w:w w:val="105"/>
        </w:rPr>
        <w:t>sala</w:t>
      </w:r>
      <w:r>
        <w:rPr>
          <w:rFonts w:ascii="Book Antiqua" w:hAnsi="Book Antiqua" w:cs="Book Antiqua" w:eastAsia="Book Antiqua"/>
          <w:color w:val="FFFFFF"/>
          <w:spacing w:val="2"/>
          <w:w w:val="105"/>
        </w:rPr>
        <w:t> </w:t>
      </w:r>
      <w:r>
        <w:rPr>
          <w:rFonts w:ascii="Book Antiqua" w:hAnsi="Book Antiqua" w:cs="Book Antiqua" w:eastAsia="Book Antiqua"/>
          <w:color w:val="FFFFFF"/>
          <w:spacing w:val="0"/>
          <w:w w:val="105"/>
        </w:rPr>
        <w:t>de</w:t>
      </w:r>
      <w:r>
        <w:rPr>
          <w:rFonts w:ascii="Book Antiqua" w:hAnsi="Book Antiqua" w:cs="Book Antiqua" w:eastAsia="Book Antiqua"/>
          <w:color w:val="FFFFFF"/>
          <w:spacing w:val="2"/>
          <w:w w:val="105"/>
        </w:rPr>
        <w:t> </w:t>
      </w:r>
      <w:r>
        <w:rPr>
          <w:rFonts w:ascii="Book Antiqua" w:hAnsi="Book Antiqua" w:cs="Book Antiqua" w:eastAsia="Book Antiqua"/>
          <w:color w:val="FFFFFF"/>
          <w:spacing w:val="0"/>
          <w:w w:val="105"/>
        </w:rPr>
        <w:t>espera</w:t>
      </w:r>
      <w:r>
        <w:rPr>
          <w:rFonts w:ascii="Book Antiqua" w:hAnsi="Book Antiqua" w:cs="Book Antiqua" w:eastAsia="Book Antiqua"/>
          <w:b w:val="0"/>
          <w:bCs w:val="0"/>
          <w:color w:val="000000"/>
          <w:spacing w:val="0"/>
          <w:w w:val="100"/>
        </w:rPr>
      </w:r>
    </w:p>
    <w:p>
      <w:pPr>
        <w:spacing w:line="110" w:lineRule="exact" w:before="6"/>
        <w:rPr>
          <w:sz w:val="11"/>
          <w:szCs w:val="11"/>
        </w:rPr>
      </w:pPr>
      <w:r>
        <w:rPr>
          <w:sz w:val="11"/>
          <w:szCs w:val="11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after="0" w:line="200" w:lineRule="exact"/>
        <w:rPr>
          <w:sz w:val="20"/>
          <w:szCs w:val="20"/>
        </w:rPr>
        <w:sectPr>
          <w:pgSz w:w="12240" w:h="15840"/>
          <w:pgMar w:header="682" w:footer="1234" w:top="1420" w:bottom="1420" w:left="720" w:right="700"/>
        </w:sectPr>
      </w:pPr>
    </w:p>
    <w:p>
      <w:pPr>
        <w:pStyle w:val="BodyText"/>
        <w:spacing w:before="82"/>
        <w:ind w:left="881" w:right="0"/>
        <w:jc w:val="left"/>
      </w:pPr>
      <w:r>
        <w:rPr/>
        <w:pict>
          <v:group style="position:absolute;margin-left:42.661152pt;margin-top:-54.958874pt;width:526.5056pt;height:47.5203pt;mso-position-horizontal-relative:page;mso-position-vertical-relative:paragraph;z-index:-7844" coordorigin="853,-1099" coordsize="10530,950">
            <v:group style="position:absolute;left:1539;top:-1092;width:9838;height:938" coordorigin="1539,-1092" coordsize="9838,938">
              <v:shape style="position:absolute;left:1539;top:-1092;width:9838;height:938" coordorigin="1539,-1092" coordsize="9838,938" path="m1539,-154l11378,-154,11378,-1092,1539,-1092,1539,-154xe" filled="t" fillcolor="#939598" stroked="f">
                <v:path arrowok="t"/>
                <v:fill type="solid"/>
              </v:shape>
            </v:group>
            <v:group style="position:absolute;left:859;top:-1094;width:680;height:939" coordorigin="859,-1094" coordsize="680,939">
              <v:shape style="position:absolute;left:859;top:-1094;width:680;height:939" coordorigin="859,-1094" coordsize="680,939" path="m859,-154l1539,-154,1539,-1094,859,-1094,859,-154xe" filled="t" fillcolor="#58595B" stroked="f">
                <v:path arrowok="t"/>
                <v:fill type="solid"/>
              </v:shape>
            </v:group>
            <v:group style="position:absolute;left:859;top:-1094;width:680;height:939" coordorigin="859,-1094" coordsize="680,939">
              <v:shape style="position:absolute;left:859;top:-1094;width:680;height:939" coordorigin="859,-1094" coordsize="680,939" path="m859,-154l1539,-154,1539,-1094,859,-1094,859,-154xe" filled="f" stroked="t" strokeweight=".5669pt" strokecolor="#808285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47.000092pt;margin-top:31.785774pt;width:15.1829pt;height:16.3100pt;mso-position-horizontal-relative:page;mso-position-vertical-relative:paragraph;z-index:-7814" coordorigin="8940,636" coordsize="304,326">
            <v:group style="position:absolute;left:8983;top:678;width:219;height:241" coordorigin="8983,678" coordsize="219,241">
              <v:shape style="position:absolute;left:8983;top:678;width:219;height:241" coordorigin="8983,678" coordsize="219,241" path="m8983,678l9201,678,9201,919,8983,919,8983,678xe" filled="f" stroked="t" strokeweight="4.252pt" strokecolor="#A7A9AC">
                <v:path arrowok="t"/>
              </v:shape>
            </v:group>
            <v:group style="position:absolute;left:8983;top:678;width:219;height:241" coordorigin="8983,678" coordsize="219,241">
              <v:shape style="position:absolute;left:8983;top:678;width:219;height:241" coordorigin="8983,678" coordsize="219,241" path="m8983,678l9201,678,9201,919,8983,919,8983,678xe" filled="t" fillcolor="#FFFFFF" stroked="f">
                <v:path arrowok="t"/>
                <v:fill type="solid"/>
              </v:shape>
            </v:group>
            <v:group style="position:absolute;left:8998;top:711;width:177;height:172" coordorigin="8998,711" coordsize="177,172">
              <v:shape style="position:absolute;left:8998;top:711;width:177;height:172" coordorigin="8998,711" coordsize="177,172" path="m9038,797l8998,820,9050,867,9055,872,9061,879,9062,882,9068,883,9069,880,9071,878,9073,875,9105,839,9075,839,9066,839,9058,831,9053,823,9049,816,9040,803,9038,797xe" filled="t" fillcolor="#939598" stroked="f">
                <v:path arrowok="t"/>
                <v:fill type="solid"/>
              </v:shape>
              <v:shape style="position:absolute;left:8998;top:711;width:177;height:172" coordorigin="8998,711" coordsize="177,172" path="m9175,711l9130,756,9093,807,9084,823,9075,839,9105,839,9111,832,9114,829,9116,827,9128,814,9135,805,9145,796,9171,775,9175,772,9175,772,9175,711xe" filled="t" fillcolor="#939598" stroked="f">
                <v:path arrowok="t"/>
                <v:fill type="solid"/>
              </v:shape>
            </v:group>
            <v:group style="position:absolute;left:8998;top:711;width:177;height:172" coordorigin="8998,711" coordsize="177,172">
              <v:shape style="position:absolute;left:8998;top:711;width:177;height:172" coordorigin="8998,711" coordsize="177,172" path="m9038,797l8998,820,9050,867,9053,870,9055,872,9058,875,9061,879,9062,882,9068,883,9069,880,9071,878,9073,875,9111,832,9114,829,9116,827,9119,824,9128,814,9135,805,9145,796,9171,775,9175,772,9175,772,9175,768,9175,711,9162,723,9145,740,9103,790,9084,823,9075,839,9066,839,9058,831,9053,823,9049,816,9040,803,9038,797xe" filled="f" stroked="t" strokeweight=".216pt" strokecolor="#D1D3D4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100"/>
        </w:rPr>
        <w:t>Mu</w:t>
      </w:r>
      <w:r>
        <w:rPr>
          <w:b w:val="0"/>
          <w:bCs w:val="0"/>
          <w:color w:val="231F20"/>
          <w:spacing w:val="-5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ble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pa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recepción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ciudadanos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spacing w:before="78"/>
        <w:ind w:left="881" w:right="0"/>
        <w:jc w:val="left"/>
      </w:pPr>
      <w:r>
        <w:rPr>
          <w:spacing w:val="0"/>
          <w:w w:val="100"/>
        </w:rPr>
        <w:br w:type="column"/>
      </w:r>
      <w:r>
        <w:rPr>
          <w:b w:val="0"/>
          <w:bCs w:val="0"/>
          <w:color w:val="231F20"/>
          <w:spacing w:val="0"/>
          <w:w w:val="100"/>
        </w:rPr>
        <w:t>Sopo</w:t>
      </w:r>
      <w:r>
        <w:rPr>
          <w:b w:val="0"/>
          <w:bCs w:val="0"/>
          <w:color w:val="231F20"/>
          <w:spacing w:val="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tes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y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letre</w:t>
      </w:r>
      <w:r>
        <w:rPr>
          <w:b w:val="0"/>
          <w:bCs w:val="0"/>
          <w:color w:val="231F20"/>
          <w:spacing w:val="-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(cuat</w:t>
      </w:r>
      <w:r>
        <w:rPr>
          <w:b w:val="0"/>
          <w:bCs w:val="0"/>
          <w:color w:val="231F20"/>
          <w:spacing w:val="-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o)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sectPr>
          <w:type w:val="continuous"/>
          <w:pgSz w:w="12240" w:h="15840"/>
          <w:pgMar w:top="1020" w:bottom="280" w:left="720" w:right="700"/>
          <w:cols w:num="2" w:equalWidth="0">
            <w:col w:w="4584" w:space="1852"/>
            <w:col w:w="4384"/>
          </w:cols>
        </w:sectPr>
      </w:pPr>
    </w:p>
    <w:p>
      <w:pPr>
        <w:spacing w:line="240" w:lineRule="exact" w:before="9"/>
        <w:rPr>
          <w:sz w:val="24"/>
          <w:szCs w:val="24"/>
        </w:rPr>
      </w:pPr>
      <w:r>
        <w:rPr>
          <w:sz w:val="24"/>
          <w:szCs w:val="24"/>
        </w:rPr>
      </w:r>
    </w:p>
    <w:p>
      <w:pPr>
        <w:spacing w:after="0" w:line="240" w:lineRule="exact"/>
        <w:rPr>
          <w:sz w:val="24"/>
          <w:szCs w:val="24"/>
        </w:rPr>
        <w:sectPr>
          <w:type w:val="continuous"/>
          <w:pgSz w:w="12240" w:h="15840"/>
          <w:pgMar w:top="1020" w:bottom="280" w:left="720" w:right="700"/>
        </w:sectPr>
      </w:pPr>
    </w:p>
    <w:p>
      <w:pPr>
        <w:tabs>
          <w:tab w:pos="737" w:val="left" w:leader="none"/>
        </w:tabs>
        <w:spacing w:before="74"/>
        <w:ind w:left="0" w:right="101" w:firstLine="0"/>
        <w:jc w:val="right"/>
        <w:rPr>
          <w:rFonts w:ascii="Showcard Gothic" w:hAnsi="Showcard Gothic" w:cs="Showcard Gothic" w:eastAsia="Showcard Gothic"/>
          <w:sz w:val="15"/>
          <w:szCs w:val="15"/>
        </w:rPr>
      </w:pPr>
      <w:r>
        <w:rPr/>
        <w:pict>
          <v:shape style="position:absolute;margin-left:46.533501pt;margin-top:-9.863128pt;width:65.80078pt;height:52.64063pt;mso-position-horizontal-relative:page;mso-position-vertical-relative:paragraph;z-index:-7842" type="#_x0000_t75">
            <v:imagedata r:id="rId13" o:title=""/>
          </v:shape>
        </w:pict>
      </w:r>
      <w:r>
        <w:rPr/>
        <w:pict>
          <v:group style="position:absolute;margin-left:230.793701pt;margin-top:3.026702pt;width:15.183pt;height:16.3100pt;mso-position-horizontal-relative:page;mso-position-vertical-relative:paragraph;z-index:-7822" coordorigin="4616,61" coordsize="304,326">
            <v:group style="position:absolute;left:4658;top:103;width:219;height:241" coordorigin="4658,103" coordsize="219,241">
              <v:shape style="position:absolute;left:4658;top:103;width:219;height:241" coordorigin="4658,103" coordsize="219,241" path="m4658,103l4877,103,4877,344,4658,344,4658,103xe" filled="f" stroked="t" strokeweight="4.252pt" strokecolor="#A7A9AC">
                <v:path arrowok="t"/>
              </v:shape>
            </v:group>
            <v:group style="position:absolute;left:4658;top:103;width:219;height:241" coordorigin="4658,103" coordsize="219,241">
              <v:shape style="position:absolute;left:4658;top:103;width:219;height:241" coordorigin="4658,103" coordsize="219,241" path="m4658,103l4877,103,4877,344,4658,344,4658,103xe" filled="t" fillcolor="#FFFFFF" stroked="f">
                <v:path arrowok="t"/>
                <v:fill type="solid"/>
              </v:shape>
            </v:group>
            <v:group style="position:absolute;left:4682;top:134;width:163;height:166" coordorigin="4682,134" coordsize="163,166">
              <v:shape style="position:absolute;left:4682;top:134;width:163;height:166" coordorigin="4682,134" coordsize="163,166" path="m4710,145l4682,180,4738,225,4692,281,4715,300,4760,244,4832,244,4789,209,4804,190,4766,190,4710,145xe" filled="t" fillcolor="#939598" stroked="f">
                <v:path arrowok="t"/>
                <v:fill type="solid"/>
              </v:shape>
              <v:shape style="position:absolute;left:4682;top:134;width:163;height:166" coordorigin="4682,134" coordsize="163,166" path="m4832,244l4760,244,4816,290,4845,254,4832,244xe" filled="t" fillcolor="#939598" stroked="f">
                <v:path arrowok="t"/>
                <v:fill type="solid"/>
              </v:shape>
              <v:shape style="position:absolute;left:4682;top:134;width:163;height:166" coordorigin="4682,134" coordsize="163,166" path="m4812,134l4766,190,4804,190,4835,153,4812,134xe" filled="t" fillcolor="#939598" stroked="f">
                <v:path arrowok="t"/>
                <v:fill type="solid"/>
              </v:shape>
            </v:group>
            <v:group style="position:absolute;left:4682;top:134;width:163;height:166" coordorigin="4682,134" coordsize="163,166">
              <v:shape style="position:absolute;left:4682;top:134;width:163;height:166" coordorigin="4682,134" coordsize="163,166" path="m4816,290l4845,254,4789,209,4835,153,4812,134,4766,190,4710,145,4682,180,4738,225,4692,281,4715,300,4760,244,4816,290xe" filled="f" stroked="t" strokeweight=".5669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0.690399pt;margin-top:3.026702pt;width:15.183pt;height:16.3100pt;mso-position-horizontal-relative:page;mso-position-vertical-relative:paragraph;z-index:-7821" coordorigin="4214,61" coordsize="304,326">
            <v:group style="position:absolute;left:4256;top:103;width:219;height:241" coordorigin="4256,103" coordsize="219,241">
              <v:shape style="position:absolute;left:4256;top:103;width:219;height:241" coordorigin="4256,103" coordsize="219,241" path="m4256,103l4475,103,4475,344,4256,344,4256,103xe" filled="f" stroked="t" strokeweight="4.252pt" strokecolor="#A7A9AC">
                <v:path arrowok="t"/>
              </v:shape>
            </v:group>
            <v:group style="position:absolute;left:4256;top:103;width:219;height:241" coordorigin="4256,103" coordsize="219,241">
              <v:shape style="position:absolute;left:4256;top:103;width:219;height:241" coordorigin="4256,103" coordsize="219,241" path="m4256,103l4475,103,4475,344,4256,344,4256,103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170.288498pt;margin-top:3.026702pt;width:15.1829pt;height:16.3100pt;mso-position-horizontal-relative:page;mso-position-vertical-relative:paragraph;z-index:-7820" coordorigin="3406,61" coordsize="304,326">
            <v:group style="position:absolute;left:3448;top:103;width:219;height:241" coordorigin="3448,103" coordsize="219,241">
              <v:shape style="position:absolute;left:3448;top:103;width:219;height:241" coordorigin="3448,103" coordsize="219,241" path="m3448,103l3667,103,3667,344,3448,344,3448,103xe" filled="f" stroked="t" strokeweight="4.252pt" strokecolor="#A7A9AC">
                <v:path arrowok="t"/>
              </v:shape>
            </v:group>
            <v:group style="position:absolute;left:3448;top:103;width:219;height:241" coordorigin="3448,103" coordsize="219,241">
              <v:shape style="position:absolute;left:3448;top:103;width:219;height:241" coordorigin="3448,103" coordsize="219,241" path="m3448,103l3667,103,3667,344,3448,344,3448,103xe" filled="t" fillcolor="#FFFFFF" stroked="f">
                <v:path arrowok="t"/>
                <v:fill type="solid"/>
              </v:shape>
            </v:group>
            <v:group style="position:absolute;left:3464;top:136;width:177;height:172" coordorigin="3464,136" coordsize="177,172">
              <v:shape style="position:absolute;left:3464;top:136;width:177;height:172" coordorigin="3464,136" coordsize="177,172" path="m3504,222l3464,245,3515,292,3521,297,3527,304,3528,306,3533,308,3535,305,3537,303,3539,300,3571,264,3541,264,3532,264,3524,256,3519,247,3515,241,3506,227,3504,222xe" filled="t" fillcolor="#939598" stroked="f">
                <v:path arrowok="t"/>
                <v:fill type="solid"/>
              </v:shape>
              <v:shape style="position:absolute;left:3464;top:136;width:177;height:172" coordorigin="3464,136" coordsize="177,172" path="m3641,136l3595,181,3558,232,3550,248,3541,264,3571,264,3577,256,3580,253,3582,252,3594,239,3601,230,3611,221,3637,199,3641,197,3641,197,3641,136xe" filled="t" fillcolor="#939598" stroked="f">
                <v:path arrowok="t"/>
                <v:fill type="solid"/>
              </v:shape>
            </v:group>
            <v:group style="position:absolute;left:3464;top:136;width:177;height:172" coordorigin="3464,136" coordsize="177,172">
              <v:shape style="position:absolute;left:3464;top:136;width:177;height:172" coordorigin="3464,136" coordsize="177,172" path="m3504,222l3464,245,3515,292,3518,295,3521,297,3523,300,3527,304,3528,306,3533,308,3535,305,3537,303,3539,300,3577,256,3580,253,3582,252,3585,249,3594,239,3601,230,3611,221,3637,199,3641,197,3641,197,3641,193,3641,136,3627,148,3610,165,3569,215,3550,248,3541,264,3532,264,3524,256,3519,247,3515,241,3506,227,3504,222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50.617996pt;margin-top:3.026702pt;width:15.1827pt;height:16.3100pt;mso-position-horizontal-relative:page;mso-position-vertical-relative:paragraph;z-index:-7819" coordorigin="3012,61" coordsize="304,326">
            <v:group style="position:absolute;left:3055;top:103;width:219;height:241" coordorigin="3055,103" coordsize="219,241">
              <v:shape style="position:absolute;left:3055;top:103;width:219;height:241" coordorigin="3055,103" coordsize="219,241" path="m3055,103l3273,103,3273,344,3055,344,3055,103xe" filled="f" stroked="t" strokeweight="4.252pt" strokecolor="#A7A9AC">
                <v:path arrowok="t"/>
              </v:shape>
            </v:group>
            <v:group style="position:absolute;left:3055;top:103;width:219;height:241" coordorigin="3055,103" coordsize="219,241">
              <v:shape style="position:absolute;left:3055;top:103;width:219;height:241" coordorigin="3055,103" coordsize="219,241" path="m3055,103l3273,103,3273,344,3055,344,3055,103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190.113693pt;margin-top:3.026702pt;width:15.4562pt;height:16.3100pt;mso-position-horizontal-relative:page;mso-position-vertical-relative:paragraph;z-index:-7818" coordorigin="3802,61" coordsize="309,326">
            <v:group style="position:absolute;left:3850;top:103;width:219;height:241" coordorigin="3850,103" coordsize="219,241">
              <v:shape style="position:absolute;left:3850;top:103;width:219;height:241" coordorigin="3850,103" coordsize="219,241" path="m3850,103l4069,103,4069,344,3850,344,3850,103xe" filled="f" stroked="t" strokeweight="4.252pt" strokecolor="#A7A9AC">
                <v:path arrowok="t"/>
              </v:shape>
            </v:group>
            <v:group style="position:absolute;left:3850;top:103;width:219;height:241" coordorigin="3850,103" coordsize="219,241">
              <v:shape style="position:absolute;left:3850;top:103;width:219;height:241" coordorigin="3850,103" coordsize="219,241" path="m3850,103l4069,103,4069,344,3850,344,3850,103xe" filled="t" fillcolor="#FFFFFF" stroked="f">
                <v:path arrowok="t"/>
                <v:fill type="solid"/>
              </v:shape>
            </v:group>
            <v:group style="position:absolute;left:3845;top:106;width:198;height:201" coordorigin="3845,106" coordsize="198,201">
              <v:shape style="position:absolute;left:3845;top:106;width:198;height:201" coordorigin="3845,106" coordsize="198,201" path="m3973,279l3898,279,3916,282,3929,297,3936,305,3946,307,3953,307,3958,297,3958,294,3963,287,3969,283,3974,281,3973,279xe" filled="t" fillcolor="#939598" stroked="f">
                <v:path arrowok="t"/>
                <v:fill type="solid"/>
              </v:shape>
              <v:shape style="position:absolute;left:3845;top:106;width:198;height:201" coordorigin="3845,106" coordsize="198,201" path="m3887,131l3882,133,3877,138,3869,151,3873,161,3872,179,3852,195,3846,200,3845,209,3846,216,3854,223,3867,230,3874,245,3876,252,3869,267,3865,272,3881,284,3884,285,3888,284,3898,279,3973,279,3973,278,3964,270,3958,265,3958,264,3954,264,3932,264,3913,257,3899,243,3889,226,3888,201,3892,184,3908,168,3925,157,3942,153,4018,153,4020,150,4018,144,4015,142,3990,142,3974,138,3895,138,3887,131xe" filled="t" fillcolor="#939598" stroked="f">
                <v:path arrowok="t"/>
                <v:fill type="solid"/>
              </v:shape>
              <v:shape style="position:absolute;left:3845;top:106;width:198;height:201" coordorigin="3845,106" coordsize="198,201" path="m3959,263l3954,264,3958,264,3959,263xe" filled="t" fillcolor="#939598" stroked="f">
                <v:path arrowok="t"/>
                <v:fill type="solid"/>
              </v:shape>
              <v:shape style="position:absolute;left:3845;top:106;width:198;height:201" coordorigin="3845,106" coordsize="198,201" path="m4018,153l3942,153,3959,154,3975,162,4001,216,4000,221,3997,227,3998,228,4009,239,4012,243,4014,243,4034,223,4037,222,4042,216,4042,205,4039,197,4027,197,4013,177,4010,166,4018,153xe" filled="t" fillcolor="#939598" stroked="f">
                <v:path arrowok="t"/>
                <v:fill type="solid"/>
              </v:shape>
              <v:shape style="position:absolute;left:3845;top:106;width:198;height:201" coordorigin="3845,106" coordsize="198,201" path="m4036,192l4027,197,4039,197,4036,192xe" filled="t" fillcolor="#939598" stroked="f">
                <v:path arrowok="t"/>
                <v:fill type="solid"/>
              </v:shape>
              <v:shape style="position:absolute;left:3845;top:106;width:198;height:201" coordorigin="3845,106" coordsize="198,201" path="m4005,131l3993,136,3990,142,4015,142,4010,137,4005,131xe" filled="t" fillcolor="#939598" stroked="f">
                <v:path arrowok="t"/>
                <v:fill type="solid"/>
              </v:shape>
              <v:shape style="position:absolute;left:3845;top:106;width:198;height:201" coordorigin="3845,106" coordsize="198,201" path="m3958,123l3930,123,3927,127,3912,137,3895,138,3974,138,3972,137,3961,131,3958,123xe" filled="t" fillcolor="#939598" stroked="f">
                <v:path arrowok="t"/>
                <v:fill type="solid"/>
              </v:shape>
              <v:shape style="position:absolute;left:3845;top:106;width:198;height:201" coordorigin="3845,106" coordsize="198,201" path="m3935,106l3929,124,3930,123,3958,123,3957,121,3957,118,3952,111,3935,106xe" filled="t" fillcolor="#939598" stroked="f">
                <v:path arrowok="t"/>
                <v:fill type="solid"/>
              </v:shape>
            </v:group>
            <v:group style="position:absolute;left:3905;top:174;width:157;height:157" coordorigin="3905,174" coordsize="157,157">
              <v:shape style="position:absolute;left:3905;top:174;width:157;height:157" coordorigin="3905,174" coordsize="157,157" path="m4007,249l3956,249,3964,257,3970,263,4004,298,4018,311,4024,318,4038,330,4052,327,4055,323,4034,323,4028,305,4045,300,4058,300,4054,296,4025,267,4012,254,4007,249xe" filled="t" fillcolor="#939598" stroked="f">
                <v:path arrowok="t"/>
                <v:fill type="solid"/>
              </v:shape>
              <v:shape style="position:absolute;left:3905;top:174;width:157;height:157" coordorigin="3905,174" coordsize="157,157" path="m4058,300l4045,300,4050,303,4052,312,4050,316,4034,323,4055,323,4061,313,4061,303,4058,300xe" filled="t" fillcolor="#939598" stroked="f">
                <v:path arrowok="t"/>
                <v:fill type="solid"/>
              </v:shape>
              <v:shape style="position:absolute;left:3905;top:174;width:157;height:157" coordorigin="3905,174" coordsize="157,157" path="m3913,201l3905,203,3907,219,3910,227,3923,243,3943,250,3954,250,3956,249,4007,249,4006,248,3997,239,3983,226,3982,222,3938,222,3930,218,3913,201xe" filled="t" fillcolor="#939598" stroked="f">
                <v:path arrowok="t"/>
                <v:fill type="solid"/>
              </v:shape>
              <v:shape style="position:absolute;left:3905;top:174;width:157;height:157" coordorigin="3905,174" coordsize="157,157" path="m3968,179l3931,179,3934,181,3949,197,3952,200,3954,201,3955,207,3950,211,3947,214,3938,222,3982,222,3982,221,3987,208,3975,186,3969,180,3968,179xe" filled="t" fillcolor="#939598" stroked="f">
                <v:path arrowok="t"/>
                <v:fill type="solid"/>
              </v:shape>
              <v:shape style="position:absolute;left:3905;top:174;width:157;height:157" coordorigin="3905,174" coordsize="157,157" path="m3936,174l3936,175,3930,177,3931,180,3931,179,3968,179,3955,175,3950,174,3936,174xe" filled="t" fillcolor="#939598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250.316498pt;margin-top:3.026702pt;width:15.1829pt;height:16.3100pt;mso-position-horizontal-relative:page;mso-position-vertical-relative:paragraph;z-index:-7817" coordorigin="5006,61" coordsize="304,326">
            <v:group style="position:absolute;left:5049;top:103;width:219;height:241" coordorigin="5049,103" coordsize="219,241">
              <v:shape style="position:absolute;left:5049;top:103;width:219;height:241" coordorigin="5049,103" coordsize="219,241" path="m5049,103l5267,103,5267,344,5049,344,5049,103xe" filled="f" stroked="t" strokeweight="4.252pt" strokecolor="#A7A9AC">
                <v:path arrowok="t"/>
              </v:shape>
            </v:group>
            <v:group style="position:absolute;left:5049;top:103;width:219;height:241" coordorigin="5049,103" coordsize="219,241">
              <v:shape style="position:absolute;left:5049;top:103;width:219;height:241" coordorigin="5049,103" coordsize="219,241" path="m5049,103l5267,103,5267,344,5049,344,5049,103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sz w:val="23"/>
          <w:szCs w:val="23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sz w:val="23"/>
          <w:szCs w:val="23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80"/>
          <w:position w:val="2"/>
          <w:sz w:val="15"/>
          <w:szCs w:val="15"/>
        </w:rPr>
        <w:t>N/A</w:t>
      </w:r>
      <w:r>
        <w:rPr>
          <w:rFonts w:ascii="Showcard Gothic" w:hAnsi="Showcard Gothic" w:cs="Showcard Gothic" w:eastAsia="Showcard Gothic"/>
          <w:b w:val="0"/>
          <w:bCs w:val="0"/>
          <w:color w:val="000000"/>
          <w:spacing w:val="0"/>
          <w:w w:val="100"/>
          <w:position w:val="0"/>
          <w:sz w:val="15"/>
          <w:szCs w:val="15"/>
        </w:rPr>
      </w:r>
    </w:p>
    <w:p>
      <w:pPr>
        <w:spacing w:line="190" w:lineRule="exact" w:before="2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line="247" w:lineRule="exact"/>
        <w:ind w:right="82"/>
        <w:jc w:val="right"/>
      </w:pPr>
      <w:r>
        <w:rPr/>
        <w:pict>
          <v:shape style="position:absolute;margin-left:68.350304pt;margin-top:9.973042pt;width:35.071760pt;height:54.52447pt;mso-position-horizontal-relative:page;mso-position-vertical-relative:paragraph;z-index:-7843" type="#_x0000_t75">
            <v:imagedata r:id="rId14" o:title=""/>
          </v:shape>
        </w:pict>
      </w:r>
      <w:r>
        <w:rPr>
          <w:b w:val="0"/>
          <w:bCs w:val="0"/>
          <w:color w:val="231F20"/>
          <w:spacing w:val="0"/>
          <w:w w:val="100"/>
        </w:rPr>
        <w:t>Sillas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pa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funcionarios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86" w:lineRule="exact"/>
        <w:ind w:left="2260" w:right="0" w:firstLine="0"/>
        <w:jc w:val="left"/>
        <w:rPr>
          <w:rFonts w:ascii="Tw Cen MT" w:hAnsi="Tw Cen MT" w:cs="Tw Cen MT" w:eastAsia="Tw Cen MT"/>
          <w:sz w:val="20"/>
          <w:szCs w:val="20"/>
        </w:rPr>
      </w:pP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0"/>
          <w:szCs w:val="20"/>
        </w:rPr>
        <w:t>Con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0"/>
          <w:szCs w:val="20"/>
        </w:rPr>
        <w:t> 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0"/>
          <w:szCs w:val="20"/>
        </w:rPr>
        <w:t>descansab</w:t>
      </w:r>
      <w:r>
        <w:rPr>
          <w:rFonts w:ascii="Tw Cen MT" w:hAnsi="Tw Cen MT" w:cs="Tw Cen MT" w:eastAsia="Tw Cen MT"/>
          <w:b w:val="0"/>
          <w:bCs w:val="0"/>
          <w:color w:val="231F20"/>
          <w:spacing w:val="-3"/>
          <w:w w:val="100"/>
          <w:sz w:val="20"/>
          <w:szCs w:val="20"/>
        </w:rPr>
        <w:t>r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0"/>
          <w:szCs w:val="20"/>
        </w:rPr>
        <w:t>azos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0"/>
          <w:szCs w:val="20"/>
        </w:rPr>
        <w:t> 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0"/>
          <w:szCs w:val="20"/>
        </w:rPr>
        <w:t>y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0"/>
          <w:szCs w:val="20"/>
        </w:rPr>
        <w:t> </w:t>
      </w:r>
      <w:r>
        <w:rPr>
          <w:rFonts w:ascii="Tw Cen MT" w:hAnsi="Tw Cen MT" w:cs="Tw Cen MT" w:eastAsia="Tw Cen MT"/>
          <w:b w:val="0"/>
          <w:bCs w:val="0"/>
          <w:color w:val="231F20"/>
          <w:spacing w:val="3"/>
          <w:w w:val="100"/>
          <w:sz w:val="20"/>
          <w:szCs w:val="20"/>
        </w:rPr>
        <w:t>r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0"/>
          <w:szCs w:val="20"/>
        </w:rPr>
        <w:t>uedas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sz w:val="20"/>
          <w:szCs w:val="20"/>
        </w:rPr>
      </w:r>
    </w:p>
    <w:p>
      <w:pPr>
        <w:spacing w:line="110" w:lineRule="exact" w:before="10"/>
        <w:rPr>
          <w:sz w:val="11"/>
          <w:szCs w:val="11"/>
        </w:rPr>
      </w:pPr>
      <w:r>
        <w:rPr>
          <w:sz w:val="11"/>
          <w:szCs w:val="11"/>
        </w:rPr>
      </w:r>
    </w:p>
    <w:p>
      <w:pPr>
        <w:tabs>
          <w:tab w:pos="737" w:val="left" w:leader="none"/>
        </w:tabs>
        <w:ind w:left="0" w:right="101" w:firstLine="0"/>
        <w:jc w:val="right"/>
        <w:rPr>
          <w:rFonts w:ascii="Showcard Gothic" w:hAnsi="Showcard Gothic" w:cs="Showcard Gothic" w:eastAsia="Showcard Gothic"/>
          <w:sz w:val="15"/>
          <w:szCs w:val="15"/>
        </w:rPr>
      </w:pPr>
      <w:r>
        <w:rPr/>
        <w:pict>
          <v:group style="position:absolute;margin-left:447.000092pt;margin-top:17.669952pt;width:15.1829pt;height:16.310100pt;mso-position-horizontal-relative:page;mso-position-vertical-relative:paragraph;z-index:-7799" coordorigin="8940,353" coordsize="304,326">
            <v:group style="position:absolute;left:8983;top:396;width:219;height:241" coordorigin="8983,396" coordsize="219,241">
              <v:shape style="position:absolute;left:8983;top:396;width:219;height:241" coordorigin="8983,396" coordsize="219,241" path="m8983,396l9201,396,9201,637,8983,637,8983,396xe" filled="f" stroked="t" strokeweight="4.252pt" strokecolor="#A7A9AC">
                <v:path arrowok="t"/>
              </v:shape>
            </v:group>
            <v:group style="position:absolute;left:8983;top:396;width:219;height:241" coordorigin="8983,396" coordsize="219,241">
              <v:shape style="position:absolute;left:8983;top:396;width:219;height:241" coordorigin="8983,396" coordsize="219,241" path="m8983,396l9201,396,9201,637,8983,637,8983,396xe" filled="t" fillcolor="#FFFFFF" stroked="f">
                <v:path arrowok="t"/>
                <v:fill type="solid"/>
              </v:shape>
            </v:group>
            <v:group style="position:absolute;left:8998;top:429;width:177;height:172" coordorigin="8998,429" coordsize="177,172">
              <v:shape style="position:absolute;left:8998;top:429;width:177;height:172" coordorigin="8998,429" coordsize="177,172" path="m9038,515l8998,537,9050,585,9055,590,9061,597,9062,599,9068,601,9069,597,9071,596,9073,593,9105,557,9075,557,9066,557,9058,549,9053,540,9049,534,9040,520,9038,515xe" filled="t" fillcolor="#939598" stroked="f">
                <v:path arrowok="t"/>
                <v:fill type="solid"/>
              </v:shape>
              <v:shape style="position:absolute;left:8998;top:429;width:177;height:172" coordorigin="8998,429" coordsize="177,172" path="m9175,429l9130,474,9093,524,9084,541,9075,557,9105,557,9111,549,9114,546,9116,545,9128,532,9135,523,9145,514,9171,492,9175,490,9175,489,9175,429xe" filled="t" fillcolor="#939598" stroked="f">
                <v:path arrowok="t"/>
                <v:fill type="solid"/>
              </v:shape>
            </v:group>
            <v:group style="position:absolute;left:8998;top:429;width:177;height:172" coordorigin="8998,429" coordsize="177,172">
              <v:shape style="position:absolute;left:8998;top:429;width:177;height:172" coordorigin="8998,429" coordsize="177,172" path="m9038,515l8998,537,9050,585,9053,588,9055,590,9058,593,9061,597,9062,599,9068,601,9069,597,9071,596,9073,593,9111,549,9114,546,9116,545,9119,542,9128,532,9135,523,9145,514,9171,492,9175,490,9175,489,9175,486,9175,429,9162,440,9145,458,9103,508,9084,541,9075,557,9066,557,9058,549,9053,540,9049,534,9040,520,9038,515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30.793701pt;margin-top:-.673248pt;width:15.183pt;height:16.3100pt;mso-position-horizontal-relative:page;mso-position-vertical-relative:paragraph;z-index:-7796" coordorigin="4616,-13" coordsize="304,326">
            <v:group style="position:absolute;left:4658;top:29;width:219;height:241" coordorigin="4658,29" coordsize="219,241">
              <v:shape style="position:absolute;left:4658;top:29;width:219;height:241" coordorigin="4658,29" coordsize="219,241" path="m4658,29l4877,29,4877,270,4658,270,4658,29xe" filled="f" stroked="t" strokeweight="4.252pt" strokecolor="#A7A9AC">
                <v:path arrowok="t"/>
              </v:shape>
            </v:group>
            <v:group style="position:absolute;left:4658;top:29;width:219;height:241" coordorigin="4658,29" coordsize="219,241">
              <v:shape style="position:absolute;left:4658;top:29;width:219;height:241" coordorigin="4658,29" coordsize="219,241" path="m4658,29l4877,29,4877,270,4658,270,4658,29xe" filled="t" fillcolor="#FFFFFF" stroked="f">
                <v:path arrowok="t"/>
                <v:fill type="solid"/>
              </v:shape>
            </v:group>
            <v:group style="position:absolute;left:4682;top:60;width:163;height:166" coordorigin="4682,60" coordsize="163,166">
              <v:shape style="position:absolute;left:4682;top:60;width:163;height:166" coordorigin="4682,60" coordsize="163,166" path="m4710,71l4682,106,4738,151,4692,207,4715,226,4760,170,4832,170,4789,135,4804,116,4766,116,4710,71xe" filled="t" fillcolor="#939598" stroked="f">
                <v:path arrowok="t"/>
                <v:fill type="solid"/>
              </v:shape>
              <v:shape style="position:absolute;left:4682;top:60;width:163;height:166" coordorigin="4682,60" coordsize="163,166" path="m4832,170l4760,170,4816,216,4845,180,4832,170xe" filled="t" fillcolor="#939598" stroked="f">
                <v:path arrowok="t"/>
                <v:fill type="solid"/>
              </v:shape>
              <v:shape style="position:absolute;left:4682;top:60;width:163;height:166" coordorigin="4682,60" coordsize="163,166" path="m4812,60l4766,116,4804,116,4835,79,4812,60xe" filled="t" fillcolor="#939598" stroked="f">
                <v:path arrowok="t"/>
                <v:fill type="solid"/>
              </v:shape>
            </v:group>
            <v:group style="position:absolute;left:4682;top:60;width:163;height:166" coordorigin="4682,60" coordsize="163,166">
              <v:shape style="position:absolute;left:4682;top:60;width:163;height:166" coordorigin="4682,60" coordsize="163,166" path="m4816,216l4845,180,4789,135,4835,79,4812,60,4766,116,4710,71,4682,106,4738,151,4692,207,4715,226,4760,170,4816,216xe" filled="f" stroked="t" strokeweight=".5669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0.690399pt;margin-top:-.673248pt;width:15.183pt;height:16.3100pt;mso-position-horizontal-relative:page;mso-position-vertical-relative:paragraph;z-index:-7795" coordorigin="4214,-13" coordsize="304,326">
            <v:group style="position:absolute;left:4256;top:29;width:219;height:241" coordorigin="4256,29" coordsize="219,241">
              <v:shape style="position:absolute;left:4256;top:29;width:219;height:241" coordorigin="4256,29" coordsize="219,241" path="m4256,29l4475,29,4475,270,4256,270,4256,29xe" filled="f" stroked="t" strokeweight="4.252pt" strokecolor="#A7A9AC">
                <v:path arrowok="t"/>
              </v:shape>
            </v:group>
            <v:group style="position:absolute;left:4256;top:29;width:219;height:241" coordorigin="4256,29" coordsize="219,241">
              <v:shape style="position:absolute;left:4256;top:29;width:219;height:241" coordorigin="4256,29" coordsize="219,241" path="m4256,29l4475,29,4475,270,4256,270,4256,29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170.288498pt;margin-top:-.673248pt;width:15.1829pt;height:16.3100pt;mso-position-horizontal-relative:page;mso-position-vertical-relative:paragraph;z-index:-7794" coordorigin="3406,-13" coordsize="304,326">
            <v:group style="position:absolute;left:3448;top:29;width:219;height:241" coordorigin="3448,29" coordsize="219,241">
              <v:shape style="position:absolute;left:3448;top:29;width:219;height:241" coordorigin="3448,29" coordsize="219,241" path="m3448,29l3667,29,3667,270,3448,270,3448,29xe" filled="f" stroked="t" strokeweight="4.252pt" strokecolor="#A7A9AC">
                <v:path arrowok="t"/>
              </v:shape>
            </v:group>
            <v:group style="position:absolute;left:3448;top:29;width:219;height:241" coordorigin="3448,29" coordsize="219,241">
              <v:shape style="position:absolute;left:3448;top:29;width:219;height:241" coordorigin="3448,29" coordsize="219,241" path="m3448,29l3667,29,3667,270,3448,270,3448,29xe" filled="t" fillcolor="#FFFFFF" stroked="f">
                <v:path arrowok="t"/>
                <v:fill type="solid"/>
              </v:shape>
            </v:group>
            <v:group style="position:absolute;left:3464;top:62;width:177;height:172" coordorigin="3464,62" coordsize="177,172">
              <v:shape style="position:absolute;left:3464;top:62;width:177;height:172" coordorigin="3464,62" coordsize="177,172" path="m3504,148l3464,171,3515,218,3521,223,3527,230,3528,232,3533,234,3535,231,3537,229,3539,226,3571,190,3541,190,3532,190,3524,182,3519,173,3515,167,3506,153,3504,148xe" filled="t" fillcolor="#939598" stroked="f">
                <v:path arrowok="t"/>
                <v:fill type="solid"/>
              </v:shape>
              <v:shape style="position:absolute;left:3464;top:62;width:177;height:172" coordorigin="3464,62" coordsize="177,172" path="m3641,62l3595,107,3558,158,3550,174,3541,190,3571,190,3577,182,3580,179,3582,178,3594,165,3601,156,3611,147,3637,125,3641,123,3641,123,3641,62xe" filled="t" fillcolor="#939598" stroked="f">
                <v:path arrowok="t"/>
                <v:fill type="solid"/>
              </v:shape>
            </v:group>
            <v:group style="position:absolute;left:3464;top:62;width:177;height:172" coordorigin="3464,62" coordsize="177,172">
              <v:shape style="position:absolute;left:3464;top:62;width:177;height:172" coordorigin="3464,62" coordsize="177,172" path="m3504,148l3464,171,3515,218,3518,221,3521,223,3523,226,3527,230,3528,232,3533,234,3535,231,3537,229,3539,226,3577,182,3580,179,3582,178,3585,175,3594,165,3601,156,3611,147,3637,125,3641,123,3641,123,3641,119,3641,62,3627,74,3610,91,3569,141,3550,174,3541,190,3532,190,3524,182,3519,173,3515,167,3506,153,3504,148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50.617996pt;margin-top:-.673248pt;width:15.1827pt;height:16.3100pt;mso-position-horizontal-relative:page;mso-position-vertical-relative:paragraph;z-index:-7793" coordorigin="3012,-13" coordsize="304,326">
            <v:group style="position:absolute;left:3055;top:29;width:219;height:241" coordorigin="3055,29" coordsize="219,241">
              <v:shape style="position:absolute;left:3055;top:29;width:219;height:241" coordorigin="3055,29" coordsize="219,241" path="m3055,29l3273,29,3273,270,3055,270,3055,29xe" filled="f" stroked="t" strokeweight="4.252pt" strokecolor="#A7A9AC">
                <v:path arrowok="t"/>
              </v:shape>
            </v:group>
            <v:group style="position:absolute;left:3055;top:29;width:219;height:241" coordorigin="3055,29" coordsize="219,241">
              <v:shape style="position:absolute;left:3055;top:29;width:219;height:241" coordorigin="3055,29" coordsize="219,241" path="m3055,29l3273,29,3273,270,3055,270,3055,29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190.113693pt;margin-top:-.673248pt;width:15.4562pt;height:16.3100pt;mso-position-horizontal-relative:page;mso-position-vertical-relative:paragraph;z-index:-7792" coordorigin="3802,-13" coordsize="309,326">
            <v:group style="position:absolute;left:3850;top:29;width:219;height:241" coordorigin="3850,29" coordsize="219,241">
              <v:shape style="position:absolute;left:3850;top:29;width:219;height:241" coordorigin="3850,29" coordsize="219,241" path="m3850,29l4069,29,4069,270,3850,270,3850,29xe" filled="f" stroked="t" strokeweight="4.252pt" strokecolor="#A7A9AC">
                <v:path arrowok="t"/>
              </v:shape>
            </v:group>
            <v:group style="position:absolute;left:3850;top:29;width:219;height:241" coordorigin="3850,29" coordsize="219,241">
              <v:shape style="position:absolute;left:3850;top:29;width:219;height:241" coordorigin="3850,29" coordsize="219,241" path="m3850,29l4069,29,4069,270,3850,270,3850,29xe" filled="t" fillcolor="#FFFFFF" stroked="f">
                <v:path arrowok="t"/>
                <v:fill type="solid"/>
              </v:shape>
            </v:group>
            <v:group style="position:absolute;left:3845;top:32;width:198;height:201" coordorigin="3845,32" coordsize="198,201">
              <v:shape style="position:absolute;left:3845;top:32;width:198;height:201" coordorigin="3845,32" coordsize="198,201" path="m3973,205l3898,205,3916,208,3929,223,3936,231,3946,233,3953,233,3958,223,3958,220,3963,213,3969,209,3974,207,3973,205xe" filled="t" fillcolor="#939598" stroked="f">
                <v:path arrowok="t"/>
                <v:fill type="solid"/>
              </v:shape>
              <v:shape style="position:absolute;left:3845;top:32;width:198;height:201" coordorigin="3845,32" coordsize="198,201" path="m3887,57l3882,59,3877,64,3869,77,3873,87,3872,105,3852,121,3846,126,3845,135,3846,142,3854,149,3867,156,3874,171,3876,178,3869,193,3865,198,3881,210,3884,211,3888,210,3898,205,3973,205,3973,204,3964,196,3958,191,3958,190,3954,190,3932,190,3913,183,3899,169,3889,152,3888,127,3892,110,3908,94,3925,83,3942,79,4018,79,4020,76,4018,70,4015,68,3990,68,3974,64,3895,64,3887,57xe" filled="t" fillcolor="#939598" stroked="f">
                <v:path arrowok="t"/>
                <v:fill type="solid"/>
              </v:shape>
              <v:shape style="position:absolute;left:3845;top:32;width:198;height:201" coordorigin="3845,32" coordsize="198,201" path="m3959,189l3954,190,3958,190,3959,189xe" filled="t" fillcolor="#939598" stroked="f">
                <v:path arrowok="t"/>
                <v:fill type="solid"/>
              </v:shape>
              <v:shape style="position:absolute;left:3845;top:32;width:198;height:201" coordorigin="3845,32" coordsize="198,201" path="m4018,79l3942,79,3959,80,3975,88,4001,142,4000,147,3997,153,3998,154,4009,165,4012,169,4014,169,4034,149,4037,148,4042,142,4042,131,4039,123,4027,123,4013,103,4010,92,4018,79xe" filled="t" fillcolor="#939598" stroked="f">
                <v:path arrowok="t"/>
                <v:fill type="solid"/>
              </v:shape>
              <v:shape style="position:absolute;left:3845;top:32;width:198;height:201" coordorigin="3845,32" coordsize="198,201" path="m4036,118l4027,123,4039,123,4036,118xe" filled="t" fillcolor="#939598" stroked="f">
                <v:path arrowok="t"/>
                <v:fill type="solid"/>
              </v:shape>
              <v:shape style="position:absolute;left:3845;top:32;width:198;height:201" coordorigin="3845,32" coordsize="198,201" path="m4005,57l3993,62,3990,68,4015,68,4010,63,4005,57xe" filled="t" fillcolor="#939598" stroked="f">
                <v:path arrowok="t"/>
                <v:fill type="solid"/>
              </v:shape>
              <v:shape style="position:absolute;left:3845;top:32;width:198;height:201" coordorigin="3845,32" coordsize="198,201" path="m3958,49l3930,49,3927,53,3912,63,3895,64,3974,64,3972,63,3961,57,3958,49xe" filled="t" fillcolor="#939598" stroked="f">
                <v:path arrowok="t"/>
                <v:fill type="solid"/>
              </v:shape>
              <v:shape style="position:absolute;left:3845;top:32;width:198;height:201" coordorigin="3845,32" coordsize="198,201" path="m3935,32l3929,50,3930,49,3958,49,3957,47,3957,44,3952,37,3935,32xe" filled="t" fillcolor="#939598" stroked="f">
                <v:path arrowok="t"/>
                <v:fill type="solid"/>
              </v:shape>
            </v:group>
            <v:group style="position:absolute;left:3905;top:100;width:157;height:157" coordorigin="3905,100" coordsize="157,157">
              <v:shape style="position:absolute;left:3905;top:100;width:157;height:157" coordorigin="3905,100" coordsize="157,157" path="m4007,175l3956,175,3964,183,3970,189,4004,224,4018,237,4024,244,4038,256,4052,253,4055,249,4034,249,4028,231,4045,226,4058,226,4054,222,4025,193,4012,180,4007,175xe" filled="t" fillcolor="#939598" stroked="f">
                <v:path arrowok="t"/>
                <v:fill type="solid"/>
              </v:shape>
              <v:shape style="position:absolute;left:3905;top:100;width:157;height:157" coordorigin="3905,100" coordsize="157,157" path="m4058,226l4045,226,4050,229,4052,238,4050,242,4034,249,4055,249,4061,239,4061,229,4058,226xe" filled="t" fillcolor="#939598" stroked="f">
                <v:path arrowok="t"/>
                <v:fill type="solid"/>
              </v:shape>
              <v:shape style="position:absolute;left:3905;top:100;width:157;height:157" coordorigin="3905,100" coordsize="157,157" path="m3913,127l3905,129,3907,145,3910,153,3923,169,3943,176,3954,176,3956,175,4007,175,4006,174,3997,165,3983,152,3982,148,3938,148,3930,144,3913,127xe" filled="t" fillcolor="#939598" stroked="f">
                <v:path arrowok="t"/>
                <v:fill type="solid"/>
              </v:shape>
              <v:shape style="position:absolute;left:3905;top:100;width:157;height:157" coordorigin="3905,100" coordsize="157,157" path="m3968,105l3931,105,3934,107,3949,123,3952,126,3954,127,3955,133,3950,137,3947,140,3938,148,3982,148,3982,147,3987,134,3975,112,3969,106,3968,105xe" filled="t" fillcolor="#939598" stroked="f">
                <v:path arrowok="t"/>
                <v:fill type="solid"/>
              </v:shape>
              <v:shape style="position:absolute;left:3905;top:100;width:157;height:157" coordorigin="3905,100" coordsize="157,157" path="m3936,100l3936,101,3930,103,3931,106,3931,105,3968,105,3955,101,3950,100,3936,100xe" filled="t" fillcolor="#939598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250.316498pt;margin-top:-.673248pt;width:15.1829pt;height:16.3100pt;mso-position-horizontal-relative:page;mso-position-vertical-relative:paragraph;z-index:-7791" coordorigin="5006,-13" coordsize="304,326">
            <v:group style="position:absolute;left:5049;top:29;width:219;height:241" coordorigin="5049,29" coordsize="219,241">
              <v:shape style="position:absolute;left:5049;top:29;width:219;height:241" coordorigin="5049,29" coordsize="219,241" path="m5049,29l5267,29,5267,270,5049,270,5049,29xe" filled="f" stroked="t" strokeweight="4.252pt" strokecolor="#A7A9AC">
                <v:path arrowok="t"/>
              </v:shape>
            </v:group>
            <v:group style="position:absolute;left:5049;top:29;width:219;height:241" coordorigin="5049,29" coordsize="219,241">
              <v:shape style="position:absolute;left:5049;top:29;width:219;height:241" coordorigin="5049,29" coordsize="219,241" path="m5049,29l5267,29,5267,270,5049,270,5049,29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sz w:val="23"/>
          <w:szCs w:val="23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sz w:val="23"/>
          <w:szCs w:val="23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80"/>
          <w:position w:val="2"/>
          <w:sz w:val="15"/>
          <w:szCs w:val="15"/>
        </w:rPr>
        <w:t>N/A</w:t>
      </w:r>
      <w:r>
        <w:rPr>
          <w:rFonts w:ascii="Showcard Gothic" w:hAnsi="Showcard Gothic" w:cs="Showcard Gothic" w:eastAsia="Showcard Gothic"/>
          <w:b w:val="0"/>
          <w:bCs w:val="0"/>
          <w:color w:val="000000"/>
          <w:spacing w:val="0"/>
          <w:w w:val="100"/>
          <w:position w:val="0"/>
          <w:sz w:val="15"/>
          <w:szCs w:val="15"/>
        </w:rPr>
      </w:r>
    </w:p>
    <w:p>
      <w:pPr>
        <w:spacing w:line="638" w:lineRule="auto" w:before="91"/>
        <w:ind w:left="367" w:right="0" w:hanging="135"/>
        <w:jc w:val="left"/>
        <w:rPr>
          <w:rFonts w:ascii="Tw Cen MT" w:hAnsi="Tw Cen MT" w:cs="Tw Cen MT" w:eastAsia="Tw Cen MT"/>
          <w:sz w:val="22"/>
          <w:szCs w:val="22"/>
        </w:rPr>
      </w:pPr>
      <w:r>
        <w:rPr>
          <w:spacing w:val="0"/>
          <w:w w:val="105"/>
        </w:rPr>
        <w:br w:type="column"/>
      </w:r>
      <w:r>
        <w:rPr>
          <w:rFonts w:ascii="Tw Cen MT" w:hAnsi="Tw Cen MT" w:cs="Tw Cen MT" w:eastAsia="Tw Cen MT"/>
          <w:b w:val="0"/>
          <w:bCs w:val="0"/>
          <w:color w:val="939598"/>
          <w:spacing w:val="0"/>
          <w:w w:val="105"/>
          <w:sz w:val="22"/>
          <w:szCs w:val="22"/>
        </w:rPr>
        <w:t>Bien</w:t>
      </w:r>
      <w:r>
        <w:rPr>
          <w:rFonts w:ascii="Tw Cen MT" w:hAnsi="Tw Cen MT" w:cs="Tw Cen MT" w:eastAsia="Tw Cen MT"/>
          <w:b w:val="0"/>
          <w:bCs w:val="0"/>
          <w:color w:val="939598"/>
          <w:spacing w:val="-5"/>
          <w:w w:val="105"/>
          <w:sz w:val="22"/>
          <w:szCs w:val="22"/>
        </w:rPr>
        <w:t>v</w:t>
      </w:r>
      <w:r>
        <w:rPr>
          <w:rFonts w:ascii="Tw Cen MT" w:hAnsi="Tw Cen MT" w:cs="Tw Cen MT" w:eastAsia="Tw Cen MT"/>
          <w:b w:val="0"/>
          <w:bCs w:val="0"/>
          <w:color w:val="939598"/>
          <w:spacing w:val="0"/>
          <w:w w:val="105"/>
          <w:sz w:val="22"/>
          <w:szCs w:val="22"/>
        </w:rPr>
        <w:t>enido</w:t>
      </w:r>
      <w:r>
        <w:rPr>
          <w:rFonts w:ascii="Tw Cen MT" w:hAnsi="Tw Cen MT" w:cs="Tw Cen MT" w:eastAsia="Tw Cen MT"/>
          <w:b w:val="0"/>
          <w:bCs w:val="0"/>
          <w:color w:val="939598"/>
          <w:spacing w:val="0"/>
          <w:w w:val="109"/>
          <w:sz w:val="22"/>
          <w:szCs w:val="22"/>
        </w:rPr>
        <w:t> </w:t>
      </w:r>
      <w:r>
        <w:rPr>
          <w:rFonts w:ascii="Tw Cen MT" w:hAnsi="Tw Cen MT" w:cs="Tw Cen MT" w:eastAsia="Tw Cen MT"/>
          <w:b w:val="0"/>
          <w:bCs w:val="0"/>
          <w:color w:val="939598"/>
          <w:spacing w:val="0"/>
          <w:w w:val="110"/>
          <w:sz w:val="22"/>
          <w:szCs w:val="22"/>
        </w:rPr>
        <w:t>G</w:t>
      </w:r>
      <w:r>
        <w:rPr>
          <w:rFonts w:ascii="Tw Cen MT" w:hAnsi="Tw Cen MT" w:cs="Tw Cen MT" w:eastAsia="Tw Cen MT"/>
          <w:b w:val="0"/>
          <w:bCs w:val="0"/>
          <w:color w:val="939598"/>
          <w:spacing w:val="-3"/>
          <w:w w:val="110"/>
          <w:sz w:val="22"/>
          <w:szCs w:val="22"/>
        </w:rPr>
        <w:t>r</w:t>
      </w:r>
      <w:r>
        <w:rPr>
          <w:rFonts w:ascii="Tw Cen MT" w:hAnsi="Tw Cen MT" w:cs="Tw Cen MT" w:eastAsia="Tw Cen MT"/>
          <w:b w:val="0"/>
          <w:bCs w:val="0"/>
          <w:color w:val="939598"/>
          <w:spacing w:val="0"/>
          <w:w w:val="110"/>
          <w:sz w:val="22"/>
          <w:szCs w:val="22"/>
        </w:rPr>
        <w:t>acias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sz w:val="22"/>
          <w:szCs w:val="22"/>
        </w:rPr>
      </w:r>
    </w:p>
    <w:p>
      <w:pPr>
        <w:spacing w:before="60"/>
        <w:ind w:left="210" w:right="0" w:firstLine="0"/>
        <w:jc w:val="left"/>
        <w:rPr>
          <w:rFonts w:ascii="Tw Cen MT" w:hAnsi="Tw Cen MT" w:cs="Tw Cen MT" w:eastAsia="Tw Cen MT"/>
          <w:sz w:val="19"/>
          <w:szCs w:val="19"/>
        </w:rPr>
      </w:pPr>
      <w:r>
        <w:rPr/>
        <w:pict>
          <v:group style="position:absolute;margin-left:308.8797pt;margin-top:-90.2416pt;width:57.12038pt;height:73.68038pt;mso-position-horizontal-relative:page;mso-position-vertical-relative:paragraph;z-index:-7841" coordorigin="6178,-1805" coordsize="1142,1474">
            <v:shape style="position:absolute;left:6178;top:-1805;width:720;height:1243" type="#_x0000_t75">
              <v:imagedata r:id="rId15" o:title=""/>
            </v:shape>
            <v:shape style="position:absolute;left:6672;top:-1531;width:648;height:1200" type="#_x0000_t75">
              <v:imagedata r:id="rId16" o:title=""/>
            </v:shape>
            <w10:wrap type="none"/>
          </v:group>
        </w:pict>
      </w:r>
      <w:r>
        <w:rPr/>
        <w:pict>
          <v:group style="position:absolute;margin-left:383.070862pt;margin-top:-71.846771pt;width:58.1287pt;height:28.2189pt;mso-position-horizontal-relative:page;mso-position-vertical-relative:paragraph;z-index:-7839" coordorigin="7661,-1437" coordsize="1163,564">
            <v:group style="position:absolute;left:7718;top:-1380;width:1049;height:451" coordorigin="7718,-1380" coordsize="1049,451">
              <v:shape style="position:absolute;left:7718;top:-1380;width:1049;height:451" coordorigin="7718,-1380" coordsize="1049,451" path="m7718,-1380l8767,-1380,8767,-929,7718,-929,7718,-1380xe" filled="f" stroked="t" strokeweight="5.6693pt" strokecolor="#A7A9AC">
                <v:path arrowok="t"/>
              </v:shape>
            </v:group>
            <v:group style="position:absolute;left:7718;top:-1380;width:1049;height:451" coordorigin="7718,-1380" coordsize="1049,451">
              <v:shape style="position:absolute;left:7718;top:-1380;width:1049;height:451" coordorigin="7718,-1380" coordsize="1049,451" path="m7718,-1380l8767,-1380,8767,-929,7718,-929,7718,-1380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383.373962pt;margin-top:-39.658173pt;width:58.1286pt;height:28.2189pt;mso-position-horizontal-relative:page;mso-position-vertical-relative:paragraph;z-index:-7838" coordorigin="7667,-793" coordsize="1163,564">
            <v:group style="position:absolute;left:7724;top:-736;width:1049;height:451" coordorigin="7724,-736" coordsize="1049,451">
              <v:shape style="position:absolute;left:7724;top:-736;width:1049;height:451" coordorigin="7724,-736" coordsize="1049,451" path="m7724,-736l8773,-736,8773,-285,7724,-285,7724,-736xe" filled="f" stroked="t" strokeweight="5.6693pt" strokecolor="#A7A9AC">
                <v:path arrowok="t"/>
              </v:shape>
            </v:group>
            <v:group style="position:absolute;left:7724;top:-736;width:1049;height:451" coordorigin="7724,-736" coordsize="1049,451">
              <v:shape style="position:absolute;left:7724;top:-736;width:1049;height:451" coordorigin="7724,-736" coordsize="1049,451" path="m7724,-736l8773,-736,8773,-285,7724,-285,7724,-736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382.781738pt;margin-top:28.580729pt;width:58.1287pt;height:30.8623pt;mso-position-horizontal-relative:page;mso-position-vertical-relative:paragraph;z-index:-7836" coordorigin="7656,572" coordsize="1163,617">
            <v:group style="position:absolute;left:7712;top:628;width:1049;height:504" coordorigin="7712,628" coordsize="1049,504">
              <v:shape style="position:absolute;left:7712;top:628;width:1049;height:504" coordorigin="7712,628" coordsize="1049,504" path="m7712,628l8762,628,8762,1132,7712,1132,7712,628xe" filled="f" stroked="t" strokeweight="5.6693pt" strokecolor="#A7A9AC">
                <v:path arrowok="t"/>
              </v:shape>
            </v:group>
            <v:group style="position:absolute;left:7712;top:628;width:1049;height:504" coordorigin="7712,628" coordsize="1049,504">
              <v:shape style="position:absolute;left:7712;top:628;width:1049;height:504" coordorigin="7712,628" coordsize="1049,504" path="m7712,628l8762,628,8762,1132,7712,1132,7712,628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Tw Cen MT" w:hAnsi="Tw Cen MT" w:cs="Tw Cen MT" w:eastAsia="Tw Cen MT"/>
          <w:b w:val="0"/>
          <w:bCs w:val="0"/>
          <w:color w:val="939598"/>
          <w:spacing w:val="0"/>
          <w:w w:val="115"/>
          <w:sz w:val="19"/>
          <w:szCs w:val="19"/>
        </w:rPr>
        <w:t>Documentos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spacing w:line="110" w:lineRule="exact" w:before="4"/>
        <w:rPr>
          <w:sz w:val="11"/>
          <w:szCs w:val="11"/>
        </w:rPr>
      </w:pPr>
      <w:r>
        <w:rPr>
          <w:sz w:val="11"/>
          <w:szCs w:val="11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294" w:right="0" w:firstLine="0"/>
        <w:jc w:val="left"/>
        <w:rPr>
          <w:rFonts w:ascii="Tw Cen MT" w:hAnsi="Tw Cen MT" w:cs="Tw Cen MT" w:eastAsia="Tw Cen MT"/>
          <w:sz w:val="19"/>
          <w:szCs w:val="19"/>
        </w:rPr>
      </w:pPr>
      <w:r>
        <w:rPr/>
        <w:pict>
          <v:group style="position:absolute;margin-left:382.781738pt;margin-top:-46.291348pt;width:58.1287pt;height:30.8619pt;mso-position-horizontal-relative:page;mso-position-vertical-relative:paragraph;z-index:-7837" coordorigin="7656,-926" coordsize="1163,617">
            <v:group style="position:absolute;left:7712;top:-869;width:1049;height:504" coordorigin="7712,-869" coordsize="1049,504">
              <v:shape style="position:absolute;left:7712;top:-869;width:1049;height:504" coordorigin="7712,-869" coordsize="1049,504" path="m7712,-869l8762,-869,8762,-365,7712,-365,7712,-869xe" filled="f" stroked="t" strokeweight="5.6693pt" strokecolor="#A7A9AC">
                <v:path arrowok="t"/>
              </v:shape>
            </v:group>
            <v:group style="position:absolute;left:7712;top:-869;width:1049;height:504" coordorigin="7712,-869" coordsize="1049,504">
              <v:shape style="position:absolute;left:7712;top:-869;width:1049;height:504" coordorigin="7712,-869" coordsize="1049,504" path="m7712,-869l8762,-869,8762,-365,7712,-365,7712,-869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2.670799pt;margin-top:33.334404pt;width:526.8002pt;height:.1pt;mso-position-horizontal-relative:page;mso-position-vertical-relative:paragraph;z-index:-7835" coordorigin="853,667" coordsize="10536,2">
            <v:shape style="position:absolute;left:853;top:667;width:10536;height:2" coordorigin="853,667" coordsize="10536,0" path="m853,667l11389,667e" filled="f" stroked="t" strokeweight="3.7pt" strokecolor="#A7A9AC">
              <v:path arrowok="t"/>
            </v:shape>
            <w10:wrap type="none"/>
          </v:group>
        </w:pict>
      </w:r>
      <w:r>
        <w:rPr>
          <w:rFonts w:ascii="Tw Cen MT" w:hAnsi="Tw Cen MT" w:cs="Tw Cen MT" w:eastAsia="Tw Cen MT"/>
          <w:b w:val="0"/>
          <w:bCs w:val="0"/>
          <w:color w:val="939598"/>
          <w:spacing w:val="0"/>
          <w:w w:val="125"/>
          <w:sz w:val="19"/>
          <w:szCs w:val="19"/>
        </w:rPr>
        <w:t>Dere</w:t>
      </w:r>
      <w:r>
        <w:rPr>
          <w:rFonts w:ascii="Tw Cen MT" w:hAnsi="Tw Cen MT" w:cs="Tw Cen MT" w:eastAsia="Tw Cen MT"/>
          <w:b w:val="0"/>
          <w:bCs w:val="0"/>
          <w:color w:val="939598"/>
          <w:spacing w:val="8"/>
          <w:w w:val="125"/>
          <w:sz w:val="19"/>
          <w:szCs w:val="19"/>
        </w:rPr>
        <w:t>c</w:t>
      </w:r>
      <w:r>
        <w:rPr>
          <w:rFonts w:ascii="Tw Cen MT" w:hAnsi="Tw Cen MT" w:cs="Tw Cen MT" w:eastAsia="Tw Cen MT"/>
          <w:b w:val="0"/>
          <w:bCs w:val="0"/>
          <w:color w:val="939598"/>
          <w:spacing w:val="0"/>
          <w:w w:val="125"/>
          <w:sz w:val="19"/>
          <w:szCs w:val="19"/>
        </w:rPr>
        <w:t>hos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tabs>
          <w:tab w:pos="948" w:val="left" w:leader="none"/>
        </w:tabs>
        <w:spacing w:before="57"/>
        <w:ind w:left="210" w:right="0" w:firstLine="0"/>
        <w:jc w:val="left"/>
        <w:rPr>
          <w:rFonts w:ascii="Showcard Gothic" w:hAnsi="Showcard Gothic" w:cs="Showcard Gothic" w:eastAsia="Showcard Gothic"/>
          <w:sz w:val="15"/>
          <w:szCs w:val="15"/>
        </w:rPr>
      </w:pPr>
      <w:r>
        <w:rPr>
          <w:spacing w:val="0"/>
          <w:w w:val="90"/>
        </w:rPr>
        <w:br w:type="column"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sz w:val="23"/>
          <w:szCs w:val="23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sz w:val="23"/>
          <w:szCs w:val="23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2"/>
          <w:sz w:val="15"/>
          <w:szCs w:val="15"/>
        </w:rPr>
        <w:t>N/A</w:t>
      </w:r>
      <w:r>
        <w:rPr>
          <w:rFonts w:ascii="Showcard Gothic" w:hAnsi="Showcard Gothic" w:cs="Showcard Gothic" w:eastAsia="Showcard Gothic"/>
          <w:b w:val="0"/>
          <w:bCs w:val="0"/>
          <w:color w:val="000000"/>
          <w:spacing w:val="0"/>
          <w:w w:val="100"/>
          <w:position w:val="0"/>
          <w:sz w:val="15"/>
          <w:szCs w:val="15"/>
        </w:rPr>
      </w:r>
    </w:p>
    <w:p>
      <w:pPr>
        <w:spacing w:line="130" w:lineRule="exact" w:before="5"/>
        <w:rPr>
          <w:sz w:val="13"/>
          <w:szCs w:val="13"/>
        </w:rPr>
      </w:pPr>
      <w:r>
        <w:rPr>
          <w:sz w:val="13"/>
          <w:szCs w:val="13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948" w:val="left" w:leader="none"/>
        </w:tabs>
        <w:ind w:left="210" w:right="0" w:firstLine="0"/>
        <w:jc w:val="left"/>
        <w:rPr>
          <w:rFonts w:ascii="Showcard Gothic" w:hAnsi="Showcard Gothic" w:cs="Showcard Gothic" w:eastAsia="Showcard Gothic"/>
          <w:sz w:val="15"/>
          <w:szCs w:val="15"/>
        </w:rPr>
      </w:pPr>
      <w:r>
        <w:rPr/>
        <w:pict>
          <v:group style="position:absolute;margin-left:507.50531pt;margin-top:-31.648026pt;width:15.183pt;height:16.3100pt;mso-position-horizontal-relative:page;mso-position-vertical-relative:paragraph;z-index:-7816" coordorigin="10150,-633" coordsize="304,326">
            <v:group style="position:absolute;left:10193;top:-590;width:219;height:241" coordorigin="10193,-590" coordsize="219,241">
              <v:shape style="position:absolute;left:10193;top:-590;width:219;height:241" coordorigin="10193,-590" coordsize="219,241" path="m10193,-590l10411,-590,10411,-349,10193,-349,10193,-590xe" filled="f" stroked="t" strokeweight="4.252pt" strokecolor="#A7A9AC">
                <v:path arrowok="t"/>
              </v:shape>
            </v:group>
            <v:group style="position:absolute;left:10193;top:-590;width:219;height:241" coordorigin="10193,-590" coordsize="219,241">
              <v:shape style="position:absolute;left:10193;top:-590;width:219;height:241" coordorigin="10193,-590" coordsize="219,241" path="m10193,-590l10411,-590,10411,-349,10193,-349,10193,-590xe" filled="t" fillcolor="#FFFFFF" stroked="f">
                <v:path arrowok="t"/>
                <v:fill type="solid"/>
              </v:shape>
            </v:group>
            <v:group style="position:absolute;left:10216;top:-559;width:163;height:166" coordorigin="10216,-559" coordsize="163,166">
              <v:shape style="position:absolute;left:10216;top:-559;width:163;height:166" coordorigin="10216,-559" coordsize="163,166" path="m10245,-549l10216,-514,10272,-468,10226,-412,10249,-394,10295,-449,10367,-449,10323,-485,10338,-503,10301,-503,10245,-549xe" filled="t" fillcolor="#939598" stroked="f">
                <v:path arrowok="t"/>
                <v:fill type="solid"/>
              </v:shape>
              <v:shape style="position:absolute;left:10216;top:-559;width:163;height:166" coordorigin="10216,-559" coordsize="163,166" path="m10367,-449l10295,-449,10351,-404,10379,-439,10367,-449xe" filled="t" fillcolor="#939598" stroked="f">
                <v:path arrowok="t"/>
                <v:fill type="solid"/>
              </v:shape>
              <v:shape style="position:absolute;left:10216;top:-559;width:163;height:166" coordorigin="10216,-559" coordsize="163,166" path="m10346,-559l10301,-503,10338,-503,10369,-541,10346,-559xe" filled="t" fillcolor="#939598" stroked="f">
                <v:path arrowok="t"/>
                <v:fill type="solid"/>
              </v:shape>
            </v:group>
            <v:group style="position:absolute;left:10216;top:-559;width:163;height:166" coordorigin="10216,-559" coordsize="163,166">
              <v:shape style="position:absolute;left:10216;top:-559;width:163;height:166" coordorigin="10216,-559" coordsize="163,166" path="m10351,-404l10379,-439,10323,-485,10369,-541,10346,-559,10301,-503,10245,-549,10216,-514,10272,-468,10226,-412,10249,-394,10295,-449,10351,-404xe" filled="f" stroked="t" strokeweight=".5669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87.402008pt;margin-top:-31.648026pt;width:15.183pt;height:16.3100pt;mso-position-horizontal-relative:page;mso-position-vertical-relative:paragraph;z-index:-7815" coordorigin="9748,-633" coordsize="304,326">
            <v:group style="position:absolute;left:9791;top:-590;width:219;height:241" coordorigin="9791,-590" coordsize="219,241">
              <v:shape style="position:absolute;left:9791;top:-590;width:219;height:241" coordorigin="9791,-590" coordsize="219,241" path="m9791,-590l10009,-590,10009,-349,9791,-349,9791,-590xe" filled="f" stroked="t" strokeweight="4.252pt" strokecolor="#A7A9AC">
                <v:path arrowok="t"/>
              </v:shape>
            </v:group>
            <v:group style="position:absolute;left:9791;top:-590;width:219;height:241" coordorigin="9791,-590" coordsize="219,241">
              <v:shape style="position:absolute;left:9791;top:-590;width:219;height:241" coordorigin="9791,-590" coordsize="219,241" path="m9791,-590l10009,-590,10009,-349,9791,-349,9791,-590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66.825287pt;margin-top:-31.648026pt;width:15.4562pt;height:16.3100pt;mso-position-horizontal-relative:page;mso-position-vertical-relative:paragraph;z-index:-7813" coordorigin="9337,-633" coordsize="309,326">
            <v:group style="position:absolute;left:9384;top:-590;width:219;height:241" coordorigin="9384,-590" coordsize="219,241">
              <v:shape style="position:absolute;left:9384;top:-590;width:219;height:241" coordorigin="9384,-590" coordsize="219,241" path="m9384,-590l9603,-590,9603,-349,9384,-349,9384,-590xe" filled="f" stroked="t" strokeweight="4.252pt" strokecolor="#A7A9AC">
                <v:path arrowok="t"/>
              </v:shape>
            </v:group>
            <v:group style="position:absolute;left:9384;top:-590;width:219;height:241" coordorigin="9384,-590" coordsize="219,241">
              <v:shape style="position:absolute;left:9384;top:-590;width:219;height:241" coordorigin="9384,-590" coordsize="219,241" path="m9384,-590l9603,-590,9603,-349,9384,-349,9384,-590xe" filled="t" fillcolor="#FFFFFF" stroked="f">
                <v:path arrowok="t"/>
                <v:fill type="solid"/>
              </v:shape>
            </v:group>
            <v:group style="position:absolute;left:9379;top:-587;width:198;height:201" coordorigin="9379,-587" coordsize="198,201">
              <v:shape style="position:absolute;left:9379;top:-587;width:198;height:201" coordorigin="9379,-587" coordsize="198,201" path="m9507,-415l9432,-415,9450,-411,9463,-397,9470,-388,9480,-386,9487,-387,9492,-397,9492,-400,9497,-407,9503,-411,9508,-413,9507,-415xe" filled="t" fillcolor="#939598" stroked="f">
                <v:path arrowok="t"/>
                <v:fill type="solid"/>
              </v:shape>
              <v:shape style="position:absolute;left:9379;top:-587;width:198;height:201" coordorigin="9379,-587" coordsize="198,201" path="m9421,-562l9416,-560,9411,-556,9403,-543,9408,-533,9407,-514,9386,-499,9380,-494,9379,-484,9381,-478,9389,-470,9401,-463,9409,-448,9410,-441,9403,-426,9399,-422,9416,-410,9419,-408,9423,-410,9432,-415,9507,-415,9507,-415,9498,-424,9492,-429,9493,-429,9488,-429,9467,-429,9448,-437,9433,-450,9423,-468,9422,-492,9427,-509,9442,-526,9459,-536,9476,-541,9552,-541,9554,-543,9552,-549,9549,-552,9525,-552,9509,-556,9429,-556,9421,-562xe" filled="t" fillcolor="#939598" stroked="f">
                <v:path arrowok="t"/>
                <v:fill type="solid"/>
              </v:shape>
              <v:shape style="position:absolute;left:9379;top:-587;width:198;height:201" coordorigin="9379,-587" coordsize="198,201" path="m9494,-430l9488,-429,9493,-429,9494,-430xe" filled="t" fillcolor="#939598" stroked="f">
                <v:path arrowok="t"/>
                <v:fill type="solid"/>
              </v:shape>
              <v:shape style="position:absolute;left:9379;top:-587;width:198;height:201" coordorigin="9379,-587" coordsize="198,201" path="m9552,-541l9476,-541,9494,-539,9509,-532,9535,-478,9535,-472,9532,-467,9532,-465,9543,-454,9547,-451,9548,-450,9569,-470,9571,-472,9576,-477,9577,-489,9573,-497,9561,-497,9547,-517,9545,-528,9552,-541xe" filled="t" fillcolor="#939598" stroked="f">
                <v:path arrowok="t"/>
                <v:fill type="solid"/>
              </v:shape>
              <v:shape style="position:absolute;left:9379;top:-587;width:198;height:201" coordorigin="9379,-587" coordsize="198,201" path="m9571,-501l9561,-497,9573,-497,9571,-501xe" filled="t" fillcolor="#939598" stroked="f">
                <v:path arrowok="t"/>
                <v:fill type="solid"/>
              </v:shape>
              <v:shape style="position:absolute;left:9379;top:-587;width:198;height:201" coordorigin="9379,-587" coordsize="198,201" path="m9539,-563l9528,-557,9525,-552,9549,-552,9544,-556,9539,-563xe" filled="t" fillcolor="#939598" stroked="f">
                <v:path arrowok="t"/>
                <v:fill type="solid"/>
              </v:shape>
              <v:shape style="position:absolute;left:9379;top:-587;width:198;height:201" coordorigin="9379,-587" coordsize="198,201" path="m9492,-571l9465,-571,9461,-566,9447,-556,9429,-556,9509,-556,9507,-556,9495,-563,9492,-571xe" filled="t" fillcolor="#939598" stroked="f">
                <v:path arrowok="t"/>
                <v:fill type="solid"/>
              </v:shape>
              <v:shape style="position:absolute;left:9379;top:-587;width:198;height:201" coordorigin="9379,-587" coordsize="198,201" path="m9469,-587l9463,-569,9465,-571,9492,-571,9491,-573,9491,-576,9486,-582,9469,-587xe" filled="t" fillcolor="#939598" stroked="f">
                <v:path arrowok="t"/>
                <v:fill type="solid"/>
              </v:shape>
            </v:group>
            <v:group style="position:absolute;left:9439;top:-520;width:157;height:157" coordorigin="9439,-520" coordsize="157,157">
              <v:shape style="position:absolute;left:9439;top:-520;width:157;height:157" coordorigin="9439,-520" coordsize="157,157" path="m9541,-444l9490,-444,9498,-437,9504,-430,9539,-396,9552,-382,9558,-376,9572,-363,9586,-366,9589,-371,9569,-371,9562,-388,9579,-393,9592,-393,9588,-397,9559,-427,9546,-440,9541,-444xe" filled="t" fillcolor="#939598" stroked="f">
                <v:path arrowok="t"/>
                <v:fill type="solid"/>
              </v:shape>
              <v:shape style="position:absolute;left:9439;top:-520;width:157;height:157" coordorigin="9439,-520" coordsize="157,157" path="m9592,-393l9579,-393,9584,-390,9586,-382,9584,-377,9569,-371,9589,-371,9596,-381,9596,-390,9592,-393xe" filled="t" fillcolor="#939598" stroked="f">
                <v:path arrowok="t"/>
                <v:fill type="solid"/>
              </v:shape>
              <v:shape style="position:absolute;left:9439;top:-520;width:157;height:157" coordorigin="9439,-520" coordsize="157,157" path="m9447,-493l9439,-491,9441,-474,9445,-467,9458,-450,9477,-443,9488,-443,9490,-444,9541,-444,9540,-445,9532,-454,9517,-468,9516,-472,9473,-472,9465,-475,9447,-493xe" filled="t" fillcolor="#939598" stroked="f">
                <v:path arrowok="t"/>
                <v:fill type="solid"/>
              </v:shape>
              <v:shape style="position:absolute;left:9439;top:-520;width:157;height:157" coordorigin="9439,-520" coordsize="157,157" path="m9502,-514l9466,-514,9468,-512,9483,-496,9486,-493,9488,-492,9489,-486,9485,-483,9481,-480,9473,-472,9516,-472,9516,-472,9521,-485,9509,-507,9503,-513,9502,-514xe" filled="t" fillcolor="#939598" stroked="f">
                <v:path arrowok="t"/>
                <v:fill type="solid"/>
              </v:shape>
              <v:shape style="position:absolute;left:9439;top:-520;width:157;height:157" coordorigin="9439,-520" coordsize="157,157" path="m9470,-520l9470,-518,9464,-517,9465,-513,9466,-514,9502,-514,9490,-518,9485,-520,9470,-520xe" filled="t" fillcolor="#939598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527.028076pt;margin-top:-31.648026pt;width:15.1829pt;height:16.3100pt;mso-position-horizontal-relative:page;mso-position-vertical-relative:paragraph;z-index:-7812" coordorigin="10541,-633" coordsize="304,326">
            <v:group style="position:absolute;left:10583;top:-590;width:219;height:241" coordorigin="10583,-590" coordsize="219,241">
              <v:shape style="position:absolute;left:10583;top:-590;width:219;height:241" coordorigin="10583,-590" coordsize="219,241" path="m10583,-590l10802,-590,10802,-349,10583,-349,10583,-590xe" filled="f" stroked="t" strokeweight="4.252pt" strokecolor="#A7A9AC">
                <v:path arrowok="t"/>
              </v:shape>
            </v:group>
            <v:group style="position:absolute;left:10583;top:-590;width:219;height:241" coordorigin="10583,-590" coordsize="219,241">
              <v:shape style="position:absolute;left:10583;top:-590;width:219;height:241" coordorigin="10583,-590" coordsize="219,241" path="m10583,-590l10802,-590,10802,-349,10583,-349,10583,-590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507.50531pt;margin-top:-.673226pt;width:15.183pt;height:16.3100pt;mso-position-horizontal-relative:page;mso-position-vertical-relative:paragraph;z-index:-7811" coordorigin="10150,-13" coordsize="304,326">
            <v:group style="position:absolute;left:10193;top:29;width:219;height:241" coordorigin="10193,29" coordsize="219,241">
              <v:shape style="position:absolute;left:10193;top:29;width:219;height:241" coordorigin="10193,29" coordsize="219,241" path="m10193,29l10411,29,10411,270,10193,270,10193,29xe" filled="f" stroked="t" strokeweight="4.252pt" strokecolor="#A7A9AC">
                <v:path arrowok="t"/>
              </v:shape>
            </v:group>
            <v:group style="position:absolute;left:10193;top:29;width:219;height:241" coordorigin="10193,29" coordsize="219,241">
              <v:shape style="position:absolute;left:10193;top:29;width:219;height:241" coordorigin="10193,29" coordsize="219,241" path="m10193,29l10411,29,10411,270,10193,270,10193,29xe" filled="t" fillcolor="#FFFFFF" stroked="f">
                <v:path arrowok="t"/>
                <v:fill type="solid"/>
              </v:shape>
            </v:group>
            <v:group style="position:absolute;left:10216;top:60;width:163;height:166" coordorigin="10216,60" coordsize="163,166">
              <v:shape style="position:absolute;left:10216;top:60;width:163;height:166" coordorigin="10216,60" coordsize="163,166" path="m10245,71l10216,106,10272,151,10226,207,10249,226,10295,170,10367,170,10323,135,10338,116,10301,116,10245,71xe" filled="t" fillcolor="#939598" stroked="f">
                <v:path arrowok="t"/>
                <v:fill type="solid"/>
              </v:shape>
              <v:shape style="position:absolute;left:10216;top:60;width:163;height:166" coordorigin="10216,60" coordsize="163,166" path="m10367,170l10295,170,10351,216,10379,180,10367,170xe" filled="t" fillcolor="#939598" stroked="f">
                <v:path arrowok="t"/>
                <v:fill type="solid"/>
              </v:shape>
              <v:shape style="position:absolute;left:10216;top:60;width:163;height:166" coordorigin="10216,60" coordsize="163,166" path="m10346,60l10301,116,10338,116,10369,79,10346,60xe" filled="t" fillcolor="#939598" stroked="f">
                <v:path arrowok="t"/>
                <v:fill type="solid"/>
              </v:shape>
            </v:group>
            <v:group style="position:absolute;left:10216;top:60;width:163;height:166" coordorigin="10216,60" coordsize="163,166">
              <v:shape style="position:absolute;left:10216;top:60;width:163;height:166" coordorigin="10216,60" coordsize="163,166" path="m10351,216l10379,180,10323,135,10369,79,10346,60,10301,116,10245,71,10216,106,10272,151,10226,207,10249,226,10295,170,10351,216xe" filled="f" stroked="t" strokeweight=".5669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87.402008pt;margin-top:-.673226pt;width:15.183pt;height:16.3100pt;mso-position-horizontal-relative:page;mso-position-vertical-relative:paragraph;z-index:-7810" coordorigin="9748,-13" coordsize="304,326">
            <v:group style="position:absolute;left:9791;top:29;width:219;height:241" coordorigin="9791,29" coordsize="219,241">
              <v:shape style="position:absolute;left:9791;top:29;width:219;height:241" coordorigin="9791,29" coordsize="219,241" path="m9791,29l10009,29,10009,270,9791,270,9791,29xe" filled="f" stroked="t" strokeweight="4.252pt" strokecolor="#A7A9AC">
                <v:path arrowok="t"/>
              </v:shape>
            </v:group>
            <v:group style="position:absolute;left:9791;top:29;width:219;height:241" coordorigin="9791,29" coordsize="219,241">
              <v:shape style="position:absolute;left:9791;top:29;width:219;height:241" coordorigin="9791,29" coordsize="219,241" path="m9791,29l10009,29,10009,270,9791,270,9791,29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47.000092pt;margin-top:-.673226pt;width:15.1829pt;height:16.3100pt;mso-position-horizontal-relative:page;mso-position-vertical-relative:paragraph;z-index:-7809" coordorigin="8940,-13" coordsize="304,326">
            <v:group style="position:absolute;left:8983;top:29;width:219;height:241" coordorigin="8983,29" coordsize="219,241">
              <v:shape style="position:absolute;left:8983;top:29;width:219;height:241" coordorigin="8983,29" coordsize="219,241" path="m8983,29l9201,29,9201,270,8983,270,8983,29xe" filled="f" stroked="t" strokeweight="4.252pt" strokecolor="#A7A9AC">
                <v:path arrowok="t"/>
              </v:shape>
            </v:group>
            <v:group style="position:absolute;left:8983;top:29;width:219;height:241" coordorigin="8983,29" coordsize="219,241">
              <v:shape style="position:absolute;left:8983;top:29;width:219;height:241" coordorigin="8983,29" coordsize="219,241" path="m8983,29l9201,29,9201,270,8983,270,8983,29xe" filled="t" fillcolor="#FFFFFF" stroked="f">
                <v:path arrowok="t"/>
                <v:fill type="solid"/>
              </v:shape>
            </v:group>
            <v:group style="position:absolute;left:8998;top:62;width:177;height:172" coordorigin="8998,62" coordsize="177,172">
              <v:shape style="position:absolute;left:8998;top:62;width:177;height:172" coordorigin="8998,62" coordsize="177,172" path="m9038,148l8998,171,9050,218,9055,223,9061,230,9062,232,9068,234,9069,231,9071,229,9073,226,9105,190,9075,190,9066,190,9058,182,9053,173,9049,167,9040,153,9038,148xe" filled="t" fillcolor="#939598" stroked="f">
                <v:path arrowok="t"/>
                <v:fill type="solid"/>
              </v:shape>
              <v:shape style="position:absolute;left:8998;top:62;width:177;height:172" coordorigin="8998,62" coordsize="177,172" path="m9175,62l9130,107,9093,158,9084,174,9075,190,9105,190,9111,182,9114,179,9116,178,9128,165,9135,156,9145,147,9171,125,9175,123,9175,123,9175,62xe" filled="t" fillcolor="#939598" stroked="f">
                <v:path arrowok="t"/>
                <v:fill type="solid"/>
              </v:shape>
            </v:group>
            <v:group style="position:absolute;left:8998;top:62;width:177;height:172" coordorigin="8998,62" coordsize="177,172">
              <v:shape style="position:absolute;left:8998;top:62;width:177;height:172" coordorigin="8998,62" coordsize="177,172" path="m9038,148l8998,171,9050,218,9053,221,9055,223,9058,226,9061,230,9062,232,9068,234,9069,231,9071,229,9073,226,9111,182,9114,179,9116,178,9119,175,9128,165,9135,156,9145,147,9171,125,9175,123,9175,123,9175,119,9175,62,9162,74,9145,91,9103,141,9084,174,9075,190,9066,190,9058,182,9053,173,9049,167,9040,153,9038,148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66.825287pt;margin-top:-.673226pt;width:15.4562pt;height:16.3100pt;mso-position-horizontal-relative:page;mso-position-vertical-relative:paragraph;z-index:-7808" coordorigin="9337,-13" coordsize="309,326">
            <v:group style="position:absolute;left:9384;top:29;width:219;height:241" coordorigin="9384,29" coordsize="219,241">
              <v:shape style="position:absolute;left:9384;top:29;width:219;height:241" coordorigin="9384,29" coordsize="219,241" path="m9384,29l9603,29,9603,270,9384,270,9384,29xe" filled="f" stroked="t" strokeweight="4.252pt" strokecolor="#A7A9AC">
                <v:path arrowok="t"/>
              </v:shape>
            </v:group>
            <v:group style="position:absolute;left:9384;top:29;width:219;height:241" coordorigin="9384,29" coordsize="219,241">
              <v:shape style="position:absolute;left:9384;top:29;width:219;height:241" coordorigin="9384,29" coordsize="219,241" path="m9384,29l9603,29,9603,270,9384,270,9384,29xe" filled="t" fillcolor="#FFFFFF" stroked="f">
                <v:path arrowok="t"/>
                <v:fill type="solid"/>
              </v:shape>
            </v:group>
            <v:group style="position:absolute;left:9379;top:32;width:198;height:201" coordorigin="9379,32" coordsize="198,201">
              <v:shape style="position:absolute;left:9379;top:32;width:198;height:201" coordorigin="9379,32" coordsize="198,201" path="m9507,205l9432,205,9450,208,9463,223,9470,231,9480,233,9487,233,9492,223,9492,220,9497,213,9503,209,9508,207,9507,205xe" filled="t" fillcolor="#939598" stroked="f">
                <v:path arrowok="t"/>
                <v:fill type="solid"/>
              </v:shape>
              <v:shape style="position:absolute;left:9379;top:32;width:198;height:201" coordorigin="9379,32" coordsize="198,201" path="m9421,57l9416,59,9411,64,9403,77,9408,87,9407,105,9386,121,9380,126,9379,135,9381,142,9389,149,9401,156,9409,171,9410,178,9403,193,9399,198,9416,210,9419,211,9423,210,9432,205,9507,205,9507,204,9498,196,9492,191,9493,190,9488,190,9467,190,9448,183,9433,169,9423,152,9422,127,9427,110,9442,94,9459,83,9476,79,9552,79,9554,76,9552,70,9549,68,9525,68,9509,64,9429,64,9421,57xe" filled="t" fillcolor="#939598" stroked="f">
                <v:path arrowok="t"/>
                <v:fill type="solid"/>
              </v:shape>
              <v:shape style="position:absolute;left:9379;top:32;width:198;height:201" coordorigin="9379,32" coordsize="198,201" path="m9494,189l9488,190,9493,190,9494,189xe" filled="t" fillcolor="#939598" stroked="f">
                <v:path arrowok="t"/>
                <v:fill type="solid"/>
              </v:shape>
              <v:shape style="position:absolute;left:9379;top:32;width:198;height:201" coordorigin="9379,32" coordsize="198,201" path="m9552,79l9476,79,9494,80,9509,88,9535,142,9535,147,9532,153,9532,154,9543,165,9547,169,9548,169,9569,149,9571,148,9576,142,9577,131,9573,123,9561,123,9547,102,9545,92,9552,79xe" filled="t" fillcolor="#939598" stroked="f">
                <v:path arrowok="t"/>
                <v:fill type="solid"/>
              </v:shape>
              <v:shape style="position:absolute;left:9379;top:32;width:198;height:201" coordorigin="9379,32" coordsize="198,201" path="m9571,118l9561,123,9573,123,9571,118xe" filled="t" fillcolor="#939598" stroked="f">
                <v:path arrowok="t"/>
                <v:fill type="solid"/>
              </v:shape>
              <v:shape style="position:absolute;left:9379;top:32;width:198;height:201" coordorigin="9379,32" coordsize="198,201" path="m9539,57l9528,62,9525,68,9549,68,9544,63,9539,57xe" filled="t" fillcolor="#939598" stroked="f">
                <v:path arrowok="t"/>
                <v:fill type="solid"/>
              </v:shape>
              <v:shape style="position:absolute;left:9379;top:32;width:198;height:201" coordorigin="9379,32" coordsize="198,201" path="m9492,49l9465,49,9461,53,9447,63,9429,64,9509,64,9507,63,9495,57,9492,49xe" filled="t" fillcolor="#939598" stroked="f">
                <v:path arrowok="t"/>
                <v:fill type="solid"/>
              </v:shape>
              <v:shape style="position:absolute;left:9379;top:32;width:198;height:201" coordorigin="9379,32" coordsize="198,201" path="m9469,32l9463,50,9465,49,9492,49,9491,47,9491,44,9486,37,9469,32xe" filled="t" fillcolor="#939598" stroked="f">
                <v:path arrowok="t"/>
                <v:fill type="solid"/>
              </v:shape>
            </v:group>
            <v:group style="position:absolute;left:9439;top:100;width:157;height:157" coordorigin="9439,100" coordsize="157,157">
              <v:shape style="position:absolute;left:9439;top:100;width:157;height:157" coordorigin="9439,100" coordsize="157,157" path="m9541,175l9490,175,9498,183,9504,189,9539,224,9552,237,9558,244,9572,256,9586,253,9589,249,9569,249,9562,231,9579,226,9592,226,9588,222,9559,193,9546,180,9541,175xe" filled="t" fillcolor="#939598" stroked="f">
                <v:path arrowok="t"/>
                <v:fill type="solid"/>
              </v:shape>
              <v:shape style="position:absolute;left:9439;top:100;width:157;height:157" coordorigin="9439,100" coordsize="157,157" path="m9592,226l9579,226,9584,229,9586,238,9584,242,9569,249,9589,249,9596,239,9596,229,9592,226xe" filled="t" fillcolor="#939598" stroked="f">
                <v:path arrowok="t"/>
                <v:fill type="solid"/>
              </v:shape>
              <v:shape style="position:absolute;left:9439;top:100;width:157;height:157" coordorigin="9439,100" coordsize="157,157" path="m9447,127l9439,129,9441,145,9445,153,9458,169,9477,176,9488,176,9490,175,9541,175,9540,174,9532,165,9517,152,9516,148,9473,148,9465,144,9447,127xe" filled="t" fillcolor="#939598" stroked="f">
                <v:path arrowok="t"/>
                <v:fill type="solid"/>
              </v:shape>
              <v:shape style="position:absolute;left:9439;top:100;width:157;height:157" coordorigin="9439,100" coordsize="157,157" path="m9502,105l9466,105,9468,107,9483,123,9486,126,9488,127,9489,133,9485,137,9481,140,9473,148,9516,148,9516,147,9521,134,9509,112,9503,106,9502,105xe" filled="t" fillcolor="#939598" stroked="f">
                <v:path arrowok="t"/>
                <v:fill type="solid"/>
              </v:shape>
              <v:shape style="position:absolute;left:9439;top:100;width:157;height:157" coordorigin="9439,100" coordsize="157,157" path="m9470,100l9470,101,9464,103,9465,106,9466,105,9502,105,9490,101,9485,100,9470,100xe" filled="t" fillcolor="#939598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527.028076pt;margin-top:-.673226pt;width:15.1829pt;height:16.3100pt;mso-position-horizontal-relative:page;mso-position-vertical-relative:paragraph;z-index:-7807" coordorigin="10541,-13" coordsize="304,326">
            <v:group style="position:absolute;left:10583;top:29;width:219;height:241" coordorigin="10583,29" coordsize="219,241">
              <v:shape style="position:absolute;left:10583;top:29;width:219;height:241" coordorigin="10583,29" coordsize="219,241" path="m10583,29l10802,29,10802,270,10583,270,10583,29xe" filled="f" stroked="t" strokeweight="4.252pt" strokecolor="#A7A9AC">
                <v:path arrowok="t"/>
              </v:shape>
            </v:group>
            <v:group style="position:absolute;left:10583;top:29;width:219;height:241" coordorigin="10583,29" coordsize="219,241">
              <v:shape style="position:absolute;left:10583;top:29;width:219;height:241" coordorigin="10583,29" coordsize="219,241" path="m10583,29l10802,29,10802,270,10583,270,10583,29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sz w:val="23"/>
          <w:szCs w:val="23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sz w:val="23"/>
          <w:szCs w:val="23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2"/>
          <w:sz w:val="15"/>
          <w:szCs w:val="15"/>
        </w:rPr>
        <w:t>N/A</w:t>
      </w:r>
      <w:r>
        <w:rPr>
          <w:rFonts w:ascii="Showcard Gothic" w:hAnsi="Showcard Gothic" w:cs="Showcard Gothic" w:eastAsia="Showcard Gothic"/>
          <w:b w:val="0"/>
          <w:bCs w:val="0"/>
          <w:color w:val="000000"/>
          <w:spacing w:val="0"/>
          <w:w w:val="100"/>
          <w:position w:val="0"/>
          <w:sz w:val="15"/>
          <w:szCs w:val="15"/>
        </w:rPr>
      </w:r>
    </w:p>
    <w:p>
      <w:pPr>
        <w:spacing w:line="190" w:lineRule="exact" w:before="8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948" w:val="left" w:leader="none"/>
        </w:tabs>
        <w:ind w:left="210" w:right="0" w:firstLine="0"/>
        <w:jc w:val="left"/>
        <w:rPr>
          <w:rFonts w:ascii="Showcard Gothic" w:hAnsi="Showcard Gothic" w:cs="Showcard Gothic" w:eastAsia="Showcard Gothic"/>
          <w:sz w:val="15"/>
          <w:szCs w:val="15"/>
        </w:rPr>
      </w:pPr>
      <w:r>
        <w:rPr/>
        <w:pict>
          <v:group style="position:absolute;margin-left:507.50531pt;margin-top:-.673309pt;width:15.183pt;height:16.3100pt;mso-position-horizontal-relative:page;mso-position-vertical-relative:paragraph;z-index:-7806" coordorigin="10150,-13" coordsize="304,326">
            <v:group style="position:absolute;left:10193;top:29;width:219;height:241" coordorigin="10193,29" coordsize="219,241">
              <v:shape style="position:absolute;left:10193;top:29;width:219;height:241" coordorigin="10193,29" coordsize="219,241" path="m10193,29l10411,29,10411,270,10193,270,10193,29xe" filled="f" stroked="t" strokeweight="4.252pt" strokecolor="#A7A9AC">
                <v:path arrowok="t"/>
              </v:shape>
            </v:group>
            <v:group style="position:absolute;left:10193;top:29;width:219;height:241" coordorigin="10193,29" coordsize="219,241">
              <v:shape style="position:absolute;left:10193;top:29;width:219;height:241" coordorigin="10193,29" coordsize="219,241" path="m10193,29l10411,29,10411,270,10193,270,10193,29xe" filled="t" fillcolor="#FFFFFF" stroked="f">
                <v:path arrowok="t"/>
                <v:fill type="solid"/>
              </v:shape>
            </v:group>
            <v:group style="position:absolute;left:10216;top:60;width:163;height:166" coordorigin="10216,60" coordsize="163,166">
              <v:shape style="position:absolute;left:10216;top:60;width:163;height:166" coordorigin="10216,60" coordsize="163,166" path="m10245,71l10216,106,10272,151,10226,207,10249,226,10295,170,10367,170,10323,135,10338,116,10301,116,10245,71xe" filled="t" fillcolor="#939598" stroked="f">
                <v:path arrowok="t"/>
                <v:fill type="solid"/>
              </v:shape>
              <v:shape style="position:absolute;left:10216;top:60;width:163;height:166" coordorigin="10216,60" coordsize="163,166" path="m10367,170l10295,170,10351,216,10379,180,10367,170xe" filled="t" fillcolor="#939598" stroked="f">
                <v:path arrowok="t"/>
                <v:fill type="solid"/>
              </v:shape>
              <v:shape style="position:absolute;left:10216;top:60;width:163;height:166" coordorigin="10216,60" coordsize="163,166" path="m10346,60l10301,116,10338,116,10369,79,10346,60xe" filled="t" fillcolor="#939598" stroked="f">
                <v:path arrowok="t"/>
                <v:fill type="solid"/>
              </v:shape>
            </v:group>
            <v:group style="position:absolute;left:10216;top:60;width:163;height:166" coordorigin="10216,60" coordsize="163,166">
              <v:shape style="position:absolute;left:10216;top:60;width:163;height:166" coordorigin="10216,60" coordsize="163,166" path="m10351,216l10379,180,10323,135,10369,79,10346,60,10301,116,10245,71,10216,106,10272,151,10226,207,10249,226,10295,170,10351,216xe" filled="f" stroked="t" strokeweight=".5669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87.402008pt;margin-top:-.673309pt;width:15.183pt;height:16.3100pt;mso-position-horizontal-relative:page;mso-position-vertical-relative:paragraph;z-index:-7805" coordorigin="9748,-13" coordsize="304,326">
            <v:group style="position:absolute;left:9791;top:29;width:219;height:241" coordorigin="9791,29" coordsize="219,241">
              <v:shape style="position:absolute;left:9791;top:29;width:219;height:241" coordorigin="9791,29" coordsize="219,241" path="m9791,29l10009,29,10009,270,9791,270,9791,29xe" filled="f" stroked="t" strokeweight="4.252pt" strokecolor="#A7A9AC">
                <v:path arrowok="t"/>
              </v:shape>
            </v:group>
            <v:group style="position:absolute;left:9791;top:29;width:219;height:241" coordorigin="9791,29" coordsize="219,241">
              <v:shape style="position:absolute;left:9791;top:29;width:219;height:241" coordorigin="9791,29" coordsize="219,241" path="m9791,29l10009,29,10009,270,9791,270,9791,29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47.000092pt;margin-top:-.673309pt;width:15.1829pt;height:16.3100pt;mso-position-horizontal-relative:page;mso-position-vertical-relative:paragraph;z-index:-7804" coordorigin="8940,-13" coordsize="304,326">
            <v:group style="position:absolute;left:8983;top:29;width:219;height:241" coordorigin="8983,29" coordsize="219,241">
              <v:shape style="position:absolute;left:8983;top:29;width:219;height:241" coordorigin="8983,29" coordsize="219,241" path="m8983,29l9201,29,9201,270,8983,270,8983,29xe" filled="f" stroked="t" strokeweight="4.252pt" strokecolor="#A7A9AC">
                <v:path arrowok="t"/>
              </v:shape>
            </v:group>
            <v:group style="position:absolute;left:8983;top:29;width:219;height:241" coordorigin="8983,29" coordsize="219,241">
              <v:shape style="position:absolute;left:8983;top:29;width:219;height:241" coordorigin="8983,29" coordsize="219,241" path="m8983,29l9201,29,9201,270,8983,270,8983,29xe" filled="t" fillcolor="#FFFFFF" stroked="f">
                <v:path arrowok="t"/>
                <v:fill type="solid"/>
              </v:shape>
            </v:group>
            <v:group style="position:absolute;left:8998;top:62;width:177;height:172" coordorigin="8998,62" coordsize="177,172">
              <v:shape style="position:absolute;left:8998;top:62;width:177;height:172" coordorigin="8998,62" coordsize="177,172" path="m9038,148l8998,171,9050,218,9055,223,9061,230,9062,232,9068,234,9069,231,9071,229,9073,226,9105,190,9075,190,9066,190,9058,182,9053,173,9049,167,9040,153,9038,148xe" filled="t" fillcolor="#939598" stroked="f">
                <v:path arrowok="t"/>
                <v:fill type="solid"/>
              </v:shape>
              <v:shape style="position:absolute;left:8998;top:62;width:177;height:172" coordorigin="8998,62" coordsize="177,172" path="m9175,62l9130,107,9093,158,9084,174,9075,190,9105,190,9111,182,9114,179,9116,178,9128,165,9135,156,9145,147,9171,125,9175,123,9175,123,9175,62xe" filled="t" fillcolor="#939598" stroked="f">
                <v:path arrowok="t"/>
                <v:fill type="solid"/>
              </v:shape>
            </v:group>
            <v:group style="position:absolute;left:8998;top:62;width:177;height:172" coordorigin="8998,62" coordsize="177,172">
              <v:shape style="position:absolute;left:8998;top:62;width:177;height:172" coordorigin="8998,62" coordsize="177,172" path="m9038,148l8998,171,9050,218,9053,221,9055,223,9058,226,9061,230,9062,232,9068,234,9069,231,9071,229,9073,226,9111,182,9114,179,9116,178,9119,175,9128,165,9135,156,9145,147,9171,125,9175,123,9175,123,9175,119,9175,62,9162,74,9145,91,9103,141,9084,174,9075,190,9066,190,9058,182,9053,173,9049,167,9040,153,9038,148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66.825287pt;margin-top:-.673309pt;width:15.4562pt;height:16.3100pt;mso-position-horizontal-relative:page;mso-position-vertical-relative:paragraph;z-index:-7803" coordorigin="9337,-13" coordsize="309,326">
            <v:group style="position:absolute;left:9384;top:29;width:219;height:241" coordorigin="9384,29" coordsize="219,241">
              <v:shape style="position:absolute;left:9384;top:29;width:219;height:241" coordorigin="9384,29" coordsize="219,241" path="m9384,29l9603,29,9603,270,9384,270,9384,29xe" filled="f" stroked="t" strokeweight="4.252pt" strokecolor="#A7A9AC">
                <v:path arrowok="t"/>
              </v:shape>
            </v:group>
            <v:group style="position:absolute;left:9384;top:29;width:219;height:241" coordorigin="9384,29" coordsize="219,241">
              <v:shape style="position:absolute;left:9384;top:29;width:219;height:241" coordorigin="9384,29" coordsize="219,241" path="m9384,29l9603,29,9603,270,9384,270,9384,29xe" filled="t" fillcolor="#FFFFFF" stroked="f">
                <v:path arrowok="t"/>
                <v:fill type="solid"/>
              </v:shape>
            </v:group>
            <v:group style="position:absolute;left:9379;top:32;width:198;height:201" coordorigin="9379,32" coordsize="198,201">
              <v:shape style="position:absolute;left:9379;top:32;width:198;height:201" coordorigin="9379,32" coordsize="198,201" path="m9507,205l9432,205,9450,208,9463,223,9470,231,9480,233,9487,233,9492,223,9492,220,9497,213,9503,209,9508,207,9507,205xe" filled="t" fillcolor="#939598" stroked="f">
                <v:path arrowok="t"/>
                <v:fill type="solid"/>
              </v:shape>
              <v:shape style="position:absolute;left:9379;top:32;width:198;height:201" coordorigin="9379,32" coordsize="198,201" path="m9421,57l9416,59,9411,64,9403,77,9408,87,9407,105,9386,121,9380,126,9379,135,9381,142,9389,149,9401,156,9409,171,9410,178,9403,193,9399,198,9416,210,9419,211,9423,210,9432,205,9507,205,9507,204,9498,196,9492,191,9493,190,9488,190,9467,190,9448,183,9433,169,9423,152,9422,127,9427,110,9442,94,9459,83,9476,79,9552,79,9554,76,9552,70,9549,68,9525,68,9509,64,9429,64,9421,57xe" filled="t" fillcolor="#939598" stroked="f">
                <v:path arrowok="t"/>
                <v:fill type="solid"/>
              </v:shape>
              <v:shape style="position:absolute;left:9379;top:32;width:198;height:201" coordorigin="9379,32" coordsize="198,201" path="m9494,189l9488,190,9493,190,9494,189xe" filled="t" fillcolor="#939598" stroked="f">
                <v:path arrowok="t"/>
                <v:fill type="solid"/>
              </v:shape>
              <v:shape style="position:absolute;left:9379;top:32;width:198;height:201" coordorigin="9379,32" coordsize="198,201" path="m9552,79l9476,79,9494,80,9509,88,9535,142,9535,147,9532,153,9532,154,9543,165,9547,169,9548,169,9569,149,9571,148,9576,142,9577,131,9573,123,9561,123,9547,102,9545,92,9552,79xe" filled="t" fillcolor="#939598" stroked="f">
                <v:path arrowok="t"/>
                <v:fill type="solid"/>
              </v:shape>
              <v:shape style="position:absolute;left:9379;top:32;width:198;height:201" coordorigin="9379,32" coordsize="198,201" path="m9571,118l9561,123,9573,123,9571,118xe" filled="t" fillcolor="#939598" stroked="f">
                <v:path arrowok="t"/>
                <v:fill type="solid"/>
              </v:shape>
              <v:shape style="position:absolute;left:9379;top:32;width:198;height:201" coordorigin="9379,32" coordsize="198,201" path="m9539,57l9528,62,9525,68,9549,68,9544,63,9539,57xe" filled="t" fillcolor="#939598" stroked="f">
                <v:path arrowok="t"/>
                <v:fill type="solid"/>
              </v:shape>
              <v:shape style="position:absolute;left:9379;top:32;width:198;height:201" coordorigin="9379,32" coordsize="198,201" path="m9492,49l9465,49,9461,53,9447,63,9429,64,9509,64,9507,63,9495,57,9492,49xe" filled="t" fillcolor="#939598" stroked="f">
                <v:path arrowok="t"/>
                <v:fill type="solid"/>
              </v:shape>
              <v:shape style="position:absolute;left:9379;top:32;width:198;height:201" coordorigin="9379,32" coordsize="198,201" path="m9469,32l9463,50,9465,49,9492,49,9491,47,9491,44,9486,37,9469,32xe" filled="t" fillcolor="#939598" stroked="f">
                <v:path arrowok="t"/>
                <v:fill type="solid"/>
              </v:shape>
            </v:group>
            <v:group style="position:absolute;left:9439;top:100;width:157;height:157" coordorigin="9439,100" coordsize="157,157">
              <v:shape style="position:absolute;left:9439;top:100;width:157;height:157" coordorigin="9439,100" coordsize="157,157" path="m9541,175l9490,175,9498,183,9504,189,9539,224,9552,237,9558,244,9572,256,9586,253,9589,249,9569,249,9562,231,9579,226,9592,226,9588,222,9559,193,9546,180,9541,175xe" filled="t" fillcolor="#939598" stroked="f">
                <v:path arrowok="t"/>
                <v:fill type="solid"/>
              </v:shape>
              <v:shape style="position:absolute;left:9439;top:100;width:157;height:157" coordorigin="9439,100" coordsize="157,157" path="m9592,226l9579,226,9584,229,9586,238,9584,242,9569,249,9589,249,9596,239,9596,229,9592,226xe" filled="t" fillcolor="#939598" stroked="f">
                <v:path arrowok="t"/>
                <v:fill type="solid"/>
              </v:shape>
              <v:shape style="position:absolute;left:9439;top:100;width:157;height:157" coordorigin="9439,100" coordsize="157,157" path="m9447,127l9439,129,9441,145,9445,153,9458,169,9477,176,9488,176,9490,175,9541,175,9540,174,9532,165,9517,152,9516,148,9473,148,9465,144,9447,127xe" filled="t" fillcolor="#939598" stroked="f">
                <v:path arrowok="t"/>
                <v:fill type="solid"/>
              </v:shape>
              <v:shape style="position:absolute;left:9439;top:100;width:157;height:157" coordorigin="9439,100" coordsize="157,157" path="m9502,105l9466,105,9468,107,9483,123,9486,126,9488,127,9489,133,9485,137,9481,140,9473,148,9516,148,9516,147,9521,134,9509,112,9503,106,9502,105xe" filled="t" fillcolor="#939598" stroked="f">
                <v:path arrowok="t"/>
                <v:fill type="solid"/>
              </v:shape>
              <v:shape style="position:absolute;left:9439;top:100;width:157;height:157" coordorigin="9439,100" coordsize="157,157" path="m9470,100l9470,101,9464,103,9465,106,9466,105,9502,105,9490,101,9485,100,9470,100xe" filled="t" fillcolor="#939598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527.028076pt;margin-top:-.673309pt;width:15.1829pt;height:16.3100pt;mso-position-horizontal-relative:page;mso-position-vertical-relative:paragraph;z-index:-7802" coordorigin="10541,-13" coordsize="304,326">
            <v:group style="position:absolute;left:10583;top:29;width:219;height:241" coordorigin="10583,29" coordsize="219,241">
              <v:shape style="position:absolute;left:10583;top:29;width:219;height:241" coordorigin="10583,29" coordsize="219,241" path="m10583,29l10802,29,10802,270,10583,270,10583,29xe" filled="f" stroked="t" strokeweight="4.252pt" strokecolor="#A7A9AC">
                <v:path arrowok="t"/>
              </v:shape>
            </v:group>
            <v:group style="position:absolute;left:10583;top:29;width:219;height:241" coordorigin="10583,29" coordsize="219,241">
              <v:shape style="position:absolute;left:10583;top:29;width:219;height:241" coordorigin="10583,29" coordsize="219,241" path="m10583,29l10802,29,10802,270,10583,270,10583,29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sz w:val="23"/>
          <w:szCs w:val="23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sz w:val="23"/>
          <w:szCs w:val="23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2"/>
          <w:sz w:val="15"/>
          <w:szCs w:val="15"/>
        </w:rPr>
        <w:t>N/A</w:t>
      </w:r>
      <w:r>
        <w:rPr>
          <w:rFonts w:ascii="Showcard Gothic" w:hAnsi="Showcard Gothic" w:cs="Showcard Gothic" w:eastAsia="Showcard Gothic"/>
          <w:b w:val="0"/>
          <w:bCs w:val="0"/>
          <w:color w:val="000000"/>
          <w:spacing w:val="0"/>
          <w:w w:val="100"/>
          <w:position w:val="0"/>
          <w:sz w:val="15"/>
          <w:szCs w:val="15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7"/>
        <w:rPr>
          <w:sz w:val="22"/>
          <w:szCs w:val="22"/>
        </w:rPr>
      </w:pPr>
      <w:r>
        <w:rPr>
          <w:sz w:val="22"/>
          <w:szCs w:val="22"/>
        </w:rPr>
      </w:r>
    </w:p>
    <w:p>
      <w:pPr>
        <w:tabs>
          <w:tab w:pos="948" w:val="left" w:leader="none"/>
        </w:tabs>
        <w:ind w:left="210" w:right="0" w:firstLine="0"/>
        <w:jc w:val="left"/>
        <w:rPr>
          <w:rFonts w:ascii="Showcard Gothic" w:hAnsi="Showcard Gothic" w:cs="Showcard Gothic" w:eastAsia="Showcard Gothic"/>
          <w:sz w:val="15"/>
          <w:szCs w:val="15"/>
        </w:rPr>
      </w:pPr>
      <w:r>
        <w:rPr/>
        <w:pict>
          <v:group style="position:absolute;margin-left:507.50531pt;margin-top:-.67331pt;width:15.183pt;height:16.310100pt;mso-position-horizontal-relative:page;mso-position-vertical-relative:paragraph;z-index:-7801" coordorigin="10150,-13" coordsize="304,326">
            <v:group style="position:absolute;left:10193;top:29;width:219;height:241" coordorigin="10193,29" coordsize="219,241">
              <v:shape style="position:absolute;left:10193;top:29;width:219;height:241" coordorigin="10193,29" coordsize="219,241" path="m10193,29l10411,29,10411,270,10193,270,10193,29xe" filled="f" stroked="t" strokeweight="4.252pt" strokecolor="#A7A9AC">
                <v:path arrowok="t"/>
              </v:shape>
            </v:group>
            <v:group style="position:absolute;left:10193;top:29;width:219;height:241" coordorigin="10193,29" coordsize="219,241">
              <v:shape style="position:absolute;left:10193;top:29;width:219;height:241" coordorigin="10193,29" coordsize="219,241" path="m10193,29l10411,29,10411,270,10193,270,10193,29xe" filled="t" fillcolor="#FFFFFF" stroked="f">
                <v:path arrowok="t"/>
                <v:fill type="solid"/>
              </v:shape>
            </v:group>
            <v:group style="position:absolute;left:10216;top:60;width:163;height:166" coordorigin="10216,60" coordsize="163,166">
              <v:shape style="position:absolute;left:10216;top:60;width:163;height:166" coordorigin="10216,60" coordsize="163,166" path="m10245,71l10216,106,10272,151,10226,207,10249,226,10295,170,10367,170,10323,135,10338,116,10301,116,10245,71xe" filled="t" fillcolor="#939598" stroked="f">
                <v:path arrowok="t"/>
                <v:fill type="solid"/>
              </v:shape>
              <v:shape style="position:absolute;left:10216;top:60;width:163;height:166" coordorigin="10216,60" coordsize="163,166" path="m10367,170l10295,170,10351,216,10379,180,10367,170xe" filled="t" fillcolor="#939598" stroked="f">
                <v:path arrowok="t"/>
                <v:fill type="solid"/>
              </v:shape>
              <v:shape style="position:absolute;left:10216;top:60;width:163;height:166" coordorigin="10216,60" coordsize="163,166" path="m10346,60l10301,116,10338,116,10369,79,10346,60xe" filled="t" fillcolor="#939598" stroked="f">
                <v:path arrowok="t"/>
                <v:fill type="solid"/>
              </v:shape>
            </v:group>
            <v:group style="position:absolute;left:10216;top:60;width:163;height:166" coordorigin="10216,60" coordsize="163,166">
              <v:shape style="position:absolute;left:10216;top:60;width:163;height:166" coordorigin="10216,60" coordsize="163,166" path="m10351,216l10379,180,10323,135,10369,79,10346,60,10301,116,10245,71,10216,106,10272,151,10226,207,10249,226,10295,170,10351,216xe" filled="f" stroked="t" strokeweight=".5669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87.402008pt;margin-top:-.67331pt;width:15.183pt;height:16.310100pt;mso-position-horizontal-relative:page;mso-position-vertical-relative:paragraph;z-index:-7800" coordorigin="9748,-13" coordsize="304,326">
            <v:group style="position:absolute;left:9791;top:29;width:219;height:241" coordorigin="9791,29" coordsize="219,241">
              <v:shape style="position:absolute;left:9791;top:29;width:219;height:241" coordorigin="9791,29" coordsize="219,241" path="m9791,29l10009,29,10009,270,9791,270,9791,29xe" filled="f" stroked="t" strokeweight="4.252pt" strokecolor="#A7A9AC">
                <v:path arrowok="t"/>
              </v:shape>
            </v:group>
            <v:group style="position:absolute;left:9791;top:29;width:219;height:241" coordorigin="9791,29" coordsize="219,241">
              <v:shape style="position:absolute;left:9791;top:29;width:219;height:241" coordorigin="9791,29" coordsize="219,241" path="m9791,29l10009,29,10009,270,9791,270,9791,29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66.825287pt;margin-top:-.67331pt;width:15.4562pt;height:16.310100pt;mso-position-horizontal-relative:page;mso-position-vertical-relative:paragraph;z-index:-7798" coordorigin="9337,-13" coordsize="309,326">
            <v:group style="position:absolute;left:9384;top:29;width:219;height:241" coordorigin="9384,29" coordsize="219,241">
              <v:shape style="position:absolute;left:9384;top:29;width:219;height:241" coordorigin="9384,29" coordsize="219,241" path="m9384,29l9603,29,9603,270,9384,270,9384,29xe" filled="f" stroked="t" strokeweight="4.252pt" strokecolor="#A7A9AC">
                <v:path arrowok="t"/>
              </v:shape>
            </v:group>
            <v:group style="position:absolute;left:9384;top:29;width:219;height:241" coordorigin="9384,29" coordsize="219,241">
              <v:shape style="position:absolute;left:9384;top:29;width:219;height:241" coordorigin="9384,29" coordsize="219,241" path="m9384,29l9603,29,9603,270,9384,270,9384,29xe" filled="t" fillcolor="#FFFFFF" stroked="f">
                <v:path arrowok="t"/>
                <v:fill type="solid"/>
              </v:shape>
            </v:group>
            <v:group style="position:absolute;left:9379;top:32;width:198;height:201" coordorigin="9379,32" coordsize="198,201">
              <v:shape style="position:absolute;left:9379;top:32;width:198;height:201" coordorigin="9379,32" coordsize="198,201" path="m9507,205l9432,205,9450,208,9463,223,9470,231,9480,233,9487,233,9492,223,9492,220,9497,213,9503,209,9508,207,9507,205xe" filled="t" fillcolor="#939598" stroked="f">
                <v:path arrowok="t"/>
                <v:fill type="solid"/>
              </v:shape>
              <v:shape style="position:absolute;left:9379;top:32;width:198;height:201" coordorigin="9379,32" coordsize="198,201" path="m9421,57l9416,59,9411,64,9403,77,9408,87,9407,105,9386,121,9380,126,9379,135,9381,142,9389,149,9401,156,9409,171,9410,178,9403,193,9399,198,9416,210,9419,211,9423,210,9432,205,9507,205,9507,204,9498,196,9492,191,9493,190,9488,190,9467,190,9448,183,9433,169,9423,152,9422,127,9427,110,9442,94,9459,83,9476,79,9552,79,9554,76,9552,70,9549,68,9525,68,9509,64,9429,64,9421,57xe" filled="t" fillcolor="#939598" stroked="f">
                <v:path arrowok="t"/>
                <v:fill type="solid"/>
              </v:shape>
              <v:shape style="position:absolute;left:9379;top:32;width:198;height:201" coordorigin="9379,32" coordsize="198,201" path="m9494,189l9488,190,9493,190,9494,189xe" filled="t" fillcolor="#939598" stroked="f">
                <v:path arrowok="t"/>
                <v:fill type="solid"/>
              </v:shape>
              <v:shape style="position:absolute;left:9379;top:32;width:198;height:201" coordorigin="9379,32" coordsize="198,201" path="m9552,79l9476,79,9494,80,9509,88,9535,142,9535,147,9532,153,9532,154,9543,165,9547,169,9548,169,9569,149,9571,148,9576,142,9577,131,9573,123,9561,123,9547,102,9545,92,9552,79xe" filled="t" fillcolor="#939598" stroked="f">
                <v:path arrowok="t"/>
                <v:fill type="solid"/>
              </v:shape>
              <v:shape style="position:absolute;left:9379;top:32;width:198;height:201" coordorigin="9379,32" coordsize="198,201" path="m9571,118l9561,123,9573,123,9571,118xe" filled="t" fillcolor="#939598" stroked="f">
                <v:path arrowok="t"/>
                <v:fill type="solid"/>
              </v:shape>
              <v:shape style="position:absolute;left:9379;top:32;width:198;height:201" coordorigin="9379,32" coordsize="198,201" path="m9539,57l9528,62,9525,68,9549,68,9544,63,9539,57xe" filled="t" fillcolor="#939598" stroked="f">
                <v:path arrowok="t"/>
                <v:fill type="solid"/>
              </v:shape>
              <v:shape style="position:absolute;left:9379;top:32;width:198;height:201" coordorigin="9379,32" coordsize="198,201" path="m9492,49l9465,49,9461,53,9447,63,9429,64,9509,64,9507,63,9495,57,9492,49xe" filled="t" fillcolor="#939598" stroked="f">
                <v:path arrowok="t"/>
                <v:fill type="solid"/>
              </v:shape>
              <v:shape style="position:absolute;left:9379;top:32;width:198;height:201" coordorigin="9379,32" coordsize="198,201" path="m9469,32l9463,50,9465,49,9492,49,9491,47,9491,44,9486,37,9469,32xe" filled="t" fillcolor="#939598" stroked="f">
                <v:path arrowok="t"/>
                <v:fill type="solid"/>
              </v:shape>
            </v:group>
            <v:group style="position:absolute;left:9439;top:100;width:157;height:157" coordorigin="9439,100" coordsize="157,157">
              <v:shape style="position:absolute;left:9439;top:100;width:157;height:157" coordorigin="9439,100" coordsize="157,157" path="m9541,175l9490,175,9498,183,9504,189,9539,224,9552,237,9558,244,9572,256,9586,253,9589,249,9569,249,9562,231,9579,226,9592,226,9588,222,9559,193,9546,180,9541,175xe" filled="t" fillcolor="#939598" stroked="f">
                <v:path arrowok="t"/>
                <v:fill type="solid"/>
              </v:shape>
              <v:shape style="position:absolute;left:9439;top:100;width:157;height:157" coordorigin="9439,100" coordsize="157,157" path="m9592,226l9579,226,9584,229,9586,238,9584,242,9569,249,9589,249,9596,239,9596,229,9592,226xe" filled="t" fillcolor="#939598" stroked="f">
                <v:path arrowok="t"/>
                <v:fill type="solid"/>
              </v:shape>
              <v:shape style="position:absolute;left:9439;top:100;width:157;height:157" coordorigin="9439,100" coordsize="157,157" path="m9447,127l9439,129,9441,145,9445,153,9458,169,9477,176,9488,176,9490,175,9541,175,9540,174,9532,165,9517,152,9516,148,9473,148,9465,144,9447,127xe" filled="t" fillcolor="#939598" stroked="f">
                <v:path arrowok="t"/>
                <v:fill type="solid"/>
              </v:shape>
              <v:shape style="position:absolute;left:9439;top:100;width:157;height:157" coordorigin="9439,100" coordsize="157,157" path="m9502,105l9466,105,9468,107,9483,123,9486,126,9488,127,9489,133,9485,137,9481,140,9473,148,9516,148,9516,147,9521,134,9509,112,9503,106,9502,105xe" filled="t" fillcolor="#939598" stroked="f">
                <v:path arrowok="t"/>
                <v:fill type="solid"/>
              </v:shape>
              <v:shape style="position:absolute;left:9439;top:100;width:157;height:157" coordorigin="9439,100" coordsize="157,157" path="m9470,100l9470,101,9464,103,9465,106,9466,105,9502,105,9490,101,9485,100,9470,100xe" filled="t" fillcolor="#939598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527.028076pt;margin-top:-.67331pt;width:15.1829pt;height:16.310100pt;mso-position-horizontal-relative:page;mso-position-vertical-relative:paragraph;z-index:-7797" coordorigin="10541,-13" coordsize="304,326">
            <v:group style="position:absolute;left:10583;top:29;width:219;height:241" coordorigin="10583,29" coordsize="219,241">
              <v:shape style="position:absolute;left:10583;top:29;width:219;height:241" coordorigin="10583,29" coordsize="219,241" path="m10583,29l10802,29,10802,270,10583,270,10583,29xe" filled="f" stroked="t" strokeweight="4.252pt" strokecolor="#A7A9AC">
                <v:path arrowok="t"/>
              </v:shape>
            </v:group>
            <v:group style="position:absolute;left:10583;top:29;width:219;height:241" coordorigin="10583,29" coordsize="219,241">
              <v:shape style="position:absolute;left:10583;top:29;width:219;height:241" coordorigin="10583,29" coordsize="219,241" path="m10583,29l10802,29,10802,270,10583,270,10583,29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sz w:val="23"/>
          <w:szCs w:val="23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sz w:val="23"/>
          <w:szCs w:val="23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2"/>
          <w:sz w:val="15"/>
          <w:szCs w:val="15"/>
        </w:rPr>
        <w:t>N/A</w:t>
      </w:r>
      <w:r>
        <w:rPr>
          <w:rFonts w:ascii="Showcard Gothic" w:hAnsi="Showcard Gothic" w:cs="Showcard Gothic" w:eastAsia="Showcard Gothic"/>
          <w:b w:val="0"/>
          <w:bCs w:val="0"/>
          <w:color w:val="000000"/>
          <w:spacing w:val="0"/>
          <w:w w:val="100"/>
          <w:position w:val="0"/>
          <w:sz w:val="15"/>
          <w:szCs w:val="15"/>
        </w:rPr>
      </w:r>
    </w:p>
    <w:p>
      <w:pPr>
        <w:spacing w:after="0"/>
        <w:jc w:val="left"/>
        <w:rPr>
          <w:rFonts w:ascii="Showcard Gothic" w:hAnsi="Showcard Gothic" w:cs="Showcard Gothic" w:eastAsia="Showcard Gothic"/>
          <w:sz w:val="15"/>
          <w:szCs w:val="15"/>
        </w:rPr>
        <w:sectPr>
          <w:type w:val="continuous"/>
          <w:pgSz w:w="12240" w:h="15840"/>
          <w:pgMar w:top="1020" w:bottom="280" w:left="720" w:right="700"/>
          <w:cols w:num="3" w:equalWidth="0">
            <w:col w:w="4649" w:space="2130"/>
            <w:col w:w="1262" w:space="879"/>
            <w:col w:w="1900"/>
          </w:cols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8"/>
        <w:rPr>
          <w:sz w:val="24"/>
          <w:szCs w:val="24"/>
        </w:rPr>
      </w:pPr>
      <w:r>
        <w:rPr>
          <w:sz w:val="24"/>
          <w:szCs w:val="24"/>
        </w:rPr>
      </w:r>
    </w:p>
    <w:p>
      <w:pPr>
        <w:spacing w:after="0" w:line="240" w:lineRule="exact"/>
        <w:rPr>
          <w:sz w:val="24"/>
          <w:szCs w:val="24"/>
        </w:rPr>
        <w:sectPr>
          <w:type w:val="continuous"/>
          <w:pgSz w:w="12240" w:h="15840"/>
          <w:pgMar w:top="1020" w:bottom="280" w:left="720" w:right="700"/>
        </w:sectPr>
      </w:pPr>
    </w:p>
    <w:p>
      <w:pPr>
        <w:spacing w:line="140" w:lineRule="exact" w:before="7"/>
        <w:rPr>
          <w:sz w:val="14"/>
          <w:szCs w:val="14"/>
        </w:rPr>
      </w:pPr>
      <w:r>
        <w:rPr>
          <w:sz w:val="14"/>
          <w:szCs w:val="14"/>
        </w:rPr>
      </w:r>
    </w:p>
    <w:p>
      <w:pPr>
        <w:pStyle w:val="BodyText"/>
        <w:spacing w:line="179" w:lineRule="exact"/>
        <w:ind w:left="269" w:right="0"/>
        <w:jc w:val="center"/>
      </w:pPr>
      <w:r>
        <w:rPr/>
        <w:pict>
          <v:group style="position:absolute;margin-left:310.909088pt;margin-top:-87.005035pt;width:51.71849pt;height:71.940610pt;mso-position-horizontal-relative:page;mso-position-vertical-relative:paragraph;z-index:-7840" coordorigin="6218,-1740" coordsize="1034,1439">
            <v:shape style="position:absolute;left:6218;top:-1740;width:612;height:1153" type="#_x0000_t75">
              <v:imagedata r:id="rId17" o:title=""/>
            </v:shape>
            <v:shape style="position:absolute;left:6608;top:-1501;width:644;height:1200" type="#_x0000_t75">
              <v:imagedata r:id="rId18" o:title=""/>
            </v:shape>
            <w10:wrap type="none"/>
          </v:group>
        </w:pict>
      </w:r>
      <w:r>
        <w:rPr/>
        <w:pict>
          <v:group style="position:absolute;margin-left:315.393188pt;margin-top:-1.726526pt;width:65.938600pt;height:56.3494pt;mso-position-horizontal-relative:page;mso-position-vertical-relative:paragraph;z-index:-7823" coordorigin="6308,-35" coordsize="1319,1127">
            <v:group style="position:absolute;left:6310;top:-32;width:1314;height:1123" coordorigin="6310,-32" coordsize="1314,1123">
              <v:shape style="position:absolute;left:6310;top:-32;width:1314;height:1123" coordorigin="6310,-32" coordsize="1314,1123" path="m6310,-32l7624,-32,7624,1090,6310,1090,6310,-32xe" filled="t" fillcolor="#231F20" stroked="f">
                <v:path arrowok="t"/>
                <v:fill type="solid"/>
              </v:shape>
              <v:shape style="position:absolute;left:6383;top:41;width:1168;height:976" type="#_x0000_t75">
                <v:imagedata r:id="rId19" o:title="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100"/>
        </w:rPr>
        <w:t>Sillas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pa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ciudadanos</w:t>
      </w:r>
      <w:r>
        <w:rPr>
          <w:b w:val="0"/>
          <w:bCs w:val="0"/>
          <w:color w:val="000000"/>
          <w:spacing w:val="0"/>
          <w:w w:val="100"/>
        </w:rPr>
      </w:r>
    </w:p>
    <w:p>
      <w:pPr>
        <w:tabs>
          <w:tab w:pos="4334" w:val="left" w:leader="none"/>
        </w:tabs>
        <w:spacing w:line="915" w:lineRule="exact"/>
        <w:ind w:left="385" w:right="0" w:firstLine="0"/>
        <w:jc w:val="left"/>
        <w:rPr>
          <w:rFonts w:ascii="Showcard Gothic" w:hAnsi="Showcard Gothic" w:cs="Showcard Gothic" w:eastAsia="Showcard Gothic"/>
          <w:sz w:val="15"/>
          <w:szCs w:val="15"/>
        </w:rPr>
      </w:pPr>
      <w:r>
        <w:rPr/>
        <w:pict>
          <v:group style="position:absolute;margin-left:230.793701pt;margin-top:9.630374pt;width:15.183pt;height:16.310100pt;mso-position-horizontal-relative:page;mso-position-vertical-relative:paragraph;z-index:-7790" coordorigin="4616,193" coordsize="304,326">
            <v:group style="position:absolute;left:4658;top:235;width:219;height:241" coordorigin="4658,235" coordsize="219,241">
              <v:shape style="position:absolute;left:4658;top:235;width:219;height:241" coordorigin="4658,235" coordsize="219,241" path="m4658,235l4877,235,4877,476,4658,476,4658,235xe" filled="f" stroked="t" strokeweight="4.252pt" strokecolor="#A7A9AC">
                <v:path arrowok="t"/>
              </v:shape>
            </v:group>
            <v:group style="position:absolute;left:4658;top:235;width:219;height:241" coordorigin="4658,235" coordsize="219,241">
              <v:shape style="position:absolute;left:4658;top:235;width:219;height:241" coordorigin="4658,235" coordsize="219,241" path="m4658,235l4877,235,4877,476,4658,476,4658,235xe" filled="t" fillcolor="#FFFFFF" stroked="f">
                <v:path arrowok="t"/>
                <v:fill type="solid"/>
              </v:shape>
            </v:group>
            <v:group style="position:absolute;left:4682;top:266;width:163;height:166" coordorigin="4682,266" coordsize="163,166">
              <v:shape style="position:absolute;left:4682;top:266;width:163;height:166" coordorigin="4682,266" coordsize="163,166" path="m4710,277l4682,312,4738,357,4692,413,4715,432,4760,376,4832,376,4789,341,4804,322,4766,322,4710,277xe" filled="t" fillcolor="#939598" stroked="f">
                <v:path arrowok="t"/>
                <v:fill type="solid"/>
              </v:shape>
              <v:shape style="position:absolute;left:4682;top:266;width:163;height:166" coordorigin="4682,266" coordsize="163,166" path="m4832,376l4760,376,4816,422,4845,386,4832,376xe" filled="t" fillcolor="#939598" stroked="f">
                <v:path arrowok="t"/>
                <v:fill type="solid"/>
              </v:shape>
              <v:shape style="position:absolute;left:4682;top:266;width:163;height:166" coordorigin="4682,266" coordsize="163,166" path="m4812,266l4766,322,4804,322,4835,285,4812,266xe" filled="t" fillcolor="#939598" stroked="f">
                <v:path arrowok="t"/>
                <v:fill type="solid"/>
              </v:shape>
            </v:group>
            <v:group style="position:absolute;left:4682;top:266;width:163;height:166" coordorigin="4682,266" coordsize="163,166">
              <v:shape style="position:absolute;left:4682;top:266;width:163;height:166" coordorigin="4682,266" coordsize="163,166" path="m4816,422l4845,386,4789,341,4835,285,4812,266,4766,322,4710,277,4682,312,4738,357,4692,413,4715,432,4760,376,4816,422xe" filled="f" stroked="t" strokeweight=".5669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0.690399pt;margin-top:9.630374pt;width:15.183pt;height:16.310100pt;mso-position-horizontal-relative:page;mso-position-vertical-relative:paragraph;z-index:-7789" coordorigin="4214,193" coordsize="304,326">
            <v:group style="position:absolute;left:4256;top:235;width:219;height:241" coordorigin="4256,235" coordsize="219,241">
              <v:shape style="position:absolute;left:4256;top:235;width:219;height:241" coordorigin="4256,235" coordsize="219,241" path="m4256,235l4475,235,4475,476,4256,476,4256,235xe" filled="f" stroked="t" strokeweight="4.252pt" strokecolor="#A7A9AC">
                <v:path arrowok="t"/>
              </v:shape>
            </v:group>
            <v:group style="position:absolute;left:4256;top:235;width:219;height:241" coordorigin="4256,235" coordsize="219,241">
              <v:shape style="position:absolute;left:4256;top:235;width:219;height:241" coordorigin="4256,235" coordsize="219,241" path="m4256,235l4475,235,4475,476,4256,476,4256,235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170.288498pt;margin-top:9.630374pt;width:15.1829pt;height:16.310100pt;mso-position-horizontal-relative:page;mso-position-vertical-relative:paragraph;z-index:-7788" coordorigin="3406,193" coordsize="304,326">
            <v:group style="position:absolute;left:3448;top:235;width:219;height:241" coordorigin="3448,235" coordsize="219,241">
              <v:shape style="position:absolute;left:3448;top:235;width:219;height:241" coordorigin="3448,235" coordsize="219,241" path="m3448,235l3667,235,3667,476,3448,476,3448,235xe" filled="f" stroked="t" strokeweight="4.252pt" strokecolor="#A7A9AC">
                <v:path arrowok="t"/>
              </v:shape>
            </v:group>
            <v:group style="position:absolute;left:3448;top:235;width:219;height:241" coordorigin="3448,235" coordsize="219,241">
              <v:shape style="position:absolute;left:3448;top:235;width:219;height:241" coordorigin="3448,235" coordsize="219,241" path="m3448,235l3667,235,3667,476,3448,476,3448,235xe" filled="t" fillcolor="#FFFFFF" stroked="f">
                <v:path arrowok="t"/>
                <v:fill type="solid"/>
              </v:shape>
            </v:group>
            <v:group style="position:absolute;left:3464;top:268;width:177;height:172" coordorigin="3464,268" coordsize="177,172">
              <v:shape style="position:absolute;left:3464;top:268;width:177;height:172" coordorigin="3464,268" coordsize="177,172" path="m3504,354l3464,377,3515,424,3521,429,3527,436,3528,439,3533,440,3535,437,3537,435,3539,432,3571,396,3541,396,3532,396,3524,388,3519,379,3515,373,3506,359,3504,354xe" filled="t" fillcolor="#939598" stroked="f">
                <v:path arrowok="t"/>
                <v:fill type="solid"/>
              </v:shape>
              <v:shape style="position:absolute;left:3464;top:268;width:177;height:172" coordorigin="3464,268" coordsize="177,172" path="m3641,268l3595,313,3558,364,3550,380,3541,396,3571,396,3577,389,3580,386,3582,384,3594,371,3601,362,3611,353,3637,332,3641,329,3641,329,3641,268xe" filled="t" fillcolor="#939598" stroked="f">
                <v:path arrowok="t"/>
                <v:fill type="solid"/>
              </v:shape>
            </v:group>
            <v:group style="position:absolute;left:3464;top:268;width:177;height:172" coordorigin="3464,268" coordsize="177,172">
              <v:shape style="position:absolute;left:3464;top:268;width:177;height:172" coordorigin="3464,268" coordsize="177,172" path="m3504,354l3464,377,3515,424,3518,427,3521,429,3523,432,3527,436,3528,439,3533,440,3535,437,3537,435,3539,432,3577,389,3580,386,3582,384,3585,381,3594,371,3601,362,3611,353,3637,332,3641,329,3641,329,3641,325,3641,268,3627,280,3610,297,3569,347,3550,380,3541,396,3532,396,3524,388,3519,379,3515,373,3506,359,3504,354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50.617996pt;margin-top:9.630374pt;width:15.1827pt;height:16.310100pt;mso-position-horizontal-relative:page;mso-position-vertical-relative:paragraph;z-index:-7787" coordorigin="3012,193" coordsize="304,326">
            <v:group style="position:absolute;left:3055;top:235;width:219;height:241" coordorigin="3055,235" coordsize="219,241">
              <v:shape style="position:absolute;left:3055;top:235;width:219;height:241" coordorigin="3055,235" coordsize="219,241" path="m3055,235l3273,235,3273,476,3055,476,3055,235xe" filled="f" stroked="t" strokeweight="4.252pt" strokecolor="#A7A9AC">
                <v:path arrowok="t"/>
              </v:shape>
            </v:group>
            <v:group style="position:absolute;left:3055;top:235;width:219;height:241" coordorigin="3055,235" coordsize="219,241">
              <v:shape style="position:absolute;left:3055;top:235;width:219;height:241" coordorigin="3055,235" coordsize="219,241" path="m3055,235l3273,235,3273,476,3055,476,3055,235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190.113693pt;margin-top:9.630374pt;width:15.4562pt;height:16.310100pt;mso-position-horizontal-relative:page;mso-position-vertical-relative:paragraph;z-index:-7786" coordorigin="3802,193" coordsize="309,326">
            <v:group style="position:absolute;left:3850;top:235;width:219;height:241" coordorigin="3850,235" coordsize="219,241">
              <v:shape style="position:absolute;left:3850;top:235;width:219;height:241" coordorigin="3850,235" coordsize="219,241" path="m3850,235l4069,235,4069,476,3850,476,3850,235xe" filled="f" stroked="t" strokeweight="4.252pt" strokecolor="#A7A9AC">
                <v:path arrowok="t"/>
              </v:shape>
            </v:group>
            <v:group style="position:absolute;left:3850;top:235;width:219;height:241" coordorigin="3850,235" coordsize="219,241">
              <v:shape style="position:absolute;left:3850;top:235;width:219;height:241" coordorigin="3850,235" coordsize="219,241" path="m3850,235l4069,235,4069,476,3850,476,3850,235xe" filled="t" fillcolor="#FFFFFF" stroked="f">
                <v:path arrowok="t"/>
                <v:fill type="solid"/>
              </v:shape>
            </v:group>
            <v:group style="position:absolute;left:3845;top:238;width:198;height:201" coordorigin="3845,238" coordsize="198,201">
              <v:shape style="position:absolute;left:3845;top:238;width:198;height:201" coordorigin="3845,238" coordsize="198,201" path="m3973,411l3898,411,3916,414,3929,429,3936,437,3946,440,3953,439,3958,429,3958,426,3963,419,3969,415,3974,413,3973,411xe" filled="t" fillcolor="#939598" stroked="f">
                <v:path arrowok="t"/>
                <v:fill type="solid"/>
              </v:shape>
              <v:shape style="position:absolute;left:3845;top:238;width:198;height:201" coordorigin="3845,238" coordsize="198,201" path="m3887,263l3882,265,3877,270,3869,283,3873,293,3872,311,3852,327,3846,332,3845,341,3846,348,3854,355,3867,362,3874,377,3876,384,3869,399,3865,404,3881,416,3884,417,3888,416,3898,411,3973,411,3973,410,3964,402,3958,397,3958,397,3954,397,3932,396,3913,389,3899,376,3889,358,3888,334,3892,316,3908,300,3925,289,3942,285,4018,285,4020,282,4018,276,4015,274,3990,274,3974,270,3895,270,3887,263xe" filled="t" fillcolor="#939598" stroked="f">
                <v:path arrowok="t"/>
                <v:fill type="solid"/>
              </v:shape>
              <v:shape style="position:absolute;left:3845;top:238;width:198;height:201" coordorigin="3845,238" coordsize="198,201" path="m3959,396l3954,397,3958,397,3959,396xe" filled="t" fillcolor="#939598" stroked="f">
                <v:path arrowok="t"/>
                <v:fill type="solid"/>
              </v:shape>
              <v:shape style="position:absolute;left:3845;top:238;width:198;height:201" coordorigin="3845,238" coordsize="198,201" path="m4018,285l3942,285,3959,286,3975,294,4001,348,4000,353,3997,359,3998,360,4009,371,4012,375,4014,376,4034,355,4037,354,4042,348,4042,337,4039,329,4027,329,4013,309,4010,298,4018,285xe" filled="t" fillcolor="#939598" stroked="f">
                <v:path arrowok="t"/>
                <v:fill type="solid"/>
              </v:shape>
              <v:shape style="position:absolute;left:3845;top:238;width:198;height:201" coordorigin="3845,238" coordsize="198,201" path="m4036,324l4027,329,4039,329,4036,324xe" filled="t" fillcolor="#939598" stroked="f">
                <v:path arrowok="t"/>
                <v:fill type="solid"/>
              </v:shape>
              <v:shape style="position:absolute;left:3845;top:238;width:198;height:201" coordorigin="3845,238" coordsize="198,201" path="m4005,263l3993,268,3990,274,4015,274,4010,269,4005,263xe" filled="t" fillcolor="#939598" stroked="f">
                <v:path arrowok="t"/>
                <v:fill type="solid"/>
              </v:shape>
              <v:shape style="position:absolute;left:3845;top:238;width:198;height:201" coordorigin="3845,238" coordsize="198,201" path="m3958,255l3930,255,3927,259,3912,269,3895,270,3974,270,3972,269,3961,263,3958,255xe" filled="t" fillcolor="#939598" stroked="f">
                <v:path arrowok="t"/>
                <v:fill type="solid"/>
              </v:shape>
              <v:shape style="position:absolute;left:3845;top:238;width:198;height:201" coordorigin="3845,238" coordsize="198,201" path="m3935,238l3929,256,3930,255,3958,255,3957,253,3957,250,3952,244,3935,238xe" filled="t" fillcolor="#939598" stroked="f">
                <v:path arrowok="t"/>
                <v:fill type="solid"/>
              </v:shape>
            </v:group>
            <v:group style="position:absolute;left:3905;top:306;width:157;height:157" coordorigin="3905,306" coordsize="157,157">
              <v:shape style="position:absolute;left:3905;top:306;width:157;height:157" coordorigin="3905,306" coordsize="157,157" path="m4007,381l3956,381,3964,389,3970,395,4004,430,4018,443,4024,450,4038,462,4052,459,4055,455,4034,455,4028,437,4045,432,4058,432,4054,428,4025,399,4012,386,4007,381xe" filled="t" fillcolor="#939598" stroked="f">
                <v:path arrowok="t"/>
                <v:fill type="solid"/>
              </v:shape>
              <v:shape style="position:absolute;left:3905;top:306;width:157;height:157" coordorigin="3905,306" coordsize="157,157" path="m4058,432l4045,432,4050,435,4052,444,4050,448,4034,455,4055,455,4061,445,4061,435,4058,432xe" filled="t" fillcolor="#939598" stroked="f">
                <v:path arrowok="t"/>
                <v:fill type="solid"/>
              </v:shape>
              <v:shape style="position:absolute;left:3905;top:306;width:157;height:157" coordorigin="3905,306" coordsize="157,157" path="m3913,333l3905,335,3907,352,3910,359,3923,376,3943,382,3954,382,3956,381,4007,381,4006,380,3997,371,3983,358,3982,354,3938,354,3930,350,3913,333xe" filled="t" fillcolor="#939598" stroked="f">
                <v:path arrowok="t"/>
                <v:fill type="solid"/>
              </v:shape>
              <v:shape style="position:absolute;left:3905;top:306;width:157;height:157" coordorigin="3905,306" coordsize="157,157" path="m3968,312l3931,312,3934,313,3949,329,3952,332,3954,333,3955,339,3950,343,3947,346,3938,354,3982,354,3982,353,3987,341,3975,319,3969,312,3968,312xe" filled="t" fillcolor="#939598" stroked="f">
                <v:path arrowok="t"/>
                <v:fill type="solid"/>
              </v:shape>
              <v:shape style="position:absolute;left:3905;top:306;width:157;height:157" coordorigin="3905,306" coordsize="157,157" path="m3936,306l3936,307,3930,309,3931,312,3931,312,3968,312,3955,307,3950,306,3936,306xe" filled="t" fillcolor="#939598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250.316498pt;margin-top:9.630374pt;width:15.1829pt;height:16.310100pt;mso-position-horizontal-relative:page;mso-position-vertical-relative:paragraph;z-index:-7785" coordorigin="5006,193" coordsize="304,326">
            <v:group style="position:absolute;left:5049;top:235;width:219;height:241" coordorigin="5049,235" coordsize="219,241">
              <v:shape style="position:absolute;left:5049;top:235;width:219;height:241" coordorigin="5049,235" coordsize="219,241" path="m5049,235l5267,235,5267,476,5049,476,5049,235xe" filled="f" stroked="t" strokeweight="4.252pt" strokecolor="#A7A9AC">
                <v:path arrowok="t"/>
              </v:shape>
            </v:group>
            <v:group style="position:absolute;left:5049;top:235;width:219;height:241" coordorigin="5049,235" coordsize="219,241">
              <v:shape style="position:absolute;left:5049;top:235;width:219;height:241" coordorigin="5049,235" coordsize="219,241" path="m5049,235l5267,235,5267,476,5049,476,5049,235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shape style="width:33.72927pt;height:49.86068pt;mso-position-horizontal-relative:char;mso-position-vertical-relative:line" type="#_x0000_t75">
            <v:imagedata r:id="rId20" o:title=""/>
          </v:shape>
        </w:pict>
      </w:r>
      <w:r>
        <w:rPr>
          <w:position w:val="-46"/>
        </w:rPr>
      </w:r>
      <w:r>
        <w:rPr>
          <w:rFonts w:ascii="Times New Roman" w:hAnsi="Times New Roman" w:cs="Times New Roman" w:eastAsia="Times New Roman"/>
          <w:position w:val="0"/>
          <w:sz w:val="20"/>
          <w:szCs w:val="20"/>
        </w:rPr>
        <w:t>                                                   </w: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0"/>
          <w:sz w:val="23"/>
          <w:szCs w:val="23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0"/>
          <w:sz w:val="23"/>
          <w:szCs w:val="23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2"/>
          <w:sz w:val="15"/>
          <w:szCs w:val="15"/>
        </w:rPr>
        <w:t>N/A</w:t>
      </w:r>
      <w:r>
        <w:rPr>
          <w:rFonts w:ascii="Showcard Gothic" w:hAnsi="Showcard Gothic" w:cs="Showcard Gothic" w:eastAsia="Showcard Gothic"/>
          <w:b w:val="0"/>
          <w:bCs w:val="0"/>
          <w:color w:val="000000"/>
          <w:spacing w:val="0"/>
          <w:w w:val="100"/>
          <w:position w:val="0"/>
          <w:sz w:val="15"/>
          <w:szCs w:val="15"/>
        </w:rPr>
      </w:r>
    </w:p>
    <w:p>
      <w:pPr>
        <w:pStyle w:val="BodyText"/>
        <w:spacing w:before="12"/>
        <w:ind w:left="215" w:right="0"/>
        <w:jc w:val="center"/>
      </w:pPr>
      <w:r>
        <w:rPr/>
        <w:pict>
          <v:shape style="position:absolute;margin-left:329.080292pt;margin-top:6.614797pt;width:34.40666pt;height:48.04289pt;mso-position-horizontal-relative:page;mso-position-vertical-relative:paragraph;z-index:-7833" type="#_x0000_t75">
            <v:imagedata r:id="rId21" o:title=""/>
          </v:shape>
        </w:pict>
      </w:r>
      <w:r>
        <w:rPr/>
        <w:pict>
          <v:shape style="position:absolute;margin-left:49.466301pt;margin-top:8.188177pt;width:50.86691pt;height:50.86691pt;mso-position-horizontal-relative:page;mso-position-vertical-relative:paragraph;z-index:-7832" type="#_x0000_t75">
            <v:imagedata r:id="rId22" o:title=""/>
          </v:shape>
        </w:pict>
      </w:r>
      <w:r>
        <w:rPr>
          <w:b w:val="0"/>
          <w:bCs w:val="0"/>
          <w:color w:val="231F20"/>
          <w:spacing w:val="0"/>
          <w:w w:val="100"/>
        </w:rPr>
        <w:t>Silla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uedas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40" w:lineRule="exact" w:before="19"/>
        <w:rPr>
          <w:sz w:val="24"/>
          <w:szCs w:val="24"/>
        </w:rPr>
      </w:pPr>
      <w:r>
        <w:rPr>
          <w:sz w:val="24"/>
          <w:szCs w:val="24"/>
        </w:rPr>
      </w:r>
    </w:p>
    <w:p>
      <w:pPr>
        <w:tabs>
          <w:tab w:pos="4334" w:val="left" w:leader="none"/>
        </w:tabs>
        <w:ind w:left="3596" w:right="0" w:firstLine="0"/>
        <w:jc w:val="left"/>
        <w:rPr>
          <w:rFonts w:ascii="Showcard Gothic" w:hAnsi="Showcard Gothic" w:cs="Showcard Gothic" w:eastAsia="Showcard Gothic"/>
          <w:sz w:val="15"/>
          <w:szCs w:val="15"/>
        </w:rPr>
      </w:pPr>
      <w:r>
        <w:rPr/>
        <w:pict>
          <v:group style="position:absolute;margin-left:230.793701pt;margin-top:-.673304pt;width:15.183pt;height:16.3100pt;mso-position-horizontal-relative:page;mso-position-vertical-relative:paragraph;z-index:-7784" coordorigin="4616,-13" coordsize="304,326">
            <v:group style="position:absolute;left:4658;top:29;width:219;height:241" coordorigin="4658,29" coordsize="219,241">
              <v:shape style="position:absolute;left:4658;top:29;width:219;height:241" coordorigin="4658,29" coordsize="219,241" path="m4658,29l4877,29,4877,270,4658,270,4658,29xe" filled="f" stroked="t" strokeweight="4.252pt" strokecolor="#A7A9AC">
                <v:path arrowok="t"/>
              </v:shape>
            </v:group>
            <v:group style="position:absolute;left:4658;top:29;width:219;height:241" coordorigin="4658,29" coordsize="219,241">
              <v:shape style="position:absolute;left:4658;top:29;width:219;height:241" coordorigin="4658,29" coordsize="219,241" path="m4658,29l4877,29,4877,270,4658,270,4658,29xe" filled="t" fillcolor="#FFFFFF" stroked="f">
                <v:path arrowok="t"/>
                <v:fill type="solid"/>
              </v:shape>
            </v:group>
            <v:group style="position:absolute;left:4682;top:60;width:163;height:166" coordorigin="4682,60" coordsize="163,166">
              <v:shape style="position:absolute;left:4682;top:60;width:163;height:166" coordorigin="4682,60" coordsize="163,166" path="m4710,71l4682,106,4738,151,4692,207,4715,226,4760,170,4832,170,4789,135,4804,116,4766,116,4710,71xe" filled="t" fillcolor="#939598" stroked="f">
                <v:path arrowok="t"/>
                <v:fill type="solid"/>
              </v:shape>
              <v:shape style="position:absolute;left:4682;top:60;width:163;height:166" coordorigin="4682,60" coordsize="163,166" path="m4832,170l4760,170,4816,216,4845,180,4832,170xe" filled="t" fillcolor="#939598" stroked="f">
                <v:path arrowok="t"/>
                <v:fill type="solid"/>
              </v:shape>
              <v:shape style="position:absolute;left:4682;top:60;width:163;height:166" coordorigin="4682,60" coordsize="163,166" path="m4812,60l4766,116,4804,116,4835,79,4812,60xe" filled="t" fillcolor="#939598" stroked="f">
                <v:path arrowok="t"/>
                <v:fill type="solid"/>
              </v:shape>
            </v:group>
            <v:group style="position:absolute;left:4682;top:60;width:163;height:166" coordorigin="4682,60" coordsize="163,166">
              <v:shape style="position:absolute;left:4682;top:60;width:163;height:166" coordorigin="4682,60" coordsize="163,166" path="m4816,216l4845,180,4789,135,4835,79,4812,60,4766,116,4710,71,4682,106,4738,151,4692,207,4715,226,4760,170,4816,216xe" filled="f" stroked="t" strokeweight=".5669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0.690399pt;margin-top:-.673304pt;width:15.183pt;height:16.3100pt;mso-position-horizontal-relative:page;mso-position-vertical-relative:paragraph;z-index:-7783" coordorigin="4214,-13" coordsize="304,326">
            <v:group style="position:absolute;left:4256;top:29;width:219;height:241" coordorigin="4256,29" coordsize="219,241">
              <v:shape style="position:absolute;left:4256;top:29;width:219;height:241" coordorigin="4256,29" coordsize="219,241" path="m4256,29l4475,29,4475,270,4256,270,4256,29xe" filled="f" stroked="t" strokeweight="4.252pt" strokecolor="#A7A9AC">
                <v:path arrowok="t"/>
              </v:shape>
            </v:group>
            <v:group style="position:absolute;left:4256;top:29;width:219;height:241" coordorigin="4256,29" coordsize="219,241">
              <v:shape style="position:absolute;left:4256;top:29;width:219;height:241" coordorigin="4256,29" coordsize="219,241" path="m4256,29l4475,29,4475,270,4256,270,4256,29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170.288498pt;margin-top:-.673304pt;width:15.1829pt;height:16.3100pt;mso-position-horizontal-relative:page;mso-position-vertical-relative:paragraph;z-index:-7782" coordorigin="3406,-13" coordsize="304,326">
            <v:group style="position:absolute;left:3448;top:29;width:219;height:241" coordorigin="3448,29" coordsize="219,241">
              <v:shape style="position:absolute;left:3448;top:29;width:219;height:241" coordorigin="3448,29" coordsize="219,241" path="m3448,29l3667,29,3667,270,3448,270,3448,29xe" filled="f" stroked="t" strokeweight="4.252pt" strokecolor="#A7A9AC">
                <v:path arrowok="t"/>
              </v:shape>
            </v:group>
            <v:group style="position:absolute;left:3448;top:29;width:219;height:241" coordorigin="3448,29" coordsize="219,241">
              <v:shape style="position:absolute;left:3448;top:29;width:219;height:241" coordorigin="3448,29" coordsize="219,241" path="m3448,29l3667,29,3667,270,3448,270,3448,29xe" filled="t" fillcolor="#FFFFFF" stroked="f">
                <v:path arrowok="t"/>
                <v:fill type="solid"/>
              </v:shape>
            </v:group>
            <v:group style="position:absolute;left:3464;top:62;width:177;height:172" coordorigin="3464,62" coordsize="177,172">
              <v:shape style="position:absolute;left:3464;top:62;width:177;height:172" coordorigin="3464,62" coordsize="177,172" path="m3504,148l3464,171,3515,218,3521,223,3527,230,3528,232,3533,234,3535,231,3537,229,3539,226,3571,190,3541,190,3532,190,3524,182,3519,173,3515,167,3506,153,3504,148xe" filled="t" fillcolor="#939598" stroked="f">
                <v:path arrowok="t"/>
                <v:fill type="solid"/>
              </v:shape>
              <v:shape style="position:absolute;left:3464;top:62;width:177;height:172" coordorigin="3464,62" coordsize="177,172" path="m3641,62l3595,107,3558,158,3550,174,3541,190,3571,190,3577,182,3580,179,3582,178,3594,165,3601,156,3611,147,3637,125,3641,123,3641,123,3641,62xe" filled="t" fillcolor="#939598" stroked="f">
                <v:path arrowok="t"/>
                <v:fill type="solid"/>
              </v:shape>
            </v:group>
            <v:group style="position:absolute;left:3464;top:62;width:177;height:172" coordorigin="3464,62" coordsize="177,172">
              <v:shape style="position:absolute;left:3464;top:62;width:177;height:172" coordorigin="3464,62" coordsize="177,172" path="m3504,148l3464,171,3515,218,3518,221,3521,223,3523,226,3527,230,3528,232,3533,234,3535,231,3537,229,3539,226,3577,182,3580,179,3582,178,3585,175,3594,165,3601,156,3611,147,3637,125,3641,123,3641,123,3641,119,3641,62,3627,74,3610,91,3569,141,3550,174,3541,190,3532,190,3524,182,3519,173,3515,167,3506,153,3504,148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50.617996pt;margin-top:-.673304pt;width:15.1827pt;height:16.3100pt;mso-position-horizontal-relative:page;mso-position-vertical-relative:paragraph;z-index:-7781" coordorigin="3012,-13" coordsize="304,326">
            <v:group style="position:absolute;left:3055;top:29;width:219;height:241" coordorigin="3055,29" coordsize="219,241">
              <v:shape style="position:absolute;left:3055;top:29;width:219;height:241" coordorigin="3055,29" coordsize="219,241" path="m3055,29l3273,29,3273,270,3055,270,3055,29xe" filled="f" stroked="t" strokeweight="4.252pt" strokecolor="#A7A9AC">
                <v:path arrowok="t"/>
              </v:shape>
            </v:group>
            <v:group style="position:absolute;left:3055;top:29;width:219;height:241" coordorigin="3055,29" coordsize="219,241">
              <v:shape style="position:absolute;left:3055;top:29;width:219;height:241" coordorigin="3055,29" coordsize="219,241" path="m3055,29l3273,29,3273,270,3055,270,3055,29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190.113693pt;margin-top:-.673304pt;width:15.4562pt;height:16.3100pt;mso-position-horizontal-relative:page;mso-position-vertical-relative:paragraph;z-index:-7780" coordorigin="3802,-13" coordsize="309,326">
            <v:group style="position:absolute;left:3850;top:29;width:219;height:241" coordorigin="3850,29" coordsize="219,241">
              <v:shape style="position:absolute;left:3850;top:29;width:219;height:241" coordorigin="3850,29" coordsize="219,241" path="m3850,29l4069,29,4069,270,3850,270,3850,29xe" filled="f" stroked="t" strokeweight="4.252pt" strokecolor="#A7A9AC">
                <v:path arrowok="t"/>
              </v:shape>
            </v:group>
            <v:group style="position:absolute;left:3850;top:29;width:219;height:241" coordorigin="3850,29" coordsize="219,241">
              <v:shape style="position:absolute;left:3850;top:29;width:219;height:241" coordorigin="3850,29" coordsize="219,241" path="m3850,29l4069,29,4069,270,3850,270,3850,29xe" filled="t" fillcolor="#FFFFFF" stroked="f">
                <v:path arrowok="t"/>
                <v:fill type="solid"/>
              </v:shape>
            </v:group>
            <v:group style="position:absolute;left:3845;top:32;width:198;height:201" coordorigin="3845,32" coordsize="198,201">
              <v:shape style="position:absolute;left:3845;top:32;width:198;height:201" coordorigin="3845,32" coordsize="198,201" path="m3973,205l3898,205,3916,208,3929,223,3936,231,3946,233,3953,233,3958,223,3958,220,3963,213,3969,209,3974,207,3973,205xe" filled="t" fillcolor="#939598" stroked="f">
                <v:path arrowok="t"/>
                <v:fill type="solid"/>
              </v:shape>
              <v:shape style="position:absolute;left:3845;top:32;width:198;height:201" coordorigin="3845,32" coordsize="198,201" path="m3887,57l3882,59,3877,64,3869,77,3873,87,3872,105,3852,121,3846,126,3845,135,3846,142,3854,149,3867,156,3874,171,3876,178,3869,193,3865,198,3881,210,3884,211,3888,210,3898,205,3973,205,3973,204,3964,196,3958,191,3958,190,3954,190,3932,190,3913,183,3899,169,3889,152,3888,127,3892,110,3908,94,3925,83,3942,79,4018,79,4020,76,4018,70,4015,68,3990,68,3974,64,3895,64,3887,57xe" filled="t" fillcolor="#939598" stroked="f">
                <v:path arrowok="t"/>
                <v:fill type="solid"/>
              </v:shape>
              <v:shape style="position:absolute;left:3845;top:32;width:198;height:201" coordorigin="3845,32" coordsize="198,201" path="m3959,189l3954,190,3958,190,3959,189xe" filled="t" fillcolor="#939598" stroked="f">
                <v:path arrowok="t"/>
                <v:fill type="solid"/>
              </v:shape>
              <v:shape style="position:absolute;left:3845;top:32;width:198;height:201" coordorigin="3845,32" coordsize="198,201" path="m4018,79l3942,79,3959,80,3975,88,4001,142,4000,147,3997,153,3998,154,4009,165,4012,169,4014,169,4034,149,4037,148,4042,142,4042,131,4039,123,4027,123,4013,102,4010,92,4018,79xe" filled="t" fillcolor="#939598" stroked="f">
                <v:path arrowok="t"/>
                <v:fill type="solid"/>
              </v:shape>
              <v:shape style="position:absolute;left:3845;top:32;width:198;height:201" coordorigin="3845,32" coordsize="198,201" path="m4036,118l4027,123,4039,123,4036,118xe" filled="t" fillcolor="#939598" stroked="f">
                <v:path arrowok="t"/>
                <v:fill type="solid"/>
              </v:shape>
              <v:shape style="position:absolute;left:3845;top:32;width:198;height:201" coordorigin="3845,32" coordsize="198,201" path="m4005,57l3993,62,3990,68,4015,68,4010,63,4005,57xe" filled="t" fillcolor="#939598" stroked="f">
                <v:path arrowok="t"/>
                <v:fill type="solid"/>
              </v:shape>
              <v:shape style="position:absolute;left:3845;top:32;width:198;height:201" coordorigin="3845,32" coordsize="198,201" path="m3958,49l3930,49,3927,53,3912,63,3895,64,3974,64,3972,63,3961,57,3958,49xe" filled="t" fillcolor="#939598" stroked="f">
                <v:path arrowok="t"/>
                <v:fill type="solid"/>
              </v:shape>
              <v:shape style="position:absolute;left:3845;top:32;width:198;height:201" coordorigin="3845,32" coordsize="198,201" path="m3935,32l3929,50,3930,49,3958,49,3957,47,3957,44,3952,37,3935,32xe" filled="t" fillcolor="#939598" stroked="f">
                <v:path arrowok="t"/>
                <v:fill type="solid"/>
              </v:shape>
            </v:group>
            <v:group style="position:absolute;left:3905;top:100;width:157;height:157" coordorigin="3905,100" coordsize="157,157">
              <v:shape style="position:absolute;left:3905;top:100;width:157;height:157" coordorigin="3905,100" coordsize="157,157" path="m4007,175l3956,175,3964,183,3970,189,4004,224,4018,237,4024,244,4038,256,4052,253,4055,249,4034,249,4028,231,4045,226,4058,226,4054,222,4025,193,4012,180,4007,175xe" filled="t" fillcolor="#939598" stroked="f">
                <v:path arrowok="t"/>
                <v:fill type="solid"/>
              </v:shape>
              <v:shape style="position:absolute;left:3905;top:100;width:157;height:157" coordorigin="3905,100" coordsize="157,157" path="m4058,226l4045,226,4050,229,4052,238,4050,242,4034,249,4055,249,4061,239,4061,229,4058,226xe" filled="t" fillcolor="#939598" stroked="f">
                <v:path arrowok="t"/>
                <v:fill type="solid"/>
              </v:shape>
              <v:shape style="position:absolute;left:3905;top:100;width:157;height:157" coordorigin="3905,100" coordsize="157,157" path="m3913,127l3905,129,3907,145,3910,153,3923,169,3943,176,3954,176,3956,175,4007,175,4006,174,3997,165,3983,152,3982,148,3938,148,3930,144,3913,127xe" filled="t" fillcolor="#939598" stroked="f">
                <v:path arrowok="t"/>
                <v:fill type="solid"/>
              </v:shape>
              <v:shape style="position:absolute;left:3905;top:100;width:157;height:157" coordorigin="3905,100" coordsize="157,157" path="m3968,105l3931,105,3934,107,3949,123,3952,126,3954,127,3955,133,3950,137,3947,140,3938,148,3982,148,3982,147,3987,134,3975,112,3969,106,3968,105xe" filled="t" fillcolor="#939598" stroked="f">
                <v:path arrowok="t"/>
                <v:fill type="solid"/>
              </v:shape>
              <v:shape style="position:absolute;left:3905;top:100;width:157;height:157" coordorigin="3905,100" coordsize="157,157" path="m3936,100l3936,101,3930,103,3931,106,3931,105,3968,105,3955,101,3950,100,3936,100xe" filled="t" fillcolor="#939598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250.316498pt;margin-top:-.673304pt;width:15.1829pt;height:16.3100pt;mso-position-horizontal-relative:page;mso-position-vertical-relative:paragraph;z-index:-7779" coordorigin="5006,-13" coordsize="304,326">
            <v:group style="position:absolute;left:5049;top:29;width:219;height:241" coordorigin="5049,29" coordsize="219,241">
              <v:shape style="position:absolute;left:5049;top:29;width:219;height:241" coordorigin="5049,29" coordsize="219,241" path="m5049,29l5267,29,5267,270,5049,270,5049,29xe" filled="f" stroked="t" strokeweight="4.252pt" strokecolor="#A7A9AC">
                <v:path arrowok="t"/>
              </v:shape>
            </v:group>
            <v:group style="position:absolute;left:5049;top:29;width:219;height:241" coordorigin="5049,29" coordsize="219,241">
              <v:shape style="position:absolute;left:5049;top:29;width:219;height:241" coordorigin="5049,29" coordsize="219,241" path="m5049,29l5267,29,5267,270,5049,270,5049,29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sz w:val="23"/>
          <w:szCs w:val="23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sz w:val="23"/>
          <w:szCs w:val="23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2"/>
          <w:sz w:val="15"/>
          <w:szCs w:val="15"/>
        </w:rPr>
        <w:t>N/A</w:t>
      </w:r>
      <w:r>
        <w:rPr>
          <w:rFonts w:ascii="Showcard Gothic" w:hAnsi="Showcard Gothic" w:cs="Showcard Gothic" w:eastAsia="Showcard Gothic"/>
          <w:b w:val="0"/>
          <w:bCs w:val="0"/>
          <w:color w:val="000000"/>
          <w:spacing w:val="0"/>
          <w:w w:val="100"/>
          <w:position w:val="0"/>
          <w:sz w:val="15"/>
          <w:szCs w:val="15"/>
        </w:rPr>
      </w:r>
    </w:p>
    <w:p>
      <w:pPr>
        <w:pStyle w:val="BodyText"/>
        <w:spacing w:before="78"/>
        <w:ind w:right="436"/>
        <w:jc w:val="center"/>
        <w:rPr>
          <w:sz w:val="20"/>
          <w:szCs w:val="20"/>
        </w:rPr>
      </w:pPr>
      <w:r>
        <w:rPr>
          <w:spacing w:val="0"/>
          <w:w w:val="100"/>
        </w:rPr>
        <w:br w:type="column"/>
      </w:r>
      <w:r>
        <w:rPr>
          <w:b w:val="0"/>
          <w:bCs w:val="0"/>
          <w:color w:val="231F20"/>
          <w:spacing w:val="0"/>
          <w:w w:val="100"/>
        </w:rPr>
        <w:t>Botes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pa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basu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-1"/>
          <w:w w:val="100"/>
        </w:rPr>
        <w:t>a</w:t>
      </w:r>
      <w:r>
        <w:rPr>
          <w:b w:val="0"/>
          <w:bCs w:val="0"/>
          <w:color w:val="231F20"/>
          <w:spacing w:val="0"/>
          <w:w w:val="100"/>
          <w:sz w:val="20"/>
          <w:szCs w:val="20"/>
        </w:rPr>
        <w:t>.</w:t>
      </w:r>
      <w:r>
        <w:rPr>
          <w:b w:val="0"/>
          <w:bCs w:val="0"/>
          <w:color w:val="000000"/>
          <w:spacing w:val="0"/>
          <w:w w:val="100"/>
          <w:sz w:val="20"/>
          <w:szCs w:val="20"/>
        </w:rPr>
      </w:r>
    </w:p>
    <w:p>
      <w:pPr>
        <w:spacing w:line="190" w:lineRule="exact" w:before="3"/>
        <w:rPr>
          <w:sz w:val="19"/>
          <w:szCs w:val="19"/>
        </w:rPr>
      </w:pPr>
      <w:r>
        <w:rPr>
          <w:sz w:val="19"/>
          <w:szCs w:val="19"/>
        </w:rPr>
      </w:r>
    </w:p>
    <w:p>
      <w:pPr>
        <w:tabs>
          <w:tab w:pos="2652" w:val="left" w:leader="none"/>
        </w:tabs>
        <w:ind w:left="1915" w:right="0" w:firstLine="0"/>
        <w:jc w:val="left"/>
        <w:rPr>
          <w:rFonts w:ascii="Showcard Gothic" w:hAnsi="Showcard Gothic" w:cs="Showcard Gothic" w:eastAsia="Showcard Gothic"/>
          <w:sz w:val="15"/>
          <w:szCs w:val="15"/>
        </w:rPr>
      </w:pPr>
      <w:r>
        <w:rPr/>
        <w:pict>
          <v:group style="position:absolute;margin-left:503.419189pt;margin-top:-.673309pt;width:15.1829pt;height:16.310100pt;mso-position-horizontal-relative:page;mso-position-vertical-relative:paragraph;z-index:-7778" coordorigin="10068,-13" coordsize="304,326">
            <v:group style="position:absolute;left:10111;top:29;width:219;height:241" coordorigin="10111,29" coordsize="219,241">
              <v:shape style="position:absolute;left:10111;top:29;width:219;height:241" coordorigin="10111,29" coordsize="219,241" path="m10111,29l10330,29,10330,270,10111,270,10111,29xe" filled="f" stroked="t" strokeweight="4.252pt" strokecolor="#A7A9AC">
                <v:path arrowok="t"/>
              </v:shape>
            </v:group>
            <v:group style="position:absolute;left:10111;top:29;width:219;height:241" coordorigin="10111,29" coordsize="219,241">
              <v:shape style="position:absolute;left:10111;top:29;width:219;height:241" coordorigin="10111,29" coordsize="219,241" path="m10111,29l10330,29,10330,270,10111,270,10111,29xe" filled="t" fillcolor="#FFFFFF" stroked="f">
                <v:path arrowok="t"/>
                <v:fill type="solid"/>
              </v:shape>
            </v:group>
            <v:group style="position:absolute;left:10134;top:60;width:163;height:166" coordorigin="10134,60" coordsize="163,166">
              <v:shape style="position:absolute;left:10134;top:60;width:163;height:166" coordorigin="10134,60" coordsize="163,166" path="m10163,71l10134,106,10190,151,10144,207,10167,226,10213,170,10285,170,10242,135,10257,116,10219,116,10163,71xe" filled="t" fillcolor="#939598" stroked="f">
                <v:path arrowok="t"/>
                <v:fill type="solid"/>
              </v:shape>
              <v:shape style="position:absolute;left:10134;top:60;width:163;height:166" coordorigin="10134,60" coordsize="163,166" path="m10285,170l10213,170,10269,216,10298,180,10285,170xe" filled="t" fillcolor="#939598" stroked="f">
                <v:path arrowok="t"/>
                <v:fill type="solid"/>
              </v:shape>
              <v:shape style="position:absolute;left:10134;top:60;width:163;height:166" coordorigin="10134,60" coordsize="163,166" path="m10264,60l10219,116,10257,116,10287,79,10264,60xe" filled="t" fillcolor="#939598" stroked="f">
                <v:path arrowok="t"/>
                <v:fill type="solid"/>
              </v:shape>
            </v:group>
            <v:group style="position:absolute;left:10134;top:60;width:163;height:166" coordorigin="10134,60" coordsize="163,166">
              <v:shape style="position:absolute;left:10134;top:60;width:163;height:166" coordorigin="10134,60" coordsize="163,166" path="m10269,216l10298,180,10242,135,10287,79,10264,60,10219,116,10163,71,10134,106,10190,151,10144,207,10167,226,10213,170,10269,216xe" filled="f" stroked="t" strokeweight=".5669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83.315887pt;margin-top:-.673309pt;width:15.1829pt;height:16.310100pt;mso-position-horizontal-relative:page;mso-position-vertical-relative:paragraph;z-index:-7777" coordorigin="9666,-13" coordsize="304,326">
            <v:group style="position:absolute;left:9709;top:29;width:219;height:241" coordorigin="9709,29" coordsize="219,241">
              <v:shape style="position:absolute;left:9709;top:29;width:219;height:241" coordorigin="9709,29" coordsize="219,241" path="m9709,29l9927,29,9927,270,9709,270,9709,29xe" filled="f" stroked="t" strokeweight="4.252pt" strokecolor="#A7A9AC">
                <v:path arrowok="t"/>
              </v:shape>
            </v:group>
            <v:group style="position:absolute;left:9709;top:29;width:219;height:241" coordorigin="9709,29" coordsize="219,241">
              <v:shape style="position:absolute;left:9709;top:29;width:219;height:241" coordorigin="9709,29" coordsize="219,241" path="m9709,29l9927,29,9927,270,9709,270,9709,29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42.91391pt;margin-top:-.673309pt;width:15.183pt;height:16.310100pt;mso-position-horizontal-relative:page;mso-position-vertical-relative:paragraph;z-index:-7776" coordorigin="8858,-13" coordsize="304,326">
            <v:group style="position:absolute;left:8901;top:29;width:219;height:241" coordorigin="8901,29" coordsize="219,241">
              <v:shape style="position:absolute;left:8901;top:29;width:219;height:241" coordorigin="8901,29" coordsize="219,241" path="m8901,29l9119,29,9119,270,8901,270,8901,29xe" filled="f" stroked="t" strokeweight="4.252pt" strokecolor="#A7A9AC">
                <v:path arrowok="t"/>
              </v:shape>
            </v:group>
            <v:group style="position:absolute;left:8901;top:29;width:219;height:241" coordorigin="8901,29" coordsize="219,241">
              <v:shape style="position:absolute;left:8901;top:29;width:219;height:241" coordorigin="8901,29" coordsize="219,241" path="m8901,29l9119,29,9119,270,8901,270,8901,29xe" filled="t" fillcolor="#FFFFFF" stroked="f">
                <v:path arrowok="t"/>
                <v:fill type="solid"/>
              </v:shape>
            </v:group>
            <v:group style="position:absolute;left:8916;top:62;width:177;height:172" coordorigin="8916,62" coordsize="177,172">
              <v:shape style="position:absolute;left:8916;top:62;width:177;height:172" coordorigin="8916,62" coordsize="177,172" path="m8956,148l8916,171,8968,218,8973,223,8979,230,8981,232,8986,234,8988,231,8989,229,8992,226,9023,190,8993,190,8984,190,8976,182,8971,173,8967,167,8958,153,8956,148xe" filled="t" fillcolor="#939598" stroked="f">
                <v:path arrowok="t"/>
                <v:fill type="solid"/>
              </v:shape>
              <v:shape style="position:absolute;left:8916;top:62;width:177;height:172" coordorigin="8916,62" coordsize="177,172" path="m9094,62l9048,107,9011,158,9003,174,8993,190,9023,190,9030,182,9032,179,9034,178,9046,165,9054,156,9063,147,9089,125,9093,123,9094,123,9094,62xe" filled="t" fillcolor="#939598" stroked="f">
                <v:path arrowok="t"/>
                <v:fill type="solid"/>
              </v:shape>
            </v:group>
            <v:group style="position:absolute;left:8916;top:62;width:177;height:172" coordorigin="8916,62" coordsize="177,172">
              <v:shape style="position:absolute;left:8916;top:62;width:177;height:172" coordorigin="8916,62" coordsize="177,172" path="m8956,148l8916,171,8968,218,8971,221,8973,223,8976,226,8979,230,8981,232,8986,234,8988,231,8989,229,8992,226,9030,182,9032,179,9034,178,9037,175,9046,165,9054,156,9063,147,9089,125,9093,123,9094,123,9094,119,9094,62,9080,74,9063,91,9021,141,9003,174,8993,190,8984,190,8976,182,8971,173,8967,167,8958,153,8956,148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23.2435pt;margin-top:-.673309pt;width:15.1827pt;height:16.310100pt;mso-position-horizontal-relative:page;mso-position-vertical-relative:paragraph;z-index:-7775" coordorigin="8465,-13" coordsize="304,326">
            <v:group style="position:absolute;left:8507;top:29;width:219;height:241" coordorigin="8507,29" coordsize="219,241">
              <v:shape style="position:absolute;left:8507;top:29;width:219;height:241" coordorigin="8507,29" coordsize="219,241" path="m8507,29l8726,29,8726,270,8507,270,8507,29xe" filled="f" stroked="t" strokeweight="4.252pt" strokecolor="#A7A9AC">
                <v:path arrowok="t"/>
              </v:shape>
            </v:group>
            <v:group style="position:absolute;left:8507;top:29;width:219;height:241" coordorigin="8507,29" coordsize="219,241">
              <v:shape style="position:absolute;left:8507;top:29;width:219;height:241" coordorigin="8507,29" coordsize="219,241" path="m8507,29l8726,29,8726,270,8507,270,8507,29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62.739197pt;margin-top:-.673309pt;width:15.4562pt;height:16.310100pt;mso-position-horizontal-relative:page;mso-position-vertical-relative:paragraph;z-index:-7774" coordorigin="9255,-13" coordsize="309,326">
            <v:group style="position:absolute;left:9303;top:29;width:219;height:241" coordorigin="9303,29" coordsize="219,241">
              <v:shape style="position:absolute;left:9303;top:29;width:219;height:241" coordorigin="9303,29" coordsize="219,241" path="m9303,29l9521,29,9521,270,9303,270,9303,29xe" filled="f" stroked="t" strokeweight="4.252pt" strokecolor="#A7A9AC">
                <v:path arrowok="t"/>
              </v:shape>
            </v:group>
            <v:group style="position:absolute;left:9303;top:29;width:219;height:241" coordorigin="9303,29" coordsize="219,241">
              <v:shape style="position:absolute;left:9303;top:29;width:219;height:241" coordorigin="9303,29" coordsize="219,241" path="m9303,29l9521,29,9521,270,9303,270,9303,29xe" filled="t" fillcolor="#FFFFFF" stroked="f">
                <v:path arrowok="t"/>
                <v:fill type="solid"/>
              </v:shape>
            </v:group>
            <v:group style="position:absolute;left:9297;top:32;width:198;height:201" coordorigin="9297,32" coordsize="198,201">
              <v:shape style="position:absolute;left:9297;top:32;width:198;height:201" coordorigin="9297,32" coordsize="198,201" path="m9425,205l9350,205,9368,208,9382,223,9389,231,9398,233,9405,233,9410,223,9410,220,9416,213,9421,209,9426,207,9425,205xe" filled="t" fillcolor="#939598" stroked="f">
                <v:path arrowok="t"/>
                <v:fill type="solid"/>
              </v:shape>
              <v:shape style="position:absolute;left:9297;top:32;width:198;height:201" coordorigin="9297,32" coordsize="198,201" path="m9339,57l9334,59,9329,64,9321,77,9326,87,9325,105,9305,121,9298,126,9297,135,9299,142,9307,149,9319,156,9327,171,9328,178,9321,193,9318,198,9334,210,9337,211,9341,210,9350,205,9425,205,9425,204,9416,196,9411,191,9411,190,9406,190,9385,190,9366,183,9351,169,9342,152,9340,127,9345,110,9360,94,9377,83,9395,79,9471,79,9472,76,9471,70,9468,68,9443,68,9427,64,9347,64,9339,57xe" filled="t" fillcolor="#939598" stroked="f">
                <v:path arrowok="t"/>
                <v:fill type="solid"/>
              </v:shape>
              <v:shape style="position:absolute;left:9297;top:32;width:198;height:201" coordorigin="9297,32" coordsize="198,201" path="m9412,189l9406,190,9411,190,9412,189xe" filled="t" fillcolor="#939598" stroked="f">
                <v:path arrowok="t"/>
                <v:fill type="solid"/>
              </v:shape>
              <v:shape style="position:absolute;left:9297;top:32;width:198;height:201" coordorigin="9297,32" coordsize="198,201" path="m9471,79l9395,79,9412,80,9427,88,9453,142,9453,147,9450,153,9451,154,9461,165,9465,169,9466,169,9487,149,9489,148,9494,142,9495,131,9491,123,9479,123,9465,102,9463,92,9471,79xe" filled="t" fillcolor="#939598" stroked="f">
                <v:path arrowok="t"/>
                <v:fill type="solid"/>
              </v:shape>
              <v:shape style="position:absolute;left:9297;top:32;width:198;height:201" coordorigin="9297,32" coordsize="198,201" path="m9489,118l9479,123,9491,123,9489,118xe" filled="t" fillcolor="#939598" stroked="f">
                <v:path arrowok="t"/>
                <v:fill type="solid"/>
              </v:shape>
              <v:shape style="position:absolute;left:9297;top:32;width:198;height:201" coordorigin="9297,32" coordsize="198,201" path="m9457,57l9446,62,9443,68,9468,68,9462,63,9457,57xe" filled="t" fillcolor="#939598" stroked="f">
                <v:path arrowok="t"/>
                <v:fill type="solid"/>
              </v:shape>
              <v:shape style="position:absolute;left:9297;top:32;width:198;height:201" coordorigin="9297,32" coordsize="198,201" path="m9410,49l9383,49,9379,53,9365,63,9347,64,9427,64,9425,63,9414,57,9410,49xe" filled="t" fillcolor="#939598" stroked="f">
                <v:path arrowok="t"/>
                <v:fill type="solid"/>
              </v:shape>
              <v:shape style="position:absolute;left:9297;top:32;width:198;height:201" coordorigin="9297,32" coordsize="198,201" path="m9388,32l9381,50,9383,49,9410,49,9409,47,9409,44,9405,37,9388,32xe" filled="t" fillcolor="#939598" stroked="f">
                <v:path arrowok="t"/>
                <v:fill type="solid"/>
              </v:shape>
            </v:group>
            <v:group style="position:absolute;left:9357;top:100;width:157;height:157" coordorigin="9357,100" coordsize="157,157">
              <v:shape style="position:absolute;left:9357;top:100;width:157;height:157" coordorigin="9357,100" coordsize="157,157" path="m9459,175l9408,175,9417,183,9423,189,9457,224,9471,237,9476,244,9490,256,9504,253,9507,249,9487,249,9481,231,9498,226,9511,226,9507,222,9477,193,9465,180,9459,175xe" filled="t" fillcolor="#939598" stroked="f">
                <v:path arrowok="t"/>
                <v:fill type="solid"/>
              </v:shape>
              <v:shape style="position:absolute;left:9357;top:100;width:157;height:157" coordorigin="9357,100" coordsize="157,157" path="m9511,226l9498,226,9502,229,9505,238,9502,242,9487,249,9507,249,9514,239,9514,229,9511,226xe" filled="t" fillcolor="#939598" stroked="f">
                <v:path arrowok="t"/>
                <v:fill type="solid"/>
              </v:shape>
              <v:shape style="position:absolute;left:9357;top:100;width:157;height:157" coordorigin="9357,100" coordsize="157,157" path="m9366,127l9357,129,9360,145,9363,153,9376,169,9395,176,9406,176,9408,175,9459,175,9458,174,9450,165,9435,152,9434,148,9391,148,9383,144,9366,127xe" filled="t" fillcolor="#939598" stroked="f">
                <v:path arrowok="t"/>
                <v:fill type="solid"/>
              </v:shape>
              <v:shape style="position:absolute;left:9357;top:100;width:157;height:157" coordorigin="9357,100" coordsize="157,157" path="m9420,105l9384,105,9386,107,9402,123,9405,126,9406,127,9407,133,9403,137,9400,140,9391,148,9434,148,9434,147,9440,134,9427,112,9422,106,9420,105xe" filled="t" fillcolor="#939598" stroked="f">
                <v:path arrowok="t"/>
                <v:fill type="solid"/>
              </v:shape>
              <v:shape style="position:absolute;left:9357;top:100;width:157;height:157" coordorigin="9357,100" coordsize="157,157" path="m9389,100l9388,101,9382,103,9383,106,9384,105,9420,105,9408,101,9403,100,9389,100xe" filled="t" fillcolor="#939598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522.941895pt;margin-top:-.673309pt;width:15.183pt;height:16.310100pt;mso-position-horizontal-relative:page;mso-position-vertical-relative:paragraph;z-index:-7773" coordorigin="10459,-13" coordsize="304,326">
            <v:group style="position:absolute;left:10501;top:29;width:219;height:241" coordorigin="10501,29" coordsize="219,241">
              <v:shape style="position:absolute;left:10501;top:29;width:219;height:241" coordorigin="10501,29" coordsize="219,241" path="m10501,29l10720,29,10720,270,10501,270,10501,29xe" filled="f" stroked="t" strokeweight="4.252pt" strokecolor="#A7A9AC">
                <v:path arrowok="t"/>
              </v:shape>
            </v:group>
            <v:group style="position:absolute;left:10501;top:29;width:219;height:241" coordorigin="10501,29" coordsize="219,241">
              <v:shape style="position:absolute;left:10501;top:29;width:219;height:241" coordorigin="10501,29" coordsize="219,241" path="m10501,29l10720,29,10720,270,10501,270,10501,29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sz w:val="23"/>
          <w:szCs w:val="23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sz w:val="23"/>
          <w:szCs w:val="23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2"/>
          <w:sz w:val="15"/>
          <w:szCs w:val="15"/>
        </w:rPr>
        <w:t>N/A</w:t>
      </w:r>
      <w:r>
        <w:rPr>
          <w:rFonts w:ascii="Showcard Gothic" w:hAnsi="Showcard Gothic" w:cs="Showcard Gothic" w:eastAsia="Showcard Gothic"/>
          <w:b w:val="0"/>
          <w:bCs w:val="0"/>
          <w:color w:val="000000"/>
          <w:spacing w:val="0"/>
          <w:w w:val="100"/>
          <w:position w:val="0"/>
          <w:sz w:val="15"/>
          <w:szCs w:val="15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13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ind w:right="436"/>
        <w:jc w:val="center"/>
      </w:pPr>
      <w:r>
        <w:rPr>
          <w:b w:val="0"/>
          <w:bCs w:val="0"/>
          <w:color w:val="231F20"/>
          <w:spacing w:val="0"/>
          <w:w w:val="100"/>
        </w:rPr>
        <w:t>Vinil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autoaderible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pa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piso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80" w:lineRule="exact" w:before="1"/>
        <w:rPr>
          <w:sz w:val="28"/>
          <w:szCs w:val="28"/>
        </w:rPr>
      </w:pPr>
      <w:r>
        <w:rPr>
          <w:sz w:val="28"/>
          <w:szCs w:val="28"/>
        </w:rPr>
      </w:r>
    </w:p>
    <w:p>
      <w:pPr>
        <w:tabs>
          <w:tab w:pos="2652" w:val="left" w:leader="none"/>
        </w:tabs>
        <w:ind w:left="1915" w:right="0" w:firstLine="0"/>
        <w:jc w:val="left"/>
        <w:rPr>
          <w:rFonts w:ascii="Showcard Gothic" w:hAnsi="Showcard Gothic" w:cs="Showcard Gothic" w:eastAsia="Showcard Gothic"/>
          <w:sz w:val="15"/>
          <w:szCs w:val="15"/>
        </w:rPr>
      </w:pPr>
      <w:r>
        <w:rPr/>
        <w:pict>
          <v:group style="position:absolute;margin-left:503.419189pt;margin-top:-.673309pt;width:15.1829pt;height:16.310100pt;mso-position-horizontal-relative:page;mso-position-vertical-relative:paragraph;z-index:-7772" coordorigin="10068,-13" coordsize="304,326">
            <v:group style="position:absolute;left:10111;top:29;width:219;height:241" coordorigin="10111,29" coordsize="219,241">
              <v:shape style="position:absolute;left:10111;top:29;width:219;height:241" coordorigin="10111,29" coordsize="219,241" path="m10111,29l10330,29,10330,270,10111,270,10111,29xe" filled="f" stroked="t" strokeweight="4.252pt" strokecolor="#A7A9AC">
                <v:path arrowok="t"/>
              </v:shape>
            </v:group>
            <v:group style="position:absolute;left:10111;top:29;width:219;height:241" coordorigin="10111,29" coordsize="219,241">
              <v:shape style="position:absolute;left:10111;top:29;width:219;height:241" coordorigin="10111,29" coordsize="219,241" path="m10111,29l10330,29,10330,270,10111,270,10111,29xe" filled="t" fillcolor="#FFFFFF" stroked="f">
                <v:path arrowok="t"/>
                <v:fill type="solid"/>
              </v:shape>
            </v:group>
            <v:group style="position:absolute;left:10134;top:60;width:163;height:166" coordorigin="10134,60" coordsize="163,166">
              <v:shape style="position:absolute;left:10134;top:60;width:163;height:166" coordorigin="10134,60" coordsize="163,166" path="m10163,71l10134,106,10190,151,10144,207,10167,226,10213,170,10285,170,10242,135,10257,116,10219,116,10163,71xe" filled="t" fillcolor="#939598" stroked="f">
                <v:path arrowok="t"/>
                <v:fill type="solid"/>
              </v:shape>
              <v:shape style="position:absolute;left:10134;top:60;width:163;height:166" coordorigin="10134,60" coordsize="163,166" path="m10285,170l10213,170,10269,216,10298,180,10285,170xe" filled="t" fillcolor="#939598" stroked="f">
                <v:path arrowok="t"/>
                <v:fill type="solid"/>
              </v:shape>
              <v:shape style="position:absolute;left:10134;top:60;width:163;height:166" coordorigin="10134,60" coordsize="163,166" path="m10264,60l10219,116,10257,116,10287,79,10264,60xe" filled="t" fillcolor="#939598" stroked="f">
                <v:path arrowok="t"/>
                <v:fill type="solid"/>
              </v:shape>
            </v:group>
            <v:group style="position:absolute;left:10134;top:60;width:163;height:166" coordorigin="10134,60" coordsize="163,166">
              <v:shape style="position:absolute;left:10134;top:60;width:163;height:166" coordorigin="10134,60" coordsize="163,166" path="m10269,216l10298,180,10242,135,10287,79,10264,60,10219,116,10163,71,10134,106,10190,151,10144,207,10167,226,10213,170,10269,216xe" filled="f" stroked="t" strokeweight=".5669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83.315887pt;margin-top:-.673309pt;width:15.1829pt;height:16.310100pt;mso-position-horizontal-relative:page;mso-position-vertical-relative:paragraph;z-index:-7771" coordorigin="9666,-13" coordsize="304,326">
            <v:group style="position:absolute;left:9709;top:29;width:219;height:241" coordorigin="9709,29" coordsize="219,241">
              <v:shape style="position:absolute;left:9709;top:29;width:219;height:241" coordorigin="9709,29" coordsize="219,241" path="m9709,29l9927,29,9927,270,9709,270,9709,29xe" filled="f" stroked="t" strokeweight="4.252pt" strokecolor="#A7A9AC">
                <v:path arrowok="t"/>
              </v:shape>
            </v:group>
            <v:group style="position:absolute;left:9709;top:29;width:219;height:241" coordorigin="9709,29" coordsize="219,241">
              <v:shape style="position:absolute;left:9709;top:29;width:219;height:241" coordorigin="9709,29" coordsize="219,241" path="m9709,29l9927,29,9927,270,9709,270,9709,29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42.91391pt;margin-top:-.673309pt;width:15.183pt;height:16.310100pt;mso-position-horizontal-relative:page;mso-position-vertical-relative:paragraph;z-index:-7770" coordorigin="8858,-13" coordsize="304,326">
            <v:group style="position:absolute;left:8901;top:29;width:219;height:241" coordorigin="8901,29" coordsize="219,241">
              <v:shape style="position:absolute;left:8901;top:29;width:219;height:241" coordorigin="8901,29" coordsize="219,241" path="m8901,29l9119,29,9119,270,8901,270,8901,29xe" filled="f" stroked="t" strokeweight="4.252pt" strokecolor="#A7A9AC">
                <v:path arrowok="t"/>
              </v:shape>
            </v:group>
            <v:group style="position:absolute;left:8901;top:29;width:219;height:241" coordorigin="8901,29" coordsize="219,241">
              <v:shape style="position:absolute;left:8901;top:29;width:219;height:241" coordorigin="8901,29" coordsize="219,241" path="m8901,29l9119,29,9119,270,8901,270,8901,29xe" filled="t" fillcolor="#FFFFFF" stroked="f">
                <v:path arrowok="t"/>
                <v:fill type="solid"/>
              </v:shape>
            </v:group>
            <v:group style="position:absolute;left:8916;top:62;width:177;height:172" coordorigin="8916,62" coordsize="177,172">
              <v:shape style="position:absolute;left:8916;top:62;width:177;height:172" coordorigin="8916,62" coordsize="177,172" path="m8956,148l8916,171,8968,218,8973,223,8979,230,8981,232,8986,234,8988,231,8989,229,8992,226,9023,190,8993,190,8984,190,8976,182,8971,173,8967,167,8958,153,8956,148xe" filled="t" fillcolor="#939598" stroked="f">
                <v:path arrowok="t"/>
                <v:fill type="solid"/>
              </v:shape>
              <v:shape style="position:absolute;left:8916;top:62;width:177;height:172" coordorigin="8916,62" coordsize="177,172" path="m9094,62l9048,107,9011,158,9003,174,8993,190,9023,190,9030,182,9032,179,9034,178,9046,165,9054,156,9063,147,9089,125,9093,123,9094,123,9094,62xe" filled="t" fillcolor="#939598" stroked="f">
                <v:path arrowok="t"/>
                <v:fill type="solid"/>
              </v:shape>
            </v:group>
            <v:group style="position:absolute;left:8916;top:62;width:177;height:172" coordorigin="8916,62" coordsize="177,172">
              <v:shape style="position:absolute;left:8916;top:62;width:177;height:172" coordorigin="8916,62" coordsize="177,172" path="m8956,148l8916,171,8968,218,8971,221,8973,223,8976,226,8979,230,8981,232,8986,234,8988,231,8989,229,8992,226,9030,182,9032,179,9034,178,9037,175,9046,165,9054,156,9063,147,9089,125,9093,123,9094,123,9094,119,9094,62,9080,74,9063,91,9021,141,9003,174,8993,190,8984,190,8976,182,8971,173,8967,167,8958,153,8956,148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23.2435pt;margin-top:-.673309pt;width:15.1827pt;height:16.310100pt;mso-position-horizontal-relative:page;mso-position-vertical-relative:paragraph;z-index:-7769" coordorigin="8465,-13" coordsize="304,326">
            <v:group style="position:absolute;left:8507;top:29;width:219;height:241" coordorigin="8507,29" coordsize="219,241">
              <v:shape style="position:absolute;left:8507;top:29;width:219;height:241" coordorigin="8507,29" coordsize="219,241" path="m8507,29l8726,29,8726,270,8507,270,8507,29xe" filled="f" stroked="t" strokeweight="4.252pt" strokecolor="#A7A9AC">
                <v:path arrowok="t"/>
              </v:shape>
            </v:group>
            <v:group style="position:absolute;left:8507;top:29;width:219;height:241" coordorigin="8507,29" coordsize="219,241">
              <v:shape style="position:absolute;left:8507;top:29;width:219;height:241" coordorigin="8507,29" coordsize="219,241" path="m8507,29l8726,29,8726,270,8507,270,8507,29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62.739197pt;margin-top:-.673309pt;width:15.4562pt;height:16.310100pt;mso-position-horizontal-relative:page;mso-position-vertical-relative:paragraph;z-index:-7768" coordorigin="9255,-13" coordsize="309,326">
            <v:group style="position:absolute;left:9303;top:29;width:219;height:241" coordorigin="9303,29" coordsize="219,241">
              <v:shape style="position:absolute;left:9303;top:29;width:219;height:241" coordorigin="9303,29" coordsize="219,241" path="m9303,29l9521,29,9521,270,9303,270,9303,29xe" filled="f" stroked="t" strokeweight="4.252pt" strokecolor="#A7A9AC">
                <v:path arrowok="t"/>
              </v:shape>
            </v:group>
            <v:group style="position:absolute;left:9303;top:29;width:219;height:241" coordorigin="9303,29" coordsize="219,241">
              <v:shape style="position:absolute;left:9303;top:29;width:219;height:241" coordorigin="9303,29" coordsize="219,241" path="m9303,29l9521,29,9521,270,9303,270,9303,29xe" filled="t" fillcolor="#FFFFFF" stroked="f">
                <v:path arrowok="t"/>
                <v:fill type="solid"/>
              </v:shape>
            </v:group>
            <v:group style="position:absolute;left:9297;top:32;width:198;height:201" coordorigin="9297,32" coordsize="198,201">
              <v:shape style="position:absolute;left:9297;top:32;width:198;height:201" coordorigin="9297,32" coordsize="198,201" path="m9425,205l9350,205,9368,208,9382,223,9389,231,9398,233,9405,233,9410,223,9410,220,9416,213,9421,209,9426,207,9425,205xe" filled="t" fillcolor="#939598" stroked="f">
                <v:path arrowok="t"/>
                <v:fill type="solid"/>
              </v:shape>
              <v:shape style="position:absolute;left:9297;top:32;width:198;height:201" coordorigin="9297,32" coordsize="198,201" path="m9339,57l9334,59,9329,64,9321,77,9326,87,9325,105,9305,121,9298,126,9297,135,9299,142,9307,149,9319,156,9327,171,9328,178,9321,193,9318,198,9334,210,9337,211,9341,210,9350,205,9425,205,9425,204,9416,196,9411,191,9411,190,9406,190,9385,190,9366,183,9351,169,9342,152,9340,127,9345,110,9360,94,9377,83,9395,79,9471,79,9472,76,9471,70,9468,68,9443,68,9427,64,9347,64,9339,57xe" filled="t" fillcolor="#939598" stroked="f">
                <v:path arrowok="t"/>
                <v:fill type="solid"/>
              </v:shape>
              <v:shape style="position:absolute;left:9297;top:32;width:198;height:201" coordorigin="9297,32" coordsize="198,201" path="m9412,189l9406,190,9411,190,9412,189xe" filled="t" fillcolor="#939598" stroked="f">
                <v:path arrowok="t"/>
                <v:fill type="solid"/>
              </v:shape>
              <v:shape style="position:absolute;left:9297;top:32;width:198;height:201" coordorigin="9297,32" coordsize="198,201" path="m9471,79l9395,79,9412,80,9427,88,9453,142,9453,147,9450,153,9451,154,9461,165,9465,169,9466,169,9487,149,9489,148,9494,142,9495,131,9491,123,9479,123,9465,102,9463,92,9471,79xe" filled="t" fillcolor="#939598" stroked="f">
                <v:path arrowok="t"/>
                <v:fill type="solid"/>
              </v:shape>
              <v:shape style="position:absolute;left:9297;top:32;width:198;height:201" coordorigin="9297,32" coordsize="198,201" path="m9489,118l9479,123,9491,123,9489,118xe" filled="t" fillcolor="#939598" stroked="f">
                <v:path arrowok="t"/>
                <v:fill type="solid"/>
              </v:shape>
              <v:shape style="position:absolute;left:9297;top:32;width:198;height:201" coordorigin="9297,32" coordsize="198,201" path="m9457,57l9446,62,9443,68,9468,68,9462,63,9457,57xe" filled="t" fillcolor="#939598" stroked="f">
                <v:path arrowok="t"/>
                <v:fill type="solid"/>
              </v:shape>
              <v:shape style="position:absolute;left:9297;top:32;width:198;height:201" coordorigin="9297,32" coordsize="198,201" path="m9410,49l9383,49,9379,53,9365,63,9347,64,9427,64,9425,63,9414,57,9410,49xe" filled="t" fillcolor="#939598" stroked="f">
                <v:path arrowok="t"/>
                <v:fill type="solid"/>
              </v:shape>
              <v:shape style="position:absolute;left:9297;top:32;width:198;height:201" coordorigin="9297,32" coordsize="198,201" path="m9388,32l9381,50,9383,49,9410,49,9409,47,9409,44,9405,37,9388,32xe" filled="t" fillcolor="#939598" stroked="f">
                <v:path arrowok="t"/>
                <v:fill type="solid"/>
              </v:shape>
            </v:group>
            <v:group style="position:absolute;left:9357;top:100;width:157;height:157" coordorigin="9357,100" coordsize="157,157">
              <v:shape style="position:absolute;left:9357;top:100;width:157;height:157" coordorigin="9357,100" coordsize="157,157" path="m9459,175l9408,175,9417,183,9423,189,9457,224,9471,237,9476,244,9490,256,9504,253,9507,249,9487,249,9481,231,9498,226,9511,226,9507,222,9477,193,9465,180,9459,175xe" filled="t" fillcolor="#939598" stroked="f">
                <v:path arrowok="t"/>
                <v:fill type="solid"/>
              </v:shape>
              <v:shape style="position:absolute;left:9357;top:100;width:157;height:157" coordorigin="9357,100" coordsize="157,157" path="m9511,226l9498,226,9502,229,9505,238,9502,242,9487,249,9507,249,9514,239,9514,229,9511,226xe" filled="t" fillcolor="#939598" stroked="f">
                <v:path arrowok="t"/>
                <v:fill type="solid"/>
              </v:shape>
              <v:shape style="position:absolute;left:9357;top:100;width:157;height:157" coordorigin="9357,100" coordsize="157,157" path="m9366,127l9357,129,9360,145,9363,153,9376,169,9395,176,9406,176,9408,175,9459,175,9458,174,9450,165,9435,152,9434,148,9391,148,9383,144,9366,127xe" filled="t" fillcolor="#939598" stroked="f">
                <v:path arrowok="t"/>
                <v:fill type="solid"/>
              </v:shape>
              <v:shape style="position:absolute;left:9357;top:100;width:157;height:157" coordorigin="9357,100" coordsize="157,157" path="m9420,105l9384,105,9386,107,9402,123,9405,126,9406,127,9407,133,9403,137,9400,140,9391,148,9434,148,9434,147,9440,134,9427,112,9422,106,9420,105xe" filled="t" fillcolor="#939598" stroked="f">
                <v:path arrowok="t"/>
                <v:fill type="solid"/>
              </v:shape>
              <v:shape style="position:absolute;left:9357;top:100;width:157;height:157" coordorigin="9357,100" coordsize="157,157" path="m9389,100l9388,101,9382,103,9383,106,9384,105,9420,105,9408,101,9403,100,9389,100xe" filled="t" fillcolor="#939598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522.941895pt;margin-top:-.673309pt;width:15.183pt;height:16.310100pt;mso-position-horizontal-relative:page;mso-position-vertical-relative:paragraph;z-index:-7767" coordorigin="10459,-13" coordsize="304,326">
            <v:group style="position:absolute;left:10501;top:29;width:219;height:241" coordorigin="10501,29" coordsize="219,241">
              <v:shape style="position:absolute;left:10501;top:29;width:219;height:241" coordorigin="10501,29" coordsize="219,241" path="m10501,29l10720,29,10720,270,10501,270,10501,29xe" filled="f" stroked="t" strokeweight="4.252pt" strokecolor="#A7A9AC">
                <v:path arrowok="t"/>
              </v:shape>
            </v:group>
            <v:group style="position:absolute;left:10501;top:29;width:219;height:241" coordorigin="10501,29" coordsize="219,241">
              <v:shape style="position:absolute;left:10501;top:29;width:219;height:241" coordorigin="10501,29" coordsize="219,241" path="m10501,29l10720,29,10720,270,10501,270,10501,29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sz w:val="23"/>
          <w:szCs w:val="23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sz w:val="23"/>
          <w:szCs w:val="23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2"/>
          <w:sz w:val="15"/>
          <w:szCs w:val="15"/>
        </w:rPr>
        <w:t>N/A</w:t>
      </w:r>
      <w:r>
        <w:rPr>
          <w:rFonts w:ascii="Showcard Gothic" w:hAnsi="Showcard Gothic" w:cs="Showcard Gothic" w:eastAsia="Showcard Gothic"/>
          <w:b w:val="0"/>
          <w:bCs w:val="0"/>
          <w:color w:val="000000"/>
          <w:spacing w:val="0"/>
          <w:w w:val="100"/>
          <w:position w:val="0"/>
          <w:sz w:val="15"/>
          <w:szCs w:val="15"/>
        </w:rPr>
      </w:r>
    </w:p>
    <w:p>
      <w:pPr>
        <w:spacing w:after="0"/>
        <w:jc w:val="left"/>
        <w:rPr>
          <w:rFonts w:ascii="Showcard Gothic" w:hAnsi="Showcard Gothic" w:cs="Showcard Gothic" w:eastAsia="Showcard Gothic"/>
          <w:sz w:val="15"/>
          <w:szCs w:val="15"/>
        </w:rPr>
        <w:sectPr>
          <w:type w:val="continuous"/>
          <w:pgSz w:w="12240" w:h="15840"/>
          <w:pgMar w:top="1020" w:bottom="280" w:left="720" w:right="700"/>
          <w:cols w:num="2" w:equalWidth="0">
            <w:col w:w="6550" w:space="584"/>
            <w:col w:w="3686"/>
          </w:cols>
        </w:sectPr>
      </w:pPr>
    </w:p>
    <w:p>
      <w:pPr>
        <w:spacing w:line="140" w:lineRule="exact"/>
        <w:rPr>
          <w:sz w:val="14"/>
          <w:szCs w:val="14"/>
        </w:rPr>
      </w:pPr>
      <w:r>
        <w:rPr/>
        <w:pict>
          <v:group style="position:absolute;margin-left:42.595551pt;margin-top:29.65155pt;width:526.9362pt;height:44.8531pt;mso-position-horizontal-relative:page;mso-position-vertical-relative:page;z-index:-7742" coordorigin="852,593" coordsize="10539,897">
            <v:group style="position:absolute;left:857;top:1484;width:10528;height:2" coordorigin="857,1484" coordsize="10528,2">
              <v:shape style="position:absolute;left:857;top:1484;width:10528;height:2" coordorigin="857,1484" coordsize="10528,0" path="m857,1484l11385,1484e" filled="f" stroked="t" strokeweight=".5473pt" strokecolor="#231F20">
                <v:path arrowok="t"/>
              </v:shape>
            </v:group>
            <v:group style="position:absolute;left:11143;top:599;width:227;height:886" coordorigin="11143,599" coordsize="227,886">
              <v:shape style="position:absolute;left:11143;top:599;width:227;height:886" coordorigin="11143,599" coordsize="227,886" path="m11143,1484l11369,1484,11369,599,11143,599,11143,1484xe" filled="t" fillcolor="#231F20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103.368752pt;margin-top:36.162811pt;width:67.5204pt;height:22.821375pt;mso-position-horizontal-relative:page;mso-position-vertical-relative:page;z-index:-7741" coordorigin="2067,723" coordsize="1350,456">
            <v:group style="position:absolute;left:2073;top:731;width:677;height:439" coordorigin="2073,731" coordsize="677,439">
              <v:shape style="position:absolute;left:2073;top:731;width:677;height:439" coordorigin="2073,731" coordsize="677,439" path="m2221,734l2073,735,2073,1161,2074,1161,2076,1169,2238,1169,2240,1110,2240,1016,2240,977,2239,927,2246,914,2481,914,2386,842,2378,833,2367,828,2358,821,2357,820,2350,813,2346,809,2327,797,2314,788,2258,748,2258,748,2257,748,2256,747,2256,747,2254,745,2241,734,2221,73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749,1114l2508,1114,2519,1121,2548,1147,2564,1159,2583,1168,2747,1168,2748,1159,2748,1148,2749,1133,2749,111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481,914l2246,914,2255,922,2262,927,2279,939,2280,939,2314,966,2332,980,2349,994,2379,1016,2396,1031,2434,1055,2443,1062,2451,1074,2463,1080,2502,1110,2514,1120,2508,1114,2749,1114,2749,1097,2749,1080,2750,1055,2750,986,2572,986,2570,981,2566,979,2564,977,2549,966,2481,91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576,731l2576,784,2576,939,2576,952,2576,968,2575,977,2572,986,2750,986,2749,914,2749,809,2749,784,2749,752,2747,737,2740,733,2719,733,2576,733,2576,731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739,733l2719,733,2740,733,2739,733xe" filled="t" fillcolor="#231F20" stroked="f">
                <v:path arrowok="t"/>
                <v:fill type="solid"/>
              </v:shape>
            </v:group>
            <v:group style="position:absolute;left:2823;top:729;width:589;height:445" coordorigin="2823,729" coordsize="589,445">
              <v:shape style="position:absolute;left:2823;top:729;width:589;height:445" coordorigin="2823,729" coordsize="589,445" path="m2898,729l2825,732,2823,1168,2834,1171,2853,1173,2876,1174,2902,1174,2964,1173,3359,1173,3412,1152,3411,1131,3411,1123,3411,1116,3412,1108,3411,1091,3400,1087,3252,1087,3071,1087,3008,1085,2999,1044,3000,1018,3001,999,3013,994,3035,992,3062,991,3399,991,3407,990,3410,981,3410,979,3410,972,3411,953,3410,929,3407,916,3402,908,3187,908,3049,908,3001,870,3000,844,3001,823,3081,818,3375,817,3383,817,3412,775,3411,751,3408,734,3400,732,3382,730,3381,730,3266,730,2965,730,2898,729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59,1173l2964,1173,3176,1174,3346,1173,3359,1173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98,1086l3252,1087,3400,1087,3398,1086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99,991l3062,991,3085,992,3287,992,3356,993,3378,993,3395,992,3399,991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81,907l3187,908,3402,908,3401,907,3381,907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75,817l3160,817,3299,818,3346,818,3366,818,3375,817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30,729l3266,730,3381,730,3357,729,3330,729xe" filled="t" fillcolor="#231F20" stroked="f">
                <v:path arrowok="t"/>
                <v:fill type="solid"/>
              </v:shape>
            </v:group>
            <v:group style="position:absolute;left:2830;top:734;width:578;height:434" coordorigin="2830,734" coordsize="578,434">
              <v:shape style="position:absolute;left:2830;top:734;width:578;height:434" coordorigin="2830,734" coordsize="578,434" path="m3176,734l2921,735,2853,736,2830,803,2830,897,2830,937,2830,1000,2831,1047,2831,1102,2830,1128,2830,1148,2832,1160,2838,1166,2851,1168,3067,1168,3334,1168,3400,1166,3406,1125,3407,1102,3402,1092,3393,1091,3157,1091,3061,1091,3000,1088,2994,1082,2996,1076,2996,1066,2996,1000,3062,991,3139,989,3395,988,3399,988,3406,987,3407,979,3407,960,3407,940,3407,919,3407,916,3401,915,3397,915,3089,915,3028,915,2995,850,2995,827,3083,809,3393,809,3405,808,3407,808,3406,775,3406,764,3406,750,3406,739,3397,735,3365,735,3176,734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84,1090l3157,1091,3393,1091,3384,1090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407,986l3406,987,3406,988,3407,986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21,913l3089,915,3397,915,3392,915,3378,914,3362,914,3321,913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407,808l3405,808,3407,813,3407,808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93,809l3083,809,3295,810,3375,809,3388,809,3393,809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96,735l3365,735,3397,735,3396,735xe" filled="t" fillcolor="#231F20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6.852402pt;margin-top:31.784599pt;width:39.2038pt;height:26.420314pt;mso-position-horizontal-relative:page;mso-position-vertical-relative:page;z-index:-7740" coordorigin="937,636" coordsize="784,528">
            <v:shape style="position:absolute;left:937;top:636;width:784;height:528" coordorigin="937,636" coordsize="784,528" path="m1450,1069l1020,1069,1215,1071,1221,1088,1230,1094,1240,1099,1254,1111,1272,1125,1292,1138,1308,1148,1323,1157,1333,1164,1344,1164,1360,1151,1414,1097,1420,1092,1425,1090,1432,1081,1435,1074,1438,1069,1450,1069xe" filled="t" fillcolor="#231F20" stroked="f">
              <v:path arrowok="t"/>
              <v:fill type="solid"/>
            </v:shape>
            <v:shape style="position:absolute;left:937;top:636;width:784;height:528" coordorigin="937,636" coordsize="784,528" path="m942,1062l937,1066,950,1068,973,1069,999,1069,1020,1069,1450,1069,1719,1068,1719,1065,942,1065,942,1062xe" filled="t" fillcolor="#231F20" stroked="f">
              <v:path arrowok="t"/>
              <v:fill type="solid"/>
            </v:shape>
            <v:shape style="position:absolute;left:937;top:636;width:784;height:528" coordorigin="937,636" coordsize="784,528" path="m1719,1068l1498,1068,1639,1069,1699,1069,1719,1069,1719,1068xe" filled="t" fillcolor="#231F20" stroked="f">
              <v:path arrowok="t"/>
              <v:fill type="solid"/>
            </v:shape>
            <v:shape style="position:absolute;left:937;top:636;width:784;height:528" coordorigin="937,636" coordsize="784,528" path="m1085,1025l1062,1026,1044,1028,1032,1032,1027,1032,1021,1034,1002,1041,996,1043,992,1043,951,1056,950,1057,949,1058,942,1065,1719,1065,1721,1058,1707,1051,1685,1045,1663,1039,1652,1034,1645,1034,1637,1032,1631,1029,1627,1026,1620,1025,1546,1025,1538,1025,1132,1025,1085,1025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46,1031l1645,1034,1652,1034,1646,1031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13,1025l1570,1025,1546,1025,1620,1025,1613,1025xe" filled="t" fillcolor="#231F20" stroked="f">
              <v:path arrowok="t"/>
              <v:fill type="solid"/>
            </v:shape>
            <v:shape style="position:absolute;left:937;top:636;width:784;height:528" coordorigin="937,636" coordsize="784,528" path="m1256,708l1247,713,1239,721,1212,743,1198,757,1176,785,1168,794,1155,806,1139,823,1123,843,1111,855,1098,870,1084,891,1074,905,1069,916,1071,928,1080,942,1105,973,1118,988,1133,1005,1145,1016,1149,1017,1148,1019,1148,1025,1132,1025,1538,1025,1524,1025,1508,1022,1505,1019,1507,1017,1510,1015,1597,953,1602,951,1603,951,1609,944,1610,943,1618,937,1620,936,1623,934,1638,922,1637,916,1624,907,1614,899,1605,899,1595,890,1570,874,1573,874,1568,869,1549,853,1521,830,1508,820,1496,808,1481,794,1462,773,1460,771,1457,767,1444,751,1434,741,1424,730,1410,711,1410,710,1255,710,1256,708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03,951l1602,951,1602,951,1603,951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10,896l1605,899,1614,899,1610,896xe" filled="t" fillcolor="#231F20" stroked="f">
              <v:path arrowok="t"/>
              <v:fill type="solid"/>
            </v:shape>
            <v:shape style="position:absolute;left:937;top:636;width:784;height:528" coordorigin="937,636" coordsize="784,528" path="m1573,874l1570,874,1574,874,1573,874xe" filled="t" fillcolor="#231F20" stroked="f">
              <v:path arrowok="t"/>
              <v:fill type="solid"/>
            </v:shape>
            <v:shape style="position:absolute;left:937;top:636;width:784;height:528" coordorigin="937,636" coordsize="784,528" path="m1366,646l1336,646,1332,648,1318,658,1304,668,1294,676,1277,688,1264,699,1255,710,1410,710,1407,706,1404,704,1398,695,1399,694,1395,689,1366,646xe" filled="t" fillcolor="#231F20" stroked="f">
              <v:path arrowok="t"/>
              <v:fill type="solid"/>
            </v:shape>
            <v:shape style="position:absolute;left:937;top:636;width:784;height:528" coordorigin="937,636" coordsize="784,528" path="m1347,636l1346,638,1335,646,1336,646,1366,646,1360,636,1347,636xe" filled="t" fillcolor="#231F20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91.013878pt;margin-top:36.7248pt;width:8.620281pt;height:21.741173pt;mso-position-horizontal-relative:page;mso-position-vertical-relative:page;z-index:-7739" coordorigin="1820,734" coordsize="172,435">
            <v:shape style="position:absolute;left:1820;top:734;width:172;height:435" coordorigin="1820,734" coordsize="172,435" path="m1822,734l1821,754,1820,774,1820,815,1821,855,1821,1167,1837,1168,1856,1169,1875,1169,1896,1169,1989,1168,1990,1159,1991,1143,1992,1124,1992,1101,1992,1000,1991,962,1992,920,1992,855,1993,838,1993,798,1992,779,1992,760,1991,741,1822,734xe" filled="t" fillcolor="#231F20" stroked="f">
              <v:path arrowok="t"/>
              <v:fill type="solid"/>
            </v:shape>
            <w10:wrap type="none"/>
          </v:group>
        </w:pict>
      </w:r>
      <w:r>
        <w:rPr>
          <w:sz w:val="14"/>
          <w:szCs w:val="14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tabs>
          <w:tab w:pos="7838" w:val="left" w:leader="none"/>
        </w:tabs>
        <w:spacing w:before="79"/>
        <w:ind w:left="1671" w:right="0"/>
        <w:jc w:val="left"/>
      </w:pPr>
      <w:r>
        <w:rPr/>
        <w:pict>
          <v:group style="position:absolute;margin-left:43.270901pt;margin-top:-4.37711pt;width:526.8002pt;height:.1pt;mso-position-horizontal-relative:page;mso-position-vertical-relative:paragraph;z-index:-7834" coordorigin="865,-88" coordsize="10536,2">
            <v:shape style="position:absolute;left:865;top:-88;width:10536;height:2" coordorigin="865,-88" coordsize="10536,0" path="m865,-88l11401,-88e" filled="f" stroked="t" strokeweight="3.7pt" strokecolor="#A7A9AC">
              <v:path arrowok="t"/>
            </v:shape>
            <w10:wrap type="none"/>
          </v:group>
        </w:pict>
      </w:r>
      <w:r>
        <w:rPr/>
        <w:pict>
          <v:shape style="position:absolute;margin-left:46.789398pt;margin-top:4.58449pt;width:30.50838pt;height:81.430400pt;mso-position-horizontal-relative:page;mso-position-vertical-relative:paragraph;z-index:-7831" type="#_x0000_t75">
            <v:imagedata r:id="rId23" o:title=""/>
          </v:shape>
        </w:pict>
      </w:r>
      <w:r>
        <w:rPr/>
        <w:pict>
          <v:shape style="position:absolute;margin-left:324.448395pt;margin-top:1.43619pt;width:36.92694pt;height:59.2432pt;mso-position-horizontal-relative:page;mso-position-vertical-relative:paragraph;z-index:-7830" type="#_x0000_t75">
            <v:imagedata r:id="rId24" o:title=""/>
          </v:shape>
        </w:pict>
      </w:r>
      <w:r>
        <w:rPr/>
        <w:pict>
          <v:shape style="position:absolute;margin-left:430.900513pt;margin-top:15.413522pt;width:105.811802pt;height:12pt;mso-position-horizontal-relative:page;mso-position-vertical-relative:paragraph;z-index:-7738" type="#_x0000_t202" filled="f" stroked="f">
            <v:textbox inset="0,0,0,0">
              <w:txbxContent>
                <w:p>
                  <w:pPr>
                    <w:pStyle w:val="BodyText"/>
                    <w:spacing w:line="240" w:lineRule="exact"/>
                    <w:ind w:right="0"/>
                    <w:jc w:val="left"/>
                  </w:pPr>
                  <w:r>
                    <w:rPr>
                      <w:b w:val="0"/>
                      <w:bCs w:val="0"/>
                      <w:color w:val="231F20"/>
                      <w:spacing w:val="0"/>
                      <w:w w:val="100"/>
                    </w:rPr>
                    <w:t>campaña</w:t>
                  </w:r>
                  <w:r>
                    <w:rPr>
                      <w:b w:val="0"/>
                      <w:bCs w:val="0"/>
                      <w:color w:val="231F20"/>
                      <w:spacing w:val="0"/>
                      <w:w w:val="100"/>
                    </w:rPr>
                    <w:t> </w:t>
                  </w:r>
                  <w:r>
                    <w:rPr>
                      <w:b w:val="0"/>
                      <w:bCs w:val="0"/>
                      <w:color w:val="231F20"/>
                      <w:spacing w:val="0"/>
                      <w:w w:val="100"/>
                    </w:rPr>
                    <w:t>p</w:t>
                  </w:r>
                  <w:r>
                    <w:rPr>
                      <w:b w:val="0"/>
                      <w:bCs w:val="0"/>
                      <w:color w:val="231F20"/>
                      <w:spacing w:val="-6"/>
                      <w:w w:val="100"/>
                    </w:rPr>
                    <w:t>r</w:t>
                  </w:r>
                  <w:r>
                    <w:rPr>
                      <w:b w:val="0"/>
                      <w:bCs w:val="0"/>
                      <w:color w:val="231F20"/>
                      <w:spacing w:val="0"/>
                      <w:w w:val="100"/>
                    </w:rPr>
                    <w:t>omocional</w:t>
                  </w:r>
                  <w:r>
                    <w:rPr>
                      <w:b w:val="0"/>
                      <w:bCs w:val="0"/>
                      <w:color w:val="000000"/>
                      <w:spacing w:val="0"/>
                      <w:w w:val="100"/>
                    </w:rPr>
                  </w:r>
                </w:p>
              </w:txbxContent>
            </v:textbox>
            <w10:wrap type="none"/>
          </v:shape>
        </w:pict>
      </w:r>
      <w:r>
        <w:rPr>
          <w:b w:val="0"/>
          <w:bCs w:val="0"/>
          <w:color w:val="231F20"/>
          <w:spacing w:val="0"/>
          <w:w w:val="100"/>
        </w:rPr>
        <w:t>Buzón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pa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comentarios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y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su</w:t>
      </w:r>
      <w:r>
        <w:rPr>
          <w:b w:val="0"/>
          <w:bCs w:val="0"/>
          <w:color w:val="231F20"/>
          <w:spacing w:val="-6"/>
          <w:w w:val="100"/>
        </w:rPr>
        <w:t>g</w:t>
      </w:r>
      <w:r>
        <w:rPr>
          <w:b w:val="0"/>
          <w:bCs w:val="0"/>
          <w:color w:val="231F20"/>
          <w:spacing w:val="0"/>
          <w:w w:val="100"/>
        </w:rPr>
        <w:t>erencias</w:t>
      </w:r>
      <w:r>
        <w:rPr>
          <w:b w:val="0"/>
          <w:bCs w:val="0"/>
          <w:color w:val="231F20"/>
          <w:spacing w:val="0"/>
          <w:w w:val="100"/>
        </w:rPr>
        <w:tab/>
      </w:r>
      <w:r>
        <w:rPr>
          <w:b w:val="0"/>
          <w:bCs w:val="0"/>
          <w:color w:val="231F20"/>
          <w:spacing w:val="0"/>
          <w:w w:val="100"/>
          <w:position w:val="15"/>
        </w:rPr>
        <w:t>Sopo</w:t>
      </w:r>
      <w:r>
        <w:rPr>
          <w:b w:val="0"/>
          <w:bCs w:val="0"/>
          <w:color w:val="231F20"/>
          <w:spacing w:val="4"/>
          <w:w w:val="100"/>
          <w:position w:val="15"/>
        </w:rPr>
        <w:t>r</w:t>
      </w:r>
      <w:r>
        <w:rPr>
          <w:b w:val="0"/>
          <w:bCs w:val="0"/>
          <w:color w:val="231F20"/>
          <w:spacing w:val="0"/>
          <w:w w:val="100"/>
          <w:position w:val="15"/>
        </w:rPr>
        <w:t>te</w:t>
      </w:r>
      <w:r>
        <w:rPr>
          <w:b w:val="0"/>
          <w:bCs w:val="0"/>
          <w:color w:val="231F20"/>
          <w:spacing w:val="0"/>
          <w:w w:val="100"/>
          <w:position w:val="15"/>
        </w:rPr>
        <w:t> </w:t>
      </w:r>
      <w:r>
        <w:rPr>
          <w:b w:val="0"/>
          <w:bCs w:val="0"/>
          <w:color w:val="231F20"/>
          <w:spacing w:val="0"/>
          <w:w w:val="100"/>
          <w:position w:val="15"/>
        </w:rPr>
        <w:t>pa</w:t>
      </w:r>
      <w:r>
        <w:rPr>
          <w:b w:val="0"/>
          <w:bCs w:val="0"/>
          <w:color w:val="231F20"/>
          <w:spacing w:val="-3"/>
          <w:w w:val="100"/>
          <w:position w:val="15"/>
        </w:rPr>
        <w:t>r</w:t>
      </w:r>
      <w:r>
        <w:rPr>
          <w:b w:val="0"/>
          <w:bCs w:val="0"/>
          <w:color w:val="231F20"/>
          <w:spacing w:val="0"/>
          <w:w w:val="100"/>
          <w:position w:val="15"/>
        </w:rPr>
        <w:t>a</w:t>
      </w:r>
      <w:r>
        <w:rPr>
          <w:b w:val="0"/>
          <w:bCs w:val="0"/>
          <w:color w:val="231F20"/>
          <w:spacing w:val="0"/>
          <w:w w:val="100"/>
          <w:position w:val="15"/>
        </w:rPr>
        <w:t> </w:t>
      </w:r>
      <w:r>
        <w:rPr>
          <w:b w:val="0"/>
          <w:bCs w:val="0"/>
          <w:color w:val="231F20"/>
          <w:spacing w:val="0"/>
          <w:w w:val="100"/>
          <w:position w:val="15"/>
        </w:rPr>
        <w:t>ca</w:t>
      </w:r>
      <w:r>
        <w:rPr>
          <w:b w:val="0"/>
          <w:bCs w:val="0"/>
          <w:color w:val="231F20"/>
          <w:spacing w:val="4"/>
          <w:w w:val="100"/>
          <w:position w:val="15"/>
        </w:rPr>
        <w:t>r</w:t>
      </w:r>
      <w:r>
        <w:rPr>
          <w:b w:val="0"/>
          <w:bCs w:val="0"/>
          <w:color w:val="231F20"/>
          <w:spacing w:val="0"/>
          <w:w w:val="100"/>
          <w:position w:val="15"/>
        </w:rPr>
        <w:t>tel</w:t>
      </w:r>
      <w:r>
        <w:rPr>
          <w:b w:val="0"/>
          <w:bCs w:val="0"/>
          <w:color w:val="231F20"/>
          <w:spacing w:val="0"/>
          <w:w w:val="100"/>
          <w:position w:val="15"/>
        </w:rPr>
        <w:t> </w:t>
      </w:r>
      <w:r>
        <w:rPr>
          <w:b w:val="0"/>
          <w:bCs w:val="0"/>
          <w:color w:val="231F20"/>
          <w:spacing w:val="0"/>
          <w:w w:val="100"/>
          <w:position w:val="15"/>
        </w:rPr>
        <w:t>de</w:t>
      </w:r>
      <w:r>
        <w:rPr>
          <w:b w:val="0"/>
          <w:bCs w:val="0"/>
          <w:color w:val="000000"/>
          <w:spacing w:val="0"/>
          <w:w w:val="100"/>
          <w:position w:val="0"/>
        </w:rPr>
      </w:r>
    </w:p>
    <w:p>
      <w:pPr>
        <w:spacing w:line="240" w:lineRule="exact" w:before="11"/>
        <w:rPr>
          <w:sz w:val="24"/>
          <w:szCs w:val="24"/>
        </w:rPr>
      </w:pPr>
      <w:r>
        <w:rPr>
          <w:sz w:val="24"/>
          <w:szCs w:val="24"/>
        </w:rPr>
      </w:r>
    </w:p>
    <w:p>
      <w:pPr>
        <w:tabs>
          <w:tab w:pos="4334" w:val="left" w:leader="none"/>
          <w:tab w:pos="9049" w:val="left" w:leader="none"/>
          <w:tab w:pos="9786" w:val="left" w:leader="none"/>
        </w:tabs>
        <w:ind w:left="937" w:right="0" w:firstLine="0"/>
        <w:jc w:val="left"/>
        <w:rPr>
          <w:rFonts w:ascii="Showcard Gothic" w:hAnsi="Showcard Gothic" w:cs="Showcard Gothic" w:eastAsia="Showcard Gothic"/>
          <w:sz w:val="15"/>
          <w:szCs w:val="15"/>
        </w:rPr>
      </w:pPr>
      <w:r>
        <w:rPr/>
        <w:pict>
          <v:shape style="position:absolute;margin-left:321.705597pt;margin-top:41.288288pt;width:42.06269pt;height:79.46898pt;mso-position-horizontal-relative:page;mso-position-vertical-relative:paragraph;z-index:-7829" type="#_x0000_t75">
            <v:imagedata r:id="rId25" o:title=""/>
          </v:shape>
        </w:pict>
      </w:r>
      <w:r>
        <w:rPr/>
        <w:pict>
          <v:group style="position:absolute;margin-left:230.793701pt;margin-top:1.803969pt;width:15.183pt;height:16.3100pt;mso-position-horizontal-relative:page;mso-position-vertical-relative:paragraph;z-index:-7766" coordorigin="4616,36" coordsize="304,326">
            <v:group style="position:absolute;left:4658;top:79;width:219;height:241" coordorigin="4658,79" coordsize="219,241">
              <v:shape style="position:absolute;left:4658;top:79;width:219;height:241" coordorigin="4658,79" coordsize="219,241" path="m4658,79l4877,79,4877,320,4658,320,4658,79xe" filled="f" stroked="t" strokeweight="4.252pt" strokecolor="#A7A9AC">
                <v:path arrowok="t"/>
              </v:shape>
            </v:group>
            <v:group style="position:absolute;left:4658;top:79;width:219;height:241" coordorigin="4658,79" coordsize="219,241">
              <v:shape style="position:absolute;left:4658;top:79;width:219;height:241" coordorigin="4658,79" coordsize="219,241" path="m4658,79l4877,79,4877,320,4658,320,4658,79xe" filled="t" fillcolor="#FFFFFF" stroked="f">
                <v:path arrowok="t"/>
                <v:fill type="solid"/>
              </v:shape>
            </v:group>
            <v:group style="position:absolute;left:4682;top:110;width:163;height:166" coordorigin="4682,110" coordsize="163,166">
              <v:shape style="position:absolute;left:4682;top:110;width:163;height:166" coordorigin="4682,110" coordsize="163,166" path="m4710,120l4682,155,4738,201,4692,257,4715,275,4760,220,4832,220,4789,184,4804,166,4766,166,4710,120xe" filled="t" fillcolor="#939598" stroked="f">
                <v:path arrowok="t"/>
                <v:fill type="solid"/>
              </v:shape>
              <v:shape style="position:absolute;left:4682;top:110;width:163;height:166" coordorigin="4682,110" coordsize="163,166" path="m4832,220l4760,220,4816,265,4845,230,4832,220xe" filled="t" fillcolor="#939598" stroked="f">
                <v:path arrowok="t"/>
                <v:fill type="solid"/>
              </v:shape>
              <v:shape style="position:absolute;left:4682;top:110;width:163;height:166" coordorigin="4682,110" coordsize="163,166" path="m4812,110l4766,166,4804,166,4835,128,4812,110xe" filled="t" fillcolor="#939598" stroked="f">
                <v:path arrowok="t"/>
                <v:fill type="solid"/>
              </v:shape>
            </v:group>
            <v:group style="position:absolute;left:4682;top:110;width:163;height:166" coordorigin="4682,110" coordsize="163,166">
              <v:shape style="position:absolute;left:4682;top:110;width:163;height:166" coordorigin="4682,110" coordsize="163,166" path="m4816,265l4845,230,4789,184,4835,128,4812,110,4766,166,4710,120,4682,155,4738,201,4692,257,4715,275,4760,220,4816,265xe" filled="f" stroked="t" strokeweight=".5669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0.690399pt;margin-top:1.803969pt;width:15.183pt;height:16.3100pt;mso-position-horizontal-relative:page;mso-position-vertical-relative:paragraph;z-index:-7765" coordorigin="4214,36" coordsize="304,326">
            <v:group style="position:absolute;left:4256;top:79;width:219;height:241" coordorigin="4256,79" coordsize="219,241">
              <v:shape style="position:absolute;left:4256;top:79;width:219;height:241" coordorigin="4256,79" coordsize="219,241" path="m4256,79l4475,79,4475,320,4256,320,4256,79xe" filled="f" stroked="t" strokeweight="4.252pt" strokecolor="#A7A9AC">
                <v:path arrowok="t"/>
              </v:shape>
            </v:group>
            <v:group style="position:absolute;left:4256;top:79;width:219;height:241" coordorigin="4256,79" coordsize="219,241">
              <v:shape style="position:absolute;left:4256;top:79;width:219;height:241" coordorigin="4256,79" coordsize="219,241" path="m4256,79l4475,79,4475,320,4256,320,4256,79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170.288498pt;margin-top:1.803969pt;width:15.1829pt;height:16.3100pt;mso-position-horizontal-relative:page;mso-position-vertical-relative:paragraph;z-index:-7764" coordorigin="3406,36" coordsize="304,326">
            <v:group style="position:absolute;left:3448;top:79;width:219;height:241" coordorigin="3448,79" coordsize="219,241">
              <v:shape style="position:absolute;left:3448;top:79;width:219;height:241" coordorigin="3448,79" coordsize="219,241" path="m3448,79l3667,79,3667,320,3448,320,3448,79xe" filled="f" stroked="t" strokeweight="4.252pt" strokecolor="#A7A9AC">
                <v:path arrowok="t"/>
              </v:shape>
            </v:group>
            <v:group style="position:absolute;left:3448;top:79;width:219;height:241" coordorigin="3448,79" coordsize="219,241">
              <v:shape style="position:absolute;left:3448;top:79;width:219;height:241" coordorigin="3448,79" coordsize="219,241" path="m3448,79l3667,79,3667,320,3448,320,3448,79xe" filled="t" fillcolor="#FFFFFF" stroked="f">
                <v:path arrowok="t"/>
                <v:fill type="solid"/>
              </v:shape>
            </v:group>
            <v:group style="position:absolute;left:3464;top:112;width:177;height:172" coordorigin="3464,112" coordsize="177,172">
              <v:shape style="position:absolute;left:3464;top:112;width:177;height:172" coordorigin="3464,112" coordsize="177,172" path="m3504,197l3464,220,3515,268,3521,272,3527,280,3528,282,3533,283,3535,280,3537,278,3539,275,3571,240,3541,240,3532,240,3524,231,3519,223,3515,216,3506,203,3504,197xe" filled="t" fillcolor="#939598" stroked="f">
                <v:path arrowok="t"/>
                <v:fill type="solid"/>
              </v:shape>
              <v:shape style="position:absolute;left:3464;top:112;width:177;height:172" coordorigin="3464,112" coordsize="177,172" path="m3641,112l3595,157,3558,207,3550,223,3541,240,3571,240,3577,232,3580,229,3582,228,3594,215,3601,206,3611,197,3637,175,3641,172,3641,172,3641,112xe" filled="t" fillcolor="#939598" stroked="f">
                <v:path arrowok="t"/>
                <v:fill type="solid"/>
              </v:shape>
            </v:group>
            <v:group style="position:absolute;left:3464;top:112;width:177;height:172" coordorigin="3464,112" coordsize="177,172">
              <v:shape style="position:absolute;left:3464;top:112;width:177;height:172" coordorigin="3464,112" coordsize="177,172" path="m3504,197l3464,220,3515,268,3518,270,3521,272,3523,276,3527,280,3528,282,3533,283,3535,280,3537,278,3539,275,3577,232,3580,229,3582,228,3585,225,3594,215,3601,206,3611,197,3637,175,3641,172,3641,172,3641,168,3641,112,3627,123,3610,140,3569,190,3550,223,3541,240,3532,240,3524,231,3519,223,3515,216,3506,203,3504,197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50.617996pt;margin-top:1.803969pt;width:15.1827pt;height:16.3100pt;mso-position-horizontal-relative:page;mso-position-vertical-relative:paragraph;z-index:-7763" coordorigin="3012,36" coordsize="304,326">
            <v:group style="position:absolute;left:3055;top:79;width:219;height:241" coordorigin="3055,79" coordsize="219,241">
              <v:shape style="position:absolute;left:3055;top:79;width:219;height:241" coordorigin="3055,79" coordsize="219,241" path="m3055,79l3273,79,3273,320,3055,320,3055,79xe" filled="f" stroked="t" strokeweight="4.252pt" strokecolor="#A7A9AC">
                <v:path arrowok="t"/>
              </v:shape>
            </v:group>
            <v:group style="position:absolute;left:3055;top:79;width:219;height:241" coordorigin="3055,79" coordsize="219,241">
              <v:shape style="position:absolute;left:3055;top:79;width:219;height:241" coordorigin="3055,79" coordsize="219,241" path="m3055,79l3273,79,3273,320,3055,320,3055,79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190.113693pt;margin-top:1.803969pt;width:15.4562pt;height:16.3100pt;mso-position-horizontal-relative:page;mso-position-vertical-relative:paragraph;z-index:-7762" coordorigin="3802,36" coordsize="309,326">
            <v:group style="position:absolute;left:3850;top:79;width:219;height:241" coordorigin="3850,79" coordsize="219,241">
              <v:shape style="position:absolute;left:3850;top:79;width:219;height:241" coordorigin="3850,79" coordsize="219,241" path="m3850,79l4069,79,4069,320,3850,320,3850,79xe" filled="f" stroked="t" strokeweight="4.252pt" strokecolor="#A7A9AC">
                <v:path arrowok="t"/>
              </v:shape>
            </v:group>
            <v:group style="position:absolute;left:3850;top:79;width:219;height:241" coordorigin="3850,79" coordsize="219,241">
              <v:shape style="position:absolute;left:3850;top:79;width:219;height:241" coordorigin="3850,79" coordsize="219,241" path="m3850,79l4069,79,4069,320,3850,320,3850,79xe" filled="t" fillcolor="#FFFFFF" stroked="f">
                <v:path arrowok="t"/>
                <v:fill type="solid"/>
              </v:shape>
            </v:group>
            <v:group style="position:absolute;left:3845;top:82;width:198;height:201" coordorigin="3845,82" coordsize="198,201">
              <v:shape style="position:absolute;left:3845;top:82;width:198;height:201" coordorigin="3845,82" coordsize="198,201" path="m3973,254l3898,254,3916,258,3929,272,3936,281,3946,283,3953,282,3958,272,3958,269,3963,262,3969,258,3974,256,3973,254xe" filled="t" fillcolor="#939598" stroked="f">
                <v:path arrowok="t"/>
                <v:fill type="solid"/>
              </v:shape>
              <v:shape style="position:absolute;left:3845;top:82;width:198;height:201" coordorigin="3845,82" coordsize="198,201" path="m3887,107l3882,109,3877,113,3869,126,3873,136,3872,155,3852,170,3846,175,3845,185,3846,191,3854,199,3867,206,3874,221,3876,228,3869,243,3865,247,3881,259,3884,261,3888,259,3898,254,3973,254,3973,254,3964,245,3958,240,3958,240,3954,240,3932,240,3913,232,3899,219,3889,201,3888,177,3892,160,3908,143,3925,133,3942,128,4018,128,4020,126,4018,120,4015,117,3990,117,3974,113,3895,113,3887,107xe" filled="t" fillcolor="#939598" stroked="f">
                <v:path arrowok="t"/>
                <v:fill type="solid"/>
              </v:shape>
              <v:shape style="position:absolute;left:3845;top:82;width:198;height:201" coordorigin="3845,82" coordsize="198,201" path="m3959,239l3954,240,3958,240,3959,239xe" filled="t" fillcolor="#939598" stroked="f">
                <v:path arrowok="t"/>
                <v:fill type="solid"/>
              </v:shape>
              <v:shape style="position:absolute;left:3845;top:82;width:198;height:201" coordorigin="3845,82" coordsize="198,201" path="m4018,128l3942,128,3959,130,3975,137,4001,191,4000,197,3997,202,3998,204,4009,215,4012,218,4014,219,4034,199,4037,197,4042,192,4042,180,4039,172,4027,172,4013,152,4010,142,4018,128xe" filled="t" fillcolor="#939598" stroked="f">
                <v:path arrowok="t"/>
                <v:fill type="solid"/>
              </v:shape>
              <v:shape style="position:absolute;left:3845;top:82;width:198;height:201" coordorigin="3845,82" coordsize="198,201" path="m4036,168l4027,172,4039,172,4036,168xe" filled="t" fillcolor="#939598" stroked="f">
                <v:path arrowok="t"/>
                <v:fill type="solid"/>
              </v:shape>
              <v:shape style="position:absolute;left:3845;top:82;width:198;height:201" coordorigin="3845,82" coordsize="198,201" path="m4005,107l3993,112,3990,117,4015,117,4010,113,4005,107xe" filled="t" fillcolor="#939598" stroked="f">
                <v:path arrowok="t"/>
                <v:fill type="solid"/>
              </v:shape>
              <v:shape style="position:absolute;left:3845;top:82;width:198;height:201" coordorigin="3845,82" coordsize="198,201" path="m3958,98l3930,98,3927,103,3912,113,3895,113,3974,113,3972,113,3961,106,3958,98xe" filled="t" fillcolor="#939598" stroked="f">
                <v:path arrowok="t"/>
                <v:fill type="solid"/>
              </v:shape>
              <v:shape style="position:absolute;left:3845;top:82;width:198;height:201" coordorigin="3845,82" coordsize="198,201" path="m3935,82l3929,100,3930,98,3958,98,3957,96,3957,93,3952,87,3935,82xe" filled="t" fillcolor="#939598" stroked="f">
                <v:path arrowok="t"/>
                <v:fill type="solid"/>
              </v:shape>
            </v:group>
            <v:group style="position:absolute;left:3905;top:149;width:157;height:157" coordorigin="3905,149" coordsize="157,157">
              <v:shape style="position:absolute;left:3905;top:149;width:157;height:157" coordorigin="3905,149" coordsize="157,157" path="m4007,225l3956,225,3964,232,3970,239,4004,273,4018,287,4024,293,4038,306,4052,303,4055,298,4034,298,4028,281,4045,276,4058,276,4054,272,4025,243,4012,229,4007,225xe" filled="t" fillcolor="#939598" stroked="f">
                <v:path arrowok="t"/>
                <v:fill type="solid"/>
              </v:shape>
              <v:shape style="position:absolute;left:3905;top:149;width:157;height:157" coordorigin="3905,149" coordsize="157,157" path="m4058,276l4045,276,4050,279,4052,287,4050,292,4034,298,4055,298,4061,288,4061,279,4058,276xe" filled="t" fillcolor="#939598" stroked="f">
                <v:path arrowok="t"/>
                <v:fill type="solid"/>
              </v:shape>
              <v:shape style="position:absolute;left:3905;top:149;width:157;height:157" coordorigin="3905,149" coordsize="157,157" path="m3913,176l3905,178,3907,195,3910,202,3923,219,3943,226,3954,226,3956,225,4007,225,4006,224,3997,215,3983,201,3982,197,3938,197,3930,194,3913,176xe" filled="t" fillcolor="#939598" stroked="f">
                <v:path arrowok="t"/>
                <v:fill type="solid"/>
              </v:shape>
              <v:shape style="position:absolute;left:3905;top:149;width:157;height:157" coordorigin="3905,149" coordsize="157,157" path="m3968,155l3931,155,3934,157,3949,173,3952,176,3954,177,3955,183,3950,186,3947,190,3938,197,3982,197,3982,197,3987,184,3975,162,3969,156,3968,155xe" filled="t" fillcolor="#939598" stroked="f">
                <v:path arrowok="t"/>
                <v:fill type="solid"/>
              </v:shape>
              <v:shape style="position:absolute;left:3905;top:149;width:157;height:157" coordorigin="3905,149" coordsize="157,157" path="m3936,149l3936,151,3930,152,3931,156,3931,155,3968,155,3955,151,3950,149,3936,149xe" filled="t" fillcolor="#939598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250.316498pt;margin-top:1.803969pt;width:15.1829pt;height:16.3100pt;mso-position-horizontal-relative:page;mso-position-vertical-relative:paragraph;z-index:-7761" coordorigin="5006,36" coordsize="304,326">
            <v:group style="position:absolute;left:5049;top:79;width:219;height:241" coordorigin="5049,79" coordsize="219,241">
              <v:shape style="position:absolute;left:5049;top:79;width:219;height:241" coordorigin="5049,79" coordsize="219,241" path="m5049,79l5267,79,5267,320,5049,320,5049,79xe" filled="f" stroked="t" strokeweight="4.252pt" strokecolor="#A7A9AC">
                <v:path arrowok="t"/>
              </v:shape>
            </v:group>
            <v:group style="position:absolute;left:5049;top:79;width:219;height:241" coordorigin="5049,79" coordsize="219,241">
              <v:shape style="position:absolute;left:5049;top:79;width:219;height:241" coordorigin="5049,79" coordsize="219,241" path="m5049,79l5267,79,5267,320,5049,320,5049,79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503.419189pt;margin-top:-.673231pt;width:15.1829pt;height:16.3100pt;mso-position-horizontal-relative:page;mso-position-vertical-relative:paragraph;z-index:-7760" coordorigin="10068,-13" coordsize="304,326">
            <v:group style="position:absolute;left:10111;top:29;width:219;height:241" coordorigin="10111,29" coordsize="219,241">
              <v:shape style="position:absolute;left:10111;top:29;width:219;height:241" coordorigin="10111,29" coordsize="219,241" path="m10111,29l10330,29,10330,270,10111,270,10111,29xe" filled="f" stroked="t" strokeweight="4.252pt" strokecolor="#A7A9AC">
                <v:path arrowok="t"/>
              </v:shape>
            </v:group>
            <v:group style="position:absolute;left:10111;top:29;width:219;height:241" coordorigin="10111,29" coordsize="219,241">
              <v:shape style="position:absolute;left:10111;top:29;width:219;height:241" coordorigin="10111,29" coordsize="219,241" path="m10111,29l10330,29,10330,270,10111,270,10111,29xe" filled="t" fillcolor="#FFFFFF" stroked="f">
                <v:path arrowok="t"/>
                <v:fill type="solid"/>
              </v:shape>
            </v:group>
            <v:group style="position:absolute;left:10134;top:60;width:163;height:166" coordorigin="10134,60" coordsize="163,166">
              <v:shape style="position:absolute;left:10134;top:60;width:163;height:166" coordorigin="10134,60" coordsize="163,166" path="m10163,71l10134,106,10190,151,10144,207,10167,226,10213,170,10285,170,10242,135,10257,116,10219,116,10163,71xe" filled="t" fillcolor="#939598" stroked="f">
                <v:path arrowok="t"/>
                <v:fill type="solid"/>
              </v:shape>
              <v:shape style="position:absolute;left:10134;top:60;width:163;height:166" coordorigin="10134,60" coordsize="163,166" path="m10285,170l10213,170,10269,216,10298,180,10285,170xe" filled="t" fillcolor="#939598" stroked="f">
                <v:path arrowok="t"/>
                <v:fill type="solid"/>
              </v:shape>
              <v:shape style="position:absolute;left:10134;top:60;width:163;height:166" coordorigin="10134,60" coordsize="163,166" path="m10264,60l10219,116,10257,116,10287,79,10264,60xe" filled="t" fillcolor="#939598" stroked="f">
                <v:path arrowok="t"/>
                <v:fill type="solid"/>
              </v:shape>
            </v:group>
            <v:group style="position:absolute;left:10134;top:60;width:163;height:166" coordorigin="10134,60" coordsize="163,166">
              <v:shape style="position:absolute;left:10134;top:60;width:163;height:166" coordorigin="10134,60" coordsize="163,166" path="m10269,216l10298,180,10242,135,10287,79,10264,60,10219,116,10163,71,10134,106,10190,151,10144,207,10167,226,10213,170,10269,216xe" filled="f" stroked="t" strokeweight=".5669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83.315887pt;margin-top:-.673231pt;width:15.1829pt;height:16.3100pt;mso-position-horizontal-relative:page;mso-position-vertical-relative:paragraph;z-index:-7759" coordorigin="9666,-13" coordsize="304,326">
            <v:group style="position:absolute;left:9709;top:29;width:219;height:241" coordorigin="9709,29" coordsize="219,241">
              <v:shape style="position:absolute;left:9709;top:29;width:219;height:241" coordorigin="9709,29" coordsize="219,241" path="m9709,29l9927,29,9927,270,9709,270,9709,29xe" filled="f" stroked="t" strokeweight="4.252pt" strokecolor="#A7A9AC">
                <v:path arrowok="t"/>
              </v:shape>
            </v:group>
            <v:group style="position:absolute;left:9709;top:29;width:219;height:241" coordorigin="9709,29" coordsize="219,241">
              <v:shape style="position:absolute;left:9709;top:29;width:219;height:241" coordorigin="9709,29" coordsize="219,241" path="m9709,29l9927,29,9927,270,9709,270,9709,29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42.91391pt;margin-top:-.673231pt;width:15.183pt;height:16.3100pt;mso-position-horizontal-relative:page;mso-position-vertical-relative:paragraph;z-index:-7758" coordorigin="8858,-13" coordsize="304,326">
            <v:group style="position:absolute;left:8901;top:29;width:219;height:241" coordorigin="8901,29" coordsize="219,241">
              <v:shape style="position:absolute;left:8901;top:29;width:219;height:241" coordorigin="8901,29" coordsize="219,241" path="m8901,29l9119,29,9119,270,8901,270,8901,29xe" filled="f" stroked="t" strokeweight="4.252pt" strokecolor="#A7A9AC">
                <v:path arrowok="t"/>
              </v:shape>
            </v:group>
            <v:group style="position:absolute;left:8901;top:29;width:219;height:241" coordorigin="8901,29" coordsize="219,241">
              <v:shape style="position:absolute;left:8901;top:29;width:219;height:241" coordorigin="8901,29" coordsize="219,241" path="m8901,29l9119,29,9119,270,8901,270,8901,29xe" filled="t" fillcolor="#FFFFFF" stroked="f">
                <v:path arrowok="t"/>
                <v:fill type="solid"/>
              </v:shape>
            </v:group>
            <v:group style="position:absolute;left:8916;top:62;width:177;height:172" coordorigin="8916,62" coordsize="177,172">
              <v:shape style="position:absolute;left:8916;top:62;width:177;height:172" coordorigin="8916,62" coordsize="177,172" path="m8956,148l8916,171,8968,218,8973,223,8979,230,8981,232,8986,234,8988,231,8989,229,8992,226,9023,190,8993,190,8984,190,8976,182,8971,173,8967,167,8958,153,8956,148xe" filled="t" fillcolor="#939598" stroked="f">
                <v:path arrowok="t"/>
                <v:fill type="solid"/>
              </v:shape>
              <v:shape style="position:absolute;left:8916;top:62;width:177;height:172" coordorigin="8916,62" coordsize="177,172" path="m9094,62l9048,107,9011,158,9003,174,8993,190,9023,190,9030,182,9032,179,9034,178,9046,165,9054,156,9063,147,9089,125,9093,123,9094,123,9094,62xe" filled="t" fillcolor="#939598" stroked="f">
                <v:path arrowok="t"/>
                <v:fill type="solid"/>
              </v:shape>
            </v:group>
            <v:group style="position:absolute;left:8916;top:62;width:177;height:172" coordorigin="8916,62" coordsize="177,172">
              <v:shape style="position:absolute;left:8916;top:62;width:177;height:172" coordorigin="8916,62" coordsize="177,172" path="m8956,148l8916,171,8968,218,8971,221,8973,223,8976,226,8979,230,8981,232,8986,234,8988,231,8989,229,8992,226,9030,182,9032,179,9034,178,9037,175,9046,165,9054,156,9063,147,9089,125,9093,123,9094,123,9094,119,9094,62,9080,74,9063,91,9021,141,9003,174,8993,190,8984,190,8976,182,8971,173,8967,167,8958,153,8956,148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23.2435pt;margin-top:-.673231pt;width:15.1827pt;height:16.3100pt;mso-position-horizontal-relative:page;mso-position-vertical-relative:paragraph;z-index:-7757" coordorigin="8465,-13" coordsize="304,326">
            <v:group style="position:absolute;left:8507;top:29;width:219;height:241" coordorigin="8507,29" coordsize="219,241">
              <v:shape style="position:absolute;left:8507;top:29;width:219;height:241" coordorigin="8507,29" coordsize="219,241" path="m8507,29l8726,29,8726,270,8507,270,8507,29xe" filled="f" stroked="t" strokeweight="4.252pt" strokecolor="#A7A9AC">
                <v:path arrowok="t"/>
              </v:shape>
            </v:group>
            <v:group style="position:absolute;left:8507;top:29;width:219;height:241" coordorigin="8507,29" coordsize="219,241">
              <v:shape style="position:absolute;left:8507;top:29;width:219;height:241" coordorigin="8507,29" coordsize="219,241" path="m8507,29l8726,29,8726,270,8507,270,8507,29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62.739197pt;margin-top:-.673231pt;width:15.4562pt;height:16.3100pt;mso-position-horizontal-relative:page;mso-position-vertical-relative:paragraph;z-index:-7756" coordorigin="9255,-13" coordsize="309,326">
            <v:group style="position:absolute;left:9303;top:29;width:219;height:241" coordorigin="9303,29" coordsize="219,241">
              <v:shape style="position:absolute;left:9303;top:29;width:219;height:241" coordorigin="9303,29" coordsize="219,241" path="m9303,29l9521,29,9521,270,9303,270,9303,29xe" filled="f" stroked="t" strokeweight="4.252pt" strokecolor="#A7A9AC">
                <v:path arrowok="t"/>
              </v:shape>
            </v:group>
            <v:group style="position:absolute;left:9303;top:29;width:219;height:241" coordorigin="9303,29" coordsize="219,241">
              <v:shape style="position:absolute;left:9303;top:29;width:219;height:241" coordorigin="9303,29" coordsize="219,241" path="m9303,29l9521,29,9521,270,9303,270,9303,29xe" filled="t" fillcolor="#FFFFFF" stroked="f">
                <v:path arrowok="t"/>
                <v:fill type="solid"/>
              </v:shape>
            </v:group>
            <v:group style="position:absolute;left:9297;top:32;width:198;height:201" coordorigin="9297,32" coordsize="198,201">
              <v:shape style="position:absolute;left:9297;top:32;width:198;height:201" coordorigin="9297,32" coordsize="198,201" path="m9425,205l9350,205,9368,208,9382,223,9389,231,9398,233,9405,233,9410,223,9410,220,9416,213,9421,209,9426,207,9425,205xe" filled="t" fillcolor="#939598" stroked="f">
                <v:path arrowok="t"/>
                <v:fill type="solid"/>
              </v:shape>
              <v:shape style="position:absolute;left:9297;top:32;width:198;height:201" coordorigin="9297,32" coordsize="198,201" path="m9339,57l9334,59,9329,64,9321,77,9326,87,9325,105,9305,121,9298,126,9297,135,9299,142,9307,149,9319,156,9327,171,9328,178,9321,193,9318,198,9334,210,9337,211,9341,210,9350,205,9425,205,9425,204,9416,196,9411,191,9411,190,9406,190,9385,190,9366,183,9351,169,9342,152,9340,127,9345,110,9360,94,9377,83,9395,79,9471,79,9472,76,9471,70,9468,68,9443,68,9427,64,9347,64,9339,57xe" filled="t" fillcolor="#939598" stroked="f">
                <v:path arrowok="t"/>
                <v:fill type="solid"/>
              </v:shape>
              <v:shape style="position:absolute;left:9297;top:32;width:198;height:201" coordorigin="9297,32" coordsize="198,201" path="m9412,189l9406,190,9411,190,9412,189xe" filled="t" fillcolor="#939598" stroked="f">
                <v:path arrowok="t"/>
                <v:fill type="solid"/>
              </v:shape>
              <v:shape style="position:absolute;left:9297;top:32;width:198;height:201" coordorigin="9297,32" coordsize="198,201" path="m9471,79l9395,79,9412,80,9427,88,9453,142,9453,147,9450,153,9451,154,9461,165,9465,169,9466,169,9487,149,9489,148,9494,142,9495,131,9491,123,9479,123,9465,102,9463,92,9471,79xe" filled="t" fillcolor="#939598" stroked="f">
                <v:path arrowok="t"/>
                <v:fill type="solid"/>
              </v:shape>
              <v:shape style="position:absolute;left:9297;top:32;width:198;height:201" coordorigin="9297,32" coordsize="198,201" path="m9489,118l9479,123,9491,123,9489,118xe" filled="t" fillcolor="#939598" stroked="f">
                <v:path arrowok="t"/>
                <v:fill type="solid"/>
              </v:shape>
              <v:shape style="position:absolute;left:9297;top:32;width:198;height:201" coordorigin="9297,32" coordsize="198,201" path="m9457,57l9446,62,9443,68,9468,68,9462,63,9457,57xe" filled="t" fillcolor="#939598" stroked="f">
                <v:path arrowok="t"/>
                <v:fill type="solid"/>
              </v:shape>
              <v:shape style="position:absolute;left:9297;top:32;width:198;height:201" coordorigin="9297,32" coordsize="198,201" path="m9410,49l9383,49,9379,53,9365,63,9347,64,9427,64,9425,63,9414,57,9410,49xe" filled="t" fillcolor="#939598" stroked="f">
                <v:path arrowok="t"/>
                <v:fill type="solid"/>
              </v:shape>
              <v:shape style="position:absolute;left:9297;top:32;width:198;height:201" coordorigin="9297,32" coordsize="198,201" path="m9388,32l9381,50,9383,49,9410,49,9409,47,9409,44,9405,37,9388,32xe" filled="t" fillcolor="#939598" stroked="f">
                <v:path arrowok="t"/>
                <v:fill type="solid"/>
              </v:shape>
            </v:group>
            <v:group style="position:absolute;left:9357;top:100;width:157;height:157" coordorigin="9357,100" coordsize="157,157">
              <v:shape style="position:absolute;left:9357;top:100;width:157;height:157" coordorigin="9357,100" coordsize="157,157" path="m9459,175l9408,175,9417,183,9423,189,9457,224,9471,237,9476,244,9490,256,9504,253,9507,249,9487,249,9481,231,9498,226,9511,226,9507,222,9477,193,9465,180,9459,175xe" filled="t" fillcolor="#939598" stroked="f">
                <v:path arrowok="t"/>
                <v:fill type="solid"/>
              </v:shape>
              <v:shape style="position:absolute;left:9357;top:100;width:157;height:157" coordorigin="9357,100" coordsize="157,157" path="m9511,226l9498,226,9502,229,9505,238,9502,242,9487,249,9507,249,9514,239,9514,229,9511,226xe" filled="t" fillcolor="#939598" stroked="f">
                <v:path arrowok="t"/>
                <v:fill type="solid"/>
              </v:shape>
              <v:shape style="position:absolute;left:9357;top:100;width:157;height:157" coordorigin="9357,100" coordsize="157,157" path="m9366,127l9357,129,9360,145,9363,153,9376,169,9395,176,9406,176,9408,175,9459,175,9458,174,9450,165,9435,152,9434,148,9391,148,9383,144,9366,127xe" filled="t" fillcolor="#939598" stroked="f">
                <v:path arrowok="t"/>
                <v:fill type="solid"/>
              </v:shape>
              <v:shape style="position:absolute;left:9357;top:100;width:157;height:157" coordorigin="9357,100" coordsize="157,157" path="m9420,105l9384,105,9386,107,9402,123,9405,126,9406,127,9407,133,9403,137,9400,140,9391,148,9434,148,9434,147,9440,134,9427,112,9422,106,9420,105xe" filled="t" fillcolor="#939598" stroked="f">
                <v:path arrowok="t"/>
                <v:fill type="solid"/>
              </v:shape>
              <v:shape style="position:absolute;left:9357;top:100;width:157;height:157" coordorigin="9357,100" coordsize="157,157" path="m9389,100l9388,101,9382,103,9383,106,9384,105,9420,105,9408,101,9403,100,9389,100xe" filled="t" fillcolor="#939598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522.941895pt;margin-top:-.673231pt;width:15.183pt;height:16.3100pt;mso-position-horizontal-relative:page;mso-position-vertical-relative:paragraph;z-index:-7755" coordorigin="10459,-13" coordsize="304,326">
            <v:group style="position:absolute;left:10501;top:29;width:219;height:241" coordorigin="10501,29" coordsize="219,241">
              <v:shape style="position:absolute;left:10501;top:29;width:219;height:241" coordorigin="10501,29" coordsize="219,241" path="m10501,29l10720,29,10720,270,10501,270,10501,29xe" filled="f" stroked="t" strokeweight="4.252pt" strokecolor="#A7A9AC">
                <v:path arrowok="t"/>
              </v:shape>
            </v:group>
            <v:group style="position:absolute;left:10501;top:29;width:219;height:241" coordorigin="10501,29" coordsize="219,241">
              <v:shape style="position:absolute;left:10501;top:29;width:219;height:241" coordorigin="10501,29" coordsize="219,241" path="m10501,29l10720,29,10720,270,10501,270,10501,29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shape style="width:35.4642pt;height:26.5467pt;mso-position-horizontal-relative:char;mso-position-vertical-relative:line" type="#_x0000_t75">
            <v:imagedata r:id="rId26" o:title=""/>
          </v:shape>
        </w:pict>
      </w:r>
      <w:r>
        <w:rPr>
          <w:position w:val="-39"/>
        </w:rPr>
      </w:r>
      <w:r>
        <w:rPr>
          <w:rFonts w:ascii="Times New Roman" w:hAnsi="Times New Roman" w:cs="Times New Roman" w:eastAsia="Times New Roman"/>
          <w:position w:val="-4"/>
          <w:sz w:val="20"/>
          <w:szCs w:val="20"/>
        </w:rPr>
        <w:t>                                       </w: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-4"/>
          <w:sz w:val="23"/>
          <w:szCs w:val="23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-4"/>
          <w:sz w:val="23"/>
          <w:szCs w:val="23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-2"/>
          <w:sz w:val="15"/>
          <w:szCs w:val="15"/>
        </w:rPr>
        <w:t>N/A</w: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-2"/>
          <w:sz w:val="15"/>
          <w:szCs w:val="15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0"/>
          <w:sz w:val="23"/>
          <w:szCs w:val="23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0"/>
          <w:sz w:val="23"/>
          <w:szCs w:val="23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2"/>
          <w:sz w:val="15"/>
          <w:szCs w:val="15"/>
        </w:rPr>
        <w:t>N/A</w:t>
      </w:r>
      <w:r>
        <w:rPr>
          <w:rFonts w:ascii="Showcard Gothic" w:hAnsi="Showcard Gothic" w:cs="Showcard Gothic" w:eastAsia="Showcard Gothic"/>
          <w:b w:val="0"/>
          <w:bCs w:val="0"/>
          <w:color w:val="000000"/>
          <w:spacing w:val="0"/>
          <w:w w:val="100"/>
          <w:position w:val="0"/>
          <w:sz w:val="15"/>
          <w:szCs w:val="15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8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tabs>
          <w:tab w:pos="7798" w:val="left" w:leader="none"/>
        </w:tabs>
        <w:ind w:left="2515" w:right="0"/>
        <w:jc w:val="left"/>
      </w:pPr>
      <w:r>
        <w:rPr/>
        <w:pict>
          <v:shape style="position:absolute;margin-left:43.709309pt;margin-top:8.021123pt;width:65.50959pt;height:52.19886pt;mso-position-horizontal-relative:page;mso-position-vertical-relative:paragraph;z-index:-7828" type="#_x0000_t75">
            <v:imagedata r:id="rId27" o:title=""/>
          </v:shape>
        </w:pict>
      </w:r>
      <w:r>
        <w:rPr>
          <w:b w:val="0"/>
          <w:bCs w:val="0"/>
          <w:color w:val="231F20"/>
          <w:spacing w:val="-15"/>
          <w:w w:val="100"/>
        </w:rPr>
        <w:t>P</w:t>
      </w:r>
      <w:r>
        <w:rPr>
          <w:b w:val="0"/>
          <w:bCs w:val="0"/>
          <w:color w:val="231F20"/>
          <w:spacing w:val="0"/>
          <w:w w:val="100"/>
        </w:rPr>
        <w:t>antalla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con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sopo</w:t>
      </w:r>
      <w:r>
        <w:rPr>
          <w:b w:val="0"/>
          <w:bCs w:val="0"/>
          <w:color w:val="231F20"/>
          <w:spacing w:val="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te</w:t>
      </w:r>
      <w:r>
        <w:rPr>
          <w:b w:val="0"/>
          <w:bCs w:val="0"/>
          <w:color w:val="231F20"/>
          <w:spacing w:val="0"/>
          <w:w w:val="100"/>
        </w:rPr>
        <w:tab/>
      </w:r>
      <w:r>
        <w:rPr>
          <w:b w:val="0"/>
          <w:bCs w:val="0"/>
          <w:color w:val="231F20"/>
          <w:spacing w:val="0"/>
          <w:w w:val="100"/>
          <w:position w:val="1"/>
        </w:rPr>
        <w:t>Ca</w:t>
      </w:r>
      <w:r>
        <w:rPr>
          <w:b w:val="0"/>
          <w:bCs w:val="0"/>
          <w:color w:val="231F20"/>
          <w:spacing w:val="4"/>
          <w:w w:val="100"/>
          <w:position w:val="1"/>
        </w:rPr>
        <w:t>r</w:t>
      </w:r>
      <w:r>
        <w:rPr>
          <w:b w:val="0"/>
          <w:bCs w:val="0"/>
          <w:color w:val="231F20"/>
          <w:spacing w:val="0"/>
          <w:w w:val="100"/>
          <w:position w:val="1"/>
        </w:rPr>
        <w:t>tel</w:t>
      </w:r>
      <w:r>
        <w:rPr>
          <w:b w:val="0"/>
          <w:bCs w:val="0"/>
          <w:color w:val="231F20"/>
          <w:spacing w:val="0"/>
          <w:w w:val="100"/>
          <w:position w:val="1"/>
        </w:rPr>
        <w:t> </w:t>
      </w:r>
      <w:r>
        <w:rPr>
          <w:b w:val="0"/>
          <w:bCs w:val="0"/>
          <w:color w:val="231F20"/>
          <w:spacing w:val="0"/>
          <w:w w:val="100"/>
          <w:position w:val="1"/>
        </w:rPr>
        <w:t>sismo</w:t>
      </w:r>
      <w:r>
        <w:rPr>
          <w:b w:val="0"/>
          <w:bCs w:val="0"/>
          <w:color w:val="231F20"/>
          <w:spacing w:val="0"/>
          <w:w w:val="100"/>
          <w:position w:val="1"/>
        </w:rPr>
        <w:t> </w:t>
      </w:r>
      <w:r>
        <w:rPr>
          <w:b w:val="0"/>
          <w:bCs w:val="0"/>
          <w:color w:val="231F20"/>
          <w:spacing w:val="0"/>
          <w:w w:val="100"/>
          <w:position w:val="1"/>
        </w:rPr>
        <w:t>/</w:t>
      </w:r>
      <w:r>
        <w:rPr>
          <w:b w:val="0"/>
          <w:bCs w:val="0"/>
          <w:color w:val="231F20"/>
          <w:spacing w:val="0"/>
          <w:w w:val="100"/>
          <w:position w:val="1"/>
        </w:rPr>
        <w:t> </w:t>
      </w:r>
      <w:r>
        <w:rPr>
          <w:b w:val="0"/>
          <w:bCs w:val="0"/>
          <w:color w:val="231F20"/>
          <w:spacing w:val="0"/>
          <w:w w:val="100"/>
          <w:position w:val="1"/>
        </w:rPr>
        <w:t>incendio</w:t>
      </w:r>
      <w:r>
        <w:rPr>
          <w:b w:val="0"/>
          <w:bCs w:val="0"/>
          <w:color w:val="000000"/>
          <w:spacing w:val="0"/>
          <w:w w:val="100"/>
          <w:position w:val="0"/>
        </w:rPr>
      </w:r>
    </w:p>
    <w:p>
      <w:pPr>
        <w:spacing w:line="150" w:lineRule="exact" w:before="7"/>
        <w:rPr>
          <w:sz w:val="15"/>
          <w:szCs w:val="15"/>
        </w:rPr>
      </w:pPr>
      <w:r>
        <w:rPr>
          <w:sz w:val="15"/>
          <w:szCs w:val="15"/>
        </w:rPr>
      </w:r>
    </w:p>
    <w:p>
      <w:pPr>
        <w:tabs>
          <w:tab w:pos="4334" w:val="left" w:leader="none"/>
          <w:tab w:pos="9049" w:val="left" w:leader="none"/>
          <w:tab w:pos="9786" w:val="left" w:leader="none"/>
        </w:tabs>
        <w:spacing w:before="55"/>
        <w:ind w:left="3596" w:right="0" w:firstLine="0"/>
        <w:jc w:val="left"/>
        <w:rPr>
          <w:rFonts w:ascii="Showcard Gothic" w:hAnsi="Showcard Gothic" w:cs="Showcard Gothic" w:eastAsia="Showcard Gothic"/>
          <w:sz w:val="15"/>
          <w:szCs w:val="15"/>
        </w:rPr>
      </w:pPr>
      <w:r>
        <w:rPr/>
        <w:pict>
          <v:group style="position:absolute;margin-left:230.793701pt;margin-top:2.576782pt;width:15.183pt;height:16.3100pt;mso-position-horizontal-relative:page;mso-position-vertical-relative:paragraph;z-index:-7754" coordorigin="4616,52" coordsize="304,326">
            <v:group style="position:absolute;left:4658;top:94;width:219;height:241" coordorigin="4658,94" coordsize="219,241">
              <v:shape style="position:absolute;left:4658;top:94;width:219;height:241" coordorigin="4658,94" coordsize="219,241" path="m4658,94l4877,94,4877,335,4658,335,4658,94xe" filled="f" stroked="t" strokeweight="4.252pt" strokecolor="#A7A9AC">
                <v:path arrowok="t"/>
              </v:shape>
            </v:group>
            <v:group style="position:absolute;left:4658;top:94;width:219;height:241" coordorigin="4658,94" coordsize="219,241">
              <v:shape style="position:absolute;left:4658;top:94;width:219;height:241" coordorigin="4658,94" coordsize="219,241" path="m4658,94l4877,94,4877,335,4658,335,4658,94xe" filled="t" fillcolor="#FFFFFF" stroked="f">
                <v:path arrowok="t"/>
                <v:fill type="solid"/>
              </v:shape>
            </v:group>
            <v:group style="position:absolute;left:4682;top:125;width:163;height:166" coordorigin="4682,125" coordsize="163,166">
              <v:shape style="position:absolute;left:4682;top:125;width:163;height:166" coordorigin="4682,125" coordsize="163,166" path="m4710,136l4682,171,4738,216,4692,272,4715,291,4760,235,4832,235,4789,200,4804,181,4766,181,4710,136xe" filled="t" fillcolor="#939598" stroked="f">
                <v:path arrowok="t"/>
                <v:fill type="solid"/>
              </v:shape>
              <v:shape style="position:absolute;left:4682;top:125;width:163;height:166" coordorigin="4682,125" coordsize="163,166" path="m4832,235l4760,235,4816,281,4845,245,4832,235xe" filled="t" fillcolor="#939598" stroked="f">
                <v:path arrowok="t"/>
                <v:fill type="solid"/>
              </v:shape>
              <v:shape style="position:absolute;left:4682;top:125;width:163;height:166" coordorigin="4682,125" coordsize="163,166" path="m4812,125l4766,181,4804,181,4835,144,4812,125xe" filled="t" fillcolor="#939598" stroked="f">
                <v:path arrowok="t"/>
                <v:fill type="solid"/>
              </v:shape>
            </v:group>
            <v:group style="position:absolute;left:4682;top:125;width:163;height:166" coordorigin="4682,125" coordsize="163,166">
              <v:shape style="position:absolute;left:4682;top:125;width:163;height:166" coordorigin="4682,125" coordsize="163,166" path="m4816,281l4845,245,4789,200,4835,144,4812,125,4766,181,4710,136,4682,171,4738,216,4692,272,4715,291,4760,235,4816,281xe" filled="f" stroked="t" strokeweight=".5669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0.690399pt;margin-top:2.576782pt;width:15.183pt;height:16.3100pt;mso-position-horizontal-relative:page;mso-position-vertical-relative:paragraph;z-index:-7753" coordorigin="4214,52" coordsize="304,326">
            <v:group style="position:absolute;left:4256;top:94;width:219;height:241" coordorigin="4256,94" coordsize="219,241">
              <v:shape style="position:absolute;left:4256;top:94;width:219;height:241" coordorigin="4256,94" coordsize="219,241" path="m4256,94l4475,94,4475,335,4256,335,4256,94xe" filled="f" stroked="t" strokeweight="4.252pt" strokecolor="#A7A9AC">
                <v:path arrowok="t"/>
              </v:shape>
            </v:group>
            <v:group style="position:absolute;left:4256;top:94;width:219;height:241" coordorigin="4256,94" coordsize="219,241">
              <v:shape style="position:absolute;left:4256;top:94;width:219;height:241" coordorigin="4256,94" coordsize="219,241" path="m4256,94l4475,94,4475,335,4256,335,4256,94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170.288498pt;margin-top:2.576782pt;width:15.1829pt;height:16.3100pt;mso-position-horizontal-relative:page;mso-position-vertical-relative:paragraph;z-index:-7752" coordorigin="3406,52" coordsize="304,326">
            <v:group style="position:absolute;left:3448;top:94;width:219;height:241" coordorigin="3448,94" coordsize="219,241">
              <v:shape style="position:absolute;left:3448;top:94;width:219;height:241" coordorigin="3448,94" coordsize="219,241" path="m3448,94l3667,94,3667,335,3448,335,3448,94xe" filled="f" stroked="t" strokeweight="4.252pt" strokecolor="#A7A9AC">
                <v:path arrowok="t"/>
              </v:shape>
            </v:group>
            <v:group style="position:absolute;left:3448;top:94;width:219;height:241" coordorigin="3448,94" coordsize="219,241">
              <v:shape style="position:absolute;left:3448;top:94;width:219;height:241" coordorigin="3448,94" coordsize="219,241" path="m3448,94l3667,94,3667,335,3448,335,3448,94xe" filled="t" fillcolor="#FFFFFF" stroked="f">
                <v:path arrowok="t"/>
                <v:fill type="solid"/>
              </v:shape>
            </v:group>
            <v:group style="position:absolute;left:3464;top:127;width:177;height:172" coordorigin="3464,127" coordsize="177,172">
              <v:shape style="position:absolute;left:3464;top:127;width:177;height:172" coordorigin="3464,127" coordsize="177,172" path="m3504,213l3464,236,3515,283,3521,288,3527,295,3528,297,3533,299,3535,296,3537,294,3539,291,3571,255,3541,255,3532,255,3524,247,3519,238,3515,232,3506,218,3504,213xe" filled="t" fillcolor="#939598" stroked="f">
                <v:path arrowok="t"/>
                <v:fill type="solid"/>
              </v:shape>
              <v:shape style="position:absolute;left:3464;top:127;width:177;height:172" coordorigin="3464,127" coordsize="177,172" path="m3641,127l3595,172,3558,223,3550,239,3541,255,3571,255,3577,247,3580,244,3582,243,3594,230,3601,221,3611,212,3637,190,3641,188,3641,188,3641,127xe" filled="t" fillcolor="#939598" stroked="f">
                <v:path arrowok="t"/>
                <v:fill type="solid"/>
              </v:shape>
            </v:group>
            <v:group style="position:absolute;left:3464;top:127;width:177;height:172" coordorigin="3464,127" coordsize="177,172">
              <v:shape style="position:absolute;left:3464;top:127;width:177;height:172" coordorigin="3464,127" coordsize="177,172" path="m3504,213l3464,236,3515,283,3518,286,3521,288,3523,291,3527,295,3528,297,3533,299,3535,296,3537,294,3539,291,3577,247,3580,244,3582,243,3585,240,3594,230,3601,221,3611,212,3637,190,3641,188,3641,188,3641,184,3641,127,3627,139,3610,156,3569,206,3550,239,3541,255,3532,255,3524,247,3519,238,3515,232,3506,218,3504,213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50.617996pt;margin-top:2.576782pt;width:15.1827pt;height:16.3100pt;mso-position-horizontal-relative:page;mso-position-vertical-relative:paragraph;z-index:-7751" coordorigin="3012,52" coordsize="304,326">
            <v:group style="position:absolute;left:3055;top:94;width:219;height:241" coordorigin="3055,94" coordsize="219,241">
              <v:shape style="position:absolute;left:3055;top:94;width:219;height:241" coordorigin="3055,94" coordsize="219,241" path="m3055,94l3273,94,3273,335,3055,335,3055,94xe" filled="f" stroked="t" strokeweight="4.252pt" strokecolor="#A7A9AC">
                <v:path arrowok="t"/>
              </v:shape>
            </v:group>
            <v:group style="position:absolute;left:3055;top:94;width:219;height:241" coordorigin="3055,94" coordsize="219,241">
              <v:shape style="position:absolute;left:3055;top:94;width:219;height:241" coordorigin="3055,94" coordsize="219,241" path="m3055,94l3273,94,3273,335,3055,335,3055,94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190.113693pt;margin-top:2.576782pt;width:15.4562pt;height:16.3100pt;mso-position-horizontal-relative:page;mso-position-vertical-relative:paragraph;z-index:-7750" coordorigin="3802,52" coordsize="309,326">
            <v:group style="position:absolute;left:3850;top:94;width:219;height:241" coordorigin="3850,94" coordsize="219,241">
              <v:shape style="position:absolute;left:3850;top:94;width:219;height:241" coordorigin="3850,94" coordsize="219,241" path="m3850,94l4069,94,4069,335,3850,335,3850,94xe" filled="f" stroked="t" strokeweight="4.252pt" strokecolor="#A7A9AC">
                <v:path arrowok="t"/>
              </v:shape>
            </v:group>
            <v:group style="position:absolute;left:3850;top:94;width:219;height:241" coordorigin="3850,94" coordsize="219,241">
              <v:shape style="position:absolute;left:3850;top:94;width:219;height:241" coordorigin="3850,94" coordsize="219,241" path="m3850,94l4069,94,4069,335,3850,335,3850,94xe" filled="t" fillcolor="#FFFFFF" stroked="f">
                <v:path arrowok="t"/>
                <v:fill type="solid"/>
              </v:shape>
            </v:group>
            <v:group style="position:absolute;left:3845;top:97;width:198;height:201" coordorigin="3845,97" coordsize="198,201">
              <v:shape style="position:absolute;left:3845;top:97;width:198;height:201" coordorigin="3845,97" coordsize="198,201" path="m3973,270l3898,270,3916,273,3929,288,3936,296,3946,298,3953,298,3958,288,3958,285,3963,278,3969,274,3974,272,3973,270xe" filled="t" fillcolor="#939598" stroked="f">
                <v:path arrowok="t"/>
                <v:fill type="solid"/>
              </v:shape>
              <v:shape style="position:absolute;left:3845;top:97;width:198;height:201" coordorigin="3845,97" coordsize="198,201" path="m3887,122l3882,124,3877,129,3869,142,3873,152,3872,170,3852,186,3846,191,3845,200,3846,207,3854,214,3867,221,3874,236,3876,243,3869,258,3865,263,3881,275,3884,276,3888,275,3898,270,3973,270,3973,269,3964,261,3958,256,3958,255,3954,255,3932,255,3913,248,3899,234,3889,217,3888,192,3892,175,3908,159,3925,148,3942,144,4018,144,4020,141,4018,135,4015,133,3990,133,3974,129,3895,129,3887,122xe" filled="t" fillcolor="#939598" stroked="f">
                <v:path arrowok="t"/>
                <v:fill type="solid"/>
              </v:shape>
              <v:shape style="position:absolute;left:3845;top:97;width:198;height:201" coordorigin="3845,97" coordsize="198,201" path="m3959,254l3954,255,3958,255,3959,254xe" filled="t" fillcolor="#939598" stroked="f">
                <v:path arrowok="t"/>
                <v:fill type="solid"/>
              </v:shape>
              <v:shape style="position:absolute;left:3845;top:97;width:198;height:201" coordorigin="3845,97" coordsize="198,201" path="m4018,144l3942,144,3959,145,3975,153,4001,207,4000,212,3997,218,3998,219,4009,230,4012,234,4014,234,4034,214,4037,213,4042,207,4042,196,4039,188,4027,188,4013,168,4010,157,4018,144xe" filled="t" fillcolor="#939598" stroked="f">
                <v:path arrowok="t"/>
                <v:fill type="solid"/>
              </v:shape>
              <v:shape style="position:absolute;left:3845;top:97;width:198;height:201" coordorigin="3845,97" coordsize="198,201" path="m4036,183l4027,188,4039,188,4036,183xe" filled="t" fillcolor="#939598" stroked="f">
                <v:path arrowok="t"/>
                <v:fill type="solid"/>
              </v:shape>
              <v:shape style="position:absolute;left:3845;top:97;width:198;height:201" coordorigin="3845,97" coordsize="198,201" path="m4005,122l3993,127,3990,133,4015,133,4010,128,4005,122xe" filled="t" fillcolor="#939598" stroked="f">
                <v:path arrowok="t"/>
                <v:fill type="solid"/>
              </v:shape>
              <v:shape style="position:absolute;left:3845;top:97;width:198;height:201" coordorigin="3845,97" coordsize="198,201" path="m3958,114l3930,114,3927,118,3912,128,3895,129,3974,129,3972,128,3961,122,3958,114xe" filled="t" fillcolor="#939598" stroked="f">
                <v:path arrowok="t"/>
                <v:fill type="solid"/>
              </v:shape>
              <v:shape style="position:absolute;left:3845;top:97;width:198;height:201" coordorigin="3845,97" coordsize="198,201" path="m3935,97l3929,115,3930,114,3958,114,3957,112,3957,109,3952,102,3935,97xe" filled="t" fillcolor="#939598" stroked="f">
                <v:path arrowok="t"/>
                <v:fill type="solid"/>
              </v:shape>
            </v:group>
            <v:group style="position:absolute;left:3905;top:165;width:157;height:157" coordorigin="3905,165" coordsize="157,157">
              <v:shape style="position:absolute;left:3905;top:165;width:157;height:157" coordorigin="3905,165" coordsize="157,157" path="m4007,240l3956,240,3964,248,3970,254,4004,289,4018,302,4024,309,4038,321,4052,318,4055,314,4034,314,4028,296,4045,291,4058,291,4054,287,4025,258,4012,245,4007,240xe" filled="t" fillcolor="#939598" stroked="f">
                <v:path arrowok="t"/>
                <v:fill type="solid"/>
              </v:shape>
              <v:shape style="position:absolute;left:3905;top:165;width:157;height:157" coordorigin="3905,165" coordsize="157,157" path="m4058,291l4045,291,4050,294,4052,303,4050,307,4034,314,4055,314,4061,304,4061,294,4058,291xe" filled="t" fillcolor="#939598" stroked="f">
                <v:path arrowok="t"/>
                <v:fill type="solid"/>
              </v:shape>
              <v:shape style="position:absolute;left:3905;top:165;width:157;height:157" coordorigin="3905,165" coordsize="157,157" path="m3913,192l3905,194,3907,210,3910,218,3923,234,3943,241,3954,241,3956,240,4007,240,4006,239,3997,230,3983,217,3982,213,3938,213,3930,209,3913,192xe" filled="t" fillcolor="#939598" stroked="f">
                <v:path arrowok="t"/>
                <v:fill type="solid"/>
              </v:shape>
              <v:shape style="position:absolute;left:3905;top:165;width:157;height:157" coordorigin="3905,165" coordsize="157,157" path="m3968,170l3931,170,3934,172,3949,188,3952,191,3954,192,3955,198,3950,202,3947,205,3938,213,3982,213,3982,212,3987,199,3975,177,3969,171,3968,170xe" filled="t" fillcolor="#939598" stroked="f">
                <v:path arrowok="t"/>
                <v:fill type="solid"/>
              </v:shape>
              <v:shape style="position:absolute;left:3905;top:165;width:157;height:157" coordorigin="3905,165" coordsize="157,157" path="m3936,165l3936,166,3930,168,3931,171,3931,170,3968,170,3955,166,3950,165,3936,165xe" filled="t" fillcolor="#939598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250.316498pt;margin-top:2.576782pt;width:15.1829pt;height:16.3100pt;mso-position-horizontal-relative:page;mso-position-vertical-relative:paragraph;z-index:-7749" coordorigin="5006,52" coordsize="304,326">
            <v:group style="position:absolute;left:5049;top:94;width:219;height:241" coordorigin="5049,94" coordsize="219,241">
              <v:shape style="position:absolute;left:5049;top:94;width:219;height:241" coordorigin="5049,94" coordsize="219,241" path="m5049,94l5267,94,5267,335,5049,335,5049,94xe" filled="f" stroked="t" strokeweight="4.252pt" strokecolor="#A7A9AC">
                <v:path arrowok="t"/>
              </v:shape>
            </v:group>
            <v:group style="position:absolute;left:5049;top:94;width:219;height:241" coordorigin="5049,94" coordsize="219,241">
              <v:shape style="position:absolute;left:5049;top:94;width:219;height:241" coordorigin="5049,94" coordsize="219,241" path="m5049,94l5267,94,5267,335,5049,335,5049,94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503.419189pt;margin-top:2.184182pt;width:15.1829pt;height:16.3100pt;mso-position-horizontal-relative:page;mso-position-vertical-relative:paragraph;z-index:-7748" coordorigin="10068,44" coordsize="304,326">
            <v:group style="position:absolute;left:10111;top:86;width:219;height:241" coordorigin="10111,86" coordsize="219,241">
              <v:shape style="position:absolute;left:10111;top:86;width:219;height:241" coordorigin="10111,86" coordsize="219,241" path="m10111,86l10330,86,10330,327,10111,327,10111,86xe" filled="f" stroked="t" strokeweight="4.252pt" strokecolor="#A7A9AC">
                <v:path arrowok="t"/>
              </v:shape>
            </v:group>
            <v:group style="position:absolute;left:10111;top:86;width:219;height:241" coordorigin="10111,86" coordsize="219,241">
              <v:shape style="position:absolute;left:10111;top:86;width:219;height:241" coordorigin="10111,86" coordsize="219,241" path="m10111,86l10330,86,10330,327,10111,327,10111,86xe" filled="t" fillcolor="#FFFFFF" stroked="f">
                <v:path arrowok="t"/>
                <v:fill type="solid"/>
              </v:shape>
            </v:group>
            <v:group style="position:absolute;left:10134;top:117;width:163;height:166" coordorigin="10134,117" coordsize="163,166">
              <v:shape style="position:absolute;left:10134;top:117;width:163;height:166" coordorigin="10134,117" coordsize="163,166" path="m10163,128l10134,163,10190,209,10144,265,10167,283,10213,227,10285,227,10242,192,10257,173,10219,173,10163,128xe" filled="t" fillcolor="#939598" stroked="f">
                <v:path arrowok="t"/>
                <v:fill type="solid"/>
              </v:shape>
              <v:shape style="position:absolute;left:10134;top:117;width:163;height:166" coordorigin="10134,117" coordsize="163,166" path="m10285,227l10213,227,10269,273,10298,238,10285,227xe" filled="t" fillcolor="#939598" stroked="f">
                <v:path arrowok="t"/>
                <v:fill type="solid"/>
              </v:shape>
              <v:shape style="position:absolute;left:10134;top:117;width:163;height:166" coordorigin="10134,117" coordsize="163,166" path="m10264,117l10219,173,10257,173,10287,136,10264,117xe" filled="t" fillcolor="#939598" stroked="f">
                <v:path arrowok="t"/>
                <v:fill type="solid"/>
              </v:shape>
            </v:group>
            <v:group style="position:absolute;left:10134;top:117;width:163;height:166" coordorigin="10134,117" coordsize="163,166">
              <v:shape style="position:absolute;left:10134;top:117;width:163;height:166" coordorigin="10134,117" coordsize="163,166" path="m10269,273l10298,238,10242,192,10287,136,10264,117,10219,173,10163,128,10134,163,10190,209,10144,265,10167,283,10213,227,10269,273xe" filled="f" stroked="t" strokeweight=".5669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83.315887pt;margin-top:2.184182pt;width:15.1829pt;height:16.3100pt;mso-position-horizontal-relative:page;mso-position-vertical-relative:paragraph;z-index:-7747" coordorigin="9666,44" coordsize="304,326">
            <v:group style="position:absolute;left:9709;top:86;width:219;height:241" coordorigin="9709,86" coordsize="219,241">
              <v:shape style="position:absolute;left:9709;top:86;width:219;height:241" coordorigin="9709,86" coordsize="219,241" path="m9709,86l9927,86,9927,327,9709,327,9709,86xe" filled="f" stroked="t" strokeweight="4.252pt" strokecolor="#A7A9AC">
                <v:path arrowok="t"/>
              </v:shape>
            </v:group>
            <v:group style="position:absolute;left:9709;top:86;width:219;height:241" coordorigin="9709,86" coordsize="219,241">
              <v:shape style="position:absolute;left:9709;top:86;width:219;height:241" coordorigin="9709,86" coordsize="219,241" path="m9709,86l9927,86,9927,327,9709,327,9709,86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42.91391pt;margin-top:2.184182pt;width:15.183pt;height:16.3100pt;mso-position-horizontal-relative:page;mso-position-vertical-relative:paragraph;z-index:-7746" coordorigin="8858,44" coordsize="304,326">
            <v:group style="position:absolute;left:8901;top:86;width:219;height:241" coordorigin="8901,86" coordsize="219,241">
              <v:shape style="position:absolute;left:8901;top:86;width:219;height:241" coordorigin="8901,86" coordsize="219,241" path="m8901,86l9119,86,9119,327,8901,327,8901,86xe" filled="f" stroked="t" strokeweight="4.252pt" strokecolor="#A7A9AC">
                <v:path arrowok="t"/>
              </v:shape>
            </v:group>
            <v:group style="position:absolute;left:8901;top:86;width:219;height:241" coordorigin="8901,86" coordsize="219,241">
              <v:shape style="position:absolute;left:8901;top:86;width:219;height:241" coordorigin="8901,86" coordsize="219,241" path="m8901,86l9119,86,9119,327,8901,327,8901,86xe" filled="t" fillcolor="#FFFFFF" stroked="f">
                <v:path arrowok="t"/>
                <v:fill type="solid"/>
              </v:shape>
            </v:group>
            <v:group style="position:absolute;left:8916;top:119;width:177;height:172" coordorigin="8916,119" coordsize="177,172">
              <v:shape style="position:absolute;left:8916;top:119;width:177;height:172" coordorigin="8916,119" coordsize="177,172" path="m8956,205l8916,228,8968,275,8973,280,8979,287,8981,290,8986,291,8988,288,8989,286,8992,283,9023,247,8993,247,8984,247,8976,239,8971,230,8967,224,8958,211,8956,205xe" filled="t" fillcolor="#939598" stroked="f">
                <v:path arrowok="t"/>
                <v:fill type="solid"/>
              </v:shape>
              <v:shape style="position:absolute;left:8916;top:119;width:177;height:172" coordorigin="8916,119" coordsize="177,172" path="m9094,119l9048,164,9011,215,9003,231,8993,247,9023,247,9030,240,9032,237,9034,235,9046,222,9054,213,9063,204,9089,183,9093,180,9094,180,9094,119xe" filled="t" fillcolor="#939598" stroked="f">
                <v:path arrowok="t"/>
                <v:fill type="solid"/>
              </v:shape>
            </v:group>
            <v:group style="position:absolute;left:8916;top:119;width:177;height:172" coordorigin="8916,119" coordsize="177,172">
              <v:shape style="position:absolute;left:8916;top:119;width:177;height:172" coordorigin="8916,119" coordsize="177,172" path="m8956,205l8916,228,8968,275,8971,278,8973,280,8976,283,8979,287,8981,290,8986,291,8988,288,8989,286,8992,283,9030,240,9032,237,9034,235,9037,232,9046,222,9054,213,9063,204,9089,183,9093,180,9094,180,9094,176,9094,119,9080,131,9063,148,9021,198,9003,231,8993,247,8984,247,8976,239,8971,230,8967,224,8958,211,8956,205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23.2435pt;margin-top:2.184182pt;width:15.1827pt;height:16.3100pt;mso-position-horizontal-relative:page;mso-position-vertical-relative:paragraph;z-index:-7745" coordorigin="8465,44" coordsize="304,326">
            <v:group style="position:absolute;left:8507;top:86;width:219;height:241" coordorigin="8507,86" coordsize="219,241">
              <v:shape style="position:absolute;left:8507;top:86;width:219;height:241" coordorigin="8507,86" coordsize="219,241" path="m8507,86l8726,86,8726,327,8507,327,8507,86xe" filled="f" stroked="t" strokeweight="4.252pt" strokecolor="#A7A9AC">
                <v:path arrowok="t"/>
              </v:shape>
            </v:group>
            <v:group style="position:absolute;left:8507;top:86;width:219;height:241" coordorigin="8507,86" coordsize="219,241">
              <v:shape style="position:absolute;left:8507;top:86;width:219;height:241" coordorigin="8507,86" coordsize="219,241" path="m8507,86l8726,86,8726,327,8507,327,8507,86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62.739197pt;margin-top:2.184182pt;width:15.4562pt;height:16.3100pt;mso-position-horizontal-relative:page;mso-position-vertical-relative:paragraph;z-index:-7744" coordorigin="9255,44" coordsize="309,326">
            <v:group style="position:absolute;left:9303;top:86;width:219;height:241" coordorigin="9303,86" coordsize="219,241">
              <v:shape style="position:absolute;left:9303;top:86;width:219;height:241" coordorigin="9303,86" coordsize="219,241" path="m9303,86l9521,86,9521,327,9303,327,9303,86xe" filled="f" stroked="t" strokeweight="4.252pt" strokecolor="#A7A9AC">
                <v:path arrowok="t"/>
              </v:shape>
            </v:group>
            <v:group style="position:absolute;left:9303;top:86;width:219;height:241" coordorigin="9303,86" coordsize="219,241">
              <v:shape style="position:absolute;left:9303;top:86;width:219;height:241" coordorigin="9303,86" coordsize="219,241" path="m9303,86l9521,86,9521,327,9303,327,9303,86xe" filled="t" fillcolor="#FFFFFF" stroked="f">
                <v:path arrowok="t"/>
                <v:fill type="solid"/>
              </v:shape>
            </v:group>
            <v:group style="position:absolute;left:9297;top:89;width:198;height:201" coordorigin="9297,89" coordsize="198,201">
              <v:shape style="position:absolute;left:9297;top:89;width:198;height:201" coordorigin="9297,89" coordsize="198,201" path="m9425,262l9350,262,9368,265,9382,280,9389,288,9398,291,9405,290,9410,280,9410,277,9416,270,9421,266,9426,264,9425,262xe" filled="t" fillcolor="#939598" stroked="f">
                <v:path arrowok="t"/>
                <v:fill type="solid"/>
              </v:shape>
              <v:shape style="position:absolute;left:9297;top:89;width:198;height:201" coordorigin="9297,89" coordsize="198,201" path="m9339,114l9334,116,9329,121,9321,134,9326,144,9325,162,9305,178,9298,183,9297,193,9299,199,9307,206,9319,214,9327,228,9328,235,9321,250,9318,255,9334,267,9337,268,9341,267,9350,262,9425,262,9425,262,9416,253,9411,248,9411,248,9406,248,9385,247,9366,240,9351,227,9342,209,9340,185,9345,167,9360,151,9377,140,9395,136,9471,136,9472,133,9471,127,9468,125,9443,125,9427,121,9347,121,9339,114xe" filled="t" fillcolor="#939598" stroked="f">
                <v:path arrowok="t"/>
                <v:fill type="solid"/>
              </v:shape>
              <v:shape style="position:absolute;left:9297;top:89;width:198;height:201" coordorigin="9297,89" coordsize="198,201" path="m9412,247l9406,248,9411,248,9412,247xe" filled="t" fillcolor="#939598" stroked="f">
                <v:path arrowok="t"/>
                <v:fill type="solid"/>
              </v:shape>
              <v:shape style="position:absolute;left:9297;top:89;width:198;height:201" coordorigin="9297,89" coordsize="198,201" path="m9471,136l9395,136,9412,137,9427,145,9453,199,9453,204,9450,210,9451,211,9461,222,9465,226,9466,227,9487,206,9489,205,9494,199,9495,188,9491,180,9479,180,9465,160,9463,149,9471,136xe" filled="t" fillcolor="#939598" stroked="f">
                <v:path arrowok="t"/>
                <v:fill type="solid"/>
              </v:shape>
              <v:shape style="position:absolute;left:9297;top:89;width:198;height:201" coordorigin="9297,89" coordsize="198,201" path="m9489,175l9479,180,9491,180,9489,175xe" filled="t" fillcolor="#939598" stroked="f">
                <v:path arrowok="t"/>
                <v:fill type="solid"/>
              </v:shape>
              <v:shape style="position:absolute;left:9297;top:89;width:198;height:201" coordorigin="9297,89" coordsize="198,201" path="m9457,114l9446,119,9443,125,9468,125,9462,120,9457,114xe" filled="t" fillcolor="#939598" stroked="f">
                <v:path arrowok="t"/>
                <v:fill type="solid"/>
              </v:shape>
              <v:shape style="position:absolute;left:9297;top:89;width:198;height:201" coordorigin="9297,89" coordsize="198,201" path="m9410,106l9383,106,9379,111,9365,120,9347,121,9427,121,9425,120,9414,114,9410,106xe" filled="t" fillcolor="#939598" stroked="f">
                <v:path arrowok="t"/>
                <v:fill type="solid"/>
              </v:shape>
              <v:shape style="position:absolute;left:9297;top:89;width:198;height:201" coordorigin="9297,89" coordsize="198,201" path="m9388,89l9381,107,9383,106,9410,106,9409,104,9409,101,9405,95,9388,89xe" filled="t" fillcolor="#939598" stroked="f">
                <v:path arrowok="t"/>
                <v:fill type="solid"/>
              </v:shape>
            </v:group>
            <v:group style="position:absolute;left:9357;top:157;width:157;height:157" coordorigin="9357,157" coordsize="157,157">
              <v:shape style="position:absolute;left:9357;top:157;width:157;height:157" coordorigin="9357,157" coordsize="157,157" path="m9459,232l9408,232,9417,240,9423,246,9457,281,9471,294,9476,301,9490,313,9504,310,9507,306,9487,306,9481,288,9498,283,9511,283,9507,279,9477,250,9465,237,9459,232xe" filled="t" fillcolor="#939598" stroked="f">
                <v:path arrowok="t"/>
                <v:fill type="solid"/>
              </v:shape>
              <v:shape style="position:absolute;left:9357;top:157;width:157;height:157" coordorigin="9357,157" coordsize="157,157" path="m9511,283l9498,283,9502,287,9505,295,9502,300,9487,306,9507,306,9514,296,9514,287,9511,283xe" filled="t" fillcolor="#939598" stroked="f">
                <v:path arrowok="t"/>
                <v:fill type="solid"/>
              </v:shape>
              <v:shape style="position:absolute;left:9357;top:157;width:157;height:157" coordorigin="9357,157" coordsize="157,157" path="m9366,184l9357,186,9360,203,9363,210,9376,227,9395,233,9406,233,9408,232,9459,232,9458,231,9450,222,9435,209,9434,205,9391,205,9383,201,9366,184xe" filled="t" fillcolor="#939598" stroked="f">
                <v:path arrowok="t"/>
                <v:fill type="solid"/>
              </v:shape>
              <v:shape style="position:absolute;left:9357;top:157;width:157;height:157" coordorigin="9357,157" coordsize="157,157" path="m9420,163l9384,163,9386,164,9402,180,9405,183,9406,184,9407,191,9403,194,9400,197,9391,205,9434,205,9434,204,9440,192,9427,170,9422,163,9420,163xe" filled="t" fillcolor="#939598" stroked="f">
                <v:path arrowok="t"/>
                <v:fill type="solid"/>
              </v:shape>
              <v:shape style="position:absolute;left:9357;top:157;width:157;height:157" coordorigin="9357,157" coordsize="157,157" path="m9389,157l9388,158,9382,160,9383,163,9384,163,9420,163,9408,158,9403,157,9389,157xe" filled="t" fillcolor="#939598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522.941895pt;margin-top:2.184182pt;width:15.183pt;height:16.3100pt;mso-position-horizontal-relative:page;mso-position-vertical-relative:paragraph;z-index:-7743" coordorigin="10459,44" coordsize="304,326">
            <v:group style="position:absolute;left:10501;top:86;width:219;height:241" coordorigin="10501,86" coordsize="219,241">
              <v:shape style="position:absolute;left:10501;top:86;width:219;height:241" coordorigin="10501,86" coordsize="219,241" path="m10501,86l10720,86,10720,327,10501,327,10501,86xe" filled="f" stroked="t" strokeweight="4.252pt" strokecolor="#A7A9AC">
                <v:path arrowok="t"/>
              </v:shape>
            </v:group>
            <v:group style="position:absolute;left:10501;top:86;width:219;height:241" coordorigin="10501,86" coordsize="219,241">
              <v:shape style="position:absolute;left:10501;top:86;width:219;height:241" coordorigin="10501,86" coordsize="219,241" path="m10501,86l10720,86,10720,327,10501,327,10501,86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sz w:val="23"/>
          <w:szCs w:val="23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sz w:val="23"/>
          <w:szCs w:val="23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2"/>
          <w:sz w:val="15"/>
          <w:szCs w:val="15"/>
        </w:rPr>
        <w:t>N/A</w: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2"/>
          <w:sz w:val="15"/>
          <w:szCs w:val="15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1"/>
          <w:sz w:val="23"/>
          <w:szCs w:val="23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1"/>
          <w:sz w:val="23"/>
          <w:szCs w:val="23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3"/>
          <w:sz w:val="15"/>
          <w:szCs w:val="15"/>
        </w:rPr>
        <w:t>N/A</w:t>
      </w:r>
      <w:r>
        <w:rPr>
          <w:rFonts w:ascii="Showcard Gothic" w:hAnsi="Showcard Gothic" w:cs="Showcard Gothic" w:eastAsia="Showcard Gothic"/>
          <w:b w:val="0"/>
          <w:bCs w:val="0"/>
          <w:color w:val="000000"/>
          <w:spacing w:val="0"/>
          <w:w w:val="100"/>
          <w:position w:val="0"/>
          <w:sz w:val="15"/>
          <w:szCs w:val="15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16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tabs>
          <w:tab w:pos="4686" w:val="left" w:leader="none"/>
          <w:tab w:pos="10674" w:val="left" w:leader="none"/>
        </w:tabs>
        <w:ind w:left="138" w:right="0"/>
        <w:jc w:val="left"/>
      </w:pPr>
      <w:r>
        <w:rPr>
          <w:b w:val="0"/>
          <w:bCs w:val="0"/>
          <w:color w:val="FFFFFF"/>
        </w:rPr>
      </w:r>
      <w:r>
        <w:rPr>
          <w:b w:val="0"/>
          <w:bCs w:val="0"/>
          <w:color w:val="FFFFFF"/>
          <w:highlight w:val="lightGray"/>
        </w:rPr>
        <w:t> </w:t>
      </w:r>
      <w:r>
        <w:rPr>
          <w:b w:val="0"/>
          <w:bCs w:val="0"/>
          <w:color w:val="FFFFFF"/>
          <w:highlight w:val="lightGray"/>
        </w:rPr>
        <w:tab/>
      </w:r>
      <w:r>
        <w:rPr>
          <w:b w:val="0"/>
          <w:bCs w:val="0"/>
          <w:color w:val="FFFFFF"/>
          <w:spacing w:val="0"/>
          <w:w w:val="100"/>
          <w:highlight w:val="lightGray"/>
        </w:rPr>
        <w:t>Obse</w:t>
      </w:r>
      <w:r>
        <w:rPr>
          <w:b w:val="0"/>
          <w:bCs w:val="0"/>
          <w:color w:val="FFFFFF"/>
          <w:spacing w:val="9"/>
          <w:w w:val="100"/>
          <w:highlight w:val="lightGray"/>
        </w:rPr>
        <w:t>r</w:t>
      </w:r>
      <w:r>
        <w:rPr>
          <w:b w:val="0"/>
          <w:bCs w:val="0"/>
          <w:color w:val="FFFFFF"/>
          <w:spacing w:val="-5"/>
          <w:w w:val="100"/>
          <w:highlight w:val="lightGray"/>
        </w:rPr>
        <w:t>v</w:t>
      </w:r>
      <w:r>
        <w:rPr>
          <w:b w:val="0"/>
          <w:bCs w:val="0"/>
          <w:color w:val="FFFFFF"/>
          <w:spacing w:val="0"/>
          <w:w w:val="100"/>
          <w:highlight w:val="lightGray"/>
        </w:rPr>
        <w:t>aciones</w:t>
      </w:r>
      <w:r>
        <w:rPr>
          <w:b w:val="0"/>
          <w:bCs w:val="0"/>
          <w:color w:val="FFFFFF"/>
          <w:spacing w:val="0"/>
          <w:w w:val="100"/>
          <w:highlight w:val="lightGray"/>
        </w:rPr>
        <w:t> </w:t>
      </w:r>
      <w:r>
        <w:rPr>
          <w:b w:val="0"/>
          <w:bCs w:val="0"/>
          <w:color w:val="FFFFFF"/>
          <w:spacing w:val="0"/>
          <w:w w:val="100"/>
          <w:highlight w:val="lightGray"/>
        </w:rPr>
        <w:tab/>
      </w:r>
      <w:r>
        <w:rPr>
          <w:b w:val="0"/>
          <w:bCs w:val="0"/>
          <w:color w:val="FFFFFF"/>
          <w:spacing w:val="0"/>
          <w:w w:val="100"/>
        </w:rPr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30" w:lineRule="exact" w:before="1"/>
        <w:rPr>
          <w:sz w:val="13"/>
          <w:szCs w:val="13"/>
        </w:rPr>
      </w:pPr>
      <w:r>
        <w:rPr>
          <w:sz w:val="13"/>
          <w:szCs w:val="13"/>
        </w:rPr>
      </w:r>
    </w:p>
    <w:p>
      <w:pPr>
        <w:pStyle w:val="BodyText"/>
        <w:spacing w:line="192" w:lineRule="auto"/>
        <w:ind w:left="134" w:right="0" w:firstLine="0"/>
        <w:jc w:val="left"/>
      </w:pPr>
      <w:r>
        <w:rPr/>
        <w:pict>
          <v:group style="position:absolute;margin-left:42.658298pt;margin-top:34.982189pt;width:526.1014pt;height:.1pt;mso-position-horizontal-relative:page;mso-position-vertical-relative:paragraph;z-index:-7827" coordorigin="853,700" coordsize="10522,2">
            <v:shape style="position:absolute;left:853;top:700;width:10522;height:2" coordorigin="853,700" coordsize="10522,0" path="m853,700l11375,700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/>
        <w:pict>
          <v:group style="position:absolute;margin-left:42.658298pt;margin-top:52.812092pt;width:526.1014pt;height:.1pt;mso-position-horizontal-relative:page;mso-position-vertical-relative:paragraph;z-index:-7826" coordorigin="853,1056" coordsize="10522,2">
            <v:shape style="position:absolute;left:853;top:1056;width:10522;height:2" coordorigin="853,1056" coordsize="10522,0" path="m853,1056l11375,1056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/>
        <w:pict>
          <v:group style="position:absolute;margin-left:42.658298pt;margin-top:70.179092pt;width:526.1014pt;height:.1pt;mso-position-horizontal-relative:page;mso-position-vertical-relative:paragraph;z-index:-7825" coordorigin="853,1404" coordsize="10522,2">
            <v:shape style="position:absolute;left:853;top:1404;width:10522;height:2" coordorigin="853,1404" coordsize="10522,0" path="m853,1404l11375,1404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/>
        <w:pict>
          <v:group style="position:absolute;margin-left:42.658298pt;margin-top:87.012093pt;width:526.1014pt;height:.1pt;mso-position-horizontal-relative:page;mso-position-vertical-relative:paragraph;z-index:-7824" coordorigin="853,1740" coordsize="10522,2">
            <v:shape style="position:absolute;left:853;top:1740;width:10522;height:2" coordorigin="853,1740" coordsize="10522,0" path="m853,1740l11375,1740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b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l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-8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,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l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l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y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f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l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q</w:t>
      </w:r>
      <w:r>
        <w:rPr>
          <w:b w:val="0"/>
          <w:bCs w:val="0"/>
          <w:color w:val="231F20"/>
          <w:spacing w:val="-3"/>
          <w:w w:val="100"/>
        </w:rPr>
        <w:t>u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q</w:t>
      </w:r>
      <w:r>
        <w:rPr>
          <w:b w:val="0"/>
          <w:bCs w:val="0"/>
          <w:color w:val="231F20"/>
          <w:spacing w:val="-3"/>
          <w:w w:val="100"/>
        </w:rPr>
        <w:t>u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u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u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ó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0"/>
          <w:w w:val="100"/>
        </w:rPr>
        <w:t>.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u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b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l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j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-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p</w:t>
      </w:r>
      <w:r>
        <w:rPr>
          <w:b w:val="0"/>
          <w:bCs w:val="0"/>
          <w:color w:val="231F20"/>
          <w:spacing w:val="-3"/>
          <w:w w:val="100"/>
        </w:rPr>
        <w:t>l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l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u</w:t>
      </w:r>
      <w:r>
        <w:rPr>
          <w:b w:val="0"/>
          <w:bCs w:val="0"/>
          <w:color w:val="231F20"/>
          <w:spacing w:val="-3"/>
          <w:w w:val="100"/>
        </w:rPr>
        <w:t>p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6"/>
          <w:w w:val="100"/>
        </w:rPr>
        <w:t>r</w:t>
      </w:r>
      <w:r>
        <w:rPr>
          <w:b w:val="0"/>
          <w:bCs w:val="0"/>
          <w:color w:val="231F20"/>
          <w:spacing w:val="-3"/>
          <w:w w:val="100"/>
        </w:rPr>
        <w:t>v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ó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0"/>
          <w:w w:val="100"/>
        </w:rPr>
        <w:t>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after="0" w:line="192" w:lineRule="auto"/>
        <w:jc w:val="left"/>
        <w:sectPr>
          <w:type w:val="continuous"/>
          <w:pgSz w:w="12240" w:h="15840"/>
          <w:pgMar w:top="1020" w:bottom="280" w:left="720" w:right="700"/>
        </w:sectPr>
      </w:pPr>
    </w:p>
    <w:p>
      <w:pPr>
        <w:spacing w:line="140" w:lineRule="exact"/>
        <w:rPr>
          <w:sz w:val="14"/>
          <w:szCs w:val="14"/>
        </w:rPr>
      </w:pPr>
      <w:r>
        <w:rPr>
          <w:sz w:val="14"/>
          <w:szCs w:val="14"/>
        </w:rPr>
      </w:r>
    </w:p>
    <w:p>
      <w:pPr>
        <w:pStyle w:val="Heading9"/>
        <w:spacing w:line="327" w:lineRule="auto" w:before="67"/>
        <w:ind w:left="3681" w:right="3412" w:firstLine="167"/>
        <w:jc w:val="left"/>
        <w:rPr>
          <w:rFonts w:ascii="Book Antiqua" w:hAnsi="Book Antiqua" w:cs="Book Antiqua" w:eastAsia="Book Antiqua"/>
          <w:b w:val="0"/>
          <w:bCs w:val="0"/>
        </w:rPr>
      </w:pPr>
      <w:r>
        <w:rPr/>
        <w:pict>
          <v:shape style="position:absolute;margin-left:53.9935pt;margin-top:6.760377pt;width:15.122449pt;height:28.641pt;mso-position-horizontal-relative:page;mso-position-vertical-relative:paragraph;z-index:-7660" type="#_x0000_t202" filled="f" stroked="f">
            <v:textbox inset="0,0,0,0">
              <w:txbxContent>
                <w:p>
                  <w:pPr>
                    <w:spacing w:line="573" w:lineRule="exact"/>
                    <w:ind w:left="0" w:right="0" w:firstLine="0"/>
                    <w:jc w:val="left"/>
                    <w:rPr>
                      <w:rFonts w:ascii="Book Antiqua" w:hAnsi="Book Antiqua" w:cs="Book Antiqua" w:eastAsia="Book Antiqua"/>
                      <w:sz w:val="57"/>
                      <w:szCs w:val="57"/>
                    </w:rPr>
                  </w:pPr>
                  <w:r>
                    <w:rPr>
                      <w:rFonts w:ascii="Book Antiqua" w:hAnsi="Book Antiqua" w:cs="Book Antiqua" w:eastAsia="Book Antiqua"/>
                      <w:b/>
                      <w:bCs/>
                      <w:color w:val="FFFFFF"/>
                      <w:spacing w:val="0"/>
                      <w:w w:val="105"/>
                      <w:sz w:val="57"/>
                      <w:szCs w:val="57"/>
                    </w:rPr>
                    <w:t>6</w:t>
                  </w:r>
                  <w:r>
                    <w:rPr>
                      <w:rFonts w:ascii="Book Antiqua" w:hAnsi="Book Antiqua" w:cs="Book Antiqua" w:eastAsia="Book Antiqua"/>
                      <w:b w:val="0"/>
                      <w:bCs w:val="0"/>
                      <w:color w:val="000000"/>
                      <w:spacing w:val="0"/>
                      <w:w w:val="100"/>
                      <w:sz w:val="57"/>
                      <w:szCs w:val="57"/>
                    </w:rPr>
                  </w:r>
                </w:p>
              </w:txbxContent>
            </v:textbox>
            <w10:wrap type="none"/>
          </v:shape>
        </w:pict>
      </w:r>
      <w:bookmarkStart w:name="Página 6" w:id="6"/>
      <w:bookmarkEnd w:id="6"/>
      <w:r>
        <w:rPr/>
      </w:r>
      <w:r>
        <w:rPr>
          <w:rFonts w:ascii="Book Antiqua" w:hAnsi="Book Antiqua" w:cs="Book Antiqua" w:eastAsia="Book Antiqua"/>
          <w:color w:val="FFFFFF"/>
          <w:spacing w:val="0"/>
          <w:w w:val="105"/>
        </w:rPr>
        <w:t>Imagen</w:t>
      </w:r>
      <w:r>
        <w:rPr>
          <w:rFonts w:ascii="Book Antiqua" w:hAnsi="Book Antiqua" w:cs="Book Antiqua" w:eastAsia="Book Antiqua"/>
          <w:color w:val="FFFFFF"/>
          <w:spacing w:val="0"/>
          <w:w w:val="105"/>
        </w:rPr>
        <w:t> </w:t>
      </w:r>
      <w:r>
        <w:rPr>
          <w:rFonts w:ascii="Book Antiqua" w:hAnsi="Book Antiqua" w:cs="Book Antiqua" w:eastAsia="Book Antiqua"/>
          <w:color w:val="FFFFFF"/>
          <w:spacing w:val="0"/>
          <w:w w:val="105"/>
        </w:rPr>
        <w:t>Institucional</w:t>
      </w:r>
      <w:r>
        <w:rPr>
          <w:rFonts w:ascii="Book Antiqua" w:hAnsi="Book Antiqua" w:cs="Book Antiqua" w:eastAsia="Book Antiqua"/>
          <w:color w:val="FFFFFF"/>
          <w:spacing w:val="0"/>
          <w:w w:val="105"/>
        </w:rPr>
        <w:t> </w:t>
      </w:r>
      <w:r>
        <w:rPr>
          <w:rFonts w:ascii="Book Antiqua" w:hAnsi="Book Antiqua" w:cs="Book Antiqua" w:eastAsia="Book Antiqua"/>
          <w:color w:val="FFFFFF"/>
          <w:spacing w:val="0"/>
          <w:w w:val="105"/>
        </w:rPr>
        <w:t>interior</w:t>
      </w:r>
      <w:r>
        <w:rPr>
          <w:rFonts w:ascii="Book Antiqua" w:hAnsi="Book Antiqua" w:cs="Book Antiqua" w:eastAsia="Book Antiqua"/>
          <w:color w:val="FFFFFF"/>
          <w:spacing w:val="0"/>
          <w:w w:val="107"/>
        </w:rPr>
        <w:t> </w:t>
      </w:r>
      <w:r>
        <w:rPr>
          <w:rFonts w:ascii="Book Antiqua" w:hAnsi="Book Antiqua" w:cs="Book Antiqua" w:eastAsia="Book Antiqua"/>
          <w:color w:val="FFFFFF"/>
          <w:spacing w:val="0"/>
          <w:w w:val="105"/>
        </w:rPr>
        <w:t>Área</w:t>
      </w:r>
      <w:r>
        <w:rPr>
          <w:rFonts w:ascii="Book Antiqua" w:hAnsi="Book Antiqua" w:cs="Book Antiqua" w:eastAsia="Book Antiqua"/>
          <w:color w:val="FFFFFF"/>
          <w:spacing w:val="-7"/>
          <w:w w:val="105"/>
        </w:rPr>
        <w:t> </w:t>
      </w:r>
      <w:r>
        <w:rPr>
          <w:rFonts w:ascii="Book Antiqua" w:hAnsi="Book Antiqua" w:cs="Book Antiqua" w:eastAsia="Book Antiqua"/>
          <w:color w:val="FFFFFF"/>
          <w:spacing w:val="0"/>
          <w:w w:val="105"/>
        </w:rPr>
        <w:t>de</w:t>
      </w:r>
      <w:r>
        <w:rPr>
          <w:rFonts w:ascii="Book Antiqua" w:hAnsi="Book Antiqua" w:cs="Book Antiqua" w:eastAsia="Book Antiqua"/>
          <w:color w:val="FFFFFF"/>
          <w:spacing w:val="-7"/>
          <w:w w:val="105"/>
        </w:rPr>
        <w:t> </w:t>
      </w:r>
      <w:r>
        <w:rPr>
          <w:rFonts w:ascii="Book Antiqua" w:hAnsi="Book Antiqua" w:cs="Book Antiqua" w:eastAsia="Book Antiqua"/>
          <w:color w:val="FFFFFF"/>
          <w:spacing w:val="0"/>
          <w:w w:val="105"/>
        </w:rPr>
        <w:t>atención</w:t>
      </w:r>
      <w:r>
        <w:rPr>
          <w:rFonts w:ascii="Book Antiqua" w:hAnsi="Book Antiqua" w:cs="Book Antiqua" w:eastAsia="Book Antiqua"/>
          <w:color w:val="FFFFFF"/>
          <w:spacing w:val="-7"/>
          <w:w w:val="105"/>
        </w:rPr>
        <w:t> </w:t>
      </w:r>
      <w:r>
        <w:rPr>
          <w:rFonts w:ascii="Book Antiqua" w:hAnsi="Book Antiqua" w:cs="Book Antiqua" w:eastAsia="Book Antiqua"/>
          <w:color w:val="FFFFFF"/>
          <w:spacing w:val="0"/>
          <w:w w:val="105"/>
        </w:rPr>
        <w:t>a</w:t>
      </w:r>
      <w:r>
        <w:rPr>
          <w:rFonts w:ascii="Book Antiqua" w:hAnsi="Book Antiqua" w:cs="Book Antiqua" w:eastAsia="Book Antiqua"/>
          <w:color w:val="FFFFFF"/>
          <w:spacing w:val="-7"/>
          <w:w w:val="105"/>
        </w:rPr>
        <w:t> </w:t>
      </w:r>
      <w:r>
        <w:rPr>
          <w:rFonts w:ascii="Book Antiqua" w:hAnsi="Book Antiqua" w:cs="Book Antiqua" w:eastAsia="Book Antiqua"/>
          <w:color w:val="FFFFFF"/>
          <w:spacing w:val="0"/>
          <w:w w:val="105"/>
        </w:rPr>
        <w:t>la</w:t>
      </w:r>
      <w:r>
        <w:rPr>
          <w:rFonts w:ascii="Book Antiqua" w:hAnsi="Book Antiqua" w:cs="Book Antiqua" w:eastAsia="Book Antiqua"/>
          <w:color w:val="FFFFFF"/>
          <w:spacing w:val="-6"/>
          <w:w w:val="105"/>
        </w:rPr>
        <w:t> </w:t>
      </w:r>
      <w:r>
        <w:rPr>
          <w:rFonts w:ascii="Book Antiqua" w:hAnsi="Book Antiqua" w:cs="Book Antiqua" w:eastAsia="Book Antiqua"/>
          <w:color w:val="FFFFFF"/>
          <w:spacing w:val="0"/>
          <w:w w:val="105"/>
        </w:rPr>
        <w:t>ciudadanía</w:t>
      </w:r>
      <w:r>
        <w:rPr>
          <w:rFonts w:ascii="Book Antiqua" w:hAnsi="Book Antiqua" w:cs="Book Antiqua" w:eastAsia="Book Antiqua"/>
          <w:b w:val="0"/>
          <w:bCs w:val="0"/>
          <w:color w:val="000000"/>
          <w:spacing w:val="0"/>
          <w:w w:val="100"/>
        </w:rPr>
      </w:r>
    </w:p>
    <w:p>
      <w:pPr>
        <w:spacing w:line="190" w:lineRule="exact" w:before="9"/>
        <w:rPr>
          <w:sz w:val="19"/>
          <w:szCs w:val="19"/>
        </w:rPr>
      </w:pPr>
      <w:r>
        <w:rPr>
          <w:sz w:val="19"/>
          <w:szCs w:val="19"/>
        </w:rPr>
      </w:r>
    </w:p>
    <w:p>
      <w:pPr>
        <w:pStyle w:val="BodyText"/>
        <w:tabs>
          <w:tab w:pos="7201" w:val="left" w:leader="none"/>
        </w:tabs>
        <w:ind w:left="1988" w:right="0"/>
        <w:jc w:val="left"/>
      </w:pPr>
      <w:r>
        <w:rPr/>
        <w:pict>
          <v:group style="position:absolute;margin-left:42.661152pt;margin-top:-55.700851pt;width:526.5056pt;height:47.5202pt;mso-position-horizontal-relative:page;mso-position-vertical-relative:paragraph;z-index:-7735" coordorigin="853,-1114" coordsize="10530,950">
            <v:group style="position:absolute;left:1539;top:-1107;width:9838;height:938" coordorigin="1539,-1107" coordsize="9838,938">
              <v:shape style="position:absolute;left:1539;top:-1107;width:9838;height:938" coordorigin="1539,-1107" coordsize="9838,938" path="m1539,-169l11378,-169,11378,-1107,1539,-1107,1539,-169xe" filled="t" fillcolor="#939598" stroked="f">
                <v:path arrowok="t"/>
                <v:fill type="solid"/>
              </v:shape>
            </v:group>
            <v:group style="position:absolute;left:859;top:-1108;width:680;height:939" coordorigin="859,-1108" coordsize="680,939">
              <v:shape style="position:absolute;left:859;top:-1108;width:680;height:939" coordorigin="859,-1108" coordsize="680,939" path="m859,-169l1539,-169,1539,-1108,859,-1108,859,-169xe" filled="t" fillcolor="#58595B" stroked="f">
                <v:path arrowok="t"/>
                <v:fill type="solid"/>
              </v:shape>
            </v:group>
            <v:group style="position:absolute;left:859;top:-1108;width:680;height:939" coordorigin="859,-1108" coordsize="680,939">
              <v:shape style="position:absolute;left:859;top:-1108;width:680;height:939" coordorigin="859,-1108" coordsize="680,939" path="m859,-169l1539,-169,1539,-1108,859,-1108,859,-169xe" filled="f" stroked="t" strokeweight=".5669pt" strokecolor="#808285">
                <v:path arrowok="t"/>
              </v:shape>
            </v:group>
            <w10:wrap type="none"/>
          </v:group>
        </w:pict>
      </w:r>
      <w:r>
        <w:rPr/>
        <w:pict>
          <v:shape style="position:absolute;margin-left:52.116699pt;margin-top:-1.811171pt;width:62.44771pt;height:77.37957pt;mso-position-horizontal-relative:page;mso-position-vertical-relative:paragraph;z-index:-7734" type="#_x0000_t75">
            <v:imagedata r:id="rId29" o:title=""/>
          </v:shape>
        </w:pict>
      </w:r>
      <w:r>
        <w:rPr/>
        <w:pict>
          <v:shape style="position:absolute;margin-left:314.798187pt;margin-top:-.584711pt;width:71.11905pt;height:59.21501pt;mso-position-horizontal-relative:page;mso-position-vertical-relative:paragraph;z-index:-7728" type="#_x0000_t75">
            <v:imagedata r:id="rId30" o:title=""/>
          </v:shape>
        </w:pict>
      </w:r>
      <w:r>
        <w:rPr>
          <w:b w:val="0"/>
          <w:bCs w:val="0"/>
          <w:color w:val="231F20"/>
          <w:spacing w:val="0"/>
          <w:w w:val="100"/>
          <w:position w:val="1"/>
        </w:rPr>
        <w:t>Escritorio</w:t>
      </w:r>
      <w:r>
        <w:rPr>
          <w:b w:val="0"/>
          <w:bCs w:val="0"/>
          <w:color w:val="231F20"/>
          <w:spacing w:val="0"/>
          <w:w w:val="100"/>
          <w:position w:val="1"/>
        </w:rPr>
        <w:t> </w:t>
      </w:r>
      <w:r>
        <w:rPr>
          <w:b w:val="0"/>
          <w:bCs w:val="0"/>
          <w:color w:val="231F20"/>
          <w:spacing w:val="0"/>
          <w:w w:val="100"/>
          <w:position w:val="1"/>
        </w:rPr>
        <w:t>de</w:t>
      </w:r>
      <w:r>
        <w:rPr>
          <w:b w:val="0"/>
          <w:bCs w:val="0"/>
          <w:color w:val="231F20"/>
          <w:spacing w:val="0"/>
          <w:w w:val="100"/>
          <w:position w:val="1"/>
        </w:rPr>
        <w:t> </w:t>
      </w:r>
      <w:r>
        <w:rPr>
          <w:b w:val="0"/>
          <w:bCs w:val="0"/>
          <w:color w:val="231F20"/>
          <w:spacing w:val="0"/>
          <w:w w:val="100"/>
          <w:position w:val="1"/>
        </w:rPr>
        <w:t>atención</w:t>
      </w:r>
      <w:r>
        <w:rPr>
          <w:b w:val="0"/>
          <w:bCs w:val="0"/>
          <w:color w:val="231F20"/>
          <w:spacing w:val="0"/>
          <w:w w:val="100"/>
          <w:position w:val="1"/>
        </w:rPr>
        <w:t> </w:t>
      </w:r>
      <w:r>
        <w:rPr>
          <w:b w:val="0"/>
          <w:bCs w:val="0"/>
          <w:color w:val="231F20"/>
          <w:spacing w:val="0"/>
          <w:w w:val="100"/>
          <w:position w:val="1"/>
        </w:rPr>
        <w:t>ciudadana</w:t>
      </w:r>
      <w:r>
        <w:rPr>
          <w:b w:val="0"/>
          <w:bCs w:val="0"/>
          <w:color w:val="231F20"/>
          <w:spacing w:val="0"/>
          <w:w w:val="100"/>
          <w:position w:val="1"/>
        </w:rPr>
        <w:tab/>
      </w:r>
      <w:r>
        <w:rPr>
          <w:b w:val="0"/>
          <w:bCs w:val="0"/>
          <w:color w:val="231F20"/>
          <w:spacing w:val="-8"/>
          <w:w w:val="100"/>
          <w:position w:val="0"/>
        </w:rPr>
        <w:t>R</w:t>
      </w:r>
      <w:r>
        <w:rPr>
          <w:b w:val="0"/>
          <w:bCs w:val="0"/>
          <w:color w:val="231F20"/>
          <w:spacing w:val="0"/>
          <w:w w:val="100"/>
          <w:position w:val="0"/>
        </w:rPr>
        <w:t>espaldo</w:t>
      </w:r>
      <w:r>
        <w:rPr>
          <w:b w:val="0"/>
          <w:bCs w:val="0"/>
          <w:color w:val="231F20"/>
          <w:spacing w:val="0"/>
          <w:w w:val="100"/>
          <w:position w:val="0"/>
        </w:rPr>
        <w:t> </w:t>
      </w:r>
      <w:r>
        <w:rPr>
          <w:b w:val="0"/>
          <w:bCs w:val="0"/>
          <w:color w:val="231F20"/>
          <w:spacing w:val="0"/>
          <w:w w:val="100"/>
          <w:position w:val="0"/>
        </w:rPr>
        <w:t>pa</w:t>
      </w:r>
      <w:r>
        <w:rPr>
          <w:b w:val="0"/>
          <w:bCs w:val="0"/>
          <w:color w:val="231F20"/>
          <w:spacing w:val="-3"/>
          <w:w w:val="100"/>
          <w:position w:val="0"/>
        </w:rPr>
        <w:t>r</w:t>
      </w:r>
      <w:r>
        <w:rPr>
          <w:b w:val="0"/>
          <w:bCs w:val="0"/>
          <w:color w:val="231F20"/>
          <w:spacing w:val="0"/>
          <w:w w:val="100"/>
          <w:position w:val="0"/>
        </w:rPr>
        <w:t>a</w:t>
      </w:r>
      <w:r>
        <w:rPr>
          <w:b w:val="0"/>
          <w:bCs w:val="0"/>
          <w:color w:val="231F20"/>
          <w:spacing w:val="0"/>
          <w:w w:val="100"/>
          <w:position w:val="0"/>
        </w:rPr>
        <w:t> </w:t>
      </w:r>
      <w:r>
        <w:rPr>
          <w:b w:val="0"/>
          <w:bCs w:val="0"/>
          <w:color w:val="231F20"/>
          <w:spacing w:val="0"/>
          <w:w w:val="100"/>
          <w:position w:val="0"/>
        </w:rPr>
        <w:t>toma</w:t>
      </w:r>
      <w:r>
        <w:rPr>
          <w:b w:val="0"/>
          <w:bCs w:val="0"/>
          <w:color w:val="231F20"/>
          <w:spacing w:val="0"/>
          <w:w w:val="100"/>
          <w:position w:val="0"/>
        </w:rPr>
        <w:t> </w:t>
      </w:r>
      <w:r>
        <w:rPr>
          <w:b w:val="0"/>
          <w:bCs w:val="0"/>
          <w:color w:val="231F20"/>
          <w:spacing w:val="0"/>
          <w:w w:val="100"/>
          <w:position w:val="0"/>
        </w:rPr>
        <w:t>de</w:t>
      </w:r>
      <w:r>
        <w:rPr>
          <w:b w:val="0"/>
          <w:bCs w:val="0"/>
          <w:color w:val="231F20"/>
          <w:spacing w:val="0"/>
          <w:w w:val="100"/>
          <w:position w:val="0"/>
        </w:rPr>
        <w:t> </w:t>
      </w:r>
      <w:r>
        <w:rPr>
          <w:b w:val="0"/>
          <w:bCs w:val="0"/>
          <w:color w:val="231F20"/>
          <w:spacing w:val="-6"/>
          <w:w w:val="100"/>
          <w:position w:val="0"/>
        </w:rPr>
        <w:t>f</w:t>
      </w:r>
      <w:r>
        <w:rPr>
          <w:b w:val="0"/>
          <w:bCs w:val="0"/>
          <w:color w:val="231F20"/>
          <w:spacing w:val="0"/>
          <w:w w:val="100"/>
          <w:position w:val="0"/>
        </w:rPr>
        <w:t>otog</w:t>
      </w:r>
      <w:r>
        <w:rPr>
          <w:b w:val="0"/>
          <w:bCs w:val="0"/>
          <w:color w:val="231F20"/>
          <w:spacing w:val="-3"/>
          <w:w w:val="100"/>
          <w:position w:val="0"/>
        </w:rPr>
        <w:t>r</w:t>
      </w:r>
      <w:r>
        <w:rPr>
          <w:b w:val="0"/>
          <w:bCs w:val="0"/>
          <w:color w:val="231F20"/>
          <w:spacing w:val="0"/>
          <w:w w:val="100"/>
          <w:position w:val="0"/>
        </w:rPr>
        <w:t>afía</w:t>
      </w:r>
      <w:r>
        <w:rPr>
          <w:b w:val="0"/>
          <w:bCs w:val="0"/>
          <w:color w:val="000000"/>
          <w:spacing w:val="0"/>
          <w:w w:val="100"/>
          <w:position w:val="0"/>
        </w:rPr>
      </w:r>
    </w:p>
    <w:p>
      <w:pPr>
        <w:spacing w:line="280" w:lineRule="exact" w:before="14"/>
        <w:rPr>
          <w:sz w:val="28"/>
          <w:szCs w:val="28"/>
        </w:rPr>
      </w:pPr>
      <w:r>
        <w:rPr>
          <w:sz w:val="28"/>
          <w:szCs w:val="28"/>
        </w:rPr>
      </w:r>
    </w:p>
    <w:p>
      <w:pPr>
        <w:tabs>
          <w:tab w:pos="4313" w:val="left" w:leader="none"/>
          <w:tab w:pos="9127" w:val="left" w:leader="none"/>
          <w:tab w:pos="9865" w:val="left" w:leader="none"/>
        </w:tabs>
        <w:ind w:left="3576" w:right="0" w:firstLine="0"/>
        <w:jc w:val="left"/>
        <w:rPr>
          <w:rFonts w:ascii="Showcard Gothic" w:hAnsi="Showcard Gothic" w:cs="Showcard Gothic" w:eastAsia="Showcard Gothic"/>
          <w:sz w:val="15"/>
          <w:szCs w:val="15"/>
        </w:rPr>
      </w:pPr>
      <w:r>
        <w:rPr/>
        <w:pict>
          <v:group style="position:absolute;margin-left:229.790298pt;margin-top:-.673303pt;width:15.1829pt;height:16.3100pt;mso-position-horizontal-relative:page;mso-position-vertical-relative:paragraph;z-index:-7687" coordorigin="4596,-13" coordsize="304,326">
            <v:group style="position:absolute;left:4638;top:29;width:219;height:241" coordorigin="4638,29" coordsize="219,241">
              <v:shape style="position:absolute;left:4638;top:29;width:219;height:241" coordorigin="4638,29" coordsize="219,241" path="m4638,29l4857,29,4857,270,4638,270,4638,29xe" filled="f" stroked="t" strokeweight="4.252pt" strokecolor="#A7A9AC">
                <v:path arrowok="t"/>
              </v:shape>
            </v:group>
            <v:group style="position:absolute;left:4638;top:29;width:219;height:241" coordorigin="4638,29" coordsize="219,241">
              <v:shape style="position:absolute;left:4638;top:29;width:219;height:241" coordorigin="4638,29" coordsize="219,241" path="m4638,29l4857,29,4857,270,4638,270,4638,29xe" filled="t" fillcolor="#FFFFFF" stroked="f">
                <v:path arrowok="t"/>
                <v:fill type="solid"/>
              </v:shape>
            </v:group>
            <v:group style="position:absolute;left:4662;top:60;width:163;height:166" coordorigin="4662,60" coordsize="163,166">
              <v:shape style="position:absolute;left:4662;top:60;width:163;height:166" coordorigin="4662,60" coordsize="163,166" path="m4690,71l4662,106,4718,151,4672,207,4695,226,4740,170,4812,170,4769,135,4784,116,4746,116,4690,71xe" filled="t" fillcolor="#939598" stroked="f">
                <v:path arrowok="t"/>
                <v:fill type="solid"/>
              </v:shape>
              <v:shape style="position:absolute;left:4662;top:60;width:163;height:166" coordorigin="4662,60" coordsize="163,166" path="m4812,170l4740,170,4796,216,4825,180,4812,170xe" filled="t" fillcolor="#939598" stroked="f">
                <v:path arrowok="t"/>
                <v:fill type="solid"/>
              </v:shape>
              <v:shape style="position:absolute;left:4662;top:60;width:163;height:166" coordorigin="4662,60" coordsize="163,166" path="m4792,60l4746,116,4784,116,4815,79,4792,60xe" filled="t" fillcolor="#939598" stroked="f">
                <v:path arrowok="t"/>
                <v:fill type="solid"/>
              </v:shape>
            </v:group>
            <v:group style="position:absolute;left:4662;top:60;width:163;height:166" coordorigin="4662,60" coordsize="163,166">
              <v:shape style="position:absolute;left:4662;top:60;width:163;height:166" coordorigin="4662,60" coordsize="163,166" path="m4796,216l4825,180,4769,135,4815,79,4792,60,4746,116,4690,71,4662,106,4718,151,4672,207,4695,226,4740,170,4796,216xe" filled="f" stroked="t" strokeweight=".5669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09.686905pt;margin-top:-.673303pt;width:15.183pt;height:16.3100pt;mso-position-horizontal-relative:page;mso-position-vertical-relative:paragraph;z-index:-7686" coordorigin="4194,-13" coordsize="304,326">
            <v:group style="position:absolute;left:4236;top:29;width:219;height:241" coordorigin="4236,29" coordsize="219,241">
              <v:shape style="position:absolute;left:4236;top:29;width:219;height:241" coordorigin="4236,29" coordsize="219,241" path="m4236,29l4455,29,4455,270,4236,270,4236,29xe" filled="f" stroked="t" strokeweight="4.252pt" strokecolor="#A7A9AC">
                <v:path arrowok="t"/>
              </v:shape>
            </v:group>
            <v:group style="position:absolute;left:4236;top:29;width:219;height:241" coordorigin="4236,29" coordsize="219,241">
              <v:shape style="position:absolute;left:4236;top:29;width:219;height:241" coordorigin="4236,29" coordsize="219,241" path="m4236,29l4455,29,4455,270,4236,270,4236,29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169.285004pt;margin-top:-.673303pt;width:15.183pt;height:16.3100pt;mso-position-horizontal-relative:page;mso-position-vertical-relative:paragraph;z-index:-7685" coordorigin="3386,-13" coordsize="304,326">
            <v:group style="position:absolute;left:3428;top:29;width:219;height:241" coordorigin="3428,29" coordsize="219,241">
              <v:shape style="position:absolute;left:3428;top:29;width:219;height:241" coordorigin="3428,29" coordsize="219,241" path="m3428,29l3647,29,3647,270,3428,270,3428,29xe" filled="f" stroked="t" strokeweight="4.252pt" strokecolor="#A7A9AC">
                <v:path arrowok="t"/>
              </v:shape>
            </v:group>
            <v:group style="position:absolute;left:3428;top:29;width:219;height:241" coordorigin="3428,29" coordsize="219,241">
              <v:shape style="position:absolute;left:3428;top:29;width:219;height:241" coordorigin="3428,29" coordsize="219,241" path="m3428,29l3647,29,3647,270,3428,270,3428,29xe" filled="t" fillcolor="#FFFFFF" stroked="f">
                <v:path arrowok="t"/>
                <v:fill type="solid"/>
              </v:shape>
            </v:group>
            <v:group style="position:absolute;left:3444;top:62;width:177;height:172" coordorigin="3444,62" coordsize="177,172">
              <v:shape style="position:absolute;left:3444;top:62;width:177;height:172" coordorigin="3444,62" coordsize="177,172" path="m3484,148l3444,171,3495,218,3501,223,3507,230,3508,232,3513,234,3515,231,3516,229,3519,226,3550,190,3521,190,3512,190,3504,182,3499,173,3495,167,3486,153,3484,148xe" filled="t" fillcolor="#939598" stroked="f">
                <v:path arrowok="t"/>
                <v:fill type="solid"/>
              </v:shape>
              <v:shape style="position:absolute;left:3444;top:62;width:177;height:172" coordorigin="3444,62" coordsize="177,172" path="m3621,62l3575,107,3538,158,3530,174,3521,190,3550,190,3557,182,3560,179,3562,178,3574,165,3581,156,3591,147,3617,125,3621,123,3621,123,3621,62xe" filled="t" fillcolor="#939598" stroked="f">
                <v:path arrowok="t"/>
                <v:fill type="solid"/>
              </v:shape>
            </v:group>
            <v:group style="position:absolute;left:3444;top:62;width:177;height:172" coordorigin="3444,62" coordsize="177,172">
              <v:shape style="position:absolute;left:3444;top:62;width:177;height:172" coordorigin="3444,62" coordsize="177,172" path="m3484,148l3444,171,3495,218,3498,221,3501,223,3503,226,3507,230,3508,232,3513,234,3515,231,3516,229,3519,226,3557,182,3560,179,3562,178,3564,175,3574,165,3581,156,3591,147,3617,125,3621,123,3621,123,3621,119,3621,62,3607,74,3590,91,3549,141,3530,174,3521,190,3512,190,3504,182,3499,173,3495,167,3486,153,3484,148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49.614594pt;margin-top:-.673303pt;width:15.1826pt;height:16.3100pt;mso-position-horizontal-relative:page;mso-position-vertical-relative:paragraph;z-index:-7684" coordorigin="2992,-13" coordsize="304,326">
            <v:group style="position:absolute;left:3035;top:29;width:219;height:241" coordorigin="3035,29" coordsize="219,241">
              <v:shape style="position:absolute;left:3035;top:29;width:219;height:241" coordorigin="3035,29" coordsize="219,241" path="m3035,29l3253,29,3253,270,3035,270,3035,29xe" filled="f" stroked="t" strokeweight="4.252pt" strokecolor="#A7A9AC">
                <v:path arrowok="t"/>
              </v:shape>
            </v:group>
            <v:group style="position:absolute;left:3035;top:29;width:219;height:241" coordorigin="3035,29" coordsize="219,241">
              <v:shape style="position:absolute;left:3035;top:29;width:219;height:241" coordorigin="3035,29" coordsize="219,241" path="m3035,29l3253,29,3253,270,3035,270,3035,29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189.110306pt;margin-top:-.673303pt;width:15.4562pt;height:16.3100pt;mso-position-horizontal-relative:page;mso-position-vertical-relative:paragraph;z-index:-7683" coordorigin="3782,-13" coordsize="309,326">
            <v:group style="position:absolute;left:3830;top:29;width:219;height:241" coordorigin="3830,29" coordsize="219,241">
              <v:shape style="position:absolute;left:3830;top:29;width:219;height:241" coordorigin="3830,29" coordsize="219,241" path="m3830,29l4049,29,4049,270,3830,270,3830,29xe" filled="f" stroked="t" strokeweight="4.252pt" strokecolor="#A7A9AC">
                <v:path arrowok="t"/>
              </v:shape>
            </v:group>
            <v:group style="position:absolute;left:3830;top:29;width:219;height:241" coordorigin="3830,29" coordsize="219,241">
              <v:shape style="position:absolute;left:3830;top:29;width:219;height:241" coordorigin="3830,29" coordsize="219,241" path="m3830,29l4049,29,4049,270,3830,270,3830,29xe" filled="t" fillcolor="#FFFFFF" stroked="f">
                <v:path arrowok="t"/>
                <v:fill type="solid"/>
              </v:shape>
            </v:group>
            <v:group style="position:absolute;left:3825;top:32;width:198;height:201" coordorigin="3825,32" coordsize="198,201">
              <v:shape style="position:absolute;left:3825;top:32;width:198;height:201" coordorigin="3825,32" coordsize="198,201" path="m3953,205l3878,205,3896,208,3909,223,3916,231,3926,233,3933,233,3938,223,3938,220,3943,213,3948,209,3954,207,3953,205xe" filled="t" fillcolor="#939598" stroked="f">
                <v:path arrowok="t"/>
                <v:fill type="solid"/>
              </v:shape>
              <v:shape style="position:absolute;left:3825;top:32;width:198;height:201" coordorigin="3825,32" coordsize="198,201" path="m3866,57l3862,59,3857,64,3849,77,3853,87,3852,105,3832,121,3825,126,3825,135,3826,142,3834,149,3847,156,3854,171,3856,178,3849,193,3845,198,3861,210,3864,211,3868,210,3878,205,3953,205,3953,204,3944,196,3938,191,3938,190,3934,190,3912,190,3893,183,3878,169,3869,152,3868,127,3872,110,3888,94,3904,83,3922,79,3998,79,4000,76,3998,70,3995,68,3970,68,3954,64,3874,64,3866,57xe" filled="t" fillcolor="#939598" stroked="f">
                <v:path arrowok="t"/>
                <v:fill type="solid"/>
              </v:shape>
              <v:shape style="position:absolute;left:3825;top:32;width:198;height:201" coordorigin="3825,32" coordsize="198,201" path="m3939,189l3934,190,3938,190,3939,189xe" filled="t" fillcolor="#939598" stroked="f">
                <v:path arrowok="t"/>
                <v:fill type="solid"/>
              </v:shape>
              <v:shape style="position:absolute;left:3825;top:32;width:198;height:201" coordorigin="3825,32" coordsize="198,201" path="m3998,79l3922,79,3939,80,3955,88,3981,142,3980,147,3977,153,3978,154,3989,165,3992,169,3994,169,4014,149,4017,148,4022,142,4022,131,4019,123,4007,123,3993,102,3990,92,3998,79xe" filled="t" fillcolor="#939598" stroked="f">
                <v:path arrowok="t"/>
                <v:fill type="solid"/>
              </v:shape>
              <v:shape style="position:absolute;left:3825;top:32;width:198;height:201" coordorigin="3825,32" coordsize="198,201" path="m4016,118l4007,123,4019,123,4016,118xe" filled="t" fillcolor="#939598" stroked="f">
                <v:path arrowok="t"/>
                <v:fill type="solid"/>
              </v:shape>
              <v:shape style="position:absolute;left:3825;top:32;width:198;height:201" coordorigin="3825,32" coordsize="198,201" path="m3985,57l3973,62,3970,68,3995,68,3990,63,3985,57xe" filled="t" fillcolor="#939598" stroked="f">
                <v:path arrowok="t"/>
                <v:fill type="solid"/>
              </v:shape>
              <v:shape style="position:absolute;left:3825;top:32;width:198;height:201" coordorigin="3825,32" coordsize="198,201" path="m3938,49l3910,49,3907,53,3892,63,3874,64,3954,64,3952,63,3941,57,3938,49xe" filled="t" fillcolor="#939598" stroked="f">
                <v:path arrowok="t"/>
                <v:fill type="solid"/>
              </v:shape>
              <v:shape style="position:absolute;left:3825;top:32;width:198;height:201" coordorigin="3825,32" coordsize="198,201" path="m3915,32l3908,50,3910,49,3938,49,3937,47,3937,44,3932,37,3915,32xe" filled="t" fillcolor="#939598" stroked="f">
                <v:path arrowok="t"/>
                <v:fill type="solid"/>
              </v:shape>
            </v:group>
            <v:group style="position:absolute;left:3885;top:100;width:157;height:157" coordorigin="3885,100" coordsize="157,157">
              <v:shape style="position:absolute;left:3885;top:100;width:157;height:157" coordorigin="3885,100" coordsize="157,157" path="m3987,175l3936,175,3944,183,3950,189,3984,224,3998,237,4004,244,4018,256,4032,253,4035,249,4014,249,4008,231,4025,226,4038,226,4034,222,4005,193,3992,180,3987,175xe" filled="t" fillcolor="#939598" stroked="f">
                <v:path arrowok="t"/>
                <v:fill type="solid"/>
              </v:shape>
              <v:shape style="position:absolute;left:3885;top:100;width:157;height:157" coordorigin="3885,100" coordsize="157,157" path="m4038,226l4025,226,4029,229,4032,238,4029,242,4014,249,4035,249,4041,239,4041,229,4038,226xe" filled="t" fillcolor="#939598" stroked="f">
                <v:path arrowok="t"/>
                <v:fill type="solid"/>
              </v:shape>
              <v:shape style="position:absolute;left:3885;top:100;width:157;height:157" coordorigin="3885,100" coordsize="157,157" path="m3893,127l3885,129,3887,145,3890,153,3903,169,3923,176,3934,176,3936,175,3987,175,3986,174,3977,165,3963,152,3962,148,3918,148,3910,144,3893,127xe" filled="t" fillcolor="#939598" stroked="f">
                <v:path arrowok="t"/>
                <v:fill type="solid"/>
              </v:shape>
              <v:shape style="position:absolute;left:3885;top:100;width:157;height:157" coordorigin="3885,100" coordsize="157,157" path="m3947,105l3911,105,3913,107,3929,123,3932,126,3934,127,3935,133,3930,137,3927,140,3918,148,3962,148,3962,147,3967,134,3955,112,3949,106,3947,105xe" filled="t" fillcolor="#939598" stroked="f">
                <v:path arrowok="t"/>
                <v:fill type="solid"/>
              </v:shape>
              <v:shape style="position:absolute;left:3885;top:100;width:157;height:157" coordorigin="3885,100" coordsize="157,157" path="m3916,100l3916,101,3910,103,3911,106,3911,105,3947,105,3935,101,3930,100,3916,100xe" filled="t" fillcolor="#939598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249.313004pt;margin-top:-.673303pt;width:15.183pt;height:16.3100pt;mso-position-horizontal-relative:page;mso-position-vertical-relative:paragraph;z-index:-7682" coordorigin="4986,-13" coordsize="304,326">
            <v:group style="position:absolute;left:5029;top:29;width:219;height:241" coordorigin="5029,29" coordsize="219,241">
              <v:shape style="position:absolute;left:5029;top:29;width:219;height:241" coordorigin="5029,29" coordsize="219,241" path="m5029,29l5247,29,5247,270,5029,270,5029,29xe" filled="f" stroked="t" strokeweight="4.252pt" strokecolor="#A7A9AC">
                <v:path arrowok="t"/>
              </v:shape>
            </v:group>
            <v:group style="position:absolute;left:5029;top:29;width:219;height:241" coordorigin="5029,29" coordsize="219,241">
              <v:shape style="position:absolute;left:5029;top:29;width:219;height:241" coordorigin="5029,29" coordsize="219,241" path="m5029,29l5247,29,5247,270,5029,270,5029,29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507.343689pt;margin-top:-.673303pt;width:15.183pt;height:16.3100pt;mso-position-horizontal-relative:page;mso-position-vertical-relative:paragraph;z-index:-7681" coordorigin="10147,-13" coordsize="304,326">
            <v:group style="position:absolute;left:10189;top:29;width:219;height:241" coordorigin="10189,29" coordsize="219,241">
              <v:shape style="position:absolute;left:10189;top:29;width:219;height:241" coordorigin="10189,29" coordsize="219,241" path="m10189,29l10408,29,10408,270,10189,270,10189,29xe" filled="f" stroked="t" strokeweight="4.252pt" strokecolor="#A7A9AC">
                <v:path arrowok="t"/>
              </v:shape>
            </v:group>
            <v:group style="position:absolute;left:10189;top:29;width:219;height:241" coordorigin="10189,29" coordsize="219,241">
              <v:shape style="position:absolute;left:10189;top:29;width:219;height:241" coordorigin="10189,29" coordsize="219,241" path="m10189,29l10408,29,10408,270,10189,270,10189,29xe" filled="t" fillcolor="#FFFFFF" stroked="f">
                <v:path arrowok="t"/>
                <v:fill type="solid"/>
              </v:shape>
            </v:group>
            <v:group style="position:absolute;left:10213;top:60;width:163;height:166" coordorigin="10213,60" coordsize="163,166">
              <v:shape style="position:absolute;left:10213;top:60;width:163;height:166" coordorigin="10213,60" coordsize="163,166" path="m10241,71l10213,106,10269,151,10223,207,10246,226,10291,170,10363,170,10320,135,10335,116,10297,116,10241,71xe" filled="t" fillcolor="#939598" stroked="f">
                <v:path arrowok="t"/>
                <v:fill type="solid"/>
              </v:shape>
              <v:shape style="position:absolute;left:10213;top:60;width:163;height:166" coordorigin="10213,60" coordsize="163,166" path="m10363,170l10291,170,10347,216,10376,180,10363,170xe" filled="t" fillcolor="#939598" stroked="f">
                <v:path arrowok="t"/>
                <v:fill type="solid"/>
              </v:shape>
              <v:shape style="position:absolute;left:10213;top:60;width:163;height:166" coordorigin="10213,60" coordsize="163,166" path="m10343,60l10297,116,10335,116,10366,79,10343,60xe" filled="t" fillcolor="#939598" stroked="f">
                <v:path arrowok="t"/>
                <v:fill type="solid"/>
              </v:shape>
            </v:group>
            <v:group style="position:absolute;left:10213;top:60;width:163;height:166" coordorigin="10213,60" coordsize="163,166">
              <v:shape style="position:absolute;left:10213;top:60;width:163;height:166" coordorigin="10213,60" coordsize="163,166" path="m10347,216l10376,180,10320,135,10366,79,10343,60,10297,116,10241,71,10213,106,10269,151,10223,207,10246,226,10291,170,10347,216xe" filled="f" stroked="t" strokeweight=".5669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87.240387pt;margin-top:-.673303pt;width:15.183pt;height:16.3100pt;mso-position-horizontal-relative:page;mso-position-vertical-relative:paragraph;z-index:-7680" coordorigin="9745,-13" coordsize="304,326">
            <v:group style="position:absolute;left:9787;top:29;width:219;height:241" coordorigin="9787,29" coordsize="219,241">
              <v:shape style="position:absolute;left:9787;top:29;width:219;height:241" coordorigin="9787,29" coordsize="219,241" path="m9787,29l10006,29,10006,270,9787,270,9787,29xe" filled="f" stroked="t" strokeweight="4.252pt" strokecolor="#A7A9AC">
                <v:path arrowok="t"/>
              </v:shape>
            </v:group>
            <v:group style="position:absolute;left:9787;top:29;width:219;height:241" coordorigin="9787,29" coordsize="219,241">
              <v:shape style="position:absolute;left:9787;top:29;width:219;height:241" coordorigin="9787,29" coordsize="219,241" path="m9787,29l10006,29,10006,270,9787,270,9787,29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46.838501pt;margin-top:-.673303pt;width:15.183pt;height:16.3100pt;mso-position-horizontal-relative:page;mso-position-vertical-relative:paragraph;z-index:-7679" coordorigin="8937,-13" coordsize="304,326">
            <v:group style="position:absolute;left:8979;top:29;width:219;height:241" coordorigin="8979,29" coordsize="219,241">
              <v:shape style="position:absolute;left:8979;top:29;width:219;height:241" coordorigin="8979,29" coordsize="219,241" path="m8979,29l9198,29,9198,270,8979,270,8979,29xe" filled="f" stroked="t" strokeweight="4.252pt" strokecolor="#A7A9AC">
                <v:path arrowok="t"/>
              </v:shape>
            </v:group>
            <v:group style="position:absolute;left:8979;top:29;width:219;height:241" coordorigin="8979,29" coordsize="219,241">
              <v:shape style="position:absolute;left:8979;top:29;width:219;height:241" coordorigin="8979,29" coordsize="219,241" path="m8979,29l9198,29,9198,270,8979,270,8979,29xe" filled="t" fillcolor="#FFFFFF" stroked="f">
                <v:path arrowok="t"/>
                <v:fill type="solid"/>
              </v:shape>
            </v:group>
            <v:group style="position:absolute;left:8995;top:62;width:177;height:172" coordorigin="8995,62" coordsize="177,172">
              <v:shape style="position:absolute;left:8995;top:62;width:177;height:172" coordorigin="8995,62" coordsize="177,172" path="m9035,148l8995,171,9046,218,9052,223,9058,230,9059,232,9064,234,9066,231,9068,229,9070,226,9102,190,9072,190,9063,190,9055,182,9050,173,9046,167,9037,153,9035,148xe" filled="t" fillcolor="#939598" stroked="f">
                <v:path arrowok="t"/>
                <v:fill type="solid"/>
              </v:shape>
              <v:shape style="position:absolute;left:8995;top:62;width:177;height:172" coordorigin="8995,62" coordsize="177,172" path="m9172,62l9126,107,9089,158,9081,174,9072,190,9102,190,9108,182,9111,179,9113,178,9125,165,9132,156,9142,147,9168,125,9172,123,9172,123,9172,62xe" filled="t" fillcolor="#939598" stroked="f">
                <v:path arrowok="t"/>
                <v:fill type="solid"/>
              </v:shape>
            </v:group>
            <v:group style="position:absolute;left:8995;top:62;width:177;height:172" coordorigin="8995,62" coordsize="177,172">
              <v:shape style="position:absolute;left:8995;top:62;width:177;height:172" coordorigin="8995,62" coordsize="177,172" path="m9035,148l8995,171,9046,218,9049,221,9052,223,9054,226,9058,230,9059,232,9064,234,9066,231,9068,229,9070,226,9108,182,9111,179,9113,178,9116,175,9125,165,9132,156,9142,147,9168,125,9172,123,9172,123,9172,119,9172,62,9158,74,9141,91,9100,141,9081,174,9072,190,9063,190,9055,182,9050,173,9046,167,9037,153,9035,148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27.167999pt;margin-top:-.673303pt;width:15.1827pt;height:16.3100pt;mso-position-horizontal-relative:page;mso-position-vertical-relative:paragraph;z-index:-7678" coordorigin="8543,-13" coordsize="304,326">
            <v:group style="position:absolute;left:8586;top:29;width:219;height:241" coordorigin="8586,29" coordsize="219,241">
              <v:shape style="position:absolute;left:8586;top:29;width:219;height:241" coordorigin="8586,29" coordsize="219,241" path="m8586,29l8804,29,8804,270,8586,270,8586,29xe" filled="f" stroked="t" strokeweight="4.252pt" strokecolor="#A7A9AC">
                <v:path arrowok="t"/>
              </v:shape>
            </v:group>
            <v:group style="position:absolute;left:8586;top:29;width:219;height:241" coordorigin="8586,29" coordsize="219,241">
              <v:shape style="position:absolute;left:8586;top:29;width:219;height:241" coordorigin="8586,29" coordsize="219,241" path="m8586,29l8804,29,8804,270,8586,270,8586,29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66.663696pt;margin-top:-.673303pt;width:15.4563pt;height:16.3100pt;mso-position-horizontal-relative:page;mso-position-vertical-relative:paragraph;z-index:-7677" coordorigin="9333,-13" coordsize="309,326">
            <v:group style="position:absolute;left:9381;top:29;width:219;height:241" coordorigin="9381,29" coordsize="219,241">
              <v:shape style="position:absolute;left:9381;top:29;width:219;height:241" coordorigin="9381,29" coordsize="219,241" path="m9381,29l9600,29,9600,270,9381,270,9381,29xe" filled="f" stroked="t" strokeweight="4.252pt" strokecolor="#A7A9AC">
                <v:path arrowok="t"/>
              </v:shape>
            </v:group>
            <v:group style="position:absolute;left:9381;top:29;width:219;height:241" coordorigin="9381,29" coordsize="219,241">
              <v:shape style="position:absolute;left:9381;top:29;width:219;height:241" coordorigin="9381,29" coordsize="219,241" path="m9381,29l9600,29,9600,270,9381,270,9381,29xe" filled="t" fillcolor="#FFFFFF" stroked="f">
                <v:path arrowok="t"/>
                <v:fill type="solid"/>
              </v:shape>
            </v:group>
            <v:group style="position:absolute;left:9376;top:32;width:198;height:201" coordorigin="9376,32" coordsize="198,201">
              <v:shape style="position:absolute;left:9376;top:32;width:198;height:201" coordorigin="9376,32" coordsize="198,201" path="m9504,205l9429,205,9447,208,9460,223,9467,231,9477,233,9484,233,9489,223,9489,220,9494,213,9500,209,9505,207,9504,205xe" filled="t" fillcolor="#939598" stroked="f">
                <v:path arrowok="t"/>
                <v:fill type="solid"/>
              </v:shape>
              <v:shape style="position:absolute;left:9376;top:32;width:198;height:201" coordorigin="9376,32" coordsize="198,201" path="m9418,57l9413,59,9408,64,9400,77,9404,87,9403,105,9383,121,9377,126,9376,135,9377,142,9385,149,9398,156,9405,171,9407,178,9400,193,9396,198,9412,210,9415,211,9419,210,9429,205,9504,205,9504,204,9495,196,9489,191,9489,190,9485,190,9463,190,9444,183,9430,169,9420,152,9419,127,9423,110,9439,94,9456,83,9473,79,9549,79,9551,76,9549,70,9546,68,9521,68,9505,64,9426,64,9418,57xe" filled="t" fillcolor="#939598" stroked="f">
                <v:path arrowok="t"/>
                <v:fill type="solid"/>
              </v:shape>
              <v:shape style="position:absolute;left:9376;top:32;width:198;height:201" coordorigin="9376,32" coordsize="198,201" path="m9490,189l9485,190,9489,190,9490,189xe" filled="t" fillcolor="#939598" stroked="f">
                <v:path arrowok="t"/>
                <v:fill type="solid"/>
              </v:shape>
              <v:shape style="position:absolute;left:9376;top:32;width:198;height:201" coordorigin="9376,32" coordsize="198,201" path="m9549,79l9473,79,9490,80,9506,88,9532,142,9531,147,9528,153,9529,154,9540,165,9543,169,9545,169,9565,149,9568,148,9573,142,9573,131,9570,123,9558,123,9544,102,9541,92,9549,79xe" filled="t" fillcolor="#939598" stroked="f">
                <v:path arrowok="t"/>
                <v:fill type="solid"/>
              </v:shape>
              <v:shape style="position:absolute;left:9376;top:32;width:198;height:201" coordorigin="9376,32" coordsize="198,201" path="m9567,118l9558,123,9570,123,9567,118xe" filled="t" fillcolor="#939598" stroked="f">
                <v:path arrowok="t"/>
                <v:fill type="solid"/>
              </v:shape>
              <v:shape style="position:absolute;left:9376;top:32;width:198;height:201" coordorigin="9376,32" coordsize="198,201" path="m9536,57l9524,62,9521,68,9546,68,9541,63,9536,57xe" filled="t" fillcolor="#939598" stroked="f">
                <v:path arrowok="t"/>
                <v:fill type="solid"/>
              </v:shape>
              <v:shape style="position:absolute;left:9376;top:32;width:198;height:201" coordorigin="9376,32" coordsize="198,201" path="m9489,49l9461,49,9458,53,9443,63,9426,64,9505,64,9503,63,9492,57,9489,49xe" filled="t" fillcolor="#939598" stroked="f">
                <v:path arrowok="t"/>
                <v:fill type="solid"/>
              </v:shape>
              <v:shape style="position:absolute;left:9376;top:32;width:198;height:201" coordorigin="9376,32" coordsize="198,201" path="m9466,32l9460,50,9461,49,9489,49,9488,47,9488,44,9483,37,9466,32xe" filled="t" fillcolor="#939598" stroked="f">
                <v:path arrowok="t"/>
                <v:fill type="solid"/>
              </v:shape>
            </v:group>
            <v:group style="position:absolute;left:9436;top:100;width:157;height:157" coordorigin="9436,100" coordsize="157,157">
              <v:shape style="position:absolute;left:9436;top:100;width:157;height:157" coordorigin="9436,100" coordsize="157,157" path="m9538,175l9487,175,9495,183,9501,189,9535,224,9549,237,9555,244,9569,256,9583,253,9586,249,9565,249,9559,231,9576,226,9589,226,9585,222,9556,193,9543,180,9538,175xe" filled="t" fillcolor="#939598" stroked="f">
                <v:path arrowok="t"/>
                <v:fill type="solid"/>
              </v:shape>
              <v:shape style="position:absolute;left:9436;top:100;width:157;height:157" coordorigin="9436,100" coordsize="157,157" path="m9589,226l9576,226,9581,229,9583,238,9581,242,9565,249,9586,249,9592,239,9592,229,9589,226xe" filled="t" fillcolor="#939598" stroked="f">
                <v:path arrowok="t"/>
                <v:fill type="solid"/>
              </v:shape>
              <v:shape style="position:absolute;left:9436;top:100;width:157;height:157" coordorigin="9436,100" coordsize="157,157" path="m9444,127l9436,129,9438,145,9441,153,9454,169,9474,176,9485,176,9487,175,9538,175,9537,174,9528,165,9514,152,9513,148,9469,148,9461,144,9444,127xe" filled="t" fillcolor="#939598" stroked="f">
                <v:path arrowok="t"/>
                <v:fill type="solid"/>
              </v:shape>
              <v:shape style="position:absolute;left:9436;top:100;width:157;height:157" coordorigin="9436,100" coordsize="157,157" path="m9499,105l9462,105,9465,107,9480,123,9483,126,9485,127,9486,133,9481,137,9478,140,9469,148,9513,148,9513,147,9518,134,9506,112,9500,106,9499,105xe" filled="t" fillcolor="#939598" stroked="f">
                <v:path arrowok="t"/>
                <v:fill type="solid"/>
              </v:shape>
              <v:shape style="position:absolute;left:9436;top:100;width:157;height:157" coordorigin="9436,100" coordsize="157,157" path="m9467,100l9467,101,9461,103,9462,106,9462,105,9499,105,9486,101,9481,100,9467,100xe" filled="t" fillcolor="#939598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526.866516pt;margin-top:-.673303pt;width:15.183pt;height:16.3100pt;mso-position-horizontal-relative:page;mso-position-vertical-relative:paragraph;z-index:-7676" coordorigin="10537,-13" coordsize="304,326">
            <v:group style="position:absolute;left:10580;top:29;width:219;height:241" coordorigin="10580,29" coordsize="219,241">
              <v:shape style="position:absolute;left:10580;top:29;width:219;height:241" coordorigin="10580,29" coordsize="219,241" path="m10580,29l10798,29,10798,270,10580,270,10580,29xe" filled="f" stroked="t" strokeweight="4.252pt" strokecolor="#A7A9AC">
                <v:path arrowok="t"/>
              </v:shape>
            </v:group>
            <v:group style="position:absolute;left:10580;top:29;width:219;height:241" coordorigin="10580,29" coordsize="219,241">
              <v:shape style="position:absolute;left:10580;top:29;width:219;height:241" coordorigin="10580,29" coordsize="219,241" path="m10580,29l10798,29,10798,270,10580,270,10580,29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sz w:val="23"/>
          <w:szCs w:val="23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sz w:val="23"/>
          <w:szCs w:val="23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2"/>
          <w:sz w:val="15"/>
          <w:szCs w:val="15"/>
        </w:rPr>
        <w:t>N/A</w: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2"/>
          <w:sz w:val="15"/>
          <w:szCs w:val="15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0"/>
          <w:sz w:val="23"/>
          <w:szCs w:val="23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0"/>
          <w:sz w:val="23"/>
          <w:szCs w:val="23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2"/>
          <w:sz w:val="15"/>
          <w:szCs w:val="15"/>
        </w:rPr>
        <w:t>N/A</w:t>
      </w:r>
      <w:r>
        <w:rPr>
          <w:rFonts w:ascii="Showcard Gothic" w:hAnsi="Showcard Gothic" w:cs="Showcard Gothic" w:eastAsia="Showcard Gothic"/>
          <w:b w:val="0"/>
          <w:bCs w:val="0"/>
          <w:color w:val="000000"/>
          <w:spacing w:val="0"/>
          <w:w w:val="100"/>
          <w:position w:val="0"/>
          <w:sz w:val="15"/>
          <w:szCs w:val="15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14"/>
        <w:rPr>
          <w:sz w:val="22"/>
          <w:szCs w:val="22"/>
        </w:rPr>
      </w:pPr>
      <w:r>
        <w:rPr>
          <w:sz w:val="22"/>
          <w:szCs w:val="22"/>
        </w:rPr>
      </w:r>
    </w:p>
    <w:p>
      <w:pPr>
        <w:spacing w:after="0" w:line="220" w:lineRule="exact"/>
        <w:rPr>
          <w:sz w:val="22"/>
          <w:szCs w:val="22"/>
        </w:rPr>
        <w:sectPr>
          <w:headerReference w:type="default" r:id="rId28"/>
          <w:pgSz w:w="12240" w:h="15840"/>
          <w:pgMar w:header="593" w:footer="1234" w:top="1480" w:bottom="1420" w:left="720" w:right="700"/>
        </w:sectPr>
      </w:pPr>
    </w:p>
    <w:p>
      <w:pPr>
        <w:spacing w:line="260" w:lineRule="exact" w:before="4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BodyText"/>
        <w:spacing w:line="310" w:lineRule="atLeast"/>
        <w:ind w:left="181" w:right="0"/>
        <w:jc w:val="left"/>
      </w:pPr>
      <w:r>
        <w:rPr/>
        <w:pict>
          <v:group style="position:absolute;margin-left:178.401001pt;margin-top:28.279478pt;width:13.9748pt;height:15.4159pt;mso-position-horizontal-relative:page;mso-position-vertical-relative:paragraph;z-index:-7711" coordorigin="3568,566" coordsize="279,308">
            <v:shape style="position:absolute;left:3568;top:566;width:279;height:308" coordorigin="3568,566" coordsize="279,308" path="m3568,566l3848,566,3848,874,3568,874,3568,566xe" filled="t" fillcolor="#FFFFFF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54.493896pt;margin-top:28.279478pt;width:13.975pt;height:15.4159pt;mso-position-horizontal-relative:page;mso-position-vertical-relative:paragraph;z-index:-7710" coordorigin="3090,566" coordsize="279,308">
            <v:shape style="position:absolute;left:3090;top:566;width:279;height:308" coordorigin="3090,566" coordsize="279,308" path="m3090,566l3369,566,3369,874,3090,874,3090,566xe" filled="t" fillcolor="#FFFFFF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01.636002pt;margin-top:28.279478pt;width:13.9748pt;height:15.4159pt;mso-position-horizontal-relative:page;mso-position-vertical-relative:paragraph;z-index:-7671" coordorigin="4033,566" coordsize="279,308">
            <v:shape style="position:absolute;left:4033;top:566;width:279;height:308" coordorigin="4033,566" coordsize="279,308" path="m4033,566l4312,566,4312,874,4033,874,4033,566xe" filled="t" fillcolor="#FFFFFF" stroked="f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154.493896pt;margin-top:28.279478pt;width:61.1169pt;height:15.4159pt;mso-position-horizontal-relative:page;mso-position-vertical-relative:paragraph;z-index:-7663" type="#_x0000_t202" filled="f" stroked="f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/>
                  <w:tr>
                    <w:trPr>
                      <w:trHeight w:val="308" w:hRule="exact"/>
                    </w:trPr>
                    <w:tc>
                      <w:tcPr>
                        <w:tcW w:w="27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19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7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before="47"/>
                          <w:ind w:left="10" w:right="0"/>
                          <w:jc w:val="left"/>
                          <w:rPr>
                            <w:rFonts w:ascii="Segoe Script" w:hAnsi="Segoe Script" w:cs="Segoe Script" w:eastAsia="Segoe Script"/>
                            <w:sz w:val="14"/>
                            <w:szCs w:val="14"/>
                          </w:rPr>
                        </w:pPr>
                        <w:r>
                          <w:rPr>
                            <w:rFonts w:ascii="Segoe Script" w:hAnsi="Segoe Script" w:cs="Segoe Script" w:eastAsia="Segoe Script"/>
                            <w:b w:val="0"/>
                            <w:bCs w:val="0"/>
                            <w:color w:val="939598"/>
                            <w:spacing w:val="0"/>
                            <w:w w:val="105"/>
                            <w:sz w:val="14"/>
                            <w:szCs w:val="14"/>
                          </w:rPr>
                          <w:t>NO</w:t>
                        </w:r>
                        <w:r>
                          <w:rPr>
                            <w:rFonts w:ascii="Segoe Script" w:hAnsi="Segoe Script" w:cs="Segoe Script" w:eastAsia="Segoe Script"/>
                            <w:b w:val="0"/>
                            <w:bCs w:val="0"/>
                            <w:color w:val="000000"/>
                            <w:spacing w:val="0"/>
                            <w:w w:val="100"/>
                            <w:sz w:val="14"/>
                            <w:szCs w:val="14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7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b w:val="0"/>
          <w:bCs w:val="0"/>
          <w:color w:val="231F20"/>
          <w:spacing w:val="0"/>
          <w:w w:val="100"/>
        </w:rPr>
        <w:t>¿Los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compa</w:t>
      </w:r>
      <w:r>
        <w:rPr>
          <w:b w:val="0"/>
          <w:bCs w:val="0"/>
          <w:color w:val="231F20"/>
          <w:spacing w:val="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timentos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escritorio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son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ap</w:t>
      </w:r>
      <w:r>
        <w:rPr>
          <w:b w:val="0"/>
          <w:bCs w:val="0"/>
          <w:color w:val="231F20"/>
          <w:spacing w:val="-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-5"/>
          <w:w w:val="100"/>
        </w:rPr>
        <w:t>v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9"/>
          <w:w w:val="100"/>
        </w:rPr>
        <w:t>c</w:t>
      </w:r>
      <w:r>
        <w:rPr>
          <w:b w:val="0"/>
          <w:bCs w:val="0"/>
          <w:color w:val="231F20"/>
          <w:spacing w:val="0"/>
          <w:w w:val="100"/>
        </w:rPr>
        <w:t>hados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su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totalidad?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Heading9"/>
        <w:spacing w:before="86"/>
        <w:ind w:left="415" w:right="0"/>
        <w:jc w:val="left"/>
        <w:rPr>
          <w:b w:val="0"/>
          <w:bCs w:val="0"/>
        </w:rPr>
      </w:pPr>
      <w:r>
        <w:rPr>
          <w:spacing w:val="0"/>
          <w:w w:val="100"/>
        </w:rPr>
        <w:br w:type="column"/>
      </w:r>
      <w:r>
        <w:rPr>
          <w:color w:val="231F20"/>
          <w:spacing w:val="0"/>
          <w:w w:val="100"/>
        </w:rPr>
        <w:t>Ubicación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0"/>
          <w:w w:val="100"/>
        </w:rPr>
        <w:t>del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4"/>
          <w:w w:val="100"/>
        </w:rPr>
        <w:t>r</w:t>
      </w:r>
      <w:r>
        <w:rPr>
          <w:color w:val="231F20"/>
          <w:spacing w:val="0"/>
          <w:w w:val="100"/>
        </w:rPr>
        <w:t>espaldo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0"/>
          <w:w w:val="100"/>
        </w:rPr>
        <w:t>y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0"/>
          <w:w w:val="100"/>
        </w:rPr>
        <w:t>cáma</w:t>
      </w:r>
      <w:r>
        <w:rPr>
          <w:color w:val="231F20"/>
          <w:spacing w:val="1"/>
          <w:w w:val="100"/>
        </w:rPr>
        <w:t>r</w:t>
      </w:r>
      <w:r>
        <w:rPr>
          <w:color w:val="231F20"/>
          <w:spacing w:val="0"/>
          <w:w w:val="100"/>
        </w:rPr>
        <w:t>a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0"/>
          <w:w w:val="100"/>
        </w:rPr>
        <w:t>de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f</w:t>
      </w:r>
      <w:r>
        <w:rPr>
          <w:color w:val="231F20"/>
          <w:spacing w:val="0"/>
          <w:w w:val="100"/>
        </w:rPr>
        <w:t>otog</w:t>
      </w:r>
      <w:r>
        <w:rPr>
          <w:color w:val="231F20"/>
          <w:spacing w:val="2"/>
          <w:w w:val="100"/>
        </w:rPr>
        <w:t>r</w:t>
      </w:r>
      <w:r>
        <w:rPr>
          <w:color w:val="231F20"/>
          <w:spacing w:val="0"/>
          <w:w w:val="100"/>
        </w:rPr>
        <w:t>afía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20" w:lineRule="exact" w:before="4"/>
        <w:rPr>
          <w:sz w:val="22"/>
          <w:szCs w:val="22"/>
        </w:rPr>
      </w:pPr>
      <w:r>
        <w:rPr>
          <w:sz w:val="22"/>
          <w:szCs w:val="22"/>
        </w:rPr>
      </w:r>
    </w:p>
    <w:p>
      <w:pPr>
        <w:tabs>
          <w:tab w:pos="737" w:val="left" w:leader="none"/>
        </w:tabs>
        <w:ind w:left="0" w:right="674" w:firstLine="0"/>
        <w:jc w:val="right"/>
        <w:rPr>
          <w:rFonts w:ascii="Showcard Gothic" w:hAnsi="Showcard Gothic" w:cs="Showcard Gothic" w:eastAsia="Showcard Gothic"/>
          <w:sz w:val="15"/>
          <w:szCs w:val="15"/>
        </w:rPr>
      </w:pPr>
      <w:r>
        <w:rPr/>
        <w:pict>
          <v:group style="position:absolute;margin-left:318.11496pt;margin-top:-.673325pt;width:148.00225pt;height:129.199745pt;mso-position-horizontal-relative:page;mso-position-vertical-relative:paragraph;z-index:-7736" coordorigin="6362,-13" coordsize="2960,2584">
            <v:shape style="position:absolute;left:6362;top:333;width:2714;height:2238" type="#_x0000_t75">
              <v:imagedata r:id="rId31" o:title=""/>
            </v:shape>
            <v:group style="position:absolute;left:8320;top:2076;width:960;height:113" coordorigin="8320,2076" coordsize="960,113">
              <v:shape style="position:absolute;left:8320;top:2076;width:960;height:113" coordorigin="8320,2076" coordsize="960,113" path="m9280,2148l8560,2148,8560,2189,8320,2133,8560,2076,8560,2117,9280,2117,9280,2148xe" filled="f" stroked="t" strokeweight="4.252pt" strokecolor="#939598">
                <v:path arrowok="t"/>
              </v:shape>
            </v:group>
            <v:group style="position:absolute;left:8320;top:2076;width:960;height:113" coordorigin="8320,2076" coordsize="960,113">
              <v:shape style="position:absolute;left:8320;top:2076;width:960;height:113" coordorigin="8320,2076" coordsize="960,113" path="m8560,2076l8320,2133,8560,2189,8560,2148,9280,2148,9280,2117,8560,2117,8560,2076xe" filled="t" fillcolor="#FFFFFF" stroked="f">
                <v:path arrowok="t"/>
                <v:fill type="solid"/>
              </v:shape>
            </v:group>
            <v:group style="position:absolute;left:9047;top:29;width:219;height:241" coordorigin="9047,29" coordsize="219,241">
              <v:shape style="position:absolute;left:9047;top:29;width:219;height:241" coordorigin="9047,29" coordsize="219,241" path="m9047,29l9265,29,9265,270,9047,270,9047,29xe" filled="f" stroked="t" strokeweight="4.252pt" strokecolor="#A7A9AC">
                <v:path arrowok="t"/>
              </v:shape>
            </v:group>
            <v:group style="position:absolute;left:9047;top:29;width:219;height:241" coordorigin="9047,29" coordsize="219,241">
              <v:shape style="position:absolute;left:9047;top:29;width:219;height:241" coordorigin="9047,29" coordsize="219,241" path="m9047,29l9265,29,9265,270,9047,270,9047,29xe" filled="t" fillcolor="#FFFFFF" stroked="f">
                <v:path arrowok="t"/>
                <v:fill type="solid"/>
              </v:shape>
            </v:group>
            <v:group style="position:absolute;left:9062;top:62;width:177;height:172" coordorigin="9062,62" coordsize="177,172">
              <v:shape style="position:absolute;left:9062;top:62;width:177;height:172" coordorigin="9062,62" coordsize="177,172" path="m9103,148l9062,171,9114,218,9119,223,9125,230,9127,232,9132,234,9134,231,9135,229,9138,226,9169,190,9139,190,9130,190,9123,182,9118,173,9113,167,9104,153,9103,148xe" filled="t" fillcolor="#939598" stroked="f">
                <v:path arrowok="t"/>
                <v:fill type="solid"/>
              </v:shape>
              <v:shape style="position:absolute;left:9062;top:62;width:177;height:172" coordorigin="9062,62" coordsize="177,172" path="m9240,62l9194,107,9157,158,9149,174,9139,190,9169,190,9176,182,9178,179,9180,178,9192,165,9200,156,9210,147,9235,125,9239,123,9240,123,9240,62xe" filled="t" fillcolor="#939598" stroked="f">
                <v:path arrowok="t"/>
                <v:fill type="solid"/>
              </v:shape>
            </v:group>
            <v:group style="position:absolute;left:9062;top:62;width:177;height:172" coordorigin="9062,62" coordsize="177,172">
              <v:shape style="position:absolute;left:9062;top:62;width:177;height:172" coordorigin="9062,62" coordsize="177,172" path="m9103,148l9062,171,9114,218,9117,221,9119,223,9122,226,9125,230,9127,232,9132,234,9134,231,9135,229,9138,226,9176,182,9178,179,9180,178,9183,175,9192,165,9200,156,9210,147,9235,125,9239,123,9240,123,9240,119,9240,62,9226,74,9209,91,9167,141,9149,174,9139,190,9130,190,9123,182,9118,173,9113,167,9104,153,9103,148xe" filled="f" stroked="t" strokeweight=".216pt" strokecolor="#D1D3D4">
                <v:path arrowok="t"/>
              </v:shape>
            </v:group>
            <v:group style="position:absolute;left:8653;top:29;width:219;height:241" coordorigin="8653,29" coordsize="219,241">
              <v:shape style="position:absolute;left:8653;top:29;width:219;height:241" coordorigin="8653,29" coordsize="219,241" path="m8653,29l8872,29,8872,270,8653,270,8653,29xe" filled="f" stroked="t" strokeweight="4.252pt" strokecolor="#A7A9AC">
                <v:path arrowok="t"/>
              </v:shape>
            </v:group>
            <v:group style="position:absolute;left:8653;top:29;width:219;height:241" coordorigin="8653,29" coordsize="219,241">
              <v:shape style="position:absolute;left:8653;top:29;width:219;height:241" coordorigin="8653,29" coordsize="219,241" path="m8653,29l8872,29,8872,270,8653,270,8653,29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510.721497pt;margin-top:-.673325pt;width:15.183pt;height:16.3100pt;mso-position-horizontal-relative:page;mso-position-vertical-relative:paragraph;z-index:-7675" coordorigin="10214,-13" coordsize="304,326">
            <v:group style="position:absolute;left:10257;top:29;width:219;height:241" coordorigin="10257,29" coordsize="219,241">
              <v:shape style="position:absolute;left:10257;top:29;width:219;height:241" coordorigin="10257,29" coordsize="219,241" path="m10257,29l10476,29,10476,270,10257,270,10257,29xe" filled="f" stroked="t" strokeweight="4.252pt" strokecolor="#A7A9AC">
                <v:path arrowok="t"/>
              </v:shape>
            </v:group>
            <v:group style="position:absolute;left:10257;top:29;width:219;height:241" coordorigin="10257,29" coordsize="219,241">
              <v:shape style="position:absolute;left:10257;top:29;width:219;height:241" coordorigin="10257,29" coordsize="219,241" path="m10257,29l10476,29,10476,270,10257,270,10257,29xe" filled="t" fillcolor="#FFFFFF" stroked="f">
                <v:path arrowok="t"/>
                <v:fill type="solid"/>
              </v:shape>
            </v:group>
            <v:group style="position:absolute;left:10280;top:60;width:163;height:166" coordorigin="10280,60" coordsize="163,166">
              <v:shape style="position:absolute;left:10280;top:60;width:163;height:166" coordorigin="10280,60" coordsize="163,166" path="m10309,71l10280,106,10336,151,10291,207,10313,226,10359,170,10431,170,10388,135,10403,116,10365,116,10309,71xe" filled="t" fillcolor="#939598" stroked="f">
                <v:path arrowok="t"/>
                <v:fill type="solid"/>
              </v:shape>
              <v:shape style="position:absolute;left:10280;top:60;width:163;height:166" coordorigin="10280,60" coordsize="163,166" path="m10431,170l10359,170,10415,216,10444,180,10431,170xe" filled="t" fillcolor="#939598" stroked="f">
                <v:path arrowok="t"/>
                <v:fill type="solid"/>
              </v:shape>
              <v:shape style="position:absolute;left:10280;top:60;width:163;height:166" coordorigin="10280,60" coordsize="163,166" path="m10410,60l10365,116,10403,116,10433,79,10410,60xe" filled="t" fillcolor="#939598" stroked="f">
                <v:path arrowok="t"/>
                <v:fill type="solid"/>
              </v:shape>
            </v:group>
            <v:group style="position:absolute;left:10280;top:60;width:163;height:166" coordorigin="10280,60" coordsize="163,166">
              <v:shape style="position:absolute;left:10280;top:60;width:163;height:166" coordorigin="10280,60" coordsize="163,166" path="m10415,216l10444,180,10388,135,10433,79,10410,60,10365,116,10309,71,10280,106,10336,151,10291,207,10313,226,10359,170,10415,216xe" filled="f" stroked="t" strokeweight=".5669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90.618195pt;margin-top:-.673325pt;width:15.1829pt;height:16.3100pt;mso-position-horizontal-relative:page;mso-position-vertical-relative:paragraph;z-index:-7674" coordorigin="9812,-13" coordsize="304,326">
            <v:group style="position:absolute;left:9855;top:29;width:219;height:241" coordorigin="9855,29" coordsize="219,241">
              <v:shape style="position:absolute;left:9855;top:29;width:219;height:241" coordorigin="9855,29" coordsize="219,241" path="m9855,29l10074,29,10074,270,9855,270,9855,29xe" filled="f" stroked="t" strokeweight="4.252pt" strokecolor="#A7A9AC">
                <v:path arrowok="t"/>
              </v:shape>
            </v:group>
            <v:group style="position:absolute;left:9855;top:29;width:219;height:241" coordorigin="9855,29" coordsize="219,241">
              <v:shape style="position:absolute;left:9855;top:29;width:219;height:241" coordorigin="9855,29" coordsize="219,241" path="m9855,29l10074,29,10074,270,9855,270,9855,29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70.041504pt;margin-top:-.673325pt;width:15.4562pt;height:16.3100pt;mso-position-horizontal-relative:page;mso-position-vertical-relative:paragraph;z-index:-7673" coordorigin="9401,-13" coordsize="309,326">
            <v:group style="position:absolute;left:9449;top:29;width:219;height:241" coordorigin="9449,29" coordsize="219,241">
              <v:shape style="position:absolute;left:9449;top:29;width:219;height:241" coordorigin="9449,29" coordsize="219,241" path="m9449,29l9667,29,9667,270,9449,270,9449,29xe" filled="f" stroked="t" strokeweight="4.252pt" strokecolor="#A7A9AC">
                <v:path arrowok="t"/>
              </v:shape>
            </v:group>
            <v:group style="position:absolute;left:9449;top:29;width:219;height:241" coordorigin="9449,29" coordsize="219,241">
              <v:shape style="position:absolute;left:9449;top:29;width:219;height:241" coordorigin="9449,29" coordsize="219,241" path="m9449,29l9667,29,9667,270,9449,270,9449,29xe" filled="t" fillcolor="#FFFFFF" stroked="f">
                <v:path arrowok="t"/>
                <v:fill type="solid"/>
              </v:shape>
            </v:group>
            <v:group style="position:absolute;left:9443;top:32;width:198;height:201" coordorigin="9443,32" coordsize="198,201">
              <v:shape style="position:absolute;left:9443;top:32;width:198;height:201" coordorigin="9443,32" coordsize="198,201" path="m9572,205l9496,205,9514,208,9528,223,9535,231,9544,233,9552,233,9556,223,9556,220,9562,213,9567,209,9572,207,9572,205xe" filled="t" fillcolor="#939598" stroked="f">
                <v:path arrowok="t"/>
                <v:fill type="solid"/>
              </v:shape>
              <v:shape style="position:absolute;left:9443;top:32;width:198;height:201" coordorigin="9443,32" coordsize="198,201" path="m9485,57l9480,59,9475,64,9467,77,9472,87,9471,105,9451,121,9444,126,9443,135,9445,142,9453,149,9465,156,9473,171,9474,178,9467,193,9464,198,9480,210,9483,211,9487,210,9496,205,9572,205,9571,204,9562,196,9557,191,9557,190,9552,190,9531,190,9512,183,9497,169,9488,152,9486,127,9491,110,9506,94,9523,83,9541,79,9617,79,9618,76,9617,70,9614,68,9589,68,9573,64,9493,64,9485,57xe" filled="t" fillcolor="#939598" stroked="f">
                <v:path arrowok="t"/>
                <v:fill type="solid"/>
              </v:shape>
              <v:shape style="position:absolute;left:9443;top:32;width:198;height:201" coordorigin="9443,32" coordsize="198,201" path="m9558,189l9552,190,9557,190,9558,189xe" filled="t" fillcolor="#939598" stroked="f">
                <v:path arrowok="t"/>
                <v:fill type="solid"/>
              </v:shape>
              <v:shape style="position:absolute;left:9443;top:32;width:198;height:201" coordorigin="9443,32" coordsize="198,201" path="m9617,79l9541,79,9558,80,9574,88,9599,142,9599,147,9596,153,9597,154,9608,165,9611,169,9613,169,9633,149,9636,148,9640,142,9641,131,9637,123,9625,123,9612,102,9609,92,9617,79xe" filled="t" fillcolor="#939598" stroked="f">
                <v:path arrowok="t"/>
                <v:fill type="solid"/>
              </v:shape>
              <v:shape style="position:absolute;left:9443;top:32;width:198;height:201" coordorigin="9443,32" coordsize="198,201" path="m9635,118l9625,123,9637,123,9635,118xe" filled="t" fillcolor="#939598" stroked="f">
                <v:path arrowok="t"/>
                <v:fill type="solid"/>
              </v:shape>
              <v:shape style="position:absolute;left:9443;top:32;width:198;height:201" coordorigin="9443,32" coordsize="198,201" path="m9603,57l9592,62,9589,68,9614,68,9608,63,9603,57xe" filled="t" fillcolor="#939598" stroked="f">
                <v:path arrowok="t"/>
                <v:fill type="solid"/>
              </v:shape>
              <v:shape style="position:absolute;left:9443;top:32;width:198;height:201" coordorigin="9443,32" coordsize="198,201" path="m9556,49l9529,49,9525,53,9511,63,9493,64,9573,64,9571,63,9560,57,9556,49xe" filled="t" fillcolor="#939598" stroked="f">
                <v:path arrowok="t"/>
                <v:fill type="solid"/>
              </v:shape>
              <v:shape style="position:absolute;left:9443;top:32;width:198;height:201" coordorigin="9443,32" coordsize="198,201" path="m9534,32l9527,50,9529,49,9556,49,9556,47,9555,44,9551,37,9534,32xe" filled="t" fillcolor="#939598" stroked="f">
                <v:path arrowok="t"/>
                <v:fill type="solid"/>
              </v:shape>
            </v:group>
            <v:group style="position:absolute;left:9503;top:100;width:157;height:157" coordorigin="9503,100" coordsize="157,157">
              <v:shape style="position:absolute;left:9503;top:100;width:157;height:157" coordorigin="9503,100" coordsize="157,157" path="m9605,175l9554,175,9563,183,9569,189,9603,224,9617,237,9622,244,9636,256,9650,253,9653,249,9633,249,9627,231,9644,226,9657,226,9653,222,9623,193,9611,180,9605,175xe" filled="t" fillcolor="#939598" stroked="f">
                <v:path arrowok="t"/>
                <v:fill type="solid"/>
              </v:shape>
              <v:shape style="position:absolute;left:9503;top:100;width:157;height:157" coordorigin="9503,100" coordsize="157,157" path="m9657,226l9644,226,9648,229,9651,238,9648,242,9633,249,9653,249,9660,239,9660,229,9657,226xe" filled="t" fillcolor="#939598" stroked="f">
                <v:path arrowok="t"/>
                <v:fill type="solid"/>
              </v:shape>
              <v:shape style="position:absolute;left:9503;top:100;width:157;height:157" coordorigin="9503,100" coordsize="157,157" path="m9512,127l9503,129,9506,145,9509,153,9522,169,9541,176,9552,176,9554,175,9605,175,9604,174,9596,165,9581,152,9580,148,9537,148,9529,144,9512,127xe" filled="t" fillcolor="#939598" stroked="f">
                <v:path arrowok="t"/>
                <v:fill type="solid"/>
              </v:shape>
              <v:shape style="position:absolute;left:9503;top:100;width:157;height:157" coordorigin="9503,100" coordsize="157,157" path="m9566,105l9530,105,9532,107,9548,123,9551,126,9552,127,9553,133,9549,137,9546,140,9537,148,9580,148,9580,147,9586,134,9574,112,9568,106,9566,105xe" filled="t" fillcolor="#939598" stroked="f">
                <v:path arrowok="t"/>
                <v:fill type="solid"/>
              </v:shape>
              <v:shape style="position:absolute;left:9503;top:100;width:157;height:157" coordorigin="9503,100" coordsize="157,157" path="m9535,100l9534,101,9528,103,9529,106,9530,105,9566,105,9554,101,9549,100,9535,100xe" filled="t" fillcolor="#939598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530.244324pt;margin-top:-.673325pt;width:15.1829pt;height:16.3100pt;mso-position-horizontal-relative:page;mso-position-vertical-relative:paragraph;z-index:-7672" coordorigin="10605,-13" coordsize="304,326">
            <v:group style="position:absolute;left:10647;top:29;width:219;height:241" coordorigin="10647,29" coordsize="219,241">
              <v:shape style="position:absolute;left:10647;top:29;width:219;height:241" coordorigin="10647,29" coordsize="219,241" path="m10647,29l10866,29,10866,270,10647,270,10647,29xe" filled="f" stroked="t" strokeweight="4.252pt" strokecolor="#A7A9AC">
                <v:path arrowok="t"/>
              </v:shape>
            </v:group>
            <v:group style="position:absolute;left:10647;top:29;width:219;height:241" coordorigin="10647,29" coordsize="219,241">
              <v:shape style="position:absolute;left:10647;top:29;width:219;height:241" coordorigin="10647,29" coordsize="219,241" path="m10647,29l10866,29,10866,270,10647,270,10647,29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sz w:val="23"/>
          <w:szCs w:val="23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sz w:val="23"/>
          <w:szCs w:val="23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80"/>
          <w:position w:val="2"/>
          <w:sz w:val="15"/>
          <w:szCs w:val="15"/>
        </w:rPr>
        <w:t>N/A</w:t>
      </w:r>
      <w:r>
        <w:rPr>
          <w:rFonts w:ascii="Showcard Gothic" w:hAnsi="Showcard Gothic" w:cs="Showcard Gothic" w:eastAsia="Showcard Gothic"/>
          <w:b w:val="0"/>
          <w:bCs w:val="0"/>
          <w:color w:val="000000"/>
          <w:spacing w:val="0"/>
          <w:w w:val="100"/>
          <w:position w:val="0"/>
          <w:sz w:val="15"/>
          <w:szCs w:val="15"/>
        </w:rPr>
      </w:r>
    </w:p>
    <w:p>
      <w:pPr>
        <w:spacing w:after="0"/>
        <w:jc w:val="right"/>
        <w:rPr>
          <w:rFonts w:ascii="Showcard Gothic" w:hAnsi="Showcard Gothic" w:cs="Showcard Gothic" w:eastAsia="Showcard Gothic"/>
          <w:sz w:val="15"/>
          <w:szCs w:val="15"/>
        </w:rPr>
        <w:sectPr>
          <w:type w:val="continuous"/>
          <w:pgSz w:w="12240" w:h="15840"/>
          <w:pgMar w:top="1020" w:bottom="280" w:left="720" w:right="700"/>
          <w:cols w:num="2" w:equalWidth="0">
            <w:col w:w="5212" w:space="183"/>
            <w:col w:w="5425"/>
          </w:cols>
        </w:sectPr>
      </w:pPr>
    </w:p>
    <w:p>
      <w:pPr>
        <w:tabs>
          <w:tab w:pos="933" w:val="left" w:leader="none"/>
        </w:tabs>
        <w:spacing w:line="225" w:lineRule="exact"/>
        <w:ind w:left="0" w:right="0" w:firstLine="0"/>
        <w:jc w:val="right"/>
        <w:rPr>
          <w:rFonts w:ascii="Showcard Gothic" w:hAnsi="Showcard Gothic" w:cs="Showcard Gothic" w:eastAsia="Showcard Gothic"/>
          <w:sz w:val="15"/>
          <w:szCs w:val="15"/>
        </w:rPr>
      </w:pPr>
      <w:r>
        <w:rPr>
          <w:rFonts w:ascii="Segoe Script" w:hAnsi="Segoe Script" w:cs="Segoe Script" w:eastAsia="Segoe Script"/>
          <w:b w:val="0"/>
          <w:bCs w:val="0"/>
          <w:color w:val="939598"/>
          <w:spacing w:val="0"/>
          <w:w w:val="95"/>
          <w:position w:val="1"/>
          <w:sz w:val="17"/>
          <w:szCs w:val="17"/>
        </w:rPr>
        <w:t>SI</w:t>
      </w:r>
      <w:r>
        <w:rPr>
          <w:rFonts w:ascii="Segoe Script" w:hAnsi="Segoe Script" w:cs="Segoe Script" w:eastAsia="Segoe Script"/>
          <w:b w:val="0"/>
          <w:bCs w:val="0"/>
          <w:color w:val="939598"/>
          <w:spacing w:val="0"/>
          <w:w w:val="95"/>
          <w:position w:val="1"/>
          <w:sz w:val="17"/>
          <w:szCs w:val="17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85"/>
          <w:position w:val="0"/>
          <w:sz w:val="15"/>
          <w:szCs w:val="15"/>
        </w:rPr>
        <w:t>N/A</w:t>
      </w:r>
      <w:r>
        <w:rPr>
          <w:rFonts w:ascii="Showcard Gothic" w:hAnsi="Showcard Gothic" w:cs="Showcard Gothic" w:eastAsia="Showcard Gothic"/>
          <w:b w:val="0"/>
          <w:bCs w:val="0"/>
          <w:color w:val="000000"/>
          <w:spacing w:val="0"/>
          <w:w w:val="100"/>
          <w:position w:val="0"/>
          <w:sz w:val="15"/>
          <w:szCs w:val="15"/>
        </w:rPr>
      </w:r>
    </w:p>
    <w:p>
      <w:pPr>
        <w:spacing w:line="220" w:lineRule="exact" w:before="11"/>
        <w:rPr>
          <w:sz w:val="22"/>
          <w:szCs w:val="22"/>
        </w:rPr>
      </w:pPr>
      <w:r>
        <w:rPr/>
        <w:br w:type="column"/>
      </w:r>
      <w:r>
        <w:rPr>
          <w:sz w:val="22"/>
          <w:szCs w:val="22"/>
        </w:rPr>
      </w:r>
    </w:p>
    <w:p>
      <w:pPr>
        <w:pStyle w:val="Heading9"/>
        <w:spacing w:line="242" w:lineRule="exact"/>
        <w:ind w:right="226"/>
        <w:jc w:val="right"/>
        <w:rPr>
          <w:b w:val="0"/>
          <w:bCs w:val="0"/>
        </w:rPr>
      </w:pPr>
      <w:r>
        <w:rPr>
          <w:color w:val="231F20"/>
          <w:spacing w:val="0"/>
          <w:w w:val="100"/>
        </w:rPr>
        <w:t>¿la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0"/>
          <w:w w:val="100"/>
        </w:rPr>
        <w:t>ubicación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0"/>
          <w:w w:val="100"/>
        </w:rPr>
        <w:t>del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4"/>
          <w:w w:val="100"/>
        </w:rPr>
        <w:t>r</w:t>
      </w:r>
      <w:r>
        <w:rPr>
          <w:color w:val="231F20"/>
          <w:spacing w:val="0"/>
          <w:w w:val="100"/>
        </w:rPr>
        <w:t>espaldo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23" w:lineRule="exact"/>
        <w:ind w:left="0" w:right="226" w:firstLine="0"/>
        <w:jc w:val="right"/>
        <w:rPr>
          <w:rFonts w:ascii="Tw Cen MT" w:hAnsi="Tw Cen MT" w:cs="Tw Cen MT" w:eastAsia="Tw Cen MT"/>
          <w:sz w:val="24"/>
          <w:szCs w:val="24"/>
        </w:rPr>
      </w:pP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es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co</w:t>
      </w:r>
      <w:r>
        <w:rPr>
          <w:rFonts w:ascii="Tw Cen MT" w:hAnsi="Tw Cen MT" w:cs="Tw Cen MT" w:eastAsia="Tw Cen MT"/>
          <w:b/>
          <w:bCs/>
          <w:color w:val="231F20"/>
          <w:spacing w:val="4"/>
          <w:w w:val="100"/>
          <w:sz w:val="24"/>
          <w:szCs w:val="24"/>
        </w:rPr>
        <w:t>r</w:t>
      </w:r>
      <w:r>
        <w:rPr>
          <w:rFonts w:ascii="Tw Cen MT" w:hAnsi="Tw Cen MT" w:cs="Tw Cen MT" w:eastAsia="Tw Cen MT"/>
          <w:b/>
          <w:bCs/>
          <w:color w:val="231F20"/>
          <w:spacing w:val="4"/>
          <w:w w:val="100"/>
          <w:sz w:val="24"/>
          <w:szCs w:val="24"/>
        </w:rPr>
        <w:t>r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ecta?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sz w:val="24"/>
          <w:szCs w:val="24"/>
        </w:rPr>
      </w:r>
    </w:p>
    <w:p>
      <w:pPr>
        <w:spacing w:after="0" w:line="223" w:lineRule="exact"/>
        <w:jc w:val="right"/>
        <w:rPr>
          <w:rFonts w:ascii="Tw Cen MT" w:hAnsi="Tw Cen MT" w:cs="Tw Cen MT" w:eastAsia="Tw Cen MT"/>
          <w:sz w:val="24"/>
          <w:szCs w:val="24"/>
        </w:rPr>
        <w:sectPr>
          <w:type w:val="continuous"/>
          <w:pgSz w:w="12240" w:h="15840"/>
          <w:pgMar w:top="1020" w:bottom="280" w:left="720" w:right="700"/>
          <w:cols w:num="2" w:equalWidth="0">
            <w:col w:w="3565" w:space="1991"/>
            <w:col w:w="5264"/>
          </w:cols>
        </w:sectPr>
      </w:pPr>
    </w:p>
    <w:p>
      <w:pPr>
        <w:spacing w:line="146" w:lineRule="auto" w:before="54"/>
        <w:ind w:left="2556" w:right="0" w:firstLine="0"/>
        <w:jc w:val="left"/>
        <w:rPr>
          <w:rFonts w:ascii="Tw Cen MT" w:hAnsi="Tw Cen MT" w:cs="Tw Cen MT" w:eastAsia="Tw Cen MT"/>
          <w:sz w:val="21"/>
          <w:szCs w:val="21"/>
        </w:rPr>
      </w:pPr>
      <w:r>
        <w:rPr/>
        <w:pict>
          <v:group style="position:absolute;margin-left:41.968899pt;margin-top:-2.560507pt;width:118.3111pt;height:66.4327pt;mso-position-horizontal-relative:page;mso-position-vertical-relative:paragraph;z-index:-7733" coordorigin="839,-51" coordsize="2366,1329">
            <v:shape style="position:absolute;left:839;top:-51;width:2063;height:1329" type="#_x0000_t75">
              <v:imagedata r:id="rId32" o:title=""/>
            </v:shape>
            <v:group style="position:absolute;left:2434;top:240;width:682;height:113" coordorigin="2434,240" coordsize="682,113">
              <v:shape style="position:absolute;left:2434;top:240;width:682;height:113" coordorigin="2434,240" coordsize="682,113" path="m3116,312l2605,312,2605,353,2434,296,2605,240,2605,281,3116,281,3116,312xe" filled="f" stroked="t" strokeweight="4.252pt" strokecolor="#D1D3D4">
                <v:path arrowok="t"/>
              </v:shape>
            </v:group>
            <v:group style="position:absolute;left:2434;top:240;width:682;height:113" coordorigin="2434,240" coordsize="682,113">
              <v:shape style="position:absolute;left:2434;top:240;width:682;height:113" coordorigin="2434,240" coordsize="682,113" path="m2605,240l2434,296,2605,353,2605,312,3116,312,3116,281,2605,281,2605,240xe" filled="t" fillcolor="#FFFFFF" stroked="f">
                <v:path arrowok="t"/>
                <v:fill type="solid"/>
              </v:shape>
            </v:group>
            <v:group style="position:absolute;left:2110;top:536;width:1053;height:113" coordorigin="2110,536" coordsize="1053,113">
              <v:shape style="position:absolute;left:2110;top:536;width:1053;height:113" coordorigin="2110,536" coordsize="1053,113" path="m3163,608l2295,608,2295,649,2110,593,2295,536,2295,577,3163,577,3163,608xe" filled="f" stroked="t" strokeweight="4.252pt" strokecolor="#D1D3D4">
                <v:path arrowok="t"/>
              </v:shape>
            </v:group>
            <v:group style="position:absolute;left:2110;top:536;width:1053;height:113" coordorigin="2110,536" coordsize="1053,113">
              <v:shape style="position:absolute;left:2110;top:536;width:1053;height:113" coordorigin="2110,536" coordsize="1053,113" path="m2295,536l2110,593,2295,649,2295,608,3163,608,3163,577,2295,577,2295,536xe" filled="t" fillcolor="#FFFFFF" stroked="f">
                <v:path arrowok="t"/>
                <v:fill type="solid"/>
              </v:shape>
            </v:group>
            <v:group style="position:absolute;left:1954;top:885;width:1175;height:84" coordorigin="1954,885" coordsize="1175,84">
              <v:shape style="position:absolute;left:1954;top:885;width:1175;height:84" coordorigin="1954,885" coordsize="1175,84" path="m3129,944l2161,944,2161,969,1954,927,2161,885,2161,910,3129,910,3129,944xe" filled="f" stroked="t" strokeweight="4.252pt" strokecolor="#D1D3D4">
                <v:path arrowok="t"/>
              </v:shape>
            </v:group>
            <v:group style="position:absolute;left:1954;top:885;width:1175;height:84" coordorigin="1954,885" coordsize="1175,84">
              <v:shape style="position:absolute;left:1954;top:885;width:1175;height:84" coordorigin="1954,885" coordsize="1175,84" path="m2161,885l1954,927,2161,969,2161,944,3129,944,3129,910,2161,910,2161,885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Tw Cen MT" w:hAnsi="Tw Cen MT" w:cs="Tw Cen MT" w:eastAsia="Tw Cen MT"/>
          <w:b w:val="0"/>
          <w:bCs w:val="0"/>
          <w:color w:val="939598"/>
          <w:spacing w:val="-11"/>
          <w:w w:val="100"/>
          <w:sz w:val="21"/>
          <w:szCs w:val="21"/>
        </w:rPr>
        <w:t>D</w:t>
      </w:r>
      <w:r>
        <w:rPr>
          <w:rFonts w:ascii="Tw Cen MT" w:hAnsi="Tw Cen MT" w:cs="Tw Cen MT" w:eastAsia="Tw Cen MT"/>
          <w:b w:val="0"/>
          <w:bCs w:val="0"/>
          <w:color w:val="939598"/>
          <w:spacing w:val="-11"/>
          <w:w w:val="100"/>
          <w:sz w:val="21"/>
          <w:szCs w:val="21"/>
        </w:rPr>
        <w:t>u</w:t>
      </w:r>
      <w:r>
        <w:rPr>
          <w:rFonts w:ascii="Tw Cen MT" w:hAnsi="Tw Cen MT" w:cs="Tw Cen MT" w:eastAsia="Tw Cen MT"/>
          <w:b w:val="0"/>
          <w:bCs w:val="0"/>
          <w:color w:val="939598"/>
          <w:spacing w:val="-11"/>
          <w:w w:val="100"/>
          <w:sz w:val="21"/>
          <w:szCs w:val="21"/>
        </w:rPr>
        <w:t>c</w:t>
      </w:r>
      <w:r>
        <w:rPr>
          <w:rFonts w:ascii="Tw Cen MT" w:hAnsi="Tw Cen MT" w:cs="Tw Cen MT" w:eastAsia="Tw Cen MT"/>
          <w:b w:val="0"/>
          <w:bCs w:val="0"/>
          <w:color w:val="939598"/>
          <w:spacing w:val="-11"/>
          <w:w w:val="100"/>
          <w:sz w:val="21"/>
          <w:szCs w:val="21"/>
        </w:rPr>
        <w:t>t</w:t>
      </w:r>
      <w:r>
        <w:rPr>
          <w:rFonts w:ascii="Tw Cen MT" w:hAnsi="Tw Cen MT" w:cs="Tw Cen MT" w:eastAsia="Tw Cen MT"/>
          <w:b w:val="0"/>
          <w:bCs w:val="0"/>
          <w:color w:val="939598"/>
          <w:spacing w:val="-11"/>
          <w:w w:val="100"/>
          <w:sz w:val="21"/>
          <w:szCs w:val="21"/>
        </w:rPr>
        <w:t>o</w:t>
      </w:r>
      <w:r>
        <w:rPr>
          <w:rFonts w:ascii="Tw Cen MT" w:hAnsi="Tw Cen MT" w:cs="Tw Cen MT" w:eastAsia="Tw Cen MT"/>
          <w:b w:val="0"/>
          <w:bCs w:val="0"/>
          <w:color w:val="939598"/>
          <w:spacing w:val="0"/>
          <w:w w:val="100"/>
          <w:sz w:val="21"/>
          <w:szCs w:val="21"/>
        </w:rPr>
        <w:t>s</w:t>
      </w:r>
      <w:r>
        <w:rPr>
          <w:rFonts w:ascii="Tw Cen MT" w:hAnsi="Tw Cen MT" w:cs="Tw Cen MT" w:eastAsia="Tw Cen MT"/>
          <w:b w:val="0"/>
          <w:bCs w:val="0"/>
          <w:color w:val="939598"/>
          <w:spacing w:val="9"/>
          <w:w w:val="100"/>
          <w:sz w:val="21"/>
          <w:szCs w:val="21"/>
        </w:rPr>
        <w:t> </w:t>
      </w:r>
      <w:r>
        <w:rPr>
          <w:rFonts w:ascii="Tw Cen MT" w:hAnsi="Tw Cen MT" w:cs="Tw Cen MT" w:eastAsia="Tw Cen MT"/>
          <w:b w:val="0"/>
          <w:bCs w:val="0"/>
          <w:color w:val="939598"/>
          <w:spacing w:val="-11"/>
          <w:w w:val="100"/>
          <w:sz w:val="21"/>
          <w:szCs w:val="21"/>
        </w:rPr>
        <w:t>p</w:t>
      </w:r>
      <w:r>
        <w:rPr>
          <w:rFonts w:ascii="Tw Cen MT" w:hAnsi="Tw Cen MT" w:cs="Tw Cen MT" w:eastAsia="Tw Cen MT"/>
          <w:b w:val="0"/>
          <w:bCs w:val="0"/>
          <w:color w:val="939598"/>
          <w:spacing w:val="-11"/>
          <w:w w:val="100"/>
          <w:sz w:val="21"/>
          <w:szCs w:val="21"/>
        </w:rPr>
        <w:t>a</w:t>
      </w:r>
      <w:r>
        <w:rPr>
          <w:rFonts w:ascii="Tw Cen MT" w:hAnsi="Tw Cen MT" w:cs="Tw Cen MT" w:eastAsia="Tw Cen MT"/>
          <w:b w:val="0"/>
          <w:bCs w:val="0"/>
          <w:color w:val="939598"/>
          <w:spacing w:val="-13"/>
          <w:w w:val="100"/>
          <w:sz w:val="21"/>
          <w:szCs w:val="21"/>
        </w:rPr>
        <w:t>r</w:t>
      </w:r>
      <w:r>
        <w:rPr>
          <w:rFonts w:ascii="Tw Cen MT" w:hAnsi="Tw Cen MT" w:cs="Tw Cen MT" w:eastAsia="Tw Cen MT"/>
          <w:b w:val="0"/>
          <w:bCs w:val="0"/>
          <w:color w:val="939598"/>
          <w:spacing w:val="0"/>
          <w:w w:val="100"/>
          <w:sz w:val="21"/>
          <w:szCs w:val="21"/>
        </w:rPr>
        <w:t>a</w:t>
      </w:r>
      <w:r>
        <w:rPr>
          <w:rFonts w:ascii="Tw Cen MT" w:hAnsi="Tw Cen MT" w:cs="Tw Cen MT" w:eastAsia="Tw Cen MT"/>
          <w:b w:val="0"/>
          <w:bCs w:val="0"/>
          <w:color w:val="939598"/>
          <w:spacing w:val="9"/>
          <w:w w:val="100"/>
          <w:sz w:val="21"/>
          <w:szCs w:val="21"/>
        </w:rPr>
        <w:t> </w:t>
      </w:r>
      <w:r>
        <w:rPr>
          <w:rFonts w:ascii="Tw Cen MT" w:hAnsi="Tw Cen MT" w:cs="Tw Cen MT" w:eastAsia="Tw Cen MT"/>
          <w:b w:val="0"/>
          <w:bCs w:val="0"/>
          <w:color w:val="939598"/>
          <w:spacing w:val="-11"/>
          <w:w w:val="100"/>
          <w:sz w:val="21"/>
          <w:szCs w:val="21"/>
        </w:rPr>
        <w:t>c</w:t>
      </w:r>
      <w:r>
        <w:rPr>
          <w:rFonts w:ascii="Tw Cen MT" w:hAnsi="Tw Cen MT" w:cs="Tw Cen MT" w:eastAsia="Tw Cen MT"/>
          <w:b w:val="0"/>
          <w:bCs w:val="0"/>
          <w:color w:val="939598"/>
          <w:spacing w:val="-11"/>
          <w:w w:val="100"/>
          <w:sz w:val="21"/>
          <w:szCs w:val="21"/>
        </w:rPr>
        <w:t>a</w:t>
      </w:r>
      <w:r>
        <w:rPr>
          <w:rFonts w:ascii="Tw Cen MT" w:hAnsi="Tw Cen MT" w:cs="Tw Cen MT" w:eastAsia="Tw Cen MT"/>
          <w:b w:val="0"/>
          <w:bCs w:val="0"/>
          <w:color w:val="939598"/>
          <w:spacing w:val="-11"/>
          <w:w w:val="100"/>
          <w:sz w:val="21"/>
          <w:szCs w:val="21"/>
        </w:rPr>
        <w:t>b</w:t>
      </w:r>
      <w:r>
        <w:rPr>
          <w:rFonts w:ascii="Tw Cen MT" w:hAnsi="Tw Cen MT" w:cs="Tw Cen MT" w:eastAsia="Tw Cen MT"/>
          <w:b w:val="0"/>
          <w:bCs w:val="0"/>
          <w:color w:val="939598"/>
          <w:spacing w:val="-11"/>
          <w:w w:val="100"/>
          <w:sz w:val="21"/>
          <w:szCs w:val="21"/>
        </w:rPr>
        <w:t>l</w:t>
      </w:r>
      <w:r>
        <w:rPr>
          <w:rFonts w:ascii="Tw Cen MT" w:hAnsi="Tw Cen MT" w:cs="Tw Cen MT" w:eastAsia="Tw Cen MT"/>
          <w:b w:val="0"/>
          <w:bCs w:val="0"/>
          <w:color w:val="939598"/>
          <w:spacing w:val="-11"/>
          <w:w w:val="100"/>
          <w:sz w:val="21"/>
          <w:szCs w:val="21"/>
        </w:rPr>
        <w:t>e</w:t>
      </w:r>
      <w:r>
        <w:rPr>
          <w:rFonts w:ascii="Tw Cen MT" w:hAnsi="Tw Cen MT" w:cs="Tw Cen MT" w:eastAsia="Tw Cen MT"/>
          <w:b w:val="0"/>
          <w:bCs w:val="0"/>
          <w:color w:val="939598"/>
          <w:spacing w:val="-11"/>
          <w:w w:val="100"/>
          <w:sz w:val="21"/>
          <w:szCs w:val="21"/>
        </w:rPr>
        <w:t>a</w:t>
      </w:r>
      <w:r>
        <w:rPr>
          <w:rFonts w:ascii="Tw Cen MT" w:hAnsi="Tw Cen MT" w:cs="Tw Cen MT" w:eastAsia="Tw Cen MT"/>
          <w:b w:val="0"/>
          <w:bCs w:val="0"/>
          <w:color w:val="939598"/>
          <w:spacing w:val="-11"/>
          <w:w w:val="100"/>
          <w:sz w:val="21"/>
          <w:szCs w:val="21"/>
        </w:rPr>
        <w:t>d</w:t>
      </w:r>
      <w:r>
        <w:rPr>
          <w:rFonts w:ascii="Tw Cen MT" w:hAnsi="Tw Cen MT" w:cs="Tw Cen MT" w:eastAsia="Tw Cen MT"/>
          <w:b w:val="0"/>
          <w:bCs w:val="0"/>
          <w:color w:val="939598"/>
          <w:spacing w:val="0"/>
          <w:w w:val="100"/>
          <w:sz w:val="21"/>
          <w:szCs w:val="21"/>
        </w:rPr>
        <w:t>o</w:t>
      </w:r>
      <w:r>
        <w:rPr>
          <w:rFonts w:ascii="Tw Cen MT" w:hAnsi="Tw Cen MT" w:cs="Tw Cen MT" w:eastAsia="Tw Cen MT"/>
          <w:b w:val="0"/>
          <w:bCs w:val="0"/>
          <w:color w:val="939598"/>
          <w:spacing w:val="9"/>
          <w:w w:val="100"/>
          <w:sz w:val="21"/>
          <w:szCs w:val="21"/>
        </w:rPr>
        <w:t> </w:t>
      </w:r>
      <w:r>
        <w:rPr>
          <w:rFonts w:ascii="Tw Cen MT" w:hAnsi="Tw Cen MT" w:cs="Tw Cen MT" w:eastAsia="Tw Cen MT"/>
          <w:b w:val="0"/>
          <w:bCs w:val="0"/>
          <w:color w:val="939598"/>
          <w:spacing w:val="-11"/>
          <w:w w:val="100"/>
          <w:sz w:val="21"/>
          <w:szCs w:val="21"/>
        </w:rPr>
        <w:t>e</w:t>
      </w:r>
      <w:r>
        <w:rPr>
          <w:rFonts w:ascii="Tw Cen MT" w:hAnsi="Tw Cen MT" w:cs="Tw Cen MT" w:eastAsia="Tw Cen MT"/>
          <w:b w:val="0"/>
          <w:bCs w:val="0"/>
          <w:color w:val="939598"/>
          <w:spacing w:val="-11"/>
          <w:w w:val="100"/>
          <w:sz w:val="21"/>
          <w:szCs w:val="21"/>
        </w:rPr>
        <w:t>l</w:t>
      </w:r>
      <w:r>
        <w:rPr>
          <w:rFonts w:ascii="Tw Cen MT" w:hAnsi="Tw Cen MT" w:cs="Tw Cen MT" w:eastAsia="Tw Cen MT"/>
          <w:b w:val="0"/>
          <w:bCs w:val="0"/>
          <w:color w:val="939598"/>
          <w:spacing w:val="-11"/>
          <w:w w:val="100"/>
          <w:sz w:val="21"/>
          <w:szCs w:val="21"/>
        </w:rPr>
        <w:t>é</w:t>
      </w:r>
      <w:r>
        <w:rPr>
          <w:rFonts w:ascii="Tw Cen MT" w:hAnsi="Tw Cen MT" w:cs="Tw Cen MT" w:eastAsia="Tw Cen MT"/>
          <w:b w:val="0"/>
          <w:bCs w:val="0"/>
          <w:color w:val="939598"/>
          <w:spacing w:val="-11"/>
          <w:w w:val="100"/>
          <w:sz w:val="21"/>
          <w:szCs w:val="21"/>
        </w:rPr>
        <w:t>c</w:t>
      </w:r>
      <w:r>
        <w:rPr>
          <w:rFonts w:ascii="Tw Cen MT" w:hAnsi="Tw Cen MT" w:cs="Tw Cen MT" w:eastAsia="Tw Cen MT"/>
          <w:b w:val="0"/>
          <w:bCs w:val="0"/>
          <w:color w:val="939598"/>
          <w:spacing w:val="-11"/>
          <w:w w:val="100"/>
          <w:sz w:val="21"/>
          <w:szCs w:val="21"/>
        </w:rPr>
        <w:t>t</w:t>
      </w:r>
      <w:r>
        <w:rPr>
          <w:rFonts w:ascii="Tw Cen MT" w:hAnsi="Tw Cen MT" w:cs="Tw Cen MT" w:eastAsia="Tw Cen MT"/>
          <w:b w:val="0"/>
          <w:bCs w:val="0"/>
          <w:color w:val="939598"/>
          <w:spacing w:val="-11"/>
          <w:w w:val="100"/>
          <w:sz w:val="21"/>
          <w:szCs w:val="21"/>
        </w:rPr>
        <w:t>r</w:t>
      </w:r>
      <w:r>
        <w:rPr>
          <w:rFonts w:ascii="Tw Cen MT" w:hAnsi="Tw Cen MT" w:cs="Tw Cen MT" w:eastAsia="Tw Cen MT"/>
          <w:b w:val="0"/>
          <w:bCs w:val="0"/>
          <w:color w:val="939598"/>
          <w:spacing w:val="-11"/>
          <w:w w:val="100"/>
          <w:sz w:val="21"/>
          <w:szCs w:val="21"/>
        </w:rPr>
        <w:t>i</w:t>
      </w:r>
      <w:r>
        <w:rPr>
          <w:rFonts w:ascii="Tw Cen MT" w:hAnsi="Tw Cen MT" w:cs="Tw Cen MT" w:eastAsia="Tw Cen MT"/>
          <w:b w:val="0"/>
          <w:bCs w:val="0"/>
          <w:color w:val="939598"/>
          <w:spacing w:val="-11"/>
          <w:w w:val="100"/>
          <w:sz w:val="21"/>
          <w:szCs w:val="21"/>
        </w:rPr>
        <w:t>c</w:t>
      </w:r>
      <w:r>
        <w:rPr>
          <w:rFonts w:ascii="Tw Cen MT" w:hAnsi="Tw Cen MT" w:cs="Tw Cen MT" w:eastAsia="Tw Cen MT"/>
          <w:b w:val="0"/>
          <w:bCs w:val="0"/>
          <w:color w:val="939598"/>
          <w:spacing w:val="0"/>
          <w:w w:val="100"/>
          <w:sz w:val="21"/>
          <w:szCs w:val="21"/>
        </w:rPr>
        <w:t>o</w:t>
      </w:r>
      <w:r>
        <w:rPr>
          <w:rFonts w:ascii="Tw Cen MT" w:hAnsi="Tw Cen MT" w:cs="Tw Cen MT" w:eastAsia="Tw Cen MT"/>
          <w:b w:val="0"/>
          <w:bCs w:val="0"/>
          <w:color w:val="939598"/>
          <w:spacing w:val="0"/>
          <w:w w:val="101"/>
          <w:sz w:val="21"/>
          <w:szCs w:val="21"/>
        </w:rPr>
        <w:t> </w:t>
      </w:r>
      <w:r>
        <w:rPr>
          <w:rFonts w:ascii="Tw Cen MT" w:hAnsi="Tw Cen MT" w:cs="Tw Cen MT" w:eastAsia="Tw Cen MT"/>
          <w:b w:val="0"/>
          <w:bCs w:val="0"/>
          <w:color w:val="939598"/>
          <w:spacing w:val="0"/>
          <w:w w:val="100"/>
          <w:sz w:val="21"/>
          <w:szCs w:val="21"/>
        </w:rPr>
        <w:t>y</w:t>
      </w:r>
      <w:r>
        <w:rPr>
          <w:rFonts w:ascii="Tw Cen MT" w:hAnsi="Tw Cen MT" w:cs="Tw Cen MT" w:eastAsia="Tw Cen MT"/>
          <w:b w:val="0"/>
          <w:bCs w:val="0"/>
          <w:color w:val="939598"/>
          <w:spacing w:val="5"/>
          <w:w w:val="100"/>
          <w:sz w:val="21"/>
          <w:szCs w:val="21"/>
        </w:rPr>
        <w:t> </w:t>
      </w:r>
      <w:r>
        <w:rPr>
          <w:rFonts w:ascii="Tw Cen MT" w:hAnsi="Tw Cen MT" w:cs="Tw Cen MT" w:eastAsia="Tw Cen MT"/>
          <w:b w:val="0"/>
          <w:bCs w:val="0"/>
          <w:color w:val="939598"/>
          <w:spacing w:val="-11"/>
          <w:w w:val="100"/>
          <w:sz w:val="21"/>
          <w:szCs w:val="21"/>
        </w:rPr>
        <w:t>c</w:t>
      </w:r>
      <w:r>
        <w:rPr>
          <w:rFonts w:ascii="Tw Cen MT" w:hAnsi="Tw Cen MT" w:cs="Tw Cen MT" w:eastAsia="Tw Cen MT"/>
          <w:b w:val="0"/>
          <w:bCs w:val="0"/>
          <w:color w:val="939598"/>
          <w:spacing w:val="-11"/>
          <w:w w:val="100"/>
          <w:sz w:val="21"/>
          <w:szCs w:val="21"/>
        </w:rPr>
        <w:t>a</w:t>
      </w:r>
      <w:r>
        <w:rPr>
          <w:rFonts w:ascii="Tw Cen MT" w:hAnsi="Tw Cen MT" w:cs="Tw Cen MT" w:eastAsia="Tw Cen MT"/>
          <w:b w:val="0"/>
          <w:bCs w:val="0"/>
          <w:color w:val="939598"/>
          <w:spacing w:val="-11"/>
          <w:w w:val="100"/>
          <w:sz w:val="21"/>
          <w:szCs w:val="21"/>
        </w:rPr>
        <w:t>b</w:t>
      </w:r>
      <w:r>
        <w:rPr>
          <w:rFonts w:ascii="Tw Cen MT" w:hAnsi="Tw Cen MT" w:cs="Tw Cen MT" w:eastAsia="Tw Cen MT"/>
          <w:b w:val="0"/>
          <w:bCs w:val="0"/>
          <w:color w:val="939598"/>
          <w:spacing w:val="-11"/>
          <w:w w:val="100"/>
          <w:sz w:val="21"/>
          <w:szCs w:val="21"/>
        </w:rPr>
        <w:t>l</w:t>
      </w:r>
      <w:r>
        <w:rPr>
          <w:rFonts w:ascii="Tw Cen MT" w:hAnsi="Tw Cen MT" w:cs="Tw Cen MT" w:eastAsia="Tw Cen MT"/>
          <w:b w:val="0"/>
          <w:bCs w:val="0"/>
          <w:color w:val="939598"/>
          <w:spacing w:val="-11"/>
          <w:w w:val="100"/>
          <w:sz w:val="21"/>
          <w:szCs w:val="21"/>
        </w:rPr>
        <w:t>e</w:t>
      </w:r>
      <w:r>
        <w:rPr>
          <w:rFonts w:ascii="Tw Cen MT" w:hAnsi="Tw Cen MT" w:cs="Tw Cen MT" w:eastAsia="Tw Cen MT"/>
          <w:b w:val="0"/>
          <w:bCs w:val="0"/>
          <w:color w:val="939598"/>
          <w:spacing w:val="-11"/>
          <w:w w:val="100"/>
          <w:sz w:val="21"/>
          <w:szCs w:val="21"/>
        </w:rPr>
        <w:t>a</w:t>
      </w:r>
      <w:r>
        <w:rPr>
          <w:rFonts w:ascii="Tw Cen MT" w:hAnsi="Tw Cen MT" w:cs="Tw Cen MT" w:eastAsia="Tw Cen MT"/>
          <w:b w:val="0"/>
          <w:bCs w:val="0"/>
          <w:color w:val="939598"/>
          <w:spacing w:val="-11"/>
          <w:w w:val="100"/>
          <w:sz w:val="21"/>
          <w:szCs w:val="21"/>
        </w:rPr>
        <w:t>d</w:t>
      </w:r>
      <w:r>
        <w:rPr>
          <w:rFonts w:ascii="Tw Cen MT" w:hAnsi="Tw Cen MT" w:cs="Tw Cen MT" w:eastAsia="Tw Cen MT"/>
          <w:b w:val="0"/>
          <w:bCs w:val="0"/>
          <w:color w:val="939598"/>
          <w:spacing w:val="0"/>
          <w:w w:val="100"/>
          <w:sz w:val="21"/>
          <w:szCs w:val="21"/>
        </w:rPr>
        <w:t>o</w:t>
      </w:r>
      <w:r>
        <w:rPr>
          <w:rFonts w:ascii="Tw Cen MT" w:hAnsi="Tw Cen MT" w:cs="Tw Cen MT" w:eastAsia="Tw Cen MT"/>
          <w:b w:val="0"/>
          <w:bCs w:val="0"/>
          <w:color w:val="939598"/>
          <w:spacing w:val="6"/>
          <w:w w:val="100"/>
          <w:sz w:val="21"/>
          <w:szCs w:val="21"/>
        </w:rPr>
        <w:t> </w:t>
      </w:r>
      <w:r>
        <w:rPr>
          <w:rFonts w:ascii="Tw Cen MT" w:hAnsi="Tw Cen MT" w:cs="Tw Cen MT" w:eastAsia="Tw Cen MT"/>
          <w:b w:val="0"/>
          <w:bCs w:val="0"/>
          <w:color w:val="939598"/>
          <w:spacing w:val="-11"/>
          <w:w w:val="100"/>
          <w:sz w:val="21"/>
          <w:szCs w:val="21"/>
        </w:rPr>
        <w:t>d</w:t>
      </w:r>
      <w:r>
        <w:rPr>
          <w:rFonts w:ascii="Tw Cen MT" w:hAnsi="Tw Cen MT" w:cs="Tw Cen MT" w:eastAsia="Tw Cen MT"/>
          <w:b w:val="0"/>
          <w:bCs w:val="0"/>
          <w:color w:val="939598"/>
          <w:spacing w:val="0"/>
          <w:w w:val="100"/>
          <w:sz w:val="21"/>
          <w:szCs w:val="21"/>
        </w:rPr>
        <w:t>e</w:t>
      </w:r>
      <w:r>
        <w:rPr>
          <w:rFonts w:ascii="Tw Cen MT" w:hAnsi="Tw Cen MT" w:cs="Tw Cen MT" w:eastAsia="Tw Cen MT"/>
          <w:b w:val="0"/>
          <w:bCs w:val="0"/>
          <w:color w:val="939598"/>
          <w:spacing w:val="6"/>
          <w:w w:val="100"/>
          <w:sz w:val="21"/>
          <w:szCs w:val="21"/>
        </w:rPr>
        <w:t> </w:t>
      </w:r>
      <w:r>
        <w:rPr>
          <w:rFonts w:ascii="Tw Cen MT" w:hAnsi="Tw Cen MT" w:cs="Tw Cen MT" w:eastAsia="Tw Cen MT"/>
          <w:b w:val="0"/>
          <w:bCs w:val="0"/>
          <w:color w:val="939598"/>
          <w:spacing w:val="-11"/>
          <w:w w:val="100"/>
          <w:sz w:val="21"/>
          <w:szCs w:val="21"/>
        </w:rPr>
        <w:t>r</w:t>
      </w:r>
      <w:r>
        <w:rPr>
          <w:rFonts w:ascii="Tw Cen MT" w:hAnsi="Tw Cen MT" w:cs="Tw Cen MT" w:eastAsia="Tw Cen MT"/>
          <w:b w:val="0"/>
          <w:bCs w:val="0"/>
          <w:color w:val="939598"/>
          <w:spacing w:val="-11"/>
          <w:w w:val="100"/>
          <w:sz w:val="21"/>
          <w:szCs w:val="21"/>
        </w:rPr>
        <w:t>e</w:t>
      </w:r>
      <w:r>
        <w:rPr>
          <w:rFonts w:ascii="Tw Cen MT" w:hAnsi="Tw Cen MT" w:cs="Tw Cen MT" w:eastAsia="Tw Cen MT"/>
          <w:b w:val="0"/>
          <w:bCs w:val="0"/>
          <w:color w:val="939598"/>
          <w:spacing w:val="0"/>
          <w:w w:val="100"/>
          <w:sz w:val="21"/>
          <w:szCs w:val="21"/>
        </w:rPr>
        <w:t>d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sz w:val="21"/>
          <w:szCs w:val="21"/>
        </w:rPr>
      </w:r>
    </w:p>
    <w:p>
      <w:pPr>
        <w:spacing w:line="140" w:lineRule="exact" w:before="8"/>
        <w:rPr>
          <w:sz w:val="14"/>
          <w:szCs w:val="14"/>
        </w:rPr>
      </w:pPr>
      <w:r>
        <w:rPr>
          <w:sz w:val="14"/>
          <w:szCs w:val="14"/>
        </w:rPr>
      </w:r>
    </w:p>
    <w:p>
      <w:pPr>
        <w:ind w:left="2585" w:right="0" w:firstLine="0"/>
        <w:jc w:val="left"/>
        <w:rPr>
          <w:rFonts w:ascii="Tw Cen MT" w:hAnsi="Tw Cen MT" w:cs="Tw Cen MT" w:eastAsia="Tw Cen MT"/>
          <w:sz w:val="21"/>
          <w:szCs w:val="21"/>
        </w:rPr>
      </w:pPr>
      <w:r>
        <w:rPr>
          <w:rFonts w:ascii="Tw Cen MT" w:hAnsi="Tw Cen MT" w:cs="Tw Cen MT" w:eastAsia="Tw Cen MT"/>
          <w:b w:val="0"/>
          <w:bCs w:val="0"/>
          <w:color w:val="939598"/>
          <w:spacing w:val="0"/>
          <w:w w:val="100"/>
          <w:sz w:val="21"/>
          <w:szCs w:val="21"/>
        </w:rPr>
        <w:t>A</w:t>
      </w:r>
      <w:r>
        <w:rPr>
          <w:rFonts w:ascii="Tw Cen MT" w:hAnsi="Tw Cen MT" w:cs="Tw Cen MT" w:eastAsia="Tw Cen MT"/>
          <w:b w:val="0"/>
          <w:bCs w:val="0"/>
          <w:color w:val="939598"/>
          <w:spacing w:val="3"/>
          <w:w w:val="100"/>
          <w:sz w:val="21"/>
          <w:szCs w:val="21"/>
        </w:rPr>
        <w:t>r</w:t>
      </w:r>
      <w:r>
        <w:rPr>
          <w:rFonts w:ascii="Tw Cen MT" w:hAnsi="Tw Cen MT" w:cs="Tw Cen MT" w:eastAsia="Tw Cen MT"/>
          <w:b w:val="0"/>
          <w:bCs w:val="0"/>
          <w:color w:val="939598"/>
          <w:spacing w:val="0"/>
          <w:w w:val="100"/>
          <w:sz w:val="21"/>
          <w:szCs w:val="21"/>
        </w:rPr>
        <w:t>nés</w:t>
      </w:r>
      <w:r>
        <w:rPr>
          <w:rFonts w:ascii="Tw Cen MT" w:hAnsi="Tw Cen MT" w:cs="Tw Cen MT" w:eastAsia="Tw Cen MT"/>
          <w:b w:val="0"/>
          <w:bCs w:val="0"/>
          <w:color w:val="939598"/>
          <w:spacing w:val="8"/>
          <w:w w:val="100"/>
          <w:sz w:val="21"/>
          <w:szCs w:val="21"/>
        </w:rPr>
        <w:t> </w:t>
      </w:r>
      <w:r>
        <w:rPr>
          <w:rFonts w:ascii="Tw Cen MT" w:hAnsi="Tw Cen MT" w:cs="Tw Cen MT" w:eastAsia="Tw Cen MT"/>
          <w:b w:val="0"/>
          <w:bCs w:val="0"/>
          <w:color w:val="939598"/>
          <w:spacing w:val="0"/>
          <w:w w:val="100"/>
          <w:sz w:val="21"/>
          <w:szCs w:val="21"/>
        </w:rPr>
        <w:t>po</w:t>
      </w:r>
      <w:r>
        <w:rPr>
          <w:rFonts w:ascii="Tw Cen MT" w:hAnsi="Tw Cen MT" w:cs="Tw Cen MT" w:eastAsia="Tw Cen MT"/>
          <w:b w:val="0"/>
          <w:bCs w:val="0"/>
          <w:color w:val="939598"/>
          <w:spacing w:val="3"/>
          <w:w w:val="100"/>
          <w:sz w:val="21"/>
          <w:szCs w:val="21"/>
        </w:rPr>
        <w:t>r</w:t>
      </w:r>
      <w:r>
        <w:rPr>
          <w:rFonts w:ascii="Tw Cen MT" w:hAnsi="Tw Cen MT" w:cs="Tw Cen MT" w:eastAsia="Tw Cen MT"/>
          <w:b w:val="0"/>
          <w:bCs w:val="0"/>
          <w:color w:val="939598"/>
          <w:spacing w:val="0"/>
          <w:w w:val="100"/>
          <w:sz w:val="21"/>
          <w:szCs w:val="21"/>
        </w:rPr>
        <w:t>ta</w:t>
      </w:r>
      <w:r>
        <w:rPr>
          <w:rFonts w:ascii="Tw Cen MT" w:hAnsi="Tw Cen MT" w:cs="Tw Cen MT" w:eastAsia="Tw Cen MT"/>
          <w:b w:val="0"/>
          <w:bCs w:val="0"/>
          <w:color w:val="939598"/>
          <w:spacing w:val="8"/>
          <w:w w:val="100"/>
          <w:sz w:val="21"/>
          <w:szCs w:val="21"/>
        </w:rPr>
        <w:t> </w:t>
      </w:r>
      <w:r>
        <w:rPr>
          <w:rFonts w:ascii="Tw Cen MT" w:hAnsi="Tw Cen MT" w:cs="Tw Cen MT" w:eastAsia="Tw Cen MT"/>
          <w:b w:val="0"/>
          <w:bCs w:val="0"/>
          <w:color w:val="939598"/>
          <w:spacing w:val="0"/>
          <w:w w:val="100"/>
          <w:sz w:val="21"/>
          <w:szCs w:val="21"/>
        </w:rPr>
        <w:t>CPU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sz w:val="21"/>
          <w:szCs w:val="21"/>
        </w:rPr>
      </w:r>
    </w:p>
    <w:p>
      <w:pPr>
        <w:spacing w:line="140" w:lineRule="exact" w:before="9"/>
        <w:rPr>
          <w:sz w:val="14"/>
          <w:szCs w:val="14"/>
        </w:rPr>
      </w:pPr>
      <w:r>
        <w:rPr>
          <w:sz w:val="14"/>
          <w:szCs w:val="14"/>
        </w:rPr>
      </w:r>
    </w:p>
    <w:p>
      <w:pPr>
        <w:spacing w:line="163" w:lineRule="auto"/>
        <w:ind w:left="2581" w:right="110" w:firstLine="0"/>
        <w:jc w:val="left"/>
        <w:rPr>
          <w:rFonts w:ascii="Tw Cen MT" w:hAnsi="Tw Cen MT" w:cs="Tw Cen MT" w:eastAsia="Tw Cen MT"/>
          <w:sz w:val="21"/>
          <w:szCs w:val="21"/>
        </w:rPr>
      </w:pPr>
      <w:r>
        <w:rPr>
          <w:rFonts w:ascii="Tw Cen MT" w:hAnsi="Tw Cen MT" w:cs="Tw Cen MT" w:eastAsia="Tw Cen MT"/>
          <w:b w:val="0"/>
          <w:bCs w:val="0"/>
          <w:color w:val="939598"/>
          <w:spacing w:val="-7"/>
          <w:w w:val="100"/>
          <w:sz w:val="21"/>
          <w:szCs w:val="21"/>
        </w:rPr>
        <w:t>R</w:t>
      </w:r>
      <w:r>
        <w:rPr>
          <w:rFonts w:ascii="Tw Cen MT" w:hAnsi="Tw Cen MT" w:cs="Tw Cen MT" w:eastAsia="Tw Cen MT"/>
          <w:b w:val="0"/>
          <w:bCs w:val="0"/>
          <w:color w:val="939598"/>
          <w:spacing w:val="0"/>
          <w:w w:val="100"/>
          <w:sz w:val="21"/>
          <w:szCs w:val="21"/>
        </w:rPr>
        <w:t>episa</w:t>
      </w:r>
      <w:r>
        <w:rPr>
          <w:rFonts w:ascii="Tw Cen MT" w:hAnsi="Tw Cen MT" w:cs="Tw Cen MT" w:eastAsia="Tw Cen MT"/>
          <w:b w:val="0"/>
          <w:bCs w:val="0"/>
          <w:color w:val="939598"/>
          <w:spacing w:val="7"/>
          <w:w w:val="100"/>
          <w:sz w:val="21"/>
          <w:szCs w:val="21"/>
        </w:rPr>
        <w:t> </w:t>
      </w:r>
      <w:r>
        <w:rPr>
          <w:rFonts w:ascii="Tw Cen MT" w:hAnsi="Tw Cen MT" w:cs="Tw Cen MT" w:eastAsia="Tw Cen MT"/>
          <w:b w:val="0"/>
          <w:bCs w:val="0"/>
          <w:color w:val="939598"/>
          <w:spacing w:val="0"/>
          <w:w w:val="100"/>
          <w:sz w:val="21"/>
          <w:szCs w:val="21"/>
        </w:rPr>
        <w:t>po</w:t>
      </w:r>
      <w:r>
        <w:rPr>
          <w:rFonts w:ascii="Tw Cen MT" w:hAnsi="Tw Cen MT" w:cs="Tw Cen MT" w:eastAsia="Tw Cen MT"/>
          <w:b w:val="0"/>
          <w:bCs w:val="0"/>
          <w:color w:val="939598"/>
          <w:spacing w:val="3"/>
          <w:w w:val="100"/>
          <w:sz w:val="21"/>
          <w:szCs w:val="21"/>
        </w:rPr>
        <w:t>r</w:t>
      </w:r>
      <w:r>
        <w:rPr>
          <w:rFonts w:ascii="Tw Cen MT" w:hAnsi="Tw Cen MT" w:cs="Tw Cen MT" w:eastAsia="Tw Cen MT"/>
          <w:b w:val="0"/>
          <w:bCs w:val="0"/>
          <w:color w:val="939598"/>
          <w:spacing w:val="0"/>
          <w:w w:val="100"/>
          <w:sz w:val="21"/>
          <w:szCs w:val="21"/>
        </w:rPr>
        <w:t>ta</w:t>
      </w:r>
      <w:r>
        <w:rPr>
          <w:rFonts w:ascii="Tw Cen MT" w:hAnsi="Tw Cen MT" w:cs="Tw Cen MT" w:eastAsia="Tw Cen MT"/>
          <w:b w:val="0"/>
          <w:bCs w:val="0"/>
          <w:color w:val="939598"/>
          <w:spacing w:val="8"/>
          <w:w w:val="100"/>
          <w:sz w:val="21"/>
          <w:szCs w:val="21"/>
        </w:rPr>
        <w:t> </w:t>
      </w:r>
      <w:r>
        <w:rPr>
          <w:rFonts w:ascii="Tw Cen MT" w:hAnsi="Tw Cen MT" w:cs="Tw Cen MT" w:eastAsia="Tw Cen MT"/>
          <w:b w:val="0"/>
          <w:bCs w:val="0"/>
          <w:color w:val="939598"/>
          <w:spacing w:val="0"/>
          <w:w w:val="100"/>
          <w:sz w:val="21"/>
          <w:szCs w:val="21"/>
        </w:rPr>
        <w:t>impreso</w:t>
      </w:r>
      <w:r>
        <w:rPr>
          <w:rFonts w:ascii="Tw Cen MT" w:hAnsi="Tw Cen MT" w:cs="Tw Cen MT" w:eastAsia="Tw Cen MT"/>
          <w:b w:val="0"/>
          <w:bCs w:val="0"/>
          <w:color w:val="939598"/>
          <w:spacing w:val="-3"/>
          <w:w w:val="100"/>
          <w:sz w:val="21"/>
          <w:szCs w:val="21"/>
        </w:rPr>
        <w:t>r</w:t>
      </w:r>
      <w:r>
        <w:rPr>
          <w:rFonts w:ascii="Tw Cen MT" w:hAnsi="Tw Cen MT" w:cs="Tw Cen MT" w:eastAsia="Tw Cen MT"/>
          <w:b w:val="0"/>
          <w:bCs w:val="0"/>
          <w:color w:val="939598"/>
          <w:spacing w:val="0"/>
          <w:w w:val="100"/>
          <w:sz w:val="21"/>
          <w:szCs w:val="21"/>
        </w:rPr>
        <w:t>a</w:t>
      </w:r>
      <w:r>
        <w:rPr>
          <w:rFonts w:ascii="Tw Cen MT" w:hAnsi="Tw Cen MT" w:cs="Tw Cen MT" w:eastAsia="Tw Cen MT"/>
          <w:b w:val="0"/>
          <w:bCs w:val="0"/>
          <w:color w:val="939598"/>
          <w:spacing w:val="8"/>
          <w:w w:val="100"/>
          <w:sz w:val="21"/>
          <w:szCs w:val="21"/>
        </w:rPr>
        <w:t> </w:t>
      </w:r>
      <w:r>
        <w:rPr>
          <w:rFonts w:ascii="Tw Cen MT" w:hAnsi="Tw Cen MT" w:cs="Tw Cen MT" w:eastAsia="Tw Cen MT"/>
          <w:b w:val="0"/>
          <w:bCs w:val="0"/>
          <w:color w:val="939598"/>
          <w:spacing w:val="0"/>
          <w:w w:val="100"/>
          <w:sz w:val="21"/>
          <w:szCs w:val="21"/>
        </w:rPr>
        <w:t>y</w:t>
      </w:r>
      <w:r>
        <w:rPr>
          <w:rFonts w:ascii="Tw Cen MT" w:hAnsi="Tw Cen MT" w:cs="Tw Cen MT" w:eastAsia="Tw Cen MT"/>
          <w:b w:val="0"/>
          <w:bCs w:val="0"/>
          <w:color w:val="939598"/>
          <w:spacing w:val="0"/>
          <w:w w:val="101"/>
          <w:sz w:val="21"/>
          <w:szCs w:val="21"/>
        </w:rPr>
        <w:t> </w:t>
      </w:r>
      <w:r>
        <w:rPr>
          <w:rFonts w:ascii="Tw Cen MT" w:hAnsi="Tw Cen MT" w:cs="Tw Cen MT" w:eastAsia="Tw Cen MT"/>
          <w:b w:val="0"/>
          <w:bCs w:val="0"/>
          <w:color w:val="939598"/>
          <w:spacing w:val="0"/>
          <w:w w:val="100"/>
          <w:sz w:val="21"/>
          <w:szCs w:val="21"/>
        </w:rPr>
        <w:t>repisa</w:t>
      </w:r>
      <w:r>
        <w:rPr>
          <w:rFonts w:ascii="Tw Cen MT" w:hAnsi="Tw Cen MT" w:cs="Tw Cen MT" w:eastAsia="Tw Cen MT"/>
          <w:b w:val="0"/>
          <w:bCs w:val="0"/>
          <w:color w:val="939598"/>
          <w:spacing w:val="6"/>
          <w:w w:val="100"/>
          <w:sz w:val="21"/>
          <w:szCs w:val="21"/>
        </w:rPr>
        <w:t> </w:t>
      </w:r>
      <w:r>
        <w:rPr>
          <w:rFonts w:ascii="Tw Cen MT" w:hAnsi="Tw Cen MT" w:cs="Tw Cen MT" w:eastAsia="Tw Cen MT"/>
          <w:b w:val="0"/>
          <w:bCs w:val="0"/>
          <w:color w:val="939598"/>
          <w:spacing w:val="0"/>
          <w:w w:val="100"/>
          <w:sz w:val="21"/>
          <w:szCs w:val="21"/>
        </w:rPr>
        <w:t>po</w:t>
      </w:r>
      <w:r>
        <w:rPr>
          <w:rFonts w:ascii="Tw Cen MT" w:hAnsi="Tw Cen MT" w:cs="Tw Cen MT" w:eastAsia="Tw Cen MT"/>
          <w:b w:val="0"/>
          <w:bCs w:val="0"/>
          <w:color w:val="939598"/>
          <w:spacing w:val="3"/>
          <w:w w:val="100"/>
          <w:sz w:val="21"/>
          <w:szCs w:val="21"/>
        </w:rPr>
        <w:t>r</w:t>
      </w:r>
      <w:r>
        <w:rPr>
          <w:rFonts w:ascii="Tw Cen MT" w:hAnsi="Tw Cen MT" w:cs="Tw Cen MT" w:eastAsia="Tw Cen MT"/>
          <w:b w:val="0"/>
          <w:bCs w:val="0"/>
          <w:color w:val="939598"/>
          <w:spacing w:val="0"/>
          <w:w w:val="100"/>
          <w:sz w:val="21"/>
          <w:szCs w:val="21"/>
        </w:rPr>
        <w:t>ta</w:t>
      </w:r>
      <w:r>
        <w:rPr>
          <w:rFonts w:ascii="Tw Cen MT" w:hAnsi="Tw Cen MT" w:cs="Tw Cen MT" w:eastAsia="Tw Cen MT"/>
          <w:b w:val="0"/>
          <w:bCs w:val="0"/>
          <w:color w:val="939598"/>
          <w:spacing w:val="6"/>
          <w:w w:val="100"/>
          <w:sz w:val="21"/>
          <w:szCs w:val="21"/>
        </w:rPr>
        <w:t> </w:t>
      </w:r>
      <w:r>
        <w:rPr>
          <w:rFonts w:ascii="Tw Cen MT" w:hAnsi="Tw Cen MT" w:cs="Tw Cen MT" w:eastAsia="Tw Cen MT"/>
          <w:b w:val="0"/>
          <w:bCs w:val="0"/>
          <w:color w:val="939598"/>
          <w:spacing w:val="0"/>
          <w:w w:val="100"/>
          <w:sz w:val="21"/>
          <w:szCs w:val="21"/>
        </w:rPr>
        <w:t>UPS</w:t>
      </w:r>
      <w:r>
        <w:rPr>
          <w:rFonts w:ascii="Tw Cen MT" w:hAnsi="Tw Cen MT" w:cs="Tw Cen MT" w:eastAsia="Tw Cen MT"/>
          <w:b w:val="0"/>
          <w:bCs w:val="0"/>
          <w:color w:val="939598"/>
          <w:spacing w:val="6"/>
          <w:w w:val="100"/>
          <w:sz w:val="21"/>
          <w:szCs w:val="21"/>
        </w:rPr>
        <w:t> </w:t>
      </w:r>
      <w:r>
        <w:rPr>
          <w:rFonts w:ascii="Tw Cen MT" w:hAnsi="Tw Cen MT" w:cs="Tw Cen MT" w:eastAsia="Tw Cen MT"/>
          <w:b w:val="0"/>
          <w:bCs w:val="0"/>
          <w:color w:val="939598"/>
          <w:spacing w:val="0"/>
          <w:w w:val="100"/>
          <w:sz w:val="21"/>
          <w:szCs w:val="21"/>
        </w:rPr>
        <w:t>no</w:t>
      </w:r>
      <w:r>
        <w:rPr>
          <w:rFonts w:ascii="Tw Cen MT" w:hAnsi="Tw Cen MT" w:cs="Tw Cen MT" w:eastAsia="Tw Cen MT"/>
          <w:b w:val="0"/>
          <w:bCs w:val="0"/>
          <w:color w:val="939598"/>
          <w:spacing w:val="7"/>
          <w:w w:val="100"/>
          <w:sz w:val="21"/>
          <w:szCs w:val="21"/>
        </w:rPr>
        <w:t> </w:t>
      </w:r>
      <w:r>
        <w:rPr>
          <w:rFonts w:ascii="Tw Cen MT" w:hAnsi="Tw Cen MT" w:cs="Tw Cen MT" w:eastAsia="Tw Cen MT"/>
          <w:b w:val="0"/>
          <w:bCs w:val="0"/>
          <w:color w:val="939598"/>
          <w:spacing w:val="0"/>
          <w:w w:val="100"/>
          <w:sz w:val="21"/>
          <w:szCs w:val="21"/>
        </w:rPr>
        <w:t>Break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sz w:val="21"/>
          <w:szCs w:val="21"/>
        </w:rPr>
      </w:r>
    </w:p>
    <w:p>
      <w:pPr>
        <w:spacing w:line="190" w:lineRule="exact" w:before="10"/>
        <w:rPr>
          <w:sz w:val="19"/>
          <w:szCs w:val="19"/>
        </w:rPr>
      </w:pPr>
      <w:r>
        <w:rPr/>
        <w:br w:type="column"/>
      </w:r>
      <w:r>
        <w:rPr>
          <w:sz w:val="19"/>
          <w:szCs w:val="19"/>
        </w:rPr>
      </w:r>
    </w:p>
    <w:p>
      <w:pPr>
        <w:ind w:left="0" w:right="952" w:firstLine="0"/>
        <w:jc w:val="right"/>
        <w:rPr>
          <w:rFonts w:ascii="Showcard Gothic" w:hAnsi="Showcard Gothic" w:cs="Showcard Gothic" w:eastAsia="Showcard Gothic"/>
          <w:sz w:val="13"/>
          <w:szCs w:val="13"/>
        </w:rPr>
      </w:pPr>
      <w:r>
        <w:rPr/>
        <w:pict>
          <v:group style="position:absolute;margin-left:497.999939pt;margin-top:-4.291018pt;width:16.546400pt;height:17.6681pt;mso-position-horizontal-relative:page;mso-position-vertical-relative:paragraph;z-index:-7689" coordorigin="9960,-86" coordsize="331,353">
            <v:group style="position:absolute;left:10017;top:-29;width:218;height:240" coordorigin="10017,-29" coordsize="218,240">
              <v:shape style="position:absolute;left:10017;top:-29;width:218;height:240" coordorigin="10017,-29" coordsize="218,240" path="m10017,-29l10234,-29,10234,211,10017,211,10017,-29xe" filled="t" fillcolor="#FFFFFF" stroked="f">
                <v:path arrowok="t"/>
                <v:fill type="solid"/>
              </v:shape>
            </v:group>
            <v:group style="position:absolute;left:10040;top:2;width:163;height:165" coordorigin="10040,2" coordsize="163,165">
              <v:shape style="position:absolute;left:10040;top:2;width:163;height:165" coordorigin="10040,2" coordsize="163,165" path="m10068,12l10040,47,10095,93,10050,148,10073,167,10118,111,10190,111,10147,76,10162,58,10124,58,10068,12xe" filled="t" fillcolor="#D1D3D4" stroked="f">
                <v:path arrowok="t"/>
                <v:fill type="solid"/>
              </v:shape>
              <v:shape style="position:absolute;left:10040;top:2;width:163;height:165" coordorigin="10040,2" coordsize="163,165" path="m10190,111l10118,111,10174,157,10202,121,10190,111xe" filled="t" fillcolor="#D1D3D4" stroked="f">
                <v:path arrowok="t"/>
                <v:fill type="solid"/>
              </v:shape>
              <v:shape style="position:absolute;left:10040;top:2;width:163;height:165" coordorigin="10040,2" coordsize="163,165" path="m10169,2l10124,58,10162,58,10192,20,10169,2xe" filled="t" fillcolor="#D1D3D4" stroked="f">
                <v:path arrowok="t"/>
                <v:fill type="solid"/>
              </v:shape>
            </v:group>
            <v:group style="position:absolute;left:10040;top:2;width:163;height:165" coordorigin="10040,2" coordsize="163,165">
              <v:shape style="position:absolute;left:10040;top:2;width:163;height:165" coordorigin="10040,2" coordsize="163,165" path="m10174,157l10202,121,10147,76,10192,20,10169,2,10124,58,10068,12,10040,47,10095,93,10050,148,10073,167,10118,111,10174,157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78.485962pt;margin-top:-4.291018pt;width:16.546400pt;height:17.6681pt;mso-position-horizontal-relative:page;mso-position-vertical-relative:paragraph;z-index:-7688" coordorigin="9570,-86" coordsize="331,353">
            <v:group style="position:absolute;left:9626;top:-29;width:218;height:240" coordorigin="9626,-29" coordsize="218,240">
              <v:shape style="position:absolute;left:9626;top:-29;width:218;height:240" coordorigin="9626,-29" coordsize="218,240" path="m9626,-29l9844,-29,9844,211,9626,211,9626,-29xe" filled="t" fillcolor="#FFFFFF" stroked="f">
                <v:path arrowok="t"/>
                <v:fill type="solid"/>
              </v:shape>
            </v:group>
            <v:group style="position:absolute;left:9642;top:4;width:176;height:171" coordorigin="9642,4" coordsize="176,171">
              <v:shape style="position:absolute;left:9642;top:4;width:176;height:171" coordorigin="9642,4" coordsize="176,171" path="m9682,89l9642,112,9693,159,9699,164,9704,171,9706,173,9711,175,9713,171,9714,170,9717,167,9748,131,9718,131,9709,131,9701,122,9697,114,9693,108,9684,95,9682,89xe" filled="t" fillcolor="#D1D3D4" stroked="f">
                <v:path arrowok="t"/>
                <v:fill type="solid"/>
              </v:shape>
              <v:shape style="position:absolute;left:9642;top:4;width:176;height:171" coordorigin="9642,4" coordsize="176,171" path="m9818,4l9773,49,9736,99,9728,115,9718,131,9748,131,9755,124,9757,121,9759,119,9771,106,9779,97,9788,88,9814,67,9818,64,9818,64,9818,4xe" filled="t" fillcolor="#D1D3D4" stroked="f">
                <v:path arrowok="t"/>
                <v:fill type="solid"/>
              </v:shape>
            </v:group>
            <v:group style="position:absolute;left:9642;top:4;width:176;height:171" coordorigin="9642,4" coordsize="176,171">
              <v:shape style="position:absolute;left:9642;top:4;width:176;height:171" coordorigin="9642,4" coordsize="176,171" path="m9682,89l9642,112,9693,159,9696,162,9699,164,9701,167,9704,171,9706,173,9711,175,9713,171,9714,170,9717,167,9755,124,9757,121,9759,119,9762,116,9771,106,9779,97,9788,88,9814,67,9818,64,9818,64,9818,60,9818,4,9804,15,9788,32,9746,82,9728,115,9718,131,9709,131,9701,122,9697,114,9693,108,9684,95,9682,89xe" filled="f" stroked="t" strokeweight=".216pt" strokecolor="#D1D3D4">
                <v:path arrowok="t"/>
              </v:shape>
            </v:group>
            <w10:wrap type="none"/>
          </v:group>
        </w:pic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80"/>
          <w:sz w:val="13"/>
          <w:szCs w:val="13"/>
        </w:rPr>
        <w:t>N/A</w:t>
      </w:r>
      <w:r>
        <w:rPr>
          <w:rFonts w:ascii="Showcard Gothic" w:hAnsi="Showcard Gothic" w:cs="Showcard Gothic" w:eastAsia="Showcard Gothic"/>
          <w:b w:val="0"/>
          <w:bCs w:val="0"/>
          <w:color w:val="000000"/>
          <w:spacing w:val="0"/>
          <w:w w:val="100"/>
          <w:sz w:val="13"/>
          <w:szCs w:val="13"/>
        </w:rPr>
      </w:r>
    </w:p>
    <w:p>
      <w:pPr>
        <w:spacing w:line="140" w:lineRule="exact"/>
        <w:rPr>
          <w:sz w:val="14"/>
          <w:szCs w:val="14"/>
        </w:rPr>
      </w:pPr>
      <w:r>
        <w:rPr>
          <w:sz w:val="14"/>
          <w:szCs w:val="14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2556" w:right="0" w:firstLine="0"/>
        <w:jc w:val="left"/>
        <w:rPr>
          <w:rFonts w:ascii="Tw Cen MT" w:hAnsi="Tw Cen MT" w:cs="Tw Cen MT" w:eastAsia="Tw Cen MT"/>
          <w:sz w:val="21"/>
          <w:szCs w:val="21"/>
        </w:rPr>
      </w:pPr>
      <w:r>
        <w:rPr/>
        <w:pict>
          <v:group style="position:absolute;margin-left:519.007202pt;margin-top:-36.948143pt;width:11.5259pt;height:12.71450pt;mso-position-horizontal-relative:page;mso-position-vertical-relative:paragraph;z-index:-7670" coordorigin="10380,-739" coordsize="231,254">
            <v:shape style="position:absolute;left:10380;top:-739;width:231;height:254" coordorigin="10380,-739" coordsize="231,254" path="m10380,-739l10611,-739,10611,-485,10380,-485,10380,-739xe" filled="t" fillcolor="#FFFFFF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97.999939pt;margin-top:12.687306pt;width:16.546400pt;height:17.6681pt;mso-position-horizontal-relative:page;mso-position-vertical-relative:paragraph;z-index:-7669" coordorigin="9960,254" coordsize="331,353">
            <v:group style="position:absolute;left:10017;top:310;width:218;height:240" coordorigin="10017,310" coordsize="218,240">
              <v:shape style="position:absolute;left:10017;top:310;width:218;height:240" coordorigin="10017,310" coordsize="218,240" path="m10017,310l10234,310,10234,550,10017,550,10017,310xe" filled="t" fillcolor="#FFFFFF" stroked="f">
                <v:path arrowok="t"/>
                <v:fill type="solid"/>
              </v:shape>
            </v:group>
            <v:group style="position:absolute;left:10040;top:341;width:163;height:165" coordorigin="10040,341" coordsize="163,165">
              <v:shape style="position:absolute;left:10040;top:341;width:163;height:165" coordorigin="10040,341" coordsize="163,165" path="m10068,352l10040,387,10095,432,10050,488,10073,506,10118,451,10190,451,10147,416,10162,397,10124,397,10068,352xe" filled="t" fillcolor="#D1D3D4" stroked="f">
                <v:path arrowok="t"/>
                <v:fill type="solid"/>
              </v:shape>
              <v:shape style="position:absolute;left:10040;top:341;width:163;height:165" coordorigin="10040,341" coordsize="163,165" path="m10190,451l10118,451,10174,496,10202,461,10190,451xe" filled="t" fillcolor="#D1D3D4" stroked="f">
                <v:path arrowok="t"/>
                <v:fill type="solid"/>
              </v:shape>
              <v:shape style="position:absolute;left:10040;top:341;width:163;height:165" coordorigin="10040,341" coordsize="163,165" path="m10169,341l10124,397,10162,397,10192,360,10169,341xe" filled="t" fillcolor="#D1D3D4" stroked="f">
                <v:path arrowok="t"/>
                <v:fill type="solid"/>
              </v:shape>
            </v:group>
            <v:group style="position:absolute;left:10040;top:341;width:163;height:165" coordorigin="10040,341" coordsize="163,165">
              <v:shape style="position:absolute;left:10040;top:341;width:163;height:165" coordorigin="10040,341" coordsize="163,165" path="m10174,496l10202,461,10147,416,10192,360,10169,341,10124,397,10068,352,10040,387,10095,432,10050,488,10073,506,10118,451,10174,496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78.485962pt;margin-top:12.687306pt;width:16.546400pt;height:17.6681pt;mso-position-horizontal-relative:page;mso-position-vertical-relative:paragraph;z-index:-7668" coordorigin="9570,254" coordsize="331,353">
            <v:group style="position:absolute;left:9626;top:310;width:218;height:240" coordorigin="9626,310" coordsize="218,240">
              <v:shape style="position:absolute;left:9626;top:310;width:218;height:240" coordorigin="9626,310" coordsize="218,240" path="m9626,310l9844,310,9844,550,9626,550,9626,310xe" filled="t" fillcolor="#FFFFFF" stroked="f">
                <v:path arrowok="t"/>
                <v:fill type="solid"/>
              </v:shape>
            </v:group>
            <v:group style="position:absolute;left:9642;top:344;width:176;height:171" coordorigin="9642,344" coordsize="176,171">
              <v:shape style="position:absolute;left:9642;top:344;width:176;height:171" coordorigin="9642,344" coordsize="176,171" path="m9682,429l9642,451,9693,499,9699,503,9704,510,9706,513,9711,514,9713,511,9714,509,9717,506,9748,471,9718,471,9709,471,9701,462,9697,454,9693,448,9684,434,9682,429xe" filled="t" fillcolor="#D1D3D4" stroked="f">
                <v:path arrowok="t"/>
                <v:fill type="solid"/>
              </v:shape>
              <v:shape style="position:absolute;left:9642;top:344;width:176;height:171" coordorigin="9642,344" coordsize="176,171" path="m9818,344l9773,388,9736,439,9728,455,9718,471,9748,471,9755,463,9757,460,9759,459,9771,446,9779,437,9788,428,9814,406,9818,404,9818,404,9818,344xe" filled="t" fillcolor="#D1D3D4" stroked="f">
                <v:path arrowok="t"/>
                <v:fill type="solid"/>
              </v:shape>
            </v:group>
            <v:group style="position:absolute;left:9642;top:344;width:176;height:171" coordorigin="9642,344" coordsize="176,171">
              <v:shape style="position:absolute;left:9642;top:344;width:176;height:171" coordorigin="9642,344" coordsize="176,171" path="m9682,429l9642,451,9693,499,9696,501,9699,503,9701,506,9704,510,9706,513,9711,514,9713,511,9714,509,9717,506,9755,463,9757,460,9759,459,9762,456,9771,446,9779,437,9788,428,9814,406,9818,404,9818,404,9818,400,9818,344,9804,355,9788,372,9746,422,9728,455,9718,471,9709,471,9701,462,9697,454,9693,448,9684,434,9682,429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19.007202pt;margin-top:15.081757pt;width:11.5259pt;height:12.71450pt;mso-position-horizontal-relative:page;mso-position-vertical-relative:paragraph;z-index:-7667" coordorigin="10380,302" coordsize="231,254">
            <v:shape style="position:absolute;left:10380;top:302;width:231;height:254" coordorigin="10380,302" coordsize="231,254" path="m10380,302l10611,302,10611,556,10380,556,10380,302xe" filled="t" fillcolor="#FFFFFF" stroked="f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481.320587pt;margin-top:-36.507942pt;width:49.2125pt;height:11.99880pt;mso-position-horizontal-relative:page;mso-position-vertical-relative:paragraph;z-index:-7662" type="#_x0000_t202" filled="f" stroked="f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/>
                  <w:tr>
                    <w:trPr>
                      <w:trHeight w:val="240" w:hRule="exact"/>
                    </w:trPr>
                    <w:tc>
                      <w:tcPr>
                        <w:tcW w:w="218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173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18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146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3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/>
        <w:pict>
          <v:shape style="position:absolute;margin-left:481.320587pt;margin-top:15.521956pt;width:49.2125pt;height:11.99880pt;mso-position-horizontal-relative:page;mso-position-vertical-relative:paragraph;z-index:-7661" type="#_x0000_t202" filled="f" stroked="f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/>
                  <w:tr>
                    <w:trPr>
                      <w:trHeight w:val="240" w:hRule="exact"/>
                    </w:trPr>
                    <w:tc>
                      <w:tcPr>
                        <w:tcW w:w="218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173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18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146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3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rFonts w:ascii="Tw Cen MT" w:hAnsi="Tw Cen MT" w:cs="Tw Cen MT" w:eastAsia="Tw Cen MT"/>
          <w:b/>
          <w:bCs/>
          <w:color w:val="231F20"/>
          <w:spacing w:val="-11"/>
          <w:w w:val="100"/>
          <w:sz w:val="21"/>
          <w:szCs w:val="21"/>
        </w:rPr>
        <w:t>C</w:t>
      </w:r>
      <w:r>
        <w:rPr>
          <w:rFonts w:ascii="Tw Cen MT" w:hAnsi="Tw Cen MT" w:cs="Tw Cen MT" w:eastAsia="Tw Cen MT"/>
          <w:b/>
          <w:bCs/>
          <w:color w:val="231F20"/>
          <w:spacing w:val="-11"/>
          <w:w w:val="100"/>
          <w:sz w:val="21"/>
          <w:szCs w:val="21"/>
        </w:rPr>
        <w:t>á</w:t>
      </w:r>
      <w:r>
        <w:rPr>
          <w:rFonts w:ascii="Tw Cen MT" w:hAnsi="Tw Cen MT" w:cs="Tw Cen MT" w:eastAsia="Tw Cen MT"/>
          <w:b/>
          <w:bCs/>
          <w:color w:val="231F20"/>
          <w:spacing w:val="-11"/>
          <w:w w:val="100"/>
          <w:sz w:val="21"/>
          <w:szCs w:val="21"/>
        </w:rPr>
        <w:t>m</w:t>
      </w:r>
      <w:r>
        <w:rPr>
          <w:rFonts w:ascii="Tw Cen MT" w:hAnsi="Tw Cen MT" w:cs="Tw Cen MT" w:eastAsia="Tw Cen MT"/>
          <w:b/>
          <w:bCs/>
          <w:color w:val="231F20"/>
          <w:spacing w:val="-11"/>
          <w:w w:val="100"/>
          <w:sz w:val="21"/>
          <w:szCs w:val="21"/>
        </w:rPr>
        <w:t>a</w:t>
      </w:r>
      <w:r>
        <w:rPr>
          <w:rFonts w:ascii="Tw Cen MT" w:hAnsi="Tw Cen MT" w:cs="Tw Cen MT" w:eastAsia="Tw Cen MT"/>
          <w:b/>
          <w:bCs/>
          <w:color w:val="231F20"/>
          <w:spacing w:val="-9"/>
          <w:w w:val="100"/>
          <w:sz w:val="21"/>
          <w:szCs w:val="21"/>
        </w:rPr>
        <w:t>r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1"/>
          <w:szCs w:val="21"/>
        </w:rPr>
        <w:t>a</w:t>
      </w:r>
      <w:r>
        <w:rPr>
          <w:rFonts w:ascii="Tw Cen MT" w:hAnsi="Tw Cen MT" w:cs="Tw Cen MT" w:eastAsia="Tw Cen MT"/>
          <w:b/>
          <w:bCs/>
          <w:color w:val="231F20"/>
          <w:spacing w:val="9"/>
          <w:w w:val="100"/>
          <w:sz w:val="21"/>
          <w:szCs w:val="21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-11"/>
          <w:w w:val="100"/>
          <w:sz w:val="21"/>
          <w:szCs w:val="21"/>
        </w:rPr>
        <w:t>d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1"/>
          <w:szCs w:val="21"/>
        </w:rPr>
        <w:t>e</w:t>
      </w:r>
      <w:r>
        <w:rPr>
          <w:rFonts w:ascii="Tw Cen MT" w:hAnsi="Tw Cen MT" w:cs="Tw Cen MT" w:eastAsia="Tw Cen MT"/>
          <w:b/>
          <w:bCs/>
          <w:color w:val="231F20"/>
          <w:spacing w:val="10"/>
          <w:w w:val="100"/>
          <w:sz w:val="21"/>
          <w:szCs w:val="21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-13"/>
          <w:w w:val="100"/>
          <w:sz w:val="21"/>
          <w:szCs w:val="21"/>
        </w:rPr>
        <w:t>f</w:t>
      </w:r>
      <w:r>
        <w:rPr>
          <w:rFonts w:ascii="Tw Cen MT" w:hAnsi="Tw Cen MT" w:cs="Tw Cen MT" w:eastAsia="Tw Cen MT"/>
          <w:b/>
          <w:bCs/>
          <w:color w:val="231F20"/>
          <w:spacing w:val="-11"/>
          <w:w w:val="100"/>
          <w:sz w:val="21"/>
          <w:szCs w:val="21"/>
        </w:rPr>
        <w:t>o</w:t>
      </w:r>
      <w:r>
        <w:rPr>
          <w:rFonts w:ascii="Tw Cen MT" w:hAnsi="Tw Cen MT" w:cs="Tw Cen MT" w:eastAsia="Tw Cen MT"/>
          <w:b/>
          <w:bCs/>
          <w:color w:val="231F20"/>
          <w:spacing w:val="-11"/>
          <w:w w:val="100"/>
          <w:sz w:val="21"/>
          <w:szCs w:val="21"/>
        </w:rPr>
        <w:t>t</w:t>
      </w:r>
      <w:r>
        <w:rPr>
          <w:rFonts w:ascii="Tw Cen MT" w:hAnsi="Tw Cen MT" w:cs="Tw Cen MT" w:eastAsia="Tw Cen MT"/>
          <w:b/>
          <w:bCs/>
          <w:color w:val="231F20"/>
          <w:spacing w:val="-11"/>
          <w:w w:val="100"/>
          <w:sz w:val="21"/>
          <w:szCs w:val="21"/>
        </w:rPr>
        <w:t>o</w:t>
      </w:r>
      <w:r>
        <w:rPr>
          <w:rFonts w:ascii="Tw Cen MT" w:hAnsi="Tw Cen MT" w:cs="Tw Cen MT" w:eastAsia="Tw Cen MT"/>
          <w:b/>
          <w:bCs/>
          <w:color w:val="231F20"/>
          <w:spacing w:val="-11"/>
          <w:w w:val="100"/>
          <w:sz w:val="21"/>
          <w:szCs w:val="21"/>
        </w:rPr>
        <w:t>g</w:t>
      </w:r>
      <w:r>
        <w:rPr>
          <w:rFonts w:ascii="Tw Cen MT" w:hAnsi="Tw Cen MT" w:cs="Tw Cen MT" w:eastAsia="Tw Cen MT"/>
          <w:b/>
          <w:bCs/>
          <w:color w:val="231F20"/>
          <w:spacing w:val="-9"/>
          <w:w w:val="100"/>
          <w:sz w:val="21"/>
          <w:szCs w:val="21"/>
        </w:rPr>
        <w:t>r</w:t>
      </w:r>
      <w:r>
        <w:rPr>
          <w:rFonts w:ascii="Tw Cen MT" w:hAnsi="Tw Cen MT" w:cs="Tw Cen MT" w:eastAsia="Tw Cen MT"/>
          <w:b/>
          <w:bCs/>
          <w:color w:val="231F20"/>
          <w:spacing w:val="-11"/>
          <w:w w:val="100"/>
          <w:sz w:val="21"/>
          <w:szCs w:val="21"/>
        </w:rPr>
        <w:t>a</w:t>
      </w:r>
      <w:r>
        <w:rPr>
          <w:rFonts w:ascii="Tw Cen MT" w:hAnsi="Tw Cen MT" w:cs="Tw Cen MT" w:eastAsia="Tw Cen MT"/>
          <w:b/>
          <w:bCs/>
          <w:color w:val="231F20"/>
          <w:spacing w:val="-11"/>
          <w:w w:val="100"/>
          <w:sz w:val="21"/>
          <w:szCs w:val="21"/>
        </w:rPr>
        <w:t>f</w:t>
      </w:r>
      <w:r>
        <w:rPr>
          <w:rFonts w:ascii="Tw Cen MT" w:hAnsi="Tw Cen MT" w:cs="Tw Cen MT" w:eastAsia="Tw Cen MT"/>
          <w:b/>
          <w:bCs/>
          <w:color w:val="231F20"/>
          <w:spacing w:val="-11"/>
          <w:w w:val="100"/>
          <w:sz w:val="21"/>
          <w:szCs w:val="21"/>
        </w:rPr>
        <w:t>í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1"/>
          <w:szCs w:val="21"/>
        </w:rPr>
        <w:t>a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sz w:val="21"/>
          <w:szCs w:val="21"/>
        </w:rPr>
      </w:r>
    </w:p>
    <w:p>
      <w:pPr>
        <w:spacing w:line="110" w:lineRule="exact" w:before="1"/>
        <w:rPr>
          <w:sz w:val="11"/>
          <w:szCs w:val="11"/>
        </w:rPr>
      </w:pPr>
      <w:r>
        <w:rPr>
          <w:sz w:val="11"/>
          <w:szCs w:val="11"/>
        </w:rPr>
      </w:r>
    </w:p>
    <w:p>
      <w:pPr>
        <w:ind w:left="0" w:right="952" w:firstLine="0"/>
        <w:jc w:val="right"/>
        <w:rPr>
          <w:rFonts w:ascii="Showcard Gothic" w:hAnsi="Showcard Gothic" w:cs="Showcard Gothic" w:eastAsia="Showcard Gothic"/>
          <w:sz w:val="13"/>
          <w:szCs w:val="13"/>
        </w:rPr>
      </w:pP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80"/>
          <w:sz w:val="13"/>
          <w:szCs w:val="13"/>
        </w:rPr>
        <w:t>N/A</w:t>
      </w:r>
      <w:r>
        <w:rPr>
          <w:rFonts w:ascii="Showcard Gothic" w:hAnsi="Showcard Gothic" w:cs="Showcard Gothic" w:eastAsia="Showcard Gothic"/>
          <w:b w:val="0"/>
          <w:bCs w:val="0"/>
          <w:color w:val="000000"/>
          <w:spacing w:val="0"/>
          <w:w w:val="100"/>
          <w:sz w:val="13"/>
          <w:szCs w:val="13"/>
        </w:rPr>
      </w:r>
    </w:p>
    <w:p>
      <w:pPr>
        <w:spacing w:after="0"/>
        <w:jc w:val="right"/>
        <w:rPr>
          <w:rFonts w:ascii="Showcard Gothic" w:hAnsi="Showcard Gothic" w:cs="Showcard Gothic" w:eastAsia="Showcard Gothic"/>
          <w:sz w:val="13"/>
          <w:szCs w:val="13"/>
        </w:rPr>
        <w:sectPr>
          <w:type w:val="continuous"/>
          <w:pgSz w:w="12240" w:h="15840"/>
          <w:pgMar w:top="1020" w:bottom="280" w:left="720" w:right="700"/>
          <w:cols w:num="2" w:equalWidth="0">
            <w:col w:w="4980" w:space="1197"/>
            <w:col w:w="4643"/>
          </w:cols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6"/>
        <w:rPr>
          <w:sz w:val="26"/>
          <w:szCs w:val="26"/>
        </w:rPr>
      </w:pPr>
      <w:r>
        <w:rPr>
          <w:sz w:val="26"/>
          <w:szCs w:val="26"/>
        </w:rPr>
      </w:r>
    </w:p>
    <w:p>
      <w:pPr>
        <w:spacing w:after="0" w:line="260" w:lineRule="exact"/>
        <w:rPr>
          <w:sz w:val="26"/>
          <w:szCs w:val="26"/>
        </w:rPr>
        <w:sectPr>
          <w:type w:val="continuous"/>
          <w:pgSz w:w="12240" w:h="15840"/>
          <w:pgMar w:top="1020" w:bottom="280" w:left="720" w:right="700"/>
        </w:sectPr>
      </w:pPr>
    </w:p>
    <w:p>
      <w:pPr>
        <w:spacing w:line="100" w:lineRule="exact" w:before="4"/>
        <w:rPr>
          <w:sz w:val="10"/>
          <w:szCs w:val="10"/>
        </w:rPr>
      </w:pPr>
      <w:r>
        <w:rPr>
          <w:sz w:val="10"/>
          <w:szCs w:val="10"/>
        </w:rPr>
      </w:r>
    </w:p>
    <w:p>
      <w:pPr>
        <w:ind w:left="137" w:right="0" w:firstLine="0"/>
        <w:jc w:val="left"/>
        <w:rPr>
          <w:rFonts w:ascii="Tw Cen MT" w:hAnsi="Tw Cen MT" w:cs="Tw Cen MT" w:eastAsia="Tw Cen MT"/>
          <w:sz w:val="20"/>
          <w:szCs w:val="20"/>
        </w:rPr>
      </w:pP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0"/>
          <w:szCs w:val="20"/>
        </w:rPr>
        <w:t>Escanner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sz w:val="20"/>
          <w:szCs w:val="20"/>
        </w:rPr>
      </w:r>
    </w:p>
    <w:p>
      <w:pPr>
        <w:spacing w:line="640" w:lineRule="atLeast" w:before="45"/>
        <w:ind w:left="127" w:right="510" w:firstLine="0"/>
        <w:jc w:val="left"/>
        <w:rPr>
          <w:rFonts w:ascii="Tw Cen MT" w:hAnsi="Tw Cen MT" w:cs="Tw Cen MT" w:eastAsia="Tw Cen MT"/>
          <w:sz w:val="20"/>
          <w:szCs w:val="20"/>
        </w:rPr>
      </w:pPr>
      <w:r>
        <w:rPr/>
        <w:pict>
          <v:shape style="position:absolute;margin-left:90.547096pt;margin-top:50.670753pt;width:36.5377pt;height:27.44765pt;mso-position-horizontal-relative:page;mso-position-vertical-relative:paragraph;z-index:-7724" type="#_x0000_t75">
            <v:imagedata r:id="rId33" o:title=""/>
          </v:shape>
        </w:pict>
      </w:r>
      <w:r>
        <w:rPr>
          <w:rFonts w:ascii="Tw Cen MT" w:hAnsi="Tw Cen MT" w:cs="Tw Cen MT" w:eastAsia="Tw Cen MT"/>
          <w:b w:val="0"/>
          <w:bCs w:val="0"/>
          <w:color w:val="231F20"/>
          <w:spacing w:val="-12"/>
          <w:w w:val="100"/>
          <w:sz w:val="20"/>
          <w:szCs w:val="20"/>
        </w:rPr>
        <w:t>P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0"/>
          <w:szCs w:val="20"/>
        </w:rPr>
        <w:t>ad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0"/>
          <w:szCs w:val="20"/>
        </w:rPr>
        <w:t> 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0"/>
          <w:szCs w:val="20"/>
        </w:rPr>
        <w:t>de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0"/>
          <w:szCs w:val="20"/>
        </w:rPr>
        <w:t> 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0"/>
          <w:szCs w:val="20"/>
        </w:rPr>
        <w:t></w:t>
      </w:r>
      <w:r>
        <w:rPr>
          <w:rFonts w:ascii="Tw Cen MT" w:hAnsi="Tw Cen MT" w:cs="Tw Cen MT" w:eastAsia="Tw Cen MT"/>
          <w:b w:val="0"/>
          <w:bCs w:val="0"/>
          <w:color w:val="231F20"/>
          <w:spacing w:val="3"/>
          <w:w w:val="100"/>
          <w:sz w:val="20"/>
          <w:szCs w:val="20"/>
        </w:rPr>
        <w:t>r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0"/>
          <w:szCs w:val="20"/>
        </w:rPr>
        <w:t>ma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0"/>
          <w:szCs w:val="20"/>
        </w:rPr>
        <w:t> 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0"/>
          <w:szCs w:val="20"/>
        </w:rPr>
        <w:t>Cáma</w:t>
      </w:r>
      <w:r>
        <w:rPr>
          <w:rFonts w:ascii="Tw Cen MT" w:hAnsi="Tw Cen MT" w:cs="Tw Cen MT" w:eastAsia="Tw Cen MT"/>
          <w:b w:val="0"/>
          <w:bCs w:val="0"/>
          <w:color w:val="231F20"/>
          <w:spacing w:val="-3"/>
          <w:w w:val="100"/>
          <w:sz w:val="20"/>
          <w:szCs w:val="20"/>
        </w:rPr>
        <w:t>r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0"/>
          <w:szCs w:val="20"/>
        </w:rPr>
        <w:t>a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sz w:val="20"/>
          <w:szCs w:val="20"/>
        </w:rPr>
      </w:r>
    </w:p>
    <w:p>
      <w:pPr>
        <w:spacing w:line="174" w:lineRule="exact"/>
        <w:ind w:left="127" w:right="0" w:firstLine="0"/>
        <w:jc w:val="left"/>
        <w:rPr>
          <w:rFonts w:ascii="Tw Cen MT" w:hAnsi="Tw Cen MT" w:cs="Tw Cen MT" w:eastAsia="Tw Cen MT"/>
          <w:sz w:val="20"/>
          <w:szCs w:val="20"/>
        </w:rPr>
      </w:pPr>
      <w:r>
        <w:rPr/>
        <w:pict>
          <v:shape style="position:absolute;margin-left:96.808502pt;margin-top:16.208563pt;width:23.31685pt;height:36.249650pt;mso-position-horizontal-relative:page;mso-position-vertical-relative:paragraph;z-index:-7730" type="#_x0000_t75">
            <v:imagedata r:id="rId34" o:title=""/>
          </v:shape>
        </w:pict>
      </w:r>
      <w:r>
        <w:rPr>
          <w:rFonts w:ascii="Tw Cen MT" w:hAnsi="Tw Cen MT" w:cs="Tw Cen MT" w:eastAsia="Tw Cen MT"/>
          <w:b w:val="0"/>
          <w:bCs w:val="0"/>
          <w:color w:val="231F20"/>
          <w:spacing w:val="-2"/>
          <w:w w:val="100"/>
          <w:sz w:val="20"/>
          <w:szCs w:val="20"/>
        </w:rPr>
        <w:t>F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0"/>
          <w:szCs w:val="20"/>
        </w:rPr>
        <w:t>otográca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17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line="192" w:lineRule="auto"/>
        <w:ind w:left="127" w:right="683" w:hanging="0"/>
        <w:jc w:val="left"/>
        <w:rPr>
          <w:rFonts w:ascii="Tw Cen MT" w:hAnsi="Tw Cen MT" w:cs="Tw Cen MT" w:eastAsia="Tw Cen MT"/>
          <w:sz w:val="20"/>
          <w:szCs w:val="20"/>
        </w:rPr>
      </w:pPr>
      <w:r>
        <w:rPr/>
        <w:pict>
          <v:group style="position:absolute;margin-left:40.3876pt;margin-top:-126.864151pt;width:530.500200pt;height:108.43465pt;mso-position-horizontal-relative:page;mso-position-vertical-relative:paragraph;z-index:-7732" coordorigin="808,-2537" coordsize="10610,2169">
            <v:group style="position:absolute;left:845;top:-2500;width:10536;height:2" coordorigin="845,-2500" coordsize="10536,2">
              <v:shape style="position:absolute;left:845;top:-2500;width:10536;height:2" coordorigin="845,-2500" coordsize="10536,0" path="m845,-2500l11381,-2500e" filled="f" stroked="t" strokeweight="3.7pt" strokecolor="#A7A9AC">
                <v:path arrowok="t"/>
              </v:shape>
              <v:shape style="position:absolute;left:1874;top:-2421;width:605;height:647" type="#_x0000_t75">
                <v:imagedata r:id="rId35" o:title=""/>
              </v:shape>
              <v:shape style="position:absolute;left:1811;top:-1744;width:651;height:661" type="#_x0000_t75">
                <v:imagedata r:id="rId36" o:title=""/>
              </v:shape>
            </v:group>
            <v:group style="position:absolute;left:5338;top:-1569;width:361;height:398" coordorigin="5338,-1569" coordsize="361,398">
              <v:shape style="position:absolute;left:5338;top:-1569;width:361;height:398" coordorigin="5338,-1569" coordsize="361,398" path="m5338,-1569l5699,-1569,5699,-1172,5338,-1172,5338,-1569xe" filled="f" stroked="t" strokeweight="5.6693pt" strokecolor="#A7A9AC">
                <v:path arrowok="t"/>
              </v:shape>
            </v:group>
            <v:group style="position:absolute;left:5338;top:-1569;width:361;height:398" coordorigin="5338,-1569" coordsize="361,398">
              <v:shape style="position:absolute;left:5338;top:-1569;width:361;height:398" coordorigin="5338,-1569" coordsize="361,398" path="m5338,-1569l5699,-1569,5699,-1172,5338,-1172,5338,-1569xe" filled="t" fillcolor="#FFFFFF" stroked="f">
                <v:path arrowok="t"/>
                <v:fill type="solid"/>
              </v:shape>
            </v:group>
            <v:group style="position:absolute;left:4675;top:-1569;width:361;height:398" coordorigin="4675,-1569" coordsize="361,398">
              <v:shape style="position:absolute;left:4675;top:-1569;width:361;height:398" coordorigin="4675,-1569" coordsize="361,398" path="m4675,-1569l5036,-1569,5036,-1172,4675,-1172,4675,-1569xe" filled="f" stroked="t" strokeweight="5.6693pt" strokecolor="#A7A9AC">
                <v:path arrowok="t"/>
              </v:shape>
            </v:group>
            <v:group style="position:absolute;left:4675;top:-1569;width:361;height:398" coordorigin="4675,-1569" coordsize="361,398">
              <v:shape style="position:absolute;left:4675;top:-1569;width:361;height:398" coordorigin="4675,-1569" coordsize="361,398" path="m4675,-1569l5036,-1569,5036,-1172,4675,-1172,4675,-1569xe" filled="t" fillcolor="#FFFFFF" stroked="f">
                <v:path arrowok="t"/>
                <v:fill type="solid"/>
              </v:shape>
            </v:group>
            <v:group style="position:absolute;left:3342;top:-1569;width:361;height:398" coordorigin="3342,-1569" coordsize="361,398">
              <v:shape style="position:absolute;left:3342;top:-1569;width:361;height:398" coordorigin="3342,-1569" coordsize="361,398" path="m3342,-1569l3703,-1569,3703,-1172,3342,-1172,3342,-1569xe" filled="f" stroked="t" strokeweight="5.6693pt" strokecolor="#A7A9AC">
                <v:path arrowok="t"/>
              </v:shape>
            </v:group>
            <v:group style="position:absolute;left:3342;top:-1569;width:361;height:398" coordorigin="3342,-1569" coordsize="361,398">
              <v:shape style="position:absolute;left:3342;top:-1569;width:361;height:398" coordorigin="3342,-1569" coordsize="361,398" path="m3342,-1569l3703,-1569,3703,-1172,3342,-1172,3342,-1569xe" filled="t" fillcolor="#FFFFFF" stroked="f">
                <v:path arrowok="t"/>
                <v:fill type="solid"/>
              </v:shape>
            </v:group>
            <v:group style="position:absolute;left:3367;top:-1515;width:293;height:283" coordorigin="3367,-1515" coordsize="293,283">
              <v:shape style="position:absolute;left:3367;top:-1515;width:293;height:283" coordorigin="3367,-1515" coordsize="293,283" path="m3434,-1373l3367,-1336,3453,-1258,3458,-1253,3462,-1250,3471,-1238,3474,-1234,3482,-1231,3485,-1237,3488,-1240,3492,-1245,3540,-1300,3489,-1300,3480,-1302,3472,-1310,3465,-1321,3460,-1330,3448,-1348,3437,-1366,3434,-1373xe" filled="t" fillcolor="#D1D3D4" stroked="f">
                <v:path arrowok="t"/>
                <v:fill type="solid"/>
              </v:shape>
              <v:shape style="position:absolute;left:3367;top:-1515;width:293;height:283" coordorigin="3367,-1515" coordsize="293,283" path="m3660,-1515l3614,-1473,3573,-1427,3535,-1377,3507,-1324,3499,-1306,3489,-1300,3540,-1300,3555,-1316,3559,-1321,3562,-1324,3567,-1328,3580,-1344,3594,-1358,3608,-1372,3653,-1410,3659,-1415,3660,-1415,3660,-1515xe" filled="t" fillcolor="#D1D3D4" stroked="f">
                <v:path arrowok="t"/>
                <v:fill type="solid"/>
              </v:shape>
            </v:group>
            <v:group style="position:absolute;left:3367;top:-1515;width:293;height:283" coordorigin="3367,-1515" coordsize="293,283">
              <v:shape style="position:absolute;left:3367;top:-1515;width:293;height:283" coordorigin="3367,-1515" coordsize="293,283" path="m3434,-1373l3367,-1336,3453,-1258,3458,-1253,3462,-1250,3466,-1245,3471,-1238,3474,-1234,3482,-1231,3485,-1237,3488,-1240,3492,-1245,3555,-1316,3559,-1321,3562,-1324,3567,-1328,3653,-1410,3660,-1415,3660,-1421,3660,-1515,3648,-1506,3631,-1490,3586,-1443,3547,-1394,3515,-1342,3507,-1324,3499,-1306,3489,-1300,3480,-1302,3472,-1310,3465,-1321,3460,-1330,3448,-1348,3437,-1366,3434,-1373xe" filled="f" stroked="t" strokeweight=".216pt" strokecolor="#D1D3D4">
                <v:path arrowok="t"/>
              </v:shape>
            </v:group>
            <v:group style="position:absolute;left:5377;top:-1518;width:270;height:273" coordorigin="5377,-1518" coordsize="270,273">
              <v:shape style="position:absolute;left:5377;top:-1518;width:270;height:273" coordorigin="5377,-1518" coordsize="270,273" path="m5424,-1501l5377,-1443,5469,-1368,5394,-1275,5431,-1245,5507,-1337,5625,-1337,5554,-1395,5579,-1426,5516,-1426,5424,-1501xe" filled="t" fillcolor="#D1D3D4" stroked="f">
                <v:path arrowok="t"/>
                <v:fill type="solid"/>
              </v:shape>
              <v:shape style="position:absolute;left:5377;top:-1518;width:270;height:273" coordorigin="5377,-1518" coordsize="270,273" path="m5625,-1337l5507,-1337,5599,-1262,5646,-1320,5625,-1337xe" filled="t" fillcolor="#D1D3D4" stroked="f">
                <v:path arrowok="t"/>
                <v:fill type="solid"/>
              </v:shape>
              <v:shape style="position:absolute;left:5377;top:-1518;width:270;height:273" coordorigin="5377,-1518" coordsize="270,273" path="m5592,-1518l5516,-1426,5579,-1426,5629,-1487,5592,-1518xe" filled="t" fillcolor="#D1D3D4" stroked="f">
                <v:path arrowok="t"/>
                <v:fill type="solid"/>
              </v:shape>
            </v:group>
            <v:group style="position:absolute;left:5377;top:-1518;width:270;height:273" coordorigin="5377,-1518" coordsize="270,273">
              <v:shape style="position:absolute;left:5377;top:-1518;width:270;height:273" coordorigin="5377,-1518" coordsize="270,273" path="m5599,-1262l5646,-1320,5554,-1395,5629,-1487,5592,-1518,5516,-1426,5424,-1501,5377,-1443,5469,-1368,5394,-1275,5431,-1245,5507,-1337,5599,-1262xe" filled="f" stroked="t" strokeweight=".5669pt" strokecolor="#D1D3D4">
                <v:path arrowok="t"/>
              </v:shape>
            </v:group>
            <v:group style="position:absolute;left:2693;top:-1569;width:361;height:398" coordorigin="2693,-1569" coordsize="361,398">
              <v:shape style="position:absolute;left:2693;top:-1569;width:361;height:398" coordorigin="2693,-1569" coordsize="361,398" path="m2693,-1569l3054,-1569,3054,-1172,2693,-1172,2693,-1569xe" filled="f" stroked="t" strokeweight="5.6693pt" strokecolor="#A7A9AC">
                <v:path arrowok="t"/>
              </v:shape>
            </v:group>
            <v:group style="position:absolute;left:2693;top:-1569;width:361;height:398" coordorigin="2693,-1569" coordsize="361,398">
              <v:shape style="position:absolute;left:2693;top:-1569;width:361;height:398" coordorigin="2693,-1569" coordsize="361,398" path="m2693,-1569l3054,-1569,3054,-1172,2693,-1172,2693,-1569xe" filled="t" fillcolor="#FFFFFF" stroked="f">
                <v:path arrowok="t"/>
                <v:fill type="solid"/>
              </v:shape>
            </v:group>
            <v:group style="position:absolute;left:4005;top:-1569;width:361;height:398" coordorigin="4005,-1569" coordsize="361,398">
              <v:shape style="position:absolute;left:4005;top:-1569;width:361;height:398" coordorigin="4005,-1569" coordsize="361,398" path="m4005,-1569l4366,-1569,4366,-1172,4005,-1172,4005,-1569xe" filled="f" stroked="t" strokeweight="5.6693pt" strokecolor="#A7A9AC">
                <v:path arrowok="t"/>
              </v:shape>
            </v:group>
            <v:group style="position:absolute;left:4005;top:-1569;width:361;height:398" coordorigin="4005,-1569" coordsize="361,398">
              <v:shape style="position:absolute;left:4005;top:-1569;width:361;height:398" coordorigin="4005,-1569" coordsize="361,398" path="m4005,-1569l4366,-1569,4366,-1172,4005,-1172,4005,-1569xe" filled="t" fillcolor="#FFFFFF" stroked="f">
                <v:path arrowok="t"/>
                <v:fill type="solid"/>
              </v:shape>
            </v:group>
            <v:group style="position:absolute;left:3996;top:-1556;width:326;height:321" coordorigin="3996,-1556" coordsize="326,321">
              <v:shape style="position:absolute;left:3996;top:-1556;width:326;height:321" coordorigin="3996,-1556" coordsize="326,321" path="m4207,-1281l4088,-1281,4106,-1278,4126,-1261,4135,-1249,4141,-1239,4165,-1235,4178,-1242,4183,-1250,4182,-1255,4191,-1266,4200,-1273,4209,-1276,4207,-1280,4207,-1281xe" filled="t" fillcolor="#D1D3D4" stroked="f">
                <v:path arrowok="t"/>
                <v:fill type="solid"/>
              </v:shape>
              <v:shape style="position:absolute;left:3996;top:-1556;width:326;height:321" coordorigin="3996,-1556" coordsize="326,321" path="m4063,-1519l4049,-1513,4037,-1498,4037,-1492,4037,-1488,4042,-1478,4045,-1465,4008,-1418,3997,-1410,3996,-1394,3999,-1383,4005,-1374,4016,-1370,4029,-1363,4040,-1346,4045,-1335,4047,-1323,4042,-1312,4036,-1298,4041,-1284,4056,-1271,4061,-1269,4068,-1271,4076,-1276,4088,-1281,4207,-1281,4192,-1294,4184,-1302,4154,-1302,4133,-1305,4074,-1356,4066,-1398,4068,-1419,4106,-1468,4158,-1488,4282,-1488,4285,-1492,4282,-1501,4277,-1506,4236,-1506,4218,-1510,4083,-1510,4063,-1519xe" filled="t" fillcolor="#D1D3D4" stroked="f">
                <v:path arrowok="t"/>
                <v:fill type="solid"/>
              </v:shape>
              <v:shape style="position:absolute;left:3996;top:-1556;width:326;height:321" coordorigin="3996,-1556" coordsize="326,321" path="m4185,-1305l4176,-1303,4154,-1302,4184,-1302,4183,-1302,4185,-1305xe" filled="t" fillcolor="#D1D3D4" stroked="f">
                <v:path arrowok="t"/>
                <v:fill type="solid"/>
              </v:shape>
              <v:shape style="position:absolute;left:3996;top:-1556;width:326;height:321" coordorigin="3996,-1556" coordsize="326,321" path="m4282,-1488l4158,-1488,4175,-1487,4192,-1483,4245,-1432,4253,-1388,4250,-1370,4249,-1363,4249,-1363,4267,-1345,4273,-1339,4275,-1338,4276,-1345,4280,-1353,4309,-1371,4313,-1374,4321,-1383,4322,-1402,4318,-1410,4308,-1418,4293,-1425,4279,-1445,4274,-1462,4276,-1477,4282,-1488xe" filled="t" fillcolor="#D1D3D4" stroked="f">
                <v:path arrowok="t"/>
                <v:fill type="solid"/>
              </v:shape>
              <v:shape style="position:absolute;left:3996;top:-1556;width:326;height:321" coordorigin="3996,-1556" coordsize="326,321" path="m4260,-1523l4241,-1515,4236,-1506,4277,-1506,4268,-1513,4260,-1523xe" filled="t" fillcolor="#D1D3D4" stroked="f">
                <v:path arrowok="t"/>
                <v:fill type="solid"/>
              </v:shape>
              <v:shape style="position:absolute;left:3996;top:-1556;width:326;height:321" coordorigin="3996,-1556" coordsize="326,321" path="m4183,-1537l4137,-1537,4131,-1529,4119,-1519,4101,-1511,4083,-1510,4218,-1510,4199,-1519,4184,-1533,4183,-1537xe" filled="t" fillcolor="#D1D3D4" stroked="f">
                <v:path arrowok="t"/>
                <v:fill type="solid"/>
              </v:shape>
              <v:shape style="position:absolute;left:3996;top:-1556;width:326;height:321" coordorigin="3996,-1556" coordsize="326,321" path="m4165,-1556l4147,-1554,4134,-1534,4137,-1537,4183,-1537,4181,-1540,4181,-1545,4178,-1549,4165,-1556xe" filled="t" fillcolor="#D1D3D4" stroked="f">
                <v:path arrowok="t"/>
                <v:fill type="solid"/>
              </v:shape>
            </v:group>
            <v:group style="position:absolute;left:4099;top:-1453;width:250;height:252" coordorigin="4099,-1453" coordsize="250,252">
              <v:shape style="position:absolute;left:4099;top:-1453;width:250;height:252" coordorigin="4099,-1453" coordsize="250,252" path="m4264,-1329l4179,-1329,4183,-1325,4197,-1311,4211,-1297,4254,-1254,4269,-1239,4297,-1211,4316,-1201,4334,-1203,4342,-1214,4324,-1214,4311,-1219,4308,-1232,4318,-1242,4327,-1244,4344,-1244,4334,-1256,4319,-1272,4304,-1287,4274,-1319,4264,-1329xe" filled="t" fillcolor="#D1D3D4" stroked="f">
                <v:path arrowok="t"/>
                <v:fill type="solid"/>
              </v:shape>
              <v:shape style="position:absolute;left:4099;top:-1453;width:250;height:252" coordorigin="4099,-1453" coordsize="250,252" path="m4344,-1244l4327,-1244,4334,-1239,4338,-1225,4334,-1218,4324,-1214,4342,-1214,4348,-1222,4349,-1239,4344,-1244xe" filled="t" fillcolor="#D1D3D4" stroked="f">
                <v:path arrowok="t"/>
                <v:fill type="solid"/>
              </v:shape>
              <v:shape style="position:absolute;left:4099;top:-1453;width:250;height:252" coordorigin="4099,-1453" coordsize="250,252" path="m4108,-1410l4099,-1395,4101,-1374,4114,-1352,4129,-1337,4146,-1329,4166,-1326,4176,-1327,4179,-1329,4264,-1329,4261,-1332,4228,-1365,4226,-1373,4148,-1373,4140,-1377,4128,-1389,4108,-1410xe" filled="t" fillcolor="#D1D3D4" stroked="f">
                <v:path arrowok="t"/>
                <v:fill type="solid"/>
              </v:shape>
              <v:shape style="position:absolute;left:4099;top:-1453;width:250;height:252" coordorigin="4099,-1453" coordsize="250,252" path="m4194,-1443l4139,-1443,4142,-1440,4164,-1418,4166,-1416,4168,-1414,4173,-1409,4176,-1408,4177,-1397,4170,-1392,4165,-1386,4155,-1377,4148,-1373,4226,-1373,4226,-1377,4225,-1396,4219,-1417,4207,-1434,4194,-1443xe" filled="t" fillcolor="#D1D3D4" stroked="f">
                <v:path arrowok="t"/>
                <v:fill type="solid"/>
              </v:shape>
              <v:shape style="position:absolute;left:4099;top:-1453;width:250;height:252" coordorigin="4099,-1453" coordsize="250,252" path="m4147,-1453l4146,-1451,4136,-1448,4138,-1442,4139,-1443,4194,-1443,4191,-1446,4179,-1451,4170,-1453,4147,-1453xe" filled="t" fillcolor="#D1D3D4" stroked="f">
                <v:path arrowok="t"/>
                <v:fill type="solid"/>
              </v:shape>
            </v:group>
            <v:group style="position:absolute;left:5338;top:-2246;width:361;height:398" coordorigin="5338,-2246" coordsize="361,398">
              <v:shape style="position:absolute;left:5338;top:-2246;width:361;height:398" coordorigin="5338,-2246" coordsize="361,398" path="m5338,-2246l5699,-2246,5699,-1848,5338,-1848,5338,-2246xe" filled="f" stroked="t" strokeweight="5.6693pt" strokecolor="#A7A9AC">
                <v:path arrowok="t"/>
              </v:shape>
            </v:group>
            <v:group style="position:absolute;left:5338;top:-2246;width:361;height:398" coordorigin="5338,-2246" coordsize="361,398">
              <v:shape style="position:absolute;left:5338;top:-2246;width:361;height:398" coordorigin="5338,-2246" coordsize="361,398" path="m5338,-2246l5699,-2246,5699,-1848,5338,-1848,5338,-2246xe" filled="t" fillcolor="#FFFFFF" stroked="f">
                <v:path arrowok="t"/>
                <v:fill type="solid"/>
              </v:shape>
            </v:group>
            <v:group style="position:absolute;left:4675;top:-2246;width:361;height:398" coordorigin="4675,-2246" coordsize="361,398">
              <v:shape style="position:absolute;left:4675;top:-2246;width:361;height:398" coordorigin="4675,-2246" coordsize="361,398" path="m4675,-2246l5036,-2246,5036,-1848,4675,-1848,4675,-2246xe" filled="f" stroked="t" strokeweight="5.6693pt" strokecolor="#A7A9AC">
                <v:path arrowok="t"/>
              </v:shape>
            </v:group>
            <v:group style="position:absolute;left:4675;top:-2246;width:361;height:398" coordorigin="4675,-2246" coordsize="361,398">
              <v:shape style="position:absolute;left:4675;top:-2246;width:361;height:398" coordorigin="4675,-2246" coordsize="361,398" path="m4675,-2246l5036,-2246,5036,-1848,4675,-1848,4675,-2246xe" filled="t" fillcolor="#FFFFFF" stroked="f">
                <v:path arrowok="t"/>
                <v:fill type="solid"/>
              </v:shape>
            </v:group>
            <v:group style="position:absolute;left:3342;top:-2246;width:361;height:398" coordorigin="3342,-2246" coordsize="361,398">
              <v:shape style="position:absolute;left:3342;top:-2246;width:361;height:398" coordorigin="3342,-2246" coordsize="361,398" path="m3342,-2246l3703,-2246,3703,-1848,3342,-1848,3342,-2246xe" filled="f" stroked="t" strokeweight="5.6693pt" strokecolor="#A7A9AC">
                <v:path arrowok="t"/>
              </v:shape>
            </v:group>
            <v:group style="position:absolute;left:3342;top:-2246;width:361;height:398" coordorigin="3342,-2246" coordsize="361,398">
              <v:shape style="position:absolute;left:3342;top:-2246;width:361;height:398" coordorigin="3342,-2246" coordsize="361,398" path="m3342,-2246l3703,-2246,3703,-1848,3342,-1848,3342,-2246xe" filled="t" fillcolor="#FFFFFF" stroked="f">
                <v:path arrowok="t"/>
                <v:fill type="solid"/>
              </v:shape>
            </v:group>
            <v:group style="position:absolute;left:3367;top:-2191;width:293;height:283" coordorigin="3367,-2191" coordsize="293,283">
              <v:shape style="position:absolute;left:3367;top:-2191;width:293;height:283" coordorigin="3367,-2191" coordsize="293,283" path="m3434,-2050l3367,-2012,3453,-1934,3458,-1930,3462,-1926,3471,-1914,3474,-1910,3482,-1908,3485,-1914,3488,-1917,3492,-1921,3540,-1976,3489,-1976,3480,-1979,3472,-1987,3465,-1997,3460,-2006,3448,-2024,3437,-2043,3434,-2050xe" filled="t" fillcolor="#D1D3D4" stroked="f">
                <v:path arrowok="t"/>
                <v:fill type="solid"/>
              </v:shape>
              <v:shape style="position:absolute;left:3367;top:-2191;width:293;height:283" coordorigin="3367,-2191" coordsize="293,283" path="m3660,-2191l3614,-2149,3573,-2104,3535,-2053,3507,-2001,3499,-1982,3489,-1976,3540,-1976,3555,-1993,3559,-1998,3562,-2000,3567,-2005,3580,-2020,3594,-2035,3608,-2049,3653,-2087,3659,-2092,3660,-2092,3660,-2191xe" filled="t" fillcolor="#D1D3D4" stroked="f">
                <v:path arrowok="t"/>
                <v:fill type="solid"/>
              </v:shape>
            </v:group>
            <v:group style="position:absolute;left:3367;top:-2191;width:293;height:283" coordorigin="3367,-2191" coordsize="293,283">
              <v:shape style="position:absolute;left:3367;top:-2191;width:293;height:283" coordorigin="3367,-2191" coordsize="293,283" path="m3434,-2050l3367,-2012,3453,-1934,3458,-1930,3462,-1926,3466,-1921,3471,-1914,3474,-1910,3482,-1908,3485,-1914,3488,-1917,3492,-1921,3555,-1993,3559,-1998,3562,-2000,3567,-2005,3653,-2087,3660,-2092,3660,-2098,3660,-2191,3648,-2182,3631,-2167,3586,-2119,3547,-2071,3515,-2018,3507,-2001,3499,-1982,3489,-1976,3480,-1979,3472,-1987,3465,-1997,3460,-2006,3448,-2024,3437,-2043,3434,-2050xe" filled="f" stroked="t" strokeweight=".216pt" strokecolor="#D1D3D4">
                <v:path arrowok="t"/>
              </v:shape>
            </v:group>
            <v:group style="position:absolute;left:5377;top:-2195;width:270;height:273" coordorigin="5377,-2195" coordsize="270,273">
              <v:shape style="position:absolute;left:5377;top:-2195;width:270;height:273" coordorigin="5377,-2195" coordsize="270,273" path="m5424,-2177l5377,-2119,5469,-2044,5394,-1952,5431,-1921,5507,-2013,5625,-2013,5554,-2072,5579,-2102,5516,-2102,5424,-2177xe" filled="t" fillcolor="#D1D3D4" stroked="f">
                <v:path arrowok="t"/>
                <v:fill type="solid"/>
              </v:shape>
              <v:shape style="position:absolute;left:5377;top:-2195;width:270;height:273" coordorigin="5377,-2195" coordsize="270,273" path="m5625,-2013l5507,-2013,5599,-1938,5646,-1996,5625,-2013xe" filled="t" fillcolor="#D1D3D4" stroked="f">
                <v:path arrowok="t"/>
                <v:fill type="solid"/>
              </v:shape>
              <v:shape style="position:absolute;left:5377;top:-2195;width:270;height:273" coordorigin="5377,-2195" coordsize="270,273" path="m5592,-2195l5516,-2102,5579,-2102,5629,-2164,5592,-2195xe" filled="t" fillcolor="#D1D3D4" stroked="f">
                <v:path arrowok="t"/>
                <v:fill type="solid"/>
              </v:shape>
            </v:group>
            <v:group style="position:absolute;left:5377;top:-2195;width:270;height:273" coordorigin="5377,-2195" coordsize="270,273">
              <v:shape style="position:absolute;left:5377;top:-2195;width:270;height:273" coordorigin="5377,-2195" coordsize="270,273" path="m5599,-1938l5646,-1996,5554,-2072,5629,-2164,5592,-2195,5516,-2102,5424,-2177,5377,-2119,5469,-2044,5394,-1952,5431,-1921,5507,-2013,5599,-1938xe" filled="f" stroked="t" strokeweight=".5669pt" strokecolor="#D1D3D4">
                <v:path arrowok="t"/>
              </v:shape>
            </v:group>
            <v:group style="position:absolute;left:2693;top:-2246;width:361;height:398" coordorigin="2693,-2246" coordsize="361,398">
              <v:shape style="position:absolute;left:2693;top:-2246;width:361;height:398" coordorigin="2693,-2246" coordsize="361,398" path="m2693,-2246l3054,-2246,3054,-1848,2693,-1848,2693,-2246xe" filled="f" stroked="t" strokeweight="5.6693pt" strokecolor="#A7A9AC">
                <v:path arrowok="t"/>
              </v:shape>
            </v:group>
            <v:group style="position:absolute;left:2693;top:-2246;width:361;height:398" coordorigin="2693,-2246" coordsize="361,398">
              <v:shape style="position:absolute;left:2693;top:-2246;width:361;height:398" coordorigin="2693,-2246" coordsize="361,398" path="m2693,-2246l3054,-2246,3054,-1848,2693,-1848,2693,-2246xe" filled="t" fillcolor="#FFFFFF" stroked="f">
                <v:path arrowok="t"/>
                <v:fill type="solid"/>
              </v:shape>
            </v:group>
            <v:group style="position:absolute;left:4005;top:-2246;width:361;height:398" coordorigin="4005,-2246" coordsize="361,398">
              <v:shape style="position:absolute;left:4005;top:-2246;width:361;height:398" coordorigin="4005,-2246" coordsize="361,398" path="m4005,-2246l4366,-2246,4366,-1848,4005,-1848,4005,-2246xe" filled="f" stroked="t" strokeweight="5.6693pt" strokecolor="#A7A9AC">
                <v:path arrowok="t"/>
              </v:shape>
            </v:group>
            <v:group style="position:absolute;left:4005;top:-2246;width:361;height:398" coordorigin="4005,-2246" coordsize="361,398">
              <v:shape style="position:absolute;left:4005;top:-2246;width:361;height:398" coordorigin="4005,-2246" coordsize="361,398" path="m4005,-2246l4366,-2246,4366,-1848,4005,-1848,4005,-2246xe" filled="t" fillcolor="#FFFFFF" stroked="f">
                <v:path arrowok="t"/>
                <v:fill type="solid"/>
              </v:shape>
            </v:group>
            <v:group style="position:absolute;left:3996;top:-2232;width:326;height:321" coordorigin="3996,-2232" coordsize="326,321">
              <v:shape style="position:absolute;left:3996;top:-2232;width:326;height:321" coordorigin="3996,-2232" coordsize="326,321" path="m4207,-1957l4088,-1957,4106,-1954,4126,-1938,4135,-1925,4141,-1916,4165,-1912,4178,-1919,4183,-1927,4182,-1932,4191,-1943,4200,-1950,4209,-1953,4207,-1957,4207,-1957xe" filled="t" fillcolor="#D1D3D4" stroked="f">
                <v:path arrowok="t"/>
                <v:fill type="solid"/>
              </v:shape>
              <v:shape style="position:absolute;left:3996;top:-2232;width:326;height:321" coordorigin="3996,-2232" coordsize="326,321" path="m4063,-2195l4049,-2190,4037,-2175,4037,-2168,4037,-2164,4042,-2155,4045,-2141,4008,-2095,3997,-2087,3996,-2071,3999,-2060,4005,-2051,4016,-2046,4029,-2040,4040,-2023,4045,-2012,4047,-2000,4042,-1989,4036,-1975,4041,-1961,4056,-1948,4061,-1945,4068,-1948,4076,-1953,4088,-1957,4207,-1957,4192,-1971,4184,-1978,4154,-1978,4133,-1982,4074,-2032,4066,-2075,4068,-2095,4106,-2144,4158,-2164,4282,-2164,4285,-2168,4282,-2178,4277,-2182,4236,-2182,4218,-2187,4083,-2187,4063,-2195xe" filled="t" fillcolor="#D1D3D4" stroked="f">
                <v:path arrowok="t"/>
                <v:fill type="solid"/>
              </v:shape>
              <v:shape style="position:absolute;left:3996;top:-2232;width:326;height:321" coordorigin="3996,-2232" coordsize="326,321" path="m4185,-1981l4176,-1980,4154,-1978,4184,-1978,4183,-1979,4185,-1981xe" filled="t" fillcolor="#D1D3D4" stroked="f">
                <v:path arrowok="t"/>
                <v:fill type="solid"/>
              </v:shape>
              <v:shape style="position:absolute;left:3996;top:-2232;width:326;height:321" coordorigin="3996,-2232" coordsize="326,321" path="m4282,-2164l4158,-2164,4175,-2163,4192,-2159,4245,-2108,4253,-2064,4250,-2047,4249,-2040,4249,-2040,4267,-2022,4273,-2016,4275,-2014,4276,-2022,4280,-2029,4309,-2048,4313,-2050,4321,-2059,4322,-2078,4318,-2087,4308,-2095,4293,-2101,4279,-2121,4274,-2139,4276,-2154,4282,-2164xe" filled="t" fillcolor="#D1D3D4" stroked="f">
                <v:path arrowok="t"/>
                <v:fill type="solid"/>
              </v:shape>
              <v:shape style="position:absolute;left:3996;top:-2232;width:326;height:321" coordorigin="3996,-2232" coordsize="326,321" path="m4260,-2200l4241,-2192,4236,-2182,4277,-2182,4268,-2190,4260,-2200xe" filled="t" fillcolor="#D1D3D4" stroked="f">
                <v:path arrowok="t"/>
                <v:fill type="solid"/>
              </v:shape>
              <v:shape style="position:absolute;left:3996;top:-2232;width:326;height:321" coordorigin="3996,-2232" coordsize="326,321" path="m4183,-2213l4137,-2213,4131,-2206,4119,-2195,4101,-2187,4083,-2187,4218,-2187,4199,-2196,4184,-2210,4183,-2213xe" filled="t" fillcolor="#D1D3D4" stroked="f">
                <v:path arrowok="t"/>
                <v:fill type="solid"/>
              </v:shape>
              <v:shape style="position:absolute;left:3996;top:-2232;width:326;height:321" coordorigin="3996,-2232" coordsize="326,321" path="m4165,-2232l4147,-2231,4134,-2211,4137,-2213,4183,-2213,4181,-2217,4181,-2221,4178,-2226,4165,-2232xe" filled="t" fillcolor="#D1D3D4" stroked="f">
                <v:path arrowok="t"/>
                <v:fill type="solid"/>
              </v:shape>
            </v:group>
            <v:group style="position:absolute;left:4099;top:-2129;width:250;height:252" coordorigin="4099,-2129" coordsize="250,252">
              <v:shape style="position:absolute;left:4099;top:-2129;width:250;height:252" coordorigin="4099,-2129" coordsize="250,252" path="m4264,-2005l4179,-2005,4183,-2002,4197,-1988,4211,-1973,4254,-1930,4269,-1915,4297,-1888,4316,-1878,4334,-1879,4342,-1890,4324,-1890,4311,-1895,4308,-1908,4318,-1918,4327,-1921,4344,-1921,4334,-1933,4319,-1949,4304,-1964,4274,-1995,4264,-2005xe" filled="t" fillcolor="#D1D3D4" stroked="f">
                <v:path arrowok="t"/>
                <v:fill type="solid"/>
              </v:shape>
              <v:shape style="position:absolute;left:4099;top:-2129;width:250;height:252" coordorigin="4099,-2129" coordsize="250,252" path="m4344,-1921l4327,-1921,4334,-1916,4338,-1902,4334,-1894,4324,-1890,4342,-1890,4348,-1899,4349,-1915,4344,-1921xe" filled="t" fillcolor="#D1D3D4" stroked="f">
                <v:path arrowok="t"/>
                <v:fill type="solid"/>
              </v:shape>
              <v:shape style="position:absolute;left:4099;top:-2129;width:250;height:252" coordorigin="4099,-2129" coordsize="250,252" path="m4108,-2086l4099,-2072,4101,-2050,4114,-2028,4129,-2014,4146,-2006,4166,-2003,4176,-2003,4179,-2005,4264,-2005,4261,-2008,4228,-2041,4226,-2050,4148,-2050,4140,-2054,4128,-2065,4108,-2086xe" filled="t" fillcolor="#D1D3D4" stroked="f">
                <v:path arrowok="t"/>
                <v:fill type="solid"/>
              </v:shape>
              <v:shape style="position:absolute;left:4099;top:-2129;width:250;height:252" coordorigin="4099,-2129" coordsize="250,252" path="m4194,-2120l4139,-2120,4142,-2117,4164,-2095,4166,-2093,4168,-2091,4173,-2086,4176,-2084,4177,-2074,4170,-2069,4165,-2063,4155,-2053,4148,-2050,4226,-2050,4226,-2054,4225,-2072,4219,-2094,4207,-2111,4194,-2120xe" filled="t" fillcolor="#D1D3D4" stroked="f">
                <v:path arrowok="t"/>
                <v:fill type="solid"/>
              </v:shape>
              <v:shape style="position:absolute;left:4099;top:-2129;width:250;height:252" coordorigin="4099,-2129" coordsize="250,252" path="m4147,-2129l4146,-2127,4136,-2124,4138,-2119,4139,-2120,4194,-2120,4191,-2123,4179,-2127,4170,-2129,4147,-2129xe" filled="t" fillcolor="#D1D3D4" stroked="f">
                <v:path arrowok="t"/>
                <v:fill type="solid"/>
              </v:shape>
              <v:shape style="position:absolute;left:7149;top:-2167;width:678;height:678" type="#_x0000_t75">
                <v:imagedata r:id="rId37" o:title=""/>
              </v:shape>
            </v:group>
            <v:group style="position:absolute;left:10706;top:-1990;width:361;height:398" coordorigin="10706,-1990" coordsize="361,398">
              <v:shape style="position:absolute;left:10706;top:-1990;width:361;height:398" coordorigin="10706,-1990" coordsize="361,398" path="m10706,-1990l11067,-1990,11067,-1592,10706,-1592,10706,-1990xe" filled="f" stroked="t" strokeweight="5.6693pt" strokecolor="#A7A9AC">
                <v:path arrowok="t"/>
              </v:shape>
            </v:group>
            <v:group style="position:absolute;left:10706;top:-1990;width:361;height:398" coordorigin="10706,-1990" coordsize="361,398">
              <v:shape style="position:absolute;left:10706;top:-1990;width:361;height:398" coordorigin="10706,-1990" coordsize="361,398" path="m10706,-1990l11067,-1990,11067,-1592,10706,-1592,10706,-1990xe" filled="t" fillcolor="#FFFFFF" stroked="f">
                <v:path arrowok="t"/>
                <v:fill type="solid"/>
              </v:shape>
            </v:group>
            <v:group style="position:absolute;left:10043;top:-1990;width:361;height:398" coordorigin="10043,-1990" coordsize="361,398">
              <v:shape style="position:absolute;left:10043;top:-1990;width:361;height:398" coordorigin="10043,-1990" coordsize="361,398" path="m10043,-1990l10404,-1990,10404,-1592,10043,-1592,10043,-1990xe" filled="f" stroked="t" strokeweight="5.6693pt" strokecolor="#A7A9AC">
                <v:path arrowok="t"/>
              </v:shape>
            </v:group>
            <v:group style="position:absolute;left:10043;top:-1990;width:361;height:398" coordorigin="10043,-1990" coordsize="361,398">
              <v:shape style="position:absolute;left:10043;top:-1990;width:361;height:398" coordorigin="10043,-1990" coordsize="361,398" path="m10043,-1990l10404,-1990,10404,-1592,10043,-1592,10043,-1990xe" filled="t" fillcolor="#FFFFFF" stroked="f">
                <v:path arrowok="t"/>
                <v:fill type="solid"/>
              </v:shape>
            </v:group>
            <v:group style="position:absolute;left:8710;top:-1990;width:361;height:398" coordorigin="8710,-1990" coordsize="361,398">
              <v:shape style="position:absolute;left:8710;top:-1990;width:361;height:398" coordorigin="8710,-1990" coordsize="361,398" path="m8710,-1990l9071,-1990,9071,-1592,8710,-1592,8710,-1990xe" filled="f" stroked="t" strokeweight="5.6693pt" strokecolor="#A7A9AC">
                <v:path arrowok="t"/>
              </v:shape>
            </v:group>
            <v:group style="position:absolute;left:8710;top:-1990;width:361;height:398" coordorigin="8710,-1990" coordsize="361,398">
              <v:shape style="position:absolute;left:8710;top:-1990;width:361;height:398" coordorigin="8710,-1990" coordsize="361,398" path="m8710,-1990l9071,-1990,9071,-1592,8710,-1592,8710,-1990xe" filled="t" fillcolor="#FFFFFF" stroked="f">
                <v:path arrowok="t"/>
                <v:fill type="solid"/>
              </v:shape>
            </v:group>
            <v:group style="position:absolute;left:8735;top:-1935;width:293;height:283" coordorigin="8735,-1935" coordsize="293,283">
              <v:shape style="position:absolute;left:8735;top:-1935;width:293;height:283" coordorigin="8735,-1935" coordsize="293,283" path="m8802,-1794l8735,-1757,8821,-1678,8826,-1674,8830,-1670,8839,-1659,8842,-1655,8850,-1652,8853,-1658,8856,-1661,8860,-1665,8908,-1720,8857,-1720,8848,-1723,8840,-1731,8833,-1741,8827,-1750,8816,-1768,8805,-1787,8802,-1794xe" filled="t" fillcolor="#D1D3D4" stroked="f">
                <v:path arrowok="t"/>
                <v:fill type="solid"/>
              </v:shape>
              <v:shape style="position:absolute;left:8735;top:-1935;width:293;height:283" coordorigin="8735,-1935" coordsize="293,283" path="m9028,-1935l8982,-1893,8941,-1848,8903,-1797,8875,-1745,8867,-1727,8857,-1720,8908,-1720,8923,-1737,8927,-1742,8930,-1744,8935,-1749,8948,-1764,8962,-1779,8976,-1793,9021,-1831,9027,-1836,9028,-1836,9028,-1935xe" filled="t" fillcolor="#D1D3D4" stroked="f">
                <v:path arrowok="t"/>
                <v:fill type="solid"/>
              </v:shape>
            </v:group>
            <v:group style="position:absolute;left:8735;top:-1935;width:293;height:283" coordorigin="8735,-1935" coordsize="293,283">
              <v:shape style="position:absolute;left:8735;top:-1935;width:293;height:283" coordorigin="8735,-1935" coordsize="293,283" path="m8802,-1794l8735,-1757,8821,-1678,8826,-1674,8830,-1670,8834,-1665,8839,-1659,8842,-1655,8850,-1652,8853,-1658,8856,-1661,8860,-1665,8923,-1737,8927,-1742,8930,-1744,8935,-1749,9021,-1831,9028,-1836,9028,-1842,9028,-1935,9016,-1926,8999,-1911,8954,-1864,8915,-1815,8883,-1762,8875,-1745,8867,-1727,8857,-1720,8848,-1723,8840,-1731,8833,-1741,8827,-1750,8816,-1768,8805,-1787,8802,-1794xe" filled="f" stroked="t" strokeweight=".216pt" strokecolor="#D1D3D4">
                <v:path arrowok="t"/>
              </v:shape>
            </v:group>
            <v:group style="position:absolute;left:10745;top:-1939;width:270;height:273" coordorigin="10745,-1939" coordsize="270,273">
              <v:shape style="position:absolute;left:10745;top:-1939;width:270;height:273" coordorigin="10745,-1939" coordsize="270,273" path="m10792,-1922l10745,-1864,10837,-1788,10762,-1696,10799,-1665,10874,-1758,10993,-1758,10922,-1816,10947,-1846,10884,-1846,10792,-1922xe" filled="t" fillcolor="#D1D3D4" stroked="f">
                <v:path arrowok="t"/>
                <v:fill type="solid"/>
              </v:shape>
              <v:shape style="position:absolute;left:10745;top:-1939;width:270;height:273" coordorigin="10745,-1939" coordsize="270,273" path="m10993,-1758l10874,-1758,10967,-1682,11014,-1741,10993,-1758xe" filled="t" fillcolor="#D1D3D4" stroked="f">
                <v:path arrowok="t"/>
                <v:fill type="solid"/>
              </v:shape>
              <v:shape style="position:absolute;left:10745;top:-1939;width:270;height:273" coordorigin="10745,-1939" coordsize="270,273" path="m10959,-1939l10884,-1846,10947,-1846,10997,-1908,10959,-1939xe" filled="t" fillcolor="#D1D3D4" stroked="f">
                <v:path arrowok="t"/>
                <v:fill type="solid"/>
              </v:shape>
            </v:group>
            <v:group style="position:absolute;left:10745;top:-1939;width:270;height:273" coordorigin="10745,-1939" coordsize="270,273">
              <v:shape style="position:absolute;left:10745;top:-1939;width:270;height:273" coordorigin="10745,-1939" coordsize="270,273" path="m10967,-1682l11014,-1741,10922,-1816,10997,-1908,10959,-1939,10884,-1846,10792,-1922,10745,-1864,10837,-1788,10762,-1696,10799,-1665,10874,-1758,10967,-1682xe" filled="f" stroked="t" strokeweight=".5669pt" strokecolor="#D1D3D4">
                <v:path arrowok="t"/>
              </v:shape>
            </v:group>
            <v:group style="position:absolute;left:8061;top:-1990;width:361;height:398" coordorigin="8061,-1990" coordsize="361,398">
              <v:shape style="position:absolute;left:8061;top:-1990;width:361;height:398" coordorigin="8061,-1990" coordsize="361,398" path="m8061,-1990l8422,-1990,8422,-1592,8061,-1592,8061,-1990xe" filled="f" stroked="t" strokeweight="5.6693pt" strokecolor="#A7A9AC">
                <v:path arrowok="t"/>
              </v:shape>
            </v:group>
            <v:group style="position:absolute;left:8061;top:-1990;width:361;height:398" coordorigin="8061,-1990" coordsize="361,398">
              <v:shape style="position:absolute;left:8061;top:-1990;width:361;height:398" coordorigin="8061,-1990" coordsize="361,398" path="m8061,-1990l8422,-1990,8422,-1592,8061,-1592,8061,-1990xe" filled="t" fillcolor="#FFFFFF" stroked="f">
                <v:path arrowok="t"/>
                <v:fill type="solid"/>
              </v:shape>
            </v:group>
            <v:group style="position:absolute;left:9373;top:-1990;width:361;height:398" coordorigin="9373,-1990" coordsize="361,398">
              <v:shape style="position:absolute;left:9373;top:-1990;width:361;height:398" coordorigin="9373,-1990" coordsize="361,398" path="m9373,-1990l9734,-1990,9734,-1592,9373,-1592,9373,-1990xe" filled="f" stroked="t" strokeweight="5.6693pt" strokecolor="#A7A9AC">
                <v:path arrowok="t"/>
              </v:shape>
            </v:group>
            <v:group style="position:absolute;left:9373;top:-1990;width:361;height:398" coordorigin="9373,-1990" coordsize="361,398">
              <v:shape style="position:absolute;left:9373;top:-1990;width:361;height:398" coordorigin="9373,-1990" coordsize="361,398" path="m9373,-1990l9734,-1990,9734,-1592,9373,-1592,9373,-1990xe" filled="t" fillcolor="#FFFFFF" stroked="f">
                <v:path arrowok="t"/>
                <v:fill type="solid"/>
              </v:shape>
            </v:group>
            <v:group style="position:absolute;left:9364;top:-1976;width:326;height:321" coordorigin="9364,-1976" coordsize="326,321">
              <v:shape style="position:absolute;left:9364;top:-1976;width:326;height:321" coordorigin="9364,-1976" coordsize="326,321" path="m9575,-1701l9456,-1701,9474,-1698,9494,-1682,9503,-1669,9509,-1660,9533,-1656,9546,-1663,9550,-1671,9550,-1676,9559,-1687,9568,-1694,9577,-1697,9575,-1701,9575,-1701xe" filled="t" fillcolor="#D1D3D4" stroked="f">
                <v:path arrowok="t"/>
                <v:fill type="solid"/>
              </v:shape>
              <v:shape style="position:absolute;left:9364;top:-1976;width:326;height:321" coordorigin="9364,-1976" coordsize="326,321" path="m9431,-1940l9417,-1934,9405,-1919,9405,-1913,9405,-1908,9409,-1899,9413,-1885,9376,-1839,9365,-1831,9364,-1815,9367,-1804,9373,-1795,9384,-1791,9396,-1784,9408,-1767,9413,-1756,9415,-1744,9410,-1733,9404,-1719,9409,-1705,9424,-1692,9429,-1690,9436,-1692,9444,-1697,9456,-1701,9575,-1701,9560,-1715,9552,-1723,9522,-1723,9501,-1726,9442,-1776,9434,-1819,9436,-1839,9473,-1889,9526,-1908,9650,-1908,9653,-1913,9650,-1922,9645,-1927,9604,-1927,9586,-1931,9451,-1931,9431,-1940xe" filled="t" fillcolor="#D1D3D4" stroked="f">
                <v:path arrowok="t"/>
                <v:fill type="solid"/>
              </v:shape>
              <v:shape style="position:absolute;left:9364;top:-1976;width:326;height:321" coordorigin="9364,-1976" coordsize="326,321" path="m9553,-1726l9544,-1724,9522,-1723,9552,-1723,9551,-1723,9553,-1726xe" filled="t" fillcolor="#D1D3D4" stroked="f">
                <v:path arrowok="t"/>
                <v:fill type="solid"/>
              </v:shape>
              <v:shape style="position:absolute;left:9364;top:-1976;width:326;height:321" coordorigin="9364,-1976" coordsize="326,321" path="m9650,-1908l9526,-1908,9543,-1908,9560,-1903,9613,-1853,9620,-1808,9618,-1791,9617,-1784,9617,-1784,9635,-1766,9641,-1760,9643,-1759,9644,-1766,9648,-1773,9677,-1792,9681,-1794,9689,-1803,9690,-1822,9686,-1831,9676,-1839,9661,-1845,9647,-1866,9642,-1883,9644,-1898,9650,-1908xe" filled="t" fillcolor="#D1D3D4" stroked="f">
                <v:path arrowok="t"/>
                <v:fill type="solid"/>
              </v:shape>
              <v:shape style="position:absolute;left:9364;top:-1976;width:326;height:321" coordorigin="9364,-1976" coordsize="326,321" path="m9628,-1944l9609,-1936,9604,-1927,9645,-1927,9636,-1934,9628,-1944xe" filled="t" fillcolor="#D1D3D4" stroked="f">
                <v:path arrowok="t"/>
                <v:fill type="solid"/>
              </v:shape>
              <v:shape style="position:absolute;left:9364;top:-1976;width:326;height:321" coordorigin="9364,-1976" coordsize="326,321" path="m9551,-1957l9505,-1957,9499,-1950,9487,-1939,9469,-1932,9451,-1931,9586,-1931,9567,-1940,9552,-1954,9551,-1957xe" filled="t" fillcolor="#D1D3D4" stroked="f">
                <v:path arrowok="t"/>
                <v:fill type="solid"/>
              </v:shape>
              <v:shape style="position:absolute;left:9364;top:-1976;width:326;height:321" coordorigin="9364,-1976" coordsize="326,321" path="m9533,-1976l9515,-1975,9502,-1955,9505,-1957,9551,-1957,9549,-1961,9548,-1966,9545,-1970,9533,-1976xe" filled="t" fillcolor="#D1D3D4" stroked="f">
                <v:path arrowok="t"/>
                <v:fill type="solid"/>
              </v:shape>
            </v:group>
            <v:group style="position:absolute;left:9467;top:-1874;width:250;height:252" coordorigin="9467,-1874" coordsize="250,252">
              <v:shape style="position:absolute;left:9467;top:-1874;width:250;height:252" coordorigin="9467,-1874" coordsize="250,252" path="m9632,-1749l9547,-1749,9551,-1746,9565,-1732,9579,-1717,9622,-1675,9637,-1660,9665,-1632,9684,-1622,9702,-1623,9710,-1634,9692,-1634,9679,-1639,9676,-1652,9686,-1663,9695,-1665,9712,-1665,9702,-1677,9687,-1693,9672,-1708,9642,-1740,9632,-1749xe" filled="t" fillcolor="#D1D3D4" stroked="f">
                <v:path arrowok="t"/>
                <v:fill type="solid"/>
              </v:shape>
              <v:shape style="position:absolute;left:9467;top:-1874;width:250;height:252" coordorigin="9467,-1874" coordsize="250,252" path="m9712,-1665l9695,-1665,9702,-1660,9706,-1646,9702,-1638,9692,-1634,9710,-1634,9716,-1643,9717,-1660,9712,-1665xe" filled="t" fillcolor="#D1D3D4" stroked="f">
                <v:path arrowok="t"/>
                <v:fill type="solid"/>
              </v:shape>
              <v:shape style="position:absolute;left:9467;top:-1874;width:250;height:252" coordorigin="9467,-1874" coordsize="250,252" path="m9475,-1830l9467,-1816,9469,-1794,9481,-1772,9496,-1758,9514,-1750,9533,-1747,9544,-1747,9547,-1749,9632,-1749,9629,-1752,9596,-1785,9594,-1794,9516,-1794,9508,-1798,9496,-1810,9475,-1830xe" filled="t" fillcolor="#D1D3D4" stroked="f">
                <v:path arrowok="t"/>
                <v:fill type="solid"/>
              </v:shape>
              <v:shape style="position:absolute;left:9467;top:-1874;width:250;height:252" coordorigin="9467,-1874" coordsize="250,252" path="m9562,-1864l9507,-1864,9510,-1861,9532,-1839,9534,-1837,9536,-1835,9541,-1830,9544,-1828,9545,-1818,9538,-1813,9533,-1807,9523,-1798,9516,-1794,9594,-1794,9593,-1798,9593,-1816,9587,-1838,9575,-1855,9562,-1864xe" filled="t" fillcolor="#D1D3D4" stroked="f">
                <v:path arrowok="t"/>
                <v:fill type="solid"/>
              </v:shape>
              <v:shape style="position:absolute;left:9467;top:-1874;width:250;height:252" coordorigin="9467,-1874" coordsize="250,252" path="m9514,-1874l9514,-1871,9504,-1868,9506,-1863,9507,-1864,9562,-1864,9559,-1867,9547,-1871,9538,-1873,9514,-1874xe" filled="t" fillcolor="#D1D3D4" stroked="f">
                <v:path arrowok="t"/>
                <v:fill type="solid"/>
              </v:shape>
              <v:shape style="position:absolute;left:7302;top:-1386;width:663;height:561" type="#_x0000_t75">
                <v:imagedata r:id="rId38" o:title=""/>
              </v:shape>
            </v:group>
            <v:group style="position:absolute;left:5348;top:-823;width:361;height:398" coordorigin="5348,-823" coordsize="361,398">
              <v:shape style="position:absolute;left:5348;top:-823;width:361;height:398" coordorigin="5348,-823" coordsize="361,398" path="m5348,-823l5709,-823,5709,-425,5348,-425,5348,-823xe" filled="f" stroked="t" strokeweight="5.6693pt" strokecolor="#A7A9AC">
                <v:path arrowok="t"/>
              </v:shape>
            </v:group>
            <v:group style="position:absolute;left:5348;top:-823;width:361;height:398" coordorigin="5348,-823" coordsize="361,398">
              <v:shape style="position:absolute;left:5348;top:-823;width:361;height:398" coordorigin="5348,-823" coordsize="361,398" path="m5348,-823l5709,-823,5709,-425,5348,-425,5348,-823xe" filled="t" fillcolor="#FFFFFF" stroked="f">
                <v:path arrowok="t"/>
                <v:fill type="solid"/>
              </v:shape>
            </v:group>
            <v:group style="position:absolute;left:4685;top:-823;width:361;height:398" coordorigin="4685,-823" coordsize="361,398">
              <v:shape style="position:absolute;left:4685;top:-823;width:361;height:398" coordorigin="4685,-823" coordsize="361,398" path="m4685,-823l5045,-823,5045,-425,4685,-425,4685,-823xe" filled="f" stroked="t" strokeweight="5.6693pt" strokecolor="#A7A9AC">
                <v:path arrowok="t"/>
              </v:shape>
            </v:group>
            <v:group style="position:absolute;left:4685;top:-823;width:361;height:398" coordorigin="4685,-823" coordsize="361,398">
              <v:shape style="position:absolute;left:4685;top:-823;width:361;height:398" coordorigin="4685,-823" coordsize="361,398" path="m4685,-823l5045,-823,5045,-425,4685,-425,4685,-823xe" filled="t" fillcolor="#FFFFFF" stroked="f">
                <v:path arrowok="t"/>
                <v:fill type="solid"/>
              </v:shape>
            </v:group>
            <v:group style="position:absolute;left:3352;top:-823;width:361;height:398" coordorigin="3352,-823" coordsize="361,398">
              <v:shape style="position:absolute;left:3352;top:-823;width:361;height:398" coordorigin="3352,-823" coordsize="361,398" path="m3352,-823l3712,-823,3712,-425,3352,-425,3352,-823xe" filled="f" stroked="t" strokeweight="5.6693pt" strokecolor="#A7A9AC">
                <v:path arrowok="t"/>
              </v:shape>
            </v:group>
            <v:group style="position:absolute;left:3352;top:-823;width:361;height:398" coordorigin="3352,-823" coordsize="361,398">
              <v:shape style="position:absolute;left:3352;top:-823;width:361;height:398" coordorigin="3352,-823" coordsize="361,398" path="m3352,-823l3712,-823,3712,-425,3352,-425,3352,-823xe" filled="t" fillcolor="#FFFFFF" stroked="f">
                <v:path arrowok="t"/>
                <v:fill type="solid"/>
              </v:shape>
            </v:group>
            <v:group style="position:absolute;left:3377;top:-768;width:293;height:283" coordorigin="3377,-768" coordsize="293,283">
              <v:shape style="position:absolute;left:3377;top:-768;width:293;height:283" coordorigin="3377,-768" coordsize="293,283" path="m3443,-627l3377,-590,3462,-511,3467,-507,3471,-503,3481,-492,3483,-488,3492,-485,3495,-491,3497,-494,3501,-498,3550,-553,3499,-553,3490,-556,3482,-564,3474,-574,3469,-583,3458,-601,3447,-620,3443,-627xe" filled="t" fillcolor="#D1D3D4" stroked="f">
                <v:path arrowok="t"/>
                <v:fill type="solid"/>
              </v:shape>
              <v:shape style="position:absolute;left:3377;top:-768;width:293;height:283" coordorigin="3377,-768" coordsize="293,283" path="m3669,-768l3624,-726,3582,-681,3545,-630,3517,-578,3508,-560,3499,-553,3550,-553,3564,-570,3568,-575,3572,-577,3576,-582,3590,-597,3603,-612,3617,-626,3663,-664,3669,-669,3670,-669,3669,-768xe" filled="t" fillcolor="#D1D3D4" stroked="f">
                <v:path arrowok="t"/>
                <v:fill type="solid"/>
              </v:shape>
            </v:group>
            <v:group style="position:absolute;left:3377;top:-768;width:293;height:283" coordorigin="3377,-768" coordsize="293,283">
              <v:shape style="position:absolute;left:3377;top:-768;width:293;height:283" coordorigin="3377,-768" coordsize="293,283" path="m3443,-627l3377,-590,3462,-511,3467,-507,3471,-503,3475,-498,3481,-492,3483,-488,3492,-485,3495,-491,3497,-494,3501,-498,3564,-570,3568,-575,3572,-577,3576,-582,3663,-664,3670,-669,3670,-675,3669,-768,3657,-759,3641,-744,3596,-697,3556,-648,3525,-595,3517,-578,3508,-560,3499,-553,3490,-556,3482,-564,3474,-574,3469,-583,3458,-601,3447,-620,3443,-627xe" filled="f" stroked="t" strokeweight=".216pt" strokecolor="#D1D3D4">
                <v:path arrowok="t"/>
              </v:shape>
            </v:group>
            <v:group style="position:absolute;left:5386;top:-772;width:270;height:273" coordorigin="5386,-772" coordsize="270,273">
              <v:shape style="position:absolute;left:5386;top:-772;width:270;height:273" coordorigin="5386,-772" coordsize="270,273" path="m5434,-755l5386,-697,5479,-621,5403,-529,5441,-498,5516,-591,5635,-591,5564,-649,5589,-679,5526,-679,5434,-755xe" filled="t" fillcolor="#D1D3D4" stroked="f">
                <v:path arrowok="t"/>
                <v:fill type="solid"/>
              </v:shape>
              <v:shape style="position:absolute;left:5386;top:-772;width:270;height:273" coordorigin="5386,-772" coordsize="270,273" path="m5635,-591l5516,-591,5608,-515,5656,-573,5635,-591xe" filled="t" fillcolor="#D1D3D4" stroked="f">
                <v:path arrowok="t"/>
                <v:fill type="solid"/>
              </v:shape>
              <v:shape style="position:absolute;left:5386;top:-772;width:270;height:273" coordorigin="5386,-772" coordsize="270,273" path="m5601,-772l5526,-679,5589,-679,5639,-741,5601,-772xe" filled="t" fillcolor="#D1D3D4" stroked="f">
                <v:path arrowok="t"/>
                <v:fill type="solid"/>
              </v:shape>
            </v:group>
            <v:group style="position:absolute;left:5386;top:-772;width:270;height:273" coordorigin="5386,-772" coordsize="270,273">
              <v:shape style="position:absolute;left:5386;top:-772;width:270;height:273" coordorigin="5386,-772" coordsize="270,273" path="m5608,-515l5656,-573,5564,-649,5639,-741,5601,-772,5526,-679,5434,-755,5386,-697,5479,-621,5403,-529,5441,-498,5516,-591,5608,-515xe" filled="f" stroked="t" strokeweight=".5669pt" strokecolor="#D1D3D4">
                <v:path arrowok="t"/>
              </v:shape>
            </v:group>
            <v:group style="position:absolute;left:2703;top:-823;width:361;height:398" coordorigin="2703,-823" coordsize="361,398">
              <v:shape style="position:absolute;left:2703;top:-823;width:361;height:398" coordorigin="2703,-823" coordsize="361,398" path="m2703,-823l3063,-823,3063,-425,2703,-425,2703,-823xe" filled="f" stroked="t" strokeweight="5.6693pt" strokecolor="#A7A9AC">
                <v:path arrowok="t"/>
              </v:shape>
            </v:group>
            <v:group style="position:absolute;left:2703;top:-823;width:361;height:398" coordorigin="2703,-823" coordsize="361,398">
              <v:shape style="position:absolute;left:2703;top:-823;width:361;height:398" coordorigin="2703,-823" coordsize="361,398" path="m2703,-823l3063,-823,3063,-425,2703,-425,2703,-823xe" filled="t" fillcolor="#FFFFFF" stroked="f">
                <v:path arrowok="t"/>
                <v:fill type="solid"/>
              </v:shape>
            </v:group>
            <v:group style="position:absolute;left:4015;top:-823;width:361;height:398" coordorigin="4015,-823" coordsize="361,398">
              <v:shape style="position:absolute;left:4015;top:-823;width:361;height:398" coordorigin="4015,-823" coordsize="361,398" path="m4015,-823l4375,-823,4375,-425,4015,-425,4015,-823xe" filled="f" stroked="t" strokeweight="5.6693pt" strokecolor="#A7A9AC">
                <v:path arrowok="t"/>
              </v:shape>
            </v:group>
            <v:group style="position:absolute;left:4015;top:-823;width:361;height:398" coordorigin="4015,-823" coordsize="361,398">
              <v:shape style="position:absolute;left:4015;top:-823;width:361;height:398" coordorigin="4015,-823" coordsize="361,398" path="m4015,-823l4375,-823,4375,-425,4015,-425,4015,-823xe" filled="t" fillcolor="#FFFFFF" stroked="f">
                <v:path arrowok="t"/>
                <v:fill type="solid"/>
              </v:shape>
            </v:group>
            <v:group style="position:absolute;left:4006;top:-809;width:326;height:321" coordorigin="4006,-809" coordsize="326,321">
              <v:shape style="position:absolute;left:4006;top:-809;width:326;height:321" coordorigin="4006,-809" coordsize="326,321" path="m4216,-534l4098,-534,4116,-531,4136,-515,4145,-502,4151,-493,4174,-489,4188,-496,4192,-504,4192,-509,4201,-520,4210,-527,4219,-530,4217,-534,4216,-534xe" filled="t" fillcolor="#D1D3D4" stroked="f">
                <v:path arrowok="t"/>
                <v:fill type="solid"/>
              </v:shape>
              <v:shape style="position:absolute;left:4006;top:-809;width:326;height:321" coordorigin="4006,-809" coordsize="326,321" path="m4072,-773l4059,-767,4047,-752,4047,-746,4047,-741,4051,-732,4055,-718,4018,-672,4007,-664,4006,-648,4008,-637,4015,-628,4026,-624,4038,-617,4050,-600,4055,-589,4057,-577,4052,-566,4046,-552,4051,-538,4066,-525,4071,-523,4078,-525,4086,-530,4098,-534,4216,-534,4202,-548,4193,-556,4164,-556,4143,-559,4083,-609,4075,-652,4078,-672,4115,-721,4167,-741,4292,-741,4294,-746,4292,-755,4286,-760,4246,-760,4228,-764,4093,-764,4072,-773xe" filled="t" fillcolor="#D1D3D4" stroked="f">
                <v:path arrowok="t"/>
                <v:fill type="solid"/>
              </v:shape>
              <v:shape style="position:absolute;left:4006;top:-809;width:326;height:321" coordorigin="4006,-809" coordsize="326,321" path="m4195,-558l4185,-557,4164,-556,4193,-556,4193,-556,4195,-558xe" filled="t" fillcolor="#D1D3D4" stroked="f">
                <v:path arrowok="t"/>
                <v:fill type="solid"/>
              </v:shape>
              <v:shape style="position:absolute;left:4006;top:-809;width:326;height:321" coordorigin="4006,-809" coordsize="326,321" path="m4292,-741l4167,-741,4185,-741,4201,-736,4255,-685,4262,-641,4259,-624,4258,-617,4258,-617,4277,-599,4282,-593,4285,-592,4286,-599,4289,-606,4318,-625,4323,-627,4331,-636,4332,-655,4328,-664,4317,-672,4302,-678,4289,-699,4283,-716,4286,-731,4292,-741xe" filled="t" fillcolor="#D1D3D4" stroked="f">
                <v:path arrowok="t"/>
                <v:fill type="solid"/>
              </v:shape>
              <v:shape style="position:absolute;left:4006;top:-809;width:326;height:321" coordorigin="4006,-809" coordsize="326,321" path="m4270,-777l4251,-769,4246,-760,4286,-760,4278,-767,4270,-777xe" filled="t" fillcolor="#D1D3D4" stroked="f">
                <v:path arrowok="t"/>
                <v:fill type="solid"/>
              </v:shape>
              <v:shape style="position:absolute;left:4006;top:-809;width:326;height:321" coordorigin="4006,-809" coordsize="326,321" path="m4192,-790l4147,-790,4141,-783,4128,-772,4111,-764,4093,-764,4228,-764,4209,-773,4194,-787,4192,-790xe" filled="t" fillcolor="#D1D3D4" stroked="f">
                <v:path arrowok="t"/>
                <v:fill type="solid"/>
              </v:shape>
              <v:shape style="position:absolute;left:4006;top:-809;width:326;height:321" coordorigin="4006,-809" coordsize="326,321" path="m4175,-809l4156,-808,4144,-788,4147,-790,4192,-790,4191,-794,4190,-799,4187,-803,4175,-809xe" filled="t" fillcolor="#D1D3D4" stroked="f">
                <v:path arrowok="t"/>
                <v:fill type="solid"/>
              </v:shape>
            </v:group>
            <v:group style="position:absolute;left:4109;top:-707;width:250;height:252" coordorigin="4109,-707" coordsize="250,252">
              <v:shape style="position:absolute;left:4109;top:-707;width:250;height:252" coordorigin="4109,-707" coordsize="250,252" path="m4273,-582l4189,-582,4193,-579,4207,-565,4221,-550,4264,-508,4279,-493,4306,-465,4326,-455,4344,-456,4351,-467,4333,-467,4321,-472,4317,-485,4327,-496,4336,-498,4354,-498,4344,-510,4329,-526,4314,-541,4283,-572,4273,-582xe" filled="t" fillcolor="#D1D3D4" stroked="f">
                <v:path arrowok="t"/>
                <v:fill type="solid"/>
              </v:shape>
              <v:shape style="position:absolute;left:4109;top:-707;width:250;height:252" coordorigin="4109,-707" coordsize="250,252" path="m4354,-498l4336,-498,4343,-493,4348,-479,4343,-471,4333,-467,4351,-467,4357,-476,4359,-493,4354,-498xe" filled="t" fillcolor="#D1D3D4" stroked="f">
                <v:path arrowok="t"/>
                <v:fill type="solid"/>
              </v:shape>
              <v:shape style="position:absolute;left:4109;top:-707;width:250;height:252" coordorigin="4109,-707" coordsize="250,252" path="m4117,-663l4109,-649,4111,-627,4123,-605,4138,-591,4156,-583,4175,-580,4185,-580,4189,-582,4273,-582,4270,-585,4237,-618,4236,-627,4158,-627,4150,-631,4138,-643,4117,-663xe" filled="t" fillcolor="#D1D3D4" stroked="f">
                <v:path arrowok="t"/>
                <v:fill type="solid"/>
              </v:shape>
              <v:shape style="position:absolute;left:4109;top:-707;width:250;height:252" coordorigin="4109,-707" coordsize="250,252" path="m4204,-697l4149,-697,4152,-694,4174,-672,4176,-670,4178,-668,4183,-663,4186,-661,4187,-651,4180,-646,4174,-640,4165,-631,4158,-627,4236,-627,4235,-631,4235,-649,4228,-671,4216,-688,4204,-697xe" filled="t" fillcolor="#D1D3D4" stroked="f">
                <v:path arrowok="t"/>
                <v:fill type="solid"/>
              </v:shape>
              <v:shape style="position:absolute;left:4109;top:-707;width:250;height:252" coordorigin="4109,-707" coordsize="250,252" path="m4156,-707l4156,-704,4146,-701,4148,-696,4149,-697,4204,-697,4200,-700,4188,-704,4180,-706,4156,-707xe" filled="t" fillcolor="#D1D3D4" stroked="f">
                <v:path arrowok="t"/>
                <v:fill type="solid"/>
              </v:shape>
            </v:group>
            <v:group style="position:absolute;left:10724;top:-1280;width:361;height:398" coordorigin="10724,-1280" coordsize="361,398">
              <v:shape style="position:absolute;left:10724;top:-1280;width:361;height:398" coordorigin="10724,-1280" coordsize="361,398" path="m10724,-1280l11085,-1280,11085,-882,10724,-882,10724,-1280xe" filled="f" stroked="t" strokeweight="5.6693pt" strokecolor="#A7A9AC">
                <v:path arrowok="t"/>
              </v:shape>
            </v:group>
            <v:group style="position:absolute;left:10724;top:-1280;width:361;height:398" coordorigin="10724,-1280" coordsize="361,398">
              <v:shape style="position:absolute;left:10724;top:-1280;width:361;height:398" coordorigin="10724,-1280" coordsize="361,398" path="m10724,-1280l11085,-1280,11085,-882,10724,-882,10724,-1280xe" filled="t" fillcolor="#FFFFFF" stroked="f">
                <v:path arrowok="t"/>
                <v:fill type="solid"/>
              </v:shape>
            </v:group>
            <v:group style="position:absolute;left:10061;top:-1280;width:361;height:398" coordorigin="10061,-1280" coordsize="361,398">
              <v:shape style="position:absolute;left:10061;top:-1280;width:361;height:398" coordorigin="10061,-1280" coordsize="361,398" path="m10061,-1280l10422,-1280,10422,-882,10061,-882,10061,-1280xe" filled="f" stroked="t" strokeweight="5.6693pt" strokecolor="#A7A9AC">
                <v:path arrowok="t"/>
              </v:shape>
            </v:group>
            <v:group style="position:absolute;left:10061;top:-1280;width:361;height:398" coordorigin="10061,-1280" coordsize="361,398">
              <v:shape style="position:absolute;left:10061;top:-1280;width:361;height:398" coordorigin="10061,-1280" coordsize="361,398" path="m10061,-1280l10422,-1280,10422,-882,10061,-882,10061,-1280xe" filled="t" fillcolor="#FFFFFF" stroked="f">
                <v:path arrowok="t"/>
                <v:fill type="solid"/>
              </v:shape>
            </v:group>
            <v:group style="position:absolute;left:8728;top:-1280;width:361;height:398" coordorigin="8728,-1280" coordsize="361,398">
              <v:shape style="position:absolute;left:8728;top:-1280;width:361;height:398" coordorigin="8728,-1280" coordsize="361,398" path="m8728,-1280l9089,-1280,9089,-882,8728,-882,8728,-1280xe" filled="f" stroked="t" strokeweight="5.6693pt" strokecolor="#A7A9AC">
                <v:path arrowok="t"/>
              </v:shape>
            </v:group>
            <v:group style="position:absolute;left:8728;top:-1280;width:361;height:398" coordorigin="8728,-1280" coordsize="361,398">
              <v:shape style="position:absolute;left:8728;top:-1280;width:361;height:398" coordorigin="8728,-1280" coordsize="361,398" path="m8728,-1280l9089,-1280,9089,-882,8728,-882,8728,-1280xe" filled="t" fillcolor="#FFFFFF" stroked="f">
                <v:path arrowok="t"/>
                <v:fill type="solid"/>
              </v:shape>
            </v:group>
            <v:group style="position:absolute;left:8753;top:-1225;width:293;height:283" coordorigin="8753,-1225" coordsize="293,283">
              <v:shape style="position:absolute;left:8753;top:-1225;width:293;height:283" coordorigin="8753,-1225" coordsize="293,283" path="m8820,-1084l8753,-1046,8839,-968,8844,-963,8848,-960,8857,-948,8860,-944,8868,-942,8871,-947,8874,-950,8878,-955,8926,-1010,8875,-1010,8866,-1013,8858,-1021,8851,-1031,8846,-1040,8834,-1058,8823,-1076,8820,-1084xe" filled="t" fillcolor="#D1D3D4" stroked="f">
                <v:path arrowok="t"/>
                <v:fill type="solid"/>
              </v:shape>
              <v:shape style="position:absolute;left:8753;top:-1225;width:293;height:283" coordorigin="8753,-1225" coordsize="293,283" path="m9046,-1225l9000,-1183,8959,-1138,8921,-1087,8893,-1035,8885,-1016,8875,-1010,8926,-1010,8941,-1027,8945,-1032,8948,-1034,8953,-1039,8966,-1054,8980,-1068,8994,-1083,9039,-1121,9045,-1125,9046,-1125,9046,-1225xe" filled="t" fillcolor="#D1D3D4" stroked="f">
                <v:path arrowok="t"/>
                <v:fill type="solid"/>
              </v:shape>
            </v:group>
            <v:group style="position:absolute;left:8753;top:-1225;width:293;height:283" coordorigin="8753,-1225" coordsize="293,283">
              <v:shape style="position:absolute;left:8753;top:-1225;width:293;height:283" coordorigin="8753,-1225" coordsize="293,283" path="m8820,-1084l8753,-1046,8839,-968,8844,-963,8848,-960,8852,-955,8857,-948,8860,-944,8868,-942,8871,-947,8874,-950,8878,-955,8941,-1027,8945,-1032,8948,-1034,8953,-1039,9039,-1121,9046,-1125,9046,-1132,9046,-1225,9034,-1216,9017,-1201,8972,-1153,8933,-1104,8901,-1052,8893,-1035,8885,-1016,8875,-1010,8866,-1013,8858,-1021,8851,-1031,8846,-1040,8834,-1058,8823,-1076,8820,-1084xe" filled="f" stroked="t" strokeweight=".216pt" strokecolor="#D1D3D4">
                <v:path arrowok="t"/>
              </v:shape>
            </v:group>
            <v:group style="position:absolute;left:10763;top:-1228;width:270;height:273" coordorigin="10763,-1228" coordsize="270,273">
              <v:shape style="position:absolute;left:10763;top:-1228;width:270;height:273" coordorigin="10763,-1228" coordsize="270,273" path="m10810,-1211l10763,-1153,10855,-1078,10780,-986,10817,-955,10893,-1047,11011,-1047,10940,-1105,10965,-1136,10902,-1136,10810,-1211xe" filled="t" fillcolor="#D1D3D4" stroked="f">
                <v:path arrowok="t"/>
                <v:fill type="solid"/>
              </v:shape>
              <v:shape style="position:absolute;left:10763;top:-1228;width:270;height:273" coordorigin="10763,-1228" coordsize="270,273" path="m11011,-1047l10893,-1047,10985,-972,11032,-1030,11011,-1047xe" filled="t" fillcolor="#D1D3D4" stroked="f">
                <v:path arrowok="t"/>
                <v:fill type="solid"/>
              </v:shape>
              <v:shape style="position:absolute;left:10763;top:-1228;width:270;height:273" coordorigin="10763,-1228" coordsize="270,273" path="m10978,-1228l10902,-1136,10965,-1136,11015,-1198,10978,-1228xe" filled="t" fillcolor="#D1D3D4" stroked="f">
                <v:path arrowok="t"/>
                <v:fill type="solid"/>
              </v:shape>
            </v:group>
            <v:group style="position:absolute;left:10763;top:-1228;width:270;height:273" coordorigin="10763,-1228" coordsize="270,273">
              <v:shape style="position:absolute;left:10763;top:-1228;width:270;height:273" coordorigin="10763,-1228" coordsize="270,273" path="m10985,-972l11032,-1030,10940,-1105,11015,-1198,10978,-1228,10902,-1136,10810,-1211,10763,-1153,10855,-1078,10780,-986,10817,-955,10893,-1047,10985,-972xe" filled="f" stroked="t" strokeweight=".5669pt" strokecolor="#D1D3D4">
                <v:path arrowok="t"/>
              </v:shape>
            </v:group>
            <v:group style="position:absolute;left:8073;top:-1280;width:361;height:398" coordorigin="8073,-1280" coordsize="361,398">
              <v:shape style="position:absolute;left:8073;top:-1280;width:361;height:398" coordorigin="8073,-1280" coordsize="361,398" path="m8073,-1280l8434,-1280,8434,-882,8073,-882,8073,-1280xe" filled="f" stroked="t" strokeweight="5.6693pt" strokecolor="#A7A9AC">
                <v:path arrowok="t"/>
              </v:shape>
            </v:group>
            <v:group style="position:absolute;left:8073;top:-1280;width:361;height:398" coordorigin="8073,-1280" coordsize="361,398">
              <v:shape style="position:absolute;left:8073;top:-1280;width:361;height:398" coordorigin="8073,-1280" coordsize="361,398" path="m8073,-1280l8434,-1280,8434,-882,8073,-882,8073,-1280xe" filled="t" fillcolor="#FFFFFF" stroked="f">
                <v:path arrowok="t"/>
                <v:fill type="solid"/>
              </v:shape>
            </v:group>
            <v:group style="position:absolute;left:9391;top:-1280;width:361;height:398" coordorigin="9391,-1280" coordsize="361,398">
              <v:shape style="position:absolute;left:9391;top:-1280;width:361;height:398" coordorigin="9391,-1280" coordsize="361,398" path="m9391,-1280l9752,-1280,9752,-882,9391,-882,9391,-1280xe" filled="f" stroked="t" strokeweight="5.6693pt" strokecolor="#A7A9AC">
                <v:path arrowok="t"/>
              </v:shape>
            </v:group>
            <v:group style="position:absolute;left:9391;top:-1280;width:361;height:398" coordorigin="9391,-1280" coordsize="361,398">
              <v:shape style="position:absolute;left:9391;top:-1280;width:361;height:398" coordorigin="9391,-1280" coordsize="361,398" path="m9391,-1280l9752,-1280,9752,-882,9391,-882,9391,-1280xe" filled="t" fillcolor="#FFFFFF" stroked="f">
                <v:path arrowok="t"/>
                <v:fill type="solid"/>
              </v:shape>
            </v:group>
            <v:group style="position:absolute;left:9382;top:-1266;width:326;height:321" coordorigin="9382,-1266" coordsize="326,321">
              <v:shape style="position:absolute;left:9382;top:-1266;width:326;height:321" coordorigin="9382,-1266" coordsize="326,321" path="m9593,-991l9474,-991,9492,-988,9512,-972,9521,-959,9527,-950,9551,-945,9564,-953,9569,-961,9568,-965,9577,-977,9586,-984,9595,-987,9593,-991,9593,-991xe" filled="t" fillcolor="#D1D3D4" stroked="f">
                <v:path arrowok="t"/>
                <v:fill type="solid"/>
              </v:shape>
              <v:shape style="position:absolute;left:9382;top:-1266;width:326;height:321" coordorigin="9382,-1266" coordsize="326,321" path="m9449,-1229l9435,-1223,9423,-1209,9423,-1202,9423,-1198,9428,-1188,9431,-1175,9394,-1129,9383,-1120,9382,-1104,9385,-1094,9391,-1084,9402,-1080,9415,-1073,9426,-1056,9431,-1045,9433,-1033,9428,-1023,9422,-1009,9427,-995,9442,-982,9447,-979,9454,-981,9463,-986,9474,-991,9593,-991,9578,-1005,9570,-1012,9540,-1012,9519,-1016,9460,-1066,9452,-1109,9455,-1129,9492,-1178,9544,-1198,9668,-1198,9671,-1202,9668,-1212,9663,-1216,9622,-1216,9604,-1221,9469,-1221,9449,-1229xe" filled="t" fillcolor="#D1D3D4" stroked="f">
                <v:path arrowok="t"/>
                <v:fill type="solid"/>
              </v:shape>
              <v:shape style="position:absolute;left:9382;top:-1266;width:326;height:321" coordorigin="9382,-1266" coordsize="326,321" path="m9571,-1015l9562,-1013,9540,-1012,9570,-1012,9569,-1013,9571,-1015xe" filled="t" fillcolor="#D1D3D4" stroked="f">
                <v:path arrowok="t"/>
                <v:fill type="solid"/>
              </v:shape>
              <v:shape style="position:absolute;left:9382;top:-1266;width:326;height:321" coordorigin="9382,-1266" coordsize="326,321" path="m9668,-1198l9544,-1198,9561,-1197,9578,-1193,9631,-1142,9639,-1098,9636,-1080,9635,-1074,9635,-1073,9653,-1055,9659,-1049,9661,-1048,9662,-1056,9666,-1063,9695,-1082,9699,-1084,9707,-1093,9708,-1112,9704,-1121,9694,-1129,9679,-1135,9665,-1155,9660,-1173,9662,-1188,9668,-1198xe" filled="t" fillcolor="#D1D3D4" stroked="f">
                <v:path arrowok="t"/>
                <v:fill type="solid"/>
              </v:shape>
              <v:shape style="position:absolute;left:9382;top:-1266;width:326;height:321" coordorigin="9382,-1266" coordsize="326,321" path="m9646,-1234l9627,-1225,9622,-1216,9663,-1216,9654,-1223,9646,-1234xe" filled="t" fillcolor="#D1D3D4" stroked="f">
                <v:path arrowok="t"/>
                <v:fill type="solid"/>
              </v:shape>
              <v:shape style="position:absolute;left:9382;top:-1266;width:326;height:321" coordorigin="9382,-1266" coordsize="326,321" path="m9569,-1247l9523,-1247,9517,-1240,9505,-1229,9487,-1221,9469,-1221,9604,-1221,9585,-1229,9570,-1243,9569,-1247xe" filled="t" fillcolor="#D1D3D4" stroked="f">
                <v:path arrowok="t"/>
                <v:fill type="solid"/>
              </v:shape>
              <v:shape style="position:absolute;left:9382;top:-1266;width:326;height:321" coordorigin="9382,-1266" coordsize="326,321" path="m9551,-1266l9533,-1264,9520,-1245,9523,-1247,9569,-1247,9567,-1250,9567,-1255,9564,-1260,9551,-1266xe" filled="t" fillcolor="#D1D3D4" stroked="f">
                <v:path arrowok="t"/>
                <v:fill type="solid"/>
              </v:shape>
            </v:group>
            <v:group style="position:absolute;left:9485;top:-1163;width:250;height:252" coordorigin="9485,-1163" coordsize="250,252">
              <v:shape style="position:absolute;left:9485;top:-1163;width:250;height:252" coordorigin="9485,-1163" coordsize="250,252" path="m9650,-1039l9565,-1039,9569,-1035,9583,-1021,9597,-1007,9640,-964,9655,-949,9683,-921,9702,-911,9720,-913,9728,-924,9710,-924,9697,-929,9694,-942,9704,-952,9713,-955,9730,-955,9720,-966,9705,-983,9690,-998,9660,-1029,9650,-1039xe" filled="t" fillcolor="#D1D3D4" stroked="f">
                <v:path arrowok="t"/>
                <v:fill type="solid"/>
              </v:shape>
              <v:shape style="position:absolute;left:9485;top:-1163;width:250;height:252" coordorigin="9485,-1163" coordsize="250,252" path="m9730,-955l9713,-955,9720,-949,9724,-935,9720,-928,9710,-924,9728,-924,9734,-933,9735,-949,9730,-955xe" filled="t" fillcolor="#D1D3D4" stroked="f">
                <v:path arrowok="t"/>
                <v:fill type="solid"/>
              </v:shape>
              <v:shape style="position:absolute;left:9485;top:-1163;width:250;height:252" coordorigin="9485,-1163" coordsize="250,252" path="m9494,-1120l9485,-1106,9487,-1084,9500,-1062,9515,-1047,9532,-1039,9552,-1037,9562,-1037,9565,-1039,9650,-1039,9647,-1042,9614,-1075,9612,-1084,9534,-1084,9526,-1087,9514,-1099,9494,-1120xe" filled="t" fillcolor="#D1D3D4" stroked="f">
                <v:path arrowok="t"/>
                <v:fill type="solid"/>
              </v:shape>
              <v:shape style="position:absolute;left:9485;top:-1163;width:250;height:252" coordorigin="9485,-1163" coordsize="250,252" path="m9580,-1154l9525,-1154,9528,-1151,9550,-1129,9552,-1126,9554,-1124,9559,-1120,9562,-1118,9563,-1108,9556,-1102,9551,-1097,9541,-1087,9534,-1084,9612,-1084,9612,-1088,9611,-1106,9605,-1128,9593,-1145,9580,-1154xe" filled="t" fillcolor="#D1D3D4" stroked="f">
                <v:path arrowok="t"/>
                <v:fill type="solid"/>
              </v:shape>
              <v:shape style="position:absolute;left:9485;top:-1163;width:250;height:252" coordorigin="9485,-1163" coordsize="250,252" path="m9533,-1163l9532,-1161,9522,-1158,9524,-1153,9525,-1154,9580,-1154,9577,-1156,9565,-1161,9556,-1163,9533,-1163xe" filled="t" fillcolor="#D1D3D4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shape style="position:absolute;margin-left:93.388397pt;margin-top:26.324739pt;width:38.77643pt;height:32.07051pt;mso-position-horizontal-relative:page;mso-position-vertical-relative:paragraph;z-index:-7723" type="#_x0000_t75">
            <v:imagedata r:id="rId39" o:title=""/>
          </v:shape>
        </w:pic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0"/>
          <w:szCs w:val="20"/>
        </w:rPr>
        <w:t>Silla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0"/>
          <w:szCs w:val="20"/>
        </w:rPr>
        <w:t> 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0"/>
          <w:szCs w:val="20"/>
        </w:rPr>
        <w:t>pa</w:t>
      </w:r>
      <w:r>
        <w:rPr>
          <w:rFonts w:ascii="Tw Cen MT" w:hAnsi="Tw Cen MT" w:cs="Tw Cen MT" w:eastAsia="Tw Cen MT"/>
          <w:b w:val="0"/>
          <w:bCs w:val="0"/>
          <w:color w:val="231F20"/>
          <w:spacing w:val="-2"/>
          <w:w w:val="100"/>
          <w:sz w:val="20"/>
          <w:szCs w:val="20"/>
        </w:rPr>
        <w:t>r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0"/>
          <w:szCs w:val="20"/>
        </w:rPr>
        <w:t>a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0"/>
          <w:szCs w:val="20"/>
        </w:rPr>
        <w:t> 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0"/>
          <w:szCs w:val="20"/>
        </w:rPr>
        <w:t>funcionario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sz w:val="20"/>
          <w:szCs w:val="20"/>
        </w:rPr>
      </w:r>
    </w:p>
    <w:p>
      <w:pPr>
        <w:spacing w:line="160" w:lineRule="exact" w:before="1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192" w:lineRule="auto"/>
        <w:ind w:left="172" w:right="495" w:firstLine="0"/>
        <w:jc w:val="left"/>
        <w:rPr>
          <w:rFonts w:ascii="Tw Cen MT" w:hAnsi="Tw Cen MT" w:cs="Tw Cen MT" w:eastAsia="Tw Cen MT"/>
          <w:sz w:val="20"/>
          <w:szCs w:val="20"/>
        </w:rPr>
      </w:pPr>
      <w:r>
        <w:rPr/>
        <w:pict>
          <v:group style="position:absolute;margin-left:165.516647pt;margin-top:23.349297pt;width:23.7022pt;height:25.562pt;mso-position-horizontal-relative:page;mso-position-vertical-relative:paragraph;z-index:-7719" coordorigin="3310,467" coordsize="474,511">
            <v:group style="position:absolute;left:3367;top:524;width:361;height:398" coordorigin="3367,524" coordsize="361,398">
              <v:shape style="position:absolute;left:3367;top:524;width:361;height:398" coordorigin="3367,524" coordsize="361,398" path="m3367,524l3728,524,3728,922,3367,922,3367,524xe" filled="f" stroked="t" strokeweight="5.6693pt" strokecolor="#A7A9AC">
                <v:path arrowok="t"/>
              </v:shape>
            </v:group>
            <v:group style="position:absolute;left:3367;top:524;width:361;height:398" coordorigin="3367,524" coordsize="361,398">
              <v:shape style="position:absolute;left:3367;top:524;width:361;height:398" coordorigin="3367,524" coordsize="361,398" path="m3367,524l3728,524,3728,922,3367,922,3367,524xe" filled="t" fillcolor="#FFFFFF" stroked="f">
                <v:path arrowok="t"/>
                <v:fill type="solid"/>
              </v:shape>
            </v:group>
            <v:group style="position:absolute;left:3393;top:579;width:293;height:283" coordorigin="3393,579" coordsize="293,283">
              <v:shape style="position:absolute;left:3393;top:579;width:293;height:283" coordorigin="3393,579" coordsize="293,283" path="m3459,720l3393,757,3478,836,3483,840,3487,843,3496,855,3499,859,3507,862,3510,856,3513,853,3517,849,3565,794,3514,794,3505,791,3497,783,3490,772,3485,763,3473,746,3462,727,3459,720xe" filled="t" fillcolor="#D1D3D4" stroked="f">
                <v:path arrowok="t"/>
                <v:fill type="solid"/>
              </v:shape>
              <v:shape style="position:absolute;left:3393;top:579;width:293;height:283" coordorigin="3393,579" coordsize="293,283" path="m3685,579l3639,620,3598,666,3560,716,3532,769,3524,787,3514,794,3565,794,3580,777,3584,772,3587,769,3592,765,3605,750,3619,735,3633,721,3678,683,3684,678,3685,678,3685,579xe" filled="t" fillcolor="#D1D3D4" stroked="f">
                <v:path arrowok="t"/>
                <v:fill type="solid"/>
              </v:shape>
            </v:group>
            <v:group style="position:absolute;left:3393;top:579;width:293;height:283" coordorigin="3393,579" coordsize="293,283">
              <v:shape style="position:absolute;left:3393;top:579;width:293;height:283" coordorigin="3393,579" coordsize="293,283" path="m3459,720l3393,757,3478,836,3483,840,3487,843,3491,849,3496,855,3499,859,3507,862,3510,856,3513,853,3517,849,3580,777,3584,772,3587,769,3592,765,3678,683,3685,678,3685,672,3685,579,3673,587,3656,603,3611,650,3572,699,3540,752,3532,769,3524,787,3514,794,3505,791,3497,783,3490,772,3485,763,3473,746,3462,727,3459,720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33.065643pt;margin-top:23.349297pt;width:23.7022pt;height:25.562pt;mso-position-horizontal-relative:page;mso-position-vertical-relative:paragraph;z-index:-7718" coordorigin="2661,467" coordsize="474,511">
            <v:group style="position:absolute;left:2718;top:524;width:361;height:398" coordorigin="2718,524" coordsize="361,398">
              <v:shape style="position:absolute;left:2718;top:524;width:361;height:398" coordorigin="2718,524" coordsize="361,398" path="m2718,524l3079,524,3079,922,2718,922,2718,524xe" filled="f" stroked="t" strokeweight="5.6693pt" strokecolor="#A7A9AC">
                <v:path arrowok="t"/>
              </v:shape>
            </v:group>
            <v:group style="position:absolute;left:2718;top:524;width:361;height:398" coordorigin="2718,524" coordsize="361,398">
              <v:shape style="position:absolute;left:2718;top:524;width:361;height:398" coordorigin="2718,524" coordsize="361,398" path="m2718,524l3079,524,3079,922,2718,922,2718,524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198.222748pt;margin-top:23.349297pt;width:24.1535pt;height:25.562pt;mso-position-horizontal-relative:page;mso-position-vertical-relative:paragraph;z-index:-7717" coordorigin="3964,467" coordsize="483,511">
            <v:group style="position:absolute;left:4030;top:524;width:361;height:398" coordorigin="4030,524" coordsize="361,398">
              <v:shape style="position:absolute;left:4030;top:524;width:361;height:398" coordorigin="4030,524" coordsize="361,398" path="m4030,524l4391,524,4391,922,4030,922,4030,524xe" filled="f" stroked="t" strokeweight="5.6693pt" strokecolor="#A7A9AC">
                <v:path arrowok="t"/>
              </v:shape>
            </v:group>
            <v:group style="position:absolute;left:4030;top:524;width:361;height:398" coordorigin="4030,524" coordsize="361,398">
              <v:shape style="position:absolute;left:4030;top:524;width:361;height:398" coordorigin="4030,524" coordsize="361,398" path="m4030,524l4391,524,4391,922,4030,922,4030,524xe" filled="t" fillcolor="#FFFFFF" stroked="f">
                <v:path arrowok="t"/>
                <v:fill type="solid"/>
              </v:shape>
            </v:group>
            <v:group style="position:absolute;left:4021;top:537;width:326;height:321" coordorigin="4021,537" coordsize="326,321">
              <v:shape style="position:absolute;left:4021;top:537;width:326;height:321" coordorigin="4021,537" coordsize="326,321" path="m4232,813l4113,813,4131,816,4151,832,4160,844,4166,854,4190,858,4203,851,4208,843,4207,838,4217,827,4225,820,4234,817,4232,813,4232,813xe" filled="t" fillcolor="#D1D3D4" stroked="f">
                <v:path arrowok="t"/>
                <v:fill type="solid"/>
              </v:shape>
              <v:shape style="position:absolute;left:4021;top:537;width:326;height:321" coordorigin="4021,537" coordsize="326,321" path="m4088,574l4075,580,4062,595,4062,601,4062,606,4067,615,4070,628,4033,675,4022,683,4021,699,4024,710,4030,719,4041,723,4054,730,4065,747,4070,758,4072,770,4067,781,4061,795,4066,809,4082,822,4086,824,4093,822,4102,817,4113,813,4232,813,4217,799,4209,791,4179,791,4158,788,4099,737,4091,695,4094,674,4131,625,4183,606,4307,606,4310,601,4307,592,4302,587,4261,587,4243,583,4108,583,4088,574xe" filled="t" fillcolor="#D1D3D4" stroked="f">
                <v:path arrowok="t"/>
                <v:fill type="solid"/>
              </v:shape>
              <v:shape style="position:absolute;left:4021;top:537;width:326;height:321" coordorigin="4021,537" coordsize="326,321" path="m4210,788l4201,790,4179,791,4209,791,4208,791,4210,788xe" filled="t" fillcolor="#D1D3D4" stroked="f">
                <v:path arrowok="t"/>
                <v:fill type="solid"/>
              </v:shape>
              <v:shape style="position:absolute;left:4021;top:537;width:326;height:321" coordorigin="4021,537" coordsize="326,321" path="m4307,606l4183,606,4200,606,4217,610,4270,661,4278,705,4275,723,4274,730,4274,730,4292,748,4298,754,4300,755,4301,748,4305,741,4334,722,4338,720,4346,711,4347,691,4343,683,4333,675,4318,668,4304,648,4299,631,4301,616,4307,606xe" filled="t" fillcolor="#D1D3D4" stroked="f">
                <v:path arrowok="t"/>
                <v:fill type="solid"/>
              </v:shape>
              <v:shape style="position:absolute;left:4021;top:537;width:326;height:321" coordorigin="4021,537" coordsize="326,321" path="m4285,570l4266,578,4261,587,4302,587,4294,580,4285,570xe" filled="t" fillcolor="#D1D3D4" stroked="f">
                <v:path arrowok="t"/>
                <v:fill type="solid"/>
              </v:shape>
              <v:shape style="position:absolute;left:4021;top:537;width:326;height:321" coordorigin="4021,537" coordsize="326,321" path="m4208,556l4163,556,4156,564,4144,574,4126,582,4108,583,4243,583,4224,574,4209,560,4208,556xe" filled="t" fillcolor="#D1D3D4" stroked="f">
                <v:path arrowok="t"/>
                <v:fill type="solid"/>
              </v:shape>
              <v:shape style="position:absolute;left:4021;top:537;width:326;height:321" coordorigin="4021,537" coordsize="326,321" path="m4190,537l4172,539,4159,559,4163,556,4208,556,4206,553,4206,548,4203,544,4190,537xe" filled="t" fillcolor="#D1D3D4" stroked="f">
                <v:path arrowok="t"/>
                <v:fill type="solid"/>
              </v:shape>
            </v:group>
            <v:group style="position:absolute;left:4124;top:640;width:250;height:252" coordorigin="4124,640" coordsize="250,252">
              <v:shape style="position:absolute;left:4124;top:640;width:250;height:252" coordorigin="4124,640" coordsize="250,252" path="m4289,764l4204,764,4208,768,4222,782,4236,796,4279,839,4294,854,4322,882,4341,892,4359,891,4367,879,4349,879,4336,874,4333,861,4343,851,4352,849,4369,849,4359,837,4344,821,4329,806,4299,774,4289,764xe" filled="t" fillcolor="#D1D3D4" stroked="f">
                <v:path arrowok="t"/>
                <v:fill type="solid"/>
              </v:shape>
              <v:shape style="position:absolute;left:4124;top:640;width:250;height:252" coordorigin="4124,640" coordsize="250,252" path="m4369,849l4352,849,4359,854,4363,868,4359,876,4349,879,4367,879,4373,871,4374,854,4369,849xe" filled="t" fillcolor="#D1D3D4" stroked="f">
                <v:path arrowok="t"/>
                <v:fill type="solid"/>
              </v:shape>
              <v:shape style="position:absolute;left:4124;top:640;width:250;height:252" coordorigin="4124,640" coordsize="250,252" path="m4133,683l4124,698,4126,719,4139,742,4154,756,4171,764,4191,767,4201,766,4204,764,4289,764,4286,762,4253,729,4251,720,4173,720,4165,716,4153,704,4133,683xe" filled="t" fillcolor="#D1D3D4" stroked="f">
                <v:path arrowok="t"/>
                <v:fill type="solid"/>
              </v:shape>
              <v:shape style="position:absolute;left:4124;top:640;width:250;height:252" coordorigin="4124,640" coordsize="250,252" path="m4219,650l4164,650,4168,653,4189,675,4191,677,4193,679,4198,684,4201,685,4203,696,4195,701,4190,707,4180,716,4173,720,4251,720,4251,716,4250,697,4244,676,4232,659,4219,650xe" filled="t" fillcolor="#D1D3D4" stroked="f">
                <v:path arrowok="t"/>
                <v:fill type="solid"/>
              </v:shape>
              <v:shape style="position:absolute;left:4124;top:640;width:250;height:252" coordorigin="4124,640" coordsize="250,252" path="m4172,640l4171,642,4161,645,4163,651,4164,650,4219,650,4216,647,4204,643,4195,640,4172,640xe" filled="t" fillcolor="#D1D3D4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0"/>
          <w:szCs w:val="20"/>
        </w:rPr>
        <w:t>Escanner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0"/>
          <w:szCs w:val="20"/>
        </w:rPr>
        <w:t> 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0"/>
          <w:szCs w:val="20"/>
        </w:rPr>
        <w:t>decadactilar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sz w:val="20"/>
          <w:szCs w:val="20"/>
        </w:rPr>
      </w:r>
    </w:p>
    <w:p>
      <w:pPr>
        <w:spacing w:line="399" w:lineRule="exact" w:before="28"/>
        <w:ind w:left="127" w:right="0" w:firstLine="0"/>
        <w:jc w:val="left"/>
        <w:rPr>
          <w:rFonts w:ascii="Showcard Gothic" w:hAnsi="Showcard Gothic" w:cs="Showcard Gothic" w:eastAsia="Showcard Gothic"/>
          <w:sz w:val="38"/>
          <w:szCs w:val="38"/>
        </w:rPr>
      </w:pPr>
      <w:r>
        <w:rPr>
          <w:spacing w:val="0"/>
          <w:w w:val="100"/>
        </w:rPr>
        <w:br w:type="column"/>
      </w:r>
      <w:r>
        <w:rPr>
          <w:rFonts w:ascii="Showcard Gothic" w:hAnsi="Showcard Gothic" w:cs="Showcard Gothic" w:eastAsia="Showcard Gothic"/>
          <w:b w:val="0"/>
          <w:bCs w:val="0"/>
          <w:color w:val="D1D3D4"/>
          <w:spacing w:val="0"/>
          <w:w w:val="100"/>
          <w:sz w:val="38"/>
          <w:szCs w:val="38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000000"/>
          <w:spacing w:val="0"/>
          <w:w w:val="100"/>
          <w:sz w:val="38"/>
          <w:szCs w:val="38"/>
        </w:rPr>
      </w:r>
    </w:p>
    <w:p>
      <w:pPr>
        <w:tabs>
          <w:tab w:pos="5495" w:val="left" w:leader="none"/>
        </w:tabs>
        <w:spacing w:line="329" w:lineRule="exact"/>
        <w:ind w:left="1770" w:right="0" w:firstLine="0"/>
        <w:jc w:val="left"/>
        <w:rPr>
          <w:rFonts w:ascii="Showcard Gothic" w:hAnsi="Showcard Gothic" w:cs="Showcard Gothic" w:eastAsia="Showcard Gothic"/>
          <w:sz w:val="38"/>
          <w:szCs w:val="38"/>
        </w:rPr>
      </w:pP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0"/>
          <w:szCs w:val="20"/>
        </w:rPr>
        <w:t>PC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0"/>
          <w:szCs w:val="20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D1D3D4"/>
          <w:spacing w:val="0"/>
          <w:w w:val="100"/>
          <w:position w:val="-7"/>
          <w:sz w:val="38"/>
          <w:szCs w:val="38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000000"/>
          <w:spacing w:val="0"/>
          <w:w w:val="100"/>
          <w:position w:val="0"/>
          <w:sz w:val="38"/>
          <w:szCs w:val="38"/>
        </w:rPr>
      </w:r>
    </w:p>
    <w:p>
      <w:pPr>
        <w:spacing w:line="365" w:lineRule="exact"/>
        <w:ind w:left="127" w:right="0" w:firstLine="0"/>
        <w:jc w:val="left"/>
        <w:rPr>
          <w:rFonts w:ascii="Showcard Gothic" w:hAnsi="Showcard Gothic" w:cs="Showcard Gothic" w:eastAsia="Showcard Gothic"/>
          <w:sz w:val="38"/>
          <w:szCs w:val="38"/>
        </w:rPr>
      </w:pPr>
      <w:r>
        <w:rPr>
          <w:rFonts w:ascii="Showcard Gothic" w:hAnsi="Showcard Gothic" w:cs="Showcard Gothic" w:eastAsia="Showcard Gothic"/>
          <w:b w:val="0"/>
          <w:bCs w:val="0"/>
          <w:color w:val="D1D3D4"/>
          <w:spacing w:val="0"/>
          <w:w w:val="100"/>
          <w:sz w:val="38"/>
          <w:szCs w:val="38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000000"/>
          <w:spacing w:val="0"/>
          <w:w w:val="100"/>
          <w:sz w:val="38"/>
          <w:szCs w:val="38"/>
        </w:rPr>
      </w:r>
    </w:p>
    <w:p>
      <w:pPr>
        <w:tabs>
          <w:tab w:pos="5513" w:val="left" w:leader="none"/>
        </w:tabs>
        <w:spacing w:line="340" w:lineRule="exact"/>
        <w:ind w:left="1768" w:right="0" w:firstLine="0"/>
        <w:jc w:val="left"/>
        <w:rPr>
          <w:rFonts w:ascii="Showcard Gothic" w:hAnsi="Showcard Gothic" w:cs="Showcard Gothic" w:eastAsia="Showcard Gothic"/>
          <w:sz w:val="38"/>
          <w:szCs w:val="38"/>
        </w:rPr>
      </w:pP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0"/>
          <w:szCs w:val="20"/>
        </w:rPr>
        <w:t>Lap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0"/>
          <w:szCs w:val="20"/>
        </w:rPr>
        <w:t> </w:t>
      </w:r>
      <w:r>
        <w:rPr>
          <w:rFonts w:ascii="Tw Cen MT" w:hAnsi="Tw Cen MT" w:cs="Tw Cen MT" w:eastAsia="Tw Cen MT"/>
          <w:b w:val="0"/>
          <w:bCs w:val="0"/>
          <w:color w:val="231F20"/>
          <w:spacing w:val="-17"/>
          <w:w w:val="100"/>
          <w:sz w:val="20"/>
          <w:szCs w:val="20"/>
        </w:rPr>
        <w:t>T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0"/>
          <w:szCs w:val="20"/>
        </w:rPr>
        <w:t>op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0"/>
          <w:szCs w:val="20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D1D3D4"/>
          <w:spacing w:val="0"/>
          <w:w w:val="100"/>
          <w:position w:val="-11"/>
          <w:sz w:val="38"/>
          <w:szCs w:val="38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000000"/>
          <w:spacing w:val="0"/>
          <w:w w:val="100"/>
          <w:position w:val="0"/>
          <w:sz w:val="38"/>
          <w:szCs w:val="38"/>
        </w:rPr>
      </w:r>
    </w:p>
    <w:p>
      <w:pPr>
        <w:pStyle w:val="Heading5"/>
        <w:spacing w:line="460" w:lineRule="exact"/>
        <w:ind w:left="137" w:right="0"/>
        <w:jc w:val="left"/>
      </w:pPr>
      <w:r>
        <w:rPr/>
        <w:pict>
          <v:shape style="position:absolute;margin-left:359.986115pt;margin-top:20.756159pt;width:35.92937pt;height:35.92937pt;mso-position-horizontal-relative:page;mso-position-vertical-relative:paragraph;z-index:-7731" type="#_x0000_t75">
            <v:imagedata r:id="rId40" o:title=""/>
          </v:shape>
        </w:pict>
      </w:r>
      <w:r>
        <w:rPr>
          <w:b w:val="0"/>
          <w:bCs w:val="0"/>
          <w:color w:val="D1D3D4"/>
          <w:spacing w:val="0"/>
          <w:w w:val="100"/>
        </w:rPr>
        <w:t>!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tabs>
          <w:tab w:pos="5495" w:val="left" w:leader="none"/>
        </w:tabs>
        <w:spacing w:line="364" w:lineRule="exact" w:before="61"/>
        <w:ind w:left="1751" w:right="0"/>
        <w:jc w:val="left"/>
        <w:rPr>
          <w:rFonts w:ascii="Showcard Gothic" w:hAnsi="Showcard Gothic" w:cs="Showcard Gothic" w:eastAsia="Showcard Gothic"/>
          <w:sz w:val="38"/>
          <w:szCs w:val="38"/>
        </w:rPr>
      </w:pPr>
      <w:r>
        <w:rPr/>
        <w:pict>
          <v:group style="position:absolute;margin-left:499.297363pt;margin-top:2.857644pt;width:23.7022pt;height:25.5619pt;mso-position-horizontal-relative:page;mso-position-vertical-relative:paragraph;z-index:-7727" coordorigin="9986,57" coordsize="474,511">
            <v:group style="position:absolute;left:10043;top:114;width:361;height:398" coordorigin="10043,114" coordsize="361,398">
              <v:shape style="position:absolute;left:10043;top:114;width:361;height:398" coordorigin="10043,114" coordsize="361,398" path="m10043,114l10403,114,10403,512,10043,512,10043,114xe" filled="f" stroked="t" strokeweight="5.6693pt" strokecolor="#A7A9AC">
                <v:path arrowok="t"/>
              </v:shape>
            </v:group>
            <v:group style="position:absolute;left:10043;top:114;width:361;height:398" coordorigin="10043,114" coordsize="361,398">
              <v:shape style="position:absolute;left:10043;top:114;width:361;height:398" coordorigin="10043,114" coordsize="361,398" path="m10043,114l10403,114,10403,512,10043,512,10043,114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00.193848pt;margin-top:2.857644pt;width:23.7022pt;height:25.5619pt;mso-position-horizontal-relative:page;mso-position-vertical-relative:paragraph;z-index:-7726" coordorigin="8004,57" coordsize="474,511">
            <v:group style="position:absolute;left:8061;top:114;width:361;height:398" coordorigin="8061,114" coordsize="361,398">
              <v:shape style="position:absolute;left:8061;top:114;width:361;height:398" coordorigin="8061,114" coordsize="361,398" path="m8061,114l8421,114,8421,512,8061,512,8061,114xe" filled="f" stroked="t" strokeweight="5.6693pt" strokecolor="#A7A9AC">
                <v:path arrowok="t"/>
              </v:shape>
            </v:group>
            <v:group style="position:absolute;left:8061;top:114;width:361;height:398" coordorigin="8061,114" coordsize="361,398">
              <v:shape style="position:absolute;left:8061;top:114;width:361;height:398" coordorigin="8061,114" coordsize="361,398" path="m8061,114l8421,114,8421,512,8061,512,8061,114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65.351044pt;margin-top:2.857644pt;width:24.1534pt;height:25.5619pt;mso-position-horizontal-relative:page;mso-position-vertical-relative:paragraph;z-index:-7725" coordorigin="9307,57" coordsize="483,511">
            <v:group style="position:absolute;left:9373;top:114;width:361;height:398" coordorigin="9373,114" coordsize="361,398">
              <v:shape style="position:absolute;left:9373;top:114;width:361;height:398" coordorigin="9373,114" coordsize="361,398" path="m9373,114l9733,114,9733,512,9373,512,9373,114xe" filled="f" stroked="t" strokeweight="5.6693pt" strokecolor="#A7A9AC">
                <v:path arrowok="t"/>
              </v:shape>
            </v:group>
            <v:group style="position:absolute;left:9373;top:114;width:361;height:398" coordorigin="9373,114" coordsize="361,398">
              <v:shape style="position:absolute;left:9373;top:114;width:361;height:398" coordorigin="9373,114" coordsize="361,398" path="m9373,114l9733,114,9733,512,9373,512,9373,114xe" filled="t" fillcolor="#FFFFFF" stroked="f">
                <v:path arrowok="t"/>
                <v:fill type="solid"/>
              </v:shape>
            </v:group>
            <v:group style="position:absolute;left:9364;top:128;width:326;height:321" coordorigin="9364,128" coordsize="326,321">
              <v:shape style="position:absolute;left:9364;top:128;width:326;height:321" coordorigin="9364,128" coordsize="326,321" path="m9574,403l9456,403,9474,406,9494,422,9503,435,9509,444,9532,448,9546,441,9550,433,9550,428,9559,417,9568,410,9577,407,9575,403,9574,403xe" filled="t" fillcolor="#D1D3D4" stroked="f">
                <v:path arrowok="t"/>
                <v:fill type="solid"/>
              </v:shape>
              <v:shape style="position:absolute;left:9364;top:128;width:326;height:321" coordorigin="9364,128" coordsize="326,321" path="m9430,164l9417,170,9405,185,9405,191,9405,196,9409,205,9413,219,9376,265,9365,273,9364,289,9366,300,9373,309,9384,313,9396,320,9408,337,9413,348,9415,360,9410,371,9404,385,9409,399,9424,412,9429,414,9436,412,9444,407,9456,403,9574,403,9560,389,9551,381,9522,381,9501,378,9441,328,9433,285,9436,265,9473,216,9525,196,9650,196,9653,191,9650,182,9644,177,9604,177,9586,173,9451,173,9430,164xe" filled="t" fillcolor="#D1D3D4" stroked="f">
                <v:path arrowok="t"/>
                <v:fill type="solid"/>
              </v:shape>
              <v:shape style="position:absolute;left:9364;top:128;width:326;height:321" coordorigin="9364,128" coordsize="326,321" path="m9553,378l9543,380,9522,381,9551,381,9551,381,9553,378xe" filled="t" fillcolor="#D1D3D4" stroked="f">
                <v:path arrowok="t"/>
                <v:fill type="solid"/>
              </v:shape>
              <v:shape style="position:absolute;left:9364;top:128;width:326;height:321" coordorigin="9364,128" coordsize="326,321" path="m9650,196l9525,196,9543,196,9559,201,9613,252,9620,296,9617,313,9617,320,9617,320,9635,338,9640,344,9643,345,9644,338,9647,331,9676,312,9681,310,9689,301,9690,282,9686,273,9675,265,9660,259,9647,238,9641,221,9644,206,9650,196xe" filled="t" fillcolor="#D1D3D4" stroked="f">
                <v:path arrowok="t"/>
                <v:fill type="solid"/>
              </v:shape>
              <v:shape style="position:absolute;left:9364;top:128;width:326;height:321" coordorigin="9364,128" coordsize="326,321" path="m9628,160l9609,168,9604,177,9644,177,9636,170,9628,160xe" filled="t" fillcolor="#D1D3D4" stroked="f">
                <v:path arrowok="t"/>
                <v:fill type="solid"/>
              </v:shape>
              <v:shape style="position:absolute;left:9364;top:128;width:326;height:321" coordorigin="9364,128" coordsize="326,321" path="m9550,147l9505,147,9499,154,9486,165,9469,173,9451,173,9586,173,9567,164,9552,150,9550,147xe" filled="t" fillcolor="#D1D3D4" stroked="f">
                <v:path arrowok="t"/>
                <v:fill type="solid"/>
              </v:shape>
              <v:shape style="position:absolute;left:9364;top:128;width:326;height:321" coordorigin="9364,128" coordsize="326,321" path="m9533,128l9514,129,9502,149,9505,147,9550,147,9549,143,9548,138,9545,134,9533,128xe" filled="t" fillcolor="#D1D3D4" stroked="f">
                <v:path arrowok="t"/>
                <v:fill type="solid"/>
              </v:shape>
            </v:group>
            <v:group style="position:absolute;left:9467;top:230;width:250;height:252" coordorigin="9467,230" coordsize="250,252">
              <v:shape style="position:absolute;left:9467;top:230;width:250;height:252" coordorigin="9467,230" coordsize="250,252" path="m9631,355l9547,355,9551,358,9565,372,9579,387,9622,429,9637,444,9664,472,9684,482,9702,481,9709,470,9691,470,9679,465,9675,452,9685,441,9694,439,9712,439,9702,427,9687,411,9672,396,9641,365,9631,355xe" filled="t" fillcolor="#D1D3D4" stroked="f">
                <v:path arrowok="t"/>
                <v:fill type="solid"/>
              </v:shape>
              <v:shape style="position:absolute;left:9467;top:230;width:250;height:252" coordorigin="9467,230" coordsize="250,252" path="m9712,439l9694,439,9701,444,9706,458,9701,466,9691,470,9709,470,9715,461,9717,444,9712,439xe" filled="t" fillcolor="#D1D3D4" stroked="f">
                <v:path arrowok="t"/>
                <v:fill type="solid"/>
              </v:shape>
              <v:shape style="position:absolute;left:9467;top:230;width:250;height:252" coordorigin="9467,230" coordsize="250,252" path="m9475,274l9467,288,9469,310,9481,332,9496,346,9514,354,9533,357,9543,357,9547,355,9631,355,9628,352,9595,319,9594,310,9516,310,9508,306,9496,294,9475,274xe" filled="t" fillcolor="#D1D3D4" stroked="f">
                <v:path arrowok="t"/>
                <v:fill type="solid"/>
              </v:shape>
              <v:shape style="position:absolute;left:9467;top:230;width:250;height:252" coordorigin="9467,230" coordsize="250,252" path="m9562,240l9507,240,9510,243,9532,265,9534,267,9536,269,9541,274,9544,276,9545,286,9538,291,9532,297,9523,306,9516,310,9594,310,9593,306,9593,288,9586,266,9574,249,9562,240xe" filled="t" fillcolor="#D1D3D4" stroked="f">
                <v:path arrowok="t"/>
                <v:fill type="solid"/>
              </v:shape>
              <v:shape style="position:absolute;left:9467;top:230;width:250;height:252" coordorigin="9467,230" coordsize="250,252" path="m9514,230l9514,233,9504,236,9506,241,9507,240,9562,240,9558,237,9546,233,9538,231,9514,230xe" filled="t" fillcolor="#D1D3D4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265.878754pt;margin-top:14.112844pt;width:23.70210pt;height:25.562pt;mso-position-horizontal-relative:page;mso-position-vertical-relative:paragraph;z-index:-7706" coordorigin="5318,282" coordsize="474,511">
            <v:group style="position:absolute;left:5374;top:339;width:361;height:398" coordorigin="5374,339" coordsize="361,398">
              <v:shape style="position:absolute;left:5374;top:339;width:361;height:398" coordorigin="5374,339" coordsize="361,398" path="m5374,339l5735,339,5735,737,5374,737,5374,339xe" filled="f" stroked="t" strokeweight="5.6693pt" strokecolor="#A7A9AC">
                <v:path arrowok="t"/>
              </v:shape>
            </v:group>
            <v:group style="position:absolute;left:5374;top:339;width:361;height:398" coordorigin="5374,339" coordsize="361,398">
              <v:shape style="position:absolute;left:5374;top:339;width:361;height:398" coordorigin="5374,339" coordsize="361,398" path="m5374,339l5735,339,5735,737,5374,737,5374,339xe" filled="t" fillcolor="#FFFFFF" stroked="f">
                <v:path arrowok="t"/>
                <v:fill type="solid"/>
              </v:shape>
            </v:group>
            <v:group style="position:absolute;left:5413;top:390;width:270;height:273" coordorigin="5413,390" coordsize="270,273">
              <v:shape style="position:absolute;left:5413;top:390;width:270;height:273" coordorigin="5413,390" coordsize="270,273" path="m5460,407l5413,466,5505,541,5430,633,5467,664,5542,571,5661,571,5590,513,5615,483,5552,483,5460,407xe" filled="t" fillcolor="#D1D3D4" stroked="f">
                <v:path arrowok="t"/>
                <v:fill type="solid"/>
              </v:shape>
              <v:shape style="position:absolute;left:5413;top:390;width:270;height:273" coordorigin="5413,390" coordsize="270,273" path="m5661,571l5542,571,5635,647,5682,589,5661,571xe" filled="t" fillcolor="#D1D3D4" stroked="f">
                <v:path arrowok="t"/>
                <v:fill type="solid"/>
              </v:shape>
              <v:shape style="position:absolute;left:5413;top:390;width:270;height:273" coordorigin="5413,390" coordsize="270,273" path="m5628,390l5552,483,5615,483,5665,421,5628,390xe" filled="t" fillcolor="#D1D3D4" stroked="f">
                <v:path arrowok="t"/>
                <v:fill type="solid"/>
              </v:shape>
            </v:group>
            <v:group style="position:absolute;left:5413;top:390;width:270;height:273" coordorigin="5413,390" coordsize="270,273">
              <v:shape style="position:absolute;left:5413;top:390;width:270;height:273" coordorigin="5413,390" coordsize="270,273" path="m5635,647l5682,589,5590,513,5665,421,5628,390,5552,483,5460,407,5413,466,5505,541,5430,633,5467,664,5542,571,5635,647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32.713654pt;margin-top:14.112844pt;width:23.7022pt;height:25.562pt;mso-position-horizontal-relative:page;mso-position-vertical-relative:paragraph;z-index:-7705" coordorigin="4654,282" coordsize="474,511">
            <v:group style="position:absolute;left:4711;top:339;width:361;height:398" coordorigin="4711,339" coordsize="361,398">
              <v:shape style="position:absolute;left:4711;top:339;width:361;height:398" coordorigin="4711,339" coordsize="361,398" path="m4711,339l5072,339,5072,737,4711,737,4711,339xe" filled="f" stroked="t" strokeweight="5.6693pt" strokecolor="#A7A9AC">
                <v:path arrowok="t"/>
              </v:shape>
            </v:group>
            <v:group style="position:absolute;left:4711;top:339;width:361;height:398" coordorigin="4711,339" coordsize="361,398">
              <v:shape style="position:absolute;left:4711;top:339;width:361;height:398" coordorigin="4711,339" coordsize="361,398" path="m4711,339l5072,339,5072,737,4711,737,4711,339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532.462341pt;margin-top:2.857644pt;width:23.7022pt;height:25.5619pt;mso-position-horizontal-relative:page;mso-position-vertical-relative:paragraph;z-index:-7696" coordorigin="10649,57" coordsize="474,511">
            <v:group style="position:absolute;left:10706;top:114;width:361;height:398" coordorigin="10706,114" coordsize="361,398">
              <v:shape style="position:absolute;left:10706;top:114;width:361;height:398" coordorigin="10706,114" coordsize="361,398" path="m10706,114l11067,114,11067,512,10706,512,10706,114xe" filled="f" stroked="t" strokeweight="5.6693pt" strokecolor="#A7A9AC">
                <v:path arrowok="t"/>
              </v:shape>
            </v:group>
            <v:group style="position:absolute;left:10706;top:114;width:361;height:398" coordorigin="10706,114" coordsize="361,398">
              <v:shape style="position:absolute;left:10706;top:114;width:361;height:398" coordorigin="10706,114" coordsize="361,398" path="m10706,114l11067,114,11067,512,10706,512,10706,114xe" filled="t" fillcolor="#FFFFFF" stroked="f">
                <v:path arrowok="t"/>
                <v:fill type="solid"/>
              </v:shape>
            </v:group>
            <v:group style="position:absolute;left:10744;top:165;width:270;height:273" coordorigin="10744,165" coordsize="270,273">
              <v:shape style="position:absolute;left:10744;top:165;width:270;height:273" coordorigin="10744,165" coordsize="270,273" path="m10792,182l10744,240,10837,316,10761,408,10799,439,10874,346,10993,346,10922,288,10947,258,10884,258,10792,182xe" filled="t" fillcolor="#D1D3D4" stroked="f">
                <v:path arrowok="t"/>
                <v:fill type="solid"/>
              </v:shape>
              <v:shape style="position:absolute;left:10744;top:165;width:270;height:273" coordorigin="10744,165" coordsize="270,273" path="m10993,346l10874,346,10966,422,11014,364,10993,346xe" filled="t" fillcolor="#D1D3D4" stroked="f">
                <v:path arrowok="t"/>
                <v:fill type="solid"/>
              </v:shape>
              <v:shape style="position:absolute;left:10744;top:165;width:270;height:273" coordorigin="10744,165" coordsize="270,273" path="m10959,165l10884,258,10947,258,10997,196,10959,165xe" filled="t" fillcolor="#D1D3D4" stroked="f">
                <v:path arrowok="t"/>
                <v:fill type="solid"/>
              </v:shape>
            </v:group>
            <v:group style="position:absolute;left:10744;top:165;width:270;height:273" coordorigin="10744,165" coordsize="270,273">
              <v:shape style="position:absolute;left:10744;top:165;width:270;height:273" coordorigin="10744,165" coordsize="270,273" path="m10966,422l11014,364,10922,288,10997,196,10959,165,10884,258,10792,182,10744,240,10837,316,10761,408,10799,439,10874,346,10966,422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32.644836pt;margin-top:2.857644pt;width:23.7022pt;height:25.5619pt;mso-position-horizontal-relative:page;mso-position-vertical-relative:paragraph;z-index:-7695" coordorigin="8653,57" coordsize="474,511">
            <v:group style="position:absolute;left:8710;top:114;width:361;height:398" coordorigin="8710,114" coordsize="361,398">
              <v:shape style="position:absolute;left:8710;top:114;width:361;height:398" coordorigin="8710,114" coordsize="361,398" path="m8710,114l9070,114,9070,512,8710,512,8710,114xe" filled="f" stroked="t" strokeweight="5.6693pt" strokecolor="#A7A9AC">
                <v:path arrowok="t"/>
              </v:shape>
            </v:group>
            <v:group style="position:absolute;left:8710;top:114;width:361;height:398" coordorigin="8710,114" coordsize="361,398">
              <v:shape style="position:absolute;left:8710;top:114;width:361;height:398" coordorigin="8710,114" coordsize="361,398" path="m8710,114l9070,114,9070,512,8710,512,8710,114xe" filled="t" fillcolor="#FFFFFF" stroked="f">
                <v:path arrowok="t"/>
                <v:fill type="solid"/>
              </v:shape>
            </v:group>
            <v:group style="position:absolute;left:8735;top:169;width:293;height:283" coordorigin="8735,169" coordsize="293,283">
              <v:shape style="position:absolute;left:8735;top:169;width:293;height:283" coordorigin="8735,169" coordsize="293,283" path="m8801,310l8735,347,8820,426,8825,430,8829,434,8839,445,8841,449,8850,452,8853,446,8855,443,8859,439,8908,384,8857,384,8848,381,8840,373,8832,363,8827,354,8816,336,8805,317,8801,310xe" filled="t" fillcolor="#D1D3D4" stroked="f">
                <v:path arrowok="t"/>
                <v:fill type="solid"/>
              </v:shape>
              <v:shape style="position:absolute;left:8735;top:169;width:293;height:283" coordorigin="8735,169" coordsize="293,283" path="m9028,169l8982,211,8940,256,8903,307,8875,359,8866,377,8857,384,8908,384,8922,367,8926,362,8930,360,8934,355,8948,340,8961,325,8975,311,9021,273,9027,268,9028,268,9028,169xe" filled="t" fillcolor="#D1D3D4" stroked="f">
                <v:path arrowok="t"/>
                <v:fill type="solid"/>
              </v:shape>
            </v:group>
            <v:group style="position:absolute;left:8735;top:169;width:293;height:283" coordorigin="8735,169" coordsize="293,283">
              <v:shape style="position:absolute;left:8735;top:169;width:293;height:283" coordorigin="8735,169" coordsize="293,283" path="m8801,310l8735,347,8820,426,8825,430,8829,434,8833,439,8839,445,8841,449,8850,452,8853,446,8855,443,8859,439,8922,367,8926,362,8930,360,8934,355,9021,273,9028,268,9028,262,9028,169,9015,178,8999,193,8954,240,8914,289,8883,342,8875,359,8866,377,8857,384,8848,381,8840,373,8832,363,8827,354,8816,336,8805,317,8801,310xe" filled="f" stroked="t" strokeweight=".216pt" strokecolor="#D1D3D4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100"/>
        </w:rPr>
        <w:t>B</w:t>
      </w:r>
      <w:r>
        <w:rPr>
          <w:b w:val="0"/>
          <w:bCs w:val="0"/>
          <w:color w:val="231F20"/>
          <w:spacing w:val="-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other</w:t>
      </w:r>
      <w:r>
        <w:rPr>
          <w:b w:val="0"/>
          <w:bCs w:val="0"/>
          <w:color w:val="231F20"/>
          <w:spacing w:val="0"/>
          <w:w w:val="100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D1D3D4"/>
          <w:spacing w:val="0"/>
          <w:w w:val="100"/>
          <w:position w:val="-15"/>
          <w:sz w:val="38"/>
          <w:szCs w:val="38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000000"/>
          <w:spacing w:val="0"/>
          <w:w w:val="100"/>
          <w:position w:val="0"/>
          <w:sz w:val="38"/>
          <w:szCs w:val="38"/>
        </w:rPr>
      </w:r>
    </w:p>
    <w:p>
      <w:pPr>
        <w:tabs>
          <w:tab w:pos="1829" w:val="left" w:leader="none"/>
        </w:tabs>
        <w:spacing w:line="335" w:lineRule="exact"/>
        <w:ind w:left="163" w:right="0" w:firstLine="0"/>
        <w:jc w:val="left"/>
        <w:rPr>
          <w:rFonts w:ascii="Tw Cen MT" w:hAnsi="Tw Cen MT" w:cs="Tw Cen MT" w:eastAsia="Tw Cen MT"/>
          <w:sz w:val="24"/>
          <w:szCs w:val="24"/>
        </w:rPr>
      </w:pPr>
      <w:r>
        <w:rPr/>
        <w:pict>
          <v:group style="position:absolute;margin-left:500.384949pt;margin-top:17.398348pt;width:23.7022pt;height:25.562pt;mso-position-horizontal-relative:page;mso-position-vertical-relative:paragraph;z-index:-7691" coordorigin="10008,348" coordsize="474,511">
            <v:group style="position:absolute;left:10064;top:405;width:361;height:398" coordorigin="10064,405" coordsize="361,398">
              <v:shape style="position:absolute;left:10064;top:405;width:361;height:398" coordorigin="10064,405" coordsize="361,398" path="m10064,405l10425,405,10425,803,10064,803,10064,405xe" filled="f" stroked="t" strokeweight="5.6693pt" strokecolor="#A7A9AC">
                <v:path arrowok="t"/>
              </v:shape>
            </v:group>
            <v:group style="position:absolute;left:10064;top:405;width:361;height:398" coordorigin="10064,405" coordsize="361,398">
              <v:shape style="position:absolute;left:10064;top:405;width:361;height:398" coordorigin="10064,405" coordsize="361,398" path="m10064,405l10425,405,10425,803,10064,803,10064,405xe" filled="t" fillcolor="#FFFFFF" stroked="f">
                <v:path arrowok="t"/>
                <v:fill type="solid"/>
              </v:shape>
            </v:group>
            <v:group style="position:absolute;left:10090;top:459;width:293;height:283" coordorigin="10090,459" coordsize="293,283">
              <v:shape style="position:absolute;left:10090;top:459;width:293;height:283" coordorigin="10090,459" coordsize="293,283" path="m10156,601l10090,638,10175,717,10180,721,10184,724,10194,736,10196,740,10205,743,10208,737,10210,734,10214,729,10262,675,10212,675,10203,672,10194,664,10187,653,10182,644,10171,626,10160,608,10156,601xe" filled="t" fillcolor="#D1D3D4" stroked="f">
                <v:path arrowok="t"/>
                <v:fill type="solid"/>
              </v:shape>
              <v:shape style="position:absolute;left:10090;top:459;width:293;height:283" coordorigin="10090,459" coordsize="293,283" path="m10382,459l10337,501,10295,547,10257,597,10230,650,10221,668,10212,675,10262,675,10277,658,10281,653,10285,650,10289,646,10303,631,10316,616,10330,602,10376,564,10382,559,10382,559,10382,459xe" filled="t" fillcolor="#D1D3D4" stroked="f">
                <v:path arrowok="t"/>
                <v:fill type="solid"/>
              </v:shape>
            </v:group>
            <v:group style="position:absolute;left:10090;top:459;width:293;height:283" coordorigin="10090,459" coordsize="293,283">
              <v:shape style="position:absolute;left:10090;top:459;width:293;height:283" coordorigin="10090,459" coordsize="293,283" path="m10156,601l10090,638,10175,717,10180,721,10184,724,10188,730,10194,736,10196,740,10205,743,10208,737,10210,734,10214,729,10277,658,10281,653,10285,650,10289,646,10376,564,10382,559,10382,553,10382,459,10370,468,10354,484,10309,531,10269,580,10237,633,10230,650,10221,668,10212,675,10203,672,10194,664,10187,653,10182,644,10171,626,10160,608,10156,601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33.131042pt;margin-top:16.356049pt;width:23.7022pt;height:25.562pt;mso-position-horizontal-relative:page;mso-position-vertical-relative:paragraph;z-index:-7690" coordorigin="10663,327" coordsize="474,511">
            <v:group style="position:absolute;left:10719;top:384;width:361;height:398" coordorigin="10719,384" coordsize="361,398">
              <v:shape style="position:absolute;left:10719;top:384;width:361;height:398" coordorigin="10719,384" coordsize="361,398" path="m10719,384l11080,384,11080,782,10719,782,10719,384xe" filled="f" stroked="t" strokeweight="5.6693pt" strokecolor="#A7A9AC">
                <v:path arrowok="t"/>
              </v:shape>
            </v:group>
            <v:group style="position:absolute;left:10719;top:384;width:361;height:398" coordorigin="10719,384" coordsize="361,398">
              <v:shape style="position:absolute;left:10719;top:384;width:361;height:398" coordorigin="10719,384" coordsize="361,398" path="m10719,384l11080,384,11080,782,10719,782,10719,384xe" filled="t" fillcolor="#FFFFFF" stroked="f">
                <v:path arrowok="t"/>
                <v:fill type="solid"/>
              </v:shape>
            </v:group>
            <v:group style="position:absolute;left:10758;top:435;width:270;height:273" coordorigin="10758,435" coordsize="270,273">
              <v:shape style="position:absolute;left:10758;top:435;width:270;height:273" coordorigin="10758,435" coordsize="270,273" path="m10805,452l10758,510,10850,586,10775,678,10812,709,10888,616,11006,616,10935,558,10960,528,10897,528,10805,452xe" filled="t" fillcolor="#D1D3D4" stroked="f">
                <v:path arrowok="t"/>
                <v:fill type="solid"/>
              </v:shape>
              <v:shape style="position:absolute;left:10758;top:435;width:270;height:273" coordorigin="10758,435" coordsize="270,273" path="m11006,616l10888,616,10980,692,11027,633,11006,616xe" filled="t" fillcolor="#D1D3D4" stroked="f">
                <v:path arrowok="t"/>
                <v:fill type="solid"/>
              </v:shape>
              <v:shape style="position:absolute;left:10758;top:435;width:270;height:273" coordorigin="10758,435" coordsize="270,273" path="m10973,435l10897,528,10960,528,11010,466,10973,435xe" filled="t" fillcolor="#D1D3D4" stroked="f">
                <v:path arrowok="t"/>
                <v:fill type="solid"/>
              </v:shape>
            </v:group>
            <v:group style="position:absolute;left:10758;top:435;width:270;height:273" coordorigin="10758,435" coordsize="270,273">
              <v:shape style="position:absolute;left:10758;top:435;width:270;height:273" coordorigin="10758,435" coordsize="270,273" path="m10980,692l11027,633,10935,558,11010,466,10973,435,10897,528,10805,452,10758,510,10850,586,10775,678,10812,709,10888,616,10980,692xe" filled="f" stroked="t" strokeweight=".5669pt" strokecolor="#D1D3D4">
                <v:path arrowok="t"/>
              </v:shape>
            </v:group>
            <w10:wrap type="none"/>
          </v:group>
        </w:pict>
      </w:r>
      <w:r>
        <w:rPr>
          <w:rFonts w:ascii="Showcard Gothic" w:hAnsi="Showcard Gothic" w:cs="Showcard Gothic" w:eastAsia="Showcard Gothic"/>
          <w:b w:val="0"/>
          <w:bCs w:val="0"/>
          <w:color w:val="D1D3D4"/>
          <w:spacing w:val="0"/>
          <w:w w:val="100"/>
          <w:position w:val="-17"/>
          <w:sz w:val="38"/>
          <w:szCs w:val="38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D1D3D4"/>
          <w:spacing w:val="0"/>
          <w:w w:val="100"/>
          <w:position w:val="-17"/>
          <w:sz w:val="38"/>
          <w:szCs w:val="38"/>
        </w:rPr>
        <w:tab/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position w:val="0"/>
          <w:sz w:val="24"/>
          <w:szCs w:val="24"/>
        </w:rPr>
        <w:t>5450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position w:val="0"/>
          <w:sz w:val="24"/>
          <w:szCs w:val="24"/>
        </w:rPr>
      </w:r>
    </w:p>
    <w:p>
      <w:pPr>
        <w:spacing w:line="140" w:lineRule="exact" w:before="7"/>
        <w:rPr>
          <w:sz w:val="14"/>
          <w:szCs w:val="14"/>
        </w:rPr>
      </w:pPr>
      <w:r>
        <w:rPr>
          <w:sz w:val="14"/>
          <w:szCs w:val="14"/>
        </w:rPr>
      </w:r>
    </w:p>
    <w:p>
      <w:pPr>
        <w:pStyle w:val="BodyText"/>
        <w:tabs>
          <w:tab w:pos="2109" w:val="left" w:leader="none"/>
        </w:tabs>
        <w:ind w:left="152" w:right="0"/>
        <w:jc w:val="left"/>
      </w:pPr>
      <w:r>
        <w:rPr/>
        <w:pict>
          <v:group style="position:absolute;margin-left:265.334137pt;margin-top:-.313556pt;width:23.7022pt;height:25.562pt;mso-position-horizontal-relative:page;mso-position-vertical-relative:paragraph;z-index:-7716" coordorigin="5307,-6" coordsize="474,511">
            <v:group style="position:absolute;left:5363;top:50;width:361;height:398" coordorigin="5363,50" coordsize="361,398">
              <v:shape style="position:absolute;left:5363;top:50;width:361;height:398" coordorigin="5363,50" coordsize="361,398" path="m5363,50l5724,50,5724,448,5363,448,5363,50xe" filled="f" stroked="t" strokeweight="5.6693pt" strokecolor="#A7A9AC">
                <v:path arrowok="t"/>
              </v:shape>
            </v:group>
            <v:group style="position:absolute;left:5363;top:50;width:361;height:398" coordorigin="5363,50" coordsize="361,398">
              <v:shape style="position:absolute;left:5363;top:50;width:361;height:398" coordorigin="5363,50" coordsize="361,398" path="m5363,50l5724,50,5724,448,5363,448,5363,50xe" filled="t" fillcolor="#FFFFFF" stroked="f">
                <v:path arrowok="t"/>
                <v:fill type="solid"/>
              </v:shape>
            </v:group>
            <v:group style="position:absolute;left:5402;top:102;width:270;height:273" coordorigin="5402,102" coordsize="270,273">
              <v:shape style="position:absolute;left:5402;top:102;width:270;height:273" coordorigin="5402,102" coordsize="270,273" path="m5449,119l5402,177,5494,252,5419,345,5456,375,5532,283,5650,283,5579,225,5604,194,5541,194,5449,119xe" filled="t" fillcolor="#D1D3D4" stroked="f">
                <v:path arrowok="t"/>
                <v:fill type="solid"/>
              </v:shape>
              <v:shape style="position:absolute;left:5402;top:102;width:270;height:273" coordorigin="5402,102" coordsize="270,273" path="m5650,283l5532,283,5624,358,5671,300,5650,283xe" filled="t" fillcolor="#D1D3D4" stroked="f">
                <v:path arrowok="t"/>
                <v:fill type="solid"/>
              </v:shape>
              <v:shape style="position:absolute;left:5402;top:102;width:270;height:273" coordorigin="5402,102" coordsize="270,273" path="m5617,102l5541,194,5604,194,5654,133,5617,102xe" filled="t" fillcolor="#D1D3D4" stroked="f">
                <v:path arrowok="t"/>
                <v:fill type="solid"/>
              </v:shape>
            </v:group>
            <v:group style="position:absolute;left:5402;top:102;width:270;height:273" coordorigin="5402,102" coordsize="270,273">
              <v:shape style="position:absolute;left:5402;top:102;width:270;height:273" coordorigin="5402,102" coordsize="270,273" path="m5624,358l5671,300,5579,225,5654,133,5617,102,5541,194,5449,119,5402,177,5494,252,5419,345,5456,375,5532,283,5624,358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32.169052pt;margin-top:-.313556pt;width:23.7022pt;height:25.562pt;mso-position-horizontal-relative:page;mso-position-vertical-relative:paragraph;z-index:-7715" coordorigin="4643,-6" coordsize="474,511">
            <v:group style="position:absolute;left:4700;top:50;width:361;height:398" coordorigin="4700,50" coordsize="361,398">
              <v:shape style="position:absolute;left:4700;top:50;width:361;height:398" coordorigin="4700,50" coordsize="361,398" path="m4700,50l5061,50,5061,448,4700,448,4700,50xe" filled="f" stroked="t" strokeweight="5.6693pt" strokecolor="#A7A9AC">
                <v:path arrowok="t"/>
              </v:shape>
            </v:group>
            <v:group style="position:absolute;left:4700;top:50;width:361;height:398" coordorigin="4700,50" coordsize="361,398">
              <v:shape style="position:absolute;left:4700;top:50;width:361;height:398" coordorigin="4700,50" coordsize="361,398" path="m4700,50l5061,50,5061,448,4700,448,4700,50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Showcard Gothic" w:hAnsi="Showcard Gothic" w:cs="Showcard Gothic" w:eastAsia="Showcard Gothic"/>
          <w:b w:val="0"/>
          <w:bCs w:val="0"/>
          <w:color w:val="D1D3D4"/>
          <w:spacing w:val="0"/>
          <w:w w:val="100"/>
          <w:position w:val="-12"/>
          <w:sz w:val="38"/>
          <w:szCs w:val="38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D1D3D4"/>
          <w:spacing w:val="0"/>
          <w:w w:val="100"/>
          <w:position w:val="-12"/>
          <w:sz w:val="38"/>
          <w:szCs w:val="38"/>
        </w:rPr>
        <w:tab/>
      </w:r>
      <w:r>
        <w:rPr>
          <w:b w:val="0"/>
          <w:bCs w:val="0"/>
          <w:color w:val="231F20"/>
          <w:spacing w:val="0"/>
          <w:w w:val="100"/>
          <w:position w:val="0"/>
        </w:rPr>
        <w:t>¿Cuenta</w:t>
      </w:r>
      <w:r>
        <w:rPr>
          <w:b w:val="0"/>
          <w:bCs w:val="0"/>
          <w:color w:val="231F20"/>
          <w:spacing w:val="0"/>
          <w:w w:val="100"/>
          <w:position w:val="0"/>
        </w:rPr>
        <w:t> </w:t>
      </w:r>
      <w:r>
        <w:rPr>
          <w:b w:val="0"/>
          <w:bCs w:val="0"/>
          <w:color w:val="231F20"/>
          <w:spacing w:val="0"/>
          <w:w w:val="100"/>
          <w:position w:val="0"/>
        </w:rPr>
        <w:t>con</w:t>
      </w:r>
      <w:r>
        <w:rPr>
          <w:b w:val="0"/>
          <w:bCs w:val="0"/>
          <w:color w:val="231F20"/>
          <w:spacing w:val="0"/>
          <w:w w:val="100"/>
          <w:position w:val="0"/>
        </w:rPr>
        <w:t> </w:t>
      </w:r>
      <w:r>
        <w:rPr>
          <w:b w:val="0"/>
          <w:bCs w:val="0"/>
          <w:color w:val="231F20"/>
          <w:spacing w:val="0"/>
          <w:w w:val="100"/>
          <w:position w:val="0"/>
        </w:rPr>
        <w:t>toner</w:t>
      </w:r>
      <w:r>
        <w:rPr>
          <w:b w:val="0"/>
          <w:bCs w:val="0"/>
          <w:color w:val="231F20"/>
          <w:spacing w:val="0"/>
          <w:w w:val="100"/>
          <w:position w:val="0"/>
        </w:rPr>
        <w:t> </w:t>
      </w:r>
      <w:r>
        <w:rPr>
          <w:b w:val="0"/>
          <w:bCs w:val="0"/>
          <w:color w:val="231F20"/>
          <w:spacing w:val="0"/>
          <w:w w:val="100"/>
          <w:position w:val="0"/>
        </w:rPr>
        <w:t>de</w:t>
      </w:r>
      <w:r>
        <w:rPr>
          <w:b w:val="0"/>
          <w:bCs w:val="0"/>
          <w:color w:val="231F20"/>
          <w:spacing w:val="0"/>
          <w:w w:val="100"/>
          <w:position w:val="0"/>
        </w:rPr>
        <w:t> </w:t>
      </w:r>
      <w:r>
        <w:rPr>
          <w:b w:val="0"/>
          <w:bCs w:val="0"/>
          <w:color w:val="231F20"/>
          <w:spacing w:val="0"/>
          <w:w w:val="100"/>
          <w:position w:val="0"/>
        </w:rPr>
        <w:t>repuesto?</w:t>
      </w:r>
      <w:r>
        <w:rPr>
          <w:b w:val="0"/>
          <w:bCs w:val="0"/>
          <w:color w:val="000000"/>
          <w:spacing w:val="0"/>
          <w:w w:val="100"/>
          <w:position w:val="0"/>
        </w:rPr>
      </w:r>
    </w:p>
    <w:p>
      <w:pPr>
        <w:spacing w:after="0"/>
        <w:jc w:val="left"/>
        <w:sectPr>
          <w:type w:val="continuous"/>
          <w:pgSz w:w="12240" w:h="15840"/>
          <w:pgMar w:top="1020" w:bottom="280" w:left="720" w:right="700"/>
          <w:cols w:num="2" w:equalWidth="0">
            <w:col w:w="1683" w:space="2244"/>
            <w:col w:w="6893"/>
          </w:cols>
        </w:sectPr>
      </w:pPr>
    </w:p>
    <w:p>
      <w:pPr>
        <w:spacing w:line="260" w:lineRule="exact" w:before="6"/>
        <w:rPr>
          <w:sz w:val="26"/>
          <w:szCs w:val="26"/>
        </w:rPr>
      </w:pPr>
      <w:r>
        <w:rPr>
          <w:sz w:val="26"/>
          <w:szCs w:val="26"/>
        </w:rPr>
      </w:r>
    </w:p>
    <w:p>
      <w:pPr>
        <w:spacing w:line="192" w:lineRule="auto"/>
        <w:ind w:left="172" w:right="900" w:firstLine="0"/>
        <w:jc w:val="left"/>
        <w:rPr>
          <w:rFonts w:ascii="Tw Cen MT" w:hAnsi="Tw Cen MT" w:cs="Tw Cen MT" w:eastAsia="Tw Cen MT"/>
          <w:sz w:val="20"/>
          <w:szCs w:val="20"/>
        </w:rPr>
      </w:pPr>
      <w:r>
        <w:rPr/>
        <w:pict>
          <v:shape style="position:absolute;margin-left:103.117599pt;margin-top:27.915533pt;width:25.24406pt;height:26.15872pt;mso-position-horizontal-relative:page;mso-position-vertical-relative:paragraph;z-index:-7729" type="#_x0000_t75">
            <v:imagedata r:id="rId41" o:title=""/>
          </v:shape>
        </w:pict>
      </w:r>
      <w:r>
        <w:rPr/>
        <w:pict>
          <v:shape style="position:absolute;margin-left:98.183197pt;margin-top:-2.799146pt;width:23.56940pt;height:23.56940pt;mso-position-horizontal-relative:page;mso-position-vertical-relative:paragraph;z-index:-7722" type="#_x0000_t75">
            <v:imagedata r:id="rId42" o:title=""/>
          </v:shape>
        </w:pic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0"/>
          <w:szCs w:val="20"/>
        </w:rPr>
        <w:t>Lector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0"/>
          <w:szCs w:val="20"/>
        </w:rPr>
        <w:t> 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0"/>
          <w:szCs w:val="20"/>
        </w:rPr>
        <w:t>de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0"/>
          <w:szCs w:val="20"/>
        </w:rPr>
        <w:t> 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0"/>
          <w:szCs w:val="20"/>
        </w:rPr>
        <w:t>Código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0"/>
          <w:szCs w:val="20"/>
        </w:rPr>
        <w:t> 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0"/>
          <w:szCs w:val="20"/>
        </w:rPr>
        <w:t>de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0"/>
          <w:szCs w:val="20"/>
        </w:rPr>
        <w:t> 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0"/>
          <w:szCs w:val="20"/>
        </w:rPr>
        <w:t>Bar</w:t>
      </w:r>
      <w:r>
        <w:rPr>
          <w:rFonts w:ascii="Tw Cen MT" w:hAnsi="Tw Cen MT" w:cs="Tw Cen MT" w:eastAsia="Tw Cen MT"/>
          <w:b w:val="0"/>
          <w:bCs w:val="0"/>
          <w:color w:val="231F20"/>
          <w:spacing w:val="-2"/>
          <w:w w:val="100"/>
          <w:sz w:val="20"/>
          <w:szCs w:val="20"/>
        </w:rPr>
        <w:t>r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0"/>
          <w:szCs w:val="20"/>
        </w:rPr>
        <w:t>as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sz w:val="20"/>
          <w:szCs w:val="20"/>
        </w:rPr>
      </w:r>
    </w:p>
    <w:p>
      <w:pPr>
        <w:spacing w:line="150" w:lineRule="exact" w:before="7"/>
        <w:rPr>
          <w:sz w:val="15"/>
          <w:szCs w:val="15"/>
        </w:rPr>
      </w:pPr>
      <w:r>
        <w:rPr>
          <w:sz w:val="15"/>
          <w:szCs w:val="15"/>
        </w:rPr>
      </w:r>
    </w:p>
    <w:p>
      <w:pPr>
        <w:spacing w:line="192" w:lineRule="auto"/>
        <w:ind w:left="161" w:right="1141" w:firstLine="0"/>
        <w:jc w:val="left"/>
        <w:rPr>
          <w:rFonts w:ascii="Tw Cen MT" w:hAnsi="Tw Cen MT" w:cs="Tw Cen MT" w:eastAsia="Tw Cen MT"/>
          <w:sz w:val="20"/>
          <w:szCs w:val="20"/>
        </w:rPr>
      </w:pP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0"/>
          <w:szCs w:val="20"/>
        </w:rPr>
        <w:t>Bote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0"/>
          <w:szCs w:val="20"/>
        </w:rPr>
        <w:t> 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0"/>
          <w:szCs w:val="20"/>
        </w:rPr>
        <w:t>de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0"/>
          <w:szCs w:val="20"/>
        </w:rPr>
        <w:t> 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0"/>
          <w:szCs w:val="20"/>
        </w:rPr>
        <w:t>basu</w:t>
      </w:r>
      <w:r>
        <w:rPr>
          <w:rFonts w:ascii="Tw Cen MT" w:hAnsi="Tw Cen MT" w:cs="Tw Cen MT" w:eastAsia="Tw Cen MT"/>
          <w:b w:val="0"/>
          <w:bCs w:val="0"/>
          <w:color w:val="231F20"/>
          <w:spacing w:val="-3"/>
          <w:w w:val="100"/>
          <w:sz w:val="20"/>
          <w:szCs w:val="20"/>
        </w:rPr>
        <w:t>r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0"/>
          <w:szCs w:val="20"/>
        </w:rPr>
        <w:t>a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sz w:val="20"/>
          <w:szCs w:val="20"/>
        </w:rPr>
      </w:r>
    </w:p>
    <w:p>
      <w:pPr>
        <w:spacing w:line="120" w:lineRule="exact" w:before="7"/>
        <w:rPr>
          <w:sz w:val="12"/>
          <w:szCs w:val="12"/>
        </w:rPr>
      </w:pPr>
      <w:r>
        <w:rPr/>
        <w:br w:type="column"/>
      </w:r>
      <w:r>
        <w:rPr>
          <w:sz w:val="12"/>
          <w:szCs w:val="12"/>
        </w:rPr>
      </w:r>
    </w:p>
    <w:p>
      <w:pPr>
        <w:pStyle w:val="Heading5"/>
        <w:ind w:left="161" w:right="0"/>
        <w:jc w:val="left"/>
      </w:pPr>
      <w:r>
        <w:rPr/>
        <w:pict>
          <v:group style="position:absolute;margin-left:265.334137pt;margin-top:-.408866pt;width:23.7022pt;height:25.562pt;mso-position-horizontal-relative:page;mso-position-vertical-relative:paragraph;z-index:-7721" coordorigin="5307,-8" coordsize="474,511">
            <v:group style="position:absolute;left:5363;top:49;width:361;height:398" coordorigin="5363,49" coordsize="361,398">
              <v:shape style="position:absolute;left:5363;top:49;width:361;height:398" coordorigin="5363,49" coordsize="361,398" path="m5363,49l5724,49,5724,446,5363,446,5363,49xe" filled="f" stroked="t" strokeweight="5.6693pt" strokecolor="#A7A9AC">
                <v:path arrowok="t"/>
              </v:shape>
            </v:group>
            <v:group style="position:absolute;left:5363;top:49;width:361;height:398" coordorigin="5363,49" coordsize="361,398">
              <v:shape style="position:absolute;left:5363;top:49;width:361;height:398" coordorigin="5363,49" coordsize="361,398" path="m5363,49l5724,49,5724,446,5363,446,5363,49xe" filled="t" fillcolor="#FFFFFF" stroked="f">
                <v:path arrowok="t"/>
                <v:fill type="solid"/>
              </v:shape>
            </v:group>
            <v:group style="position:absolute;left:5402;top:100;width:270;height:273" coordorigin="5402,100" coordsize="270,273">
              <v:shape style="position:absolute;left:5402;top:100;width:270;height:273" coordorigin="5402,100" coordsize="270,273" path="m5449,117l5402,175,5494,250,5419,343,5456,373,5532,281,5650,281,5579,223,5604,192,5541,192,5449,117xe" filled="t" fillcolor="#D1D3D4" stroked="f">
                <v:path arrowok="t"/>
                <v:fill type="solid"/>
              </v:shape>
              <v:shape style="position:absolute;left:5402;top:100;width:270;height:273" coordorigin="5402,100" coordsize="270,273" path="m5650,281l5532,281,5624,356,5671,298,5650,281xe" filled="t" fillcolor="#D1D3D4" stroked="f">
                <v:path arrowok="t"/>
                <v:fill type="solid"/>
              </v:shape>
              <v:shape style="position:absolute;left:5402;top:100;width:270;height:273" coordorigin="5402,100" coordsize="270,273" path="m5617,100l5541,192,5604,192,5654,131,5617,100xe" filled="t" fillcolor="#D1D3D4" stroked="f">
                <v:path arrowok="t"/>
                <v:fill type="solid"/>
              </v:shape>
            </v:group>
            <v:group style="position:absolute;left:5402;top:100;width:270;height:273" coordorigin="5402,100" coordsize="270,273">
              <v:shape style="position:absolute;left:5402;top:100;width:270;height:273" coordorigin="5402,100" coordsize="270,273" path="m5624,356l5671,298,5579,223,5654,131,5617,100,5541,192,5449,117,5402,175,5494,250,5419,343,5456,373,5532,281,5624,356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65.516647pt;margin-top:-34.239567pt;width:23.7022pt;height:25.562pt;mso-position-horizontal-relative:page;mso-position-vertical-relative:paragraph;z-index:-7714" coordorigin="3310,-685" coordsize="474,511">
            <v:group style="position:absolute;left:3367;top:-628;width:361;height:398" coordorigin="3367,-628" coordsize="361,398">
              <v:shape style="position:absolute;left:3367;top:-628;width:361;height:398" coordorigin="3367,-628" coordsize="361,398" path="m3367,-628l3728,-628,3728,-230,3367,-230,3367,-628xe" filled="f" stroked="t" strokeweight="5.6693pt" strokecolor="#A7A9AC">
                <v:path arrowok="t"/>
              </v:shape>
            </v:group>
            <v:group style="position:absolute;left:3367;top:-628;width:361;height:398" coordorigin="3367,-628" coordsize="361,398">
              <v:shape style="position:absolute;left:3367;top:-628;width:361;height:398" coordorigin="3367,-628" coordsize="361,398" path="m3367,-628l3728,-628,3728,-230,3367,-230,3367,-628xe" filled="t" fillcolor="#FFFFFF" stroked="f">
                <v:path arrowok="t"/>
                <v:fill type="solid"/>
              </v:shape>
            </v:group>
            <v:group style="position:absolute;left:3393;top:-573;width:293;height:283" coordorigin="3393,-573" coordsize="293,283">
              <v:shape style="position:absolute;left:3393;top:-573;width:293;height:283" coordorigin="3393,-573" coordsize="293,283" path="m3459,-432l3393,-395,3478,-316,3483,-312,3487,-308,3496,-297,3499,-293,3507,-290,3510,-296,3513,-299,3517,-303,3565,-358,3514,-358,3505,-361,3497,-369,3490,-379,3485,-388,3473,-406,3462,-425,3459,-432xe" filled="t" fillcolor="#D1D3D4" stroked="f">
                <v:path arrowok="t"/>
                <v:fill type="solid"/>
              </v:shape>
              <v:shape style="position:absolute;left:3393;top:-573;width:293;height:283" coordorigin="3393,-573" coordsize="293,283" path="m3685,-573l3639,-531,3598,-486,3560,-435,3532,-383,3524,-364,3514,-358,3565,-358,3580,-375,3584,-380,3587,-382,3592,-387,3605,-402,3619,-417,3633,-431,3678,-469,3684,-474,3685,-474,3685,-573xe" filled="t" fillcolor="#D1D3D4" stroked="f">
                <v:path arrowok="t"/>
                <v:fill type="solid"/>
              </v:shape>
            </v:group>
            <v:group style="position:absolute;left:3393;top:-573;width:293;height:283" coordorigin="3393,-573" coordsize="293,283">
              <v:shape style="position:absolute;left:3393;top:-573;width:293;height:283" coordorigin="3393,-573" coordsize="293,283" path="m3459,-432l3393,-395,3478,-316,3483,-312,3487,-308,3491,-303,3496,-297,3499,-293,3507,-290,3510,-296,3513,-299,3517,-303,3580,-375,3584,-380,3587,-382,3592,-387,3678,-469,3685,-474,3685,-480,3685,-573,3673,-564,3656,-549,3611,-502,3572,-453,3540,-400,3532,-383,3524,-364,3514,-358,3505,-361,3497,-369,3490,-379,3485,-388,3473,-406,3462,-425,3459,-432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33.065643pt;margin-top:-34.239567pt;width:23.7022pt;height:25.562pt;mso-position-horizontal-relative:page;mso-position-vertical-relative:paragraph;z-index:-7713" coordorigin="2661,-685" coordsize="474,511">
            <v:group style="position:absolute;left:2718;top:-628;width:361;height:398" coordorigin="2718,-628" coordsize="361,398">
              <v:shape style="position:absolute;left:2718;top:-628;width:361;height:398" coordorigin="2718,-628" coordsize="361,398" path="m2718,-628l3079,-628,3079,-230,2718,-230,2718,-628xe" filled="f" stroked="t" strokeweight="5.6693pt" strokecolor="#A7A9AC">
                <v:path arrowok="t"/>
              </v:shape>
            </v:group>
            <v:group style="position:absolute;left:2718;top:-628;width:361;height:398" coordorigin="2718,-628" coordsize="361,398">
              <v:shape style="position:absolute;left:2718;top:-628;width:361;height:398" coordorigin="2718,-628" coordsize="361,398" path="m2718,-628l3079,-628,3079,-230,2718,-230,2718,-628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198.222748pt;margin-top:-34.239567pt;width:24.1535pt;height:25.562pt;mso-position-horizontal-relative:page;mso-position-vertical-relative:paragraph;z-index:-7712" coordorigin="3964,-685" coordsize="483,511">
            <v:group style="position:absolute;left:4030;top:-628;width:361;height:398" coordorigin="4030,-628" coordsize="361,398">
              <v:shape style="position:absolute;left:4030;top:-628;width:361;height:398" coordorigin="4030,-628" coordsize="361,398" path="m4030,-628l4391,-628,4391,-230,4030,-230,4030,-628xe" filled="f" stroked="t" strokeweight="5.6693pt" strokecolor="#A7A9AC">
                <v:path arrowok="t"/>
              </v:shape>
            </v:group>
            <v:group style="position:absolute;left:4030;top:-628;width:361;height:398" coordorigin="4030,-628" coordsize="361,398">
              <v:shape style="position:absolute;left:4030;top:-628;width:361;height:398" coordorigin="4030,-628" coordsize="361,398" path="m4030,-628l4391,-628,4391,-230,4030,-230,4030,-628xe" filled="t" fillcolor="#FFFFFF" stroked="f">
                <v:path arrowok="t"/>
                <v:fill type="solid"/>
              </v:shape>
            </v:group>
            <v:group style="position:absolute;left:4021;top:-614;width:326;height:321" coordorigin="4021,-614" coordsize="326,321">
              <v:shape style="position:absolute;left:4021;top:-614;width:326;height:321" coordorigin="4021,-614" coordsize="326,321" path="m4232,-339l4113,-339,4131,-336,4151,-320,4160,-307,4166,-298,4190,-294,4203,-301,4208,-309,4207,-314,4217,-325,4225,-332,4234,-335,4232,-339,4232,-339xe" filled="t" fillcolor="#D1D3D4" stroked="f">
                <v:path arrowok="t"/>
                <v:fill type="solid"/>
              </v:shape>
              <v:shape style="position:absolute;left:4021;top:-614;width:326;height:321" coordorigin="4021,-614" coordsize="326,321" path="m4088,-578l4075,-572,4062,-557,4062,-550,4062,-546,4067,-537,4070,-523,4033,-477,4022,-469,4021,-453,4024,-442,4030,-433,4041,-429,4054,-422,4065,-405,4070,-394,4072,-382,4067,-371,4061,-357,4066,-343,4082,-330,4086,-328,4093,-330,4102,-335,4113,-339,4232,-339,4217,-353,4209,-361,4179,-361,4158,-364,4099,-414,4091,-457,4094,-477,4131,-526,4183,-546,4307,-546,4310,-550,4307,-560,4302,-564,4261,-564,4243,-569,4108,-569,4088,-578xe" filled="t" fillcolor="#D1D3D4" stroked="f">
                <v:path arrowok="t"/>
                <v:fill type="solid"/>
              </v:shape>
              <v:shape style="position:absolute;left:4021;top:-614;width:326;height:321" coordorigin="4021,-614" coordsize="326,321" path="m4210,-363l4201,-362,4179,-361,4209,-361,4208,-361,4210,-363xe" filled="t" fillcolor="#D1D3D4" stroked="f">
                <v:path arrowok="t"/>
                <v:fill type="solid"/>
              </v:shape>
              <v:shape style="position:absolute;left:4021;top:-614;width:326;height:321" coordorigin="4021,-614" coordsize="326,321" path="m4307,-546l4183,-546,4200,-546,4217,-541,4270,-490,4278,-446,4275,-429,4274,-422,4274,-422,4292,-404,4298,-398,4300,-396,4301,-404,4305,-411,4334,-430,4338,-432,4346,-441,4347,-460,4343,-469,4333,-477,4318,-483,4304,-504,4299,-521,4301,-536,4307,-546xe" filled="t" fillcolor="#D1D3D4" stroked="f">
                <v:path arrowok="t"/>
                <v:fill type="solid"/>
              </v:shape>
              <v:shape style="position:absolute;left:4021;top:-614;width:326;height:321" coordorigin="4021,-614" coordsize="326,321" path="m4285,-582l4266,-574,4261,-564,4302,-564,4294,-572,4285,-582xe" filled="t" fillcolor="#D1D3D4" stroked="f">
                <v:path arrowok="t"/>
                <v:fill type="solid"/>
              </v:shape>
              <v:shape style="position:absolute;left:4021;top:-614;width:326;height:321" coordorigin="4021,-614" coordsize="326,321" path="m4208,-595l4163,-595,4156,-588,4144,-577,4126,-569,4108,-569,4243,-569,4224,-578,4209,-592,4208,-595xe" filled="t" fillcolor="#D1D3D4" stroked="f">
                <v:path arrowok="t"/>
                <v:fill type="solid"/>
              </v:shape>
              <v:shape style="position:absolute;left:4021;top:-614;width:326;height:321" coordorigin="4021,-614" coordsize="326,321" path="m4190,-614l4172,-613,4159,-593,4163,-595,4208,-595,4206,-599,4206,-604,4203,-608,4190,-614xe" filled="t" fillcolor="#D1D3D4" stroked="f">
                <v:path arrowok="t"/>
                <v:fill type="solid"/>
              </v:shape>
            </v:group>
            <v:group style="position:absolute;left:4124;top:-511;width:250;height:252" coordorigin="4124,-511" coordsize="250,252">
              <v:shape style="position:absolute;left:4124;top:-511;width:250;height:252" coordorigin="4124,-511" coordsize="250,252" path="m4289,-387l4204,-387,4208,-384,4222,-370,4236,-355,4279,-312,4294,-297,4322,-270,4341,-260,4359,-261,4367,-272,4349,-272,4336,-277,4333,-290,4343,-300,4352,-303,4369,-303,4359,-315,4344,-331,4329,-346,4299,-377,4289,-387xe" filled="t" fillcolor="#D1D3D4" stroked="f">
                <v:path arrowok="t"/>
                <v:fill type="solid"/>
              </v:shape>
              <v:shape style="position:absolute;left:4124;top:-511;width:250;height:252" coordorigin="4124,-511" coordsize="250,252" path="m4369,-303l4352,-303,4359,-298,4363,-284,4359,-276,4349,-272,4367,-272,4373,-281,4374,-297,4369,-303xe" filled="t" fillcolor="#D1D3D4" stroked="f">
                <v:path arrowok="t"/>
                <v:fill type="solid"/>
              </v:shape>
              <v:shape style="position:absolute;left:4124;top:-511;width:250;height:252" coordorigin="4124,-511" coordsize="250,252" path="m4133,-468l4124,-454,4126,-432,4139,-410,4154,-396,4171,-388,4191,-385,4201,-385,4204,-387,4289,-387,4286,-390,4253,-423,4251,-432,4173,-432,4165,-436,4153,-448,4133,-468xe" filled="t" fillcolor="#D1D3D4" stroked="f">
                <v:path arrowok="t"/>
                <v:fill type="solid"/>
              </v:shape>
              <v:shape style="position:absolute;left:4124;top:-511;width:250;height:252" coordorigin="4124,-511" coordsize="250,252" path="m4219,-502l4164,-502,4168,-499,4189,-477,4191,-475,4193,-473,4198,-468,4201,-466,4203,-456,4195,-451,4190,-445,4180,-435,4173,-432,4251,-432,4251,-436,4250,-454,4244,-476,4232,-493,4219,-502xe" filled="t" fillcolor="#D1D3D4" stroked="f">
                <v:path arrowok="t"/>
                <v:fill type="solid"/>
              </v:shape>
              <v:shape style="position:absolute;left:4124;top:-511;width:250;height:252" coordorigin="4124,-511" coordsize="250,252" path="m4172,-511l4171,-509,4161,-506,4163,-501,4164,-502,4219,-502,4216,-505,4204,-509,4195,-511,4172,-511xe" filled="t" fillcolor="#D1D3D4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166.061157pt;margin-top:-65.185066pt;width:23.7022pt;height:25.562pt;mso-position-horizontal-relative:page;mso-position-vertical-relative:paragraph;z-index:-7704" coordorigin="3321,-1304" coordsize="474,511">
            <v:group style="position:absolute;left:3378;top:-1247;width:361;height:398" coordorigin="3378,-1247" coordsize="361,398">
              <v:shape style="position:absolute;left:3378;top:-1247;width:361;height:398" coordorigin="3378,-1247" coordsize="361,398" path="m3378,-1247l3739,-1247,3739,-849,3378,-849,3378,-1247xe" filled="f" stroked="t" strokeweight="5.6693pt" strokecolor="#A7A9AC">
                <v:path arrowok="t"/>
              </v:shape>
            </v:group>
            <v:group style="position:absolute;left:3378;top:-1247;width:361;height:398" coordorigin="3378,-1247" coordsize="361,398">
              <v:shape style="position:absolute;left:3378;top:-1247;width:361;height:398" coordorigin="3378,-1247" coordsize="361,398" path="m3378,-1247l3739,-1247,3739,-849,3378,-849,3378,-1247xe" filled="t" fillcolor="#FFFFFF" stroked="f">
                <v:path arrowok="t"/>
                <v:fill type="solid"/>
              </v:shape>
            </v:group>
            <v:group style="position:absolute;left:3403;top:-1192;width:293;height:283" coordorigin="3403,-1192" coordsize="293,283">
              <v:shape style="position:absolute;left:3403;top:-1192;width:293;height:283" coordorigin="3403,-1192" coordsize="293,283" path="m3470,-1051l3403,-1013,3489,-935,3494,-931,3498,-927,3507,-915,3510,-911,3518,-909,3521,-915,3524,-918,3528,-922,3576,-977,3525,-977,3516,-980,3508,-988,3501,-998,3495,-1007,3484,-1025,3473,-1044,3470,-1051xe" filled="t" fillcolor="#D1D3D4" stroked="f">
                <v:path arrowok="t"/>
                <v:fill type="solid"/>
              </v:shape>
              <v:shape style="position:absolute;left:3403;top:-1192;width:293;height:283" coordorigin="3403,-1192" coordsize="293,283" path="m3696,-1192l3650,-1150,3609,-1105,3571,-1054,3543,-1002,3535,-983,3525,-977,3576,-977,3591,-994,3595,-999,3598,-1001,3603,-1006,3616,-1021,3630,-1036,3644,-1050,3689,-1088,3695,-1093,3696,-1093,3696,-1192xe" filled="t" fillcolor="#D1D3D4" stroked="f">
                <v:path arrowok="t"/>
                <v:fill type="solid"/>
              </v:shape>
            </v:group>
            <v:group style="position:absolute;left:3403;top:-1192;width:293;height:283" coordorigin="3403,-1192" coordsize="293,283">
              <v:shape style="position:absolute;left:3403;top:-1192;width:293;height:283" coordorigin="3403,-1192" coordsize="293,283" path="m3470,-1051l3403,-1013,3489,-935,3494,-931,3498,-927,3502,-922,3507,-915,3510,-911,3518,-909,3521,-915,3524,-918,3528,-922,3591,-994,3595,-999,3598,-1001,3603,-1006,3689,-1088,3696,-1093,3696,-1099,3696,-1192,3684,-1183,3667,-1168,3622,-1120,3583,-1072,3551,-1019,3543,-1002,3535,-983,3525,-977,3516,-980,3508,-988,3501,-998,3495,-1007,3484,-1025,3473,-1044,3470,-1051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33.610153pt;margin-top:-65.185066pt;width:23.7022pt;height:25.562pt;mso-position-horizontal-relative:page;mso-position-vertical-relative:paragraph;z-index:-7703" coordorigin="2672,-1304" coordsize="474,511">
            <v:group style="position:absolute;left:2729;top:-1247;width:361;height:398" coordorigin="2729,-1247" coordsize="361,398">
              <v:shape style="position:absolute;left:2729;top:-1247;width:361;height:398" coordorigin="2729,-1247" coordsize="361,398" path="m2729,-1247l3090,-1247,3090,-849,2729,-849,2729,-1247xe" filled="f" stroked="t" strokeweight="5.6693pt" strokecolor="#A7A9AC">
                <v:path arrowok="t"/>
              </v:shape>
            </v:group>
            <v:group style="position:absolute;left:2729;top:-1247;width:361;height:398" coordorigin="2729,-1247" coordsize="361,398">
              <v:shape style="position:absolute;left:2729;top:-1247;width:361;height:398" coordorigin="2729,-1247" coordsize="361,398" path="m2729,-1247l3090,-1247,3090,-849,2729,-849,2729,-1247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198.767349pt;margin-top:-65.185066pt;width:24.1534pt;height:25.562pt;mso-position-horizontal-relative:page;mso-position-vertical-relative:paragraph;z-index:-7702" coordorigin="3975,-1304" coordsize="483,511">
            <v:group style="position:absolute;left:4041;top:-1247;width:361;height:398" coordorigin="4041,-1247" coordsize="361,398">
              <v:shape style="position:absolute;left:4041;top:-1247;width:361;height:398" coordorigin="4041,-1247" coordsize="361,398" path="m4041,-1247l4402,-1247,4402,-849,4041,-849,4041,-1247xe" filled="f" stroked="t" strokeweight="5.6693pt" strokecolor="#A7A9AC">
                <v:path arrowok="t"/>
              </v:shape>
            </v:group>
            <v:group style="position:absolute;left:4041;top:-1247;width:361;height:398" coordorigin="4041,-1247" coordsize="361,398">
              <v:shape style="position:absolute;left:4041;top:-1247;width:361;height:398" coordorigin="4041,-1247" coordsize="361,398" path="m4041,-1247l4402,-1247,4402,-849,4041,-849,4041,-1247xe" filled="t" fillcolor="#FFFFFF" stroked="f">
                <v:path arrowok="t"/>
                <v:fill type="solid"/>
              </v:shape>
            </v:group>
            <v:group style="position:absolute;left:4032;top:-1233;width:326;height:321" coordorigin="4032,-1233" coordsize="326,321">
              <v:shape style="position:absolute;left:4032;top:-1233;width:326;height:321" coordorigin="4032,-1233" coordsize="326,321" path="m4243,-958l4124,-958,4142,-955,4162,-939,4171,-926,4177,-917,4201,-913,4214,-920,4218,-928,4218,-933,4227,-944,4236,-951,4245,-954,4243,-958,4243,-958xe" filled="t" fillcolor="#D1D3D4" stroked="f">
                <v:path arrowok="t"/>
                <v:fill type="solid"/>
              </v:shape>
              <v:shape style="position:absolute;left:4032;top:-1233;width:326;height:321" coordorigin="4032,-1233" coordsize="326,321" path="m4099,-1196l4085,-1191,4073,-1176,4073,-1169,4073,-1165,4078,-1156,4081,-1142,4044,-1096,4033,-1087,4032,-1072,4035,-1061,4041,-1052,4052,-1047,4065,-1041,4076,-1024,4081,-1013,4083,-1001,4078,-990,4072,-976,4077,-962,4092,-949,4097,-946,4104,-949,4112,-954,4124,-958,4243,-958,4228,-972,4220,-979,4190,-979,4169,-983,4110,-1033,4102,-1076,4104,-1096,4141,-1145,4194,-1165,4318,-1165,4321,-1169,4318,-1179,4313,-1183,4272,-1183,4254,-1188,4119,-1188,4099,-1196xe" filled="t" fillcolor="#D1D3D4" stroked="f">
                <v:path arrowok="t"/>
                <v:fill type="solid"/>
              </v:shape>
              <v:shape style="position:absolute;left:4032;top:-1233;width:326;height:321" coordorigin="4032,-1233" coordsize="326,321" path="m4221,-982l4212,-981,4190,-979,4220,-979,4219,-980,4221,-982xe" filled="t" fillcolor="#D1D3D4" stroked="f">
                <v:path arrowok="t"/>
                <v:fill type="solid"/>
              </v:shape>
              <v:shape style="position:absolute;left:4032;top:-1233;width:326;height:321" coordorigin="4032,-1233" coordsize="326,321" path="m4318,-1165l4194,-1165,4211,-1164,4228,-1160,4281,-1109,4289,-1065,4286,-1048,4285,-1041,4285,-1041,4303,-1023,4309,-1017,4311,-1015,4312,-1023,4316,-1030,4345,-1049,4349,-1051,4357,-1060,4358,-1079,4354,-1088,4344,-1096,4329,-1102,4315,-1122,4310,-1140,4312,-1155,4318,-1165xe" filled="t" fillcolor="#D1D3D4" stroked="f">
                <v:path arrowok="t"/>
                <v:fill type="solid"/>
              </v:shape>
              <v:shape style="position:absolute;left:4032;top:-1233;width:326;height:321" coordorigin="4032,-1233" coordsize="326,321" path="m4296,-1201l4277,-1193,4272,-1183,4313,-1183,4304,-1191,4296,-1201xe" filled="t" fillcolor="#D1D3D4" stroked="f">
                <v:path arrowok="t"/>
                <v:fill type="solid"/>
              </v:shape>
              <v:shape style="position:absolute;left:4032;top:-1233;width:326;height:321" coordorigin="4032,-1233" coordsize="326,321" path="m4219,-1214l4173,-1214,4167,-1207,4155,-1196,4137,-1188,4119,-1188,4254,-1188,4235,-1196,4220,-1211,4219,-1214xe" filled="t" fillcolor="#D1D3D4" stroked="f">
                <v:path arrowok="t"/>
                <v:fill type="solid"/>
              </v:shape>
              <v:shape style="position:absolute;left:4032;top:-1233;width:326;height:321" coordorigin="4032,-1233" coordsize="326,321" path="m4201,-1233l4183,-1232,4170,-1212,4173,-1214,4219,-1214,4217,-1218,4217,-1222,4214,-1227,4201,-1233xe" filled="t" fillcolor="#D1D3D4" stroked="f">
                <v:path arrowok="t"/>
                <v:fill type="solid"/>
              </v:shape>
            </v:group>
            <v:group style="position:absolute;left:4135;top:-1130;width:250;height:252" coordorigin="4135,-1130" coordsize="250,252">
              <v:shape style="position:absolute;left:4135;top:-1130;width:250;height:252" coordorigin="4135,-1130" coordsize="250,252" path="m4300,-1006l4215,-1006,4219,-1003,4233,-989,4247,-974,4290,-931,4305,-916,4333,-888,4352,-879,4370,-880,4378,-891,4360,-891,4347,-896,4344,-909,4354,-919,4363,-922,4380,-922,4370,-934,4355,-950,4340,-965,4310,-996,4300,-1006xe" filled="t" fillcolor="#D1D3D4" stroked="f">
                <v:path arrowok="t"/>
                <v:fill type="solid"/>
              </v:shape>
              <v:shape style="position:absolute;left:4135;top:-1130;width:250;height:252" coordorigin="4135,-1130" coordsize="250,252" path="m4380,-922l4363,-922,4370,-917,4374,-903,4370,-895,4360,-891,4378,-891,4384,-900,4385,-916,4380,-922xe" filled="t" fillcolor="#D1D3D4" stroked="f">
                <v:path arrowok="t"/>
                <v:fill type="solid"/>
              </v:shape>
              <v:shape style="position:absolute;left:4135;top:-1130;width:250;height:252" coordorigin="4135,-1130" coordsize="250,252" path="m4143,-1087l4135,-1073,4137,-1051,4149,-1029,4164,-1015,4182,-1007,4201,-1004,4212,-1004,4215,-1006,4300,-1006,4297,-1009,4264,-1042,4262,-1051,4184,-1051,4176,-1055,4164,-1066,4143,-1087xe" filled="t" fillcolor="#D1D3D4" stroked="f">
                <v:path arrowok="t"/>
                <v:fill type="solid"/>
              </v:shape>
              <v:shape style="position:absolute;left:4135;top:-1130;width:250;height:252" coordorigin="4135,-1130" coordsize="250,252" path="m4230,-1121l4175,-1121,4178,-1118,4200,-1096,4202,-1093,4204,-1092,4209,-1087,4212,-1085,4213,-1075,4206,-1070,4201,-1064,4191,-1054,4184,-1051,4262,-1051,4262,-1055,4261,-1073,4255,-1095,4243,-1112,4230,-1121xe" filled="t" fillcolor="#D1D3D4" stroked="f">
                <v:path arrowok="t"/>
                <v:fill type="solid"/>
              </v:shape>
              <v:shape style="position:absolute;left:4135;top:-1130;width:250;height:252" coordorigin="4135,-1130" coordsize="250,252" path="m4183,-1130l4182,-1128,4172,-1125,4174,-1120,4175,-1121,4230,-1121,4227,-1124,4215,-1128,4206,-1130,4183,-1130xe" filled="t" fillcolor="#D1D3D4" stroked="f">
                <v:path arrowok="t"/>
                <v:fill type="solid"/>
              </v:shape>
            </v:group>
            <w10:wrap type="none"/>
          </v:group>
        </w:pict>
      </w:r>
      <w:r>
        <w:rPr>
          <w:b w:val="0"/>
          <w:bCs w:val="0"/>
          <w:color w:val="D1D3D4"/>
          <w:spacing w:val="0"/>
          <w:w w:val="100"/>
        </w:rPr>
        <w:t>!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5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spacing w:line="231" w:lineRule="exact"/>
        <w:ind w:left="1638" w:right="0"/>
        <w:jc w:val="left"/>
      </w:pPr>
      <w:r>
        <w:rPr/>
        <w:pict>
          <v:group style="position:absolute;margin-left:232.169052pt;margin-top:-30.167259pt;width:23.7022pt;height:25.562pt;mso-position-horizontal-relative:page;mso-position-vertical-relative:paragraph;z-index:-7720" coordorigin="4643,-603" coordsize="474,511">
            <v:group style="position:absolute;left:4700;top:-547;width:361;height:398" coordorigin="4700,-547" coordsize="361,398">
              <v:shape style="position:absolute;left:4700;top:-547;width:361;height:398" coordorigin="4700,-547" coordsize="361,398" path="m4700,-547l5061,-547,5061,-149,4700,-149,4700,-547xe" filled="f" stroked="t" strokeweight="5.6693pt" strokecolor="#A7A9AC">
                <v:path arrowok="t"/>
              </v:shape>
            </v:group>
            <v:group style="position:absolute;left:4700;top:-547;width:361;height:398" coordorigin="4700,-547" coordsize="361,398">
              <v:shape style="position:absolute;left:4700;top:-547;width:361;height:398" coordorigin="4700,-547" coordsize="361,398" path="m4700,-547l5061,-547,5061,-149,4700,-149,4700,-547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267.05426pt;margin-top:6.042442pt;width:23.7022pt;height:25.562pt;mso-position-horizontal-relative:page;mso-position-vertical-relative:paragraph;z-index:-7701" coordorigin="5341,121" coordsize="474,511">
            <v:group style="position:absolute;left:5398;top:178;width:361;height:398" coordorigin="5398,178" coordsize="361,398">
              <v:shape style="position:absolute;left:5398;top:178;width:361;height:398" coordorigin="5398,178" coordsize="361,398" path="m5398,178l5758,178,5758,575,5398,575,5398,178xe" filled="f" stroked="t" strokeweight="5.6693pt" strokecolor="#A7A9AC">
                <v:path arrowok="t"/>
              </v:shape>
            </v:group>
            <v:group style="position:absolute;left:5398;top:178;width:361;height:398" coordorigin="5398,178" coordsize="361,398">
              <v:shape style="position:absolute;left:5398;top:178;width:361;height:398" coordorigin="5398,178" coordsize="361,398" path="m5398,178l5758,178,5758,575,5398,575,5398,178xe" filled="t" fillcolor="#FFFFFF" stroked="f">
                <v:path arrowok="t"/>
                <v:fill type="solid"/>
              </v:shape>
            </v:group>
            <v:group style="position:absolute;left:5436;top:229;width:270;height:273" coordorigin="5436,229" coordsize="270,273">
              <v:shape style="position:absolute;left:5436;top:229;width:270;height:273" coordorigin="5436,229" coordsize="270,273" path="m5483,246l5436,304,5528,379,5453,472,5491,502,5566,410,5685,410,5613,352,5638,321,5576,321,5483,246xe" filled="t" fillcolor="#D1D3D4" stroked="f">
                <v:path arrowok="t"/>
                <v:fill type="solid"/>
              </v:shape>
              <v:shape style="position:absolute;left:5436;top:229;width:270;height:273" coordorigin="5436,229" coordsize="270,273" path="m5685,410l5566,410,5658,485,5706,427,5685,410xe" filled="t" fillcolor="#D1D3D4" stroked="f">
                <v:path arrowok="t"/>
                <v:fill type="solid"/>
              </v:shape>
              <v:shape style="position:absolute;left:5436;top:229;width:270;height:273" coordorigin="5436,229" coordsize="270,273" path="m5651,229l5576,321,5638,321,5689,260,5651,229xe" filled="t" fillcolor="#D1D3D4" stroked="f">
                <v:path arrowok="t"/>
                <v:fill type="solid"/>
              </v:shape>
            </v:group>
            <v:group style="position:absolute;left:5436;top:229;width:270;height:273" coordorigin="5436,229" coordsize="270,273">
              <v:shape style="position:absolute;left:5436;top:229;width:270;height:273" coordorigin="5436,229" coordsize="270,273" path="m5658,485l5706,427,5613,352,5689,260,5651,229,5576,321,5483,246,5436,304,5528,379,5453,472,5491,502,5566,410,5658,485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33.889145pt;margin-top:6.042442pt;width:23.7022pt;height:25.562pt;mso-position-horizontal-relative:page;mso-position-vertical-relative:paragraph;z-index:-7700" coordorigin="4678,121" coordsize="474,511">
            <v:group style="position:absolute;left:4734;top:178;width:361;height:398" coordorigin="4734,178" coordsize="361,398">
              <v:shape style="position:absolute;left:4734;top:178;width:361;height:398" coordorigin="4734,178" coordsize="361,398" path="m4734,178l5095,178,5095,575,4734,575,4734,178xe" filled="f" stroked="t" strokeweight="5.6693pt" strokecolor="#A7A9AC">
                <v:path arrowok="t"/>
              </v:shape>
            </v:group>
            <v:group style="position:absolute;left:4734;top:178;width:361;height:398" coordorigin="4734,178" coordsize="361,398">
              <v:shape style="position:absolute;left:4734;top:178;width:361;height:398" coordorigin="4734,178" coordsize="361,398" path="m4734,178l5095,178,5095,575,4734,575,4734,178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100"/>
        </w:rPr>
        <w:t>El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equipo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tabs>
          <w:tab w:pos="1710" w:val="left" w:leader="none"/>
        </w:tabs>
        <w:spacing w:line="371" w:lineRule="exact"/>
        <w:ind w:left="196" w:right="0"/>
        <w:jc w:val="left"/>
      </w:pPr>
      <w:r>
        <w:rPr>
          <w:rFonts w:ascii="Showcard Gothic" w:hAnsi="Showcard Gothic" w:cs="Showcard Gothic" w:eastAsia="Showcard Gothic"/>
          <w:b w:val="0"/>
          <w:bCs w:val="0"/>
          <w:color w:val="D1D3D4"/>
          <w:spacing w:val="0"/>
          <w:w w:val="100"/>
          <w:position w:val="-10"/>
          <w:sz w:val="38"/>
          <w:szCs w:val="38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D1D3D4"/>
          <w:spacing w:val="0"/>
          <w:w w:val="100"/>
          <w:position w:val="-10"/>
          <w:sz w:val="38"/>
          <w:szCs w:val="38"/>
        </w:rPr>
        <w:tab/>
      </w:r>
      <w:r>
        <w:rPr>
          <w:b w:val="0"/>
          <w:bCs w:val="0"/>
          <w:color w:val="231F20"/>
          <w:spacing w:val="0"/>
          <w:w w:val="100"/>
          <w:position w:val="0"/>
        </w:rPr>
        <w:t>cómputo</w:t>
      </w:r>
      <w:r>
        <w:rPr>
          <w:b w:val="0"/>
          <w:bCs w:val="0"/>
          <w:color w:val="231F20"/>
          <w:spacing w:val="0"/>
          <w:w w:val="100"/>
          <w:position w:val="0"/>
        </w:rPr>
        <w:t> </w:t>
      </w:r>
      <w:r>
        <w:rPr>
          <w:b w:val="0"/>
          <w:bCs w:val="0"/>
          <w:color w:val="231F20"/>
          <w:spacing w:val="0"/>
          <w:w w:val="100"/>
          <w:position w:val="0"/>
        </w:rPr>
        <w:t>es</w:t>
      </w:r>
      <w:r>
        <w:rPr>
          <w:b w:val="0"/>
          <w:bCs w:val="0"/>
          <w:color w:val="000000"/>
          <w:spacing w:val="0"/>
          <w:w w:val="100"/>
          <w:position w:val="0"/>
        </w:rPr>
      </w:r>
    </w:p>
    <w:p>
      <w:pPr>
        <w:spacing w:line="140" w:lineRule="exact" w:before="6"/>
        <w:rPr>
          <w:sz w:val="14"/>
          <w:szCs w:val="14"/>
        </w:rPr>
      </w:pPr>
      <w:r>
        <w:rPr/>
        <w:br w:type="column"/>
      </w:r>
      <w:r>
        <w:rPr>
          <w:sz w:val="14"/>
          <w:szCs w:val="14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tabs>
          <w:tab w:pos="1572" w:val="left" w:leader="none"/>
          <w:tab w:pos="2883" w:val="left" w:leader="none"/>
        </w:tabs>
        <w:ind w:left="161" w:right="0"/>
        <w:jc w:val="left"/>
      </w:pPr>
      <w:r>
        <w:rPr/>
        <w:pict>
          <v:group style="position:absolute;margin-left:411.988861pt;margin-top:19.292435pt;width:23.70210pt;height:25.562pt;mso-position-horizontal-relative:page;mso-position-vertical-relative:paragraph;z-index:-7694" coordorigin="8240,386" coordsize="474,511">
            <v:group style="position:absolute;left:8296;top:443;width:361;height:398" coordorigin="8296,443" coordsize="361,398">
              <v:shape style="position:absolute;left:8296;top:443;width:361;height:398" coordorigin="8296,443" coordsize="361,398" path="m8296,443l8657,443,8657,840,8296,840,8296,443xe" filled="f" stroked="t" strokeweight="5.6693pt" strokecolor="#A7A9AC">
                <v:path arrowok="t"/>
              </v:shape>
            </v:group>
            <v:group style="position:absolute;left:8296;top:443;width:361;height:398" coordorigin="8296,443" coordsize="361,398">
              <v:shape style="position:absolute;left:8296;top:443;width:361;height:398" coordorigin="8296,443" coordsize="361,398" path="m8296,443l8657,443,8657,840,8296,840,8296,443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81.363953pt;margin-top:19.292435pt;width:23.7022pt;height:25.562pt;mso-position-horizontal-relative:page;mso-position-vertical-relative:paragraph;z-index:-7693" coordorigin="9627,386" coordsize="474,511">
            <v:group style="position:absolute;left:9684;top:443;width:361;height:398" coordorigin="9684,443" coordsize="361,398">
              <v:shape style="position:absolute;left:9684;top:443;width:361;height:398" coordorigin="9684,443" coordsize="361,398" path="m9684,443l10045,443,10045,840,9684,840,9684,443xe" filled="f" stroked="t" strokeweight="5.6693pt" strokecolor="#A7A9AC">
                <v:path arrowok="t"/>
              </v:shape>
            </v:group>
            <v:group style="position:absolute;left:9684;top:443;width:361;height:398" coordorigin="9684,443" coordsize="361,398">
              <v:shape style="position:absolute;left:9684;top:443;width:361;height:398" coordorigin="9684,443" coordsize="361,398" path="m9684,443l10045,443,10045,840,9684,840,9684,443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536.078247pt;margin-top:19.292435pt;width:23.7022pt;height:25.562pt;mso-position-horizontal-relative:page;mso-position-vertical-relative:paragraph;z-index:-7692" coordorigin="10722,386" coordsize="474,511">
            <v:group style="position:absolute;left:10778;top:443;width:361;height:398" coordorigin="10778,443" coordsize="361,398">
              <v:shape style="position:absolute;left:10778;top:443;width:361;height:398" coordorigin="10778,443" coordsize="361,398" path="m10778,443l11139,443,11139,840,10778,840,10778,443xe" filled="f" stroked="t" strokeweight="5.6693pt" strokecolor="#A7A9AC">
                <v:path arrowok="t"/>
              </v:shape>
            </v:group>
            <v:group style="position:absolute;left:10778;top:443;width:361;height:398" coordorigin="10778,443" coordsize="361,398">
              <v:shape style="position:absolute;left:10778;top:443;width:361;height:398" coordorigin="10778,443" coordsize="361,398" path="m10778,443l11139,443,11139,840,10778,840,10778,443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100"/>
        </w:rPr>
        <w:t>Del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Instituto</w:t>
      </w:r>
      <w:r>
        <w:rPr>
          <w:b w:val="0"/>
          <w:bCs w:val="0"/>
          <w:color w:val="231F20"/>
          <w:spacing w:val="0"/>
          <w:w w:val="100"/>
        </w:rPr>
        <w:tab/>
      </w:r>
      <w:r>
        <w:rPr>
          <w:b w:val="0"/>
          <w:bCs w:val="0"/>
          <w:color w:val="231F20"/>
          <w:spacing w:val="0"/>
          <w:w w:val="100"/>
        </w:rPr>
        <w:t>Arrendado</w:t>
      </w:r>
      <w:r>
        <w:rPr>
          <w:b w:val="0"/>
          <w:bCs w:val="0"/>
          <w:color w:val="231F20"/>
          <w:spacing w:val="0"/>
          <w:w w:val="100"/>
        </w:rPr>
        <w:tab/>
      </w:r>
      <w:r>
        <w:rPr>
          <w:b w:val="0"/>
          <w:bCs w:val="0"/>
          <w:color w:val="231F20"/>
          <w:spacing w:val="0"/>
          <w:w w:val="100"/>
        </w:rPr>
        <w:t>Ambos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sectPr>
          <w:type w:val="continuous"/>
          <w:pgSz w:w="12240" w:h="15840"/>
          <w:pgMar w:top="1020" w:bottom="280" w:left="720" w:right="700"/>
          <w:cols w:num="3" w:equalWidth="0">
            <w:col w:w="1924" w:space="1994"/>
            <w:col w:w="2844" w:space="293"/>
            <w:col w:w="3765"/>
          </w:cols>
        </w:sectPr>
      </w:pPr>
    </w:p>
    <w:p>
      <w:pPr>
        <w:spacing w:line="120" w:lineRule="exact" w:before="2"/>
        <w:rPr>
          <w:sz w:val="12"/>
          <w:szCs w:val="12"/>
        </w:rPr>
      </w:pPr>
      <w:r>
        <w:rPr/>
        <w:pict>
          <v:group style="position:absolute;margin-left:103.368752pt;margin-top:36.162811pt;width:67.5204pt;height:22.821375pt;mso-position-horizontal-relative:page;mso-position-vertical-relative:page;z-index:-7666" coordorigin="2067,723" coordsize="1350,456">
            <v:group style="position:absolute;left:2073;top:731;width:677;height:439" coordorigin="2073,731" coordsize="677,439">
              <v:shape style="position:absolute;left:2073;top:731;width:677;height:439" coordorigin="2073,731" coordsize="677,439" path="m2221,734l2073,735,2073,1161,2074,1161,2076,1169,2238,1169,2240,1110,2240,1016,2240,977,2239,927,2246,914,2481,914,2386,842,2378,833,2367,828,2358,821,2357,820,2350,813,2346,809,2327,797,2314,788,2258,748,2258,748,2257,748,2256,747,2256,747,2254,745,2241,734,2221,73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749,1114l2508,1114,2519,1121,2548,1147,2564,1159,2583,1168,2747,1168,2748,1159,2748,1148,2749,1133,2749,111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481,914l2246,914,2255,922,2262,927,2279,939,2280,939,2314,966,2332,980,2349,994,2379,1016,2396,1031,2434,1055,2443,1062,2451,1074,2463,1080,2502,1110,2514,1120,2508,1114,2749,1114,2749,1097,2749,1080,2750,1055,2750,986,2572,986,2570,981,2566,979,2564,977,2549,966,2481,91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576,731l2576,784,2576,939,2576,952,2576,968,2575,977,2572,986,2750,986,2749,914,2749,809,2749,784,2749,752,2747,737,2740,733,2719,733,2576,733,2576,731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739,733l2719,733,2740,733,2739,733xe" filled="t" fillcolor="#231F20" stroked="f">
                <v:path arrowok="t"/>
                <v:fill type="solid"/>
              </v:shape>
            </v:group>
            <v:group style="position:absolute;left:2823;top:729;width:589;height:445" coordorigin="2823,729" coordsize="589,445">
              <v:shape style="position:absolute;left:2823;top:729;width:589;height:445" coordorigin="2823,729" coordsize="589,445" path="m2898,729l2825,732,2823,1168,2834,1171,2853,1173,2876,1174,2902,1174,2964,1173,3359,1173,3412,1152,3411,1131,3411,1123,3411,1116,3412,1108,3411,1091,3400,1087,3252,1087,3071,1087,3008,1085,2999,1044,3000,1018,3001,999,3013,994,3035,992,3062,991,3399,991,3407,990,3410,981,3410,979,3410,972,3411,953,3410,929,3407,916,3402,908,3187,908,3049,908,3001,870,3000,844,3001,823,3081,818,3375,817,3383,817,3412,775,3411,751,3408,734,3400,732,3382,730,3381,730,3266,730,2965,730,2898,729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59,1173l2964,1173,3176,1174,3346,1173,3359,1173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98,1086l3252,1087,3400,1087,3398,1086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99,991l3062,991,3085,992,3287,992,3356,993,3378,993,3395,992,3399,991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81,907l3187,908,3402,908,3401,907,3381,907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75,817l3160,817,3299,818,3346,818,3366,818,3375,817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30,729l3266,730,3381,730,3357,729,3330,729xe" filled="t" fillcolor="#231F20" stroked="f">
                <v:path arrowok="t"/>
                <v:fill type="solid"/>
              </v:shape>
            </v:group>
            <v:group style="position:absolute;left:2830;top:734;width:578;height:434" coordorigin="2830,734" coordsize="578,434">
              <v:shape style="position:absolute;left:2830;top:734;width:578;height:434" coordorigin="2830,734" coordsize="578,434" path="m3176,734l2921,735,2853,736,2830,803,2830,897,2830,937,2830,1000,2831,1047,2831,1102,2830,1128,2830,1148,2832,1160,2838,1166,2851,1168,3067,1168,3334,1168,3400,1166,3406,1125,3407,1102,3402,1092,3393,1091,3157,1091,3061,1091,3000,1088,2994,1082,2996,1076,2996,1066,2996,1000,3062,991,3139,989,3395,988,3399,988,3406,987,3407,979,3407,960,3407,940,3407,919,3407,916,3401,915,3397,915,3089,915,3028,915,2995,850,2995,827,3083,809,3393,809,3405,808,3407,808,3406,775,3406,764,3406,750,3406,739,3397,735,3365,735,3176,734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84,1090l3157,1091,3393,1091,3384,1090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407,986l3406,987,3406,988,3407,986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21,913l3089,915,3397,915,3392,915,3378,914,3362,914,3321,913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407,808l3405,808,3407,813,3407,808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93,809l3083,809,3295,810,3375,809,3388,809,3393,809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96,735l3365,735,3397,735,3396,735xe" filled="t" fillcolor="#231F20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6.852402pt;margin-top:31.784599pt;width:39.2038pt;height:26.420314pt;mso-position-horizontal-relative:page;mso-position-vertical-relative:page;z-index:-7665" coordorigin="937,636" coordsize="784,528">
            <v:shape style="position:absolute;left:937;top:636;width:784;height:528" coordorigin="937,636" coordsize="784,528" path="m1450,1069l1020,1069,1215,1071,1221,1088,1230,1094,1240,1099,1254,1111,1272,1125,1292,1138,1308,1148,1323,1157,1333,1164,1344,1164,1360,1151,1414,1097,1420,1092,1425,1090,1432,1081,1435,1074,1438,1069,1450,1069xe" filled="t" fillcolor="#231F20" stroked="f">
              <v:path arrowok="t"/>
              <v:fill type="solid"/>
            </v:shape>
            <v:shape style="position:absolute;left:937;top:636;width:784;height:528" coordorigin="937,636" coordsize="784,528" path="m942,1062l937,1066,950,1068,973,1069,999,1069,1020,1069,1450,1069,1719,1068,1719,1065,942,1065,942,1062xe" filled="t" fillcolor="#231F20" stroked="f">
              <v:path arrowok="t"/>
              <v:fill type="solid"/>
            </v:shape>
            <v:shape style="position:absolute;left:937;top:636;width:784;height:528" coordorigin="937,636" coordsize="784,528" path="m1719,1068l1498,1068,1639,1069,1699,1069,1719,1069,1719,1068xe" filled="t" fillcolor="#231F20" stroked="f">
              <v:path arrowok="t"/>
              <v:fill type="solid"/>
            </v:shape>
            <v:shape style="position:absolute;left:937;top:636;width:784;height:528" coordorigin="937,636" coordsize="784,528" path="m1085,1025l1062,1026,1044,1028,1032,1032,1027,1032,1021,1034,1002,1041,996,1043,992,1043,951,1056,950,1057,949,1058,942,1065,1719,1065,1721,1058,1707,1051,1685,1045,1663,1039,1652,1034,1645,1034,1637,1032,1631,1029,1627,1026,1620,1025,1546,1025,1538,1025,1132,1025,1085,1025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46,1031l1645,1034,1652,1034,1646,1031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13,1025l1570,1025,1546,1025,1620,1025,1613,1025xe" filled="t" fillcolor="#231F20" stroked="f">
              <v:path arrowok="t"/>
              <v:fill type="solid"/>
            </v:shape>
            <v:shape style="position:absolute;left:937;top:636;width:784;height:528" coordorigin="937,636" coordsize="784,528" path="m1256,708l1247,713,1239,721,1212,743,1198,757,1176,785,1168,794,1155,806,1139,823,1123,843,1111,855,1098,870,1084,891,1074,905,1069,916,1071,928,1080,942,1105,973,1118,988,1133,1005,1145,1016,1149,1017,1148,1019,1148,1025,1132,1025,1538,1025,1524,1025,1508,1022,1505,1019,1507,1017,1510,1015,1597,953,1602,951,1603,951,1609,944,1610,943,1618,937,1620,936,1623,934,1638,922,1637,916,1624,907,1614,899,1605,899,1595,890,1570,874,1573,874,1568,869,1549,853,1521,830,1508,820,1496,808,1481,794,1462,773,1460,771,1457,767,1444,751,1434,741,1424,730,1410,711,1410,710,1255,710,1256,708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03,951l1602,951,1602,951,1603,951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10,896l1605,899,1614,899,1610,896xe" filled="t" fillcolor="#231F20" stroked="f">
              <v:path arrowok="t"/>
              <v:fill type="solid"/>
            </v:shape>
            <v:shape style="position:absolute;left:937;top:636;width:784;height:528" coordorigin="937,636" coordsize="784,528" path="m1573,874l1570,874,1574,874,1573,874xe" filled="t" fillcolor="#231F20" stroked="f">
              <v:path arrowok="t"/>
              <v:fill type="solid"/>
            </v:shape>
            <v:shape style="position:absolute;left:937;top:636;width:784;height:528" coordorigin="937,636" coordsize="784,528" path="m1366,646l1336,646,1332,648,1318,658,1304,668,1294,676,1277,688,1264,699,1255,710,1410,710,1407,706,1404,704,1398,695,1399,694,1395,689,1366,646xe" filled="t" fillcolor="#231F20" stroked="f">
              <v:path arrowok="t"/>
              <v:fill type="solid"/>
            </v:shape>
            <v:shape style="position:absolute;left:937;top:636;width:784;height:528" coordorigin="937,636" coordsize="784,528" path="m1347,636l1346,638,1335,646,1336,646,1366,646,1360,636,1347,636xe" filled="t" fillcolor="#231F20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91.013878pt;margin-top:36.7248pt;width:8.620281pt;height:21.741173pt;mso-position-horizontal-relative:page;mso-position-vertical-relative:page;z-index:-7664" coordorigin="1820,734" coordsize="172,435">
            <v:shape style="position:absolute;left:1820;top:734;width:172;height:435" coordorigin="1820,734" coordsize="172,435" path="m1822,734l1821,754,1820,774,1820,815,1821,855,1821,1167,1837,1168,1856,1169,1875,1169,1896,1169,1989,1168,1990,1159,1991,1143,1992,1124,1992,1101,1992,1000,1991,962,1992,920,1992,855,1993,838,1993,798,1992,779,1992,760,1991,741,1822,734xe" filled="t" fillcolor="#231F20" stroked="f">
              <v:path arrowok="t"/>
              <v:fill type="solid"/>
            </v:shape>
            <w10:wrap type="none"/>
          </v:group>
        </w:pict>
      </w:r>
      <w:r>
        <w:rPr>
          <w:sz w:val="12"/>
          <w:szCs w:val="12"/>
        </w:rPr>
      </w:r>
    </w:p>
    <w:p>
      <w:pPr>
        <w:pStyle w:val="BodyText"/>
        <w:tabs>
          <w:tab w:pos="4686" w:val="left" w:leader="none"/>
          <w:tab w:pos="10674" w:val="left" w:leader="none"/>
        </w:tabs>
        <w:spacing w:before="78"/>
        <w:ind w:left="138" w:right="0"/>
        <w:jc w:val="left"/>
      </w:pPr>
      <w:r>
        <w:rPr/>
        <w:pict>
          <v:group style="position:absolute;margin-left:167.236755pt;margin-top:-30.15877pt;width:23.7022pt;height:25.562pt;mso-position-horizontal-relative:page;mso-position-vertical-relative:paragraph;z-index:-7699" coordorigin="3345,-603" coordsize="474,511">
            <v:group style="position:absolute;left:3401;top:-546;width:361;height:398" coordorigin="3401,-546" coordsize="361,398">
              <v:shape style="position:absolute;left:3401;top:-546;width:361;height:398" coordorigin="3401,-546" coordsize="361,398" path="m3401,-546l3762,-546,3762,-149,3401,-149,3401,-546xe" filled="f" stroked="t" strokeweight="5.6693pt" strokecolor="#A7A9AC">
                <v:path arrowok="t"/>
              </v:shape>
            </v:group>
            <v:group style="position:absolute;left:3401;top:-546;width:361;height:398" coordorigin="3401,-546" coordsize="361,398">
              <v:shape style="position:absolute;left:3401;top:-546;width:361;height:398" coordorigin="3401,-546" coordsize="361,398" path="m3401,-546l3762,-546,3762,-149,3401,-149,3401,-546xe" filled="t" fillcolor="#FFFFFF" stroked="f">
                <v:path arrowok="t"/>
                <v:fill type="solid"/>
              </v:shape>
            </v:group>
            <v:group style="position:absolute;left:3427;top:-492;width:293;height:283" coordorigin="3427,-492" coordsize="293,283">
              <v:shape style="position:absolute;left:3427;top:-492;width:293;height:283" coordorigin="3427,-492" coordsize="293,283" path="m3493,-350l3427,-313,3512,-235,3517,-230,3521,-227,3531,-215,3533,-211,3542,-209,3545,-214,3547,-217,3551,-222,3599,-277,3549,-277,3540,-279,3531,-287,3524,-298,3519,-307,3508,-325,3497,-343,3493,-350xe" filled="t" fillcolor="#D1D3D4" stroked="f">
                <v:path arrowok="t"/>
                <v:fill type="solid"/>
              </v:shape>
              <v:shape style="position:absolute;left:3427;top:-492;width:293;height:283" coordorigin="3427,-492" coordsize="293,283" path="m3719,-492l3674,-450,3632,-404,3594,-354,3567,-301,3558,-283,3549,-277,3599,-277,3614,-293,3618,-298,3622,-301,3626,-306,3640,-321,3653,-335,3667,-349,3713,-387,3719,-392,3720,-392,3719,-492xe" filled="t" fillcolor="#D1D3D4" stroked="f">
                <v:path arrowok="t"/>
                <v:fill type="solid"/>
              </v:shape>
            </v:group>
            <v:group style="position:absolute;left:3427;top:-492;width:293;height:283" coordorigin="3427,-492" coordsize="293,283">
              <v:shape style="position:absolute;left:3427;top:-492;width:293;height:283" coordorigin="3427,-492" coordsize="293,283" path="m3493,-350l3427,-313,3512,-235,3517,-230,3521,-227,3525,-222,3531,-215,3533,-211,3542,-209,3545,-214,3547,-217,3551,-222,3614,-293,3618,-298,3622,-301,3626,-306,3713,-387,3720,-392,3720,-398,3719,-492,3707,-483,3691,-467,3646,-420,3606,-371,3574,-319,3567,-301,3558,-283,3549,-277,3540,-279,3531,-287,3524,-298,3519,-307,3508,-325,3497,-343,3493,-350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34.785645pt;margin-top:-30.15877pt;width:23.7022pt;height:25.562pt;mso-position-horizontal-relative:page;mso-position-vertical-relative:paragraph;z-index:-7698" coordorigin="2696,-603" coordsize="474,511">
            <v:group style="position:absolute;left:2752;top:-546;width:361;height:398" coordorigin="2752,-546" coordsize="361,398">
              <v:shape style="position:absolute;left:2752;top:-546;width:361;height:398" coordorigin="2752,-546" coordsize="361,398" path="m2752,-546l3113,-546,3113,-149,2752,-149,2752,-546xe" filled="f" stroked="t" strokeweight="5.6693pt" strokecolor="#A7A9AC">
                <v:path arrowok="t"/>
              </v:shape>
            </v:group>
            <v:group style="position:absolute;left:2752;top:-546;width:361;height:398" coordorigin="2752,-546" coordsize="361,398">
              <v:shape style="position:absolute;left:2752;top:-546;width:361;height:398" coordorigin="2752,-546" coordsize="361,398" path="m2752,-546l3113,-546,3113,-149,2752,-149,2752,-546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199.942856pt;margin-top:-30.15877pt;width:24.1535pt;height:25.562pt;mso-position-horizontal-relative:page;mso-position-vertical-relative:paragraph;z-index:-7697" coordorigin="3999,-603" coordsize="483,511">
            <v:group style="position:absolute;left:4065;top:-546;width:361;height:398" coordorigin="4065,-546" coordsize="361,398">
              <v:shape style="position:absolute;left:4065;top:-546;width:361;height:398" coordorigin="4065,-546" coordsize="361,398" path="m4065,-546l4425,-546,4425,-149,4065,-149,4065,-546xe" filled="f" stroked="t" strokeweight="5.6693pt" strokecolor="#A7A9AC">
                <v:path arrowok="t"/>
              </v:shape>
            </v:group>
            <v:group style="position:absolute;left:4065;top:-546;width:361;height:398" coordorigin="4065,-546" coordsize="361,398">
              <v:shape style="position:absolute;left:4065;top:-546;width:361;height:398" coordorigin="4065,-546" coordsize="361,398" path="m4065,-546l4425,-546,4425,-149,4065,-149,4065,-546xe" filled="t" fillcolor="#FFFFFF" stroked="f">
                <v:path arrowok="t"/>
                <v:fill type="solid"/>
              </v:shape>
            </v:group>
            <v:group style="position:absolute;left:4056;top:-533;width:326;height:321" coordorigin="4056,-533" coordsize="326,321">
              <v:shape style="position:absolute;left:4056;top:-533;width:326;height:321" coordorigin="4056,-533" coordsize="326,321" path="m4266,-258l4147,-258,4166,-255,4186,-239,4195,-226,4201,-217,4224,-212,4238,-219,4242,-227,4242,-232,4251,-244,4260,-250,4269,-253,4267,-257,4266,-258xe" filled="t" fillcolor="#D1D3D4" stroked="f">
                <v:path arrowok="t"/>
                <v:fill type="solid"/>
              </v:shape>
              <v:shape style="position:absolute;left:4056;top:-533;width:326;height:321" coordorigin="4056,-533" coordsize="326,321" path="m4122,-496l4109,-490,4097,-475,4096,-469,4096,-465,4101,-455,4104,-442,4068,-395,4057,-387,4056,-371,4058,-360,4065,-351,4075,-347,4088,-340,4100,-323,4104,-312,4107,-300,4102,-289,4096,-275,4101,-261,4116,-248,4121,-246,4127,-248,4136,-253,4147,-258,4266,-258,4252,-271,4243,-279,4213,-279,4193,-282,4133,-333,4125,-376,4128,-396,4165,-445,4217,-465,4342,-465,4344,-469,4341,-478,4336,-483,4296,-483,4278,-488,4142,-488,4122,-496xe" filled="t" fillcolor="#D1D3D4" stroked="f">
                <v:path arrowok="t"/>
                <v:fill type="solid"/>
              </v:shape>
              <v:shape style="position:absolute;left:4056;top:-533;width:326;height:321" coordorigin="4056,-533" coordsize="326,321" path="m4245,-282l4235,-280,4213,-279,4243,-279,4242,-280,4245,-282xe" filled="t" fillcolor="#D1D3D4" stroked="f">
                <v:path arrowok="t"/>
                <v:fill type="solid"/>
              </v:shape>
              <v:shape style="position:absolute;left:4056;top:-533;width:326;height:321" coordorigin="4056,-533" coordsize="326,321" path="m4342,-465l4217,-465,4234,-464,4251,-460,4305,-409,4312,-365,4309,-347,4308,-340,4308,-340,4326,-322,4332,-316,4335,-315,4336,-322,4339,-330,4368,-349,4373,-351,4381,-360,4382,-379,4378,-387,4367,-395,4352,-402,4339,-422,4333,-439,4336,-454,4342,-465xe" filled="t" fillcolor="#D1D3D4" stroked="f">
                <v:path arrowok="t"/>
                <v:fill type="solid"/>
              </v:shape>
              <v:shape style="position:absolute;left:4056;top:-533;width:326;height:321" coordorigin="4056,-533" coordsize="326,321" path="m4320,-500l4301,-492,4296,-483,4336,-483,4328,-490,4320,-500xe" filled="t" fillcolor="#D1D3D4" stroked="f">
                <v:path arrowok="t"/>
                <v:fill type="solid"/>
              </v:shape>
              <v:shape style="position:absolute;left:4056;top:-533;width:326;height:321" coordorigin="4056,-533" coordsize="326,321" path="m4242,-514l4197,-514,4191,-506,4178,-496,4160,-488,4142,-488,4278,-488,4259,-496,4244,-510,4242,-514xe" filled="t" fillcolor="#D1D3D4" stroked="f">
                <v:path arrowok="t"/>
                <v:fill type="solid"/>
              </v:shape>
              <v:shape style="position:absolute;left:4056;top:-533;width:326;height:321" coordorigin="4056,-533" coordsize="326,321" path="m4225,-533l4206,-531,4194,-511,4197,-514,4242,-514,4241,-517,4240,-522,4237,-526,4225,-533xe" filled="t" fillcolor="#D1D3D4" stroked="f">
                <v:path arrowok="t"/>
                <v:fill type="solid"/>
              </v:shape>
            </v:group>
            <v:group style="position:absolute;left:4159;top:-430;width:250;height:252" coordorigin="4159,-430" coordsize="250,252">
              <v:shape style="position:absolute;left:4159;top:-430;width:250;height:252" coordorigin="4159,-430" coordsize="250,252" path="m4323,-306l4239,-306,4242,-302,4257,-288,4271,-274,4313,-231,4328,-216,4356,-188,4376,-178,4394,-180,4401,-191,4383,-191,4370,-196,4367,-209,4377,-219,4386,-221,4404,-221,4394,-233,4378,-249,4364,-264,4333,-296,4323,-306xe" filled="t" fillcolor="#D1D3D4" stroked="f">
                <v:path arrowok="t"/>
                <v:fill type="solid"/>
              </v:shape>
              <v:shape style="position:absolute;left:4159;top:-430;width:250;height:252" coordorigin="4159,-430" coordsize="250,252" path="m4404,-221l4386,-221,4393,-216,4398,-202,4393,-195,4383,-191,4401,-191,4407,-199,4408,-216,4404,-221xe" filled="t" fillcolor="#D1D3D4" stroked="f">
                <v:path arrowok="t"/>
                <v:fill type="solid"/>
              </v:shape>
              <v:shape style="position:absolute;left:4159;top:-430;width:250;height:252" coordorigin="4159,-430" coordsize="250,252" path="m4167,-387l4159,-372,4161,-351,4173,-329,4188,-314,4205,-306,4225,-304,4235,-304,4239,-306,4323,-306,4320,-309,4287,-342,4286,-350,4208,-350,4200,-354,4188,-366,4167,-387xe" filled="t" fillcolor="#D1D3D4" stroked="f">
                <v:path arrowok="t"/>
                <v:fill type="solid"/>
              </v:shape>
              <v:shape style="position:absolute;left:4159;top:-430;width:250;height:252" coordorigin="4159,-430" coordsize="250,252" path="m4254,-420l4198,-420,4202,-417,4223,-395,4226,-393,4228,-391,4232,-386,4236,-385,4237,-374,4230,-369,4224,-363,4215,-354,4208,-350,4286,-350,4285,-355,4285,-373,4278,-394,4266,-411,4254,-420xe" filled="t" fillcolor="#D1D3D4" stroked="f">
                <v:path arrowok="t"/>
                <v:fill type="solid"/>
              </v:shape>
              <v:shape style="position:absolute;left:4159;top:-430;width:250;height:252" coordorigin="4159,-430" coordsize="250,252" path="m4206,-430l4206,-428,4195,-425,4198,-419,4198,-420,4254,-420,4250,-423,4238,-428,4230,-430,4206,-430xe" filled="t" fillcolor="#D1D3D4" stroked="f">
                <v:path arrowok="t"/>
                <v:fill type="solid"/>
              </v:shape>
            </v:group>
            <w10:wrap type="none"/>
          </v:group>
        </w:pict>
      </w:r>
      <w:r>
        <w:rPr>
          <w:b w:val="0"/>
          <w:bCs w:val="0"/>
          <w:color w:val="FFFFFF"/>
        </w:rPr>
      </w:r>
      <w:r>
        <w:rPr>
          <w:b w:val="0"/>
          <w:bCs w:val="0"/>
          <w:color w:val="FFFFFF"/>
          <w:highlight w:val="lightGray"/>
        </w:rPr>
        <w:t> </w:t>
      </w:r>
      <w:r>
        <w:rPr>
          <w:b w:val="0"/>
          <w:bCs w:val="0"/>
          <w:color w:val="FFFFFF"/>
          <w:highlight w:val="lightGray"/>
        </w:rPr>
        <w:tab/>
      </w:r>
      <w:r>
        <w:rPr>
          <w:b w:val="0"/>
          <w:bCs w:val="0"/>
          <w:color w:val="FFFFFF"/>
          <w:spacing w:val="0"/>
          <w:w w:val="100"/>
          <w:highlight w:val="lightGray"/>
        </w:rPr>
        <w:t>Obse</w:t>
      </w:r>
      <w:r>
        <w:rPr>
          <w:b w:val="0"/>
          <w:bCs w:val="0"/>
          <w:color w:val="FFFFFF"/>
          <w:spacing w:val="9"/>
          <w:w w:val="100"/>
          <w:highlight w:val="lightGray"/>
        </w:rPr>
        <w:t>r</w:t>
      </w:r>
      <w:r>
        <w:rPr>
          <w:b w:val="0"/>
          <w:bCs w:val="0"/>
          <w:color w:val="FFFFFF"/>
          <w:spacing w:val="-5"/>
          <w:w w:val="100"/>
          <w:highlight w:val="lightGray"/>
        </w:rPr>
        <w:t>v</w:t>
      </w:r>
      <w:r>
        <w:rPr>
          <w:b w:val="0"/>
          <w:bCs w:val="0"/>
          <w:color w:val="FFFFFF"/>
          <w:spacing w:val="0"/>
          <w:w w:val="100"/>
          <w:highlight w:val="lightGray"/>
        </w:rPr>
        <w:t>aciones</w:t>
      </w:r>
      <w:r>
        <w:rPr>
          <w:b w:val="0"/>
          <w:bCs w:val="0"/>
          <w:color w:val="FFFFFF"/>
          <w:spacing w:val="0"/>
          <w:w w:val="100"/>
          <w:highlight w:val="lightGray"/>
        </w:rPr>
        <w:t> </w:t>
      </w:r>
      <w:r>
        <w:rPr>
          <w:b w:val="0"/>
          <w:bCs w:val="0"/>
          <w:color w:val="FFFFFF"/>
          <w:spacing w:val="0"/>
          <w:w w:val="100"/>
          <w:highlight w:val="lightGray"/>
        </w:rPr>
        <w:tab/>
      </w:r>
      <w:r>
        <w:rPr>
          <w:b w:val="0"/>
          <w:bCs w:val="0"/>
          <w:color w:val="FFFFFF"/>
          <w:spacing w:val="0"/>
          <w:w w:val="100"/>
        </w:rPr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spacing w:line="192" w:lineRule="auto" w:before="62"/>
        <w:ind w:left="134" w:right="0" w:firstLine="0"/>
        <w:jc w:val="left"/>
      </w:pPr>
      <w:r>
        <w:rPr/>
        <w:pict>
          <v:group style="position:absolute;margin-left:42.658298pt;margin-top:41.483780pt;width:526.1014pt;height:.1pt;mso-position-horizontal-relative:page;mso-position-vertical-relative:paragraph;z-index:-7709" coordorigin="853,830" coordsize="10522,2">
            <v:shape style="position:absolute;left:853;top:830;width:10522;height:2" coordorigin="853,830" coordsize="10522,0" path="m853,830l11375,830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/>
        <w:pict>
          <v:group style="position:absolute;margin-left:42.658298pt;margin-top:59.313683pt;width:526.1014pt;height:.1pt;mso-position-horizontal-relative:page;mso-position-vertical-relative:paragraph;z-index:-7708" coordorigin="853,1186" coordsize="10522,2">
            <v:shape style="position:absolute;left:853;top:1186;width:10522;height:2" coordorigin="853,1186" coordsize="10522,0" path="m853,1186l11375,1186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/>
        <w:pict>
          <v:group style="position:absolute;margin-left:42.658298pt;margin-top:76.680679pt;width:526.1014pt;height:.1pt;mso-position-horizontal-relative:page;mso-position-vertical-relative:paragraph;z-index:-7707" coordorigin="853,1534" coordsize="10522,2">
            <v:shape style="position:absolute;left:853;top:1534;width:10522;height:2" coordorigin="853,1534" coordsize="10522,0" path="m853,1534l11375,1534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b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l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-8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,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l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l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y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f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l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q</w:t>
      </w:r>
      <w:r>
        <w:rPr>
          <w:b w:val="0"/>
          <w:bCs w:val="0"/>
          <w:color w:val="231F20"/>
          <w:spacing w:val="-3"/>
          <w:w w:val="100"/>
        </w:rPr>
        <w:t>u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q</w:t>
      </w:r>
      <w:r>
        <w:rPr>
          <w:b w:val="0"/>
          <w:bCs w:val="0"/>
          <w:color w:val="231F20"/>
          <w:spacing w:val="-3"/>
          <w:w w:val="100"/>
        </w:rPr>
        <w:t>u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u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u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ó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0"/>
          <w:w w:val="100"/>
        </w:rPr>
        <w:t>.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u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b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l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j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-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p</w:t>
      </w:r>
      <w:r>
        <w:rPr>
          <w:b w:val="0"/>
          <w:bCs w:val="0"/>
          <w:color w:val="231F20"/>
          <w:spacing w:val="-3"/>
          <w:w w:val="100"/>
        </w:rPr>
        <w:t>l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l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u</w:t>
      </w:r>
      <w:r>
        <w:rPr>
          <w:b w:val="0"/>
          <w:bCs w:val="0"/>
          <w:color w:val="231F20"/>
          <w:spacing w:val="-3"/>
          <w:w w:val="100"/>
        </w:rPr>
        <w:t>p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6"/>
          <w:w w:val="100"/>
        </w:rPr>
        <w:t>r</w:t>
      </w:r>
      <w:r>
        <w:rPr>
          <w:b w:val="0"/>
          <w:bCs w:val="0"/>
          <w:color w:val="231F20"/>
          <w:spacing w:val="-3"/>
          <w:w w:val="100"/>
        </w:rPr>
        <w:t>v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ó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0"/>
          <w:w w:val="100"/>
        </w:rPr>
        <w:t>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after="0" w:line="192" w:lineRule="auto"/>
        <w:jc w:val="left"/>
        <w:sectPr>
          <w:type w:val="continuous"/>
          <w:pgSz w:w="12240" w:h="15840"/>
          <w:pgMar w:top="1020" w:bottom="280" w:left="720" w:right="700"/>
        </w:sectPr>
      </w:pPr>
    </w:p>
    <w:p>
      <w:pPr>
        <w:spacing w:line="110" w:lineRule="exact" w:before="7"/>
        <w:rPr>
          <w:sz w:val="11"/>
          <w:szCs w:val="11"/>
        </w:rPr>
      </w:pPr>
      <w:r>
        <w:rPr>
          <w:sz w:val="11"/>
          <w:szCs w:val="11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9"/>
        <w:numPr>
          <w:ilvl w:val="0"/>
          <w:numId w:val="1"/>
        </w:numPr>
        <w:tabs>
          <w:tab w:pos="3292" w:val="left" w:leader="none"/>
        </w:tabs>
        <w:spacing w:before="26"/>
        <w:ind w:left="3292" w:right="0" w:hanging="2962"/>
        <w:jc w:val="left"/>
        <w:rPr>
          <w:rFonts w:ascii="Book Antiqua" w:hAnsi="Book Antiqua" w:cs="Book Antiqua" w:eastAsia="Book Antiqua"/>
          <w:b w:val="0"/>
          <w:bCs w:val="0"/>
        </w:rPr>
      </w:pPr>
      <w:bookmarkStart w:name="Página 7" w:id="7"/>
      <w:bookmarkEnd w:id="7"/>
      <w:r>
        <w:rPr/>
      </w:r>
      <w:bookmarkStart w:name="Página 7" w:id="8"/>
      <w:bookmarkEnd w:id="8"/>
      <w:r>
        <w:rPr>
          <w:rFonts w:ascii="Book Antiqua" w:hAnsi="Book Antiqua" w:cs="Book Antiqua" w:eastAsia="Book Antiqua"/>
          <w:color w:val="FFFFFF"/>
          <w:spacing w:val="0"/>
          <w:w w:val="105"/>
          <w:position w:val="0"/>
        </w:rPr>
        <w:t>Ocina</w:t>
      </w:r>
      <w:r>
        <w:rPr>
          <w:rFonts w:ascii="Book Antiqua" w:hAnsi="Book Antiqua" w:cs="Book Antiqua" w:eastAsia="Book Antiqua"/>
          <w:color w:val="FFFFFF"/>
          <w:spacing w:val="-6"/>
          <w:w w:val="105"/>
          <w:position w:val="0"/>
        </w:rPr>
        <w:t> </w:t>
      </w:r>
      <w:r>
        <w:rPr>
          <w:rFonts w:ascii="Book Antiqua" w:hAnsi="Book Antiqua" w:cs="Book Antiqua" w:eastAsia="Book Antiqua"/>
          <w:color w:val="FFFFFF"/>
          <w:spacing w:val="0"/>
          <w:w w:val="105"/>
          <w:position w:val="0"/>
        </w:rPr>
        <w:t>de</w:t>
      </w:r>
      <w:r>
        <w:rPr>
          <w:rFonts w:ascii="Book Antiqua" w:hAnsi="Book Antiqua" w:cs="Book Antiqua" w:eastAsia="Book Antiqua"/>
          <w:color w:val="FFFFFF"/>
          <w:spacing w:val="-6"/>
          <w:w w:val="105"/>
          <w:position w:val="0"/>
        </w:rPr>
        <w:t> </w:t>
      </w:r>
      <w:r>
        <w:rPr>
          <w:rFonts w:ascii="Book Antiqua" w:hAnsi="Book Antiqua" w:cs="Book Antiqua" w:eastAsia="Book Antiqua"/>
          <w:color w:val="FFFFFF"/>
          <w:spacing w:val="0"/>
          <w:w w:val="105"/>
          <w:position w:val="0"/>
        </w:rPr>
        <w:t>RM</w:t>
      </w:r>
      <w:r>
        <w:rPr>
          <w:rFonts w:ascii="Book Antiqua" w:hAnsi="Book Antiqua" w:cs="Book Antiqua" w:eastAsia="Book Antiqua"/>
          <w:color w:val="FFFFFF"/>
          <w:spacing w:val="-6"/>
          <w:w w:val="105"/>
          <w:position w:val="0"/>
        </w:rPr>
        <w:t> </w:t>
      </w:r>
      <w:r>
        <w:rPr>
          <w:rFonts w:ascii="Book Antiqua" w:hAnsi="Book Antiqua" w:cs="Book Antiqua" w:eastAsia="Book Antiqua"/>
          <w:color w:val="FFFFFF"/>
          <w:spacing w:val="0"/>
          <w:w w:val="105"/>
          <w:position w:val="0"/>
        </w:rPr>
        <w:t>y</w:t>
      </w:r>
      <w:r>
        <w:rPr>
          <w:rFonts w:ascii="Book Antiqua" w:hAnsi="Book Antiqua" w:cs="Book Antiqua" w:eastAsia="Book Antiqua"/>
          <w:color w:val="FFFFFF"/>
          <w:spacing w:val="-5"/>
          <w:w w:val="105"/>
          <w:position w:val="0"/>
        </w:rPr>
        <w:t> </w:t>
      </w:r>
      <w:r>
        <w:rPr>
          <w:rFonts w:ascii="Book Antiqua" w:hAnsi="Book Antiqua" w:cs="Book Antiqua" w:eastAsia="Book Antiqua"/>
          <w:color w:val="FFFFFF"/>
          <w:spacing w:val="0"/>
          <w:w w:val="105"/>
          <w:position w:val="0"/>
        </w:rPr>
        <w:t>guarda</w:t>
      </w:r>
      <w:r>
        <w:rPr>
          <w:rFonts w:ascii="Book Antiqua" w:hAnsi="Book Antiqua" w:cs="Book Antiqua" w:eastAsia="Book Antiqua"/>
          <w:color w:val="FFFFFF"/>
          <w:spacing w:val="-6"/>
          <w:w w:val="105"/>
          <w:position w:val="0"/>
        </w:rPr>
        <w:t> </w:t>
      </w:r>
      <w:r>
        <w:rPr>
          <w:rFonts w:ascii="Book Antiqua" w:hAnsi="Book Antiqua" w:cs="Book Antiqua" w:eastAsia="Book Antiqua"/>
          <w:color w:val="FFFFFF"/>
          <w:spacing w:val="0"/>
          <w:w w:val="105"/>
          <w:position w:val="0"/>
        </w:rPr>
        <w:t>de</w:t>
      </w:r>
      <w:r>
        <w:rPr>
          <w:rFonts w:ascii="Book Antiqua" w:hAnsi="Book Antiqua" w:cs="Book Antiqua" w:eastAsia="Book Antiqua"/>
          <w:color w:val="FFFFFF"/>
          <w:spacing w:val="-6"/>
          <w:w w:val="105"/>
          <w:position w:val="0"/>
        </w:rPr>
        <w:t> </w:t>
      </w:r>
      <w:r>
        <w:rPr>
          <w:rFonts w:ascii="Book Antiqua" w:hAnsi="Book Antiqua" w:cs="Book Antiqua" w:eastAsia="Book Antiqua"/>
          <w:color w:val="FFFFFF"/>
          <w:spacing w:val="0"/>
          <w:w w:val="105"/>
          <w:position w:val="0"/>
        </w:rPr>
        <w:t>credenciales</w:t>
      </w:r>
      <w:r>
        <w:rPr>
          <w:rFonts w:ascii="Book Antiqua" w:hAnsi="Book Antiqua" w:cs="Book Antiqua" w:eastAsia="Book Antiqua"/>
          <w:b w:val="0"/>
          <w:bCs w:val="0"/>
          <w:color w:val="000000"/>
          <w:spacing w:val="0"/>
          <w:w w:val="100"/>
          <w:position w:val="0"/>
        </w:rPr>
      </w:r>
    </w:p>
    <w:p>
      <w:pPr>
        <w:spacing w:line="200" w:lineRule="exact" w:before="14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after="0" w:line="200" w:lineRule="exact"/>
        <w:rPr>
          <w:sz w:val="20"/>
          <w:szCs w:val="20"/>
        </w:rPr>
        <w:sectPr>
          <w:pgSz w:w="12240" w:h="15840"/>
          <w:pgMar w:header="593" w:footer="1234" w:top="1480" w:bottom="1420" w:left="720" w:right="700"/>
        </w:sectPr>
      </w:pPr>
    </w:p>
    <w:p>
      <w:pPr>
        <w:pStyle w:val="BodyText"/>
        <w:spacing w:before="78"/>
        <w:ind w:left="1210" w:right="0"/>
        <w:jc w:val="left"/>
      </w:pPr>
      <w:r>
        <w:rPr/>
        <w:pict>
          <v:group style="position:absolute;margin-left:42.661152pt;margin-top:-51.149189pt;width:526.5056pt;height:47.5202pt;mso-position-horizontal-relative:page;mso-position-vertical-relative:paragraph;z-index:-7654" coordorigin="853,-1023" coordsize="10530,950">
            <v:group style="position:absolute;left:1539;top:-1016;width:9838;height:938" coordorigin="1539,-1016" coordsize="9838,938">
              <v:shape style="position:absolute;left:1539;top:-1016;width:9838;height:938" coordorigin="1539,-1016" coordsize="9838,938" path="m1539,-78l11378,-78,11378,-1016,1539,-1016,1539,-78xe" filled="t" fillcolor="#939598" stroked="f">
                <v:path arrowok="t"/>
                <v:fill type="solid"/>
              </v:shape>
            </v:group>
            <v:group style="position:absolute;left:859;top:-1017;width:680;height:939" coordorigin="859,-1017" coordsize="680,939">
              <v:shape style="position:absolute;left:859;top:-1017;width:680;height:939" coordorigin="859,-1017" coordsize="680,939" path="m859,-78l1539,-78,1539,-1017,859,-1017,859,-78xe" filled="t" fillcolor="#58595B" stroked="f">
                <v:path arrowok="t"/>
                <v:fill type="solid"/>
              </v:shape>
            </v:group>
            <v:group style="position:absolute;left:859;top:-1017;width:680;height:939" coordorigin="859,-1017" coordsize="680,939">
              <v:shape style="position:absolute;left:859;top:-1017;width:680;height:939" coordorigin="859,-1017" coordsize="680,939" path="m859,-78l1539,-78,1539,-1017,859,-1017,859,-78xe" filled="f" stroked="t" strokeweight=".5669pt" strokecolor="#808285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100"/>
        </w:rPr>
        <w:t>Mobiliario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pa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RM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20" w:lineRule="exact" w:before="17"/>
        <w:rPr>
          <w:sz w:val="22"/>
          <w:szCs w:val="22"/>
        </w:rPr>
      </w:pPr>
      <w:r>
        <w:rPr/>
        <w:br w:type="column"/>
      </w:r>
      <w:r>
        <w:rPr>
          <w:sz w:val="22"/>
          <w:szCs w:val="22"/>
        </w:rPr>
      </w:r>
    </w:p>
    <w:p>
      <w:pPr>
        <w:ind w:left="1210" w:right="0" w:firstLine="0"/>
        <w:jc w:val="left"/>
        <w:rPr>
          <w:rFonts w:ascii="Tw Cen MT" w:hAnsi="Tw Cen MT" w:cs="Tw Cen MT" w:eastAsia="Tw Cen MT"/>
          <w:sz w:val="18"/>
          <w:szCs w:val="18"/>
        </w:rPr>
      </w:pPr>
      <w:r>
        <w:rPr>
          <w:rFonts w:ascii="Tw Cen MT" w:hAnsi="Tw Cen MT" w:cs="Tw Cen MT" w:eastAsia="Tw Cen MT"/>
          <w:b w:val="0"/>
          <w:bCs w:val="0"/>
          <w:color w:val="231F20"/>
          <w:spacing w:val="-11"/>
          <w:w w:val="105"/>
          <w:sz w:val="18"/>
          <w:szCs w:val="18"/>
        </w:rPr>
        <w:t>C</w:t>
      </w:r>
      <w:r>
        <w:rPr>
          <w:rFonts w:ascii="Tw Cen MT" w:hAnsi="Tw Cen MT" w:cs="Tw Cen MT" w:eastAsia="Tw Cen MT"/>
          <w:b w:val="0"/>
          <w:bCs w:val="0"/>
          <w:color w:val="231F20"/>
          <w:spacing w:val="-11"/>
          <w:w w:val="105"/>
          <w:sz w:val="18"/>
          <w:szCs w:val="18"/>
        </w:rPr>
        <w:t>a</w:t>
      </w:r>
      <w:r>
        <w:rPr>
          <w:rFonts w:ascii="Tw Cen MT" w:hAnsi="Tw Cen MT" w:cs="Tw Cen MT" w:eastAsia="Tw Cen MT"/>
          <w:b w:val="0"/>
          <w:bCs w:val="0"/>
          <w:color w:val="231F20"/>
          <w:spacing w:val="-11"/>
          <w:w w:val="105"/>
          <w:sz w:val="18"/>
          <w:szCs w:val="18"/>
        </w:rPr>
        <w:t>n</w:t>
      </w:r>
      <w:r>
        <w:rPr>
          <w:rFonts w:ascii="Tw Cen MT" w:hAnsi="Tw Cen MT" w:cs="Tw Cen MT" w:eastAsia="Tw Cen MT"/>
          <w:b w:val="0"/>
          <w:bCs w:val="0"/>
          <w:color w:val="231F20"/>
          <w:spacing w:val="-11"/>
          <w:w w:val="105"/>
          <w:sz w:val="18"/>
          <w:szCs w:val="18"/>
        </w:rPr>
        <w:t>t</w:t>
      </w:r>
      <w:r>
        <w:rPr>
          <w:rFonts w:ascii="Tw Cen MT" w:hAnsi="Tw Cen MT" w:cs="Tw Cen MT" w:eastAsia="Tw Cen MT"/>
          <w:b w:val="0"/>
          <w:bCs w:val="0"/>
          <w:color w:val="231F20"/>
          <w:spacing w:val="-11"/>
          <w:w w:val="105"/>
          <w:sz w:val="18"/>
          <w:szCs w:val="18"/>
        </w:rPr>
        <w:t>i</w:t>
      </w:r>
      <w:r>
        <w:rPr>
          <w:rFonts w:ascii="Tw Cen MT" w:hAnsi="Tw Cen MT" w:cs="Tw Cen MT" w:eastAsia="Tw Cen MT"/>
          <w:b w:val="0"/>
          <w:bCs w:val="0"/>
          <w:color w:val="231F20"/>
          <w:spacing w:val="-11"/>
          <w:w w:val="105"/>
          <w:sz w:val="18"/>
          <w:szCs w:val="18"/>
        </w:rPr>
        <w:t>d</w:t>
      </w:r>
      <w:r>
        <w:rPr>
          <w:rFonts w:ascii="Tw Cen MT" w:hAnsi="Tw Cen MT" w:cs="Tw Cen MT" w:eastAsia="Tw Cen MT"/>
          <w:b w:val="0"/>
          <w:bCs w:val="0"/>
          <w:color w:val="231F20"/>
          <w:spacing w:val="-11"/>
          <w:w w:val="105"/>
          <w:sz w:val="18"/>
          <w:szCs w:val="18"/>
        </w:rPr>
        <w:t>a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5"/>
          <w:sz w:val="18"/>
          <w:szCs w:val="18"/>
        </w:rPr>
        <w:t>d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after="0"/>
        <w:jc w:val="left"/>
        <w:rPr>
          <w:rFonts w:ascii="Tw Cen MT" w:hAnsi="Tw Cen MT" w:cs="Tw Cen MT" w:eastAsia="Tw Cen MT"/>
          <w:sz w:val="18"/>
          <w:szCs w:val="18"/>
        </w:rPr>
        <w:sectPr>
          <w:type w:val="continuous"/>
          <w:pgSz w:w="12240" w:h="15840"/>
          <w:pgMar w:top="1020" w:bottom="280" w:left="720" w:right="700"/>
          <w:cols w:num="2" w:equalWidth="0">
            <w:col w:w="3104" w:space="2368"/>
            <w:col w:w="5348"/>
          </w:cols>
        </w:sectPr>
      </w:pPr>
    </w:p>
    <w:p>
      <w:pPr>
        <w:spacing w:line="160" w:lineRule="exact" w:before="3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after="0" w:line="160" w:lineRule="exact"/>
        <w:rPr>
          <w:sz w:val="16"/>
          <w:szCs w:val="16"/>
        </w:rPr>
        <w:sectPr>
          <w:type w:val="continuous"/>
          <w:pgSz w:w="12240" w:h="15840"/>
          <w:pgMar w:top="1020" w:bottom="280" w:left="720" w:right="700"/>
        </w:sectPr>
      </w:pPr>
    </w:p>
    <w:p>
      <w:pPr>
        <w:spacing w:line="100" w:lineRule="exact" w:before="1"/>
        <w:rPr>
          <w:sz w:val="10"/>
          <w:szCs w:val="10"/>
        </w:rPr>
      </w:pPr>
      <w:r>
        <w:rPr>
          <w:sz w:val="10"/>
          <w:szCs w:val="10"/>
        </w:rPr>
      </w:r>
    </w:p>
    <w:p>
      <w:pPr>
        <w:spacing w:line="666" w:lineRule="auto"/>
        <w:ind w:left="6413" w:right="0" w:firstLine="153"/>
        <w:jc w:val="left"/>
        <w:rPr>
          <w:rFonts w:ascii="Tw Cen MT" w:hAnsi="Tw Cen MT" w:cs="Tw Cen MT" w:eastAsia="Tw Cen MT"/>
          <w:sz w:val="22"/>
          <w:szCs w:val="22"/>
        </w:rPr>
      </w:pPr>
      <w:r>
        <w:rPr/>
        <w:pict>
          <v:group style="position:absolute;margin-left:347.179443pt;margin-top:92.534492pt;width:76.235pt;height:30.8619pt;mso-position-horizontal-relative:page;mso-position-vertical-relative:paragraph;z-index:-7658" coordorigin="6944,1851" coordsize="1525,617">
            <v:group style="position:absolute;left:7000;top:1907;width:1411;height:504" coordorigin="7000,1907" coordsize="1411,504">
              <v:shape style="position:absolute;left:7000;top:1907;width:1411;height:504" coordorigin="7000,1907" coordsize="1411,504" path="m7000,1907l8412,1907,8412,2411,7000,2411,7000,1907xe" filled="f" stroked="t" strokeweight="5.6693pt" strokecolor="#A7A9AC">
                <v:path arrowok="t"/>
              </v:shape>
            </v:group>
            <v:group style="position:absolute;left:7000;top:1907;width:1411;height:504" coordorigin="7000,1907" coordsize="1411,504">
              <v:shape style="position:absolute;left:7000;top:1907;width:1411;height:504" coordorigin="7000,1907" coordsize="1411,504" path="m7000,1907l8412,1907,8412,2411,7000,2411,7000,1907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347.975952pt;margin-top:24.157694pt;width:76.2353pt;height:28.2189pt;mso-position-horizontal-relative:page;mso-position-vertical-relative:paragraph;z-index:-7657" coordorigin="6960,483" coordsize="1525,564">
            <v:group style="position:absolute;left:7016;top:540;width:1411;height:451" coordorigin="7016,540" coordsize="1411,451">
              <v:shape style="position:absolute;left:7016;top:540;width:1411;height:451" coordorigin="7016,540" coordsize="1411,451" path="m7016,540l8428,540,8428,991,7016,991,7016,540xe" filled="f" stroked="t" strokeweight="5.6693pt" strokecolor="#A7A9AC">
                <v:path arrowok="t"/>
              </v:shape>
            </v:group>
            <v:group style="position:absolute;left:7016;top:540;width:1411;height:451" coordorigin="7016,540" coordsize="1411,451">
              <v:shape style="position:absolute;left:7016;top:540;width:1411;height:451" coordorigin="7016,540" coordsize="1411,451" path="m7016,540l8428,540,8428,991,7016,991,7016,540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347.179443pt;margin-top:56.588093pt;width:76.235pt;height:30.8619pt;mso-position-horizontal-relative:page;mso-position-vertical-relative:paragraph;z-index:-7656" coordorigin="6944,1132" coordsize="1525,617">
            <v:group style="position:absolute;left:7000;top:1188;width:1411;height:504" coordorigin="7000,1188" coordsize="1411,504">
              <v:shape style="position:absolute;left:7000;top:1188;width:1411;height:504" coordorigin="7000,1188" coordsize="1411,504" path="m7000,1188l8412,1188,8412,1692,7000,1692,7000,1188xe" filled="f" stroked="t" strokeweight="5.6693pt" strokecolor="#A7A9AC">
                <v:path arrowok="t"/>
              </v:shape>
            </v:group>
            <v:group style="position:absolute;left:7000;top:1188;width:1411;height:504" coordorigin="7000,1188" coordsize="1411,504">
              <v:shape style="position:absolute;left:7000;top:1188;width:1411;height:504" coordorigin="7000,1188" coordsize="1411,504" path="m7000,1188l8412,1188,8412,1692,7000,1692,7000,1188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347.568359pt;margin-top:-8.030807pt;width:76.2353pt;height:28.2189pt;mso-position-horizontal-relative:page;mso-position-vertical-relative:paragraph;z-index:-7655" coordorigin="6951,-161" coordsize="1525,564">
            <v:group style="position:absolute;left:7008;top:-104;width:1411;height:451" coordorigin="7008,-104" coordsize="1411,451">
              <v:shape style="position:absolute;left:7008;top:-104;width:1411;height:451" coordorigin="7008,-104" coordsize="1411,451" path="m7008,-104l8419,-104,8419,347,7008,347,7008,-104xe" filled="f" stroked="t" strokeweight="5.6693pt" strokecolor="#A7A9AC">
                <v:path arrowok="t"/>
              </v:shape>
            </v:group>
            <v:group style="position:absolute;left:7008;top:-104;width:1411;height:451" coordorigin="7008,-104" coordsize="1411,451">
              <v:shape style="position:absolute;left:7008;top:-104;width:1411;height:451" coordorigin="7008,-104" coordsize="1411,451" path="m7008,-104l8419,-104,8419,347,7008,347,7008,-104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73.326897pt;margin-top:-3.050406pt;width:174.39868pt;height:124.46175pt;mso-position-horizontal-relative:page;mso-position-vertical-relative:paragraph;z-index:-7652" coordorigin="1467,-61" coordsize="3488,2489">
            <v:shape style="position:absolute;left:1467;top:-61;width:3074;height:2489" type="#_x0000_t75">
              <v:imagedata r:id="rId43" o:title=""/>
            </v:shape>
            <v:shape style="position:absolute;left:4277;top:1488;width:677;height:702" type="#_x0000_t75">
              <v:imagedata r:id="rId44" o:title=""/>
            </v:shape>
            <w10:wrap type="none"/>
          </v:group>
        </w:pict>
      </w:r>
      <w:r>
        <w:rPr>
          <w:rFonts w:ascii="Tw Cen MT" w:hAnsi="Tw Cen MT" w:cs="Tw Cen MT" w:eastAsia="Tw Cen MT"/>
          <w:b w:val="0"/>
          <w:bCs w:val="0"/>
          <w:color w:val="939598"/>
          <w:spacing w:val="0"/>
          <w:w w:val="105"/>
          <w:sz w:val="22"/>
          <w:szCs w:val="22"/>
        </w:rPr>
        <w:t>Escritorio</w:t>
      </w:r>
      <w:r>
        <w:rPr>
          <w:rFonts w:ascii="Tw Cen MT" w:hAnsi="Tw Cen MT" w:cs="Tw Cen MT" w:eastAsia="Tw Cen MT"/>
          <w:b w:val="0"/>
          <w:bCs w:val="0"/>
          <w:color w:val="939598"/>
          <w:spacing w:val="0"/>
          <w:w w:val="109"/>
          <w:sz w:val="22"/>
          <w:szCs w:val="22"/>
        </w:rPr>
        <w:t> </w:t>
      </w:r>
      <w:r>
        <w:rPr>
          <w:rFonts w:ascii="Tw Cen MT" w:hAnsi="Tw Cen MT" w:cs="Tw Cen MT" w:eastAsia="Tw Cen MT"/>
          <w:b w:val="0"/>
          <w:bCs w:val="0"/>
          <w:color w:val="939598"/>
          <w:spacing w:val="0"/>
          <w:w w:val="105"/>
          <w:sz w:val="22"/>
          <w:szCs w:val="22"/>
        </w:rPr>
        <w:t>Silla</w:t>
      </w:r>
      <w:r>
        <w:rPr>
          <w:rFonts w:ascii="Tw Cen MT" w:hAnsi="Tw Cen MT" w:cs="Tw Cen MT" w:eastAsia="Tw Cen MT"/>
          <w:b w:val="0"/>
          <w:bCs w:val="0"/>
          <w:color w:val="939598"/>
          <w:spacing w:val="28"/>
          <w:w w:val="105"/>
          <w:sz w:val="22"/>
          <w:szCs w:val="22"/>
        </w:rPr>
        <w:t> </w:t>
      </w:r>
      <w:r>
        <w:rPr>
          <w:rFonts w:ascii="Tw Cen MT" w:hAnsi="Tw Cen MT" w:cs="Tw Cen MT" w:eastAsia="Tw Cen MT"/>
          <w:b w:val="0"/>
          <w:bCs w:val="0"/>
          <w:color w:val="939598"/>
          <w:spacing w:val="0"/>
          <w:w w:val="105"/>
          <w:sz w:val="22"/>
          <w:szCs w:val="22"/>
        </w:rPr>
        <w:t>RM</w:t>
      </w:r>
      <w:r>
        <w:rPr>
          <w:rFonts w:ascii="Tw Cen MT" w:hAnsi="Tw Cen MT" w:cs="Tw Cen MT" w:eastAsia="Tw Cen MT"/>
          <w:b w:val="0"/>
          <w:bCs w:val="0"/>
          <w:color w:val="939598"/>
          <w:spacing w:val="0"/>
          <w:w w:val="109"/>
          <w:sz w:val="22"/>
          <w:szCs w:val="22"/>
        </w:rPr>
        <w:t> </w:t>
      </w:r>
      <w:r>
        <w:rPr>
          <w:rFonts w:ascii="Tw Cen MT" w:hAnsi="Tw Cen MT" w:cs="Tw Cen MT" w:eastAsia="Tw Cen MT"/>
          <w:b w:val="0"/>
          <w:bCs w:val="0"/>
          <w:color w:val="939598"/>
          <w:spacing w:val="0"/>
          <w:w w:val="105"/>
          <w:sz w:val="22"/>
          <w:szCs w:val="22"/>
        </w:rPr>
        <w:t>Ar</w:t>
      </w:r>
      <w:r>
        <w:rPr>
          <w:rFonts w:ascii="Tw Cen MT" w:hAnsi="Tw Cen MT" w:cs="Tw Cen MT" w:eastAsia="Tw Cen MT"/>
          <w:b w:val="0"/>
          <w:bCs w:val="0"/>
          <w:color w:val="939598"/>
          <w:spacing w:val="8"/>
          <w:w w:val="105"/>
          <w:sz w:val="22"/>
          <w:szCs w:val="22"/>
        </w:rPr>
        <w:t>c</w:t>
      </w:r>
      <w:r>
        <w:rPr>
          <w:rFonts w:ascii="Tw Cen MT" w:hAnsi="Tw Cen MT" w:cs="Tw Cen MT" w:eastAsia="Tw Cen MT"/>
          <w:b w:val="0"/>
          <w:bCs w:val="0"/>
          <w:color w:val="939598"/>
          <w:spacing w:val="0"/>
          <w:w w:val="105"/>
          <w:sz w:val="22"/>
          <w:szCs w:val="22"/>
        </w:rPr>
        <w:t>h.</w:t>
      </w:r>
      <w:r>
        <w:rPr>
          <w:rFonts w:ascii="Tw Cen MT" w:hAnsi="Tw Cen MT" w:cs="Tw Cen MT" w:eastAsia="Tw Cen MT"/>
          <w:b w:val="0"/>
          <w:bCs w:val="0"/>
          <w:color w:val="939598"/>
          <w:spacing w:val="-17"/>
          <w:w w:val="105"/>
          <w:sz w:val="22"/>
          <w:szCs w:val="22"/>
        </w:rPr>
        <w:t> </w:t>
      </w:r>
      <w:r>
        <w:rPr>
          <w:rFonts w:ascii="Tw Cen MT" w:hAnsi="Tw Cen MT" w:cs="Tw Cen MT" w:eastAsia="Tw Cen MT"/>
          <w:b w:val="0"/>
          <w:bCs w:val="0"/>
          <w:color w:val="939598"/>
          <w:spacing w:val="0"/>
          <w:w w:val="105"/>
          <w:sz w:val="22"/>
          <w:szCs w:val="22"/>
        </w:rPr>
        <w:t>2</w:t>
      </w:r>
      <w:r>
        <w:rPr>
          <w:rFonts w:ascii="Tw Cen MT" w:hAnsi="Tw Cen MT" w:cs="Tw Cen MT" w:eastAsia="Tw Cen MT"/>
          <w:b w:val="0"/>
          <w:bCs w:val="0"/>
          <w:color w:val="939598"/>
          <w:spacing w:val="-16"/>
          <w:w w:val="105"/>
          <w:sz w:val="22"/>
          <w:szCs w:val="22"/>
        </w:rPr>
        <w:t> </w:t>
      </w:r>
      <w:r>
        <w:rPr>
          <w:rFonts w:ascii="Tw Cen MT" w:hAnsi="Tw Cen MT" w:cs="Tw Cen MT" w:eastAsia="Tw Cen MT"/>
          <w:b w:val="0"/>
          <w:bCs w:val="0"/>
          <w:color w:val="939598"/>
          <w:spacing w:val="0"/>
          <w:w w:val="105"/>
          <w:sz w:val="22"/>
          <w:szCs w:val="22"/>
        </w:rPr>
        <w:t>Ga</w:t>
      </w:r>
      <w:r>
        <w:rPr>
          <w:rFonts w:ascii="Tw Cen MT" w:hAnsi="Tw Cen MT" w:cs="Tw Cen MT" w:eastAsia="Tw Cen MT"/>
          <w:b w:val="0"/>
          <w:bCs w:val="0"/>
          <w:color w:val="939598"/>
          <w:spacing w:val="-15"/>
          <w:w w:val="105"/>
          <w:sz w:val="22"/>
          <w:szCs w:val="22"/>
        </w:rPr>
        <w:t>v</w:t>
      </w:r>
      <w:r>
        <w:rPr>
          <w:rFonts w:ascii="Tw Cen MT" w:hAnsi="Tw Cen MT" w:cs="Tw Cen MT" w:eastAsia="Tw Cen MT"/>
          <w:b w:val="0"/>
          <w:bCs w:val="0"/>
          <w:color w:val="939598"/>
          <w:spacing w:val="0"/>
          <w:w w:val="105"/>
          <w:sz w:val="22"/>
          <w:szCs w:val="22"/>
        </w:rPr>
        <w:t>.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sz w:val="22"/>
          <w:szCs w:val="22"/>
        </w:rPr>
      </w:r>
    </w:p>
    <w:p>
      <w:pPr>
        <w:spacing w:before="27"/>
        <w:ind w:left="0" w:right="279" w:firstLine="0"/>
        <w:jc w:val="right"/>
        <w:rPr>
          <w:rFonts w:ascii="Tw Cen MT" w:hAnsi="Tw Cen MT" w:cs="Tw Cen MT" w:eastAsia="Tw Cen MT"/>
          <w:sz w:val="22"/>
          <w:szCs w:val="22"/>
        </w:rPr>
      </w:pPr>
      <w:r>
        <w:rPr/>
        <w:pict>
          <v:group style="position:absolute;margin-left:347.179443pt;margin-top:28.443789pt;width:76.235pt;height:30.8619pt;mso-position-horizontal-relative:page;mso-position-vertical-relative:paragraph;z-index:-7648" coordorigin="6944,569" coordsize="1525,617">
            <v:group style="position:absolute;left:7000;top:626;width:1411;height:504" coordorigin="7000,626" coordsize="1411,504">
              <v:shape style="position:absolute;left:7000;top:626;width:1411;height:504" coordorigin="7000,626" coordsize="1411,504" path="m7000,626l8412,626,8412,1129,7000,1129,7000,626xe" filled="f" stroked="t" strokeweight="5.6693pt" strokecolor="#A7A9AC">
                <v:path arrowok="t"/>
              </v:shape>
            </v:group>
            <v:group style="position:absolute;left:7000;top:626;width:1411;height:504" coordorigin="7000,626" coordsize="1411,504">
              <v:shape style="position:absolute;left:7000;top:626;width:1411;height:504" coordorigin="7000,626" coordsize="1411,504" path="m7000,626l8412,626,8412,1129,7000,1129,7000,626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Tw Cen MT" w:hAnsi="Tw Cen MT" w:cs="Tw Cen MT" w:eastAsia="Tw Cen MT"/>
          <w:b w:val="0"/>
          <w:bCs w:val="0"/>
          <w:color w:val="939598"/>
          <w:spacing w:val="0"/>
          <w:w w:val="110"/>
          <w:sz w:val="22"/>
          <w:szCs w:val="22"/>
        </w:rPr>
        <w:t>2</w:t>
      </w:r>
      <w:r>
        <w:rPr>
          <w:rFonts w:ascii="Tw Cen MT" w:hAnsi="Tw Cen MT" w:cs="Tw Cen MT" w:eastAsia="Tw Cen MT"/>
          <w:b w:val="0"/>
          <w:bCs w:val="0"/>
          <w:color w:val="939598"/>
          <w:spacing w:val="-7"/>
          <w:w w:val="110"/>
          <w:sz w:val="22"/>
          <w:szCs w:val="22"/>
        </w:rPr>
        <w:t> </w:t>
      </w:r>
      <w:r>
        <w:rPr>
          <w:rFonts w:ascii="Tw Cen MT" w:hAnsi="Tw Cen MT" w:cs="Tw Cen MT" w:eastAsia="Tw Cen MT"/>
          <w:b w:val="0"/>
          <w:bCs w:val="0"/>
          <w:color w:val="939598"/>
          <w:spacing w:val="0"/>
          <w:w w:val="110"/>
          <w:sz w:val="22"/>
          <w:szCs w:val="22"/>
        </w:rPr>
        <w:t>Sillas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sz w:val="22"/>
          <w:szCs w:val="22"/>
        </w:rPr>
      </w:r>
    </w:p>
    <w:p>
      <w:pPr>
        <w:tabs>
          <w:tab w:pos="2021" w:val="left" w:leader="none"/>
        </w:tabs>
        <w:spacing w:before="55"/>
        <w:ind w:left="1250" w:right="0" w:firstLine="0"/>
        <w:jc w:val="left"/>
        <w:rPr>
          <w:rFonts w:ascii="Showcard Gothic" w:hAnsi="Showcard Gothic" w:cs="Showcard Gothic" w:eastAsia="Showcard Gothic"/>
          <w:sz w:val="16"/>
          <w:szCs w:val="16"/>
        </w:rPr>
      </w:pPr>
      <w:r>
        <w:rPr>
          <w:spacing w:val="0"/>
          <w:w w:val="90"/>
        </w:rPr>
        <w:br w:type="column"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sz w:val="24"/>
          <w:szCs w:val="24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sz w:val="24"/>
          <w:szCs w:val="24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2"/>
          <w:sz w:val="16"/>
          <w:szCs w:val="16"/>
        </w:rPr>
        <w:t>N/A</w:t>
      </w:r>
      <w:r>
        <w:rPr>
          <w:rFonts w:ascii="Showcard Gothic" w:hAnsi="Showcard Gothic" w:cs="Showcard Gothic" w:eastAsia="Showcard Gothic"/>
          <w:b w:val="0"/>
          <w:bCs w:val="0"/>
          <w:color w:val="000000"/>
          <w:spacing w:val="0"/>
          <w:w w:val="100"/>
          <w:position w:val="0"/>
          <w:sz w:val="16"/>
          <w:szCs w:val="16"/>
        </w:rPr>
      </w:r>
    </w:p>
    <w:p>
      <w:pPr>
        <w:spacing w:line="130" w:lineRule="exact" w:before="1"/>
        <w:rPr>
          <w:sz w:val="13"/>
          <w:szCs w:val="13"/>
        </w:rPr>
      </w:pPr>
      <w:r>
        <w:rPr>
          <w:sz w:val="13"/>
          <w:szCs w:val="13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2021" w:val="left" w:leader="none"/>
        </w:tabs>
        <w:ind w:left="1250" w:right="0" w:firstLine="0"/>
        <w:jc w:val="left"/>
        <w:rPr>
          <w:rFonts w:ascii="Showcard Gothic" w:hAnsi="Showcard Gothic" w:cs="Showcard Gothic" w:eastAsia="Showcard Gothic"/>
          <w:sz w:val="16"/>
          <w:szCs w:val="16"/>
        </w:rPr>
      </w:pPr>
      <w:r>
        <w:rPr/>
        <w:pict>
          <v:group style="position:absolute;margin-left:493.662598pt;margin-top:-32.019859pt;width:15.677pt;height:16.8554pt;mso-position-horizontal-relative:page;mso-position-vertical-relative:paragraph;z-index:-7643" coordorigin="9873,-640" coordsize="314,337">
            <v:group style="position:absolute;left:9916;top:-598;width:229;height:252" coordorigin="9916,-598" coordsize="229,252">
              <v:shape style="position:absolute;left:9916;top:-598;width:229;height:252" coordorigin="9916,-598" coordsize="229,252" path="m9916,-598l10144,-598,10144,-346,9916,-346,9916,-598xe" filled="f" stroked="t" strokeweight="4.252pt" strokecolor="#A7A9AC">
                <v:path arrowok="t"/>
              </v:shape>
            </v:group>
            <v:group style="position:absolute;left:9916;top:-598;width:229;height:252" coordorigin="9916,-598" coordsize="229,252">
              <v:shape style="position:absolute;left:9916;top:-598;width:229;height:252" coordorigin="9916,-598" coordsize="229,252" path="m9916,-598l10144,-598,10144,-346,9916,-346,9916,-598xe" filled="t" fillcolor="#FFFFFF" stroked="f">
                <v:path arrowok="t"/>
                <v:fill type="solid"/>
              </v:shape>
            </v:group>
            <v:group style="position:absolute;left:9940;top:-565;width:171;height:173" coordorigin="9940,-565" coordsize="171,173">
              <v:shape style="position:absolute;left:9940;top:-565;width:171;height:173" coordorigin="9940,-565" coordsize="171,173" path="m9970,-554l9940,-518,9999,-470,9951,-411,9975,-392,10022,-451,10098,-451,10052,-487,10068,-507,10029,-507,9970,-554xe" filled="t" fillcolor="#939598" stroked="f">
                <v:path arrowok="t"/>
                <v:fill type="solid"/>
              </v:shape>
              <v:shape style="position:absolute;left:9940;top:-565;width:171;height:173" coordorigin="9940,-565" coordsize="171,173" path="m10098,-451l10022,-451,10081,-403,10111,-440,10098,-451xe" filled="t" fillcolor="#939598" stroked="f">
                <v:path arrowok="t"/>
                <v:fill type="solid"/>
              </v:shape>
              <v:shape style="position:absolute;left:9940;top:-565;width:171;height:173" coordorigin="9940,-565" coordsize="171,173" path="m10076,-565l10029,-507,10068,-507,10100,-546,10076,-565xe" filled="t" fillcolor="#939598" stroked="f">
                <v:path arrowok="t"/>
                <v:fill type="solid"/>
              </v:shape>
            </v:group>
            <v:group style="position:absolute;left:9940;top:-565;width:171;height:173" coordorigin="9940,-565" coordsize="171,173">
              <v:shape style="position:absolute;left:9940;top:-565;width:171;height:173" coordorigin="9940,-565" coordsize="171,173" path="m10081,-403l10111,-440,10052,-487,10100,-546,10076,-565,10029,-507,9970,-554,9940,-518,9999,-470,9951,-411,9975,-392,10022,-451,10081,-403xe" filled="f" stroked="t" strokeweight=".5669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72.649902pt;margin-top:-32.019859pt;width:15.6774pt;height:16.8554pt;mso-position-horizontal-relative:page;mso-position-vertical-relative:paragraph;z-index:-7642" coordorigin="9453,-640" coordsize="314,337">
            <v:group style="position:absolute;left:9496;top:-598;width:229;height:252" coordorigin="9496,-598" coordsize="229,252">
              <v:shape style="position:absolute;left:9496;top:-598;width:229;height:252" coordorigin="9496,-598" coordsize="229,252" path="m9496,-598l9724,-598,9724,-346,9496,-346,9496,-598xe" filled="f" stroked="t" strokeweight="4.252pt" strokecolor="#A7A9AC">
                <v:path arrowok="t"/>
              </v:shape>
            </v:group>
            <v:group style="position:absolute;left:9496;top:-598;width:229;height:252" coordorigin="9496,-598" coordsize="229,252">
              <v:shape style="position:absolute;left:9496;top:-598;width:229;height:252" coordorigin="9496,-598" coordsize="229,252" path="m9496,-598l9724,-598,9724,-346,9496,-346,9496,-598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30.420807pt;margin-top:-32.019859pt;width:15.6773pt;height:16.8554pt;mso-position-horizontal-relative:page;mso-position-vertical-relative:paragraph;z-index:-7641" coordorigin="8608,-640" coordsize="314,337">
            <v:group style="position:absolute;left:8651;top:-598;width:229;height:252" coordorigin="8651,-598" coordsize="229,252">
              <v:shape style="position:absolute;left:8651;top:-598;width:229;height:252" coordorigin="8651,-598" coordsize="229,252" path="m8651,-598l8879,-598,8879,-346,8651,-346,8651,-598xe" filled="f" stroked="t" strokeweight="4.252pt" strokecolor="#A7A9AC">
                <v:path arrowok="t"/>
              </v:shape>
            </v:group>
            <v:group style="position:absolute;left:8651;top:-598;width:229;height:252" coordorigin="8651,-598" coordsize="229,252">
              <v:shape style="position:absolute;left:8651;top:-598;width:229;height:252" coordorigin="8651,-598" coordsize="229,252" path="m8651,-598l8879,-598,8879,-346,8651,-346,8651,-598xe" filled="t" fillcolor="#FFFFFF" stroked="f">
                <v:path arrowok="t"/>
                <v:fill type="solid"/>
              </v:shape>
            </v:group>
            <v:group style="position:absolute;left:8667;top:-563;width:185;height:179" coordorigin="8667,-563" coordsize="185,179">
              <v:shape style="position:absolute;left:8667;top:-563;width:185;height:179" coordorigin="8667,-563" coordsize="185,179" path="m8709,-474l8667,-450,8721,-400,8724,-397,8727,-395,8733,-388,8734,-385,8740,-384,8742,-387,8743,-389,8746,-392,8775,-425,8745,-425,8736,-430,8728,-441,8721,-454,8711,-468,8709,-474xe" filled="t" fillcolor="#939598" stroked="f">
                <v:path arrowok="t"/>
                <v:fill type="solid"/>
              </v:shape>
              <v:shape style="position:absolute;left:8667;top:-563;width:185;height:179" coordorigin="8667,-563" coordsize="185,179" path="m8852,-563l8806,-518,8768,-468,8753,-436,8745,-425,8775,-425,8786,-438,8788,-441,8791,-442,8793,-445,8807,-460,8821,-474,8848,-497,8852,-500,8852,-500,8852,-563xe" filled="t" fillcolor="#939598" stroked="f">
                <v:path arrowok="t"/>
                <v:fill type="solid"/>
              </v:shape>
            </v:group>
            <v:group style="position:absolute;left:8667;top:-563;width:185;height:179" coordorigin="8667,-563" coordsize="185,179">
              <v:shape style="position:absolute;left:8667;top:-563;width:185;height:179" coordorigin="8667,-563" coordsize="185,179" path="m8709,-474l8667,-450,8721,-400,8724,-397,8727,-395,8729,-392,8733,-388,8734,-385,8740,-384,8742,-387,8743,-389,8746,-392,8786,-438,8788,-441,8791,-442,8793,-445,8848,-497,8852,-500,8852,-504,8852,-563,8839,-552,8822,-535,8779,-484,8753,-436,8745,-425,8736,-430,8728,-441,8721,-454,8711,-468,8709,-474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51.142609pt;margin-top:-32.019859pt;width:15.9631pt;height:16.8554pt;mso-position-horizontal-relative:page;mso-position-vertical-relative:paragraph;z-index:-7640" coordorigin="9023,-640" coordsize="319,337">
            <v:group style="position:absolute;left:9071;top:-598;width:229;height:252" coordorigin="9071,-598" coordsize="229,252">
              <v:shape style="position:absolute;left:9071;top:-598;width:229;height:252" coordorigin="9071,-598" coordsize="229,252" path="m9071,-598l9300,-598,9300,-346,9071,-346,9071,-598xe" filled="f" stroked="t" strokeweight="4.252pt" strokecolor="#A7A9AC">
                <v:path arrowok="t"/>
              </v:shape>
            </v:group>
            <v:group style="position:absolute;left:9071;top:-598;width:229;height:252" coordorigin="9071,-598" coordsize="229,252">
              <v:shape style="position:absolute;left:9071;top:-598;width:229;height:252" coordorigin="9071,-598" coordsize="229,252" path="m9071,-598l9300,-598,9300,-346,9071,-346,9071,-598xe" filled="t" fillcolor="#FFFFFF" stroked="f">
                <v:path arrowok="t"/>
                <v:fill type="solid"/>
              </v:shape>
            </v:group>
            <v:group style="position:absolute;left:9065;top:-595;width:207;height:210" coordorigin="9065,-595" coordsize="207,210">
              <v:shape style="position:absolute;left:9065;top:-595;width:207;height:210" coordorigin="9065,-595" coordsize="207,210" path="m9199,-414l9120,-414,9137,-412,9153,-397,9159,-388,9171,-384,9178,-385,9183,-396,9183,-399,9189,-406,9195,-410,9200,-412,9199,-414xe" filled="t" fillcolor="#939598" stroked="f">
                <v:path arrowok="t"/>
                <v:fill type="solid"/>
              </v:shape>
              <v:shape style="position:absolute;left:9065;top:-595;width:207;height:210" coordorigin="9065,-595" coordsize="207,210" path="m9109,-568l9104,-567,9099,-562,9091,-549,9094,-539,9095,-532,9073,-502,9066,-497,9065,-487,9067,-480,9075,-472,9087,-466,9096,-449,9098,-442,9090,-426,9087,-421,9104,-409,9107,-407,9111,-409,9120,-414,9199,-414,9199,-415,9190,-424,9184,-429,9184,-429,9123,-449,9111,-492,9114,-510,9129,-528,9146,-539,9163,-545,9246,-545,9248,-549,9247,-555,9243,-558,9217,-558,9204,-561,9119,-561,9109,-568xe" filled="t" fillcolor="#939598" stroked="f">
                <v:path arrowok="t"/>
                <v:fill type="solid"/>
              </v:shape>
              <v:shape style="position:absolute;left:9065;top:-595;width:207;height:210" coordorigin="9065,-595" coordsize="207,210" path="m9185,-430l9179,-429,9184,-429,9185,-430xe" filled="t" fillcolor="#939598" stroked="f">
                <v:path arrowok="t"/>
                <v:fill type="solid"/>
              </v:shape>
              <v:shape style="position:absolute;left:9065;top:-595;width:207;height:210" coordorigin="9065,-595" coordsize="207,210" path="m9246,-545l9180,-545,9196,-540,9210,-530,9228,-480,9228,-474,9225,-469,9226,-467,9237,-456,9241,-452,9242,-451,9264,-472,9266,-474,9271,-479,9272,-487,9272,-492,9268,-500,9256,-500,9241,-521,9238,-532,9246,-545xe" filled="t" fillcolor="#939598" stroked="f">
                <v:path arrowok="t"/>
                <v:fill type="solid"/>
              </v:shape>
              <v:shape style="position:absolute;left:9065;top:-595;width:207;height:210" coordorigin="9065,-595" coordsize="207,210" path="m9266,-505l9256,-500,9268,-500,9266,-505xe" filled="t" fillcolor="#939598" stroked="f">
                <v:path arrowok="t"/>
                <v:fill type="solid"/>
              </v:shape>
              <v:shape style="position:absolute;left:9065;top:-595;width:207;height:210" coordorigin="9065,-595" coordsize="207,210" path="m9233,-569l9221,-563,9217,-558,9243,-558,9238,-562,9233,-569xe" filled="t" fillcolor="#939598" stroked="f">
                <v:path arrowok="t"/>
                <v:fill type="solid"/>
              </v:shape>
              <v:shape style="position:absolute;left:9065;top:-595;width:207;height:210" coordorigin="9065,-595" coordsize="207,210" path="m9184,-577l9155,-577,9151,-572,9137,-562,9119,-561,9204,-561,9199,-562,9187,-569,9184,-577xe" filled="t" fillcolor="#939598" stroked="f">
                <v:path arrowok="t"/>
                <v:fill type="solid"/>
              </v:shape>
              <v:shape style="position:absolute;left:9065;top:-595;width:207;height:210" coordorigin="9065,-595" coordsize="207,210" path="m9160,-595l9153,-576,9155,-577,9184,-577,9183,-579,9182,-582,9178,-589,9160,-595xe" filled="t" fillcolor="#939598" stroked="f">
                <v:path arrowok="t"/>
                <v:fill type="solid"/>
              </v:shape>
            </v:group>
            <v:group style="position:absolute;left:9128;top:-524;width:164;height:164" coordorigin="9128,-524" coordsize="164,164">
              <v:shape style="position:absolute;left:9128;top:-524;width:164;height:164" coordorigin="9128,-524" coordsize="164,164" path="m9235,-445l9181,-445,9190,-437,9196,-430,9231,-396,9247,-380,9252,-374,9267,-360,9282,-364,9288,-373,9275,-373,9263,-379,9269,-390,9275,-392,9288,-392,9284,-396,9255,-425,9240,-440,9235,-445xe" filled="t" fillcolor="#939598" stroked="f">
                <v:path arrowok="t"/>
                <v:fill type="solid"/>
              </v:shape>
              <v:shape style="position:absolute;left:9128;top:-524;width:164;height:164" coordorigin="9128,-524" coordsize="164,164" path="m9288,-392l9275,-392,9279,-388,9282,-380,9279,-375,9275,-373,9288,-373,9292,-379,9292,-388,9288,-392xe" filled="t" fillcolor="#939598" stroked="f">
                <v:path arrowok="t"/>
                <v:fill type="solid"/>
              </v:shape>
              <v:shape style="position:absolute;left:9128;top:-524;width:164;height:164" coordorigin="9128,-524" coordsize="164,164" path="m9128,-494l9166,-444,9179,-444,9181,-445,9235,-445,9234,-446,9225,-456,9209,-470,9209,-474,9164,-474,9156,-477,9140,-493,9128,-494xe" filled="t" fillcolor="#939598" stroked="f">
                <v:path arrowok="t"/>
                <v:fill type="solid"/>
              </v:shape>
              <v:shape style="position:absolute;left:9128;top:-524;width:164;height:164" coordorigin="9128,-524" coordsize="164,164" path="m9194,-518l9156,-518,9158,-516,9174,-499,9177,-496,9179,-495,9180,-489,9176,-485,9172,-482,9164,-474,9209,-474,9209,-475,9214,-488,9201,-511,9195,-517,9194,-518xe" filled="t" fillcolor="#939598" stroked="f">
                <v:path arrowok="t"/>
                <v:fill type="solid"/>
              </v:shape>
              <v:shape style="position:absolute;left:9128;top:-524;width:164;height:164" coordorigin="9128,-524" coordsize="164,164" path="m9161,-524l9160,-523,9154,-521,9155,-517,9156,-518,9194,-518,9181,-523,9176,-524,9161,-524xe" filled="t" fillcolor="#939598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514.068115pt;margin-top:-32.019859pt;width:15.6773pt;height:16.8554pt;mso-position-horizontal-relative:page;mso-position-vertical-relative:paragraph;z-index:-7639" coordorigin="10281,-640" coordsize="314,337">
            <v:group style="position:absolute;left:10324;top:-598;width:229;height:252" coordorigin="10324,-598" coordsize="229,252">
              <v:shape style="position:absolute;left:10324;top:-598;width:229;height:252" coordorigin="10324,-598" coordsize="229,252" path="m10324,-598l10552,-598,10552,-346,10324,-346,10324,-598xe" filled="f" stroked="t" strokeweight="4.252pt" strokecolor="#A7A9AC">
                <v:path arrowok="t"/>
              </v:shape>
            </v:group>
            <v:group style="position:absolute;left:10324;top:-598;width:229;height:252" coordorigin="10324,-598" coordsize="229,252">
              <v:shape style="position:absolute;left:10324;top:-598;width:229;height:252" coordorigin="10324,-598" coordsize="229,252" path="m10324,-598l10552,-598,10552,-346,10324,-346,10324,-598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93.662598pt;margin-top:-.628458pt;width:15.677pt;height:16.8554pt;mso-position-horizontal-relative:page;mso-position-vertical-relative:paragraph;z-index:-7638" coordorigin="9873,-13" coordsize="314,337">
            <v:group style="position:absolute;left:9916;top:30;width:229;height:252" coordorigin="9916,30" coordsize="229,252">
              <v:shape style="position:absolute;left:9916;top:30;width:229;height:252" coordorigin="9916,30" coordsize="229,252" path="m9916,30l10144,30,10144,282,9916,282,9916,30xe" filled="f" stroked="t" strokeweight="4.252pt" strokecolor="#A7A9AC">
                <v:path arrowok="t"/>
              </v:shape>
            </v:group>
            <v:group style="position:absolute;left:9916;top:30;width:229;height:252" coordorigin="9916,30" coordsize="229,252">
              <v:shape style="position:absolute;left:9916;top:30;width:229;height:252" coordorigin="9916,30" coordsize="229,252" path="m9916,30l10144,30,10144,282,9916,282,9916,30xe" filled="t" fillcolor="#FFFFFF" stroked="f">
                <v:path arrowok="t"/>
                <v:fill type="solid"/>
              </v:shape>
            </v:group>
            <v:group style="position:absolute;left:9940;top:63;width:171;height:173" coordorigin="9940,63" coordsize="171,173">
              <v:shape style="position:absolute;left:9940;top:63;width:171;height:173" coordorigin="9940,63" coordsize="171,173" path="m9970,73l9940,110,9999,158,9951,216,9975,236,10022,177,10098,177,10052,140,10068,121,10029,121,9970,73xe" filled="t" fillcolor="#939598" stroked="f">
                <v:path arrowok="t"/>
                <v:fill type="solid"/>
              </v:shape>
              <v:shape style="position:absolute;left:9940;top:63;width:171;height:173" coordorigin="9940,63" coordsize="171,173" path="m10098,177l10022,177,10081,225,10111,188,10098,177xe" filled="t" fillcolor="#939598" stroked="f">
                <v:path arrowok="t"/>
                <v:fill type="solid"/>
              </v:shape>
              <v:shape style="position:absolute;left:9940;top:63;width:171;height:173" coordorigin="9940,63" coordsize="171,173" path="m10076,63l10029,121,10068,121,10100,82,10076,63xe" filled="t" fillcolor="#939598" stroked="f">
                <v:path arrowok="t"/>
                <v:fill type="solid"/>
              </v:shape>
            </v:group>
            <v:group style="position:absolute;left:9940;top:63;width:171;height:173" coordorigin="9940,63" coordsize="171,173">
              <v:shape style="position:absolute;left:9940;top:63;width:171;height:173" coordorigin="9940,63" coordsize="171,173" path="m10081,225l10111,188,10052,140,10100,82,10076,63,10029,121,9970,73,9940,110,9999,158,9951,216,9975,236,10022,177,10081,225xe" filled="f" stroked="t" strokeweight=".5669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72.649902pt;margin-top:-.628458pt;width:15.6774pt;height:16.8554pt;mso-position-horizontal-relative:page;mso-position-vertical-relative:paragraph;z-index:-7637" coordorigin="9453,-13" coordsize="314,337">
            <v:group style="position:absolute;left:9496;top:30;width:229;height:252" coordorigin="9496,30" coordsize="229,252">
              <v:shape style="position:absolute;left:9496;top:30;width:229;height:252" coordorigin="9496,30" coordsize="229,252" path="m9496,30l9724,30,9724,282,9496,282,9496,30xe" filled="f" stroked="t" strokeweight="4.252pt" strokecolor="#A7A9AC">
                <v:path arrowok="t"/>
              </v:shape>
            </v:group>
            <v:group style="position:absolute;left:9496;top:30;width:229;height:252" coordorigin="9496,30" coordsize="229,252">
              <v:shape style="position:absolute;left:9496;top:30;width:229;height:252" coordorigin="9496,30" coordsize="229,252" path="m9496,30l9724,30,9724,282,9496,282,9496,30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30.420807pt;margin-top:-.628458pt;width:15.6773pt;height:16.8554pt;mso-position-horizontal-relative:page;mso-position-vertical-relative:paragraph;z-index:-7636" coordorigin="8608,-13" coordsize="314,337">
            <v:group style="position:absolute;left:8651;top:30;width:229;height:252" coordorigin="8651,30" coordsize="229,252">
              <v:shape style="position:absolute;left:8651;top:30;width:229;height:252" coordorigin="8651,30" coordsize="229,252" path="m8651,30l8879,30,8879,282,8651,282,8651,30xe" filled="f" stroked="t" strokeweight="4.252pt" strokecolor="#A7A9AC">
                <v:path arrowok="t"/>
              </v:shape>
            </v:group>
            <v:group style="position:absolute;left:8651;top:30;width:229;height:252" coordorigin="8651,30" coordsize="229,252">
              <v:shape style="position:absolute;left:8651;top:30;width:229;height:252" coordorigin="8651,30" coordsize="229,252" path="m8651,30l8879,30,8879,282,8651,282,8651,30xe" filled="t" fillcolor="#FFFFFF" stroked="f">
                <v:path arrowok="t"/>
                <v:fill type="solid"/>
              </v:shape>
            </v:group>
            <v:group style="position:absolute;left:8667;top:65;width:185;height:179" coordorigin="8667,65" coordsize="185,179">
              <v:shape style="position:absolute;left:8667;top:65;width:185;height:179" coordorigin="8667,65" coordsize="185,179" path="m8709,154l8667,178,8721,228,8724,230,8727,233,8733,240,8734,243,8740,244,8742,241,8743,239,8746,236,8775,203,8745,203,8736,198,8728,186,8721,174,8711,160,8709,154xe" filled="t" fillcolor="#939598" stroked="f">
                <v:path arrowok="t"/>
                <v:fill type="solid"/>
              </v:shape>
              <v:shape style="position:absolute;left:8667;top:65;width:185;height:179" coordorigin="8667,65" coordsize="185,179" path="m8852,65l8806,110,8768,160,8753,192,8745,203,8775,203,8786,190,8788,187,8791,186,8793,183,8807,168,8821,153,8848,131,8852,128,8852,128,8852,65xe" filled="t" fillcolor="#939598" stroked="f">
                <v:path arrowok="t"/>
                <v:fill type="solid"/>
              </v:shape>
            </v:group>
            <v:group style="position:absolute;left:8667;top:65;width:185;height:179" coordorigin="8667,65" coordsize="185,179">
              <v:shape style="position:absolute;left:8667;top:65;width:185;height:179" coordorigin="8667,65" coordsize="185,179" path="m8709,154l8667,178,8721,228,8724,230,8727,233,8729,236,8733,240,8734,243,8740,244,8742,241,8743,239,8746,236,8786,190,8788,187,8791,186,8793,183,8848,131,8852,128,8852,124,8852,65,8839,76,8822,93,8779,143,8753,192,8745,203,8736,198,8728,186,8721,174,8711,160,8709,154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51.142609pt;margin-top:-.628458pt;width:15.9631pt;height:16.8554pt;mso-position-horizontal-relative:page;mso-position-vertical-relative:paragraph;z-index:-7635" coordorigin="9023,-13" coordsize="319,337">
            <v:group style="position:absolute;left:9071;top:30;width:229;height:252" coordorigin="9071,30" coordsize="229,252">
              <v:shape style="position:absolute;left:9071;top:30;width:229;height:252" coordorigin="9071,30" coordsize="229,252" path="m9071,30l9300,30,9300,282,9071,282,9071,30xe" filled="f" stroked="t" strokeweight="4.252pt" strokecolor="#A7A9AC">
                <v:path arrowok="t"/>
              </v:shape>
            </v:group>
            <v:group style="position:absolute;left:9071;top:30;width:229;height:252" coordorigin="9071,30" coordsize="229,252">
              <v:shape style="position:absolute;left:9071;top:30;width:229;height:252" coordorigin="9071,30" coordsize="229,252" path="m9071,30l9300,30,9300,282,9071,282,9071,30xe" filled="t" fillcolor="#FFFFFF" stroked="f">
                <v:path arrowok="t"/>
                <v:fill type="solid"/>
              </v:shape>
            </v:group>
            <v:group style="position:absolute;left:9065;top:33;width:207;height:210" coordorigin="9065,33" coordsize="207,210">
              <v:shape style="position:absolute;left:9065;top:33;width:207;height:210" coordorigin="9065,33" coordsize="207,210" path="m9199,214l9120,214,9137,216,9153,231,9159,240,9171,244,9178,243,9183,232,9183,229,9189,222,9195,218,9200,216,9199,214xe" filled="t" fillcolor="#939598" stroked="f">
                <v:path arrowok="t"/>
                <v:fill type="solid"/>
              </v:shape>
              <v:shape style="position:absolute;left:9065;top:33;width:207;height:210" coordorigin="9065,33" coordsize="207,210" path="m9109,59l9104,61,9099,66,9091,79,9094,88,9095,96,9073,126,9066,131,9065,141,9067,148,9075,155,9087,162,9096,179,9098,186,9090,201,9087,206,9104,219,9107,220,9111,219,9120,214,9199,214,9199,213,9190,204,9184,199,9184,199,9123,179,9111,136,9114,118,9129,100,9146,88,9163,83,9246,83,9248,79,9247,73,9243,70,9217,70,9204,67,9119,67,9109,59xe" filled="t" fillcolor="#939598" stroked="f">
                <v:path arrowok="t"/>
                <v:fill type="solid"/>
              </v:shape>
              <v:shape style="position:absolute;left:9065;top:33;width:207;height:210" coordorigin="9065,33" coordsize="207,210" path="m9185,198l9179,199,9184,199,9185,198xe" filled="t" fillcolor="#939598" stroked="f">
                <v:path arrowok="t"/>
                <v:fill type="solid"/>
              </v:shape>
              <v:shape style="position:absolute;left:9065;top:33;width:207;height:210" coordorigin="9065,33" coordsize="207,210" path="m9246,83l9180,83,9196,88,9210,98,9228,148,9228,154,9225,159,9226,161,9237,172,9241,176,9242,177,9264,155,9266,154,9271,148,9272,141,9272,136,9268,128,9256,128,9241,107,9238,96,9246,83xe" filled="t" fillcolor="#939598" stroked="f">
                <v:path arrowok="t"/>
                <v:fill type="solid"/>
              </v:shape>
              <v:shape style="position:absolute;left:9065;top:33;width:207;height:210" coordorigin="9065,33" coordsize="207,210" path="m9266,123l9256,128,9268,128,9266,123xe" filled="t" fillcolor="#939598" stroked="f">
                <v:path arrowok="t"/>
                <v:fill type="solid"/>
              </v:shape>
              <v:shape style="position:absolute;left:9065;top:33;width:207;height:210" coordorigin="9065,33" coordsize="207,210" path="m9233,59l9221,64,9217,70,9243,70,9238,66,9233,59xe" filled="t" fillcolor="#939598" stroked="f">
                <v:path arrowok="t"/>
                <v:fill type="solid"/>
              </v:shape>
              <v:shape style="position:absolute;left:9065;top:33;width:207;height:210" coordorigin="9065,33" coordsize="207,210" path="m9184,51l9155,51,9151,55,9137,65,9119,67,9204,67,9199,65,9187,59,9184,51xe" filled="t" fillcolor="#939598" stroked="f">
                <v:path arrowok="t"/>
                <v:fill type="solid"/>
              </v:shape>
              <v:shape style="position:absolute;left:9065;top:33;width:207;height:210" coordorigin="9065,33" coordsize="207,210" path="m9160,33l9153,52,9155,51,9184,51,9183,49,9182,45,9178,39,9160,33xe" filled="t" fillcolor="#939598" stroked="f">
                <v:path arrowok="t"/>
                <v:fill type="solid"/>
              </v:shape>
            </v:group>
            <v:group style="position:absolute;left:9128;top:104;width:164;height:164" coordorigin="9128,104" coordsize="164,164">
              <v:shape style="position:absolute;left:9128;top:104;width:164;height:164" coordorigin="9128,104" coordsize="164,164" path="m9235,183l9181,183,9190,191,9196,197,9231,232,9247,248,9252,254,9267,267,9282,264,9288,255,9275,255,9263,249,9269,238,9275,236,9288,236,9284,232,9255,203,9240,187,9235,183xe" filled="t" fillcolor="#939598" stroked="f">
                <v:path arrowok="t"/>
                <v:fill type="solid"/>
              </v:shape>
              <v:shape style="position:absolute;left:9128;top:104;width:164;height:164" coordorigin="9128,104" coordsize="164,164" path="m9288,236l9275,236,9279,239,9282,248,9279,253,9275,255,9288,255,9292,249,9292,239,9288,236xe" filled="t" fillcolor="#939598" stroked="f">
                <v:path arrowok="t"/>
                <v:fill type="solid"/>
              </v:shape>
              <v:shape style="position:absolute;left:9128;top:104;width:164;height:164" coordorigin="9128,104" coordsize="164,164" path="m9128,134l9166,183,9179,184,9181,183,9235,183,9234,182,9225,172,9209,158,9209,154,9164,154,9156,151,9140,135,9128,134xe" filled="t" fillcolor="#939598" stroked="f">
                <v:path arrowok="t"/>
                <v:fill type="solid"/>
              </v:shape>
              <v:shape style="position:absolute;left:9128;top:104;width:164;height:164" coordorigin="9128,104" coordsize="164,164" path="m9194,110l9156,110,9158,112,9174,128,9177,131,9179,132,9180,139,9176,142,9172,146,9164,154,9209,154,9209,153,9214,140,9201,117,9195,110,9194,110xe" filled="t" fillcolor="#939598" stroked="f">
                <v:path arrowok="t"/>
                <v:fill type="solid"/>
              </v:shape>
              <v:shape style="position:absolute;left:9128;top:104;width:164;height:164" coordorigin="9128,104" coordsize="164,164" path="m9161,104l9160,105,9154,107,9155,110,9156,110,9194,110,9181,105,9176,104,9161,104xe" filled="t" fillcolor="#939598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514.068115pt;margin-top:-.628458pt;width:15.6773pt;height:16.8554pt;mso-position-horizontal-relative:page;mso-position-vertical-relative:paragraph;z-index:-7634" coordorigin="10281,-13" coordsize="314,337">
            <v:group style="position:absolute;left:10324;top:30;width:229;height:252" coordorigin="10324,30" coordsize="229,252">
              <v:shape style="position:absolute;left:10324;top:30;width:229;height:252" coordorigin="10324,30" coordsize="229,252" path="m10324,30l10552,30,10552,282,10324,282,10324,30xe" filled="f" stroked="t" strokeweight="4.252pt" strokecolor="#A7A9AC">
                <v:path arrowok="t"/>
              </v:shape>
            </v:group>
            <v:group style="position:absolute;left:10324;top:30;width:229;height:252" coordorigin="10324,30" coordsize="229,252">
              <v:shape style="position:absolute;left:10324;top:30;width:229;height:252" coordorigin="10324,30" coordsize="229,252" path="m10324,30l10552,30,10552,282,10324,282,10324,30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sz w:val="24"/>
          <w:szCs w:val="24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sz w:val="24"/>
          <w:szCs w:val="24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2"/>
          <w:sz w:val="16"/>
          <w:szCs w:val="16"/>
        </w:rPr>
        <w:t>N/A</w:t>
      </w:r>
      <w:r>
        <w:rPr>
          <w:rFonts w:ascii="Showcard Gothic" w:hAnsi="Showcard Gothic" w:cs="Showcard Gothic" w:eastAsia="Showcard Gothic"/>
          <w:b w:val="0"/>
          <w:bCs w:val="0"/>
          <w:color w:val="000000"/>
          <w:spacing w:val="0"/>
          <w:w w:val="100"/>
          <w:position w:val="0"/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3"/>
        <w:rPr>
          <w:sz w:val="22"/>
          <w:szCs w:val="22"/>
        </w:rPr>
      </w:pPr>
      <w:r>
        <w:rPr>
          <w:sz w:val="22"/>
          <w:szCs w:val="22"/>
        </w:rPr>
      </w:r>
    </w:p>
    <w:p>
      <w:pPr>
        <w:tabs>
          <w:tab w:pos="2021" w:val="left" w:leader="none"/>
        </w:tabs>
        <w:ind w:left="1250" w:right="0" w:firstLine="0"/>
        <w:jc w:val="left"/>
        <w:rPr>
          <w:rFonts w:ascii="Showcard Gothic" w:hAnsi="Showcard Gothic" w:cs="Showcard Gothic" w:eastAsia="Showcard Gothic"/>
          <w:sz w:val="16"/>
          <w:szCs w:val="16"/>
        </w:rPr>
      </w:pPr>
      <w:r>
        <w:rPr/>
        <w:pict>
          <v:group style="position:absolute;margin-left:493.662598pt;margin-top:-.628458pt;width:15.677pt;height:16.8554pt;mso-position-horizontal-relative:page;mso-position-vertical-relative:paragraph;z-index:-7633" coordorigin="9873,-13" coordsize="314,337">
            <v:group style="position:absolute;left:9916;top:30;width:229;height:252" coordorigin="9916,30" coordsize="229,252">
              <v:shape style="position:absolute;left:9916;top:30;width:229;height:252" coordorigin="9916,30" coordsize="229,252" path="m9916,30l10144,30,10144,282,9916,282,9916,30xe" filled="f" stroked="t" strokeweight="4.252pt" strokecolor="#A7A9AC">
                <v:path arrowok="t"/>
              </v:shape>
            </v:group>
            <v:group style="position:absolute;left:9916;top:30;width:229;height:252" coordorigin="9916,30" coordsize="229,252">
              <v:shape style="position:absolute;left:9916;top:30;width:229;height:252" coordorigin="9916,30" coordsize="229,252" path="m9916,30l10144,30,10144,282,9916,282,9916,30xe" filled="t" fillcolor="#FFFFFF" stroked="f">
                <v:path arrowok="t"/>
                <v:fill type="solid"/>
              </v:shape>
            </v:group>
            <v:group style="position:absolute;left:9940;top:63;width:171;height:173" coordorigin="9940,63" coordsize="171,173">
              <v:shape style="position:absolute;left:9940;top:63;width:171;height:173" coordorigin="9940,63" coordsize="171,173" path="m9970,73l9940,110,9999,158,9951,216,9975,236,10022,177,10098,177,10052,140,10068,121,10029,121,9970,73xe" filled="t" fillcolor="#939598" stroked="f">
                <v:path arrowok="t"/>
                <v:fill type="solid"/>
              </v:shape>
              <v:shape style="position:absolute;left:9940;top:63;width:171;height:173" coordorigin="9940,63" coordsize="171,173" path="m10098,177l10022,177,10081,225,10111,188,10098,177xe" filled="t" fillcolor="#939598" stroked="f">
                <v:path arrowok="t"/>
                <v:fill type="solid"/>
              </v:shape>
              <v:shape style="position:absolute;left:9940;top:63;width:171;height:173" coordorigin="9940,63" coordsize="171,173" path="m10076,63l10029,121,10068,121,10100,82,10076,63xe" filled="t" fillcolor="#939598" stroked="f">
                <v:path arrowok="t"/>
                <v:fill type="solid"/>
              </v:shape>
            </v:group>
            <v:group style="position:absolute;left:9940;top:63;width:171;height:173" coordorigin="9940,63" coordsize="171,173">
              <v:shape style="position:absolute;left:9940;top:63;width:171;height:173" coordorigin="9940,63" coordsize="171,173" path="m10081,225l10111,188,10052,140,10100,82,10076,63,10029,121,9970,73,9940,110,9999,158,9951,216,9975,236,10022,177,10081,225xe" filled="f" stroked="t" strokeweight=".5669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72.649902pt;margin-top:-.628458pt;width:15.6774pt;height:16.8554pt;mso-position-horizontal-relative:page;mso-position-vertical-relative:paragraph;z-index:-7632" coordorigin="9453,-13" coordsize="314,337">
            <v:group style="position:absolute;left:9496;top:30;width:229;height:252" coordorigin="9496,30" coordsize="229,252">
              <v:shape style="position:absolute;left:9496;top:30;width:229;height:252" coordorigin="9496,30" coordsize="229,252" path="m9496,30l9724,30,9724,282,9496,282,9496,30xe" filled="f" stroked="t" strokeweight="4.252pt" strokecolor="#A7A9AC">
                <v:path arrowok="t"/>
              </v:shape>
            </v:group>
            <v:group style="position:absolute;left:9496;top:30;width:229;height:252" coordorigin="9496,30" coordsize="229,252">
              <v:shape style="position:absolute;left:9496;top:30;width:229;height:252" coordorigin="9496,30" coordsize="229,252" path="m9496,30l9724,30,9724,282,9496,282,9496,30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30.420807pt;margin-top:-.628458pt;width:15.6773pt;height:16.8554pt;mso-position-horizontal-relative:page;mso-position-vertical-relative:paragraph;z-index:-7631" coordorigin="8608,-13" coordsize="314,337">
            <v:group style="position:absolute;left:8651;top:30;width:229;height:252" coordorigin="8651,30" coordsize="229,252">
              <v:shape style="position:absolute;left:8651;top:30;width:229;height:252" coordorigin="8651,30" coordsize="229,252" path="m8651,30l8879,30,8879,282,8651,282,8651,30xe" filled="f" stroked="t" strokeweight="4.252pt" strokecolor="#A7A9AC">
                <v:path arrowok="t"/>
              </v:shape>
            </v:group>
            <v:group style="position:absolute;left:8651;top:30;width:229;height:252" coordorigin="8651,30" coordsize="229,252">
              <v:shape style="position:absolute;left:8651;top:30;width:229;height:252" coordorigin="8651,30" coordsize="229,252" path="m8651,30l8879,30,8879,282,8651,282,8651,30xe" filled="t" fillcolor="#FFFFFF" stroked="f">
                <v:path arrowok="t"/>
                <v:fill type="solid"/>
              </v:shape>
            </v:group>
            <v:group style="position:absolute;left:8667;top:65;width:185;height:179" coordorigin="8667,65" coordsize="185,179">
              <v:shape style="position:absolute;left:8667;top:65;width:185;height:179" coordorigin="8667,65" coordsize="185,179" path="m8709,154l8667,178,8721,228,8724,230,8727,233,8733,240,8734,243,8740,244,8742,241,8743,239,8746,236,8775,203,8745,203,8736,198,8728,186,8721,174,8711,160,8709,154xe" filled="t" fillcolor="#939598" stroked="f">
                <v:path arrowok="t"/>
                <v:fill type="solid"/>
              </v:shape>
              <v:shape style="position:absolute;left:8667;top:65;width:185;height:179" coordorigin="8667,65" coordsize="185,179" path="m8852,65l8806,110,8768,160,8753,192,8745,203,8775,203,8786,190,8788,187,8791,186,8793,183,8807,168,8821,153,8848,131,8852,128,8852,128,8852,65xe" filled="t" fillcolor="#939598" stroked="f">
                <v:path arrowok="t"/>
                <v:fill type="solid"/>
              </v:shape>
            </v:group>
            <v:group style="position:absolute;left:8667;top:65;width:185;height:179" coordorigin="8667,65" coordsize="185,179">
              <v:shape style="position:absolute;left:8667;top:65;width:185;height:179" coordorigin="8667,65" coordsize="185,179" path="m8709,154l8667,178,8721,228,8724,230,8727,233,8729,236,8733,240,8734,243,8740,244,8742,241,8743,239,8746,236,8786,190,8788,187,8791,186,8793,183,8848,131,8852,128,8852,124,8852,65,8839,76,8822,93,8779,143,8753,192,8745,203,8736,198,8728,186,8721,174,8711,160,8709,154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51.142609pt;margin-top:-.628458pt;width:15.9631pt;height:16.8554pt;mso-position-horizontal-relative:page;mso-position-vertical-relative:paragraph;z-index:-7630" coordorigin="9023,-13" coordsize="319,337">
            <v:group style="position:absolute;left:9071;top:30;width:229;height:252" coordorigin="9071,30" coordsize="229,252">
              <v:shape style="position:absolute;left:9071;top:30;width:229;height:252" coordorigin="9071,30" coordsize="229,252" path="m9071,30l9300,30,9300,282,9071,282,9071,30xe" filled="f" stroked="t" strokeweight="4.252pt" strokecolor="#A7A9AC">
                <v:path arrowok="t"/>
              </v:shape>
            </v:group>
            <v:group style="position:absolute;left:9071;top:30;width:229;height:252" coordorigin="9071,30" coordsize="229,252">
              <v:shape style="position:absolute;left:9071;top:30;width:229;height:252" coordorigin="9071,30" coordsize="229,252" path="m9071,30l9300,30,9300,282,9071,282,9071,30xe" filled="t" fillcolor="#FFFFFF" stroked="f">
                <v:path arrowok="t"/>
                <v:fill type="solid"/>
              </v:shape>
            </v:group>
            <v:group style="position:absolute;left:9065;top:33;width:207;height:210" coordorigin="9065,33" coordsize="207,210">
              <v:shape style="position:absolute;left:9065;top:33;width:207;height:210" coordorigin="9065,33" coordsize="207,210" path="m9199,214l9120,214,9137,216,9153,231,9159,240,9171,244,9178,243,9183,232,9183,229,9189,222,9195,218,9200,216,9199,214xe" filled="t" fillcolor="#939598" stroked="f">
                <v:path arrowok="t"/>
                <v:fill type="solid"/>
              </v:shape>
              <v:shape style="position:absolute;left:9065;top:33;width:207;height:210" coordorigin="9065,33" coordsize="207,210" path="m9109,59l9104,61,9099,66,9091,79,9094,88,9095,96,9073,126,9066,131,9065,141,9067,148,9075,155,9087,162,9096,179,9098,186,9090,201,9087,206,9104,219,9107,220,9111,219,9120,214,9199,214,9199,213,9190,204,9184,199,9184,199,9123,179,9111,136,9114,118,9129,100,9146,88,9163,83,9246,83,9248,79,9247,73,9243,70,9217,70,9204,67,9119,67,9109,59xe" filled="t" fillcolor="#939598" stroked="f">
                <v:path arrowok="t"/>
                <v:fill type="solid"/>
              </v:shape>
              <v:shape style="position:absolute;left:9065;top:33;width:207;height:210" coordorigin="9065,33" coordsize="207,210" path="m9185,198l9179,199,9184,199,9185,198xe" filled="t" fillcolor="#939598" stroked="f">
                <v:path arrowok="t"/>
                <v:fill type="solid"/>
              </v:shape>
              <v:shape style="position:absolute;left:9065;top:33;width:207;height:210" coordorigin="9065,33" coordsize="207,210" path="m9246,83l9180,83,9196,88,9210,98,9228,148,9228,154,9225,159,9226,161,9237,172,9241,176,9242,177,9264,155,9266,154,9271,148,9272,141,9272,136,9268,128,9256,128,9241,107,9238,96,9246,83xe" filled="t" fillcolor="#939598" stroked="f">
                <v:path arrowok="t"/>
                <v:fill type="solid"/>
              </v:shape>
              <v:shape style="position:absolute;left:9065;top:33;width:207;height:210" coordorigin="9065,33" coordsize="207,210" path="m9266,123l9256,128,9268,128,9266,123xe" filled="t" fillcolor="#939598" stroked="f">
                <v:path arrowok="t"/>
                <v:fill type="solid"/>
              </v:shape>
              <v:shape style="position:absolute;left:9065;top:33;width:207;height:210" coordorigin="9065,33" coordsize="207,210" path="m9233,59l9221,64,9217,70,9243,70,9238,66,9233,59xe" filled="t" fillcolor="#939598" stroked="f">
                <v:path arrowok="t"/>
                <v:fill type="solid"/>
              </v:shape>
              <v:shape style="position:absolute;left:9065;top:33;width:207;height:210" coordorigin="9065,33" coordsize="207,210" path="m9184,51l9155,51,9151,55,9137,65,9119,67,9204,67,9199,65,9187,59,9184,51xe" filled="t" fillcolor="#939598" stroked="f">
                <v:path arrowok="t"/>
                <v:fill type="solid"/>
              </v:shape>
              <v:shape style="position:absolute;left:9065;top:33;width:207;height:210" coordorigin="9065,33" coordsize="207,210" path="m9160,33l9153,52,9155,51,9184,51,9183,49,9182,45,9178,39,9160,33xe" filled="t" fillcolor="#939598" stroked="f">
                <v:path arrowok="t"/>
                <v:fill type="solid"/>
              </v:shape>
            </v:group>
            <v:group style="position:absolute;left:9128;top:104;width:164;height:164" coordorigin="9128,104" coordsize="164,164">
              <v:shape style="position:absolute;left:9128;top:104;width:164;height:164" coordorigin="9128,104" coordsize="164,164" path="m9235,183l9181,183,9190,191,9196,197,9231,232,9247,248,9252,254,9267,267,9282,264,9288,255,9275,255,9263,249,9269,238,9275,236,9288,236,9284,232,9255,203,9240,187,9235,183xe" filled="t" fillcolor="#939598" stroked="f">
                <v:path arrowok="t"/>
                <v:fill type="solid"/>
              </v:shape>
              <v:shape style="position:absolute;left:9128;top:104;width:164;height:164" coordorigin="9128,104" coordsize="164,164" path="m9288,236l9275,236,9279,239,9282,248,9279,253,9275,255,9288,255,9292,249,9292,239,9288,236xe" filled="t" fillcolor="#939598" stroked="f">
                <v:path arrowok="t"/>
                <v:fill type="solid"/>
              </v:shape>
              <v:shape style="position:absolute;left:9128;top:104;width:164;height:164" coordorigin="9128,104" coordsize="164,164" path="m9128,134l9166,183,9179,184,9181,183,9235,183,9234,182,9225,172,9209,158,9209,154,9164,154,9156,151,9140,135,9128,134xe" filled="t" fillcolor="#939598" stroked="f">
                <v:path arrowok="t"/>
                <v:fill type="solid"/>
              </v:shape>
              <v:shape style="position:absolute;left:9128;top:104;width:164;height:164" coordorigin="9128,104" coordsize="164,164" path="m9194,110l9156,110,9158,112,9174,128,9177,131,9179,132,9180,139,9176,142,9172,146,9164,154,9209,154,9209,153,9214,140,9201,117,9195,110,9194,110xe" filled="t" fillcolor="#939598" stroked="f">
                <v:path arrowok="t"/>
                <v:fill type="solid"/>
              </v:shape>
              <v:shape style="position:absolute;left:9128;top:104;width:164;height:164" coordorigin="9128,104" coordsize="164,164" path="m9161,104l9160,105,9154,107,9155,110,9156,110,9194,110,9181,105,9176,104,9161,104xe" filled="t" fillcolor="#939598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514.068115pt;margin-top:-.628458pt;width:15.6773pt;height:16.8554pt;mso-position-horizontal-relative:page;mso-position-vertical-relative:paragraph;z-index:-7629" coordorigin="10281,-13" coordsize="314,337">
            <v:group style="position:absolute;left:10324;top:30;width:229;height:252" coordorigin="10324,30" coordsize="229,252">
              <v:shape style="position:absolute;left:10324;top:30;width:229;height:252" coordorigin="10324,30" coordsize="229,252" path="m10324,30l10552,30,10552,282,10324,282,10324,30xe" filled="f" stroked="t" strokeweight="4.252pt" strokecolor="#A7A9AC">
                <v:path arrowok="t"/>
              </v:shape>
            </v:group>
            <v:group style="position:absolute;left:10324;top:30;width:229;height:252" coordorigin="10324,30" coordsize="229,252">
              <v:shape style="position:absolute;left:10324;top:30;width:229;height:252" coordorigin="10324,30" coordsize="229,252" path="m10324,30l10552,30,10552,282,10324,282,10324,30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sz w:val="24"/>
          <w:szCs w:val="24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sz w:val="24"/>
          <w:szCs w:val="24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2"/>
          <w:sz w:val="16"/>
          <w:szCs w:val="16"/>
        </w:rPr>
        <w:t>N/A</w:t>
      </w:r>
      <w:r>
        <w:rPr>
          <w:rFonts w:ascii="Showcard Gothic" w:hAnsi="Showcard Gothic" w:cs="Showcard Gothic" w:eastAsia="Showcard Gothic"/>
          <w:b w:val="0"/>
          <w:bCs w:val="0"/>
          <w:color w:val="000000"/>
          <w:spacing w:val="0"/>
          <w:w w:val="100"/>
          <w:position w:val="0"/>
          <w:sz w:val="16"/>
          <w:szCs w:val="16"/>
        </w:rPr>
      </w:r>
    </w:p>
    <w:p>
      <w:pPr>
        <w:spacing w:line="170" w:lineRule="exact" w:before="4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2021" w:val="left" w:leader="none"/>
        </w:tabs>
        <w:ind w:left="1250" w:right="0" w:firstLine="0"/>
        <w:jc w:val="left"/>
        <w:rPr>
          <w:rFonts w:ascii="Showcard Gothic" w:hAnsi="Showcard Gothic" w:cs="Showcard Gothic" w:eastAsia="Showcard Gothic"/>
          <w:sz w:val="16"/>
          <w:szCs w:val="16"/>
        </w:rPr>
      </w:pPr>
      <w:r>
        <w:rPr/>
        <w:pict>
          <v:group style="position:absolute;margin-left:493.662598pt;margin-top:-.628497pt;width:15.677pt;height:16.8554pt;mso-position-horizontal-relative:page;mso-position-vertical-relative:paragraph;z-index:-7628" coordorigin="9873,-13" coordsize="314,337">
            <v:group style="position:absolute;left:9916;top:30;width:229;height:252" coordorigin="9916,30" coordsize="229,252">
              <v:shape style="position:absolute;left:9916;top:30;width:229;height:252" coordorigin="9916,30" coordsize="229,252" path="m9916,30l10144,30,10144,282,9916,282,9916,30xe" filled="f" stroked="t" strokeweight="4.252pt" strokecolor="#A7A9AC">
                <v:path arrowok="t"/>
              </v:shape>
            </v:group>
            <v:group style="position:absolute;left:9916;top:30;width:229;height:252" coordorigin="9916,30" coordsize="229,252">
              <v:shape style="position:absolute;left:9916;top:30;width:229;height:252" coordorigin="9916,30" coordsize="229,252" path="m9916,30l10144,30,10144,282,9916,282,9916,30xe" filled="t" fillcolor="#FFFFFF" stroked="f">
                <v:path arrowok="t"/>
                <v:fill type="solid"/>
              </v:shape>
            </v:group>
            <v:group style="position:absolute;left:9940;top:63;width:171;height:173" coordorigin="9940,63" coordsize="171,173">
              <v:shape style="position:absolute;left:9940;top:63;width:171;height:173" coordorigin="9940,63" coordsize="171,173" path="m9970,73l9940,110,9999,158,9951,216,9975,236,10022,177,10098,177,10052,140,10068,121,10029,121,9970,73xe" filled="t" fillcolor="#939598" stroked="f">
                <v:path arrowok="t"/>
                <v:fill type="solid"/>
              </v:shape>
              <v:shape style="position:absolute;left:9940;top:63;width:171;height:173" coordorigin="9940,63" coordsize="171,173" path="m10098,177l10022,177,10081,225,10111,188,10098,177xe" filled="t" fillcolor="#939598" stroked="f">
                <v:path arrowok="t"/>
                <v:fill type="solid"/>
              </v:shape>
              <v:shape style="position:absolute;left:9940;top:63;width:171;height:173" coordorigin="9940,63" coordsize="171,173" path="m10076,63l10029,121,10068,121,10100,82,10076,63xe" filled="t" fillcolor="#939598" stroked="f">
                <v:path arrowok="t"/>
                <v:fill type="solid"/>
              </v:shape>
            </v:group>
            <v:group style="position:absolute;left:9940;top:63;width:171;height:173" coordorigin="9940,63" coordsize="171,173">
              <v:shape style="position:absolute;left:9940;top:63;width:171;height:173" coordorigin="9940,63" coordsize="171,173" path="m10081,225l10111,188,10052,140,10100,82,10076,63,10029,121,9970,73,9940,110,9999,158,9951,216,9975,236,10022,177,10081,225xe" filled="f" stroked="t" strokeweight=".5669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72.649902pt;margin-top:-.628497pt;width:15.6774pt;height:16.8554pt;mso-position-horizontal-relative:page;mso-position-vertical-relative:paragraph;z-index:-7627" coordorigin="9453,-13" coordsize="314,337">
            <v:group style="position:absolute;left:9496;top:30;width:229;height:252" coordorigin="9496,30" coordsize="229,252">
              <v:shape style="position:absolute;left:9496;top:30;width:229;height:252" coordorigin="9496,30" coordsize="229,252" path="m9496,30l9724,30,9724,282,9496,282,9496,30xe" filled="f" stroked="t" strokeweight="4.252pt" strokecolor="#A7A9AC">
                <v:path arrowok="t"/>
              </v:shape>
            </v:group>
            <v:group style="position:absolute;left:9496;top:30;width:229;height:252" coordorigin="9496,30" coordsize="229,252">
              <v:shape style="position:absolute;left:9496;top:30;width:229;height:252" coordorigin="9496,30" coordsize="229,252" path="m9496,30l9724,30,9724,282,9496,282,9496,30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30.420807pt;margin-top:-.628497pt;width:15.6773pt;height:16.8554pt;mso-position-horizontal-relative:page;mso-position-vertical-relative:paragraph;z-index:-7626" coordorigin="8608,-13" coordsize="314,337">
            <v:group style="position:absolute;left:8651;top:30;width:229;height:252" coordorigin="8651,30" coordsize="229,252">
              <v:shape style="position:absolute;left:8651;top:30;width:229;height:252" coordorigin="8651,30" coordsize="229,252" path="m8651,30l8879,30,8879,282,8651,282,8651,30xe" filled="f" stroked="t" strokeweight="4.252pt" strokecolor="#A7A9AC">
                <v:path arrowok="t"/>
              </v:shape>
            </v:group>
            <v:group style="position:absolute;left:8651;top:30;width:229;height:252" coordorigin="8651,30" coordsize="229,252">
              <v:shape style="position:absolute;left:8651;top:30;width:229;height:252" coordorigin="8651,30" coordsize="229,252" path="m8651,30l8879,30,8879,282,8651,282,8651,30xe" filled="t" fillcolor="#FFFFFF" stroked="f">
                <v:path arrowok="t"/>
                <v:fill type="solid"/>
              </v:shape>
            </v:group>
            <v:group style="position:absolute;left:8667;top:65;width:185;height:179" coordorigin="8667,65" coordsize="185,179">
              <v:shape style="position:absolute;left:8667;top:65;width:185;height:179" coordorigin="8667,65" coordsize="185,179" path="m8709,154l8667,178,8721,228,8724,230,8727,233,8733,240,8734,243,8740,244,8742,241,8743,239,8746,236,8775,203,8745,203,8736,198,8728,186,8721,174,8711,160,8709,154xe" filled="t" fillcolor="#939598" stroked="f">
                <v:path arrowok="t"/>
                <v:fill type="solid"/>
              </v:shape>
              <v:shape style="position:absolute;left:8667;top:65;width:185;height:179" coordorigin="8667,65" coordsize="185,179" path="m8852,65l8806,110,8768,160,8753,192,8745,203,8775,203,8786,190,8788,187,8791,186,8793,183,8807,168,8821,153,8848,131,8852,128,8852,128,8852,65xe" filled="t" fillcolor="#939598" stroked="f">
                <v:path arrowok="t"/>
                <v:fill type="solid"/>
              </v:shape>
            </v:group>
            <v:group style="position:absolute;left:8667;top:65;width:185;height:179" coordorigin="8667,65" coordsize="185,179">
              <v:shape style="position:absolute;left:8667;top:65;width:185;height:179" coordorigin="8667,65" coordsize="185,179" path="m8709,154l8667,178,8721,228,8724,230,8727,233,8729,236,8733,240,8734,243,8740,244,8742,241,8743,239,8746,236,8786,190,8788,187,8791,186,8793,183,8848,131,8852,128,8852,124,8852,65,8839,76,8822,93,8779,143,8753,192,8745,203,8736,198,8728,186,8721,174,8711,160,8709,154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51.142609pt;margin-top:-.628497pt;width:15.9631pt;height:16.8554pt;mso-position-horizontal-relative:page;mso-position-vertical-relative:paragraph;z-index:-7625" coordorigin="9023,-13" coordsize="319,337">
            <v:group style="position:absolute;left:9071;top:30;width:229;height:252" coordorigin="9071,30" coordsize="229,252">
              <v:shape style="position:absolute;left:9071;top:30;width:229;height:252" coordorigin="9071,30" coordsize="229,252" path="m9071,30l9300,30,9300,282,9071,282,9071,30xe" filled="f" stroked="t" strokeweight="4.252pt" strokecolor="#A7A9AC">
                <v:path arrowok="t"/>
              </v:shape>
            </v:group>
            <v:group style="position:absolute;left:9071;top:30;width:229;height:252" coordorigin="9071,30" coordsize="229,252">
              <v:shape style="position:absolute;left:9071;top:30;width:229;height:252" coordorigin="9071,30" coordsize="229,252" path="m9071,30l9300,30,9300,282,9071,282,9071,30xe" filled="t" fillcolor="#FFFFFF" stroked="f">
                <v:path arrowok="t"/>
                <v:fill type="solid"/>
              </v:shape>
            </v:group>
            <v:group style="position:absolute;left:9065;top:33;width:207;height:210" coordorigin="9065,33" coordsize="207,210">
              <v:shape style="position:absolute;left:9065;top:33;width:207;height:210" coordorigin="9065,33" coordsize="207,210" path="m9199,214l9120,214,9137,216,9153,231,9159,240,9171,244,9178,243,9183,232,9183,229,9189,222,9195,218,9200,216,9199,214xe" filled="t" fillcolor="#939598" stroked="f">
                <v:path arrowok="t"/>
                <v:fill type="solid"/>
              </v:shape>
              <v:shape style="position:absolute;left:9065;top:33;width:207;height:210" coordorigin="9065,33" coordsize="207,210" path="m9109,59l9104,61,9099,66,9091,79,9094,88,9095,96,9073,126,9066,131,9065,141,9067,148,9075,155,9087,162,9096,179,9098,186,9090,201,9087,206,9104,219,9107,220,9111,219,9120,214,9199,214,9199,213,9190,204,9184,199,9184,199,9123,179,9111,136,9114,118,9129,100,9146,88,9163,83,9246,83,9248,79,9247,73,9243,70,9217,70,9204,67,9119,67,9109,59xe" filled="t" fillcolor="#939598" stroked="f">
                <v:path arrowok="t"/>
                <v:fill type="solid"/>
              </v:shape>
              <v:shape style="position:absolute;left:9065;top:33;width:207;height:210" coordorigin="9065,33" coordsize="207,210" path="m9185,198l9179,199,9184,199,9185,198xe" filled="t" fillcolor="#939598" stroked="f">
                <v:path arrowok="t"/>
                <v:fill type="solid"/>
              </v:shape>
              <v:shape style="position:absolute;left:9065;top:33;width:207;height:210" coordorigin="9065,33" coordsize="207,210" path="m9246,83l9180,83,9196,88,9210,98,9228,148,9228,154,9225,159,9226,161,9237,172,9241,176,9242,177,9263,155,9266,154,9271,148,9272,141,9272,136,9268,128,9256,128,9241,107,9238,96,9246,83xe" filled="t" fillcolor="#939598" stroked="f">
                <v:path arrowok="t"/>
                <v:fill type="solid"/>
              </v:shape>
              <v:shape style="position:absolute;left:9065;top:33;width:207;height:210" coordorigin="9065,33" coordsize="207,210" path="m9266,123l9256,128,9268,128,9266,123xe" filled="t" fillcolor="#939598" stroked="f">
                <v:path arrowok="t"/>
                <v:fill type="solid"/>
              </v:shape>
              <v:shape style="position:absolute;left:9065;top:33;width:207;height:210" coordorigin="9065,33" coordsize="207,210" path="m9233,59l9221,64,9217,70,9243,70,9238,66,9233,59xe" filled="t" fillcolor="#939598" stroked="f">
                <v:path arrowok="t"/>
                <v:fill type="solid"/>
              </v:shape>
              <v:shape style="position:absolute;left:9065;top:33;width:207;height:210" coordorigin="9065,33" coordsize="207,210" path="m9184,51l9155,51,9151,55,9137,65,9119,67,9204,67,9199,65,9187,59,9184,51xe" filled="t" fillcolor="#939598" stroked="f">
                <v:path arrowok="t"/>
                <v:fill type="solid"/>
              </v:shape>
              <v:shape style="position:absolute;left:9065;top:33;width:207;height:210" coordorigin="9065,33" coordsize="207,210" path="m9160,33l9153,52,9155,51,9184,51,9183,49,9182,45,9178,39,9160,33xe" filled="t" fillcolor="#939598" stroked="f">
                <v:path arrowok="t"/>
                <v:fill type="solid"/>
              </v:shape>
            </v:group>
            <v:group style="position:absolute;left:9128;top:104;width:164;height:164" coordorigin="9128,104" coordsize="164,164">
              <v:shape style="position:absolute;left:9128;top:104;width:164;height:164" coordorigin="9128,104" coordsize="164,164" path="m9235,182l9181,182,9190,191,9196,197,9231,232,9247,248,9252,254,9267,267,9282,264,9288,255,9275,255,9263,249,9269,238,9275,236,9288,236,9284,232,9255,203,9240,187,9235,182xe" filled="t" fillcolor="#939598" stroked="f">
                <v:path arrowok="t"/>
                <v:fill type="solid"/>
              </v:shape>
              <v:shape style="position:absolute;left:9128;top:104;width:164;height:164" coordorigin="9128,104" coordsize="164,164" path="m9288,236l9275,236,9279,239,9282,248,9279,253,9275,255,9288,255,9292,249,9292,239,9288,236xe" filled="t" fillcolor="#939598" stroked="f">
                <v:path arrowok="t"/>
                <v:fill type="solid"/>
              </v:shape>
              <v:shape style="position:absolute;left:9128;top:104;width:164;height:164" coordorigin="9128,104" coordsize="164,164" path="m9128,134l9166,183,9179,184,9181,182,9235,182,9234,182,9225,172,9209,158,9209,154,9164,154,9156,151,9140,135,9128,134xe" filled="t" fillcolor="#939598" stroked="f">
                <v:path arrowok="t"/>
                <v:fill type="solid"/>
              </v:shape>
              <v:shape style="position:absolute;left:9128;top:104;width:164;height:164" coordorigin="9128,104" coordsize="164,164" path="m9194,110l9156,110,9158,112,9174,128,9177,131,9179,132,9180,139,9176,142,9172,146,9164,154,9209,154,9209,153,9214,140,9201,117,9195,110,9194,110xe" filled="t" fillcolor="#939598" stroked="f">
                <v:path arrowok="t"/>
                <v:fill type="solid"/>
              </v:shape>
              <v:shape style="position:absolute;left:9128;top:104;width:164;height:164" coordorigin="9128,104" coordsize="164,164" path="m9161,104l9160,105,9154,107,9155,110,9156,110,9194,110,9181,105,9176,104,9161,104xe" filled="t" fillcolor="#939598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514.068115pt;margin-top:-.628497pt;width:15.6773pt;height:16.8554pt;mso-position-horizontal-relative:page;mso-position-vertical-relative:paragraph;z-index:-7624" coordorigin="10281,-13" coordsize="314,337">
            <v:group style="position:absolute;left:10324;top:30;width:229;height:252" coordorigin="10324,30" coordsize="229,252">
              <v:shape style="position:absolute;left:10324;top:30;width:229;height:252" coordorigin="10324,30" coordsize="229,252" path="m10324,30l10552,30,10552,282,10324,282,10324,30xe" filled="f" stroked="t" strokeweight="4.252pt" strokecolor="#A7A9AC">
                <v:path arrowok="t"/>
              </v:shape>
            </v:group>
            <v:group style="position:absolute;left:10324;top:30;width:229;height:252" coordorigin="10324,30" coordsize="229,252">
              <v:shape style="position:absolute;left:10324;top:30;width:229;height:252" coordorigin="10324,30" coordsize="229,252" path="m10324,30l10552,30,10552,282,10324,282,10324,30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93.662598pt;margin-top:36.443005pt;width:15.677pt;height:16.8554pt;mso-position-horizontal-relative:page;mso-position-vertical-relative:paragraph;z-index:-7623" coordorigin="9873,729" coordsize="314,337">
            <v:group style="position:absolute;left:9916;top:771;width:229;height:252" coordorigin="9916,771" coordsize="229,252">
              <v:shape style="position:absolute;left:9916;top:771;width:229;height:252" coordorigin="9916,771" coordsize="229,252" path="m9916,771l10144,771,10144,1023,9916,1023,9916,771xe" filled="f" stroked="t" strokeweight="4.252pt" strokecolor="#A7A9AC">
                <v:path arrowok="t"/>
              </v:shape>
            </v:group>
            <v:group style="position:absolute;left:9916;top:771;width:229;height:252" coordorigin="9916,771" coordsize="229,252">
              <v:shape style="position:absolute;left:9916;top:771;width:229;height:252" coordorigin="9916,771" coordsize="229,252" path="m9916,771l10144,771,10144,1023,9916,1023,9916,771xe" filled="t" fillcolor="#FFFFFF" stroked="f">
                <v:path arrowok="t"/>
                <v:fill type="solid"/>
              </v:shape>
            </v:group>
            <v:group style="position:absolute;left:9940;top:804;width:171;height:173" coordorigin="9940,804" coordsize="171,173">
              <v:shape style="position:absolute;left:9940;top:804;width:171;height:173" coordorigin="9940,804" coordsize="171,173" path="m9970,815l9940,852,9999,899,9951,958,9975,977,10022,919,10098,919,10052,882,10068,862,10029,862,9970,815xe" filled="t" fillcolor="#939598" stroked="f">
                <v:path arrowok="t"/>
                <v:fill type="solid"/>
              </v:shape>
              <v:shape style="position:absolute;left:9940;top:804;width:171;height:173" coordorigin="9940,804" coordsize="171,173" path="m10098,919l10022,919,10081,966,10111,930,10098,919xe" filled="t" fillcolor="#939598" stroked="f">
                <v:path arrowok="t"/>
                <v:fill type="solid"/>
              </v:shape>
              <v:shape style="position:absolute;left:9940;top:804;width:171;height:173" coordorigin="9940,804" coordsize="171,173" path="m10076,804l10029,862,10068,862,10100,823,10076,804xe" filled="t" fillcolor="#939598" stroked="f">
                <v:path arrowok="t"/>
                <v:fill type="solid"/>
              </v:shape>
            </v:group>
            <v:group style="position:absolute;left:9940;top:804;width:171;height:173" coordorigin="9940,804" coordsize="171,173">
              <v:shape style="position:absolute;left:9940;top:804;width:171;height:173" coordorigin="9940,804" coordsize="171,173" path="m10081,966l10111,930,10052,882,10100,823,10076,804,10029,862,9970,815,9940,852,9999,899,9951,958,9975,977,10022,919,10081,966xe" filled="f" stroked="t" strokeweight=".5669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72.649902pt;margin-top:36.443005pt;width:15.6774pt;height:16.8554pt;mso-position-horizontal-relative:page;mso-position-vertical-relative:paragraph;z-index:-7622" coordorigin="9453,729" coordsize="314,337">
            <v:group style="position:absolute;left:9496;top:771;width:229;height:252" coordorigin="9496,771" coordsize="229,252">
              <v:shape style="position:absolute;left:9496;top:771;width:229;height:252" coordorigin="9496,771" coordsize="229,252" path="m9496,771l9724,771,9724,1023,9496,1023,9496,771xe" filled="f" stroked="t" strokeweight="4.252pt" strokecolor="#A7A9AC">
                <v:path arrowok="t"/>
              </v:shape>
            </v:group>
            <v:group style="position:absolute;left:9496;top:771;width:229;height:252" coordorigin="9496,771" coordsize="229,252">
              <v:shape style="position:absolute;left:9496;top:771;width:229;height:252" coordorigin="9496,771" coordsize="229,252" path="m9496,771l9724,771,9724,1023,9496,1023,9496,771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51.142609pt;margin-top:36.443005pt;width:15.9631pt;height:16.8554pt;mso-position-horizontal-relative:page;mso-position-vertical-relative:paragraph;z-index:-7620" coordorigin="9023,729" coordsize="319,337">
            <v:group style="position:absolute;left:9071;top:771;width:229;height:252" coordorigin="9071,771" coordsize="229,252">
              <v:shape style="position:absolute;left:9071;top:771;width:229;height:252" coordorigin="9071,771" coordsize="229,252" path="m9071,771l9300,771,9300,1023,9071,1023,9071,771xe" filled="f" stroked="t" strokeweight="4.252pt" strokecolor="#A7A9AC">
                <v:path arrowok="t"/>
              </v:shape>
            </v:group>
            <v:group style="position:absolute;left:9071;top:771;width:229;height:252" coordorigin="9071,771" coordsize="229,252">
              <v:shape style="position:absolute;left:9071;top:771;width:229;height:252" coordorigin="9071,771" coordsize="229,252" path="m9071,771l9300,771,9300,1023,9071,1023,9071,771xe" filled="t" fillcolor="#FFFFFF" stroked="f">
                <v:path arrowok="t"/>
                <v:fill type="solid"/>
              </v:shape>
            </v:group>
            <v:group style="position:absolute;left:9065;top:775;width:207;height:210" coordorigin="9065,775" coordsize="207,210">
              <v:shape style="position:absolute;left:9065;top:775;width:207;height:210" coordorigin="9065,775" coordsize="207,210" path="m9199,955l9120,955,9137,957,9153,972,9159,982,9171,985,9178,984,9183,973,9183,971,9189,963,9195,959,9200,957,9199,955xe" filled="t" fillcolor="#939598" stroked="f">
                <v:path arrowok="t"/>
                <v:fill type="solid"/>
              </v:shape>
              <v:shape style="position:absolute;left:9065;top:775;width:207;height:210" coordorigin="9065,775" coordsize="207,210" path="m9109,801l9104,803,9099,808,9091,821,9094,830,9095,837,9073,867,9066,872,9065,883,9067,889,9075,897,9087,903,9096,920,9098,927,9090,943,9087,948,9104,960,9107,962,9111,960,9120,955,9199,955,9199,955,9190,946,9184,941,9184,940,9123,920,9111,877,9114,860,9129,842,9146,830,9163,824,9246,824,9248,821,9247,814,9243,812,9217,812,9204,808,9119,808,9109,801xe" filled="t" fillcolor="#939598" stroked="f">
                <v:path arrowok="t"/>
                <v:fill type="solid"/>
              </v:shape>
              <v:shape style="position:absolute;left:9065;top:775;width:207;height:210" coordorigin="9065,775" coordsize="207,210" path="m9185,939l9179,940,9184,940,9185,939xe" filled="t" fillcolor="#939598" stroked="f">
                <v:path arrowok="t"/>
                <v:fill type="solid"/>
              </v:shape>
              <v:shape style="position:absolute;left:9065;top:775;width:207;height:210" coordorigin="9065,775" coordsize="207,210" path="m9246,824l9180,824,9196,829,9210,839,9228,889,9228,895,9225,900,9226,902,9237,914,9241,917,9242,918,9263,897,9266,895,9271,890,9272,883,9272,877,9268,869,9256,869,9241,848,9238,837,9246,824xe" filled="t" fillcolor="#939598" stroked="f">
                <v:path arrowok="t"/>
                <v:fill type="solid"/>
              </v:shape>
              <v:shape style="position:absolute;left:9065;top:775;width:207;height:210" coordorigin="9065,775" coordsize="207,210" path="m9266,864l9256,869,9268,869,9266,864xe" filled="t" fillcolor="#939598" stroked="f">
                <v:path arrowok="t"/>
                <v:fill type="solid"/>
              </v:shape>
              <v:shape style="position:absolute;left:9065;top:775;width:207;height:210" coordorigin="9065,775" coordsize="207,210" path="m9233,801l9221,806,9217,812,9243,812,9238,807,9233,801xe" filled="t" fillcolor="#939598" stroked="f">
                <v:path arrowok="t"/>
                <v:fill type="solid"/>
              </v:shape>
              <v:shape style="position:absolute;left:9065;top:775;width:207;height:210" coordorigin="9065,775" coordsize="207,210" path="m9184,792l9155,792,9151,797,9137,807,9119,808,9204,808,9199,807,9187,800,9184,792xe" filled="t" fillcolor="#939598" stroked="f">
                <v:path arrowok="t"/>
                <v:fill type="solid"/>
              </v:shape>
              <v:shape style="position:absolute;left:9065;top:775;width:207;height:210" coordorigin="9065,775" coordsize="207,210" path="m9160,775l9153,794,9155,792,9184,792,9183,790,9182,787,9178,780,9160,775xe" filled="t" fillcolor="#939598" stroked="f">
                <v:path arrowok="t"/>
                <v:fill type="solid"/>
              </v:shape>
            </v:group>
            <v:group style="position:absolute;left:9128;top:845;width:164;height:164" coordorigin="9128,845" coordsize="164,164">
              <v:shape style="position:absolute;left:9128;top:845;width:164;height:164" coordorigin="9128,845" coordsize="164,164" path="m9235,924l9181,924,9190,932,9196,939,9231,973,9247,989,9252,996,9267,1009,9282,1006,9288,996,9275,996,9263,990,9269,979,9275,977,9288,977,9284,973,9255,944,9240,929,9235,924xe" filled="t" fillcolor="#939598" stroked="f">
                <v:path arrowok="t"/>
                <v:fill type="solid"/>
              </v:shape>
              <v:shape style="position:absolute;left:9128;top:845;width:164;height:164" coordorigin="9128,845" coordsize="164,164" path="m9288,977l9275,977,9279,981,9282,990,9279,994,9275,996,9288,996,9292,991,9292,981,9288,977xe" filled="t" fillcolor="#939598" stroked="f">
                <v:path arrowok="t"/>
                <v:fill type="solid"/>
              </v:shape>
              <v:shape style="position:absolute;left:9128;top:845;width:164;height:164" coordorigin="9128,845" coordsize="164,164" path="m9128,876l9166,925,9179,925,9181,924,9235,924,9234,923,9225,914,9209,899,9209,895,9164,895,9156,892,9140,877,9128,876xe" filled="t" fillcolor="#939598" stroked="f">
                <v:path arrowok="t"/>
                <v:fill type="solid"/>
              </v:shape>
              <v:shape style="position:absolute;left:9128;top:845;width:164;height:164" coordorigin="9128,845" coordsize="164,164" path="m9194,851l9156,851,9158,853,9174,870,9177,873,9179,874,9180,880,9176,884,9172,887,9164,895,9209,895,9209,895,9214,882,9201,859,9195,852,9194,851xe" filled="t" fillcolor="#939598" stroked="f">
                <v:path arrowok="t"/>
                <v:fill type="solid"/>
              </v:shape>
              <v:shape style="position:absolute;left:9128;top:845;width:164;height:164" coordorigin="9128,845" coordsize="164,164" path="m9161,845l9160,847,9154,849,9155,852,9156,851,9194,851,9181,847,9176,845,9161,845xe" filled="t" fillcolor="#939598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514.068115pt;margin-top:36.443005pt;width:15.6773pt;height:16.8554pt;mso-position-horizontal-relative:page;mso-position-vertical-relative:paragraph;z-index:-7619" coordorigin="10281,729" coordsize="314,337">
            <v:group style="position:absolute;left:10324;top:771;width:229;height:252" coordorigin="10324,771" coordsize="229,252">
              <v:shape style="position:absolute;left:10324;top:771;width:229;height:252" coordorigin="10324,771" coordsize="229,252" path="m10324,771l10552,771,10552,1023,10324,1023,10324,771xe" filled="f" stroked="t" strokeweight="4.252pt" strokecolor="#A7A9AC">
                <v:path arrowok="t"/>
              </v:shape>
            </v:group>
            <v:group style="position:absolute;left:10324;top:771;width:229;height:252" coordorigin="10324,771" coordsize="229,252">
              <v:shape style="position:absolute;left:10324;top:771;width:229;height:252" coordorigin="10324,771" coordsize="229,252" path="m10324,771l10552,771,10552,1023,10324,1023,10324,771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sz w:val="24"/>
          <w:szCs w:val="24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sz w:val="24"/>
          <w:szCs w:val="24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2"/>
          <w:sz w:val="16"/>
          <w:szCs w:val="16"/>
        </w:rPr>
        <w:t>N/A</w:t>
      </w:r>
      <w:r>
        <w:rPr>
          <w:rFonts w:ascii="Showcard Gothic" w:hAnsi="Showcard Gothic" w:cs="Showcard Gothic" w:eastAsia="Showcard Gothic"/>
          <w:b w:val="0"/>
          <w:bCs w:val="0"/>
          <w:color w:val="000000"/>
          <w:spacing w:val="0"/>
          <w:w w:val="100"/>
          <w:position w:val="0"/>
          <w:sz w:val="16"/>
          <w:szCs w:val="16"/>
        </w:rPr>
      </w:r>
    </w:p>
    <w:p>
      <w:pPr>
        <w:spacing w:after="0"/>
        <w:jc w:val="left"/>
        <w:rPr>
          <w:rFonts w:ascii="Showcard Gothic" w:hAnsi="Showcard Gothic" w:cs="Showcard Gothic" w:eastAsia="Showcard Gothic"/>
          <w:sz w:val="16"/>
          <w:szCs w:val="16"/>
        </w:rPr>
        <w:sectPr>
          <w:type w:val="continuous"/>
          <w:pgSz w:w="12240" w:h="15840"/>
          <w:pgMar w:top="1020" w:bottom="280" w:left="720" w:right="700"/>
          <w:cols w:num="2" w:equalWidth="0">
            <w:col w:w="7548" w:space="40"/>
            <w:col w:w="3232"/>
          </w:cols>
        </w:sectPr>
      </w:pPr>
    </w:p>
    <w:p>
      <w:pPr>
        <w:spacing w:line="180" w:lineRule="exact" w:before="5"/>
        <w:rPr>
          <w:sz w:val="18"/>
          <w:szCs w:val="18"/>
        </w:rPr>
      </w:pPr>
      <w:r>
        <w:rPr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after="0" w:line="200" w:lineRule="exact"/>
        <w:rPr>
          <w:sz w:val="20"/>
          <w:szCs w:val="20"/>
        </w:rPr>
        <w:sectPr>
          <w:type w:val="continuous"/>
          <w:pgSz w:w="12240" w:h="15840"/>
          <w:pgMar w:top="1020" w:bottom="280" w:left="720" w:right="700"/>
        </w:sectPr>
      </w:pPr>
    </w:p>
    <w:p>
      <w:pPr>
        <w:spacing w:before="79"/>
        <w:ind w:left="0" w:right="0" w:firstLine="0"/>
        <w:jc w:val="right"/>
        <w:rPr>
          <w:rFonts w:ascii="Tw Cen MT" w:hAnsi="Tw Cen MT" w:cs="Tw Cen MT" w:eastAsia="Tw Cen MT"/>
          <w:sz w:val="22"/>
          <w:szCs w:val="22"/>
        </w:rPr>
      </w:pPr>
      <w:r>
        <w:rPr/>
        <w:pict>
          <v:group style="position:absolute;margin-left:42.526501pt;margin-top:34.963837pt;width:526.8002pt;height:.1pt;mso-position-horizontal-relative:page;mso-position-vertical-relative:paragraph;z-index:-7653" coordorigin="851,699" coordsize="10536,2">
            <v:shape style="position:absolute;left:851;top:699;width:10536;height:2" coordorigin="851,699" coordsize="10536,0" path="m851,699l11387,699e" filled="f" stroked="t" strokeweight="3.7pt" strokecolor="#A7A9AC">
              <v:path arrowok="t"/>
            </v:shape>
            <w10:wrap type="none"/>
          </v:group>
        </w:pict>
      </w:r>
      <w:r>
        <w:rPr/>
        <w:pict>
          <v:group style="position:absolute;margin-left:430.420807pt;margin-top:2.303037pt;width:15.6773pt;height:16.8554pt;mso-position-horizontal-relative:page;mso-position-vertical-relative:paragraph;z-index:-7621" coordorigin="8608,46" coordsize="314,337">
            <v:group style="position:absolute;left:8651;top:89;width:229;height:252" coordorigin="8651,89" coordsize="229,252">
              <v:shape style="position:absolute;left:8651;top:89;width:229;height:252" coordorigin="8651,89" coordsize="229,252" path="m8651,89l8879,89,8879,341,8651,341,8651,89xe" filled="f" stroked="t" strokeweight="4.252pt" strokecolor="#A7A9AC">
                <v:path arrowok="t"/>
              </v:shape>
            </v:group>
            <v:group style="position:absolute;left:8651;top:89;width:229;height:252" coordorigin="8651,89" coordsize="229,252">
              <v:shape style="position:absolute;left:8651;top:89;width:229;height:252" coordorigin="8651,89" coordsize="229,252" path="m8651,89l8879,89,8879,341,8651,341,8651,89xe" filled="t" fillcolor="#FFFFFF" stroked="f">
                <v:path arrowok="t"/>
                <v:fill type="solid"/>
              </v:shape>
            </v:group>
            <v:group style="position:absolute;left:8667;top:123;width:185;height:179" coordorigin="8667,123" coordsize="185,179">
              <v:shape style="position:absolute;left:8667;top:123;width:185;height:179" coordorigin="8667,123" coordsize="185,179" path="m8709,213l8667,237,8721,286,8724,289,8727,291,8733,299,8734,301,8740,303,8742,299,8743,297,8746,294,8775,262,8745,262,8736,256,8728,245,8721,233,8711,219,8709,213xe" filled="t" fillcolor="#939598" stroked="f">
                <v:path arrowok="t"/>
                <v:fill type="solid"/>
              </v:shape>
              <v:shape style="position:absolute;left:8667;top:123;width:185;height:179" coordorigin="8667,123" coordsize="185,179" path="m8852,123l8806,168,8768,219,8753,250,8745,262,8775,262,8786,249,8788,246,8791,244,8793,241,8807,226,8821,212,8848,189,8852,186,8852,186,8852,123xe" filled="t" fillcolor="#939598" stroked="f">
                <v:path arrowok="t"/>
                <v:fill type="solid"/>
              </v:shape>
            </v:group>
            <v:group style="position:absolute;left:8667;top:123;width:185;height:179" coordorigin="8667,123" coordsize="185,179">
              <v:shape style="position:absolute;left:8667;top:123;width:185;height:179" coordorigin="8667,123" coordsize="185,179" path="m8709,213l8667,237,8721,286,8724,289,8727,291,8729,294,8733,299,8734,301,8740,303,8742,299,8743,297,8746,294,8786,249,8788,246,8791,244,8793,241,8848,189,8852,186,8852,182,8852,123,8839,134,8822,152,8779,202,8753,250,8745,262,8736,256,8728,245,8721,233,8711,219,8709,213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68.406296pt;margin-top:55.379238pt;width:15.9548pt;height:17.1615pt;mso-position-horizontal-relative:page;mso-position-vertical-relative:paragraph;z-index:-7616" coordorigin="3368,1108" coordsize="319,343">
            <v:group style="position:absolute;left:3411;top:1150;width:234;height:258" coordorigin="3411,1150" coordsize="234,258">
              <v:shape style="position:absolute;left:3411;top:1150;width:234;height:258" coordorigin="3411,1150" coordsize="234,258" path="m3411,1150l3645,1150,3645,1408,3411,1408,3411,1150xe" filled="f" stroked="t" strokeweight="4.252pt" strokecolor="#A7A9AC">
                <v:path arrowok="t"/>
              </v:shape>
            </v:group>
            <v:group style="position:absolute;left:3411;top:1150;width:234;height:258" coordorigin="3411,1150" coordsize="234,258">
              <v:shape style="position:absolute;left:3411;top:1150;width:234;height:258" coordorigin="3411,1150" coordsize="234,258" path="m3411,1150l3645,1150,3645,1408,3411,1408,3411,1150xe" filled="t" fillcolor="#FFFFFF" stroked="f">
                <v:path arrowok="t"/>
                <v:fill type="solid"/>
              </v:shape>
            </v:group>
            <v:group style="position:absolute;left:3427;top:1186;width:190;height:184" coordorigin="3427,1186" coordsize="190,184">
              <v:shape style="position:absolute;left:3427;top:1186;width:190;height:184" coordorigin="3427,1186" coordsize="190,184" path="m3470,1277l3427,1302,3482,1353,3486,1355,3488,1358,3495,1365,3496,1368,3502,1369,3504,1366,3505,1364,3508,1361,3538,1326,3508,1326,3499,1323,3491,1313,3478,1292,3470,1278,3470,1277xe" filled="t" fillcolor="#939598" stroked="f">
                <v:path arrowok="t"/>
                <v:fill type="solid"/>
              </v:shape>
              <v:shape style="position:absolute;left:3427;top:1186;width:190;height:184" coordorigin="3427,1186" coordsize="190,184" path="m3617,1186l3571,1231,3532,1281,3517,1313,3508,1326,3538,1326,3549,1314,3551,1311,3554,1310,3613,1253,3617,1250,3617,1186xe" filled="t" fillcolor="#939598" stroked="f">
                <v:path arrowok="t"/>
                <v:fill type="solid"/>
              </v:shape>
            </v:group>
            <v:group style="position:absolute;left:3427;top:1186;width:190;height:184" coordorigin="3427,1186" coordsize="190,184">
              <v:shape style="position:absolute;left:3427;top:1186;width:190;height:184" coordorigin="3427,1186" coordsize="190,184" path="m3470,1277l3427,1302,3482,1353,3486,1355,3488,1358,3491,1361,3495,1365,3496,1368,3502,1369,3504,1366,3505,1364,3508,1361,3549,1314,3551,1311,3554,1310,3557,1306,3613,1253,3617,1250,3617,1246,3617,1186,3603,1197,3587,1214,3543,1265,3517,1313,3508,1326,3499,1323,3491,1313,3478,1292,3470,1278,3470,1277xe" filled="f" stroked="t" strokeweight=".216pt" strokecolor="#D1D3D4">
                <v:path arrowok="t"/>
              </v:shape>
            </v:group>
            <w10:wrap type="none"/>
          </v:group>
        </w:pict>
      </w:r>
      <w:r>
        <w:rPr>
          <w:rFonts w:ascii="Tw Cen MT" w:hAnsi="Tw Cen MT" w:cs="Tw Cen MT" w:eastAsia="Tw Cen MT"/>
          <w:b w:val="0"/>
          <w:bCs w:val="0"/>
          <w:color w:val="939598"/>
          <w:spacing w:val="0"/>
          <w:w w:val="95"/>
          <w:sz w:val="22"/>
          <w:szCs w:val="22"/>
        </w:rPr>
        <w:t>Bote</w:t>
      </w:r>
      <w:r>
        <w:rPr>
          <w:rFonts w:ascii="Tw Cen MT" w:hAnsi="Tw Cen MT" w:cs="Tw Cen MT" w:eastAsia="Tw Cen MT"/>
          <w:b w:val="0"/>
          <w:bCs w:val="0"/>
          <w:color w:val="939598"/>
          <w:spacing w:val="0"/>
          <w:w w:val="95"/>
          <w:sz w:val="22"/>
          <w:szCs w:val="22"/>
        </w:rPr>
        <w:t> </w:t>
      </w:r>
      <w:r>
        <w:rPr>
          <w:rFonts w:ascii="Tw Cen MT" w:hAnsi="Tw Cen MT" w:cs="Tw Cen MT" w:eastAsia="Tw Cen MT"/>
          <w:b w:val="0"/>
          <w:bCs w:val="0"/>
          <w:color w:val="939598"/>
          <w:spacing w:val="0"/>
          <w:w w:val="95"/>
          <w:sz w:val="22"/>
          <w:szCs w:val="22"/>
        </w:rPr>
        <w:t>de</w:t>
      </w:r>
      <w:r>
        <w:rPr>
          <w:rFonts w:ascii="Tw Cen MT" w:hAnsi="Tw Cen MT" w:cs="Tw Cen MT" w:eastAsia="Tw Cen MT"/>
          <w:b w:val="0"/>
          <w:bCs w:val="0"/>
          <w:color w:val="939598"/>
          <w:spacing w:val="0"/>
          <w:w w:val="95"/>
          <w:sz w:val="22"/>
          <w:szCs w:val="22"/>
        </w:rPr>
        <w:t> </w:t>
      </w:r>
      <w:r>
        <w:rPr>
          <w:rFonts w:ascii="Tw Cen MT" w:hAnsi="Tw Cen MT" w:cs="Tw Cen MT" w:eastAsia="Tw Cen MT"/>
          <w:b w:val="0"/>
          <w:bCs w:val="0"/>
          <w:color w:val="939598"/>
          <w:spacing w:val="0"/>
          <w:w w:val="95"/>
          <w:sz w:val="22"/>
          <w:szCs w:val="22"/>
        </w:rPr>
        <w:t>basu</w:t>
      </w:r>
      <w:r>
        <w:rPr>
          <w:rFonts w:ascii="Tw Cen MT" w:hAnsi="Tw Cen MT" w:cs="Tw Cen MT" w:eastAsia="Tw Cen MT"/>
          <w:b w:val="0"/>
          <w:bCs w:val="0"/>
          <w:color w:val="939598"/>
          <w:spacing w:val="-3"/>
          <w:w w:val="95"/>
          <w:sz w:val="22"/>
          <w:szCs w:val="22"/>
        </w:rPr>
        <w:t>r</w:t>
      </w:r>
      <w:r>
        <w:rPr>
          <w:rFonts w:ascii="Tw Cen MT" w:hAnsi="Tw Cen MT" w:cs="Tw Cen MT" w:eastAsia="Tw Cen MT"/>
          <w:b w:val="0"/>
          <w:bCs w:val="0"/>
          <w:color w:val="939598"/>
          <w:spacing w:val="0"/>
          <w:w w:val="95"/>
          <w:sz w:val="22"/>
          <w:szCs w:val="22"/>
        </w:rPr>
        <w:t>a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sz w:val="22"/>
          <w:szCs w:val="22"/>
        </w:rPr>
      </w:r>
    </w:p>
    <w:p>
      <w:pPr>
        <w:tabs>
          <w:tab w:pos="1939" w:val="left" w:leader="none"/>
        </w:tabs>
        <w:spacing w:before="59"/>
        <w:ind w:left="1168" w:right="0" w:firstLine="0"/>
        <w:jc w:val="left"/>
        <w:rPr>
          <w:rFonts w:ascii="Showcard Gothic" w:hAnsi="Showcard Gothic" w:cs="Showcard Gothic" w:eastAsia="Showcard Gothic"/>
          <w:sz w:val="16"/>
          <w:szCs w:val="16"/>
        </w:rPr>
      </w:pPr>
      <w:r>
        <w:rPr>
          <w:spacing w:val="0"/>
          <w:w w:val="90"/>
        </w:rPr>
        <w:br w:type="column"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sz w:val="24"/>
          <w:szCs w:val="24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sz w:val="24"/>
          <w:szCs w:val="24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2"/>
          <w:sz w:val="16"/>
          <w:szCs w:val="16"/>
        </w:rPr>
        <w:t>N/A</w:t>
      </w:r>
      <w:r>
        <w:rPr>
          <w:rFonts w:ascii="Showcard Gothic" w:hAnsi="Showcard Gothic" w:cs="Showcard Gothic" w:eastAsia="Showcard Gothic"/>
          <w:b w:val="0"/>
          <w:bCs w:val="0"/>
          <w:color w:val="000000"/>
          <w:spacing w:val="0"/>
          <w:w w:val="100"/>
          <w:position w:val="0"/>
          <w:sz w:val="16"/>
          <w:szCs w:val="16"/>
        </w:rPr>
      </w:r>
    </w:p>
    <w:p>
      <w:pPr>
        <w:spacing w:after="0"/>
        <w:jc w:val="left"/>
        <w:rPr>
          <w:rFonts w:ascii="Showcard Gothic" w:hAnsi="Showcard Gothic" w:cs="Showcard Gothic" w:eastAsia="Showcard Gothic"/>
          <w:sz w:val="16"/>
          <w:szCs w:val="16"/>
        </w:rPr>
        <w:sectPr>
          <w:type w:val="continuous"/>
          <w:pgSz w:w="12240" w:h="15840"/>
          <w:pgMar w:top="1020" w:bottom="280" w:left="720" w:right="700"/>
          <w:cols w:num="2" w:equalWidth="0">
            <w:col w:w="7630" w:space="40"/>
            <w:col w:w="3150"/>
          </w:cols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8"/>
        <w:rPr>
          <w:sz w:val="24"/>
          <w:szCs w:val="24"/>
        </w:rPr>
      </w:pPr>
      <w:r>
        <w:rPr>
          <w:sz w:val="24"/>
          <w:szCs w:val="24"/>
        </w:rPr>
      </w:r>
    </w:p>
    <w:p>
      <w:pPr>
        <w:spacing w:after="0" w:line="240" w:lineRule="exact"/>
        <w:rPr>
          <w:sz w:val="24"/>
          <w:szCs w:val="24"/>
        </w:rPr>
        <w:sectPr>
          <w:type w:val="continuous"/>
          <w:pgSz w:w="12240" w:h="15840"/>
          <w:pgMar w:top="1020" w:bottom="280" w:left="720" w:right="700"/>
        </w:sectPr>
      </w:pPr>
    </w:p>
    <w:p>
      <w:pPr>
        <w:spacing w:line="200" w:lineRule="exact" w:before="17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0" w:right="981" w:firstLine="0"/>
        <w:jc w:val="center"/>
        <w:rPr>
          <w:rFonts w:ascii="Tw Cen MT" w:hAnsi="Tw Cen MT" w:cs="Tw Cen MT" w:eastAsia="Tw Cen MT"/>
          <w:sz w:val="20"/>
          <w:szCs w:val="20"/>
        </w:rPr>
      </w:pPr>
      <w:r>
        <w:rPr/>
        <w:pict>
          <v:group style="position:absolute;margin-left:89.541397pt;margin-top:-17.651638pt;width:73.760pt;height:47.5127pt;mso-position-horizontal-relative:page;mso-position-vertical-relative:paragraph;z-index:-7650" coordorigin="1791,-353" coordsize="1475,950">
            <v:shape style="position:absolute;left:1791;top:-353;width:1152;height:950" type="#_x0000_t75">
              <v:imagedata r:id="rId45" o:title=""/>
            </v:shape>
            <v:group style="position:absolute;left:2989;top:-81;width:234;height:258" coordorigin="2989,-81" coordsize="234,258">
              <v:shape style="position:absolute;left:2989;top:-81;width:234;height:258" coordorigin="2989,-81" coordsize="234,258" path="m2989,-81l3224,-81,3224,177,2989,177,2989,-81xe" filled="f" stroked="t" strokeweight="4.252pt" strokecolor="#A7A9AC">
                <v:path arrowok="t"/>
              </v:shape>
            </v:group>
            <v:group style="position:absolute;left:2989;top:-81;width:234;height:258" coordorigin="2989,-81" coordsize="234,258">
              <v:shape style="position:absolute;left:2989;top:-81;width:234;height:258" coordorigin="2989,-81" coordsize="234,258" path="m2989,-81l3224,-81,3224,177,2989,177,2989,-81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0"/>
          <w:szCs w:val="20"/>
        </w:rPr>
        <w:t>PC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sz w:val="20"/>
          <w:szCs w:val="20"/>
        </w:rPr>
      </w:r>
    </w:p>
    <w:p>
      <w:pPr>
        <w:spacing w:line="150" w:lineRule="exact" w:before="3"/>
        <w:rPr>
          <w:sz w:val="15"/>
          <w:szCs w:val="15"/>
        </w:rPr>
      </w:pPr>
      <w:r>
        <w:rPr>
          <w:sz w:val="15"/>
          <w:szCs w:val="15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0" w:right="887" w:firstLine="0"/>
        <w:jc w:val="center"/>
        <w:rPr>
          <w:rFonts w:ascii="Tw Cen MT" w:hAnsi="Tw Cen MT" w:cs="Tw Cen MT" w:eastAsia="Tw Cen MT"/>
          <w:sz w:val="20"/>
          <w:szCs w:val="20"/>
        </w:rPr>
      </w:pPr>
      <w:r>
        <w:rPr/>
        <w:pict>
          <v:shape style="position:absolute;margin-left:99.426598pt;margin-top:-12.635925pt;width:43.1637pt;height:38.7515pt;mso-position-horizontal-relative:page;mso-position-vertical-relative:paragraph;z-index:-7649" type="#_x0000_t75">
            <v:imagedata r:id="rId46" o:title=""/>
          </v:shape>
        </w:pict>
      </w:r>
      <w:r>
        <w:rPr/>
        <w:pict>
          <v:group style="position:absolute;margin-left:168.406296pt;margin-top:-1.848425pt;width:15.9548pt;height:17.1615pt;mso-position-horizontal-relative:page;mso-position-vertical-relative:paragraph;z-index:-7611" coordorigin="3368,-37" coordsize="319,343">
            <v:group style="position:absolute;left:3411;top:6;width:234;height:258" coordorigin="3411,6" coordsize="234,258">
              <v:shape style="position:absolute;left:3411;top:6;width:234;height:258" coordorigin="3411,6" coordsize="234,258" path="m3411,6l3645,6,3645,264,3411,264,3411,6xe" filled="f" stroked="t" strokeweight="4.252pt" strokecolor="#A7A9AC">
                <v:path arrowok="t"/>
              </v:shape>
            </v:group>
            <v:group style="position:absolute;left:3411;top:6;width:234;height:258" coordorigin="3411,6" coordsize="234,258">
              <v:shape style="position:absolute;left:3411;top:6;width:234;height:258" coordorigin="3411,6" coordsize="234,258" path="m3411,6l3645,6,3645,264,3411,264,3411,6xe" filled="t" fillcolor="#FFFFFF" stroked="f">
                <v:path arrowok="t"/>
                <v:fill type="solid"/>
              </v:shape>
            </v:group>
            <v:group style="position:absolute;left:3427;top:41;width:190;height:184" coordorigin="3427,41" coordsize="190,184">
              <v:shape style="position:absolute;left:3427;top:41;width:190;height:184" coordorigin="3427,41" coordsize="190,184" path="m3470,133l3427,157,3482,208,3486,211,3488,213,3495,221,3496,223,3502,225,3504,221,3505,219,3508,216,3538,181,3508,181,3499,178,3491,168,3478,147,3470,133,3470,133xe" filled="t" fillcolor="#939598" stroked="f">
                <v:path arrowok="t"/>
                <v:fill type="solid"/>
              </v:shape>
              <v:shape style="position:absolute;left:3427;top:41;width:190;height:184" coordorigin="3427,41" coordsize="190,184" path="m3617,41l3571,86,3532,137,3517,168,3508,181,3538,181,3549,170,3551,167,3554,165,3613,109,3617,106,3617,41xe" filled="t" fillcolor="#939598" stroked="f">
                <v:path arrowok="t"/>
                <v:fill type="solid"/>
              </v:shape>
            </v:group>
            <v:group style="position:absolute;left:3427;top:41;width:190;height:184" coordorigin="3427,41" coordsize="190,184">
              <v:shape style="position:absolute;left:3427;top:41;width:190;height:184" coordorigin="3427,41" coordsize="190,184" path="m3470,133l3427,157,3482,208,3486,211,3488,213,3491,216,3495,221,3496,223,3502,225,3504,221,3505,219,3508,216,3549,170,3551,167,3554,165,3557,162,3613,109,3617,106,3617,102,3617,41,3603,52,3587,69,3543,120,3517,168,3508,181,3499,178,3491,168,3478,147,3470,133,3470,133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47.346893pt;margin-top:-1.848425pt;width:15.9545pt;height:17.1615pt;mso-position-horizontal-relative:page;mso-position-vertical-relative:paragraph;z-index:-7610" coordorigin="2947,-37" coordsize="319,343">
            <v:group style="position:absolute;left:2989;top:6;width:234;height:258" coordorigin="2989,6" coordsize="234,258">
              <v:shape style="position:absolute;left:2989;top:6;width:234;height:258" coordorigin="2989,6" coordsize="234,258" path="m2989,6l3224,6,3224,264,2989,264,2989,6xe" filled="f" stroked="t" strokeweight="4.252pt" strokecolor="#A7A9AC">
                <v:path arrowok="t"/>
              </v:shape>
            </v:group>
            <v:group style="position:absolute;left:2989;top:6;width:234;height:258" coordorigin="2989,6" coordsize="234,258">
              <v:shape style="position:absolute;left:2989;top:6;width:234;height:258" coordorigin="2989,6" coordsize="234,258" path="m2989,6l3224,6,3224,264,2989,264,2989,6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0"/>
          <w:szCs w:val="20"/>
        </w:rPr>
        <w:t>Impreso</w:t>
      </w:r>
      <w:r>
        <w:rPr>
          <w:rFonts w:ascii="Tw Cen MT" w:hAnsi="Tw Cen MT" w:cs="Tw Cen MT" w:eastAsia="Tw Cen MT"/>
          <w:b w:val="0"/>
          <w:bCs w:val="0"/>
          <w:color w:val="231F20"/>
          <w:spacing w:val="-2"/>
          <w:w w:val="100"/>
          <w:sz w:val="20"/>
          <w:szCs w:val="20"/>
        </w:rPr>
        <w:t>r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0"/>
          <w:szCs w:val="20"/>
        </w:rPr>
        <w:t>a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sz w:val="20"/>
          <w:szCs w:val="20"/>
        </w:rPr>
      </w:r>
    </w:p>
    <w:p>
      <w:pPr>
        <w:spacing w:line="100" w:lineRule="exact" w:before="1"/>
        <w:rPr>
          <w:sz w:val="10"/>
          <w:szCs w:val="10"/>
        </w:rPr>
      </w:pPr>
      <w:r>
        <w:rPr/>
        <w:br w:type="column"/>
      </w:r>
      <w:r>
        <w:rPr>
          <w:sz w:val="10"/>
          <w:szCs w:val="10"/>
        </w:rPr>
      </w:r>
    </w:p>
    <w:p>
      <w:pPr>
        <w:tabs>
          <w:tab w:pos="1362" w:val="left" w:leader="none"/>
        </w:tabs>
        <w:ind w:left="573" w:right="0" w:firstLine="0"/>
        <w:jc w:val="left"/>
        <w:rPr>
          <w:rFonts w:ascii="Showcard Gothic" w:hAnsi="Showcard Gothic" w:cs="Showcard Gothic" w:eastAsia="Showcard Gothic"/>
          <w:sz w:val="16"/>
          <w:szCs w:val="16"/>
        </w:rPr>
      </w:pPr>
      <w:r>
        <w:rPr/>
        <w:pict>
          <v:group style="position:absolute;margin-left:233.184204pt;margin-top:-.370354pt;width:15.9548pt;height:17.1615pt;mso-position-horizontal-relative:page;mso-position-vertical-relative:paragraph;z-index:-7618" coordorigin="4664,-7" coordsize="319,343">
            <v:group style="position:absolute;left:4706;top:35;width:234;height:258" coordorigin="4706,35" coordsize="234,258">
              <v:shape style="position:absolute;left:4706;top:35;width:234;height:258" coordorigin="4706,35" coordsize="234,258" path="m4706,35l4940,35,4940,293,4706,293,4706,35xe" filled="f" stroked="t" strokeweight="4.252pt" strokecolor="#A7A9AC">
                <v:path arrowok="t"/>
              </v:shape>
            </v:group>
            <v:group style="position:absolute;left:4706;top:35;width:234;height:258" coordorigin="4706,35" coordsize="234,258">
              <v:shape style="position:absolute;left:4706;top:35;width:234;height:258" coordorigin="4706,35" coordsize="234,258" path="m4706,35l4940,35,4940,293,4706,293,4706,35xe" filled="t" fillcolor="#FFFFFF" stroked="f">
                <v:path arrowok="t"/>
                <v:fill type="solid"/>
              </v:shape>
            </v:group>
            <v:group style="position:absolute;left:4731;top:69;width:175;height:177" coordorigin="4731,69" coordsize="175,177">
              <v:shape style="position:absolute;left:4731;top:69;width:175;height:177" coordorigin="4731,69" coordsize="175,177" path="m4762,80l4731,117,4791,166,4742,226,4767,246,4815,186,4892,186,4846,148,4862,128,4822,128,4762,80xe" filled="t" fillcolor="#939598" stroked="f">
                <v:path arrowok="t"/>
                <v:fill type="solid"/>
              </v:shape>
              <v:shape style="position:absolute;left:4731;top:69;width:175;height:177" coordorigin="4731,69" coordsize="175,177" path="m4892,186l4815,186,4875,235,4906,197,4892,186xe" filled="t" fillcolor="#939598" stroked="f">
                <v:path arrowok="t"/>
                <v:fill type="solid"/>
              </v:shape>
              <v:shape style="position:absolute;left:4731;top:69;width:175;height:177" coordorigin="4731,69" coordsize="175,177" path="m4871,69l4822,128,4862,128,4895,88,4871,69xe" filled="t" fillcolor="#939598" stroked="f">
                <v:path arrowok="t"/>
                <v:fill type="solid"/>
              </v:shape>
            </v:group>
            <v:group style="position:absolute;left:4731;top:69;width:175;height:177" coordorigin="4731,69" coordsize="175,177">
              <v:shape style="position:absolute;left:4731;top:69;width:175;height:177" coordorigin="4731,69" coordsize="175,177" path="m4875,235l4906,197,4846,148,4895,88,4871,69,4822,128,4762,80,4731,117,4791,166,4742,226,4767,246,4815,186,4875,235xe" filled="f" stroked="t" strokeweight=".5669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1.661301pt;margin-top:-.370354pt;width:15.9548pt;height:17.1615pt;mso-position-horizontal-relative:page;mso-position-vertical-relative:paragraph;z-index:-7617" coordorigin="4233,-7" coordsize="319,343">
            <v:group style="position:absolute;left:4276;top:35;width:234;height:258" coordorigin="4276,35" coordsize="234,258">
              <v:shape style="position:absolute;left:4276;top:35;width:234;height:258" coordorigin="4276,35" coordsize="234,258" path="m4276,35l4510,35,4510,293,4276,293,4276,35xe" filled="f" stroked="t" strokeweight="4.252pt" strokecolor="#A7A9AC">
                <v:path arrowok="t"/>
              </v:shape>
            </v:group>
            <v:group style="position:absolute;left:4276;top:35;width:234;height:258" coordorigin="4276,35" coordsize="234,258">
              <v:shape style="position:absolute;left:4276;top:35;width:234;height:258" coordorigin="4276,35" coordsize="234,258" path="m4276,35l4510,35,4510,293,4276,293,4276,35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189.6315pt;margin-top:-.370354pt;width:16.2474pt;height:17.1615pt;mso-position-horizontal-relative:page;mso-position-vertical-relative:paragraph;z-index:-7615" coordorigin="3793,-7" coordsize="325,343">
            <v:group style="position:absolute;left:3841;top:35;width:234;height:258" coordorigin="3841,35" coordsize="234,258">
              <v:shape style="position:absolute;left:3841;top:35;width:234;height:258" coordorigin="3841,35" coordsize="234,258" path="m3841,35l4075,35,4075,293,3841,293,3841,35xe" filled="f" stroked="t" strokeweight="4.252pt" strokecolor="#A7A9AC">
                <v:path arrowok="t"/>
              </v:shape>
            </v:group>
            <v:group style="position:absolute;left:3841;top:35;width:234;height:258" coordorigin="3841,35" coordsize="234,258">
              <v:shape style="position:absolute;left:3841;top:35;width:234;height:258" coordorigin="3841,35" coordsize="234,258" path="m3841,35l4075,35,4075,293,3841,293,3841,35xe" filled="t" fillcolor="#FFFFFF" stroked="f">
                <v:path arrowok="t"/>
                <v:fill type="solid"/>
              </v:shape>
            </v:group>
            <v:group style="position:absolute;left:3835;top:38;width:212;height:215" coordorigin="3835,38" coordsize="212,215">
              <v:shape style="position:absolute;left:3835;top:38;width:212;height:215" coordorigin="3835,38" coordsize="212,215" path="m3973,224l3891,224,3908,225,3924,240,3930,250,3943,254,3951,253,3956,242,3956,239,3962,232,3968,227,3973,225,3973,224xe" filled="t" fillcolor="#939598" stroked="f">
                <v:path arrowok="t"/>
                <v:fill type="solid"/>
              </v:shape>
              <v:shape style="position:absolute;left:3835;top:38;width:212;height:215" coordorigin="3835,38" coordsize="212,215" path="m3880,65l3875,67,3869,72,3861,85,3865,95,3865,117,3843,133,3836,139,3835,149,3837,156,3845,163,3857,170,3867,187,3868,195,3861,211,3857,216,3874,229,3878,230,3882,229,3891,224,3973,224,3972,223,3963,214,3956,208,3957,208,3895,189,3882,146,3884,127,3891,114,3905,100,3922,91,3940,88,4021,88,4023,85,4021,79,4017,76,3991,76,3978,73,3891,73,3880,65xe" filled="t" fillcolor="#939598" stroked="f">
                <v:path arrowok="t"/>
                <v:fill type="solid"/>
              </v:shape>
              <v:shape style="position:absolute;left:3835;top:38;width:212;height:215" coordorigin="3835,38" coordsize="212,215" path="m3958,207l3952,208,3957,208,3958,207xe" filled="t" fillcolor="#939598" stroked="f">
                <v:path arrowok="t"/>
                <v:fill type="solid"/>
              </v:shape>
              <v:shape style="position:absolute;left:3835;top:38;width:212;height:215" coordorigin="3835,38" coordsize="212,215" path="m4021,88l3940,88,3958,90,3975,98,4002,156,4002,162,3998,167,3999,169,4011,181,4015,185,4016,185,4038,164,4041,162,4046,156,4047,144,4043,135,4030,135,4015,114,4012,102,4021,88xe" filled="t" fillcolor="#939598" stroked="f">
                <v:path arrowok="t"/>
                <v:fill type="solid"/>
              </v:shape>
              <v:shape style="position:absolute;left:3835;top:38;width:212;height:215" coordorigin="3835,38" coordsize="212,215" path="m4040,130l4030,135,4043,135,4040,130xe" filled="t" fillcolor="#939598" stroked="f">
                <v:path arrowok="t"/>
                <v:fill type="solid"/>
              </v:shape>
              <v:shape style="position:absolute;left:3835;top:38;width:212;height:215" coordorigin="3835,38" coordsize="212,215" path="m4007,65l3994,70,3991,76,4017,76,4012,72,4007,65xe" filled="t" fillcolor="#939598" stroked="f">
                <v:path arrowok="t"/>
                <v:fill type="solid"/>
              </v:shape>
              <v:shape style="position:absolute;left:3835;top:38;width:212;height:215" coordorigin="3835,38" coordsize="212,215" path="m3956,56l3927,56,3923,61,3909,71,3891,73,3978,73,3972,71,3960,65,3956,56xe" filled="t" fillcolor="#939598" stroked="f">
                <v:path arrowok="t"/>
                <v:fill type="solid"/>
              </v:shape>
              <v:shape style="position:absolute;left:3835;top:38;width:212;height:215" coordorigin="3835,38" coordsize="212,215" path="m3932,38l3925,58,3927,56,3956,56,3955,54,3955,51,3950,44,3932,38xe" filled="t" fillcolor="#939598" stroked="f">
                <v:path arrowok="t"/>
                <v:fill type="solid"/>
              </v:shape>
            </v:group>
            <v:group style="position:absolute;left:3899;top:111;width:168;height:168" coordorigin="3899,111" coordsize="168,168">
              <v:shape style="position:absolute;left:3899;top:111;width:168;height:168" coordorigin="3899,111" coordsize="168,168" path="m4009,191l3954,191,3963,200,3969,207,4022,260,4033,270,4042,278,4057,275,4063,266,4049,266,4038,259,4044,248,4050,246,4064,246,4059,242,4030,213,4012,195,4009,191xe" filled="t" fillcolor="#939598" stroked="f">
                <v:path arrowok="t"/>
                <v:fill type="solid"/>
              </v:shape>
              <v:shape style="position:absolute;left:3899;top:111;width:168;height:168" coordorigin="3899,111" coordsize="168,168" path="m4064,246l4050,246,4054,250,4057,259,4054,263,4049,266,4063,266,4067,260,4067,250,4064,246xe" filled="t" fillcolor="#939598" stroked="f">
                <v:path arrowok="t"/>
                <v:fill type="solid"/>
              </v:shape>
              <v:shape style="position:absolute;left:3899;top:111;width:168;height:168" coordorigin="3899,111" coordsize="168,168" path="m3899,142l3937,192,3952,193,3954,191,4009,191,4002,184,3999,181,3983,166,3982,162,3936,162,3928,160,3913,145,3899,142xe" filled="t" fillcolor="#939598" stroked="f">
                <v:path arrowok="t"/>
                <v:fill type="solid"/>
              </v:shape>
              <v:shape style="position:absolute;left:3899;top:111;width:168;height:168" coordorigin="3899,111" coordsize="168,168" path="m3967,117l3928,117,3930,119,3947,136,3950,139,3952,140,3953,147,3948,150,3945,154,3936,162,3982,162,3982,161,3988,148,3975,124,3968,118,3967,117xe" filled="t" fillcolor="#939598" stroked="f">
                <v:path arrowok="t"/>
                <v:fill type="solid"/>
              </v:shape>
              <v:shape style="position:absolute;left:3899;top:111;width:168;height:168" coordorigin="3899,111" coordsize="168,168" path="m3933,111l3933,112,3926,114,3927,118,3928,117,3967,117,3954,112,3948,111,3933,111xe" filled="t" fillcolor="#939598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254.085403pt;margin-top:-.370354pt;width:15.9549pt;height:17.1615pt;mso-position-horizontal-relative:page;mso-position-vertical-relative:paragraph;z-index:-7614" coordorigin="5082,-7" coordsize="319,343">
            <v:group style="position:absolute;left:5124;top:35;width:234;height:258" coordorigin="5124,35" coordsize="234,258">
              <v:shape style="position:absolute;left:5124;top:35;width:234;height:258" coordorigin="5124,35" coordsize="234,258" path="m5124,35l5358,35,5358,293,5124,293,5124,35xe" filled="f" stroked="t" strokeweight="4.252pt" strokecolor="#A7A9AC">
                <v:path arrowok="t"/>
              </v:shape>
            </v:group>
            <v:group style="position:absolute;left:5124;top:35;width:234;height:258" coordorigin="5124,35" coordsize="234,258">
              <v:shape style="position:absolute;left:5124;top:35;width:234;height:258" coordorigin="5124,35" coordsize="234,258" path="m5124,35l5358,35,5358,293,5124,293,5124,35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-1"/>
          <w:sz w:val="25"/>
          <w:szCs w:val="25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-1"/>
          <w:sz w:val="25"/>
          <w:szCs w:val="25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0"/>
          <w:sz w:val="16"/>
          <w:szCs w:val="16"/>
        </w:rPr>
        <w:t>N/A</w:t>
      </w:r>
      <w:r>
        <w:rPr>
          <w:rFonts w:ascii="Showcard Gothic" w:hAnsi="Showcard Gothic" w:cs="Showcard Gothic" w:eastAsia="Showcard Gothic"/>
          <w:b w:val="0"/>
          <w:bCs w:val="0"/>
          <w:color w:val="000000"/>
          <w:spacing w:val="0"/>
          <w:w w:val="100"/>
          <w:position w:val="0"/>
          <w:sz w:val="16"/>
          <w:szCs w:val="16"/>
        </w:rPr>
      </w:r>
    </w:p>
    <w:p>
      <w:pPr>
        <w:spacing w:line="140" w:lineRule="exact" w:before="8"/>
        <w:rPr>
          <w:sz w:val="14"/>
          <w:szCs w:val="14"/>
        </w:rPr>
      </w:pPr>
      <w:r>
        <w:rPr>
          <w:sz w:val="14"/>
          <w:szCs w:val="14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1362" w:val="left" w:leader="none"/>
        </w:tabs>
        <w:ind w:left="573" w:right="0" w:firstLine="0"/>
        <w:jc w:val="left"/>
        <w:rPr>
          <w:rFonts w:ascii="Showcard Gothic" w:hAnsi="Showcard Gothic" w:cs="Showcard Gothic" w:eastAsia="Showcard Gothic"/>
          <w:sz w:val="16"/>
          <w:szCs w:val="16"/>
        </w:rPr>
      </w:pPr>
      <w:r>
        <w:rPr/>
        <w:pict>
          <v:group style="position:absolute;margin-left:41.8694pt;margin-top:36.606041pt;width:260.8762pt;height:143.5011pt;mso-position-horizontal-relative:page;mso-position-vertical-relative:paragraph;z-index:-7659" coordorigin="837,732" coordsize="5218,2870">
            <v:group style="position:absolute;left:859;top:753;width:5175;height:2828" coordorigin="859,753" coordsize="5175,2828">
              <v:shape style="position:absolute;left:859;top:753;width:5175;height:2828" coordorigin="859,753" coordsize="5175,2828" path="m859,3581l6034,3581,6034,753,859,753,859,3581xe" filled="f" stroked="t" strokeweight="2.126pt" strokecolor="#A7A9AC">
                <v:path arrowok="t"/>
                <v:stroke dashstyle="dash"/>
              </v:shape>
              <v:shape style="position:absolute;left:1617;top:955;width:1168;height:1066" type="#_x0000_t75">
                <v:imagedata r:id="rId47" o:title=""/>
              </v:shape>
            </v:group>
            <v:group style="position:absolute;left:5456;top:1398;width:305;height:336" coordorigin="5456,1398" coordsize="305,336">
              <v:shape style="position:absolute;left:5456;top:1398;width:305;height:336" coordorigin="5456,1398" coordsize="305,336" path="m5456,1398l5760,1398,5760,1734,5456,1734,5456,1398xe" filled="f" stroked="t" strokeweight="5.6693pt" strokecolor="#A7A9AC">
                <v:path arrowok="t"/>
              </v:shape>
            </v:group>
            <v:group style="position:absolute;left:5456;top:1398;width:305;height:336" coordorigin="5456,1398" coordsize="305,336">
              <v:shape style="position:absolute;left:5456;top:1398;width:305;height:336" coordorigin="5456,1398" coordsize="305,336" path="m5456,1398l5760,1398,5760,1734,5456,1734,5456,1398xe" filled="t" fillcolor="#FFFFFF" stroked="f">
                <v:path arrowok="t"/>
                <v:fill type="solid"/>
              </v:shape>
            </v:group>
            <v:group style="position:absolute;left:5477;top:1444;width:247;height:239" coordorigin="5477,1444" coordsize="247,239">
              <v:shape style="position:absolute;left:5477;top:1444;width:247;height:239" coordorigin="5477,1444" coordsize="247,239" path="m5533,1564l5477,1595,5549,1662,5553,1665,5557,1668,5565,1678,5567,1681,5574,1684,5577,1679,5579,1676,5582,1672,5623,1626,5578,1626,5569,1621,5561,1611,5555,1602,5544,1583,5534,1566,5533,1564xe" filled="t" fillcolor="#D1D3D4" stroked="f">
                <v:path arrowok="t"/>
                <v:fill type="solid"/>
              </v:shape>
              <v:shape style="position:absolute;left:5477;top:1444;width:247;height:239" coordorigin="5477,1444" coordsize="247,239" path="m5724,1444l5678,1487,5636,1536,5603,1587,5596,1604,5587,1621,5578,1626,5623,1626,5635,1612,5639,1608,5642,1606,5645,1602,5659,1587,5672,1572,5718,1532,5724,1529,5724,1528,5724,1444xe" filled="t" fillcolor="#D1D3D4" stroked="f">
                <v:path arrowok="t"/>
                <v:fill type="solid"/>
              </v:shape>
            </v:group>
            <v:group style="position:absolute;left:5477;top:1444;width:247;height:239" coordorigin="5477,1444" coordsize="247,239">
              <v:shape style="position:absolute;left:5477;top:1444;width:247;height:239" coordorigin="5477,1444" coordsize="247,239" path="m5533,1564l5477,1595,5549,1662,5553,1665,5557,1668,5560,1672,5565,1678,5567,1681,5574,1684,5577,1679,5579,1676,5582,1672,5635,1612,5639,1608,5642,1606,5645,1602,5718,1532,5724,1528,5724,1523,5724,1444,5711,1454,5695,1470,5650,1519,5613,1570,5596,1604,5587,1621,5578,1626,5569,1621,5561,1611,5555,1602,5544,1583,5534,1566,5533,1564xe" filled="f" stroked="t" strokeweight=".216pt" strokecolor="#D1D3D4">
                <v:path arrowok="t"/>
              </v:shape>
            </v:group>
            <v:group style="position:absolute;left:4387;top:1402;width:305;height:336" coordorigin="4387,1402" coordsize="305,336">
              <v:shape style="position:absolute;left:4387;top:1402;width:305;height:336" coordorigin="4387,1402" coordsize="305,336" path="m4387,1402l4692,1402,4692,1738,4387,1738,4387,1402xe" filled="f" stroked="t" strokeweight="5.6693pt" strokecolor="#A7A9AC">
                <v:path arrowok="t"/>
              </v:shape>
            </v:group>
            <v:group style="position:absolute;left:4387;top:1402;width:305;height:336" coordorigin="4387,1402" coordsize="305,336">
              <v:shape style="position:absolute;left:4387;top:1402;width:305;height:336" coordorigin="4387,1402" coordsize="305,336" path="m4387,1402l4692,1402,4692,1738,4387,1738,4387,1402xe" filled="t" fillcolor="#FFFFFF" stroked="f">
                <v:path arrowok="t"/>
                <v:fill type="solid"/>
              </v:shape>
            </v:group>
            <v:group style="position:absolute;left:4409;top:1448;width:247;height:239" coordorigin="4409,1448" coordsize="247,239">
              <v:shape style="position:absolute;left:4409;top:1448;width:247;height:239" coordorigin="4409,1448" coordsize="247,239" path="m4465,1567l4409,1599,4481,1665,4485,1669,4488,1672,4497,1682,4499,1685,4506,1687,4508,1682,4510,1680,4514,1676,4555,1629,4509,1629,4501,1624,4493,1615,4487,1605,4476,1587,4466,1570,4465,1567xe" filled="t" fillcolor="#D1D3D4" stroked="f">
                <v:path arrowok="t"/>
                <v:fill type="solid"/>
              </v:shape>
              <v:shape style="position:absolute;left:4409;top:1448;width:247;height:239" coordorigin="4409,1448" coordsize="247,239" path="m4656,1448l4610,1491,4568,1540,4535,1591,4528,1607,4519,1625,4509,1629,4555,1629,4567,1615,4571,1611,4574,1609,4577,1605,4591,1590,4604,1576,4650,1536,4655,1532,4656,1532,4656,1448xe" filled="t" fillcolor="#D1D3D4" stroked="f">
                <v:path arrowok="t"/>
                <v:fill type="solid"/>
              </v:shape>
            </v:group>
            <v:group style="position:absolute;left:4409;top:1448;width:247;height:239" coordorigin="4409,1448" coordsize="247,239">
              <v:shape style="position:absolute;left:4409;top:1448;width:247;height:239" coordorigin="4409,1448" coordsize="247,239" path="m4465,1567l4409,1599,4481,1665,4485,1669,4488,1672,4492,1676,4497,1682,4499,1685,4506,1687,4508,1682,4510,1680,4514,1676,4567,1615,4571,1611,4574,1609,4577,1605,4650,1536,4656,1532,4656,1527,4656,1448,4643,1457,4626,1474,4581,1523,4545,1574,4528,1607,4519,1625,4509,1629,4501,1624,4493,1615,4487,1605,4476,1587,4466,1570,4465,1567xe" filled="f" stroked="t" strokeweight=".216pt" strokecolor="#D1D3D4">
                <v:path arrowok="t"/>
              </v:shape>
            </v:group>
            <v:group style="position:absolute;left:4390;top:2169;width:285;height:314" coordorigin="4390,2169" coordsize="285,314">
              <v:shape style="position:absolute;left:4390;top:2169;width:285;height:314" coordorigin="4390,2169" coordsize="285,314" path="m4390,2169l4675,2169,4675,2483,4390,2483,4390,2169xe" filled="t" fillcolor="#FFFFFF" stroked="f">
                <v:path arrowok="t"/>
                <v:fill type="solid"/>
              </v:shape>
            </v:group>
            <v:group style="position:absolute;left:4410;top:2212;width:231;height:223" coordorigin="4410,2212" coordsize="231,223">
              <v:shape style="position:absolute;left:4410;top:2212;width:231;height:223" coordorigin="4410,2212" coordsize="231,223" path="m4463,2324l4410,2353,4477,2415,4481,2419,4485,2421,4492,2431,4494,2434,4501,2436,4503,2431,4505,2429,4508,2425,4548,2380,4505,2380,4496,2376,4489,2368,4483,2359,4472,2341,4463,2324,4463,2324xe" filled="t" fillcolor="#D1D3D4" stroked="f">
                <v:path arrowok="t"/>
                <v:fill type="solid"/>
              </v:shape>
              <v:shape style="position:absolute;left:4410;top:2212;width:231;height:223" coordorigin="4410,2212" coordsize="231,223" path="m4641,2212l4595,2256,4555,2303,4524,2355,4514,2375,4505,2380,4548,2380,4558,2369,4561,2365,4564,2363,4568,2359,4581,2344,4594,2330,4636,2295,4640,2291,4641,2291,4641,2212xe" filled="t" fillcolor="#D1D3D4" stroked="f">
                <v:path arrowok="t"/>
                <v:fill type="solid"/>
              </v:shape>
            </v:group>
            <v:group style="position:absolute;left:4410;top:2212;width:231;height:223" coordorigin="4410,2212" coordsize="231,223">
              <v:shape style="position:absolute;left:4410;top:2212;width:231;height:223" coordorigin="4410,2212" coordsize="231,223" path="m4463,2324l4410,2353,4477,2415,4481,2419,4485,2421,4488,2425,4492,2431,4494,2434,4501,2436,4503,2431,4505,2429,4508,2425,4558,2369,4561,2365,4564,2363,4567,2359,4636,2295,4641,2291,4641,2286,4641,2212,4628,2222,4611,2239,4568,2287,4532,2338,4514,2375,4505,2380,4496,2376,4489,2368,4483,2359,4472,2341,4463,2324,4463,2324xe" filled="f" stroked="t" strokeweight=".216pt" strokecolor="#D1D3D4">
                <v:path arrowok="t"/>
              </v:shape>
            </v:group>
            <v:group style="position:absolute;left:4390;top:2641;width:285;height:314" coordorigin="4390,2641" coordsize="285,314">
              <v:shape style="position:absolute;left:4390;top:2641;width:285;height:314" coordorigin="4390,2641" coordsize="285,314" path="m4390,2641l4675,2641,4675,2955,4390,2955,4390,2641xe" filled="t" fillcolor="#FFFFFF" stroked="f">
                <v:path arrowok="t"/>
                <v:fill type="solid"/>
              </v:shape>
            </v:group>
            <v:group style="position:absolute;left:4410;top:2684;width:231;height:223" coordorigin="4410,2684" coordsize="231,223">
              <v:shape style="position:absolute;left:4410;top:2684;width:231;height:223" coordorigin="4410,2684" coordsize="231,223" path="m4463,2796l4410,2825,4477,2887,4481,2891,4485,2893,4492,2903,4494,2906,4501,2908,4503,2903,4505,2901,4508,2897,4548,2852,4505,2852,4496,2848,4489,2840,4483,2831,4472,2812,4463,2796,4463,2796xe" filled="t" fillcolor="#D1D3D4" stroked="f">
                <v:path arrowok="t"/>
                <v:fill type="solid"/>
              </v:shape>
              <v:shape style="position:absolute;left:4410;top:2684;width:231;height:223" coordorigin="4410,2684" coordsize="231,223" path="m4641,2684l4595,2727,4555,2775,4524,2827,4514,2846,4505,2852,4548,2852,4558,2841,4561,2837,4564,2835,4568,2831,4581,2816,4594,2802,4636,2766,4640,2763,4641,2763,4641,2684xe" filled="t" fillcolor="#D1D3D4" stroked="f">
                <v:path arrowok="t"/>
                <v:fill type="solid"/>
              </v:shape>
            </v:group>
            <v:group style="position:absolute;left:4410;top:2684;width:231;height:223" coordorigin="4410,2684" coordsize="231,223">
              <v:shape style="position:absolute;left:4410;top:2684;width:231;height:223" coordorigin="4410,2684" coordsize="231,223" path="m4463,2796l4410,2825,4477,2887,4481,2891,4485,2893,4488,2897,4492,2903,4494,2906,4501,2908,4503,2903,4505,2901,4508,2897,4558,2841,4561,2837,4564,2835,4567,2831,4636,2766,4641,2763,4641,2758,4641,2684,4628,2694,4611,2711,4568,2758,4532,2810,4514,2846,4505,2852,4496,2848,4489,2840,4483,2831,4472,2812,4463,2796,4463,2796xe" filled="f" stroked="t" strokeweight=".216pt" strokecolor="#D1D3D4">
                <v:path arrowok="t"/>
              </v:shape>
            </v:group>
            <v:group style="position:absolute;left:4390;top:3106;width:285;height:314" coordorigin="4390,3106" coordsize="285,314">
              <v:shape style="position:absolute;left:4390;top:3106;width:285;height:314" coordorigin="4390,3106" coordsize="285,314" path="m4390,3106l4675,3106,4675,3420,4390,3420,4390,3106xe" filled="t" fillcolor="#FFFFFF" stroked="f">
                <v:path arrowok="t"/>
                <v:fill type="solid"/>
              </v:shape>
            </v:group>
            <v:group style="position:absolute;left:4410;top:3150;width:231;height:223" coordorigin="4410,3150" coordsize="231,223">
              <v:shape style="position:absolute;left:4410;top:3150;width:231;height:223" coordorigin="4410,3150" coordsize="231,223" path="m4463,3261l4410,3291,4477,3352,4481,3356,4485,3359,4492,3368,4494,3371,4501,3373,4503,3369,4505,3366,4508,3363,4548,3317,4505,3317,4496,3313,4489,3305,4483,3296,4472,3278,4463,3261,4463,3261xe" filled="t" fillcolor="#D1D3D4" stroked="f">
                <v:path arrowok="t"/>
                <v:fill type="solid"/>
              </v:shape>
              <v:shape style="position:absolute;left:4410;top:3150;width:231;height:223" coordorigin="4410,3150" coordsize="231,223" path="m4641,3150l4595,3193,4555,3241,4524,3292,4514,3312,4505,3317,4548,3317,4558,3306,4561,3302,4564,3300,4568,3296,4581,3281,4594,3267,4636,3232,4640,3228,4641,3228,4641,3150xe" filled="t" fillcolor="#D1D3D4" stroked="f">
                <v:path arrowok="t"/>
                <v:fill type="solid"/>
              </v:shape>
            </v:group>
            <v:group style="position:absolute;left:4410;top:3150;width:231;height:223" coordorigin="4410,3150" coordsize="231,223">
              <v:shape style="position:absolute;left:4410;top:3150;width:231;height:223" coordorigin="4410,3150" coordsize="231,223" path="m4463,3261l4410,3291,4477,3352,4481,3356,4485,3359,4488,3363,4492,3368,4494,3371,4501,3373,4503,3369,4505,3366,4508,3363,4558,3306,4561,3302,4564,3300,4567,3296,4636,3232,4641,3228,4641,3223,4641,3150,4628,3160,4611,3176,4568,3224,4532,3275,4514,3312,4505,3317,4496,3313,4489,3305,4483,3296,4472,3278,4463,3261,4463,3261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33.184204pt;margin-top:-.370459pt;width:15.9548pt;height:17.1615pt;mso-position-horizontal-relative:page;mso-position-vertical-relative:paragraph;z-index:-7613" coordorigin="4664,-7" coordsize="319,343">
            <v:group style="position:absolute;left:4706;top:35;width:234;height:258" coordorigin="4706,35" coordsize="234,258">
              <v:shape style="position:absolute;left:4706;top:35;width:234;height:258" coordorigin="4706,35" coordsize="234,258" path="m4706,35l4940,35,4940,293,4706,293,4706,35xe" filled="f" stroked="t" strokeweight="4.252pt" strokecolor="#A7A9AC">
                <v:path arrowok="t"/>
              </v:shape>
            </v:group>
            <v:group style="position:absolute;left:4706;top:35;width:234;height:258" coordorigin="4706,35" coordsize="234,258">
              <v:shape style="position:absolute;left:4706;top:35;width:234;height:258" coordorigin="4706,35" coordsize="234,258" path="m4706,35l4940,35,4940,293,4706,293,4706,35xe" filled="t" fillcolor="#FFFFFF" stroked="f">
                <v:path arrowok="t"/>
                <v:fill type="solid"/>
              </v:shape>
            </v:group>
            <v:group style="position:absolute;left:4731;top:69;width:175;height:177" coordorigin="4731,69" coordsize="175,177">
              <v:shape style="position:absolute;left:4731;top:69;width:175;height:177" coordorigin="4731,69" coordsize="175,177" path="m4762,80l4731,117,4791,166,4742,226,4767,246,4815,186,4892,186,4846,148,4862,128,4822,128,4762,80xe" filled="t" fillcolor="#939598" stroked="f">
                <v:path arrowok="t"/>
                <v:fill type="solid"/>
              </v:shape>
              <v:shape style="position:absolute;left:4731;top:69;width:175;height:177" coordorigin="4731,69" coordsize="175,177" path="m4892,186l4815,186,4875,235,4906,197,4892,186xe" filled="t" fillcolor="#939598" stroked="f">
                <v:path arrowok="t"/>
                <v:fill type="solid"/>
              </v:shape>
              <v:shape style="position:absolute;left:4731;top:69;width:175;height:177" coordorigin="4731,69" coordsize="175,177" path="m4871,69l4822,128,4862,128,4895,88,4871,69xe" filled="t" fillcolor="#939598" stroked="f">
                <v:path arrowok="t"/>
                <v:fill type="solid"/>
              </v:shape>
            </v:group>
            <v:group style="position:absolute;left:4731;top:69;width:175;height:177" coordorigin="4731,69" coordsize="175,177">
              <v:shape style="position:absolute;left:4731;top:69;width:175;height:177" coordorigin="4731,69" coordsize="175,177" path="m4875,235l4906,197,4846,148,4895,88,4871,69,4822,128,4762,80,4731,117,4791,166,4742,226,4767,246,4815,186,4875,235xe" filled="f" stroked="t" strokeweight=".5669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1.661301pt;margin-top:-.370459pt;width:15.9548pt;height:17.1615pt;mso-position-horizontal-relative:page;mso-position-vertical-relative:paragraph;z-index:-7612" coordorigin="4233,-7" coordsize="319,343">
            <v:group style="position:absolute;left:4276;top:35;width:234;height:258" coordorigin="4276,35" coordsize="234,258">
              <v:shape style="position:absolute;left:4276;top:35;width:234;height:258" coordorigin="4276,35" coordsize="234,258" path="m4276,35l4510,35,4510,293,4276,293,4276,35xe" filled="f" stroked="t" strokeweight="4.252pt" strokecolor="#A7A9AC">
                <v:path arrowok="t"/>
              </v:shape>
            </v:group>
            <v:group style="position:absolute;left:4276;top:35;width:234;height:258" coordorigin="4276,35" coordsize="234,258">
              <v:shape style="position:absolute;left:4276;top:35;width:234;height:258" coordorigin="4276,35" coordsize="234,258" path="m4276,35l4510,35,4510,293,4276,293,4276,35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189.6315pt;margin-top:-.370459pt;width:16.2474pt;height:17.1615pt;mso-position-horizontal-relative:page;mso-position-vertical-relative:paragraph;z-index:-7609" coordorigin="3793,-7" coordsize="325,343">
            <v:group style="position:absolute;left:3841;top:35;width:234;height:258" coordorigin="3841,35" coordsize="234,258">
              <v:shape style="position:absolute;left:3841;top:35;width:234;height:258" coordorigin="3841,35" coordsize="234,258" path="m3841,35l4075,35,4075,293,3841,293,3841,35xe" filled="f" stroked="t" strokeweight="4.252pt" strokecolor="#A7A9AC">
                <v:path arrowok="t"/>
              </v:shape>
            </v:group>
            <v:group style="position:absolute;left:3841;top:35;width:234;height:258" coordorigin="3841,35" coordsize="234,258">
              <v:shape style="position:absolute;left:3841;top:35;width:234;height:258" coordorigin="3841,35" coordsize="234,258" path="m3841,35l4075,35,4075,293,3841,293,3841,35xe" filled="t" fillcolor="#FFFFFF" stroked="f">
                <v:path arrowok="t"/>
                <v:fill type="solid"/>
              </v:shape>
            </v:group>
            <v:group style="position:absolute;left:3835;top:38;width:212;height:215" coordorigin="3835,38" coordsize="212,215">
              <v:shape style="position:absolute;left:3835;top:38;width:212;height:215" coordorigin="3835,38" coordsize="212,215" path="m3973,224l3891,224,3908,225,3924,240,3930,250,3943,254,3951,253,3956,242,3956,239,3962,232,3968,227,3973,225,3973,224xe" filled="t" fillcolor="#939598" stroked="f">
                <v:path arrowok="t"/>
                <v:fill type="solid"/>
              </v:shape>
              <v:shape style="position:absolute;left:3835;top:38;width:212;height:215" coordorigin="3835,38" coordsize="212,215" path="m3880,65l3875,67,3869,72,3861,85,3865,95,3865,117,3843,133,3836,139,3835,149,3837,156,3845,163,3857,170,3867,187,3868,195,3861,211,3857,216,3874,229,3878,230,3882,229,3891,224,3973,224,3972,223,3963,214,3956,208,3957,208,3895,189,3882,146,3884,127,3891,114,3905,100,3922,91,3940,88,4021,88,4023,85,4021,79,4017,76,3991,76,3978,73,3891,73,3880,65xe" filled="t" fillcolor="#939598" stroked="f">
                <v:path arrowok="t"/>
                <v:fill type="solid"/>
              </v:shape>
              <v:shape style="position:absolute;left:3835;top:38;width:212;height:215" coordorigin="3835,38" coordsize="212,215" path="m3958,207l3952,208,3957,208,3958,207xe" filled="t" fillcolor="#939598" stroked="f">
                <v:path arrowok="t"/>
                <v:fill type="solid"/>
              </v:shape>
              <v:shape style="position:absolute;left:3835;top:38;width:212;height:215" coordorigin="3835,38" coordsize="212,215" path="m4021,88l3940,88,3958,90,3975,98,4002,156,4002,162,3998,167,3999,169,4011,181,4015,185,4016,185,4038,164,4041,162,4046,156,4047,144,4043,135,4030,135,4015,114,4012,102,4021,88xe" filled="t" fillcolor="#939598" stroked="f">
                <v:path arrowok="t"/>
                <v:fill type="solid"/>
              </v:shape>
              <v:shape style="position:absolute;left:3835;top:38;width:212;height:215" coordorigin="3835,38" coordsize="212,215" path="m4040,130l4030,135,4043,135,4040,130xe" filled="t" fillcolor="#939598" stroked="f">
                <v:path arrowok="t"/>
                <v:fill type="solid"/>
              </v:shape>
              <v:shape style="position:absolute;left:3835;top:38;width:212;height:215" coordorigin="3835,38" coordsize="212,215" path="m4007,65l3994,70,3991,76,4017,76,4012,72,4007,65xe" filled="t" fillcolor="#939598" stroked="f">
                <v:path arrowok="t"/>
                <v:fill type="solid"/>
              </v:shape>
              <v:shape style="position:absolute;left:3835;top:38;width:212;height:215" coordorigin="3835,38" coordsize="212,215" path="m3956,56l3927,56,3923,61,3909,71,3891,73,3978,73,3972,71,3960,65,3956,56xe" filled="t" fillcolor="#939598" stroked="f">
                <v:path arrowok="t"/>
                <v:fill type="solid"/>
              </v:shape>
              <v:shape style="position:absolute;left:3835;top:38;width:212;height:215" coordorigin="3835,38" coordsize="212,215" path="m3932,38l3925,58,3927,56,3956,56,3955,54,3955,51,3950,44,3932,38xe" filled="t" fillcolor="#939598" stroked="f">
                <v:path arrowok="t"/>
                <v:fill type="solid"/>
              </v:shape>
            </v:group>
            <v:group style="position:absolute;left:3899;top:111;width:168;height:168" coordorigin="3899,111" coordsize="168,168">
              <v:shape style="position:absolute;left:3899;top:111;width:168;height:168" coordorigin="3899,111" coordsize="168,168" path="m4009,191l3954,191,3963,200,3969,207,4022,260,4033,270,4042,278,4057,275,4063,266,4049,266,4038,259,4044,248,4050,246,4064,246,4059,242,4030,213,4012,195,4009,191xe" filled="t" fillcolor="#939598" stroked="f">
                <v:path arrowok="t"/>
                <v:fill type="solid"/>
              </v:shape>
              <v:shape style="position:absolute;left:3899;top:111;width:168;height:168" coordorigin="3899,111" coordsize="168,168" path="m4064,246l4050,246,4054,250,4057,259,4054,263,4049,266,4063,266,4067,260,4067,250,4064,246xe" filled="t" fillcolor="#939598" stroked="f">
                <v:path arrowok="t"/>
                <v:fill type="solid"/>
              </v:shape>
              <v:shape style="position:absolute;left:3899;top:111;width:168;height:168" coordorigin="3899,111" coordsize="168,168" path="m3899,142l3937,192,3952,193,3954,191,4009,191,4002,184,3999,181,3983,166,3982,162,3936,162,3928,160,3913,145,3899,142xe" filled="t" fillcolor="#939598" stroked="f">
                <v:path arrowok="t"/>
                <v:fill type="solid"/>
              </v:shape>
              <v:shape style="position:absolute;left:3899;top:111;width:168;height:168" coordorigin="3899,111" coordsize="168,168" path="m3967,117l3928,117,3930,119,3947,136,3950,139,3952,140,3953,147,3948,150,3945,154,3936,162,3982,162,3982,161,3988,148,3975,124,3968,118,3967,117xe" filled="t" fillcolor="#939598" stroked="f">
                <v:path arrowok="t"/>
                <v:fill type="solid"/>
              </v:shape>
              <v:shape style="position:absolute;left:3899;top:111;width:168;height:168" coordorigin="3899,111" coordsize="168,168" path="m3933,111l3933,112,3926,114,3927,118,3928,117,3967,117,3954,112,3948,111,3933,111xe" filled="t" fillcolor="#939598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254.085403pt;margin-top:-.370459pt;width:15.9549pt;height:17.1615pt;mso-position-horizontal-relative:page;mso-position-vertical-relative:paragraph;z-index:-7608" coordorigin="5082,-7" coordsize="319,343">
            <v:group style="position:absolute;left:5124;top:35;width:234;height:258" coordorigin="5124,35" coordsize="234,258">
              <v:shape style="position:absolute;left:5124;top:35;width:234;height:258" coordorigin="5124,35" coordsize="234,258" path="m5124,35l5358,35,5358,293,5124,293,5124,35xe" filled="f" stroked="t" strokeweight="4.252pt" strokecolor="#A7A9AC">
                <v:path arrowok="t"/>
              </v:shape>
            </v:group>
            <v:group style="position:absolute;left:5124;top:35;width:234;height:258" coordorigin="5124,35" coordsize="234,258">
              <v:shape style="position:absolute;left:5124;top:35;width:234;height:258" coordorigin="5124,35" coordsize="234,258" path="m5124,35l5358,35,5358,293,5124,293,5124,35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-1"/>
          <w:sz w:val="25"/>
          <w:szCs w:val="25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-1"/>
          <w:sz w:val="25"/>
          <w:szCs w:val="25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0"/>
          <w:sz w:val="16"/>
          <w:szCs w:val="16"/>
        </w:rPr>
        <w:t>N/A</w:t>
      </w:r>
      <w:r>
        <w:rPr>
          <w:rFonts w:ascii="Showcard Gothic" w:hAnsi="Showcard Gothic" w:cs="Showcard Gothic" w:eastAsia="Showcard Gothic"/>
          <w:b w:val="0"/>
          <w:bCs w:val="0"/>
          <w:color w:val="000000"/>
          <w:spacing w:val="0"/>
          <w:w w:val="100"/>
          <w:position w:val="0"/>
          <w:sz w:val="16"/>
          <w:szCs w:val="16"/>
        </w:rPr>
      </w:r>
    </w:p>
    <w:p>
      <w:pPr>
        <w:spacing w:line="110" w:lineRule="exact" w:before="9"/>
        <w:rPr>
          <w:sz w:val="11"/>
          <w:szCs w:val="11"/>
        </w:rPr>
      </w:pPr>
      <w:r>
        <w:rPr>
          <w:sz w:val="11"/>
          <w:szCs w:val="11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tabs>
          <w:tab w:pos="1468" w:val="left" w:leader="none"/>
        </w:tabs>
        <w:spacing w:line="226" w:lineRule="exact"/>
        <w:ind w:left="224" w:right="0" w:firstLine="455"/>
        <w:jc w:val="left"/>
      </w:pPr>
      <w:r>
        <w:rPr>
          <w:b w:val="0"/>
          <w:bCs w:val="0"/>
          <w:color w:val="231F20"/>
          <w:spacing w:val="0"/>
          <w:w w:val="100"/>
        </w:rPr>
        <w:t>Tipo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8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ed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Cableada</w:t>
      </w:r>
      <w:r>
        <w:rPr>
          <w:b w:val="0"/>
          <w:bCs w:val="0"/>
          <w:color w:val="231F20"/>
          <w:spacing w:val="0"/>
          <w:w w:val="100"/>
        </w:rPr>
        <w:tab/>
      </w:r>
      <w:r>
        <w:rPr>
          <w:b w:val="0"/>
          <w:bCs w:val="0"/>
          <w:color w:val="231F20"/>
          <w:spacing w:val="0"/>
          <w:w w:val="100"/>
        </w:rPr>
        <w:t>Celular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spacing w:before="78"/>
        <w:ind w:left="1205" w:right="0"/>
        <w:jc w:val="left"/>
      </w:pPr>
      <w:r>
        <w:rPr>
          <w:spacing w:val="0"/>
          <w:w w:val="100"/>
        </w:rPr>
        <w:br w:type="column"/>
      </w:r>
      <w:r>
        <w:rPr>
          <w:b w:val="0"/>
          <w:bCs w:val="0"/>
          <w:color w:val="231F20"/>
          <w:spacing w:val="0"/>
          <w:w w:val="100"/>
        </w:rPr>
        <w:t>Mu</w:t>
      </w:r>
      <w:r>
        <w:rPr>
          <w:b w:val="0"/>
          <w:bCs w:val="0"/>
          <w:color w:val="231F20"/>
          <w:spacing w:val="-5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ble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pa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resguardo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credenciales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40" w:lineRule="exact" w:before="9"/>
        <w:rPr>
          <w:sz w:val="14"/>
          <w:szCs w:val="14"/>
        </w:rPr>
      </w:pPr>
      <w:r>
        <w:rPr>
          <w:sz w:val="14"/>
          <w:szCs w:val="14"/>
        </w:rPr>
      </w:r>
    </w:p>
    <w:p>
      <w:pPr>
        <w:tabs>
          <w:tab w:pos="4183" w:val="left" w:leader="none"/>
        </w:tabs>
        <w:ind w:left="224" w:right="0" w:firstLine="0"/>
        <w:jc w:val="left"/>
        <w:rPr>
          <w:rFonts w:ascii="Showcard Gothic" w:hAnsi="Showcard Gothic" w:cs="Showcard Gothic" w:eastAsia="Showcard Gothic"/>
          <w:sz w:val="16"/>
          <w:szCs w:val="16"/>
        </w:rPr>
      </w:pPr>
      <w:r>
        <w:rPr/>
        <w:pict>
          <v:group style="position:absolute;margin-left:495.829712pt;margin-top:14.20143pt;width:15.9548pt;height:17.1615pt;mso-position-horizontal-relative:page;mso-position-vertical-relative:paragraph;z-index:-7607" coordorigin="9917,284" coordsize="319,343">
            <v:group style="position:absolute;left:9959;top:327;width:234;height:258" coordorigin="9959,327" coordsize="234,258">
              <v:shape style="position:absolute;left:9959;top:327;width:234;height:258" coordorigin="9959,327" coordsize="234,258" path="m9959,327l10193,327,10193,585,9959,585,9959,327xe" filled="f" stroked="t" strokeweight="4.252pt" strokecolor="#A7A9AC">
                <v:path arrowok="t"/>
              </v:shape>
            </v:group>
            <v:group style="position:absolute;left:9959;top:327;width:234;height:258" coordorigin="9959,327" coordsize="234,258">
              <v:shape style="position:absolute;left:9959;top:327;width:234;height:258" coordorigin="9959,327" coordsize="234,258" path="m9959,327l10193,327,10193,585,9959,585,9959,327xe" filled="t" fillcolor="#FFFFFF" stroked="f">
                <v:path arrowok="t"/>
                <v:fill type="solid"/>
              </v:shape>
            </v:group>
            <v:group style="position:absolute;left:9984;top:360;width:175;height:177" coordorigin="9984,360" coordsize="175,177">
              <v:shape style="position:absolute;left:9984;top:360;width:175;height:177" coordorigin="9984,360" coordsize="175,177" path="m10015,371l9984,409,10044,458,9995,517,10019,537,10068,477,10145,477,10099,440,10115,420,10075,420,10015,371xe" filled="t" fillcolor="#939598" stroked="f">
                <v:path arrowok="t"/>
                <v:fill type="solid"/>
              </v:shape>
              <v:shape style="position:absolute;left:9984;top:360;width:175;height:177" coordorigin="9984,360" coordsize="175,177" path="m10145,477l10068,477,10128,526,10159,489,10145,477xe" filled="t" fillcolor="#939598" stroked="f">
                <v:path arrowok="t"/>
                <v:fill type="solid"/>
              </v:shape>
              <v:shape style="position:absolute;left:9984;top:360;width:175;height:177" coordorigin="9984,360" coordsize="175,177" path="m10123,360l10075,420,10115,420,10148,380,10123,360xe" filled="t" fillcolor="#939598" stroked="f">
                <v:path arrowok="t"/>
                <v:fill type="solid"/>
              </v:shape>
            </v:group>
            <v:group style="position:absolute;left:9984;top:360;width:175;height:177" coordorigin="9984,360" coordsize="175,177">
              <v:shape style="position:absolute;left:9984;top:360;width:175;height:177" coordorigin="9984,360" coordsize="175,177" path="m10128,526l10159,489,10099,440,10148,380,10123,360,10075,420,10015,371,9984,409,10044,458,9995,517,10019,537,10068,477,10128,526xe" filled="f" stroked="t" strokeweight=".5669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74.306793pt;margin-top:14.20143pt;width:15.9548pt;height:17.1615pt;mso-position-horizontal-relative:page;mso-position-vertical-relative:paragraph;z-index:-7606" coordorigin="9486,284" coordsize="319,343">
            <v:group style="position:absolute;left:9529;top:327;width:234;height:258" coordorigin="9529,327" coordsize="234,258">
              <v:shape style="position:absolute;left:9529;top:327;width:234;height:258" coordorigin="9529,327" coordsize="234,258" path="m9529,327l9763,327,9763,585,9529,585,9529,327xe" filled="f" stroked="t" strokeweight="4.252pt" strokecolor="#A7A9AC">
                <v:path arrowok="t"/>
              </v:shape>
            </v:group>
            <v:group style="position:absolute;left:9529;top:327;width:234;height:258" coordorigin="9529,327" coordsize="234,258">
              <v:shape style="position:absolute;left:9529;top:327;width:234;height:258" coordorigin="9529,327" coordsize="234,258" path="m9529,327l9763,327,9763,585,9529,585,9529,327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31.051788pt;margin-top:14.20143pt;width:15.9548pt;height:17.1615pt;mso-position-horizontal-relative:page;mso-position-vertical-relative:paragraph;z-index:-7605" coordorigin="8621,284" coordsize="319,343">
            <v:group style="position:absolute;left:8664;top:327;width:234;height:258" coordorigin="8664,327" coordsize="234,258">
              <v:shape style="position:absolute;left:8664;top:327;width:234;height:258" coordorigin="8664,327" coordsize="234,258" path="m8664,327l8898,327,8898,585,8664,585,8664,327xe" filled="f" stroked="t" strokeweight="4.252pt" strokecolor="#A7A9AC">
                <v:path arrowok="t"/>
              </v:shape>
            </v:group>
            <v:group style="position:absolute;left:8664;top:327;width:234;height:258" coordorigin="8664,327" coordsize="234,258">
              <v:shape style="position:absolute;left:8664;top:327;width:234;height:258" coordorigin="8664,327" coordsize="234,258" path="m8664,327l8898,327,8898,585,8664,585,8664,327xe" filled="t" fillcolor="#FFFFFF" stroked="f">
                <v:path arrowok="t"/>
                <v:fill type="solid"/>
              </v:shape>
            </v:group>
            <v:group style="position:absolute;left:8680;top:362;width:190;height:184" coordorigin="8680,362" coordsize="190,184">
              <v:shape style="position:absolute;left:8680;top:362;width:190;height:184" coordorigin="8680,362" coordsize="190,184" path="m8723,454l8680,478,8735,529,8739,532,8741,534,8747,542,8749,544,8755,546,8757,542,8758,540,8761,537,8791,502,8761,502,8752,499,8744,489,8731,468,8723,454,8723,454xe" filled="t" fillcolor="#939598" stroked="f">
                <v:path arrowok="t"/>
                <v:fill type="solid"/>
              </v:shape>
              <v:shape style="position:absolute;left:8680;top:362;width:190;height:184" coordorigin="8680,362" coordsize="190,184" path="m8870,362l8824,407,8785,458,8770,489,8761,502,8791,502,8802,491,8804,488,8807,486,8866,430,8870,427,8870,362xe" filled="t" fillcolor="#939598" stroked="f">
                <v:path arrowok="t"/>
                <v:fill type="solid"/>
              </v:shape>
            </v:group>
            <v:group style="position:absolute;left:8680;top:362;width:190;height:184" coordorigin="8680,362" coordsize="190,184">
              <v:shape style="position:absolute;left:8680;top:362;width:190;height:184" coordorigin="8680,362" coordsize="190,184" path="m8723,454l8680,478,8735,529,8739,532,8741,534,8744,537,8747,542,8749,544,8755,546,8757,542,8758,540,8761,537,8802,491,8804,488,8807,486,8809,483,8866,430,8870,427,8870,423,8870,362,8856,373,8839,390,8796,441,8770,489,8761,502,8752,499,8744,489,8731,468,8723,454,8723,454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09.992401pt;margin-top:14.20143pt;width:15.9545pt;height:17.1615pt;mso-position-horizontal-relative:page;mso-position-vertical-relative:paragraph;z-index:-7604" coordorigin="8200,284" coordsize="319,343">
            <v:group style="position:absolute;left:8242;top:327;width:234;height:258" coordorigin="8242,327" coordsize="234,258">
              <v:shape style="position:absolute;left:8242;top:327;width:234;height:258" coordorigin="8242,327" coordsize="234,258" path="m8242,327l8476,327,8476,585,8242,585,8242,327xe" filled="f" stroked="t" strokeweight="4.252pt" strokecolor="#A7A9AC">
                <v:path arrowok="t"/>
              </v:shape>
            </v:group>
            <v:group style="position:absolute;left:8242;top:327;width:234;height:258" coordorigin="8242,327" coordsize="234,258">
              <v:shape style="position:absolute;left:8242;top:327;width:234;height:258" coordorigin="8242,327" coordsize="234,258" path="m8242,327l8476,327,8476,585,8242,585,8242,327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52.2771pt;margin-top:14.20143pt;width:16.2473pt;height:17.1615pt;mso-position-horizontal-relative:page;mso-position-vertical-relative:paragraph;z-index:-7603" coordorigin="9046,284" coordsize="325,343">
            <v:group style="position:absolute;left:9094;top:327;width:234;height:258" coordorigin="9094,327" coordsize="234,258">
              <v:shape style="position:absolute;left:9094;top:327;width:234;height:258" coordorigin="9094,327" coordsize="234,258" path="m9094,327l9328,327,9328,585,9094,585,9094,327xe" filled="f" stroked="t" strokeweight="4.252pt" strokecolor="#A7A9AC">
                <v:path arrowok="t"/>
              </v:shape>
            </v:group>
            <v:group style="position:absolute;left:9094;top:327;width:234;height:258" coordorigin="9094,327" coordsize="234,258">
              <v:shape style="position:absolute;left:9094;top:327;width:234;height:258" coordorigin="9094,327" coordsize="234,258" path="m9094,327l9328,327,9328,585,9094,585,9094,327xe" filled="t" fillcolor="#FFFFFF" stroked="f">
                <v:path arrowok="t"/>
                <v:fill type="solid"/>
              </v:shape>
            </v:group>
            <v:group style="position:absolute;left:9088;top:330;width:212;height:215" coordorigin="9088,330" coordsize="212,215">
              <v:shape style="position:absolute;left:9088;top:330;width:212;height:215" coordorigin="9088,330" coordsize="212,215" path="m9225,515l9144,515,9161,516,9177,532,9183,541,9196,545,9204,544,9209,534,9209,531,9215,523,9221,519,9226,517,9225,515xe" filled="t" fillcolor="#939598" stroked="f">
                <v:path arrowok="t"/>
                <v:fill type="solid"/>
              </v:shape>
              <v:shape style="position:absolute;left:9088;top:330;width:212;height:215" coordorigin="9088,330" coordsize="212,215" path="m9133,357l9128,359,9122,364,9114,377,9118,387,9118,408,9096,425,9089,430,9088,440,9090,447,9098,455,9110,461,9120,479,9121,486,9114,502,9110,507,9127,520,9130,522,9135,520,9144,515,9225,515,9225,514,9215,505,9209,500,9210,499,9148,480,9134,437,9137,419,9143,406,9158,391,9175,383,9193,379,9274,379,9275,377,9274,371,9270,368,9244,368,9231,365,9144,365,9133,357xe" filled="t" fillcolor="#939598" stroked="f">
                <v:path arrowok="t"/>
                <v:fill type="solid"/>
              </v:shape>
              <v:shape style="position:absolute;left:9088;top:330;width:212;height:215" coordorigin="9088,330" coordsize="212,215" path="m9211,498l9205,499,9210,499,9211,498xe" filled="t" fillcolor="#939598" stroked="f">
                <v:path arrowok="t"/>
                <v:fill type="solid"/>
              </v:shape>
              <v:shape style="position:absolute;left:9088;top:330;width:212;height:215" coordorigin="9088,330" coordsize="212,215" path="m9274,379l9193,379,9211,381,9228,390,9255,447,9255,453,9251,459,9252,460,9264,472,9268,476,9269,477,9291,455,9294,454,9299,448,9300,435,9296,427,9283,427,9268,405,9265,394,9274,379xe" filled="t" fillcolor="#939598" stroked="f">
                <v:path arrowok="t"/>
                <v:fill type="solid"/>
              </v:shape>
              <v:shape style="position:absolute;left:9088;top:330;width:212;height:215" coordorigin="9088,330" coordsize="212,215" path="m9293,422l9283,427,9296,427,9293,422xe" filled="t" fillcolor="#939598" stroked="f">
                <v:path arrowok="t"/>
                <v:fill type="solid"/>
              </v:shape>
              <v:shape style="position:absolute;left:9088;top:330;width:212;height:215" coordorigin="9088,330" coordsize="212,215" path="m9259,356l9247,362,9244,368,9270,368,9265,363,9259,356xe" filled="t" fillcolor="#939598" stroked="f">
                <v:path arrowok="t"/>
                <v:fill type="solid"/>
              </v:shape>
              <v:shape style="position:absolute;left:9088;top:330;width:212;height:215" coordorigin="9088,330" coordsize="212,215" path="m9209,348l9180,348,9176,353,9162,363,9144,365,9231,365,9225,363,9213,356,9209,348xe" filled="t" fillcolor="#939598" stroked="f">
                <v:path arrowok="t"/>
                <v:fill type="solid"/>
              </v:shape>
              <v:shape style="position:absolute;left:9088;top:330;width:212;height:215" coordorigin="9088,330" coordsize="212,215" path="m9185,330l9178,349,9180,348,9209,348,9208,346,9208,342,9203,336,9185,330xe" filled="t" fillcolor="#939598" stroked="f">
                <v:path arrowok="t"/>
                <v:fill type="solid"/>
              </v:shape>
            </v:group>
            <v:group style="position:absolute;left:9152;top:402;width:168;height:168" coordorigin="9152,402" coordsize="168,168">
              <v:shape style="position:absolute;left:9152;top:402;width:168;height:168" coordorigin="9152,402" coordsize="168,168" path="m9262,483l9207,483,9216,491,9222,498,9275,551,9286,562,9295,570,9310,566,9316,557,9302,557,9291,551,9297,539,9303,537,9316,537,9312,533,9283,504,9265,486,9262,483xe" filled="t" fillcolor="#939598" stroked="f">
                <v:path arrowok="t"/>
                <v:fill type="solid"/>
              </v:shape>
              <v:shape style="position:absolute;left:9152;top:402;width:168;height:168" coordorigin="9152,402" coordsize="168,168" path="m9316,537l9303,537,9307,541,9310,550,9307,555,9302,557,9316,557,9320,551,9320,541,9316,537xe" filled="t" fillcolor="#939598" stroked="f">
                <v:path arrowok="t"/>
                <v:fill type="solid"/>
              </v:shape>
              <v:shape style="position:absolute;left:9152;top:402;width:168;height:168" coordorigin="9152,402" coordsize="168,168" path="m9152,433l9190,484,9205,484,9207,483,9262,483,9255,476,9252,472,9236,458,9235,453,9189,453,9181,451,9166,436,9152,433xe" filled="t" fillcolor="#939598" stroked="f">
                <v:path arrowok="t"/>
                <v:fill type="solid"/>
              </v:shape>
              <v:shape style="position:absolute;left:9152;top:402;width:168;height:168" coordorigin="9152,402" coordsize="168,168" path="m9219,408l9181,408,9183,410,9200,427,9203,430,9205,432,9206,438,9201,442,9198,445,9189,453,9235,453,9235,453,9241,439,9227,416,9221,409,9219,408xe" filled="t" fillcolor="#939598" stroked="f">
                <v:path arrowok="t"/>
                <v:fill type="solid"/>
              </v:shape>
              <v:shape style="position:absolute;left:9152;top:402;width:168;height:168" coordorigin="9152,402" coordsize="168,168" path="m9186,402l9185,404,9179,406,9180,409,9181,408,9219,408,9207,404,9201,402,9186,402xe" filled="t" fillcolor="#939598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516.730896pt;margin-top:14.20143pt;width:15.9549pt;height:17.1615pt;mso-position-horizontal-relative:page;mso-position-vertical-relative:paragraph;z-index:-7602" coordorigin="10335,284" coordsize="319,343">
            <v:group style="position:absolute;left:10377;top:327;width:234;height:258" coordorigin="10377,327" coordsize="234,258">
              <v:shape style="position:absolute;left:10377;top:327;width:234;height:258" coordorigin="10377,327" coordsize="234,258" path="m10377,327l10611,327,10611,585,10377,585,10377,327xe" filled="f" stroked="t" strokeweight="4.252pt" strokecolor="#A7A9AC">
                <v:path arrowok="t"/>
              </v:shape>
            </v:group>
            <v:group style="position:absolute;left:10377;top:327;width:234;height:258" coordorigin="10377,327" coordsize="234,258">
              <v:shape style="position:absolute;left:10377;top:327;width:234;height:258" coordorigin="10377,327" coordsize="234,258" path="m10377,327l10611,327,10611,585,10377,585,10377,327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shape style="width:72.747880pt;height:68.75013pt;mso-position-horizontal-relative:char;mso-position-vertical-relative:line" type="#_x0000_t75">
            <v:imagedata r:id="rId48" o:title=""/>
          </v:shape>
        </w:pict>
      </w:r>
      <w:r>
        <w:rPr>
          <w:position w:val="-83"/>
        </w:rPr>
      </w:r>
      <w:r>
        <w:rPr>
          <w:rFonts w:ascii="Times New Roman" w:hAnsi="Times New Roman" w:cs="Times New Roman" w:eastAsia="Times New Roman"/>
          <w:position w:val="-1"/>
          <w:sz w:val="20"/>
          <w:szCs w:val="20"/>
        </w:rPr>
        <w:t>                                  </w: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-1"/>
          <w:sz w:val="25"/>
          <w:szCs w:val="25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-1"/>
          <w:sz w:val="25"/>
          <w:szCs w:val="25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0"/>
          <w:sz w:val="16"/>
          <w:szCs w:val="16"/>
        </w:rPr>
        <w:t>N/A</w:t>
      </w:r>
      <w:r>
        <w:rPr>
          <w:rFonts w:ascii="Showcard Gothic" w:hAnsi="Showcard Gothic" w:cs="Showcard Gothic" w:eastAsia="Showcard Gothic"/>
          <w:b w:val="0"/>
          <w:bCs w:val="0"/>
          <w:color w:val="000000"/>
          <w:spacing w:val="0"/>
          <w:w w:val="100"/>
          <w:position w:val="0"/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15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ind w:left="2143" w:right="0"/>
        <w:jc w:val="left"/>
      </w:pPr>
      <w:r>
        <w:rPr/>
        <w:pict>
          <v:shape style="position:absolute;margin-left:330.923615pt;margin-top:3.420504pt;width:50.14034pt;height:78.13668pt;mso-position-horizontal-relative:page;mso-position-vertical-relative:paragraph;z-index:-7651" type="#_x0000_t75">
            <v:imagedata r:id="rId49" o:title=""/>
          </v:shape>
        </w:pict>
      </w:r>
      <w:r>
        <w:rPr/>
        <w:pict>
          <v:group style="position:absolute;margin-left:495.829712pt;margin-top:31.068184pt;width:15.9548pt;height:17.1615pt;mso-position-horizontal-relative:page;mso-position-vertical-relative:paragraph;z-index:-7601" coordorigin="9917,621" coordsize="319,343">
            <v:group style="position:absolute;left:9959;top:664;width:234;height:258" coordorigin="9959,664" coordsize="234,258">
              <v:shape style="position:absolute;left:9959;top:664;width:234;height:258" coordorigin="9959,664" coordsize="234,258" path="m9959,664l10193,664,10193,922,9959,922,9959,664xe" filled="f" stroked="t" strokeweight="4.252pt" strokecolor="#A7A9AC">
                <v:path arrowok="t"/>
              </v:shape>
            </v:group>
            <v:group style="position:absolute;left:9959;top:664;width:234;height:258" coordorigin="9959,664" coordsize="234,258">
              <v:shape style="position:absolute;left:9959;top:664;width:234;height:258" coordorigin="9959,664" coordsize="234,258" path="m9959,664l10193,664,10193,922,9959,922,9959,664xe" filled="t" fillcolor="#FFFFFF" stroked="f">
                <v:path arrowok="t"/>
                <v:fill type="solid"/>
              </v:shape>
            </v:group>
            <v:group style="position:absolute;left:9984;top:697;width:175;height:177" coordorigin="9984,697" coordsize="175,177">
              <v:shape style="position:absolute;left:9984;top:697;width:175;height:177" coordorigin="9984,697" coordsize="175,177" path="m10015,708l9984,746,10044,795,9995,855,10019,875,10068,815,10145,815,10099,777,10115,757,10075,757,10015,708xe" filled="t" fillcolor="#939598" stroked="f">
                <v:path arrowok="t"/>
                <v:fill type="solid"/>
              </v:shape>
              <v:shape style="position:absolute;left:9984;top:697;width:175;height:177" coordorigin="9984,697" coordsize="175,177" path="m10145,815l10068,815,10128,864,10159,826,10145,815xe" filled="t" fillcolor="#939598" stroked="f">
                <v:path arrowok="t"/>
                <v:fill type="solid"/>
              </v:shape>
              <v:shape style="position:absolute;left:9984;top:697;width:175;height:177" coordorigin="9984,697" coordsize="175,177" path="m10123,697l10075,757,10115,757,10148,717,10123,697xe" filled="t" fillcolor="#939598" stroked="f">
                <v:path arrowok="t"/>
                <v:fill type="solid"/>
              </v:shape>
            </v:group>
            <v:group style="position:absolute;left:9984;top:697;width:175;height:177" coordorigin="9984,697" coordsize="175,177">
              <v:shape style="position:absolute;left:9984;top:697;width:175;height:177" coordorigin="9984,697" coordsize="175,177" path="m10128,864l10159,826,10099,777,10148,717,10123,697,10075,757,10015,708,9984,746,10044,795,9995,855,10019,875,10068,815,10128,864xe" filled="f" stroked="t" strokeweight=".5669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74.306793pt;margin-top:31.068184pt;width:15.9548pt;height:17.1615pt;mso-position-horizontal-relative:page;mso-position-vertical-relative:paragraph;z-index:-7600" coordorigin="9486,621" coordsize="319,343">
            <v:group style="position:absolute;left:9529;top:664;width:234;height:258" coordorigin="9529,664" coordsize="234,258">
              <v:shape style="position:absolute;left:9529;top:664;width:234;height:258" coordorigin="9529,664" coordsize="234,258" path="m9529,664l9763,664,9763,922,9529,922,9529,664xe" filled="f" stroked="t" strokeweight="4.252pt" strokecolor="#A7A9AC">
                <v:path arrowok="t"/>
              </v:shape>
            </v:group>
            <v:group style="position:absolute;left:9529;top:664;width:234;height:258" coordorigin="9529,664" coordsize="234,258">
              <v:shape style="position:absolute;left:9529;top:664;width:234;height:258" coordorigin="9529,664" coordsize="234,258" path="m9529,664l9763,664,9763,922,9529,922,9529,664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31.051788pt;margin-top:31.068184pt;width:15.9548pt;height:17.1615pt;mso-position-horizontal-relative:page;mso-position-vertical-relative:paragraph;z-index:-7599" coordorigin="8621,621" coordsize="319,343">
            <v:group style="position:absolute;left:8664;top:664;width:234;height:258" coordorigin="8664,664" coordsize="234,258">
              <v:shape style="position:absolute;left:8664;top:664;width:234;height:258" coordorigin="8664,664" coordsize="234,258" path="m8664,664l8898,664,8898,922,8664,922,8664,664xe" filled="f" stroked="t" strokeweight="4.252pt" strokecolor="#A7A9AC">
                <v:path arrowok="t"/>
              </v:shape>
            </v:group>
            <v:group style="position:absolute;left:8664;top:664;width:234;height:258" coordorigin="8664,664" coordsize="234,258">
              <v:shape style="position:absolute;left:8664;top:664;width:234;height:258" coordorigin="8664,664" coordsize="234,258" path="m8664,664l8898,664,8898,922,8664,922,8664,664xe" filled="t" fillcolor="#FFFFFF" stroked="f">
                <v:path arrowok="t"/>
                <v:fill type="solid"/>
              </v:shape>
            </v:group>
            <v:group style="position:absolute;left:8680;top:699;width:190;height:184" coordorigin="8680,699" coordsize="190,184">
              <v:shape style="position:absolute;left:8680;top:699;width:190;height:184" coordorigin="8680,699" coordsize="190,184" path="m8723,791l8680,815,8735,866,8739,869,8741,871,8747,879,8749,882,8755,883,8757,880,8758,878,8761,875,8791,840,8761,840,8752,837,8744,826,8731,806,8723,792,8723,791xe" filled="t" fillcolor="#939598" stroked="f">
                <v:path arrowok="t"/>
                <v:fill type="solid"/>
              </v:shape>
              <v:shape style="position:absolute;left:8680;top:699;width:190;height:184" coordorigin="8680,699" coordsize="190,184" path="m8870,699l8824,744,8785,795,8770,827,8761,840,8791,840,8802,828,8804,825,8807,823,8866,767,8870,764,8870,699xe" filled="t" fillcolor="#939598" stroked="f">
                <v:path arrowok="t"/>
                <v:fill type="solid"/>
              </v:shape>
            </v:group>
            <v:group style="position:absolute;left:8680;top:699;width:190;height:184" coordorigin="8680,699" coordsize="190,184">
              <v:shape style="position:absolute;left:8680;top:699;width:190;height:184" coordorigin="8680,699" coordsize="190,184" path="m8723,791l8680,815,8735,866,8739,869,8741,871,8744,875,8747,879,8749,882,8755,883,8757,880,8758,878,8761,875,8802,828,8804,825,8807,823,8809,820,8866,767,8870,764,8870,760,8870,699,8856,710,8839,728,8796,778,8770,827,8761,840,8752,837,8744,826,8731,806,8723,792,8723,791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09.992401pt;margin-top:31.068184pt;width:15.9545pt;height:17.1615pt;mso-position-horizontal-relative:page;mso-position-vertical-relative:paragraph;z-index:-7598" coordorigin="8200,621" coordsize="319,343">
            <v:group style="position:absolute;left:8242;top:664;width:234;height:258" coordorigin="8242,664" coordsize="234,258">
              <v:shape style="position:absolute;left:8242;top:664;width:234;height:258" coordorigin="8242,664" coordsize="234,258" path="m8242,664l8476,664,8476,922,8242,922,8242,664xe" filled="f" stroked="t" strokeweight="4.252pt" strokecolor="#A7A9AC">
                <v:path arrowok="t"/>
              </v:shape>
            </v:group>
            <v:group style="position:absolute;left:8242;top:664;width:234;height:258" coordorigin="8242,664" coordsize="234,258">
              <v:shape style="position:absolute;left:8242;top:664;width:234;height:258" coordorigin="8242,664" coordsize="234,258" path="m8242,664l8476,664,8476,922,8242,922,8242,664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52.2771pt;margin-top:31.068184pt;width:16.2473pt;height:17.1615pt;mso-position-horizontal-relative:page;mso-position-vertical-relative:paragraph;z-index:-7597" coordorigin="9046,621" coordsize="325,343">
            <v:group style="position:absolute;left:9094;top:664;width:234;height:258" coordorigin="9094,664" coordsize="234,258">
              <v:shape style="position:absolute;left:9094;top:664;width:234;height:258" coordorigin="9094,664" coordsize="234,258" path="m9094,664l9328,664,9328,922,9094,922,9094,664xe" filled="f" stroked="t" strokeweight="4.252pt" strokecolor="#A7A9AC">
                <v:path arrowok="t"/>
              </v:shape>
            </v:group>
            <v:group style="position:absolute;left:9094;top:664;width:234;height:258" coordorigin="9094,664" coordsize="234,258">
              <v:shape style="position:absolute;left:9094;top:664;width:234;height:258" coordorigin="9094,664" coordsize="234,258" path="m9094,664l9328,664,9328,922,9094,922,9094,664xe" filled="t" fillcolor="#FFFFFF" stroked="f">
                <v:path arrowok="t"/>
                <v:fill type="solid"/>
              </v:shape>
            </v:group>
            <v:group style="position:absolute;left:9088;top:667;width:212;height:215" coordorigin="9088,667" coordsize="212,215">
              <v:shape style="position:absolute;left:9088;top:667;width:212;height:215" coordorigin="9088,667" coordsize="212,215" path="m9225,852l9144,852,9161,854,9177,869,9183,879,9196,883,9204,882,9209,871,9209,868,9215,861,9221,856,9226,854,9225,852xe" filled="t" fillcolor="#939598" stroked="f">
                <v:path arrowok="t"/>
                <v:fill type="solid"/>
              </v:shape>
              <v:shape style="position:absolute;left:9088;top:667;width:212;height:215" coordorigin="9088,667" coordsize="212,215" path="m9133,694l9128,696,9122,701,9114,714,9118,724,9118,745,9096,762,9089,767,9088,778,9090,785,9098,792,9110,798,9120,816,9121,824,9114,840,9110,845,9127,857,9130,859,9135,858,9144,852,9225,852,9225,852,9215,842,9209,837,9210,837,9148,817,9134,774,9137,756,9143,743,9158,729,9175,720,9193,717,9274,717,9275,714,9274,708,9270,705,9244,705,9231,702,9144,702,9133,694xe" filled="t" fillcolor="#939598" stroked="f">
                <v:path arrowok="t"/>
                <v:fill type="solid"/>
              </v:shape>
              <v:shape style="position:absolute;left:9088;top:667;width:212;height:215" coordorigin="9088,667" coordsize="212,215" path="m9211,836l9205,837,9210,837,9211,836xe" filled="t" fillcolor="#939598" stroked="f">
                <v:path arrowok="t"/>
                <v:fill type="solid"/>
              </v:shape>
              <v:shape style="position:absolute;left:9088;top:667;width:212;height:215" coordorigin="9088,667" coordsize="212,215" path="m9274,717l9193,717,9211,719,9228,727,9255,785,9255,790,9251,796,9252,798,9264,809,9268,813,9269,814,9291,792,9294,791,9299,785,9300,773,9296,764,9283,764,9268,743,9265,731,9274,717xe" filled="t" fillcolor="#939598" stroked="f">
                <v:path arrowok="t"/>
                <v:fill type="solid"/>
              </v:shape>
              <v:shape style="position:absolute;left:9088;top:667;width:212;height:215" coordorigin="9088,667" coordsize="212,215" path="m9293,759l9283,764,9296,764,9293,759xe" filled="t" fillcolor="#939598" stroked="f">
                <v:path arrowok="t"/>
                <v:fill type="solid"/>
              </v:shape>
              <v:shape style="position:absolute;left:9088;top:667;width:212;height:215" coordorigin="9088,667" coordsize="212,215" path="m9259,694l9247,699,9244,705,9270,705,9265,700,9259,694xe" filled="t" fillcolor="#939598" stroked="f">
                <v:path arrowok="t"/>
                <v:fill type="solid"/>
              </v:shape>
              <v:shape style="position:absolute;left:9088;top:667;width:212;height:215" coordorigin="9088,667" coordsize="212,215" path="m9209,685l9180,685,9176,690,9162,700,9144,702,9231,702,9225,700,9213,693,9209,685xe" filled="t" fillcolor="#939598" stroked="f">
                <v:path arrowok="t"/>
                <v:fill type="solid"/>
              </v:shape>
              <v:shape style="position:absolute;left:9088;top:667;width:212;height:215" coordorigin="9088,667" coordsize="212,215" path="m9185,667l9178,687,9180,685,9209,685,9208,683,9208,680,9203,673,9185,667xe" filled="t" fillcolor="#939598" stroked="f">
                <v:path arrowok="t"/>
                <v:fill type="solid"/>
              </v:shape>
            </v:group>
            <v:group style="position:absolute;left:9152;top:740;width:168;height:168" coordorigin="9152,740" coordsize="168,168">
              <v:shape style="position:absolute;left:9152;top:740;width:168;height:168" coordorigin="9152,740" coordsize="168,168" path="m9262,820l9207,820,9216,829,9222,835,9275,888,9286,899,9295,907,9310,904,9316,895,9302,895,9291,888,9297,876,9303,875,9316,875,9312,870,9283,841,9265,824,9262,820xe" filled="t" fillcolor="#939598" stroked="f">
                <v:path arrowok="t"/>
                <v:fill type="solid"/>
              </v:shape>
              <v:shape style="position:absolute;left:9152;top:740;width:168;height:168" coordorigin="9152,740" coordsize="168,168" path="m9316,875l9303,875,9307,878,9310,887,9307,892,9302,895,9316,895,9320,888,9320,878,9316,875xe" filled="t" fillcolor="#939598" stroked="f">
                <v:path arrowok="t"/>
                <v:fill type="solid"/>
              </v:shape>
              <v:shape style="position:absolute;left:9152;top:740;width:168;height:168" coordorigin="9152,740" coordsize="168,168" path="m9152,771l9190,821,9205,821,9207,820,9262,820,9255,813,9252,810,9236,795,9235,791,9189,791,9181,788,9166,773,9152,771xe" filled="t" fillcolor="#939598" stroked="f">
                <v:path arrowok="t"/>
                <v:fill type="solid"/>
              </v:shape>
              <v:shape style="position:absolute;left:9152;top:740;width:168;height:168" coordorigin="9152,740" coordsize="168,168" path="m9219,746l9181,746,9183,748,9200,765,9203,768,9205,769,9206,776,9201,779,9198,783,9189,791,9235,791,9235,790,9241,777,9227,753,9221,746,9219,746xe" filled="t" fillcolor="#939598" stroked="f">
                <v:path arrowok="t"/>
                <v:fill type="solid"/>
              </v:shape>
              <v:shape style="position:absolute;left:9152;top:740;width:168;height:168" coordorigin="9152,740" coordsize="168,168" path="m9186,740l9185,741,9179,743,9180,746,9181,746,9219,746,9207,741,9201,740,9186,740xe" filled="t" fillcolor="#939598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516.730896pt;margin-top:31.068184pt;width:15.9549pt;height:17.1615pt;mso-position-horizontal-relative:page;mso-position-vertical-relative:paragraph;z-index:-7596" coordorigin="10335,621" coordsize="319,343">
            <v:group style="position:absolute;left:10377;top:664;width:234;height:258" coordorigin="10377,664" coordsize="234,258">
              <v:shape style="position:absolute;left:10377;top:664;width:234;height:258" coordorigin="10377,664" coordsize="234,258" path="m10377,664l10611,664,10611,922,10377,922,10377,664xe" filled="f" stroked="t" strokeweight="4.252pt" strokecolor="#A7A9AC">
                <v:path arrowok="t"/>
              </v:shape>
            </v:group>
            <v:group style="position:absolute;left:10377;top:664;width:234;height:258" coordorigin="10377,664" coordsize="234,258">
              <v:shape style="position:absolute;left:10377;top:664;width:234;height:258" coordorigin="10377,664" coordsize="234,258" path="m10377,664l10611,664,10611,922,10377,922,10377,664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100"/>
        </w:rPr>
        <w:t>Ar</w:t>
      </w:r>
      <w:r>
        <w:rPr>
          <w:b w:val="0"/>
          <w:bCs w:val="0"/>
          <w:color w:val="231F20"/>
          <w:spacing w:val="9"/>
          <w:w w:val="100"/>
        </w:rPr>
        <w:t>c</w:t>
      </w:r>
      <w:r>
        <w:rPr>
          <w:b w:val="0"/>
          <w:bCs w:val="0"/>
          <w:color w:val="231F20"/>
          <w:spacing w:val="0"/>
          <w:w w:val="100"/>
        </w:rPr>
        <w:t>hi</w:t>
      </w:r>
      <w:r>
        <w:rPr>
          <w:b w:val="0"/>
          <w:bCs w:val="0"/>
          <w:color w:val="231F20"/>
          <w:spacing w:val="-5"/>
          <w:w w:val="100"/>
        </w:rPr>
        <w:t>v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-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4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6"/>
          <w:w w:val="100"/>
        </w:rPr>
        <w:t>g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-5"/>
          <w:w w:val="100"/>
        </w:rPr>
        <w:t>v</w:t>
      </w:r>
      <w:r>
        <w:rPr>
          <w:b w:val="0"/>
          <w:bCs w:val="0"/>
          <w:color w:val="231F20"/>
          <w:spacing w:val="0"/>
          <w:w w:val="100"/>
        </w:rPr>
        <w:t>etas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sectPr>
          <w:type w:val="continuous"/>
          <w:pgSz w:w="12240" w:h="15840"/>
          <w:pgMar w:top="1020" w:bottom="280" w:left="720" w:right="700"/>
          <w:cols w:num="3" w:equalWidth="0">
            <w:col w:w="2132" w:space="915"/>
            <w:col w:w="2157" w:space="275"/>
            <w:col w:w="5341"/>
          </w:cols>
        </w:sectPr>
      </w:pPr>
    </w:p>
    <w:p>
      <w:pPr>
        <w:spacing w:line="110" w:lineRule="exact" w:before="8"/>
        <w:rPr>
          <w:sz w:val="11"/>
          <w:szCs w:val="11"/>
        </w:rPr>
      </w:pPr>
      <w:r>
        <w:rPr>
          <w:sz w:val="11"/>
          <w:szCs w:val="11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after="0" w:line="200" w:lineRule="exact"/>
        <w:rPr>
          <w:sz w:val="20"/>
          <w:szCs w:val="20"/>
        </w:rPr>
        <w:sectPr>
          <w:type w:val="continuous"/>
          <w:pgSz w:w="12240" w:h="15840"/>
          <w:pgMar w:top="1020" w:bottom="280" w:left="720" w:right="700"/>
        </w:sectPr>
      </w:pPr>
    </w:p>
    <w:p>
      <w:pPr>
        <w:spacing w:line="260" w:lineRule="exact" w:before="8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BodyText"/>
        <w:tabs>
          <w:tab w:pos="2762" w:val="left" w:leader="none"/>
        </w:tabs>
        <w:ind w:left="301" w:right="0"/>
        <w:jc w:val="left"/>
      </w:pPr>
      <w:r>
        <w:rPr/>
        <w:pict>
          <v:shape style="position:absolute;margin-left:219.505295pt;margin-top:-3.913516pt;width:14.2268pt;height:62.5507pt;mso-position-horizontal-relative:page;mso-position-vertical-relative:paragraph;z-index:-7592" type="#_x0000_t202" filled="f" stroked="f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/>
                  <w:tr>
                    <w:trPr>
                      <w:trHeight w:val="314" w:hRule="exact"/>
                    </w:trPr>
                    <w:tc>
                      <w:tcPr>
                        <w:tcW w:w="28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</w:tr>
                  <w:tr>
                    <w:trPr>
                      <w:trHeight w:val="158" w:hRule="exact"/>
                    </w:trPr>
                    <w:tc>
                      <w:tcPr>
                        <w:tcW w:w="28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</w:tr>
                  <w:tr>
                    <w:trPr>
                      <w:trHeight w:val="314" w:hRule="exact"/>
                    </w:trPr>
                    <w:tc>
                      <w:tcPr>
                        <w:tcW w:w="28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</w:tr>
                  <w:tr>
                    <w:trPr>
                      <w:trHeight w:val="151" w:hRule="exact"/>
                    </w:trPr>
                    <w:tc>
                      <w:tcPr>
                        <w:tcW w:w="28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</w:tr>
                  <w:tr>
                    <w:trPr>
                      <w:trHeight w:val="314" w:hRule="exact"/>
                    </w:trPr>
                    <w:tc>
                      <w:tcPr>
                        <w:tcW w:w="28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b w:val="0"/>
          <w:bCs w:val="0"/>
          <w:color w:val="231F20"/>
          <w:spacing w:val="0"/>
          <w:w w:val="100"/>
        </w:rPr>
        <w:t>El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se</w:t>
      </w:r>
      <w:r>
        <w:rPr>
          <w:b w:val="0"/>
          <w:bCs w:val="0"/>
          <w:color w:val="231F20"/>
          <w:spacing w:val="9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vicio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red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:</w:t>
      </w:r>
      <w:r>
        <w:rPr>
          <w:b w:val="0"/>
          <w:bCs w:val="0"/>
          <w:color w:val="231F20"/>
          <w:spacing w:val="0"/>
          <w:w w:val="100"/>
        </w:rPr>
        <w:tab/>
      </w:r>
      <w:r>
        <w:rPr>
          <w:b w:val="0"/>
          <w:bCs w:val="0"/>
          <w:color w:val="231F20"/>
          <w:spacing w:val="0"/>
          <w:w w:val="100"/>
          <w:position w:val="3"/>
        </w:rPr>
        <w:t>Eciente</w:t>
      </w:r>
      <w:r>
        <w:rPr>
          <w:b w:val="0"/>
          <w:bCs w:val="0"/>
          <w:color w:val="000000"/>
          <w:spacing w:val="0"/>
          <w:w w:val="100"/>
          <w:position w:val="0"/>
        </w:rPr>
      </w:r>
    </w:p>
    <w:p>
      <w:pPr>
        <w:spacing w:line="130" w:lineRule="exact"/>
        <w:rPr>
          <w:sz w:val="13"/>
          <w:szCs w:val="13"/>
        </w:rPr>
      </w:pPr>
      <w:r>
        <w:rPr>
          <w:sz w:val="13"/>
          <w:szCs w:val="13"/>
        </w:rPr>
      </w:r>
    </w:p>
    <w:p>
      <w:pPr>
        <w:pStyle w:val="BodyText"/>
        <w:spacing w:line="384" w:lineRule="auto"/>
        <w:ind w:left="2576" w:right="3358" w:hanging="150"/>
        <w:jc w:val="left"/>
      </w:pPr>
      <w:r>
        <w:rPr>
          <w:b w:val="0"/>
          <w:bCs w:val="0"/>
          <w:color w:val="231F20"/>
          <w:spacing w:val="0"/>
          <w:w w:val="100"/>
        </w:rPr>
        <w:t>Inte</w:t>
      </w:r>
      <w:r>
        <w:rPr>
          <w:b w:val="0"/>
          <w:bCs w:val="0"/>
          <w:color w:val="231F20"/>
          <w:spacing w:val="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mitente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Con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fallas</w:t>
      </w:r>
      <w:r>
        <w:rPr>
          <w:b w:val="0"/>
          <w:bCs w:val="0"/>
          <w:color w:val="000000"/>
          <w:spacing w:val="0"/>
          <w:w w:val="100"/>
        </w:rPr>
      </w:r>
    </w:p>
    <w:p>
      <w:pPr>
        <w:tabs>
          <w:tab w:pos="1091" w:val="left" w:leader="none"/>
        </w:tabs>
        <w:spacing w:before="50"/>
        <w:ind w:left="301" w:right="0" w:firstLine="0"/>
        <w:jc w:val="left"/>
        <w:rPr>
          <w:rFonts w:ascii="Showcard Gothic" w:hAnsi="Showcard Gothic" w:cs="Showcard Gothic" w:eastAsia="Showcard Gothic"/>
          <w:sz w:val="16"/>
          <w:szCs w:val="16"/>
        </w:rPr>
      </w:pPr>
      <w:r>
        <w:rPr>
          <w:spacing w:val="0"/>
          <w:w w:val="90"/>
        </w:rPr>
        <w:br w:type="column"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-1"/>
          <w:sz w:val="25"/>
          <w:szCs w:val="25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-1"/>
          <w:sz w:val="25"/>
          <w:szCs w:val="25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0"/>
          <w:sz w:val="16"/>
          <w:szCs w:val="16"/>
        </w:rPr>
        <w:t>N/A</w:t>
      </w:r>
      <w:r>
        <w:rPr>
          <w:rFonts w:ascii="Showcard Gothic" w:hAnsi="Showcard Gothic" w:cs="Showcard Gothic" w:eastAsia="Showcard Gothic"/>
          <w:b w:val="0"/>
          <w:bCs w:val="0"/>
          <w:color w:val="000000"/>
          <w:spacing w:val="0"/>
          <w:w w:val="100"/>
          <w:position w:val="0"/>
          <w:sz w:val="16"/>
          <w:szCs w:val="16"/>
        </w:rPr>
      </w:r>
    </w:p>
    <w:p>
      <w:pPr>
        <w:spacing w:after="0"/>
        <w:jc w:val="left"/>
        <w:rPr>
          <w:rFonts w:ascii="Showcard Gothic" w:hAnsi="Showcard Gothic" w:cs="Showcard Gothic" w:eastAsia="Showcard Gothic"/>
          <w:sz w:val="16"/>
          <w:szCs w:val="16"/>
        </w:rPr>
        <w:sectPr>
          <w:type w:val="continuous"/>
          <w:pgSz w:w="12240" w:h="15840"/>
          <w:pgMar w:top="1020" w:bottom="280" w:left="720" w:right="700"/>
          <w:cols w:num="2" w:equalWidth="0">
            <w:col w:w="6902" w:space="1670"/>
            <w:col w:w="2248"/>
          </w:cols>
        </w:sectPr>
      </w:pPr>
    </w:p>
    <w:p>
      <w:pPr>
        <w:spacing w:line="170" w:lineRule="exact" w:before="4"/>
        <w:rPr>
          <w:sz w:val="17"/>
          <w:szCs w:val="17"/>
        </w:rPr>
      </w:pPr>
      <w:r>
        <w:rPr/>
        <w:pict>
          <v:group style="position:absolute;margin-left:103.368752pt;margin-top:36.162811pt;width:67.5204pt;height:22.821375pt;mso-position-horizontal-relative:page;mso-position-vertical-relative:page;z-index:-7595" coordorigin="2067,723" coordsize="1350,456">
            <v:group style="position:absolute;left:2073;top:731;width:677;height:439" coordorigin="2073,731" coordsize="677,439">
              <v:shape style="position:absolute;left:2073;top:731;width:677;height:439" coordorigin="2073,731" coordsize="677,439" path="m2221,734l2073,735,2073,1161,2074,1161,2076,1169,2238,1169,2240,1110,2240,1016,2240,977,2239,927,2246,914,2481,914,2386,842,2378,833,2367,828,2358,821,2357,820,2350,813,2346,809,2327,797,2314,788,2258,748,2258,748,2257,748,2256,747,2256,747,2254,745,2241,734,2221,73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749,1114l2508,1114,2519,1121,2548,1147,2564,1159,2583,1168,2747,1168,2748,1159,2748,1148,2749,1133,2749,111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481,914l2246,914,2255,922,2262,927,2279,939,2280,939,2314,966,2332,980,2349,994,2379,1016,2396,1031,2434,1055,2443,1062,2451,1074,2463,1080,2502,1110,2514,1120,2508,1114,2749,1114,2749,1097,2749,1080,2750,1055,2750,986,2572,986,2570,981,2566,979,2564,977,2549,966,2481,91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576,731l2576,784,2576,939,2576,952,2576,968,2575,977,2572,986,2750,986,2749,914,2749,809,2749,784,2749,752,2747,737,2740,733,2719,733,2576,733,2576,731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739,733l2719,733,2740,733,2739,733xe" filled="t" fillcolor="#231F20" stroked="f">
                <v:path arrowok="t"/>
                <v:fill type="solid"/>
              </v:shape>
            </v:group>
            <v:group style="position:absolute;left:2823;top:729;width:589;height:445" coordorigin="2823,729" coordsize="589,445">
              <v:shape style="position:absolute;left:2823;top:729;width:589;height:445" coordorigin="2823,729" coordsize="589,445" path="m2898,729l2825,732,2823,1168,2834,1171,2853,1173,2876,1174,2902,1174,2964,1173,3359,1173,3412,1152,3411,1131,3411,1123,3411,1116,3412,1108,3411,1091,3400,1087,3252,1087,3071,1087,3008,1085,2999,1044,3000,1018,3001,999,3013,994,3035,992,3062,991,3399,991,3407,990,3410,981,3410,979,3410,972,3411,953,3410,929,3407,916,3402,908,3187,908,3049,908,3001,870,3000,844,3001,823,3081,818,3375,817,3383,817,3412,775,3411,751,3408,734,3400,732,3382,730,3381,730,3266,730,2965,730,2898,729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59,1173l2964,1173,3176,1174,3346,1173,3359,1173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98,1086l3252,1087,3400,1087,3398,1086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99,991l3062,991,3085,992,3287,992,3356,993,3378,993,3395,992,3399,991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81,907l3187,908,3402,908,3401,907,3381,907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75,817l3160,817,3299,818,3346,818,3366,818,3375,817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30,729l3266,730,3381,730,3357,729,3330,729xe" filled="t" fillcolor="#231F20" stroked="f">
                <v:path arrowok="t"/>
                <v:fill type="solid"/>
              </v:shape>
            </v:group>
            <v:group style="position:absolute;left:2830;top:734;width:578;height:434" coordorigin="2830,734" coordsize="578,434">
              <v:shape style="position:absolute;left:2830;top:734;width:578;height:434" coordorigin="2830,734" coordsize="578,434" path="m3176,734l2921,735,2853,736,2830,803,2830,897,2830,937,2830,1000,2831,1047,2831,1102,2830,1128,2830,1148,2832,1160,2838,1166,2851,1168,3067,1168,3334,1168,3400,1166,3406,1125,3407,1102,3402,1092,3393,1091,3157,1091,3061,1091,3000,1088,2994,1082,2996,1076,2996,1066,2996,1000,3062,991,3139,989,3395,988,3399,988,3406,987,3407,979,3407,960,3407,940,3407,919,3407,916,3401,915,3397,915,3089,915,3028,915,2995,850,2995,827,3083,809,3393,809,3405,808,3407,808,3406,775,3406,764,3406,750,3406,739,3397,735,3365,735,3176,734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84,1090l3157,1091,3393,1091,3384,1090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407,986l3406,987,3406,988,3407,986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21,913l3089,915,3397,915,3392,915,3378,914,3362,914,3321,913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407,808l3405,808,3407,813,3407,808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93,809l3083,809,3295,810,3375,809,3388,809,3393,809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96,735l3365,735,3397,735,3396,735xe" filled="t" fillcolor="#231F20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6.852402pt;margin-top:31.784599pt;width:39.2038pt;height:26.420314pt;mso-position-horizontal-relative:page;mso-position-vertical-relative:page;z-index:-7594" coordorigin="937,636" coordsize="784,528">
            <v:shape style="position:absolute;left:937;top:636;width:784;height:528" coordorigin="937,636" coordsize="784,528" path="m1450,1069l1020,1069,1215,1071,1221,1088,1230,1094,1240,1099,1254,1111,1272,1125,1292,1138,1308,1148,1323,1157,1333,1164,1344,1164,1360,1151,1414,1097,1420,1092,1425,1090,1432,1081,1435,1074,1438,1069,1450,1069xe" filled="t" fillcolor="#231F20" stroked="f">
              <v:path arrowok="t"/>
              <v:fill type="solid"/>
            </v:shape>
            <v:shape style="position:absolute;left:937;top:636;width:784;height:528" coordorigin="937,636" coordsize="784,528" path="m942,1062l937,1066,950,1068,973,1069,999,1069,1020,1069,1450,1069,1719,1068,1719,1065,942,1065,942,1062xe" filled="t" fillcolor="#231F20" stroked="f">
              <v:path arrowok="t"/>
              <v:fill type="solid"/>
            </v:shape>
            <v:shape style="position:absolute;left:937;top:636;width:784;height:528" coordorigin="937,636" coordsize="784,528" path="m1719,1068l1498,1068,1639,1069,1699,1069,1719,1069,1719,1068xe" filled="t" fillcolor="#231F20" stroked="f">
              <v:path arrowok="t"/>
              <v:fill type="solid"/>
            </v:shape>
            <v:shape style="position:absolute;left:937;top:636;width:784;height:528" coordorigin="937,636" coordsize="784,528" path="m1085,1025l1062,1026,1044,1028,1032,1032,1027,1032,1021,1034,1002,1041,996,1043,992,1043,951,1056,950,1057,949,1058,942,1065,1719,1065,1721,1058,1707,1051,1685,1045,1663,1039,1652,1034,1645,1034,1637,1032,1631,1029,1627,1026,1620,1025,1546,1025,1538,1025,1132,1025,1085,1025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46,1031l1645,1034,1652,1034,1646,1031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13,1025l1570,1025,1546,1025,1620,1025,1613,1025xe" filled="t" fillcolor="#231F20" stroked="f">
              <v:path arrowok="t"/>
              <v:fill type="solid"/>
            </v:shape>
            <v:shape style="position:absolute;left:937;top:636;width:784;height:528" coordorigin="937,636" coordsize="784,528" path="m1256,708l1247,713,1239,721,1212,743,1198,757,1176,785,1168,794,1155,806,1139,823,1123,843,1111,855,1098,870,1084,891,1074,905,1069,916,1071,928,1080,942,1105,973,1118,988,1133,1005,1145,1016,1149,1017,1148,1019,1148,1025,1132,1025,1538,1025,1524,1025,1508,1022,1505,1019,1507,1017,1510,1015,1597,953,1602,951,1603,951,1609,944,1610,943,1618,937,1620,936,1623,934,1638,922,1637,916,1624,907,1614,899,1605,899,1595,890,1570,874,1573,874,1568,869,1549,853,1521,830,1508,820,1496,808,1481,794,1462,773,1460,771,1457,767,1444,751,1434,741,1424,730,1410,711,1410,710,1255,710,1256,708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03,951l1602,951,1602,951,1603,951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10,896l1605,899,1614,899,1610,896xe" filled="t" fillcolor="#231F20" stroked="f">
              <v:path arrowok="t"/>
              <v:fill type="solid"/>
            </v:shape>
            <v:shape style="position:absolute;left:937;top:636;width:784;height:528" coordorigin="937,636" coordsize="784,528" path="m1573,874l1570,874,1574,874,1573,874xe" filled="t" fillcolor="#231F20" stroked="f">
              <v:path arrowok="t"/>
              <v:fill type="solid"/>
            </v:shape>
            <v:shape style="position:absolute;left:937;top:636;width:784;height:528" coordorigin="937,636" coordsize="784,528" path="m1366,646l1336,646,1332,648,1318,658,1304,668,1294,676,1277,688,1264,699,1255,710,1410,710,1407,706,1404,704,1398,695,1399,694,1395,689,1366,646xe" filled="t" fillcolor="#231F20" stroked="f">
              <v:path arrowok="t"/>
              <v:fill type="solid"/>
            </v:shape>
            <v:shape style="position:absolute;left:937;top:636;width:784;height:528" coordorigin="937,636" coordsize="784,528" path="m1347,636l1346,638,1335,646,1336,646,1366,646,1360,636,1347,636xe" filled="t" fillcolor="#231F20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91.013878pt;margin-top:36.7248pt;width:8.620281pt;height:21.741173pt;mso-position-horizontal-relative:page;mso-position-vertical-relative:page;z-index:-7593" coordorigin="1820,734" coordsize="172,435">
            <v:shape style="position:absolute;left:1820;top:734;width:172;height:435" coordorigin="1820,734" coordsize="172,435" path="m1822,734l1821,754,1820,774,1820,815,1821,855,1821,1167,1837,1168,1856,1169,1875,1169,1896,1169,1989,1168,1990,1159,1991,1143,1992,1124,1992,1101,1992,1000,1991,962,1992,920,1992,855,1993,838,1993,798,1992,779,1992,760,1991,741,1822,734xe" filled="t" fillcolor="#231F20" stroked="f">
              <v:path arrowok="t"/>
              <v:fill type="solid"/>
            </v:shape>
            <w10:wrap type="none"/>
          </v:group>
        </w:pict>
      </w:r>
      <w:r>
        <w:rPr>
          <w:sz w:val="17"/>
          <w:szCs w:val="17"/>
        </w:rPr>
      </w:r>
    </w:p>
    <w:p>
      <w:pPr>
        <w:pStyle w:val="BodyText"/>
        <w:tabs>
          <w:tab w:pos="4686" w:val="left" w:leader="none"/>
          <w:tab w:pos="10674" w:val="left" w:leader="none"/>
        </w:tabs>
        <w:ind w:left="138" w:right="0"/>
        <w:jc w:val="left"/>
      </w:pPr>
      <w:r>
        <w:rPr>
          <w:b w:val="0"/>
          <w:bCs w:val="0"/>
          <w:color w:val="FFFFFF"/>
        </w:rPr>
      </w:r>
      <w:r>
        <w:rPr>
          <w:b w:val="0"/>
          <w:bCs w:val="0"/>
          <w:color w:val="FFFFFF"/>
          <w:highlight w:val="lightGray"/>
        </w:rPr>
        <w:t> </w:t>
      </w:r>
      <w:r>
        <w:rPr>
          <w:b w:val="0"/>
          <w:bCs w:val="0"/>
          <w:color w:val="FFFFFF"/>
          <w:highlight w:val="lightGray"/>
        </w:rPr>
        <w:tab/>
      </w:r>
      <w:r>
        <w:rPr>
          <w:b w:val="0"/>
          <w:bCs w:val="0"/>
          <w:color w:val="FFFFFF"/>
          <w:spacing w:val="0"/>
          <w:w w:val="100"/>
          <w:highlight w:val="lightGray"/>
        </w:rPr>
        <w:t>Obse</w:t>
      </w:r>
      <w:r>
        <w:rPr>
          <w:b w:val="0"/>
          <w:bCs w:val="0"/>
          <w:color w:val="FFFFFF"/>
          <w:spacing w:val="9"/>
          <w:w w:val="100"/>
          <w:highlight w:val="lightGray"/>
        </w:rPr>
        <w:t>r</w:t>
      </w:r>
      <w:r>
        <w:rPr>
          <w:b w:val="0"/>
          <w:bCs w:val="0"/>
          <w:color w:val="FFFFFF"/>
          <w:spacing w:val="-5"/>
          <w:w w:val="100"/>
          <w:highlight w:val="lightGray"/>
        </w:rPr>
        <w:t>v</w:t>
      </w:r>
      <w:r>
        <w:rPr>
          <w:b w:val="0"/>
          <w:bCs w:val="0"/>
          <w:color w:val="FFFFFF"/>
          <w:spacing w:val="0"/>
          <w:w w:val="100"/>
          <w:highlight w:val="lightGray"/>
        </w:rPr>
        <w:t>aciones</w:t>
      </w:r>
      <w:r>
        <w:rPr>
          <w:b w:val="0"/>
          <w:bCs w:val="0"/>
          <w:color w:val="FFFFFF"/>
          <w:spacing w:val="0"/>
          <w:w w:val="100"/>
          <w:highlight w:val="lightGray"/>
        </w:rPr>
        <w:t> </w:t>
      </w:r>
      <w:r>
        <w:rPr>
          <w:b w:val="0"/>
          <w:bCs w:val="0"/>
          <w:color w:val="FFFFFF"/>
          <w:spacing w:val="0"/>
          <w:w w:val="100"/>
          <w:highlight w:val="lightGray"/>
        </w:rPr>
        <w:tab/>
      </w:r>
      <w:r>
        <w:rPr>
          <w:b w:val="0"/>
          <w:bCs w:val="0"/>
          <w:color w:val="FFFFFF"/>
          <w:spacing w:val="0"/>
          <w:w w:val="100"/>
        </w:rPr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spacing w:line="192" w:lineRule="auto" w:before="62"/>
        <w:ind w:left="134" w:right="0" w:firstLine="0"/>
        <w:jc w:val="left"/>
      </w:pPr>
      <w:r>
        <w:rPr/>
        <w:pict>
          <v:group style="position:absolute;margin-left:42.658298pt;margin-top:41.483784pt;width:526.1014pt;height:.1pt;mso-position-horizontal-relative:page;mso-position-vertical-relative:paragraph;z-index:-7647" coordorigin="853,830" coordsize="10522,2">
            <v:shape style="position:absolute;left:853;top:830;width:10522;height:2" coordorigin="853,830" coordsize="10522,0" path="m853,830l11375,830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/>
        <w:pict>
          <v:group style="position:absolute;margin-left:42.658298pt;margin-top:59.313683pt;width:526.1014pt;height:.1pt;mso-position-horizontal-relative:page;mso-position-vertical-relative:paragraph;z-index:-7646" coordorigin="853,1186" coordsize="10522,2">
            <v:shape style="position:absolute;left:853;top:1186;width:10522;height:2" coordorigin="853,1186" coordsize="10522,0" path="m853,1186l11375,1186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/>
        <w:pict>
          <v:group style="position:absolute;margin-left:42.658298pt;margin-top:76.680687pt;width:526.1014pt;height:.1pt;mso-position-horizontal-relative:page;mso-position-vertical-relative:paragraph;z-index:-7645" coordorigin="853,1534" coordsize="10522,2">
            <v:shape style="position:absolute;left:853;top:1534;width:10522;height:2" coordorigin="853,1534" coordsize="10522,0" path="m853,1534l11375,1534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/>
        <w:pict>
          <v:group style="position:absolute;margin-left:42.658298pt;margin-top:93.513687pt;width:526.1014pt;height:.1pt;mso-position-horizontal-relative:page;mso-position-vertical-relative:paragraph;z-index:-7644" coordorigin="853,1870" coordsize="10522,2">
            <v:shape style="position:absolute;left:853;top:1870;width:10522;height:2" coordorigin="853,1870" coordsize="10522,0" path="m853,1870l11375,1870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b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l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-8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,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l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l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y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f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l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q</w:t>
      </w:r>
      <w:r>
        <w:rPr>
          <w:b w:val="0"/>
          <w:bCs w:val="0"/>
          <w:color w:val="231F20"/>
          <w:spacing w:val="-3"/>
          <w:w w:val="100"/>
        </w:rPr>
        <w:t>u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q</w:t>
      </w:r>
      <w:r>
        <w:rPr>
          <w:b w:val="0"/>
          <w:bCs w:val="0"/>
          <w:color w:val="231F20"/>
          <w:spacing w:val="-3"/>
          <w:w w:val="100"/>
        </w:rPr>
        <w:t>u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u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u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ó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0"/>
          <w:w w:val="100"/>
        </w:rPr>
        <w:t>.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u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b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l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j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-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p</w:t>
      </w:r>
      <w:r>
        <w:rPr>
          <w:b w:val="0"/>
          <w:bCs w:val="0"/>
          <w:color w:val="231F20"/>
          <w:spacing w:val="-3"/>
          <w:w w:val="100"/>
        </w:rPr>
        <w:t>l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l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u</w:t>
      </w:r>
      <w:r>
        <w:rPr>
          <w:b w:val="0"/>
          <w:bCs w:val="0"/>
          <w:color w:val="231F20"/>
          <w:spacing w:val="-3"/>
          <w:w w:val="100"/>
        </w:rPr>
        <w:t>p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6"/>
          <w:w w:val="100"/>
        </w:rPr>
        <w:t>r</w:t>
      </w:r>
      <w:r>
        <w:rPr>
          <w:b w:val="0"/>
          <w:bCs w:val="0"/>
          <w:color w:val="231F20"/>
          <w:spacing w:val="-3"/>
          <w:w w:val="100"/>
        </w:rPr>
        <w:t>v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ó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0"/>
          <w:w w:val="100"/>
        </w:rPr>
        <w:t>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after="0" w:line="192" w:lineRule="auto"/>
        <w:jc w:val="left"/>
        <w:sectPr>
          <w:type w:val="continuous"/>
          <w:pgSz w:w="12240" w:h="15840"/>
          <w:pgMar w:top="1020" w:bottom="280" w:left="720" w:right="700"/>
        </w:sectPr>
      </w:pPr>
    </w:p>
    <w:p>
      <w:pPr>
        <w:spacing w:line="100" w:lineRule="exact" w:before="6"/>
        <w:rPr>
          <w:sz w:val="10"/>
          <w:szCs w:val="10"/>
        </w:rPr>
      </w:pPr>
      <w:r>
        <w:rPr>
          <w:sz w:val="10"/>
          <w:szCs w:val="1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9"/>
        <w:numPr>
          <w:ilvl w:val="0"/>
          <w:numId w:val="1"/>
        </w:numPr>
        <w:tabs>
          <w:tab w:pos="3950" w:val="left" w:leader="none"/>
        </w:tabs>
        <w:spacing w:before="27"/>
        <w:ind w:left="3951" w:right="0" w:hanging="3631"/>
        <w:jc w:val="left"/>
        <w:rPr>
          <w:rFonts w:ascii="Book Antiqua" w:hAnsi="Book Antiqua" w:cs="Book Antiqua" w:eastAsia="Book Antiqua"/>
          <w:b w:val="0"/>
          <w:bCs w:val="0"/>
        </w:rPr>
      </w:pPr>
      <w:bookmarkStart w:name="Página 8" w:id="9"/>
      <w:bookmarkEnd w:id="9"/>
      <w:r>
        <w:rPr/>
      </w:r>
      <w:bookmarkStart w:name="Página 8" w:id="10"/>
      <w:bookmarkEnd w:id="10"/>
      <w:r>
        <w:rPr>
          <w:rFonts w:ascii="Book Antiqua" w:hAnsi="Book Antiqua" w:cs="Book Antiqua" w:eastAsia="Book Antiqua"/>
          <w:color w:val="FFFFFF"/>
          <w:spacing w:val="0"/>
          <w:w w:val="105"/>
          <w:position w:val="0"/>
        </w:rPr>
        <w:t>Mesa</w:t>
      </w:r>
      <w:r>
        <w:rPr>
          <w:rFonts w:ascii="Book Antiqua" w:hAnsi="Book Antiqua" w:cs="Book Antiqua" w:eastAsia="Book Antiqua"/>
          <w:color w:val="FFFFFF"/>
          <w:spacing w:val="-1"/>
          <w:w w:val="105"/>
          <w:position w:val="0"/>
        </w:rPr>
        <w:t> </w:t>
      </w:r>
      <w:r>
        <w:rPr>
          <w:rFonts w:ascii="Book Antiqua" w:hAnsi="Book Antiqua" w:cs="Book Antiqua" w:eastAsia="Book Antiqua"/>
          <w:color w:val="FFFFFF"/>
          <w:spacing w:val="0"/>
          <w:w w:val="105"/>
          <w:position w:val="0"/>
        </w:rPr>
        <w:t>de</w:t>
      </w:r>
      <w:r>
        <w:rPr>
          <w:rFonts w:ascii="Book Antiqua" w:hAnsi="Book Antiqua" w:cs="Book Antiqua" w:eastAsia="Book Antiqua"/>
          <w:color w:val="FFFFFF"/>
          <w:spacing w:val="0"/>
          <w:w w:val="105"/>
          <w:position w:val="0"/>
        </w:rPr>
        <w:t> </w:t>
      </w:r>
      <w:r>
        <w:rPr>
          <w:rFonts w:ascii="Book Antiqua" w:hAnsi="Book Antiqua" w:cs="Book Antiqua" w:eastAsia="Book Antiqua"/>
          <w:color w:val="FFFFFF"/>
          <w:spacing w:val="0"/>
          <w:w w:val="105"/>
          <w:position w:val="0"/>
        </w:rPr>
        <w:t>trabajo</w:t>
      </w:r>
      <w:r>
        <w:rPr>
          <w:rFonts w:ascii="Book Antiqua" w:hAnsi="Book Antiqua" w:cs="Book Antiqua" w:eastAsia="Book Antiqua"/>
          <w:color w:val="FFFFFF"/>
          <w:spacing w:val="-1"/>
          <w:w w:val="105"/>
          <w:position w:val="0"/>
        </w:rPr>
        <w:t> </w:t>
      </w:r>
      <w:r>
        <w:rPr>
          <w:rFonts w:ascii="Book Antiqua" w:hAnsi="Book Antiqua" w:cs="Book Antiqua" w:eastAsia="Book Antiqua"/>
          <w:color w:val="FFFFFF"/>
          <w:spacing w:val="0"/>
          <w:w w:val="105"/>
          <w:position w:val="0"/>
        </w:rPr>
        <w:t>y</w:t>
      </w:r>
      <w:r>
        <w:rPr>
          <w:rFonts w:ascii="Book Antiqua" w:hAnsi="Book Antiqua" w:cs="Book Antiqua" w:eastAsia="Book Antiqua"/>
          <w:color w:val="FFFFFF"/>
          <w:spacing w:val="0"/>
          <w:w w:val="105"/>
          <w:position w:val="0"/>
        </w:rPr>
        <w:t> </w:t>
      </w:r>
      <w:r>
        <w:rPr>
          <w:rFonts w:ascii="Book Antiqua" w:hAnsi="Book Antiqua" w:cs="Book Antiqua" w:eastAsia="Book Antiqua"/>
          <w:color w:val="FFFFFF"/>
          <w:spacing w:val="0"/>
          <w:w w:val="105"/>
          <w:position w:val="0"/>
        </w:rPr>
        <w:t>sanitarios</w:t>
      </w:r>
      <w:r>
        <w:rPr>
          <w:rFonts w:ascii="Book Antiqua" w:hAnsi="Book Antiqua" w:cs="Book Antiqua" w:eastAsia="Book Antiqua"/>
          <w:b w:val="0"/>
          <w:bCs w:val="0"/>
          <w:color w:val="000000"/>
          <w:spacing w:val="0"/>
          <w:w w:val="100"/>
          <w:position w:val="0"/>
        </w:rPr>
      </w:r>
    </w:p>
    <w:p>
      <w:pPr>
        <w:spacing w:line="200" w:lineRule="exact" w:before="16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after="0" w:line="200" w:lineRule="exact"/>
        <w:rPr>
          <w:sz w:val="20"/>
          <w:szCs w:val="20"/>
        </w:rPr>
        <w:sectPr>
          <w:pgSz w:w="12240" w:h="15840"/>
          <w:pgMar w:header="593" w:footer="1234" w:top="1480" w:bottom="1420" w:left="720" w:right="680"/>
        </w:sectPr>
      </w:pPr>
    </w:p>
    <w:p>
      <w:pPr>
        <w:pStyle w:val="BodyText"/>
        <w:spacing w:before="78"/>
        <w:ind w:left="641" w:right="0"/>
        <w:jc w:val="left"/>
      </w:pPr>
      <w:r>
        <w:rPr/>
        <w:pict>
          <v:group style="position:absolute;margin-left:42.661152pt;margin-top:-50.776997pt;width:526.5056pt;height:47.5202pt;mso-position-horizontal-relative:page;mso-position-vertical-relative:paragraph;z-index:-7591" coordorigin="853,-1016" coordsize="10530,950">
            <v:group style="position:absolute;left:1539;top:-1009;width:9838;height:938" coordorigin="1539,-1009" coordsize="9838,938">
              <v:shape style="position:absolute;left:1539;top:-1009;width:9838;height:938" coordorigin="1539,-1009" coordsize="9838,938" path="m1539,-71l11378,-71,11378,-1009,1539,-1009,1539,-71xe" filled="t" fillcolor="#939598" stroked="f">
                <v:path arrowok="t"/>
                <v:fill type="solid"/>
              </v:shape>
            </v:group>
            <v:group style="position:absolute;left:859;top:-1010;width:680;height:939" coordorigin="859,-1010" coordsize="680,939">
              <v:shape style="position:absolute;left:859;top:-1010;width:680;height:939" coordorigin="859,-1010" coordsize="680,939" path="m859,-71l1539,-71,1539,-1010,859,-1010,859,-71xe" filled="t" fillcolor="#58595B" stroked="f">
                <v:path arrowok="t"/>
                <v:fill type="solid"/>
              </v:shape>
            </v:group>
            <v:group style="position:absolute;left:859;top:-1010;width:680;height:939" coordorigin="859,-1010" coordsize="680,939">
              <v:shape style="position:absolute;left:859;top:-1010;width:680;height:939" coordorigin="859,-1010" coordsize="680,939" path="m859,-71l1539,-71,1539,-1010,859,-1010,859,-71xe" filled="f" stroked="t" strokeweight=".5669pt" strokecolor="#808285">
                <v:path arrowok="t"/>
              </v:shape>
            </v:group>
            <w10:wrap type="none"/>
          </v:group>
        </w:pict>
      </w:r>
      <w:r>
        <w:rPr/>
        <w:pict>
          <v:shape style="position:absolute;margin-left:164.648605pt;margin-top:29.370344pt;width:118.84917pt;height:77.95831pt;mso-position-horizontal-relative:page;mso-position-vertical-relative:paragraph;z-index:-7589" type="#_x0000_t75">
            <v:imagedata r:id="rId50" o:title=""/>
          </v:shape>
        </w:pict>
      </w:r>
      <w:r>
        <w:rPr/>
        <w:pict>
          <v:shape style="position:absolute;margin-left:67.093803pt;margin-top:23.387045pt;width:77.23482pt;height:76.486810pt;mso-position-horizontal-relative:page;mso-position-vertical-relative:paragraph;z-index:-7588" type="#_x0000_t75">
            <v:imagedata r:id="rId51" o:title=""/>
          </v:shape>
        </w:pict>
      </w:r>
      <w:r>
        <w:rPr/>
        <w:pict>
          <v:group style="position:absolute;margin-left:432.888397pt;margin-top:20.169556pt;width:16.698pt;height:17.9816pt;mso-position-horizontal-relative:page;mso-position-vertical-relative:paragraph;z-index:-7517" coordorigin="8658,403" coordsize="334,360">
            <v:group style="position:absolute;left:8700;top:446;width:249;height:275" coordorigin="8700,446" coordsize="249,275">
              <v:shape style="position:absolute;left:8700;top:446;width:249;height:275" coordorigin="8700,446" coordsize="249,275" path="m8700,446l8949,446,8949,721,8700,721,8700,446xe" filled="f" stroked="t" strokeweight="4.252pt" strokecolor="#A7A9AC">
                <v:path arrowok="t"/>
              </v:shape>
            </v:group>
            <v:group style="position:absolute;left:8700;top:446;width:249;height:275" coordorigin="8700,446" coordsize="249,275">
              <v:shape style="position:absolute;left:8700;top:446;width:249;height:275" coordorigin="8700,446" coordsize="249,275" path="m8700,446l8949,446,8949,721,8700,721,8700,446xe" filled="t" fillcolor="#FFFFFF" stroked="f">
                <v:path arrowok="t"/>
                <v:fill type="solid"/>
              </v:shape>
            </v:group>
            <v:group style="position:absolute;left:8718;top:484;width:202;height:195" coordorigin="8718,484" coordsize="202,195">
              <v:shape style="position:absolute;left:8718;top:484;width:202;height:195" coordorigin="8718,484" coordsize="202,195" path="m8764,581l8718,607,8777,661,8783,667,8790,675,8791,677,8797,679,8799,675,8801,673,8804,670,8839,630,8798,630,8790,624,8783,615,8776,603,8766,587,8764,581xe" filled="t" fillcolor="#939598" stroked="f">
                <v:path arrowok="t"/>
                <v:fill type="solid"/>
              </v:shape>
              <v:shape style="position:absolute;left:8718;top:484;width:202;height:195" coordorigin="8718,484" coordsize="202,195" path="m8920,484l8876,526,8837,573,8817,609,8807,627,8798,630,8839,630,8847,621,8850,617,8852,616,8855,612,8869,597,8883,583,8915,556,8919,553,8920,552,8920,484xe" filled="t" fillcolor="#939598" stroked="f">
                <v:path arrowok="t"/>
                <v:fill type="solid"/>
              </v:shape>
            </v:group>
            <v:group style="position:absolute;left:8718;top:484;width:202;height:195" coordorigin="8718,484" coordsize="202,195">
              <v:shape style="position:absolute;left:8718;top:484;width:202;height:195" coordorigin="8718,484" coordsize="202,195" path="m8764,581l8718,607,8777,661,8780,664,8783,667,8786,670,8790,675,8791,677,8797,679,8799,675,8801,673,8804,670,8847,621,8850,617,8852,616,8855,612,8915,556,8920,552,8920,548,8920,484,8906,494,8889,511,8837,573,8817,609,8807,627,8798,630,8790,624,8783,615,8776,603,8766,587,8764,581xe" filled="f" stroked="t" strokeweight=".216pt" strokecolor="#D1D3D4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100"/>
        </w:rPr>
        <w:t>Lo</w:t>
      </w:r>
      <w:r>
        <w:rPr>
          <w:b w:val="0"/>
          <w:bCs w:val="0"/>
          <w:color w:val="231F20"/>
          <w:spacing w:val="4"/>
          <w:w w:val="100"/>
        </w:rPr>
        <w:t>c</w:t>
      </w:r>
      <w:r>
        <w:rPr>
          <w:b w:val="0"/>
          <w:bCs w:val="0"/>
          <w:color w:val="231F20"/>
          <w:spacing w:val="-5"/>
          <w:w w:val="100"/>
        </w:rPr>
        <w:t>k</w:t>
      </w:r>
      <w:r>
        <w:rPr>
          <w:b w:val="0"/>
          <w:bCs w:val="0"/>
          <w:color w:val="231F20"/>
          <w:spacing w:val="0"/>
          <w:w w:val="100"/>
        </w:rPr>
        <w:t>ers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y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mesa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abajo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pa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funcionarios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20" w:lineRule="exact"/>
        <w:rPr>
          <w:sz w:val="12"/>
          <w:szCs w:val="12"/>
        </w:rPr>
      </w:pPr>
      <w:r>
        <w:rPr/>
        <w:br w:type="column"/>
      </w:r>
      <w:r>
        <w:rPr>
          <w:sz w:val="12"/>
          <w:szCs w:val="12"/>
        </w:rPr>
      </w:r>
    </w:p>
    <w:p>
      <w:pPr>
        <w:ind w:left="589" w:right="0" w:firstLine="0"/>
        <w:jc w:val="center"/>
        <w:rPr>
          <w:rFonts w:ascii="Tw Cen MT" w:hAnsi="Tw Cen MT" w:cs="Tw Cen MT" w:eastAsia="Tw Cen MT"/>
          <w:sz w:val="18"/>
          <w:szCs w:val="18"/>
        </w:rPr>
      </w:pPr>
      <w:r>
        <w:rPr/>
        <w:pict>
          <v:group style="position:absolute;margin-left:347.568359pt;margin-top:10.12729pt;width:76.2353pt;height:28.2189pt;mso-position-horizontal-relative:page;mso-position-vertical-relative:paragraph;z-index:-7585" coordorigin="6951,203" coordsize="1525,564">
            <v:group style="position:absolute;left:7008;top:259;width:1411;height:451" coordorigin="7008,259" coordsize="1411,451">
              <v:shape style="position:absolute;left:7008;top:259;width:1411;height:451" coordorigin="7008,259" coordsize="1411,451" path="m7008,259l8419,259,8419,710,7008,710,7008,259xe" filled="f" stroked="t" strokeweight="5.6693pt" strokecolor="#A7A9AC">
                <v:path arrowok="t"/>
              </v:shape>
            </v:group>
            <v:group style="position:absolute;left:7008;top:259;width:1411;height:451" coordorigin="7008,259" coordsize="1411,451">
              <v:shape style="position:absolute;left:7008;top:259;width:1411;height:451" coordorigin="7008,259" coordsize="1411,451" path="m7008,259l8419,259,8419,710,7008,710,7008,259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Tw Cen MT" w:hAnsi="Tw Cen MT" w:cs="Tw Cen MT" w:eastAsia="Tw Cen MT"/>
          <w:b w:val="0"/>
          <w:bCs w:val="0"/>
          <w:color w:val="808285"/>
          <w:spacing w:val="-11"/>
          <w:w w:val="105"/>
          <w:sz w:val="18"/>
          <w:szCs w:val="18"/>
        </w:rPr>
        <w:t>C</w:t>
      </w:r>
      <w:r>
        <w:rPr>
          <w:rFonts w:ascii="Tw Cen MT" w:hAnsi="Tw Cen MT" w:cs="Tw Cen MT" w:eastAsia="Tw Cen MT"/>
          <w:b w:val="0"/>
          <w:bCs w:val="0"/>
          <w:color w:val="808285"/>
          <w:spacing w:val="-11"/>
          <w:w w:val="105"/>
          <w:sz w:val="18"/>
          <w:szCs w:val="18"/>
        </w:rPr>
        <w:t>a</w:t>
      </w:r>
      <w:r>
        <w:rPr>
          <w:rFonts w:ascii="Tw Cen MT" w:hAnsi="Tw Cen MT" w:cs="Tw Cen MT" w:eastAsia="Tw Cen MT"/>
          <w:b w:val="0"/>
          <w:bCs w:val="0"/>
          <w:color w:val="808285"/>
          <w:spacing w:val="-11"/>
          <w:w w:val="105"/>
          <w:sz w:val="18"/>
          <w:szCs w:val="18"/>
        </w:rPr>
        <w:t>n</w:t>
      </w:r>
      <w:r>
        <w:rPr>
          <w:rFonts w:ascii="Tw Cen MT" w:hAnsi="Tw Cen MT" w:cs="Tw Cen MT" w:eastAsia="Tw Cen MT"/>
          <w:b w:val="0"/>
          <w:bCs w:val="0"/>
          <w:color w:val="808285"/>
          <w:spacing w:val="-11"/>
          <w:w w:val="105"/>
          <w:sz w:val="18"/>
          <w:szCs w:val="18"/>
        </w:rPr>
        <w:t>t</w:t>
      </w:r>
      <w:r>
        <w:rPr>
          <w:rFonts w:ascii="Tw Cen MT" w:hAnsi="Tw Cen MT" w:cs="Tw Cen MT" w:eastAsia="Tw Cen MT"/>
          <w:b w:val="0"/>
          <w:bCs w:val="0"/>
          <w:color w:val="808285"/>
          <w:spacing w:val="-11"/>
          <w:w w:val="105"/>
          <w:sz w:val="18"/>
          <w:szCs w:val="18"/>
        </w:rPr>
        <w:t>i</w:t>
      </w:r>
      <w:r>
        <w:rPr>
          <w:rFonts w:ascii="Tw Cen MT" w:hAnsi="Tw Cen MT" w:cs="Tw Cen MT" w:eastAsia="Tw Cen MT"/>
          <w:b w:val="0"/>
          <w:bCs w:val="0"/>
          <w:color w:val="808285"/>
          <w:spacing w:val="-11"/>
          <w:w w:val="105"/>
          <w:sz w:val="18"/>
          <w:szCs w:val="18"/>
        </w:rPr>
        <w:t>d</w:t>
      </w:r>
      <w:r>
        <w:rPr>
          <w:rFonts w:ascii="Tw Cen MT" w:hAnsi="Tw Cen MT" w:cs="Tw Cen MT" w:eastAsia="Tw Cen MT"/>
          <w:b w:val="0"/>
          <w:bCs w:val="0"/>
          <w:color w:val="808285"/>
          <w:spacing w:val="-11"/>
          <w:w w:val="105"/>
          <w:sz w:val="18"/>
          <w:szCs w:val="18"/>
        </w:rPr>
        <w:t>a</w:t>
      </w:r>
      <w:r>
        <w:rPr>
          <w:rFonts w:ascii="Tw Cen MT" w:hAnsi="Tw Cen MT" w:cs="Tw Cen MT" w:eastAsia="Tw Cen MT"/>
          <w:b w:val="0"/>
          <w:bCs w:val="0"/>
          <w:color w:val="808285"/>
          <w:spacing w:val="0"/>
          <w:w w:val="105"/>
          <w:sz w:val="18"/>
          <w:szCs w:val="18"/>
        </w:rPr>
        <w:t>d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line="160" w:lineRule="exact" w:before="8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640" w:lineRule="auto"/>
        <w:ind w:left="679" w:right="66" w:firstLine="51"/>
        <w:jc w:val="center"/>
        <w:rPr>
          <w:rFonts w:ascii="Tw Cen MT" w:hAnsi="Tw Cen MT" w:cs="Tw Cen MT" w:eastAsia="Tw Cen MT"/>
          <w:sz w:val="22"/>
          <w:szCs w:val="22"/>
        </w:rPr>
      </w:pPr>
      <w:r>
        <w:rPr/>
        <w:pict>
          <v:group style="position:absolute;margin-left:347.975952pt;margin-top:24.092157pt;width:76.2353pt;height:28.2189pt;mso-position-horizontal-relative:page;mso-position-vertical-relative:paragraph;z-index:-7587" coordorigin="6960,482" coordsize="1525,564">
            <v:group style="position:absolute;left:7016;top:539;width:1411;height:451" coordorigin="7016,539" coordsize="1411,451">
              <v:shape style="position:absolute;left:7016;top:539;width:1411;height:451" coordorigin="7016,539" coordsize="1411,451" path="m7016,539l8428,539,8428,990,7016,990,7016,539xe" filled="f" stroked="t" strokeweight="5.6693pt" strokecolor="#A7A9AC">
                <v:path arrowok="t"/>
              </v:shape>
            </v:group>
            <v:group style="position:absolute;left:7016;top:539;width:1411;height:451" coordorigin="7016,539" coordsize="1411,451">
              <v:shape style="position:absolute;left:7016;top:539;width:1411;height:451" coordorigin="7016,539" coordsize="1411,451" path="m7016,539l8428,539,8428,990,7016,990,7016,539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347.179443pt;margin-top:56.522457pt;width:76.235pt;height:30.862pt;mso-position-horizontal-relative:page;mso-position-vertical-relative:paragraph;z-index:-7586" coordorigin="6944,1130" coordsize="1525,617">
            <v:group style="position:absolute;left:7000;top:1187;width:1411;height:504" coordorigin="7000,1187" coordsize="1411,504">
              <v:shape style="position:absolute;left:7000;top:1187;width:1411;height:504" coordorigin="7000,1187" coordsize="1411,504" path="m7000,1187l8412,1187,8412,1691,7000,1691,7000,1187xe" filled="f" stroked="t" strokeweight="5.6693pt" strokecolor="#A7A9AC">
                <v:path arrowok="t"/>
              </v:shape>
            </v:group>
            <v:group style="position:absolute;left:7000;top:1187;width:1411;height:504" coordorigin="7000,1187" coordsize="1411,504">
              <v:shape style="position:absolute;left:7000;top:1187;width:1411;height:504" coordorigin="7000,1187" coordsize="1411,504" path="m7000,1187l8412,1187,8412,1691,7000,1691,7000,1187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Tw Cen MT" w:hAnsi="Tw Cen MT" w:cs="Tw Cen MT" w:eastAsia="Tw Cen MT"/>
          <w:b w:val="0"/>
          <w:bCs w:val="0"/>
          <w:color w:val="939598"/>
          <w:spacing w:val="0"/>
          <w:w w:val="105"/>
          <w:sz w:val="22"/>
          <w:szCs w:val="22"/>
        </w:rPr>
        <w:t>Sillas</w:t>
      </w:r>
      <w:r>
        <w:rPr>
          <w:rFonts w:ascii="Tw Cen MT" w:hAnsi="Tw Cen MT" w:cs="Tw Cen MT" w:eastAsia="Tw Cen MT"/>
          <w:b w:val="0"/>
          <w:bCs w:val="0"/>
          <w:color w:val="939598"/>
          <w:spacing w:val="0"/>
          <w:w w:val="109"/>
          <w:sz w:val="22"/>
          <w:szCs w:val="22"/>
        </w:rPr>
        <w:t> </w:t>
      </w:r>
      <w:r>
        <w:rPr>
          <w:rFonts w:ascii="Tw Cen MT" w:hAnsi="Tw Cen MT" w:cs="Tw Cen MT" w:eastAsia="Tw Cen MT"/>
          <w:b w:val="0"/>
          <w:bCs w:val="0"/>
          <w:color w:val="939598"/>
          <w:spacing w:val="0"/>
          <w:w w:val="110"/>
          <w:sz w:val="22"/>
          <w:szCs w:val="22"/>
        </w:rPr>
        <w:t>Mesa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sz w:val="22"/>
          <w:szCs w:val="22"/>
        </w:rPr>
      </w:r>
    </w:p>
    <w:p>
      <w:pPr>
        <w:spacing w:before="50"/>
        <w:ind w:left="640" w:right="0" w:firstLine="0"/>
        <w:jc w:val="left"/>
        <w:rPr>
          <w:rFonts w:ascii="Tw Cen MT" w:hAnsi="Tw Cen MT" w:cs="Tw Cen MT" w:eastAsia="Tw Cen MT"/>
          <w:sz w:val="22"/>
          <w:szCs w:val="22"/>
        </w:rPr>
      </w:pPr>
      <w:r>
        <w:rPr>
          <w:rFonts w:ascii="Tw Cen MT" w:hAnsi="Tw Cen MT" w:cs="Tw Cen MT" w:eastAsia="Tw Cen MT"/>
          <w:b w:val="0"/>
          <w:bCs w:val="0"/>
          <w:color w:val="939598"/>
          <w:spacing w:val="0"/>
          <w:w w:val="100"/>
          <w:sz w:val="22"/>
          <w:szCs w:val="22"/>
        </w:rPr>
        <w:t>Lo</w:t>
      </w:r>
      <w:r>
        <w:rPr>
          <w:rFonts w:ascii="Tw Cen MT" w:hAnsi="Tw Cen MT" w:cs="Tw Cen MT" w:eastAsia="Tw Cen MT"/>
          <w:b w:val="0"/>
          <w:bCs w:val="0"/>
          <w:color w:val="939598"/>
          <w:spacing w:val="3"/>
          <w:w w:val="100"/>
          <w:sz w:val="22"/>
          <w:szCs w:val="22"/>
        </w:rPr>
        <w:t>c</w:t>
      </w:r>
      <w:r>
        <w:rPr>
          <w:rFonts w:ascii="Tw Cen MT" w:hAnsi="Tw Cen MT" w:cs="Tw Cen MT" w:eastAsia="Tw Cen MT"/>
          <w:b w:val="0"/>
          <w:bCs w:val="0"/>
          <w:color w:val="939598"/>
          <w:spacing w:val="-5"/>
          <w:w w:val="100"/>
          <w:sz w:val="22"/>
          <w:szCs w:val="22"/>
        </w:rPr>
        <w:t>k</w:t>
      </w:r>
      <w:r>
        <w:rPr>
          <w:rFonts w:ascii="Tw Cen MT" w:hAnsi="Tw Cen MT" w:cs="Tw Cen MT" w:eastAsia="Tw Cen MT"/>
          <w:b w:val="0"/>
          <w:bCs w:val="0"/>
          <w:color w:val="939598"/>
          <w:spacing w:val="0"/>
          <w:w w:val="100"/>
          <w:sz w:val="22"/>
          <w:szCs w:val="22"/>
        </w:rPr>
        <w:t>ers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sz w:val="22"/>
          <w:szCs w:val="22"/>
        </w:rPr>
      </w:r>
    </w:p>
    <w:p>
      <w:pPr>
        <w:spacing w:line="200" w:lineRule="exact"/>
        <w:rPr>
          <w:sz w:val="20"/>
          <w:szCs w:val="20"/>
        </w:rPr>
      </w:pPr>
      <w:r>
        <w:rPr/>
        <w:br w:type="column"/>
      </w:r>
      <w:r>
        <w:rPr>
          <w:sz w:val="20"/>
          <w:szCs w:val="20"/>
        </w:rPr>
      </w:r>
    </w:p>
    <w:p>
      <w:pPr>
        <w:spacing w:line="200" w:lineRule="exact" w:before="14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1461" w:val="left" w:leader="none"/>
        </w:tabs>
        <w:ind w:left="621" w:right="0" w:firstLine="0"/>
        <w:jc w:val="left"/>
        <w:rPr>
          <w:rFonts w:ascii="Showcard Gothic" w:hAnsi="Showcard Gothic" w:cs="Showcard Gothic" w:eastAsia="Showcard Gothic"/>
          <w:sz w:val="17"/>
          <w:szCs w:val="17"/>
        </w:rPr>
      </w:pPr>
      <w:r>
        <w:rPr/>
        <w:pict>
          <v:group style="position:absolute;margin-left:501.780701pt;margin-top:-.499732pt;width:16.6981pt;height:17.9816pt;mso-position-horizontal-relative:page;mso-position-vertical-relative:paragraph;z-index:-7519" coordorigin="10036,-10" coordsize="334,360">
            <v:group style="position:absolute;left:10078;top:33;width:249;height:275" coordorigin="10078,33" coordsize="249,275">
              <v:shape style="position:absolute;left:10078;top:33;width:249;height:275" coordorigin="10078,33" coordsize="249,275" path="m10078,33l10327,33,10327,307,10078,307,10078,33xe" filled="f" stroked="t" strokeweight="4.252pt" strokecolor="#A7A9AC">
                <v:path arrowok="t"/>
              </v:shape>
            </v:group>
            <v:group style="position:absolute;left:10078;top:33;width:249;height:275" coordorigin="10078,33" coordsize="249,275">
              <v:shape style="position:absolute;left:10078;top:33;width:249;height:275" coordorigin="10078,33" coordsize="249,275" path="m10078,33l10327,33,10327,307,10078,307,10078,33xe" filled="t" fillcolor="#FFFFFF" stroked="f">
                <v:path arrowok="t"/>
                <v:fill type="solid"/>
              </v:shape>
            </v:group>
            <v:group style="position:absolute;left:10105;top:68;width:186;height:189" coordorigin="10105,68" coordsize="186,189">
              <v:shape style="position:absolute;left:10105;top:68;width:186;height:189" coordorigin="10105,68" coordsize="186,189" path="m10137,80l10105,120,10168,172,10116,236,10142,257,10194,193,10276,193,10227,153,10244,132,10201,132,10137,80xe" filled="t" fillcolor="#939598" stroked="f">
                <v:path arrowok="t"/>
                <v:fill type="solid"/>
              </v:shape>
              <v:shape style="position:absolute;left:10105;top:68;width:186;height:189" coordorigin="10105,68" coordsize="186,189" path="m10276,193l10194,193,10258,245,10291,205,10276,193xe" filled="t" fillcolor="#939598" stroked="f">
                <v:path arrowok="t"/>
                <v:fill type="solid"/>
              </v:shape>
              <v:shape style="position:absolute;left:10105;top:68;width:186;height:189" coordorigin="10105,68" coordsize="186,189" path="m10253,68l10201,132,10244,132,10279,89,10253,68xe" filled="t" fillcolor="#939598" stroked="f">
                <v:path arrowok="t"/>
                <v:fill type="solid"/>
              </v:shape>
            </v:group>
            <v:group style="position:absolute;left:10105;top:68;width:186;height:189" coordorigin="10105,68" coordsize="186,189">
              <v:shape style="position:absolute;left:10105;top:68;width:186;height:189" coordorigin="10105,68" coordsize="186,189" path="m10258,245l10291,205,10227,153,10279,89,10253,68,10201,132,10137,80,10105,120,10168,172,10116,236,10142,257,10194,193,10258,245xe" filled="f" stroked="t" strokeweight=".5669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78.890686pt;margin-top:-.499732pt;width:16.6981pt;height:17.9816pt;mso-position-horizontal-relative:page;mso-position-vertical-relative:paragraph;z-index:-7518" coordorigin="9578,-10" coordsize="334,360">
            <v:group style="position:absolute;left:9620;top:33;width:249;height:275" coordorigin="9620,33" coordsize="249,275">
              <v:shape style="position:absolute;left:9620;top:33;width:249;height:275" coordorigin="9620,33" coordsize="249,275" path="m9620,33l9869,33,9869,307,9620,307,9620,33xe" filled="f" stroked="t" strokeweight="4.252pt" strokecolor="#A7A9AC">
                <v:path arrowok="t"/>
              </v:shape>
            </v:group>
            <v:group style="position:absolute;left:9620;top:33;width:249;height:275" coordorigin="9620,33" coordsize="249,275">
              <v:shape style="position:absolute;left:9620;top:33;width:249;height:275" coordorigin="9620,33" coordsize="249,275" path="m9620,33l9869,33,9869,307,9620,307,9620,33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55.461792pt;margin-top:-.499732pt;width:17.0093pt;height:17.9816pt;mso-position-horizontal-relative:page;mso-position-vertical-relative:paragraph;z-index:-7516" coordorigin="9109,-10" coordsize="340,360">
            <v:group style="position:absolute;left:9158;top:33;width:249;height:275" coordorigin="9158,33" coordsize="249,275">
              <v:shape style="position:absolute;left:9158;top:33;width:249;height:275" coordorigin="9158,33" coordsize="249,275" path="m9158,33l9407,33,9407,307,9158,307,9158,33xe" filled="f" stroked="t" strokeweight="4.252pt" strokecolor="#A7A9AC">
                <v:path arrowok="t"/>
              </v:shape>
            </v:group>
            <v:group style="position:absolute;left:9158;top:33;width:249;height:275" coordorigin="9158,33" coordsize="249,275">
              <v:shape style="position:absolute;left:9158;top:33;width:249;height:275" coordorigin="9158,33" coordsize="249,275" path="m9158,33l9407,33,9407,307,9158,307,9158,33xe" filled="t" fillcolor="#FFFFFF" stroked="f">
                <v:path arrowok="t"/>
                <v:fill type="solid"/>
              </v:shape>
            </v:group>
            <v:group style="position:absolute;left:9152;top:36;width:225;height:229" coordorigin="9152,36" coordsize="225,229">
              <v:shape style="position:absolute;left:9152;top:36;width:225;height:229" coordorigin="9152,36" coordsize="225,229" path="m9298,233l9210,233,9226,233,9244,249,9251,259,9267,265,9275,264,9280,253,9280,250,9287,242,9293,237,9299,235,9298,233xe" filled="t" fillcolor="#939598" stroked="f">
                <v:path arrowok="t"/>
                <v:fill type="solid"/>
              </v:shape>
              <v:shape style="position:absolute;left:9152;top:36;width:225;height:229" coordorigin="9152,36" coordsize="225,229" path="m9199,65l9194,67,9188,72,9179,85,9183,95,9185,110,9160,137,9153,143,9152,154,9154,161,9161,169,9173,174,9186,194,9187,203,9179,219,9175,225,9193,238,9197,240,9201,238,9210,233,9298,233,9297,232,9287,222,9281,217,9281,217,9254,217,9235,210,9218,199,9207,183,9200,164,9200,142,9256,90,9273,89,9349,89,9351,86,9349,79,9346,76,9317,76,9306,74,9213,74,9199,65xe" filled="t" fillcolor="#939598" stroked="f">
                <v:path arrowok="t"/>
                <v:fill type="solid"/>
              </v:shape>
              <v:shape style="position:absolute;left:9152;top:36;width:225;height:229" coordorigin="9152,36" coordsize="225,229" path="m9282,215l9276,216,9254,217,9281,217,9282,215xe" filled="t" fillcolor="#939598" stroked="f">
                <v:path arrowok="t"/>
                <v:fill type="solid"/>
              </v:shape>
              <v:shape style="position:absolute;left:9152;top:36;width:225;height:229" coordorigin="9152,36" coordsize="225,229" path="m9349,89l9273,89,9290,94,9309,106,9329,161,9329,167,9325,173,9326,175,9339,187,9343,192,9344,192,9368,169,9371,168,9376,161,9377,148,9372,139,9359,139,9343,116,9340,104,9349,89xe" filled="t" fillcolor="#939598" stroked="f">
                <v:path arrowok="t"/>
                <v:fill type="solid"/>
              </v:shape>
              <v:shape style="position:absolute;left:9152;top:36;width:225;height:229" coordorigin="9152,36" coordsize="225,229" path="m9370,134l9359,139,9372,139,9370,134xe" filled="t" fillcolor="#939598" stroked="f">
                <v:path arrowok="t"/>
                <v:fill type="solid"/>
              </v:shape>
              <v:shape style="position:absolute;left:9152;top:36;width:225;height:229" coordorigin="9152,36" coordsize="225,229" path="m9334,64l9321,70,9317,76,9346,76,9340,71,9334,64xe" filled="t" fillcolor="#939598" stroked="f">
                <v:path arrowok="t"/>
                <v:fill type="solid"/>
              </v:shape>
              <v:shape style="position:absolute;left:9152;top:36;width:225;height:229" coordorigin="9152,36" coordsize="225,229" path="m9280,55l9249,55,9245,60,9231,70,9213,74,9306,74,9297,71,9284,64,9280,55xe" filled="t" fillcolor="#939598" stroked="f">
                <v:path arrowok="t"/>
                <v:fill type="solid"/>
              </v:shape>
              <v:shape style="position:absolute;left:9152;top:36;width:225;height:229" coordorigin="9152,36" coordsize="225,229" path="m9255,36l9247,57,9249,55,9280,55,9279,53,9279,49,9274,42,9255,36xe" filled="t" fillcolor="#939598" stroked="f">
                <v:path arrowok="t"/>
                <v:fill type="solid"/>
              </v:shape>
            </v:group>
            <v:group style="position:absolute;left:9224;top:113;width:174;height:178" coordorigin="9224,113" coordsize="174,178">
              <v:shape style="position:absolute;left:9224;top:113;width:174;height:178" coordorigin="9224,113" coordsize="174,178" path="m9337,199l9278,199,9288,208,9294,215,9360,280,9371,291,9387,288,9394,278,9377,278,9367,270,9374,259,9380,257,9395,257,9390,252,9361,223,9342,204,9337,199xe" filled="t" fillcolor="#939598" stroked="f">
                <v:path arrowok="t"/>
                <v:fill type="solid"/>
              </v:shape>
              <v:shape style="position:absolute;left:9224;top:113;width:174;height:178" coordorigin="9224,113" coordsize="174,178" path="m9395,257l9380,257,9385,261,9388,270,9385,275,9377,278,9394,278,9398,271,9398,261,9395,257xe" filled="t" fillcolor="#939598" stroked="f">
                <v:path arrowok="t"/>
                <v:fill type="solid"/>
              </v:shape>
              <v:shape style="position:absolute;left:9224;top:113;width:174;height:178" coordorigin="9224,113" coordsize="174,178" path="m9239,153l9224,157,9226,172,9239,190,9256,199,9276,200,9278,199,9337,199,9331,193,9326,188,9309,172,9308,167,9259,167,9252,166,9239,153xe" filled="t" fillcolor="#939598" stroked="f">
                <v:path arrowok="t"/>
                <v:fill type="solid"/>
              </v:shape>
              <v:shape style="position:absolute;left:9224;top:113;width:174;height:178" coordorigin="9224,113" coordsize="174,178" path="m9291,120l9250,120,9253,122,9271,140,9274,143,9276,144,9277,151,9272,155,9268,159,9259,167,9308,167,9308,167,9314,153,9300,127,9293,120,9291,120xe" filled="t" fillcolor="#939598" stroked="f">
                <v:path arrowok="t"/>
                <v:fill type="solid"/>
              </v:shape>
              <v:shape style="position:absolute;left:9224;top:113;width:174;height:178" coordorigin="9224,113" coordsize="174,178" path="m9256,113l9255,114,9248,117,9250,120,9250,120,9291,120,9278,115,9272,113,9256,113xe" filled="t" fillcolor="#939598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524.009705pt;margin-top:-.499732pt;width:16.6981pt;height:17.9816pt;mso-position-horizontal-relative:page;mso-position-vertical-relative:paragraph;z-index:-7515" coordorigin="10480,-10" coordsize="334,360">
            <v:group style="position:absolute;left:10523;top:33;width:249;height:275" coordorigin="10523,33" coordsize="249,275">
              <v:shape style="position:absolute;left:10523;top:33;width:249;height:275" coordorigin="10523,33" coordsize="249,275" path="m10523,33l10772,33,10772,307,10523,307,10523,33xe" filled="f" stroked="t" strokeweight="4.252pt" strokecolor="#A7A9AC">
                <v:path arrowok="t"/>
              </v:shape>
            </v:group>
            <v:group style="position:absolute;left:10523;top:33;width:249;height:275" coordorigin="10523,33" coordsize="249,275">
              <v:shape style="position:absolute;left:10523;top:33;width:249;height:275" coordorigin="10523,33" coordsize="249,275" path="m10523,33l10772,33,10772,307,10523,307,10523,33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-1"/>
          <w:sz w:val="26"/>
          <w:szCs w:val="26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-1"/>
          <w:sz w:val="26"/>
          <w:szCs w:val="26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0"/>
          <w:sz w:val="17"/>
          <w:szCs w:val="17"/>
        </w:rPr>
        <w:t>N/A</w:t>
      </w:r>
      <w:r>
        <w:rPr>
          <w:rFonts w:ascii="Showcard Gothic" w:hAnsi="Showcard Gothic" w:cs="Showcard Gothic" w:eastAsia="Showcard Gothic"/>
          <w:b w:val="0"/>
          <w:bCs w:val="0"/>
          <w:color w:val="000000"/>
          <w:spacing w:val="0"/>
          <w:w w:val="100"/>
          <w:position w:val="0"/>
          <w:sz w:val="17"/>
          <w:szCs w:val="17"/>
        </w:rPr>
      </w:r>
    </w:p>
    <w:p>
      <w:pPr>
        <w:spacing w:line="120" w:lineRule="exact" w:before="3"/>
        <w:rPr>
          <w:sz w:val="12"/>
          <w:szCs w:val="12"/>
        </w:rPr>
      </w:pPr>
      <w:r>
        <w:rPr>
          <w:sz w:val="12"/>
          <w:szCs w:val="12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1461" w:val="left" w:leader="none"/>
        </w:tabs>
        <w:ind w:left="621" w:right="0" w:firstLine="0"/>
        <w:jc w:val="left"/>
        <w:rPr>
          <w:rFonts w:ascii="Showcard Gothic" w:hAnsi="Showcard Gothic" w:cs="Showcard Gothic" w:eastAsia="Showcard Gothic"/>
          <w:sz w:val="17"/>
          <w:szCs w:val="17"/>
        </w:rPr>
      </w:pPr>
      <w:r>
        <w:rPr/>
        <w:pict>
          <v:group style="position:absolute;margin-left:501.780701pt;margin-top:-.499706pt;width:16.6981pt;height:17.9816pt;mso-position-horizontal-relative:page;mso-position-vertical-relative:paragraph;z-index:-7514" coordorigin="10036,-10" coordsize="334,360">
            <v:group style="position:absolute;left:10078;top:33;width:249;height:275" coordorigin="10078,33" coordsize="249,275">
              <v:shape style="position:absolute;left:10078;top:33;width:249;height:275" coordorigin="10078,33" coordsize="249,275" path="m10078,33l10327,33,10327,307,10078,307,10078,33xe" filled="f" stroked="t" strokeweight="4.252pt" strokecolor="#A7A9AC">
                <v:path arrowok="t"/>
              </v:shape>
            </v:group>
            <v:group style="position:absolute;left:10078;top:33;width:249;height:275" coordorigin="10078,33" coordsize="249,275">
              <v:shape style="position:absolute;left:10078;top:33;width:249;height:275" coordorigin="10078,33" coordsize="249,275" path="m10078,33l10327,33,10327,307,10078,307,10078,33xe" filled="t" fillcolor="#FFFFFF" stroked="f">
                <v:path arrowok="t"/>
                <v:fill type="solid"/>
              </v:shape>
            </v:group>
            <v:group style="position:absolute;left:10105;top:68;width:186;height:189" coordorigin="10105,68" coordsize="186,189">
              <v:shape style="position:absolute;left:10105;top:68;width:186;height:189" coordorigin="10105,68" coordsize="186,189" path="m10137,80l10105,120,10168,172,10116,236,10142,257,10194,193,10276,193,10227,153,10244,132,10201,132,10137,80xe" filled="t" fillcolor="#939598" stroked="f">
                <v:path arrowok="t"/>
                <v:fill type="solid"/>
              </v:shape>
              <v:shape style="position:absolute;left:10105;top:68;width:186;height:189" coordorigin="10105,68" coordsize="186,189" path="m10276,193l10194,193,10258,245,10291,205,10276,193xe" filled="t" fillcolor="#939598" stroked="f">
                <v:path arrowok="t"/>
                <v:fill type="solid"/>
              </v:shape>
              <v:shape style="position:absolute;left:10105;top:68;width:186;height:189" coordorigin="10105,68" coordsize="186,189" path="m10253,68l10201,132,10244,132,10279,89,10253,68xe" filled="t" fillcolor="#939598" stroked="f">
                <v:path arrowok="t"/>
                <v:fill type="solid"/>
              </v:shape>
            </v:group>
            <v:group style="position:absolute;left:10105;top:68;width:186;height:189" coordorigin="10105,68" coordsize="186,189">
              <v:shape style="position:absolute;left:10105;top:68;width:186;height:189" coordorigin="10105,68" coordsize="186,189" path="m10258,245l10291,205,10227,153,10279,89,10253,68,10201,132,10137,80,10105,120,10168,172,10116,236,10142,257,10194,193,10258,245xe" filled="f" stroked="t" strokeweight=".5669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78.890686pt;margin-top:-.499706pt;width:16.6981pt;height:17.9816pt;mso-position-horizontal-relative:page;mso-position-vertical-relative:paragraph;z-index:-7513" coordorigin="9578,-10" coordsize="334,360">
            <v:group style="position:absolute;left:9620;top:33;width:249;height:275" coordorigin="9620,33" coordsize="249,275">
              <v:shape style="position:absolute;left:9620;top:33;width:249;height:275" coordorigin="9620,33" coordsize="249,275" path="m9620,33l9869,33,9869,307,9620,307,9620,33xe" filled="f" stroked="t" strokeweight="4.252pt" strokecolor="#A7A9AC">
                <v:path arrowok="t"/>
              </v:shape>
            </v:group>
            <v:group style="position:absolute;left:9620;top:33;width:249;height:275" coordorigin="9620,33" coordsize="249,275">
              <v:shape style="position:absolute;left:9620;top:33;width:249;height:275" coordorigin="9620,33" coordsize="249,275" path="m9620,33l9869,33,9869,307,9620,307,9620,33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32.888397pt;margin-top:-.499706pt;width:16.698pt;height:17.9816pt;mso-position-horizontal-relative:page;mso-position-vertical-relative:paragraph;z-index:-7512" coordorigin="8658,-10" coordsize="334,360">
            <v:group style="position:absolute;left:8700;top:33;width:249;height:275" coordorigin="8700,33" coordsize="249,275">
              <v:shape style="position:absolute;left:8700;top:33;width:249;height:275" coordorigin="8700,33" coordsize="249,275" path="m8700,33l8949,33,8949,307,8700,307,8700,33xe" filled="f" stroked="t" strokeweight="4.252pt" strokecolor="#A7A9AC">
                <v:path arrowok="t"/>
              </v:shape>
            </v:group>
            <v:group style="position:absolute;left:8700;top:33;width:249;height:275" coordorigin="8700,33" coordsize="249,275">
              <v:shape style="position:absolute;left:8700;top:33;width:249;height:275" coordorigin="8700,33" coordsize="249,275" path="m8700,33l8949,33,8949,307,8700,307,8700,33xe" filled="t" fillcolor="#FFFFFF" stroked="f">
                <v:path arrowok="t"/>
                <v:fill type="solid"/>
              </v:shape>
            </v:group>
            <v:group style="position:absolute;left:8718;top:70;width:202;height:195" coordorigin="8718,70" coordsize="202,195">
              <v:shape style="position:absolute;left:8718;top:70;width:202;height:195" coordorigin="8718,70" coordsize="202,195" path="m8764,168l8718,194,8777,248,8780,251,8783,253,8790,261,8791,264,8797,266,8799,262,8801,260,8804,257,8839,217,8798,217,8790,211,8783,202,8776,189,8766,174,8764,168xe" filled="t" fillcolor="#939598" stroked="f">
                <v:path arrowok="t"/>
                <v:fill type="solid"/>
              </v:shape>
              <v:shape style="position:absolute;left:8718;top:70;width:202;height:195" coordorigin="8718,70" coordsize="202,195" path="m8920,70l8876,113,8837,160,8817,196,8807,214,8798,217,8839,217,8847,207,8850,204,8852,202,8855,199,8869,184,8883,170,8915,142,8919,139,8920,139,8920,70xe" filled="t" fillcolor="#939598" stroked="f">
                <v:path arrowok="t"/>
                <v:fill type="solid"/>
              </v:shape>
            </v:group>
            <v:group style="position:absolute;left:8718;top:70;width:202;height:195" coordorigin="8718,70" coordsize="202,195">
              <v:shape style="position:absolute;left:8718;top:70;width:202;height:195" coordorigin="8718,70" coordsize="202,195" path="m8764,168l8718,194,8777,248,8780,251,8783,253,8786,257,8790,261,8791,264,8797,266,8799,262,8801,260,8804,257,8847,207,8850,204,8852,202,8855,199,8915,142,8920,139,8920,135,8920,70,8906,81,8889,98,8837,160,8817,196,8807,214,8798,217,8790,211,8783,202,8776,189,8766,174,8764,168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55.461792pt;margin-top:-.499706pt;width:17.0093pt;height:17.9816pt;mso-position-horizontal-relative:page;mso-position-vertical-relative:paragraph;z-index:-7511" coordorigin="9109,-10" coordsize="340,360">
            <v:group style="position:absolute;left:9158;top:33;width:249;height:275" coordorigin="9158,33" coordsize="249,275">
              <v:shape style="position:absolute;left:9158;top:33;width:249;height:275" coordorigin="9158,33" coordsize="249,275" path="m9158,33l9407,33,9407,307,9158,307,9158,33xe" filled="f" stroked="t" strokeweight="4.252pt" strokecolor="#A7A9AC">
                <v:path arrowok="t"/>
              </v:shape>
            </v:group>
            <v:group style="position:absolute;left:9158;top:33;width:249;height:275" coordorigin="9158,33" coordsize="249,275">
              <v:shape style="position:absolute;left:9158;top:33;width:249;height:275" coordorigin="9158,33" coordsize="249,275" path="m9158,33l9407,33,9407,307,9158,307,9158,33xe" filled="t" fillcolor="#FFFFFF" stroked="f">
                <v:path arrowok="t"/>
                <v:fill type="solid"/>
              </v:shape>
            </v:group>
            <v:group style="position:absolute;left:9152;top:36;width:225;height:229" coordorigin="9152,36" coordsize="225,229">
              <v:shape style="position:absolute;left:9152;top:36;width:225;height:229" coordorigin="9152,36" coordsize="225,229" path="m9298,233l9210,233,9226,233,9244,249,9251,259,9267,265,9275,264,9280,253,9280,250,9287,242,9293,237,9299,235,9298,233xe" filled="t" fillcolor="#939598" stroked="f">
                <v:path arrowok="t"/>
                <v:fill type="solid"/>
              </v:shape>
              <v:shape style="position:absolute;left:9152;top:36;width:225;height:229" coordorigin="9152,36" coordsize="225,229" path="m9199,65l9194,67,9188,72,9179,85,9183,95,9185,110,9160,137,9153,143,9152,154,9154,161,9161,169,9173,174,9186,194,9187,203,9179,219,9175,225,9193,238,9197,240,9201,238,9210,233,9298,233,9297,232,9287,222,9281,217,9281,217,9254,217,9235,210,9218,199,9207,183,9200,164,9200,142,9256,90,9273,89,9349,89,9351,86,9349,79,9346,76,9317,76,9306,74,9213,74,9199,65xe" filled="t" fillcolor="#939598" stroked="f">
                <v:path arrowok="t"/>
                <v:fill type="solid"/>
              </v:shape>
              <v:shape style="position:absolute;left:9152;top:36;width:225;height:229" coordorigin="9152,36" coordsize="225,229" path="m9282,215l9276,216,9254,217,9281,217,9282,215xe" filled="t" fillcolor="#939598" stroked="f">
                <v:path arrowok="t"/>
                <v:fill type="solid"/>
              </v:shape>
              <v:shape style="position:absolute;left:9152;top:36;width:225;height:229" coordorigin="9152,36" coordsize="225,229" path="m9349,89l9273,89,9290,94,9309,106,9329,161,9329,167,9325,173,9326,175,9339,187,9343,192,9344,192,9368,169,9371,168,9376,161,9377,148,9372,139,9359,139,9343,116,9340,104,9349,89xe" filled="t" fillcolor="#939598" stroked="f">
                <v:path arrowok="t"/>
                <v:fill type="solid"/>
              </v:shape>
              <v:shape style="position:absolute;left:9152;top:36;width:225;height:229" coordorigin="9152,36" coordsize="225,229" path="m9370,134l9359,139,9372,139,9370,134xe" filled="t" fillcolor="#939598" stroked="f">
                <v:path arrowok="t"/>
                <v:fill type="solid"/>
              </v:shape>
              <v:shape style="position:absolute;left:9152;top:36;width:225;height:229" coordorigin="9152,36" coordsize="225,229" path="m9334,64l9321,70,9317,76,9346,76,9340,71,9334,64xe" filled="t" fillcolor="#939598" stroked="f">
                <v:path arrowok="t"/>
                <v:fill type="solid"/>
              </v:shape>
              <v:shape style="position:absolute;left:9152;top:36;width:225;height:229" coordorigin="9152,36" coordsize="225,229" path="m9280,55l9249,55,9245,60,9231,70,9213,74,9306,74,9297,71,9284,64,9280,55xe" filled="t" fillcolor="#939598" stroked="f">
                <v:path arrowok="t"/>
                <v:fill type="solid"/>
              </v:shape>
              <v:shape style="position:absolute;left:9152;top:36;width:225;height:229" coordorigin="9152,36" coordsize="225,229" path="m9255,36l9247,57,9249,55,9280,55,9279,53,9279,49,9274,42,9255,36xe" filled="t" fillcolor="#939598" stroked="f">
                <v:path arrowok="t"/>
                <v:fill type="solid"/>
              </v:shape>
            </v:group>
            <v:group style="position:absolute;left:9224;top:113;width:174;height:178" coordorigin="9224,113" coordsize="174,178">
              <v:shape style="position:absolute;left:9224;top:113;width:174;height:178" coordorigin="9224,113" coordsize="174,178" path="m9337,199l9278,199,9288,208,9294,215,9360,280,9371,291,9387,288,9394,278,9377,278,9367,270,9374,259,9380,257,9395,257,9390,252,9361,223,9342,204,9337,199xe" filled="t" fillcolor="#939598" stroked="f">
                <v:path arrowok="t"/>
                <v:fill type="solid"/>
              </v:shape>
              <v:shape style="position:absolute;left:9224;top:113;width:174;height:178" coordorigin="9224,113" coordsize="174,178" path="m9395,257l9380,257,9385,261,9388,270,9385,275,9377,278,9394,278,9398,271,9398,261,9395,257xe" filled="t" fillcolor="#939598" stroked="f">
                <v:path arrowok="t"/>
                <v:fill type="solid"/>
              </v:shape>
              <v:shape style="position:absolute;left:9224;top:113;width:174;height:178" coordorigin="9224,113" coordsize="174,178" path="m9239,153l9224,157,9226,172,9239,190,9256,199,9276,200,9278,199,9337,199,9331,193,9326,188,9309,172,9308,167,9259,167,9252,166,9239,153xe" filled="t" fillcolor="#939598" stroked="f">
                <v:path arrowok="t"/>
                <v:fill type="solid"/>
              </v:shape>
              <v:shape style="position:absolute;left:9224;top:113;width:174;height:178" coordorigin="9224,113" coordsize="174,178" path="m9291,120l9250,120,9253,122,9271,140,9274,143,9276,144,9277,151,9272,155,9268,159,9259,167,9308,167,9308,167,9314,153,9300,127,9293,120,9291,120xe" filled="t" fillcolor="#939598" stroked="f">
                <v:path arrowok="t"/>
                <v:fill type="solid"/>
              </v:shape>
              <v:shape style="position:absolute;left:9224;top:113;width:174;height:178" coordorigin="9224,113" coordsize="174,178" path="m9256,113l9255,114,9248,117,9250,120,9250,120,9291,120,9278,115,9272,113,9256,113xe" filled="t" fillcolor="#939598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524.009705pt;margin-top:-.499706pt;width:16.6981pt;height:17.9816pt;mso-position-horizontal-relative:page;mso-position-vertical-relative:paragraph;z-index:-7510" coordorigin="10480,-10" coordsize="334,360">
            <v:group style="position:absolute;left:10523;top:33;width:249;height:275" coordorigin="10523,33" coordsize="249,275">
              <v:shape style="position:absolute;left:10523;top:33;width:249;height:275" coordorigin="10523,33" coordsize="249,275" path="m10523,33l10772,33,10772,307,10523,307,10523,33xe" filled="f" stroked="t" strokeweight="4.252pt" strokecolor="#A7A9AC">
                <v:path arrowok="t"/>
              </v:shape>
            </v:group>
            <v:group style="position:absolute;left:10523;top:33;width:249;height:275" coordorigin="10523,33" coordsize="249,275">
              <v:shape style="position:absolute;left:10523;top:33;width:249;height:275" coordorigin="10523,33" coordsize="249,275" path="m10523,33l10772,33,10772,307,10523,307,10523,33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-1"/>
          <w:sz w:val="26"/>
          <w:szCs w:val="26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-1"/>
          <w:sz w:val="26"/>
          <w:szCs w:val="26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0"/>
          <w:sz w:val="17"/>
          <w:szCs w:val="17"/>
        </w:rPr>
        <w:t>N/A</w:t>
      </w:r>
      <w:r>
        <w:rPr>
          <w:rFonts w:ascii="Showcard Gothic" w:hAnsi="Showcard Gothic" w:cs="Showcard Gothic" w:eastAsia="Showcard Gothic"/>
          <w:b w:val="0"/>
          <w:bCs w:val="0"/>
          <w:color w:val="000000"/>
          <w:spacing w:val="0"/>
          <w:w w:val="100"/>
          <w:position w:val="0"/>
          <w:sz w:val="17"/>
          <w:szCs w:val="17"/>
        </w:rPr>
      </w:r>
    </w:p>
    <w:p>
      <w:pPr>
        <w:spacing w:line="180" w:lineRule="exact" w:before="3"/>
        <w:rPr>
          <w:sz w:val="18"/>
          <w:szCs w:val="18"/>
        </w:rPr>
      </w:pPr>
      <w:r>
        <w:rPr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1461" w:val="left" w:leader="none"/>
        </w:tabs>
        <w:ind w:left="621" w:right="0" w:firstLine="0"/>
        <w:jc w:val="left"/>
        <w:rPr>
          <w:rFonts w:ascii="Showcard Gothic" w:hAnsi="Showcard Gothic" w:cs="Showcard Gothic" w:eastAsia="Showcard Gothic"/>
          <w:sz w:val="17"/>
          <w:szCs w:val="17"/>
        </w:rPr>
      </w:pPr>
      <w:r>
        <w:rPr/>
        <w:pict>
          <v:group style="position:absolute;margin-left:501.780701pt;margin-top:-.499708pt;width:16.6981pt;height:17.9816pt;mso-position-horizontal-relative:page;mso-position-vertical-relative:paragraph;z-index:-7509" coordorigin="10036,-10" coordsize="334,360">
            <v:group style="position:absolute;left:10078;top:33;width:249;height:275" coordorigin="10078,33" coordsize="249,275">
              <v:shape style="position:absolute;left:10078;top:33;width:249;height:275" coordorigin="10078,33" coordsize="249,275" path="m10078,33l10327,33,10327,307,10078,307,10078,33xe" filled="f" stroked="t" strokeweight="4.252pt" strokecolor="#A7A9AC">
                <v:path arrowok="t"/>
              </v:shape>
            </v:group>
            <v:group style="position:absolute;left:10078;top:33;width:249;height:275" coordorigin="10078,33" coordsize="249,275">
              <v:shape style="position:absolute;left:10078;top:33;width:249;height:275" coordorigin="10078,33" coordsize="249,275" path="m10078,33l10327,33,10327,307,10078,307,10078,33xe" filled="t" fillcolor="#FFFFFF" stroked="f">
                <v:path arrowok="t"/>
                <v:fill type="solid"/>
              </v:shape>
            </v:group>
            <v:group style="position:absolute;left:10105;top:68;width:186;height:189" coordorigin="10105,68" coordsize="186,189">
              <v:shape style="position:absolute;left:10105;top:68;width:186;height:189" coordorigin="10105,68" coordsize="186,189" path="m10137,80l10105,120,10168,172,10116,236,10142,257,10194,193,10276,193,10227,153,10244,132,10201,132,10137,80xe" filled="t" fillcolor="#939598" stroked="f">
                <v:path arrowok="t"/>
                <v:fill type="solid"/>
              </v:shape>
              <v:shape style="position:absolute;left:10105;top:68;width:186;height:189" coordorigin="10105,68" coordsize="186,189" path="m10276,193l10194,193,10258,245,10291,205,10276,193xe" filled="t" fillcolor="#939598" stroked="f">
                <v:path arrowok="t"/>
                <v:fill type="solid"/>
              </v:shape>
              <v:shape style="position:absolute;left:10105;top:68;width:186;height:189" coordorigin="10105,68" coordsize="186,189" path="m10253,68l10201,132,10244,132,10279,89,10253,68xe" filled="t" fillcolor="#939598" stroked="f">
                <v:path arrowok="t"/>
                <v:fill type="solid"/>
              </v:shape>
            </v:group>
            <v:group style="position:absolute;left:10105;top:68;width:186;height:189" coordorigin="10105,68" coordsize="186,189">
              <v:shape style="position:absolute;left:10105;top:68;width:186;height:189" coordorigin="10105,68" coordsize="186,189" path="m10258,245l10291,205,10227,153,10279,89,10253,68,10201,132,10137,80,10105,120,10168,172,10116,236,10142,257,10194,193,10258,245xe" filled="f" stroked="t" strokeweight=".5669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78.890686pt;margin-top:-.499708pt;width:16.6981pt;height:17.9816pt;mso-position-horizontal-relative:page;mso-position-vertical-relative:paragraph;z-index:-7508" coordorigin="9578,-10" coordsize="334,360">
            <v:group style="position:absolute;left:9620;top:33;width:249;height:275" coordorigin="9620,33" coordsize="249,275">
              <v:shape style="position:absolute;left:9620;top:33;width:249;height:275" coordorigin="9620,33" coordsize="249,275" path="m9620,33l9869,33,9869,307,9620,307,9620,33xe" filled="f" stroked="t" strokeweight="4.252pt" strokecolor="#A7A9AC">
                <v:path arrowok="t"/>
              </v:shape>
            </v:group>
            <v:group style="position:absolute;left:9620;top:33;width:249;height:275" coordorigin="9620,33" coordsize="249,275">
              <v:shape style="position:absolute;left:9620;top:33;width:249;height:275" coordorigin="9620,33" coordsize="249,275" path="m9620,33l9869,33,9869,307,9620,307,9620,33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55.461792pt;margin-top:-.499708pt;width:17.0093pt;height:17.9816pt;mso-position-horizontal-relative:page;mso-position-vertical-relative:paragraph;z-index:-7506" coordorigin="9109,-10" coordsize="340,360">
            <v:group style="position:absolute;left:9158;top:33;width:249;height:275" coordorigin="9158,33" coordsize="249,275">
              <v:shape style="position:absolute;left:9158;top:33;width:249;height:275" coordorigin="9158,33" coordsize="249,275" path="m9158,33l9407,33,9407,307,9158,307,9158,33xe" filled="f" stroked="t" strokeweight="4.252pt" strokecolor="#A7A9AC">
                <v:path arrowok="t"/>
              </v:shape>
            </v:group>
            <v:group style="position:absolute;left:9158;top:33;width:249;height:275" coordorigin="9158,33" coordsize="249,275">
              <v:shape style="position:absolute;left:9158;top:33;width:249;height:275" coordorigin="9158,33" coordsize="249,275" path="m9158,33l9407,33,9407,307,9158,307,9158,33xe" filled="t" fillcolor="#FFFFFF" stroked="f">
                <v:path arrowok="t"/>
                <v:fill type="solid"/>
              </v:shape>
            </v:group>
            <v:group style="position:absolute;left:9152;top:36;width:225;height:229" coordorigin="9152,36" coordsize="225,229">
              <v:shape style="position:absolute;left:9152;top:36;width:225;height:229" coordorigin="9152,36" coordsize="225,229" path="m9298,233l9210,233,9226,233,9244,249,9251,259,9267,265,9275,264,9280,253,9280,250,9287,242,9293,237,9299,235,9298,233xe" filled="t" fillcolor="#939598" stroked="f">
                <v:path arrowok="t"/>
                <v:fill type="solid"/>
              </v:shape>
              <v:shape style="position:absolute;left:9152;top:36;width:225;height:229" coordorigin="9152,36" coordsize="225,229" path="m9199,65l9194,67,9188,72,9179,85,9183,95,9185,110,9160,137,9153,143,9152,154,9154,161,9161,169,9173,174,9186,194,9187,203,9179,219,9175,225,9193,238,9197,240,9201,238,9210,233,9298,233,9297,232,9287,222,9281,217,9281,217,9254,217,9235,210,9218,199,9207,183,9200,164,9200,142,9256,90,9273,89,9349,89,9351,86,9349,79,9346,76,9317,76,9306,74,9213,74,9199,65xe" filled="t" fillcolor="#939598" stroked="f">
                <v:path arrowok="t"/>
                <v:fill type="solid"/>
              </v:shape>
              <v:shape style="position:absolute;left:9152;top:36;width:225;height:229" coordorigin="9152,36" coordsize="225,229" path="m9282,215l9276,216,9254,217,9281,217,9282,215xe" filled="t" fillcolor="#939598" stroked="f">
                <v:path arrowok="t"/>
                <v:fill type="solid"/>
              </v:shape>
              <v:shape style="position:absolute;left:9152;top:36;width:225;height:229" coordorigin="9152,36" coordsize="225,229" path="m9349,89l9273,89,9290,94,9309,106,9329,161,9329,167,9325,173,9326,175,9339,187,9343,192,9344,192,9368,169,9371,168,9376,161,9377,148,9372,139,9359,139,9343,116,9340,104,9349,89xe" filled="t" fillcolor="#939598" stroked="f">
                <v:path arrowok="t"/>
                <v:fill type="solid"/>
              </v:shape>
              <v:shape style="position:absolute;left:9152;top:36;width:225;height:229" coordorigin="9152,36" coordsize="225,229" path="m9370,134l9359,139,9372,139,9370,134xe" filled="t" fillcolor="#939598" stroked="f">
                <v:path arrowok="t"/>
                <v:fill type="solid"/>
              </v:shape>
              <v:shape style="position:absolute;left:9152;top:36;width:225;height:229" coordorigin="9152,36" coordsize="225,229" path="m9334,64l9321,70,9317,76,9346,76,9340,71,9334,64xe" filled="t" fillcolor="#939598" stroked="f">
                <v:path arrowok="t"/>
                <v:fill type="solid"/>
              </v:shape>
              <v:shape style="position:absolute;left:9152;top:36;width:225;height:229" coordorigin="9152,36" coordsize="225,229" path="m9280,55l9249,55,9245,60,9231,70,9213,74,9306,74,9297,71,9284,64,9280,55xe" filled="t" fillcolor="#939598" stroked="f">
                <v:path arrowok="t"/>
                <v:fill type="solid"/>
              </v:shape>
              <v:shape style="position:absolute;left:9152;top:36;width:225;height:229" coordorigin="9152,36" coordsize="225,229" path="m9255,36l9247,57,9249,55,9280,55,9279,53,9279,49,9274,42,9255,36xe" filled="t" fillcolor="#939598" stroked="f">
                <v:path arrowok="t"/>
                <v:fill type="solid"/>
              </v:shape>
            </v:group>
            <v:group style="position:absolute;left:9224;top:113;width:174;height:178" coordorigin="9224,113" coordsize="174,178">
              <v:shape style="position:absolute;left:9224;top:113;width:174;height:178" coordorigin="9224,113" coordsize="174,178" path="m9337,199l9278,199,9288,208,9294,215,9360,280,9371,291,9387,288,9394,278,9377,278,9367,270,9374,259,9380,257,9395,257,9390,252,9361,223,9342,204,9337,199xe" filled="t" fillcolor="#939598" stroked="f">
                <v:path arrowok="t"/>
                <v:fill type="solid"/>
              </v:shape>
              <v:shape style="position:absolute;left:9224;top:113;width:174;height:178" coordorigin="9224,113" coordsize="174,178" path="m9395,257l9380,257,9385,261,9388,270,9385,275,9377,278,9394,278,9398,271,9398,261,9395,257xe" filled="t" fillcolor="#939598" stroked="f">
                <v:path arrowok="t"/>
                <v:fill type="solid"/>
              </v:shape>
              <v:shape style="position:absolute;left:9224;top:113;width:174;height:178" coordorigin="9224,113" coordsize="174,178" path="m9239,153l9224,157,9226,172,9239,190,9256,199,9276,200,9278,199,9337,199,9331,193,9326,188,9309,172,9308,167,9259,167,9252,166,9239,153xe" filled="t" fillcolor="#939598" stroked="f">
                <v:path arrowok="t"/>
                <v:fill type="solid"/>
              </v:shape>
              <v:shape style="position:absolute;left:9224;top:113;width:174;height:178" coordorigin="9224,113" coordsize="174,178" path="m9291,120l9250,120,9253,122,9271,140,9274,143,9276,144,9277,151,9272,155,9268,159,9259,167,9308,167,9308,167,9314,153,9300,127,9293,120,9291,120xe" filled="t" fillcolor="#939598" stroked="f">
                <v:path arrowok="t"/>
                <v:fill type="solid"/>
              </v:shape>
              <v:shape style="position:absolute;left:9224;top:113;width:174;height:178" coordorigin="9224,113" coordsize="174,178" path="m9256,113l9255,114,9248,117,9250,120,9250,120,9291,120,9278,115,9272,113,9256,113xe" filled="t" fillcolor="#939598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524.009705pt;margin-top:-.499708pt;width:16.6981pt;height:17.9816pt;mso-position-horizontal-relative:page;mso-position-vertical-relative:paragraph;z-index:-7505" coordorigin="10480,-10" coordsize="334,360">
            <v:group style="position:absolute;left:10523;top:33;width:249;height:275" coordorigin="10523,33" coordsize="249,275">
              <v:shape style="position:absolute;left:10523;top:33;width:249;height:275" coordorigin="10523,33" coordsize="249,275" path="m10523,33l10772,33,10772,307,10523,307,10523,33xe" filled="f" stroked="t" strokeweight="4.252pt" strokecolor="#A7A9AC">
                <v:path arrowok="t"/>
              </v:shape>
            </v:group>
            <v:group style="position:absolute;left:10523;top:33;width:249;height:275" coordorigin="10523,33" coordsize="249,275">
              <v:shape style="position:absolute;left:10523;top:33;width:249;height:275" coordorigin="10523,33" coordsize="249,275" path="m10523,33l10772,33,10772,307,10523,307,10523,33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-1"/>
          <w:sz w:val="26"/>
          <w:szCs w:val="26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-1"/>
          <w:sz w:val="26"/>
          <w:szCs w:val="26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0"/>
          <w:sz w:val="17"/>
          <w:szCs w:val="17"/>
        </w:rPr>
        <w:t>N/A</w:t>
      </w:r>
      <w:r>
        <w:rPr>
          <w:rFonts w:ascii="Showcard Gothic" w:hAnsi="Showcard Gothic" w:cs="Showcard Gothic" w:eastAsia="Showcard Gothic"/>
          <w:b w:val="0"/>
          <w:bCs w:val="0"/>
          <w:color w:val="000000"/>
          <w:spacing w:val="0"/>
          <w:w w:val="100"/>
          <w:position w:val="0"/>
          <w:sz w:val="17"/>
          <w:szCs w:val="17"/>
        </w:rPr>
      </w:r>
    </w:p>
    <w:p>
      <w:pPr>
        <w:spacing w:after="0"/>
        <w:jc w:val="left"/>
        <w:rPr>
          <w:rFonts w:ascii="Showcard Gothic" w:hAnsi="Showcard Gothic" w:cs="Showcard Gothic" w:eastAsia="Showcard Gothic"/>
          <w:sz w:val="17"/>
          <w:szCs w:val="17"/>
        </w:rPr>
        <w:sectPr>
          <w:type w:val="continuous"/>
          <w:pgSz w:w="12240" w:h="15840"/>
          <w:pgMar w:top="1020" w:bottom="280" w:left="720" w:right="680"/>
          <w:cols w:num="3" w:equalWidth="0">
            <w:col w:w="4950" w:space="1067"/>
            <w:col w:w="1287" w:space="1043"/>
            <w:col w:w="2493"/>
          </w:cols>
        </w:sectPr>
      </w:pPr>
    </w:p>
    <w:p>
      <w:pPr>
        <w:spacing w:line="140" w:lineRule="exact" w:before="2"/>
        <w:rPr>
          <w:sz w:val="14"/>
          <w:szCs w:val="14"/>
        </w:rPr>
      </w:pPr>
      <w:r>
        <w:rPr>
          <w:sz w:val="14"/>
          <w:szCs w:val="14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tabs>
          <w:tab w:pos="7648" w:val="left" w:leader="none"/>
        </w:tabs>
        <w:spacing w:before="76"/>
        <w:ind w:left="2058" w:right="0"/>
        <w:jc w:val="left"/>
      </w:pPr>
      <w:r>
        <w:rPr/>
        <w:pict>
          <v:group style="position:absolute;margin-left:43.693199pt;margin-top:-9.891812pt;width:526.8002pt;height:.1pt;mso-position-horizontal-relative:page;mso-position-vertical-relative:paragraph;z-index:-7590" coordorigin="874,-198" coordsize="10536,2">
            <v:shape style="position:absolute;left:874;top:-198;width:10536;height:2" coordorigin="874,-198" coordsize="10536,0" path="m874,-198l11410,-198e" filled="f" stroked="t" strokeweight="3.7pt" strokecolor="#A7A9AC">
              <v:path arrowok="t"/>
            </v:shape>
            <w10:wrap type="none"/>
          </v:group>
        </w:pict>
      </w:r>
      <w:r>
        <w:rPr/>
        <w:pict>
          <v:shape style="position:absolute;margin-left:60.617901pt;margin-top:6.083417pt;width:31.56392pt;height:58.97467pt;mso-position-horizontal-relative:page;mso-position-vertical-relative:paragraph;z-index:-7584" type="#_x0000_t75">
            <v:imagedata r:id="rId52" o:title=""/>
          </v:shape>
        </w:pict>
      </w:r>
      <w:r>
        <w:rPr/>
        <w:pict>
          <v:shape style="position:absolute;margin-left:325.5242pt;margin-top:7.409787pt;width:38.3763pt;height:60.4913pt;mso-position-horizontal-relative:page;mso-position-vertical-relative:paragraph;z-index:-7583" type="#_x0000_t75">
            <v:imagedata r:id="rId53" o:title=""/>
          </v:shape>
        </w:pict>
      </w:r>
      <w:r>
        <w:rPr/>
        <w:pict>
          <v:group style="position:absolute;margin-left:497.613495pt;margin-top:33.383587pt;width:15.9549pt;height:17.1615pt;mso-position-horizontal-relative:page;mso-position-vertical-relative:paragraph;z-index:-7525" coordorigin="9952,668" coordsize="319,343">
            <v:group style="position:absolute;left:9995;top:710;width:234;height:258" coordorigin="9995,710" coordsize="234,258">
              <v:shape style="position:absolute;left:9995;top:710;width:234;height:258" coordorigin="9995,710" coordsize="234,258" path="m9995,710l10229,710,10229,968,9995,968,9995,710xe" filled="f" stroked="t" strokeweight="4.252pt" strokecolor="#A7A9AC">
                <v:path arrowok="t"/>
              </v:shape>
            </v:group>
            <v:group style="position:absolute;left:9995;top:710;width:234;height:258" coordorigin="9995,710" coordsize="234,258">
              <v:shape style="position:absolute;left:9995;top:710;width:234;height:258" coordorigin="9995,710" coordsize="234,258" path="m9995,710l10229,710,10229,968,9995,968,9995,710xe" filled="t" fillcolor="#FFFFFF" stroked="f">
                <v:path arrowok="t"/>
                <v:fill type="solid"/>
              </v:shape>
            </v:group>
            <v:group style="position:absolute;left:10020;top:744;width:175;height:177" coordorigin="10020,744" coordsize="175,177">
              <v:shape style="position:absolute;left:10020;top:744;width:175;height:177" coordorigin="10020,744" coordsize="175,177" path="m10050,755l10020,792,10080,841,10031,901,10055,921,10104,861,10181,861,10135,823,10151,803,10110,803,10050,755xe" filled="t" fillcolor="#939598" stroked="f">
                <v:path arrowok="t"/>
                <v:fill type="solid"/>
              </v:shape>
              <v:shape style="position:absolute;left:10020;top:744;width:175;height:177" coordorigin="10020,744" coordsize="175,177" path="m10181,861l10104,861,10164,910,10195,872,10181,861xe" filled="t" fillcolor="#939598" stroked="f">
                <v:path arrowok="t"/>
                <v:fill type="solid"/>
              </v:shape>
              <v:shape style="position:absolute;left:10020;top:744;width:175;height:177" coordorigin="10020,744" coordsize="175,177" path="m10159,744l10110,803,10151,803,10184,763,10159,744xe" filled="t" fillcolor="#939598" stroked="f">
                <v:path arrowok="t"/>
                <v:fill type="solid"/>
              </v:shape>
            </v:group>
            <v:group style="position:absolute;left:10020;top:744;width:175;height:177" coordorigin="10020,744" coordsize="175,177">
              <v:shape style="position:absolute;left:10020;top:744;width:175;height:177" coordorigin="10020,744" coordsize="175,177" path="m10164,910l10195,872,10135,823,10184,763,10159,744,10110,803,10050,755,10020,792,10080,841,10031,901,10055,921,10104,861,10164,910xe" filled="f" stroked="t" strokeweight=".5669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76.090607pt;margin-top:33.383587pt;width:15.9549pt;height:17.1615pt;mso-position-horizontal-relative:page;mso-position-vertical-relative:paragraph;z-index:-7524" coordorigin="9522,668" coordsize="319,343">
            <v:group style="position:absolute;left:9564;top:710;width:234;height:258" coordorigin="9564,710" coordsize="234,258">
              <v:shape style="position:absolute;left:9564;top:710;width:234;height:258" coordorigin="9564,710" coordsize="234,258" path="m9564,710l9798,710,9798,968,9564,968,9564,710xe" filled="f" stroked="t" strokeweight="4.252pt" strokecolor="#A7A9AC">
                <v:path arrowok="t"/>
              </v:shape>
            </v:group>
            <v:group style="position:absolute;left:9564;top:710;width:234;height:258" coordorigin="9564,710" coordsize="234,258">
              <v:shape style="position:absolute;left:9564;top:710;width:234;height:258" coordorigin="9564,710" coordsize="234,258" path="m9564,710l9798,710,9798,968,9564,968,9564,710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32.835602pt;margin-top:33.383587pt;width:15.9549pt;height:17.1615pt;mso-position-horizontal-relative:page;mso-position-vertical-relative:paragraph;z-index:-7523" coordorigin="8657,668" coordsize="319,343">
            <v:group style="position:absolute;left:8699;top:710;width:234;height:258" coordorigin="8699,710" coordsize="234,258">
              <v:shape style="position:absolute;left:8699;top:710;width:234;height:258" coordorigin="8699,710" coordsize="234,258" path="m8699,710l8933,710,8933,968,8699,968,8699,710xe" filled="f" stroked="t" strokeweight="4.252pt" strokecolor="#A7A9AC">
                <v:path arrowok="t"/>
              </v:shape>
            </v:group>
            <v:group style="position:absolute;left:8699;top:710;width:234;height:258" coordorigin="8699,710" coordsize="234,258">
              <v:shape style="position:absolute;left:8699;top:710;width:234;height:258" coordorigin="8699,710" coordsize="234,258" path="m8699,710l8933,710,8933,968,8699,968,8699,710xe" filled="t" fillcolor="#FFFFFF" stroked="f">
                <v:path arrowok="t"/>
                <v:fill type="solid"/>
              </v:shape>
            </v:group>
            <v:group style="position:absolute;left:8716;top:746;width:190;height:184" coordorigin="8716,746" coordsize="190,184">
              <v:shape style="position:absolute;left:8716;top:746;width:190;height:184" coordorigin="8716,746" coordsize="190,184" path="m8759,837l8716,862,8771,913,8774,916,8777,918,8783,925,8785,928,8790,930,8792,926,8794,924,8797,921,8827,886,8797,886,8788,883,8780,873,8767,852,8759,838,8759,837xe" filled="t" fillcolor="#939598" stroked="f">
                <v:path arrowok="t"/>
                <v:fill type="solid"/>
              </v:shape>
              <v:shape style="position:absolute;left:8716;top:746;width:190;height:184" coordorigin="8716,746" coordsize="190,184" path="m8906,746l8859,791,8821,841,8805,873,8797,886,8827,886,8837,874,8840,871,8842,870,8901,813,8906,810,8906,746xe" filled="t" fillcolor="#939598" stroked="f">
                <v:path arrowok="t"/>
                <v:fill type="solid"/>
              </v:shape>
            </v:group>
            <v:group style="position:absolute;left:8716;top:746;width:190;height:184" coordorigin="8716,746" coordsize="190,184">
              <v:shape style="position:absolute;left:8716;top:746;width:190;height:184" coordorigin="8716,746" coordsize="190,184" path="m8759,837l8716,862,8771,913,8774,916,8777,918,8780,921,8783,925,8785,928,8790,930,8792,926,8794,924,8797,921,8837,874,8840,871,8842,870,8845,867,8901,813,8906,810,8906,806,8906,746,8892,757,8875,774,8832,825,8805,873,8797,886,8788,883,8780,873,8767,852,8759,838,8759,837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11.776215pt;margin-top:33.383587pt;width:15.9546pt;height:17.1615pt;mso-position-horizontal-relative:page;mso-position-vertical-relative:paragraph;z-index:-7522" coordorigin="8236,668" coordsize="319,343">
            <v:group style="position:absolute;left:8278;top:710;width:234;height:258" coordorigin="8278,710" coordsize="234,258">
              <v:shape style="position:absolute;left:8278;top:710;width:234;height:258" coordorigin="8278,710" coordsize="234,258" path="m8278,710l8512,710,8512,968,8278,968,8278,710xe" filled="f" stroked="t" strokeweight="4.252pt" strokecolor="#A7A9AC">
                <v:path arrowok="t"/>
              </v:shape>
            </v:group>
            <v:group style="position:absolute;left:8278;top:710;width:234;height:258" coordorigin="8278,710" coordsize="234,258">
              <v:shape style="position:absolute;left:8278;top:710;width:234;height:258" coordorigin="8278,710" coordsize="234,258" path="m8278,710l8512,710,8512,968,8278,968,8278,710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54.060913pt;margin-top:33.383587pt;width:16.2474pt;height:17.1615pt;mso-position-horizontal-relative:page;mso-position-vertical-relative:paragraph;z-index:-7521" coordorigin="9081,668" coordsize="325,343">
            <v:group style="position:absolute;left:9130;top:710;width:234;height:258" coordorigin="9130,710" coordsize="234,258">
              <v:shape style="position:absolute;left:9130;top:710;width:234;height:258" coordorigin="9130,710" coordsize="234,258" path="m9130,710l9364,710,9364,968,9130,968,9130,710xe" filled="f" stroked="t" strokeweight="4.252pt" strokecolor="#A7A9AC">
                <v:path arrowok="t"/>
              </v:shape>
            </v:group>
            <v:group style="position:absolute;left:9130;top:710;width:234;height:258" coordorigin="9130,710" coordsize="234,258">
              <v:shape style="position:absolute;left:9130;top:710;width:234;height:258" coordorigin="9130,710" coordsize="234,258" path="m9130,710l9364,710,9364,968,9130,968,9130,710xe" filled="t" fillcolor="#FFFFFF" stroked="f">
                <v:path arrowok="t"/>
                <v:fill type="solid"/>
              </v:shape>
            </v:group>
            <v:group style="position:absolute;left:9124;top:714;width:212;height:215" coordorigin="9124,714" coordsize="212,215">
              <v:shape style="position:absolute;left:9124;top:714;width:212;height:215" coordorigin="9124,714" coordsize="212,215" path="m9261,899l9180,899,9196,900,9212,915,9219,925,9232,929,9240,928,9245,917,9245,914,9251,907,9256,902,9262,900,9261,899xe" filled="t" fillcolor="#939598" stroked="f">
                <v:path arrowok="t"/>
                <v:fill type="solid"/>
              </v:shape>
              <v:shape style="position:absolute;left:9124;top:714;width:212;height:215" coordorigin="9124,714" coordsize="212,215" path="m9168,740l9163,742,9158,747,9149,760,9154,770,9153,792,9132,808,9125,814,9124,824,9125,831,9133,839,9145,845,9156,862,9157,870,9149,886,9146,891,9163,904,9166,905,9170,904,9180,899,9261,899,9261,898,9251,889,9245,883,9245,883,9184,864,9170,821,9173,802,9179,790,9193,775,9210,766,9229,763,9310,763,9311,761,9309,754,9306,751,9280,751,9267,748,9179,748,9168,740xe" filled="t" fillcolor="#939598" stroked="f">
                <v:path arrowok="t"/>
                <v:fill type="solid"/>
              </v:shape>
              <v:shape style="position:absolute;left:9124;top:714;width:212;height:215" coordorigin="9124,714" coordsize="212,215" path="m9246,882l9240,883,9245,883,9246,882xe" filled="t" fillcolor="#939598" stroked="f">
                <v:path arrowok="t"/>
                <v:fill type="solid"/>
              </v:shape>
              <v:shape style="position:absolute;left:9124;top:714;width:212;height:215" coordorigin="9124,714" coordsize="212,215" path="m9310,763l9229,763,9247,765,9264,773,9291,831,9290,837,9287,842,9288,844,9299,856,9303,860,9305,860,9327,839,9329,837,9335,831,9335,819,9331,810,9319,810,9304,789,9301,778,9310,763xe" filled="t" fillcolor="#939598" stroked="f">
                <v:path arrowok="t"/>
                <v:fill type="solid"/>
              </v:shape>
              <v:shape style="position:absolute;left:9124;top:714;width:212;height:215" coordorigin="9124,714" coordsize="212,215" path="m9329,805l9319,810,9331,810,9329,805xe" filled="t" fillcolor="#939598" stroked="f">
                <v:path arrowok="t"/>
                <v:fill type="solid"/>
              </v:shape>
              <v:shape style="position:absolute;left:9124;top:714;width:212;height:215" coordorigin="9124,714" coordsize="212,215" path="m9295,740l9283,746,9280,751,9306,751,9300,747,9295,740xe" filled="t" fillcolor="#939598" stroked="f">
                <v:path arrowok="t"/>
                <v:fill type="solid"/>
              </v:shape>
              <v:shape style="position:absolute;left:9124;top:714;width:212;height:215" coordorigin="9124,714" coordsize="212,215" path="m9245,731l9215,731,9211,736,9197,746,9179,748,9267,748,9260,747,9248,740,9245,731xe" filled="t" fillcolor="#939598" stroked="f">
                <v:path arrowok="t"/>
                <v:fill type="solid"/>
              </v:shape>
              <v:shape style="position:absolute;left:9124;top:714;width:212;height:215" coordorigin="9124,714" coordsize="212,215" path="m9221,714l9213,733,9215,731,9245,731,9244,729,9243,726,9239,719,9221,714xe" filled="t" fillcolor="#939598" stroked="f">
                <v:path arrowok="t"/>
                <v:fill type="solid"/>
              </v:shape>
            </v:group>
            <v:group style="position:absolute;left:9188;top:786;width:168;height:168" coordorigin="9188,786" coordsize="168,168">
              <v:shape style="position:absolute;left:9188;top:786;width:168;height:168" coordorigin="9188,786" coordsize="168,168" path="m9298,866l9243,866,9252,875,9258,882,9311,935,9321,945,9330,953,9345,950,9351,941,9337,941,9326,934,9332,923,9338,921,9352,921,9348,917,9318,888,9301,870,9298,866xe" filled="t" fillcolor="#939598" stroked="f">
                <v:path arrowok="t"/>
                <v:fill type="solid"/>
              </v:shape>
              <v:shape style="position:absolute;left:9188;top:786;width:168;height:168" coordorigin="9188,786" coordsize="168,168" path="m9352,921l9338,921,9343,925,9346,934,9343,939,9337,941,9351,941,9356,935,9356,925,9352,921xe" filled="t" fillcolor="#939598" stroked="f">
                <v:path arrowok="t"/>
                <v:fill type="solid"/>
              </v:shape>
              <v:shape style="position:absolute;left:9188;top:786;width:168;height:168" coordorigin="9188,786" coordsize="168,168" path="m9188,817l9226,867,9240,868,9243,866,9298,866,9290,859,9287,856,9271,841,9270,837,9224,837,9217,835,9202,820,9188,817xe" filled="t" fillcolor="#939598" stroked="f">
                <v:path arrowok="t"/>
                <v:fill type="solid"/>
              </v:shape>
              <v:shape style="position:absolute;left:9188;top:786;width:168;height:168" coordorigin="9188,786" coordsize="168,168" path="m9255,792l9216,792,9219,794,9235,811,9239,814,9241,815,9241,822,9237,825,9233,829,9224,837,9270,837,9270,837,9276,823,9263,799,9257,793,9255,792xe" filled="t" fillcolor="#939598" stroked="f">
                <v:path arrowok="t"/>
                <v:fill type="solid"/>
              </v:shape>
              <v:shape style="position:absolute;left:9188;top:786;width:168;height:168" coordorigin="9188,786" coordsize="168,168" path="m9221,786l9221,787,9215,789,9216,793,9216,792,9255,792,9242,787,9237,786,9221,786xe" filled="t" fillcolor="#939598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518.514771pt;margin-top:33.383587pt;width:15.9548pt;height:17.1615pt;mso-position-horizontal-relative:page;mso-position-vertical-relative:paragraph;z-index:-7520" coordorigin="10370,668" coordsize="319,343">
            <v:group style="position:absolute;left:10413;top:710;width:234;height:258" coordorigin="10413,710" coordsize="234,258">
              <v:shape style="position:absolute;left:10413;top:710;width:234;height:258" coordorigin="10413,710" coordsize="234,258" path="m10413,710l10647,710,10647,968,10413,968,10413,710xe" filled="f" stroked="t" strokeweight="4.252pt" strokecolor="#A7A9AC">
                <v:path arrowok="t"/>
              </v:shape>
            </v:group>
            <v:group style="position:absolute;left:10413;top:710;width:234;height:258" coordorigin="10413,710" coordsize="234,258">
              <v:shape style="position:absolute;left:10413;top:710;width:234;height:258" coordorigin="10413,710" coordsize="234,258" path="m10413,710l10647,710,10647,968,10413,968,10413,710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32.888397pt;margin-top:-43.709412pt;width:16.698pt;height:17.9816pt;mso-position-horizontal-relative:page;mso-position-vertical-relative:paragraph;z-index:-7507" coordorigin="8658,-874" coordsize="334,360">
            <v:group style="position:absolute;left:8700;top:-832;width:249;height:275" coordorigin="8700,-832" coordsize="249,275">
              <v:shape style="position:absolute;left:8700;top:-832;width:249;height:275" coordorigin="8700,-832" coordsize="249,275" path="m8700,-832l8949,-832,8949,-557,8700,-557,8700,-832xe" filled="f" stroked="t" strokeweight="4.252pt" strokecolor="#A7A9AC">
                <v:path arrowok="t"/>
              </v:shape>
            </v:group>
            <v:group style="position:absolute;left:8700;top:-832;width:249;height:275" coordorigin="8700,-832" coordsize="249,275">
              <v:shape style="position:absolute;left:8700;top:-832;width:249;height:275" coordorigin="8700,-832" coordsize="249,275" path="m8700,-832l8949,-832,8949,-557,8700,-557,8700,-832xe" filled="t" fillcolor="#FFFFFF" stroked="f">
                <v:path arrowok="t"/>
                <v:fill type="solid"/>
              </v:shape>
            </v:group>
            <v:group style="position:absolute;left:8718;top:-794;width:202;height:195" coordorigin="8718,-794" coordsize="202,195">
              <v:shape style="position:absolute;left:8718;top:-794;width:202;height:195" coordorigin="8718,-794" coordsize="202,195" path="m8764,-696l8718,-670,8777,-616,8783,-611,8790,-603,8791,-600,8797,-598,8799,-602,8801,-604,8804,-607,8839,-647,8798,-647,8790,-654,8783,-663,8776,-675,8766,-690,8764,-696xe" filled="t" fillcolor="#939598" stroked="f">
                <v:path arrowok="t"/>
                <v:fill type="solid"/>
              </v:shape>
              <v:shape style="position:absolute;left:8718;top:-794;width:202;height:195" coordorigin="8718,-794" coordsize="202,195" path="m8920,-794l8876,-751,8837,-704,8817,-669,8807,-650,8798,-647,8839,-647,8847,-657,8850,-660,8852,-662,8855,-665,8869,-680,8883,-695,8915,-722,8919,-725,8920,-725,8920,-794xe" filled="t" fillcolor="#939598" stroked="f">
                <v:path arrowok="t"/>
                <v:fill type="solid"/>
              </v:shape>
            </v:group>
            <v:group style="position:absolute;left:8718;top:-794;width:202;height:195" coordorigin="8718,-794" coordsize="202,195">
              <v:shape style="position:absolute;left:8718;top:-794;width:202;height:195" coordorigin="8718,-794" coordsize="202,195" path="m8764,-696l8718,-670,8777,-616,8780,-613,8783,-611,8786,-607,8790,-603,8791,-600,8797,-598,8799,-602,8801,-604,8804,-607,8847,-657,8850,-660,8852,-662,8855,-665,8915,-722,8920,-725,8920,-729,8920,-794,8906,-783,8889,-766,8837,-704,8817,-669,8807,-650,8798,-647,8790,-654,8783,-663,8776,-675,8766,-690,8764,-696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shape style="position:absolute;margin-left:415.359192pt;margin-top:15.415619pt;width:115.896006pt;height:12pt;mso-position-horizontal-relative:page;mso-position-vertical-relative:paragraph;z-index:-7501" type="#_x0000_t202" filled="f" stroked="f">
            <v:textbox inset="0,0,0,0">
              <w:txbxContent>
                <w:p>
                  <w:pPr>
                    <w:pStyle w:val="BodyText"/>
                    <w:spacing w:line="240" w:lineRule="exact"/>
                    <w:ind w:right="0"/>
                    <w:jc w:val="left"/>
                  </w:pPr>
                  <w:r>
                    <w:rPr>
                      <w:b w:val="0"/>
                      <w:bCs w:val="0"/>
                      <w:color w:val="231F20"/>
                      <w:spacing w:val="0"/>
                      <w:w w:val="100"/>
                    </w:rPr>
                    <w:t>almacenaje</w:t>
                  </w:r>
                  <w:r>
                    <w:rPr>
                      <w:b w:val="0"/>
                      <w:bCs w:val="0"/>
                      <w:color w:val="231F20"/>
                      <w:spacing w:val="0"/>
                      <w:w w:val="100"/>
                    </w:rPr>
                    <w:t> </w:t>
                  </w:r>
                  <w:r>
                    <w:rPr>
                      <w:b w:val="0"/>
                      <w:bCs w:val="0"/>
                      <w:color w:val="231F20"/>
                      <w:spacing w:val="0"/>
                      <w:w w:val="100"/>
                    </w:rPr>
                    <w:t>de</w:t>
                  </w:r>
                  <w:r>
                    <w:rPr>
                      <w:b w:val="0"/>
                      <w:bCs w:val="0"/>
                      <w:color w:val="231F20"/>
                      <w:spacing w:val="0"/>
                      <w:w w:val="100"/>
                    </w:rPr>
                    <w:t> </w:t>
                  </w:r>
                  <w:r>
                    <w:rPr>
                      <w:b w:val="0"/>
                      <w:bCs w:val="0"/>
                      <w:color w:val="231F20"/>
                      <w:spacing w:val="0"/>
                      <w:w w:val="100"/>
                    </w:rPr>
                    <w:t>utensilios</w:t>
                  </w:r>
                  <w:r>
                    <w:rPr>
                      <w:b w:val="0"/>
                      <w:bCs w:val="0"/>
                      <w:color w:val="000000"/>
                      <w:spacing w:val="0"/>
                      <w:w w:val="100"/>
                    </w:rPr>
                  </w:r>
                </w:p>
              </w:txbxContent>
            </v:textbox>
            <w10:wrap type="none"/>
          </v:shape>
        </w:pict>
      </w:r>
      <w:r>
        <w:rPr>
          <w:b w:val="0"/>
          <w:bCs w:val="0"/>
          <w:color w:val="231F20"/>
          <w:spacing w:val="0"/>
          <w:w w:val="100"/>
        </w:rPr>
        <w:t>Banco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alto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pa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bar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se</w:t>
      </w:r>
      <w:r>
        <w:rPr>
          <w:b w:val="0"/>
          <w:bCs w:val="0"/>
          <w:color w:val="231F20"/>
          <w:spacing w:val="9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vicio</w:t>
      </w:r>
      <w:r>
        <w:rPr>
          <w:b w:val="0"/>
          <w:bCs w:val="0"/>
          <w:color w:val="231F20"/>
          <w:spacing w:val="0"/>
          <w:w w:val="100"/>
        </w:rPr>
        <w:tab/>
      </w:r>
      <w:r>
        <w:rPr>
          <w:b w:val="0"/>
          <w:bCs w:val="0"/>
          <w:color w:val="231F20"/>
          <w:spacing w:val="0"/>
          <w:w w:val="100"/>
          <w:position w:val="11"/>
        </w:rPr>
        <w:t>Anaquel</w:t>
      </w:r>
      <w:r>
        <w:rPr>
          <w:b w:val="0"/>
          <w:bCs w:val="0"/>
          <w:color w:val="231F20"/>
          <w:spacing w:val="0"/>
          <w:w w:val="100"/>
          <w:position w:val="11"/>
        </w:rPr>
        <w:t> </w:t>
      </w:r>
      <w:r>
        <w:rPr>
          <w:b w:val="0"/>
          <w:bCs w:val="0"/>
          <w:color w:val="231F20"/>
          <w:spacing w:val="0"/>
          <w:w w:val="100"/>
          <w:position w:val="11"/>
        </w:rPr>
        <w:t>metálico</w:t>
      </w:r>
      <w:r>
        <w:rPr>
          <w:b w:val="0"/>
          <w:bCs w:val="0"/>
          <w:color w:val="231F20"/>
          <w:spacing w:val="0"/>
          <w:w w:val="100"/>
          <w:position w:val="11"/>
        </w:rPr>
        <w:t> </w:t>
      </w:r>
      <w:r>
        <w:rPr>
          <w:b w:val="0"/>
          <w:bCs w:val="0"/>
          <w:color w:val="231F20"/>
          <w:spacing w:val="0"/>
          <w:w w:val="100"/>
          <w:position w:val="11"/>
        </w:rPr>
        <w:t>pa</w:t>
      </w:r>
      <w:r>
        <w:rPr>
          <w:b w:val="0"/>
          <w:bCs w:val="0"/>
          <w:color w:val="231F20"/>
          <w:spacing w:val="-3"/>
          <w:w w:val="100"/>
          <w:position w:val="11"/>
        </w:rPr>
        <w:t>r</w:t>
      </w:r>
      <w:r>
        <w:rPr>
          <w:b w:val="0"/>
          <w:bCs w:val="0"/>
          <w:color w:val="231F20"/>
          <w:spacing w:val="0"/>
          <w:w w:val="100"/>
          <w:position w:val="11"/>
        </w:rPr>
        <w:t>a</w:t>
      </w:r>
      <w:r>
        <w:rPr>
          <w:b w:val="0"/>
          <w:bCs w:val="0"/>
          <w:color w:val="000000"/>
          <w:spacing w:val="0"/>
          <w:w w:val="100"/>
          <w:position w:val="0"/>
        </w:rPr>
      </w:r>
    </w:p>
    <w:p>
      <w:pPr>
        <w:spacing w:line="170" w:lineRule="exact" w:before="8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after="0" w:line="170" w:lineRule="exact"/>
        <w:rPr>
          <w:sz w:val="17"/>
          <w:szCs w:val="17"/>
        </w:rPr>
        <w:sectPr>
          <w:type w:val="continuous"/>
          <w:pgSz w:w="12240" w:h="15840"/>
          <w:pgMar w:top="1020" w:bottom="280" w:left="720" w:right="680"/>
        </w:sectPr>
      </w:pPr>
    </w:p>
    <w:p>
      <w:pPr>
        <w:tabs>
          <w:tab w:pos="4409" w:val="left" w:leader="none"/>
        </w:tabs>
        <w:spacing w:before="50"/>
        <w:ind w:left="3620" w:right="0" w:firstLine="0"/>
        <w:jc w:val="left"/>
        <w:rPr>
          <w:rFonts w:ascii="Showcard Gothic" w:hAnsi="Showcard Gothic" w:cs="Showcard Gothic" w:eastAsia="Showcard Gothic"/>
          <w:sz w:val="16"/>
          <w:szCs w:val="16"/>
        </w:rPr>
      </w:pPr>
      <w:r>
        <w:rPr/>
        <w:pict>
          <v:group style="position:absolute;margin-left:233.184204pt;margin-top:2.129547pt;width:15.9548pt;height:17.1615pt;mso-position-horizontal-relative:page;mso-position-vertical-relative:paragraph;z-index:-7543" coordorigin="4664,43" coordsize="319,343">
            <v:group style="position:absolute;left:4706;top:85;width:234;height:258" coordorigin="4706,85" coordsize="234,258">
              <v:shape style="position:absolute;left:4706;top:85;width:234;height:258" coordorigin="4706,85" coordsize="234,258" path="m4706,85l4940,85,4940,343,4706,343,4706,85xe" filled="f" stroked="t" strokeweight="4.252pt" strokecolor="#A7A9AC">
                <v:path arrowok="t"/>
              </v:shape>
            </v:group>
            <v:group style="position:absolute;left:4706;top:85;width:234;height:258" coordorigin="4706,85" coordsize="234,258">
              <v:shape style="position:absolute;left:4706;top:85;width:234;height:258" coordorigin="4706,85" coordsize="234,258" path="m4706,85l4940,85,4940,343,4706,343,4706,85xe" filled="t" fillcolor="#FFFFFF" stroked="f">
                <v:path arrowok="t"/>
                <v:fill type="solid"/>
              </v:shape>
            </v:group>
            <v:group style="position:absolute;left:4731;top:119;width:175;height:177" coordorigin="4731,119" coordsize="175,177">
              <v:shape style="position:absolute;left:4731;top:119;width:175;height:177" coordorigin="4731,119" coordsize="175,177" path="m4762,130l4731,167,4791,216,4742,276,4767,296,4815,236,4892,236,4846,198,4862,178,4822,178,4762,130xe" filled="t" fillcolor="#939598" stroked="f">
                <v:path arrowok="t"/>
                <v:fill type="solid"/>
              </v:shape>
              <v:shape style="position:absolute;left:4731;top:119;width:175;height:177" coordorigin="4731,119" coordsize="175,177" path="m4892,236l4815,236,4875,285,4906,247,4892,236xe" filled="t" fillcolor="#939598" stroked="f">
                <v:path arrowok="t"/>
                <v:fill type="solid"/>
              </v:shape>
              <v:shape style="position:absolute;left:4731;top:119;width:175;height:177" coordorigin="4731,119" coordsize="175,177" path="m4871,119l4822,178,4862,178,4895,138,4871,119xe" filled="t" fillcolor="#939598" stroked="f">
                <v:path arrowok="t"/>
                <v:fill type="solid"/>
              </v:shape>
            </v:group>
            <v:group style="position:absolute;left:4731;top:119;width:175;height:177" coordorigin="4731,119" coordsize="175,177">
              <v:shape style="position:absolute;left:4731;top:119;width:175;height:177" coordorigin="4731,119" coordsize="175,177" path="m4875,285l4906,247,4846,198,4895,138,4871,119,4822,178,4762,130,4731,167,4791,216,4742,276,4767,296,4815,236,4875,285xe" filled="f" stroked="t" strokeweight=".5669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1.661301pt;margin-top:2.129547pt;width:15.9548pt;height:17.1615pt;mso-position-horizontal-relative:page;mso-position-vertical-relative:paragraph;z-index:-7542" coordorigin="4233,43" coordsize="319,343">
            <v:group style="position:absolute;left:4276;top:85;width:234;height:258" coordorigin="4276,85" coordsize="234,258">
              <v:shape style="position:absolute;left:4276;top:85;width:234;height:258" coordorigin="4276,85" coordsize="234,258" path="m4276,85l4510,85,4510,343,4276,343,4276,85xe" filled="f" stroked="t" strokeweight="4.252pt" strokecolor="#A7A9AC">
                <v:path arrowok="t"/>
              </v:shape>
            </v:group>
            <v:group style="position:absolute;left:4276;top:85;width:234;height:258" coordorigin="4276,85" coordsize="234,258">
              <v:shape style="position:absolute;left:4276;top:85;width:234;height:258" coordorigin="4276,85" coordsize="234,258" path="m4276,85l4510,85,4510,343,4276,343,4276,85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168.406296pt;margin-top:2.129547pt;width:15.9548pt;height:17.1615pt;mso-position-horizontal-relative:page;mso-position-vertical-relative:paragraph;z-index:-7541" coordorigin="3368,43" coordsize="319,343">
            <v:group style="position:absolute;left:3411;top:85;width:234;height:258" coordorigin="3411,85" coordsize="234,258">
              <v:shape style="position:absolute;left:3411;top:85;width:234;height:258" coordorigin="3411,85" coordsize="234,258" path="m3411,85l3645,85,3645,343,3411,343,3411,85xe" filled="f" stroked="t" strokeweight="4.252pt" strokecolor="#A7A9AC">
                <v:path arrowok="t"/>
              </v:shape>
            </v:group>
            <v:group style="position:absolute;left:3411;top:85;width:234;height:258" coordorigin="3411,85" coordsize="234,258">
              <v:shape style="position:absolute;left:3411;top:85;width:234;height:258" coordorigin="3411,85" coordsize="234,258" path="m3411,85l3645,85,3645,343,3411,343,3411,85xe" filled="t" fillcolor="#FFFFFF" stroked="f">
                <v:path arrowok="t"/>
                <v:fill type="solid"/>
              </v:shape>
            </v:group>
            <v:group style="position:absolute;left:3427;top:121;width:190;height:184" coordorigin="3427,121" coordsize="190,184">
              <v:shape style="position:absolute;left:3427;top:121;width:190;height:184" coordorigin="3427,121" coordsize="190,184" path="m3470,212l3427,237,3482,288,3486,290,3488,293,3495,300,3496,303,3502,304,3504,301,3505,299,3508,296,3538,261,3508,261,3499,258,3491,248,3478,227,3470,213,3470,212xe" filled="t" fillcolor="#939598" stroked="f">
                <v:path arrowok="t"/>
                <v:fill type="solid"/>
              </v:shape>
              <v:shape style="position:absolute;left:3427;top:121;width:190;height:184" coordorigin="3427,121" coordsize="190,184" path="m3617,121l3571,166,3532,216,3517,248,3508,261,3538,261,3549,249,3551,246,3554,245,3613,188,3617,185,3617,121xe" filled="t" fillcolor="#939598" stroked="f">
                <v:path arrowok="t"/>
                <v:fill type="solid"/>
              </v:shape>
            </v:group>
            <v:group style="position:absolute;left:3427;top:121;width:190;height:184" coordorigin="3427,121" coordsize="190,184">
              <v:shape style="position:absolute;left:3427;top:121;width:190;height:184" coordorigin="3427,121" coordsize="190,184" path="m3470,212l3427,237,3482,288,3486,290,3488,293,3491,296,3495,300,3496,303,3502,304,3504,301,3505,299,3508,296,3549,249,3551,246,3554,245,3557,241,3613,188,3617,185,3617,181,3617,121,3603,132,3587,149,3543,200,3517,248,3508,261,3499,258,3491,248,3478,227,3470,213,3470,212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47.346893pt;margin-top:2.129547pt;width:15.9545pt;height:17.1615pt;mso-position-horizontal-relative:page;mso-position-vertical-relative:paragraph;z-index:-7540" coordorigin="2947,43" coordsize="319,343">
            <v:group style="position:absolute;left:2989;top:85;width:234;height:258" coordorigin="2989,85" coordsize="234,258">
              <v:shape style="position:absolute;left:2989;top:85;width:234;height:258" coordorigin="2989,85" coordsize="234,258" path="m2989,85l3224,85,3224,343,2989,343,2989,85xe" filled="f" stroked="t" strokeweight="4.252pt" strokecolor="#A7A9AC">
                <v:path arrowok="t"/>
              </v:shape>
            </v:group>
            <v:group style="position:absolute;left:2989;top:85;width:234;height:258" coordorigin="2989,85" coordsize="234,258">
              <v:shape style="position:absolute;left:2989;top:85;width:234;height:258" coordorigin="2989,85" coordsize="234,258" path="m2989,85l3224,85,3224,343,2989,343,2989,85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189.6315pt;margin-top:2.129547pt;width:16.2474pt;height:17.1615pt;mso-position-horizontal-relative:page;mso-position-vertical-relative:paragraph;z-index:-7539" coordorigin="3793,43" coordsize="325,343">
            <v:group style="position:absolute;left:3841;top:85;width:234;height:258" coordorigin="3841,85" coordsize="234,258">
              <v:shape style="position:absolute;left:3841;top:85;width:234;height:258" coordorigin="3841,85" coordsize="234,258" path="m3841,85l4075,85,4075,343,3841,343,3841,85xe" filled="f" stroked="t" strokeweight="4.252pt" strokecolor="#A7A9AC">
                <v:path arrowok="t"/>
              </v:shape>
            </v:group>
            <v:group style="position:absolute;left:3841;top:85;width:234;height:258" coordorigin="3841,85" coordsize="234,258">
              <v:shape style="position:absolute;left:3841;top:85;width:234;height:258" coordorigin="3841,85" coordsize="234,258" path="m3841,85l4075,85,4075,343,3841,343,3841,85xe" filled="t" fillcolor="#FFFFFF" stroked="f">
                <v:path arrowok="t"/>
                <v:fill type="solid"/>
              </v:shape>
            </v:group>
            <v:group style="position:absolute;left:3835;top:88;width:212;height:215" coordorigin="3835,88" coordsize="212,215">
              <v:shape style="position:absolute;left:3835;top:88;width:212;height:215" coordorigin="3835,88" coordsize="212,215" path="m3973,274l3891,274,3908,275,3924,290,3930,300,3943,304,3951,303,3956,292,3956,289,3962,282,3968,277,3973,275,3973,274xe" filled="t" fillcolor="#939598" stroked="f">
                <v:path arrowok="t"/>
                <v:fill type="solid"/>
              </v:shape>
              <v:shape style="position:absolute;left:3835;top:88;width:212;height:215" coordorigin="3835,88" coordsize="212,215" path="m3880,115l3875,117,3869,122,3861,135,3865,145,3865,167,3843,183,3836,189,3835,199,3837,206,3845,213,3857,220,3867,237,3868,245,3861,261,3857,266,3874,279,3878,280,3882,279,3891,274,3973,274,3972,273,3963,264,3956,258,3957,258,3895,239,3882,196,3884,177,3891,164,3905,150,3922,141,3940,138,4021,138,4023,135,4021,129,4017,126,3991,126,3978,123,3891,123,3880,115xe" filled="t" fillcolor="#939598" stroked="f">
                <v:path arrowok="t"/>
                <v:fill type="solid"/>
              </v:shape>
              <v:shape style="position:absolute;left:3835;top:88;width:212;height:215" coordorigin="3835,88" coordsize="212,215" path="m3958,257l3952,258,3957,258,3958,257xe" filled="t" fillcolor="#939598" stroked="f">
                <v:path arrowok="t"/>
                <v:fill type="solid"/>
              </v:shape>
              <v:shape style="position:absolute;left:3835;top:88;width:212;height:215" coordorigin="3835,88" coordsize="212,215" path="m4021,138l3940,138,3958,140,3975,148,4002,206,4002,212,3998,217,3999,219,4011,231,4015,235,4016,235,4038,214,4041,212,4046,206,4047,194,4043,185,4030,185,4015,164,4012,152,4021,138xe" filled="t" fillcolor="#939598" stroked="f">
                <v:path arrowok="t"/>
                <v:fill type="solid"/>
              </v:shape>
              <v:shape style="position:absolute;left:3835;top:88;width:212;height:215" coordorigin="3835,88" coordsize="212,215" path="m4040,180l4030,185,4043,185,4040,180xe" filled="t" fillcolor="#939598" stroked="f">
                <v:path arrowok="t"/>
                <v:fill type="solid"/>
              </v:shape>
              <v:shape style="position:absolute;left:3835;top:88;width:212;height:215" coordorigin="3835,88" coordsize="212,215" path="m4007,115l3994,120,3991,126,4017,126,4012,122,4007,115xe" filled="t" fillcolor="#939598" stroked="f">
                <v:path arrowok="t"/>
                <v:fill type="solid"/>
              </v:shape>
              <v:shape style="position:absolute;left:3835;top:88;width:212;height:215" coordorigin="3835,88" coordsize="212,215" path="m3956,106l3927,106,3923,111,3909,121,3891,123,3978,123,3972,121,3960,115,3956,106xe" filled="t" fillcolor="#939598" stroked="f">
                <v:path arrowok="t"/>
                <v:fill type="solid"/>
              </v:shape>
              <v:shape style="position:absolute;left:3835;top:88;width:212;height:215" coordorigin="3835,88" coordsize="212,215" path="m3932,88l3925,108,3927,106,3956,106,3955,104,3955,101,3950,94,3932,88xe" filled="t" fillcolor="#939598" stroked="f">
                <v:path arrowok="t"/>
                <v:fill type="solid"/>
              </v:shape>
            </v:group>
            <v:group style="position:absolute;left:3899;top:161;width:168;height:168" coordorigin="3899,161" coordsize="168,168">
              <v:shape style="position:absolute;left:3899;top:161;width:168;height:168" coordorigin="3899,161" coordsize="168,168" path="m4009,241l3954,241,3963,250,3969,257,4022,310,4033,320,4042,328,4057,325,4063,316,4049,316,4038,309,4044,298,4050,296,4064,296,4059,292,4030,263,4012,245,4009,241xe" filled="t" fillcolor="#939598" stroked="f">
                <v:path arrowok="t"/>
                <v:fill type="solid"/>
              </v:shape>
              <v:shape style="position:absolute;left:3899;top:161;width:168;height:168" coordorigin="3899,161" coordsize="168,168" path="m4064,296l4050,296,4054,300,4057,309,4054,313,4049,316,4063,316,4067,310,4067,300,4064,296xe" filled="t" fillcolor="#939598" stroked="f">
                <v:path arrowok="t"/>
                <v:fill type="solid"/>
              </v:shape>
              <v:shape style="position:absolute;left:3899;top:161;width:168;height:168" coordorigin="3899,161" coordsize="168,168" path="m3899,192l3937,242,3952,243,3954,241,4009,241,4002,234,3999,231,3983,216,3982,212,3936,212,3928,210,3913,195,3899,192xe" filled="t" fillcolor="#939598" stroked="f">
                <v:path arrowok="t"/>
                <v:fill type="solid"/>
              </v:shape>
              <v:shape style="position:absolute;left:3899;top:161;width:168;height:168" coordorigin="3899,161" coordsize="168,168" path="m3967,167l3928,167,3930,169,3947,186,3950,189,3952,190,3953,197,3948,200,3945,204,3936,212,3982,212,3982,211,3988,198,3975,174,3968,168,3967,167xe" filled="t" fillcolor="#939598" stroked="f">
                <v:path arrowok="t"/>
                <v:fill type="solid"/>
              </v:shape>
              <v:shape style="position:absolute;left:3899;top:161;width:168;height:168" coordorigin="3899,161" coordsize="168,168" path="m3933,161l3933,162,3926,164,3927,168,3928,167,3967,167,3954,162,3948,161,3933,161xe" filled="t" fillcolor="#939598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254.085403pt;margin-top:2.129547pt;width:15.9549pt;height:17.1615pt;mso-position-horizontal-relative:page;mso-position-vertical-relative:paragraph;z-index:-7538" coordorigin="5082,43" coordsize="319,343">
            <v:group style="position:absolute;left:5124;top:85;width:234;height:258" coordorigin="5124,85" coordsize="234,258">
              <v:shape style="position:absolute;left:5124;top:85;width:234;height:258" coordorigin="5124,85" coordsize="234,258" path="m5124,85l5358,85,5358,343,5124,343,5124,85xe" filled="f" stroked="t" strokeweight="4.252pt" strokecolor="#A7A9AC">
                <v:path arrowok="t"/>
              </v:shape>
            </v:group>
            <v:group style="position:absolute;left:5124;top:85;width:234;height:258" coordorigin="5124,85" coordsize="234,258">
              <v:shape style="position:absolute;left:5124;top:85;width:234;height:258" coordorigin="5124,85" coordsize="234,258" path="m5124,85l5358,85,5358,343,5124,343,5124,85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-1"/>
          <w:sz w:val="25"/>
          <w:szCs w:val="25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-1"/>
          <w:sz w:val="25"/>
          <w:szCs w:val="25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0"/>
          <w:sz w:val="16"/>
          <w:szCs w:val="16"/>
        </w:rPr>
        <w:t>N/A</w:t>
      </w:r>
      <w:r>
        <w:rPr>
          <w:rFonts w:ascii="Showcard Gothic" w:hAnsi="Showcard Gothic" w:cs="Showcard Gothic" w:eastAsia="Showcard Gothic"/>
          <w:b w:val="0"/>
          <w:bCs w:val="0"/>
          <w:color w:val="000000"/>
          <w:spacing w:val="0"/>
          <w:w w:val="100"/>
          <w:position w:val="0"/>
          <w:sz w:val="16"/>
          <w:szCs w:val="16"/>
        </w:rPr>
      </w:r>
    </w:p>
    <w:p>
      <w:pPr>
        <w:tabs>
          <w:tab w:pos="1281" w:val="left" w:leader="none"/>
        </w:tabs>
        <w:spacing w:before="50"/>
        <w:ind w:left="492" w:right="0" w:firstLine="0"/>
        <w:jc w:val="left"/>
        <w:rPr>
          <w:rFonts w:ascii="Showcard Gothic" w:hAnsi="Showcard Gothic" w:cs="Showcard Gothic" w:eastAsia="Showcard Gothic"/>
          <w:sz w:val="16"/>
          <w:szCs w:val="16"/>
        </w:rPr>
      </w:pPr>
      <w:r>
        <w:rPr>
          <w:spacing w:val="0"/>
          <w:w w:val="90"/>
        </w:rPr>
        <w:br w:type="column"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-1"/>
          <w:sz w:val="25"/>
          <w:szCs w:val="25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-1"/>
          <w:sz w:val="25"/>
          <w:szCs w:val="25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0"/>
          <w:sz w:val="16"/>
          <w:szCs w:val="16"/>
        </w:rPr>
        <w:t>N/A</w:t>
      </w:r>
      <w:r>
        <w:rPr>
          <w:rFonts w:ascii="Showcard Gothic" w:hAnsi="Showcard Gothic" w:cs="Showcard Gothic" w:eastAsia="Showcard Gothic"/>
          <w:b w:val="0"/>
          <w:bCs w:val="0"/>
          <w:color w:val="000000"/>
          <w:spacing w:val="0"/>
          <w:w w:val="100"/>
          <w:position w:val="0"/>
          <w:sz w:val="16"/>
          <w:szCs w:val="16"/>
        </w:rPr>
      </w:r>
    </w:p>
    <w:p>
      <w:pPr>
        <w:spacing w:after="0"/>
        <w:jc w:val="left"/>
        <w:rPr>
          <w:rFonts w:ascii="Showcard Gothic" w:hAnsi="Showcard Gothic" w:cs="Showcard Gothic" w:eastAsia="Showcard Gothic"/>
          <w:sz w:val="16"/>
          <w:szCs w:val="16"/>
        </w:rPr>
        <w:sectPr>
          <w:type w:val="continuous"/>
          <w:pgSz w:w="12240" w:h="15840"/>
          <w:pgMar w:top="1020" w:bottom="280" w:left="720" w:right="680"/>
          <w:cols w:num="2" w:equalWidth="0">
            <w:col w:w="6559" w:space="1858"/>
            <w:col w:w="2423"/>
          </w:cols>
        </w:sectPr>
      </w:pPr>
    </w:p>
    <w:p>
      <w:pPr>
        <w:spacing w:line="140" w:lineRule="exact" w:before="7"/>
        <w:rPr>
          <w:sz w:val="14"/>
          <w:szCs w:val="14"/>
        </w:rPr>
      </w:pPr>
      <w:r>
        <w:rPr>
          <w:sz w:val="14"/>
          <w:szCs w:val="14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tabs>
          <w:tab w:pos="7817" w:val="left" w:leader="none"/>
        </w:tabs>
        <w:spacing w:before="74"/>
        <w:ind w:left="2447" w:right="0"/>
        <w:jc w:val="left"/>
      </w:pPr>
      <w:r>
        <w:rPr/>
        <w:pict>
          <v:shape style="position:absolute;margin-left:50.7869pt;margin-top:10.929836pt;width:58.19924pt;height:34.44236pt;mso-position-horizontal-relative:page;mso-position-vertical-relative:paragraph;z-index:-7582" type="#_x0000_t75">
            <v:imagedata r:id="rId54" o:title=""/>
          </v:shape>
        </w:pict>
      </w:r>
      <w:r>
        <w:rPr/>
        <w:pict>
          <v:shape style="position:absolute;margin-left:315.042206pt;margin-top:6.786426pt;width:55.79806pt;height:55.79807pt;mso-position-horizontal-relative:page;mso-position-vertical-relative:paragraph;z-index:-7581" type="#_x0000_t75">
            <v:imagedata r:id="rId55" o:title=""/>
          </v:shape>
        </w:pict>
      </w:r>
      <w:r>
        <w:rPr>
          <w:b w:val="0"/>
          <w:bCs w:val="0"/>
          <w:color w:val="231F20"/>
          <w:spacing w:val="0"/>
          <w:w w:val="100"/>
        </w:rPr>
        <w:t>Ho</w:t>
      </w:r>
      <w:r>
        <w:rPr>
          <w:b w:val="0"/>
          <w:bCs w:val="0"/>
          <w:color w:val="231F20"/>
          <w:spacing w:val="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no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mic</w:t>
      </w:r>
      <w:r>
        <w:rPr>
          <w:b w:val="0"/>
          <w:bCs w:val="0"/>
          <w:color w:val="231F20"/>
          <w:spacing w:val="-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ondas</w:t>
      </w:r>
      <w:r>
        <w:rPr>
          <w:b w:val="0"/>
          <w:bCs w:val="0"/>
          <w:color w:val="231F20"/>
          <w:spacing w:val="0"/>
          <w:w w:val="100"/>
        </w:rPr>
        <w:tab/>
      </w:r>
      <w:r>
        <w:rPr>
          <w:b w:val="0"/>
          <w:bCs w:val="0"/>
          <w:color w:val="231F20"/>
          <w:spacing w:val="0"/>
          <w:w w:val="100"/>
          <w:position w:val="2"/>
        </w:rPr>
        <w:t>Dispensador</w:t>
      </w:r>
      <w:r>
        <w:rPr>
          <w:b w:val="0"/>
          <w:bCs w:val="0"/>
          <w:color w:val="231F20"/>
          <w:spacing w:val="0"/>
          <w:w w:val="100"/>
          <w:position w:val="2"/>
        </w:rPr>
        <w:t> </w:t>
      </w:r>
      <w:r>
        <w:rPr>
          <w:b w:val="0"/>
          <w:bCs w:val="0"/>
          <w:color w:val="231F20"/>
          <w:spacing w:val="0"/>
          <w:w w:val="100"/>
          <w:position w:val="2"/>
        </w:rPr>
        <w:t>de</w:t>
      </w:r>
      <w:r>
        <w:rPr>
          <w:b w:val="0"/>
          <w:bCs w:val="0"/>
          <w:color w:val="231F20"/>
          <w:spacing w:val="0"/>
          <w:w w:val="100"/>
          <w:position w:val="2"/>
        </w:rPr>
        <w:t> </w:t>
      </w:r>
      <w:r>
        <w:rPr>
          <w:b w:val="0"/>
          <w:bCs w:val="0"/>
          <w:color w:val="231F20"/>
          <w:spacing w:val="0"/>
          <w:w w:val="100"/>
          <w:position w:val="2"/>
        </w:rPr>
        <w:t>agua</w:t>
      </w:r>
      <w:r>
        <w:rPr>
          <w:b w:val="0"/>
          <w:bCs w:val="0"/>
          <w:color w:val="000000"/>
          <w:spacing w:val="0"/>
          <w:w w:val="100"/>
          <w:position w:val="0"/>
        </w:rPr>
      </w:r>
    </w:p>
    <w:p>
      <w:pPr>
        <w:spacing w:line="110" w:lineRule="exact" w:before="3"/>
        <w:rPr>
          <w:sz w:val="11"/>
          <w:szCs w:val="11"/>
        </w:rPr>
      </w:pPr>
      <w:r>
        <w:rPr>
          <w:sz w:val="11"/>
          <w:szCs w:val="11"/>
        </w:rPr>
      </w:r>
    </w:p>
    <w:p>
      <w:pPr>
        <w:tabs>
          <w:tab w:pos="4409" w:val="left" w:leader="none"/>
          <w:tab w:pos="8938" w:val="left" w:leader="none"/>
          <w:tab w:pos="9728" w:val="left" w:leader="none"/>
        </w:tabs>
        <w:ind w:left="3620" w:right="0" w:firstLine="0"/>
        <w:jc w:val="left"/>
        <w:rPr>
          <w:rFonts w:ascii="Showcard Gothic" w:hAnsi="Showcard Gothic" w:cs="Showcard Gothic" w:eastAsia="Showcard Gothic"/>
          <w:sz w:val="16"/>
          <w:szCs w:val="16"/>
        </w:rPr>
      </w:pPr>
      <w:r>
        <w:rPr/>
        <w:pict>
          <v:group style="position:absolute;margin-left:233.184204pt;margin-top:-.370445pt;width:15.9548pt;height:17.1616pt;mso-position-horizontal-relative:page;mso-position-vertical-relative:paragraph;z-index:-7537" coordorigin="4664,-7" coordsize="319,343">
            <v:group style="position:absolute;left:4706;top:35;width:234;height:258" coordorigin="4706,35" coordsize="234,258">
              <v:shape style="position:absolute;left:4706;top:35;width:234;height:258" coordorigin="4706,35" coordsize="234,258" path="m4706,35l4940,35,4940,293,4706,293,4706,35xe" filled="f" stroked="t" strokeweight="4.252pt" strokecolor="#A7A9AC">
                <v:path arrowok="t"/>
              </v:shape>
            </v:group>
            <v:group style="position:absolute;left:4706;top:35;width:234;height:258" coordorigin="4706,35" coordsize="234,258">
              <v:shape style="position:absolute;left:4706;top:35;width:234;height:258" coordorigin="4706,35" coordsize="234,258" path="m4706,35l4940,35,4940,293,4706,293,4706,35xe" filled="t" fillcolor="#FFFFFF" stroked="f">
                <v:path arrowok="t"/>
                <v:fill type="solid"/>
              </v:shape>
            </v:group>
            <v:group style="position:absolute;left:4731;top:69;width:175;height:177" coordorigin="4731,69" coordsize="175,177">
              <v:shape style="position:absolute;left:4731;top:69;width:175;height:177" coordorigin="4731,69" coordsize="175,177" path="m4762,80l4731,117,4791,166,4742,226,4767,246,4815,186,4892,186,4846,148,4862,128,4822,128,4762,80xe" filled="t" fillcolor="#939598" stroked="f">
                <v:path arrowok="t"/>
                <v:fill type="solid"/>
              </v:shape>
              <v:shape style="position:absolute;left:4731;top:69;width:175;height:177" coordorigin="4731,69" coordsize="175,177" path="m4892,186l4815,186,4875,235,4906,197,4892,186xe" filled="t" fillcolor="#939598" stroked="f">
                <v:path arrowok="t"/>
                <v:fill type="solid"/>
              </v:shape>
              <v:shape style="position:absolute;left:4731;top:69;width:175;height:177" coordorigin="4731,69" coordsize="175,177" path="m4871,69l4822,128,4862,128,4895,88,4871,69xe" filled="t" fillcolor="#939598" stroked="f">
                <v:path arrowok="t"/>
                <v:fill type="solid"/>
              </v:shape>
            </v:group>
            <v:group style="position:absolute;left:4731;top:69;width:175;height:177" coordorigin="4731,69" coordsize="175,177">
              <v:shape style="position:absolute;left:4731;top:69;width:175;height:177" coordorigin="4731,69" coordsize="175,177" path="m4875,235l4906,197,4846,148,4895,88,4871,69,4822,128,4762,80,4731,117,4791,166,4742,226,4767,246,4815,186,4875,235xe" filled="f" stroked="t" strokeweight=".5669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1.661301pt;margin-top:-.370445pt;width:15.9548pt;height:17.1616pt;mso-position-horizontal-relative:page;mso-position-vertical-relative:paragraph;z-index:-7536" coordorigin="4233,-7" coordsize="319,343">
            <v:group style="position:absolute;left:4276;top:35;width:234;height:258" coordorigin="4276,35" coordsize="234,258">
              <v:shape style="position:absolute;left:4276;top:35;width:234;height:258" coordorigin="4276,35" coordsize="234,258" path="m4276,35l4510,35,4510,293,4276,293,4276,35xe" filled="f" stroked="t" strokeweight="4.252pt" strokecolor="#A7A9AC">
                <v:path arrowok="t"/>
              </v:shape>
            </v:group>
            <v:group style="position:absolute;left:4276;top:35;width:234;height:258" coordorigin="4276,35" coordsize="234,258">
              <v:shape style="position:absolute;left:4276;top:35;width:234;height:258" coordorigin="4276,35" coordsize="234,258" path="m4276,35l4510,35,4510,293,4276,293,4276,35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168.406296pt;margin-top:-.370445pt;width:15.9548pt;height:17.1616pt;mso-position-horizontal-relative:page;mso-position-vertical-relative:paragraph;z-index:-7535" coordorigin="3368,-7" coordsize="319,343">
            <v:group style="position:absolute;left:3411;top:35;width:234;height:258" coordorigin="3411,35" coordsize="234,258">
              <v:shape style="position:absolute;left:3411;top:35;width:234;height:258" coordorigin="3411,35" coordsize="234,258" path="m3411,35l3645,35,3645,293,3411,293,3411,35xe" filled="f" stroked="t" strokeweight="4.252pt" strokecolor="#A7A9AC">
                <v:path arrowok="t"/>
              </v:shape>
            </v:group>
            <v:group style="position:absolute;left:3411;top:35;width:234;height:258" coordorigin="3411,35" coordsize="234,258">
              <v:shape style="position:absolute;left:3411;top:35;width:234;height:258" coordorigin="3411,35" coordsize="234,258" path="m3411,35l3645,35,3645,293,3411,293,3411,35xe" filled="t" fillcolor="#FFFFFF" stroked="f">
                <v:path arrowok="t"/>
                <v:fill type="solid"/>
              </v:shape>
            </v:group>
            <v:group style="position:absolute;left:3427;top:71;width:190;height:184" coordorigin="3427,71" coordsize="190,184">
              <v:shape style="position:absolute;left:3427;top:71;width:190;height:184" coordorigin="3427,71" coordsize="190,184" path="m3470,162l3427,187,3482,238,3486,240,3488,243,3495,250,3496,253,3502,254,3504,251,3505,249,3508,246,3538,211,3508,211,3499,208,3491,198,3478,177,3470,163,3470,162xe" filled="t" fillcolor="#939598" stroked="f">
                <v:path arrowok="t"/>
                <v:fill type="solid"/>
              </v:shape>
              <v:shape style="position:absolute;left:3427;top:71;width:190;height:184" coordorigin="3427,71" coordsize="190,184" path="m3617,71l3571,116,3532,166,3517,198,3508,211,3538,211,3549,199,3551,196,3554,195,3613,138,3617,135,3617,71xe" filled="t" fillcolor="#939598" stroked="f">
                <v:path arrowok="t"/>
                <v:fill type="solid"/>
              </v:shape>
            </v:group>
            <v:group style="position:absolute;left:3427;top:71;width:190;height:184" coordorigin="3427,71" coordsize="190,184">
              <v:shape style="position:absolute;left:3427;top:71;width:190;height:184" coordorigin="3427,71" coordsize="190,184" path="m3470,162l3427,187,3482,238,3486,240,3488,243,3491,246,3495,250,3496,253,3502,254,3504,251,3505,249,3508,246,3549,199,3551,196,3554,195,3557,191,3613,138,3617,135,3617,131,3617,71,3603,82,3587,99,3543,150,3517,198,3508,211,3499,208,3491,198,3478,177,3470,163,3470,162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47.346893pt;margin-top:-.370445pt;width:15.9545pt;height:17.1616pt;mso-position-horizontal-relative:page;mso-position-vertical-relative:paragraph;z-index:-7534" coordorigin="2947,-7" coordsize="319,343">
            <v:group style="position:absolute;left:2989;top:35;width:234;height:258" coordorigin="2989,35" coordsize="234,258">
              <v:shape style="position:absolute;left:2989;top:35;width:234;height:258" coordorigin="2989,35" coordsize="234,258" path="m2989,35l3224,35,3224,293,2989,293,2989,35xe" filled="f" stroked="t" strokeweight="4.252pt" strokecolor="#A7A9AC">
                <v:path arrowok="t"/>
              </v:shape>
            </v:group>
            <v:group style="position:absolute;left:2989;top:35;width:234;height:258" coordorigin="2989,35" coordsize="234,258">
              <v:shape style="position:absolute;left:2989;top:35;width:234;height:258" coordorigin="2989,35" coordsize="234,258" path="m2989,35l3224,35,3224,293,2989,293,2989,35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189.6315pt;margin-top:-.370445pt;width:16.2474pt;height:17.1616pt;mso-position-horizontal-relative:page;mso-position-vertical-relative:paragraph;z-index:-7533" coordorigin="3793,-7" coordsize="325,343">
            <v:group style="position:absolute;left:3841;top:35;width:234;height:258" coordorigin="3841,35" coordsize="234,258">
              <v:shape style="position:absolute;left:3841;top:35;width:234;height:258" coordorigin="3841,35" coordsize="234,258" path="m3841,35l4075,35,4075,293,3841,293,3841,35xe" filled="f" stroked="t" strokeweight="4.252pt" strokecolor="#A7A9AC">
                <v:path arrowok="t"/>
              </v:shape>
            </v:group>
            <v:group style="position:absolute;left:3841;top:35;width:234;height:258" coordorigin="3841,35" coordsize="234,258">
              <v:shape style="position:absolute;left:3841;top:35;width:234;height:258" coordorigin="3841,35" coordsize="234,258" path="m3841,35l4075,35,4075,293,3841,293,3841,35xe" filled="t" fillcolor="#FFFFFF" stroked="f">
                <v:path arrowok="t"/>
                <v:fill type="solid"/>
              </v:shape>
            </v:group>
            <v:group style="position:absolute;left:3835;top:38;width:212;height:215" coordorigin="3835,38" coordsize="212,215">
              <v:shape style="position:absolute;left:3835;top:38;width:212;height:215" coordorigin="3835,38" coordsize="212,215" path="m3973,224l3891,224,3908,225,3924,240,3930,250,3943,254,3951,253,3956,242,3956,239,3962,232,3968,227,3973,225,3973,224xe" filled="t" fillcolor="#939598" stroked="f">
                <v:path arrowok="t"/>
                <v:fill type="solid"/>
              </v:shape>
              <v:shape style="position:absolute;left:3835;top:38;width:212;height:215" coordorigin="3835,38" coordsize="212,215" path="m3880,65l3875,67,3869,72,3861,85,3865,95,3865,117,3843,133,3836,139,3835,149,3837,156,3845,163,3857,170,3867,187,3868,195,3861,211,3857,216,3874,229,3878,230,3882,229,3891,224,3973,224,3972,223,3963,214,3956,208,3957,208,3895,189,3882,146,3884,127,3891,114,3905,100,3922,91,3940,88,4021,88,4023,85,4021,79,4017,76,3991,76,3978,73,3891,73,3880,65xe" filled="t" fillcolor="#939598" stroked="f">
                <v:path arrowok="t"/>
                <v:fill type="solid"/>
              </v:shape>
              <v:shape style="position:absolute;left:3835;top:38;width:212;height:215" coordorigin="3835,38" coordsize="212,215" path="m3958,207l3952,208,3957,208,3958,207xe" filled="t" fillcolor="#939598" stroked="f">
                <v:path arrowok="t"/>
                <v:fill type="solid"/>
              </v:shape>
              <v:shape style="position:absolute;left:3835;top:38;width:212;height:215" coordorigin="3835,38" coordsize="212,215" path="m4021,88l3940,88,3958,90,3975,98,4002,156,4002,162,3998,167,3999,169,4011,181,4015,185,4016,185,4038,164,4041,162,4046,156,4047,144,4043,135,4030,135,4015,114,4012,102,4021,88xe" filled="t" fillcolor="#939598" stroked="f">
                <v:path arrowok="t"/>
                <v:fill type="solid"/>
              </v:shape>
              <v:shape style="position:absolute;left:3835;top:38;width:212;height:215" coordorigin="3835,38" coordsize="212,215" path="m4040,130l4030,135,4043,135,4040,130xe" filled="t" fillcolor="#939598" stroked="f">
                <v:path arrowok="t"/>
                <v:fill type="solid"/>
              </v:shape>
              <v:shape style="position:absolute;left:3835;top:38;width:212;height:215" coordorigin="3835,38" coordsize="212,215" path="m4007,65l3994,70,3991,76,4017,76,4012,72,4007,65xe" filled="t" fillcolor="#939598" stroked="f">
                <v:path arrowok="t"/>
                <v:fill type="solid"/>
              </v:shape>
              <v:shape style="position:absolute;left:3835;top:38;width:212;height:215" coordorigin="3835,38" coordsize="212,215" path="m3956,56l3927,56,3923,61,3909,71,3891,73,3978,73,3972,71,3960,65,3956,56xe" filled="t" fillcolor="#939598" stroked="f">
                <v:path arrowok="t"/>
                <v:fill type="solid"/>
              </v:shape>
              <v:shape style="position:absolute;left:3835;top:38;width:212;height:215" coordorigin="3835,38" coordsize="212,215" path="m3932,38l3925,58,3927,56,3956,56,3955,54,3955,51,3950,44,3932,38xe" filled="t" fillcolor="#939598" stroked="f">
                <v:path arrowok="t"/>
                <v:fill type="solid"/>
              </v:shape>
            </v:group>
            <v:group style="position:absolute;left:3899;top:111;width:168;height:168" coordorigin="3899,111" coordsize="168,168">
              <v:shape style="position:absolute;left:3899;top:111;width:168;height:168" coordorigin="3899,111" coordsize="168,168" path="m4009,191l3954,191,3963,200,3969,207,4022,260,4033,270,4042,278,4057,275,4063,266,4049,266,4038,259,4044,248,4050,246,4064,246,4059,242,4030,213,4012,195,4009,191xe" filled="t" fillcolor="#939598" stroked="f">
                <v:path arrowok="t"/>
                <v:fill type="solid"/>
              </v:shape>
              <v:shape style="position:absolute;left:3899;top:111;width:168;height:168" coordorigin="3899,111" coordsize="168,168" path="m4064,246l4050,246,4054,250,4057,259,4054,263,4049,266,4063,266,4067,260,4067,250,4064,246xe" filled="t" fillcolor="#939598" stroked="f">
                <v:path arrowok="t"/>
                <v:fill type="solid"/>
              </v:shape>
              <v:shape style="position:absolute;left:3899;top:111;width:168;height:168" coordorigin="3899,111" coordsize="168,168" path="m3899,142l3937,192,3952,193,3954,191,4009,191,4002,184,3999,181,3983,166,3982,162,3936,162,3928,160,3913,145,3899,142xe" filled="t" fillcolor="#939598" stroked="f">
                <v:path arrowok="t"/>
                <v:fill type="solid"/>
              </v:shape>
              <v:shape style="position:absolute;left:3899;top:111;width:168;height:168" coordorigin="3899,111" coordsize="168,168" path="m3967,117l3928,117,3930,119,3947,136,3950,139,3952,140,3953,147,3948,150,3945,154,3936,162,3982,162,3982,161,3988,148,3975,124,3968,118,3967,117xe" filled="t" fillcolor="#939598" stroked="f">
                <v:path arrowok="t"/>
                <v:fill type="solid"/>
              </v:shape>
              <v:shape style="position:absolute;left:3899;top:111;width:168;height:168" coordorigin="3899,111" coordsize="168,168" path="m3933,111l3933,112,3926,114,3927,118,3928,117,3967,117,3954,112,3948,111,3933,111xe" filled="t" fillcolor="#939598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254.085403pt;margin-top:-.370445pt;width:15.9549pt;height:17.1616pt;mso-position-horizontal-relative:page;mso-position-vertical-relative:paragraph;z-index:-7532" coordorigin="5082,-7" coordsize="319,343">
            <v:group style="position:absolute;left:5124;top:35;width:234;height:258" coordorigin="5124,35" coordsize="234,258">
              <v:shape style="position:absolute;left:5124;top:35;width:234;height:258" coordorigin="5124,35" coordsize="234,258" path="m5124,35l5358,35,5358,293,5124,293,5124,35xe" filled="f" stroked="t" strokeweight="4.252pt" strokecolor="#A7A9AC">
                <v:path arrowok="t"/>
              </v:shape>
            </v:group>
            <v:group style="position:absolute;left:5124;top:35;width:234;height:258" coordorigin="5124,35" coordsize="234,258">
              <v:shape style="position:absolute;left:5124;top:35;width:234;height:258" coordorigin="5124,35" coordsize="234,258" path="m5124,35l5358,35,5358,293,5124,293,5124,35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99.113586pt;margin-top:-.370445pt;width:15.9549pt;height:17.1616pt;mso-position-horizontal-relative:page;mso-position-vertical-relative:paragraph;z-index:-7531" coordorigin="9982,-7" coordsize="319,343">
            <v:group style="position:absolute;left:10025;top:35;width:234;height:258" coordorigin="10025,35" coordsize="234,258">
              <v:shape style="position:absolute;left:10025;top:35;width:234;height:258" coordorigin="10025,35" coordsize="234,258" path="m10025,35l10259,35,10259,293,10025,293,10025,35xe" filled="f" stroked="t" strokeweight="4.252pt" strokecolor="#A7A9AC">
                <v:path arrowok="t"/>
              </v:shape>
            </v:group>
            <v:group style="position:absolute;left:10025;top:35;width:234;height:258" coordorigin="10025,35" coordsize="234,258">
              <v:shape style="position:absolute;left:10025;top:35;width:234;height:258" coordorigin="10025,35" coordsize="234,258" path="m10025,35l10259,35,10259,293,10025,293,10025,35xe" filled="t" fillcolor="#FFFFFF" stroked="f">
                <v:path arrowok="t"/>
                <v:fill type="solid"/>
              </v:shape>
            </v:group>
            <v:group style="position:absolute;left:10050;top:69;width:175;height:177" coordorigin="10050,69" coordsize="175,177">
              <v:shape style="position:absolute;left:10050;top:69;width:175;height:177" coordorigin="10050,69" coordsize="175,177" path="m10080,80l10050,117,10110,166,10061,226,10085,246,10134,186,10211,186,10165,148,10181,128,10140,128,10080,80xe" filled="t" fillcolor="#939598" stroked="f">
                <v:path arrowok="t"/>
                <v:fill type="solid"/>
              </v:shape>
              <v:shape style="position:absolute;left:10050;top:69;width:175;height:177" coordorigin="10050,69" coordsize="175,177" path="m10211,186l10134,186,10194,235,10225,197,10211,186xe" filled="t" fillcolor="#939598" stroked="f">
                <v:path arrowok="t"/>
                <v:fill type="solid"/>
              </v:shape>
              <v:shape style="position:absolute;left:10050;top:69;width:175;height:177" coordorigin="10050,69" coordsize="175,177" path="m10189,69l10140,128,10181,128,10214,88,10189,69xe" filled="t" fillcolor="#939598" stroked="f">
                <v:path arrowok="t"/>
                <v:fill type="solid"/>
              </v:shape>
            </v:group>
            <v:group style="position:absolute;left:10050;top:69;width:175;height:177" coordorigin="10050,69" coordsize="175,177">
              <v:shape style="position:absolute;left:10050;top:69;width:175;height:177" coordorigin="10050,69" coordsize="175,177" path="m10194,235l10225,197,10165,148,10214,88,10189,69,10140,128,10080,80,10050,117,10110,166,10061,226,10085,246,10134,186,10194,235xe" filled="f" stroked="t" strokeweight=".5669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77.590698pt;margin-top:-.370445pt;width:15.9549pt;height:17.1616pt;mso-position-horizontal-relative:page;mso-position-vertical-relative:paragraph;z-index:-7530" coordorigin="9552,-7" coordsize="319,343">
            <v:group style="position:absolute;left:9594;top:35;width:234;height:258" coordorigin="9594,35" coordsize="234,258">
              <v:shape style="position:absolute;left:9594;top:35;width:234;height:258" coordorigin="9594,35" coordsize="234,258" path="m9594,35l9828,35,9828,293,9594,293,9594,35xe" filled="f" stroked="t" strokeweight="4.252pt" strokecolor="#A7A9AC">
                <v:path arrowok="t"/>
              </v:shape>
            </v:group>
            <v:group style="position:absolute;left:9594;top:35;width:234;height:258" coordorigin="9594,35" coordsize="234,258">
              <v:shape style="position:absolute;left:9594;top:35;width:234;height:258" coordorigin="9594,35" coordsize="234,258" path="m9594,35l9828,35,9828,293,9594,293,9594,35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34.335693pt;margin-top:-.370445pt;width:15.9549pt;height:17.1616pt;mso-position-horizontal-relative:page;mso-position-vertical-relative:paragraph;z-index:-7529" coordorigin="8687,-7" coordsize="319,343">
            <v:group style="position:absolute;left:8729;top:35;width:234;height:258" coordorigin="8729,35" coordsize="234,258">
              <v:shape style="position:absolute;left:8729;top:35;width:234;height:258" coordorigin="8729,35" coordsize="234,258" path="m8729,35l8963,35,8963,293,8729,293,8729,35xe" filled="f" stroked="t" strokeweight="4.252pt" strokecolor="#A7A9AC">
                <v:path arrowok="t"/>
              </v:shape>
            </v:group>
            <v:group style="position:absolute;left:8729;top:35;width:234;height:258" coordorigin="8729,35" coordsize="234,258">
              <v:shape style="position:absolute;left:8729;top:35;width:234;height:258" coordorigin="8729,35" coordsize="234,258" path="m8729,35l8963,35,8963,293,8729,293,8729,35xe" filled="t" fillcolor="#FFFFFF" stroked="f">
                <v:path arrowok="t"/>
                <v:fill type="solid"/>
              </v:shape>
            </v:group>
            <v:group style="position:absolute;left:8746;top:71;width:190;height:184" coordorigin="8746,71" coordsize="190,184">
              <v:shape style="position:absolute;left:8746;top:71;width:190;height:184" coordorigin="8746,71" coordsize="190,184" path="m8789,162l8746,187,8801,238,8804,240,8807,243,8813,250,8815,253,8820,254,8822,251,8824,249,8827,246,8857,211,8827,211,8818,208,8810,198,8797,177,8789,163,8789,162xe" filled="t" fillcolor="#939598" stroked="f">
                <v:path arrowok="t"/>
                <v:fill type="solid"/>
              </v:shape>
              <v:shape style="position:absolute;left:8746;top:71;width:190;height:184" coordorigin="8746,71" coordsize="190,184" path="m8936,71l8889,116,8851,166,8835,198,8827,211,8857,211,8867,199,8870,196,8872,195,8931,138,8936,135,8936,71xe" filled="t" fillcolor="#939598" stroked="f">
                <v:path arrowok="t"/>
                <v:fill type="solid"/>
              </v:shape>
            </v:group>
            <v:group style="position:absolute;left:8746;top:71;width:190;height:184" coordorigin="8746,71" coordsize="190,184">
              <v:shape style="position:absolute;left:8746;top:71;width:190;height:184" coordorigin="8746,71" coordsize="190,184" path="m8789,162l8746,187,8801,238,8804,240,8807,243,8810,246,8813,250,8815,253,8820,254,8822,251,8824,249,8827,246,8867,199,8870,196,8872,195,8875,191,8931,138,8936,135,8936,131,8936,71,8922,82,8905,99,8862,150,8835,198,8827,211,8818,208,8810,198,8797,177,8789,163,8789,162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13.276306pt;margin-top:-.370445pt;width:15.9546pt;height:17.1616pt;mso-position-horizontal-relative:page;mso-position-vertical-relative:paragraph;z-index:-7528" coordorigin="8266,-7" coordsize="319,343">
            <v:group style="position:absolute;left:8308;top:35;width:234;height:258" coordorigin="8308,35" coordsize="234,258">
              <v:shape style="position:absolute;left:8308;top:35;width:234;height:258" coordorigin="8308,35" coordsize="234,258" path="m8308,35l8542,35,8542,293,8308,293,8308,35xe" filled="f" stroked="t" strokeweight="4.252pt" strokecolor="#A7A9AC">
                <v:path arrowok="t"/>
              </v:shape>
            </v:group>
            <v:group style="position:absolute;left:8308;top:35;width:234;height:258" coordorigin="8308,35" coordsize="234,258">
              <v:shape style="position:absolute;left:8308;top:35;width:234;height:258" coordorigin="8308,35" coordsize="234,258" path="m8308,35l8542,35,8542,293,8308,293,8308,35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55.561005pt;margin-top:-.370445pt;width:16.2474pt;height:17.1616pt;mso-position-horizontal-relative:page;mso-position-vertical-relative:paragraph;z-index:-7527" coordorigin="9111,-7" coordsize="325,343">
            <v:group style="position:absolute;left:9160;top:35;width:234;height:258" coordorigin="9160,35" coordsize="234,258">
              <v:shape style="position:absolute;left:9160;top:35;width:234;height:258" coordorigin="9160,35" coordsize="234,258" path="m9160,35l9394,35,9394,293,9160,293,9160,35xe" filled="f" stroked="t" strokeweight="4.252pt" strokecolor="#A7A9AC">
                <v:path arrowok="t"/>
              </v:shape>
            </v:group>
            <v:group style="position:absolute;left:9160;top:35;width:234;height:258" coordorigin="9160,35" coordsize="234,258">
              <v:shape style="position:absolute;left:9160;top:35;width:234;height:258" coordorigin="9160,35" coordsize="234,258" path="m9160,35l9394,35,9394,293,9160,293,9160,35xe" filled="t" fillcolor="#FFFFFF" stroked="f">
                <v:path arrowok="t"/>
                <v:fill type="solid"/>
              </v:shape>
            </v:group>
            <v:group style="position:absolute;left:9154;top:38;width:212;height:215" coordorigin="9154,38" coordsize="212,215">
              <v:shape style="position:absolute;left:9154;top:38;width:212;height:215" coordorigin="9154,38" coordsize="212,215" path="m9291,224l9210,224,9226,225,9242,240,9249,250,9262,254,9270,253,9275,242,9275,239,9281,232,9286,227,9292,225,9291,224xe" filled="t" fillcolor="#939598" stroked="f">
                <v:path arrowok="t"/>
                <v:fill type="solid"/>
              </v:shape>
              <v:shape style="position:absolute;left:9154;top:38;width:212;height:215" coordorigin="9154,38" coordsize="212,215" path="m9198,65l9193,67,9188,72,9179,85,9184,95,9183,117,9162,133,9155,139,9154,149,9155,156,9163,163,9175,170,9186,187,9187,195,9179,211,9176,216,9193,229,9196,230,9200,229,9210,224,9291,224,9291,223,9281,214,9275,208,9275,208,9214,189,9200,146,9203,127,9209,114,9223,100,9240,91,9259,88,9340,88,9341,85,9339,79,9336,76,9310,76,9297,73,9209,73,9198,65xe" filled="t" fillcolor="#939598" stroked="f">
                <v:path arrowok="t"/>
                <v:fill type="solid"/>
              </v:shape>
              <v:shape style="position:absolute;left:9154;top:38;width:212;height:215" coordorigin="9154,38" coordsize="212,215" path="m9276,207l9270,208,9275,208,9276,207xe" filled="t" fillcolor="#939598" stroked="f">
                <v:path arrowok="t"/>
                <v:fill type="solid"/>
              </v:shape>
              <v:shape style="position:absolute;left:9154;top:38;width:212;height:215" coordorigin="9154,38" coordsize="212,215" path="m9340,88l9259,88,9277,90,9294,98,9321,156,9320,162,9317,167,9318,169,9330,181,9333,185,9335,185,9357,164,9359,162,9365,156,9365,144,9361,135,9349,135,9334,114,9331,102,9340,88xe" filled="t" fillcolor="#939598" stroked="f">
                <v:path arrowok="t"/>
                <v:fill type="solid"/>
              </v:shape>
              <v:shape style="position:absolute;left:9154;top:38;width:212;height:215" coordorigin="9154,38" coordsize="212,215" path="m9359,130l9349,135,9361,135,9359,130xe" filled="t" fillcolor="#939598" stroked="f">
                <v:path arrowok="t"/>
                <v:fill type="solid"/>
              </v:shape>
              <v:shape style="position:absolute;left:9154;top:38;width:212;height:215" coordorigin="9154,38" coordsize="212,215" path="m9325,65l9313,70,9310,76,9336,76,9330,72,9325,65xe" filled="t" fillcolor="#939598" stroked="f">
                <v:path arrowok="t"/>
                <v:fill type="solid"/>
              </v:shape>
              <v:shape style="position:absolute;left:9154;top:38;width:212;height:215" coordorigin="9154,38" coordsize="212,215" path="m9275,56l9245,56,9241,61,9227,71,9209,73,9297,73,9290,71,9278,65,9275,56xe" filled="t" fillcolor="#939598" stroked="f">
                <v:path arrowok="t"/>
                <v:fill type="solid"/>
              </v:shape>
              <v:shape style="position:absolute;left:9154;top:38;width:212;height:215" coordorigin="9154,38" coordsize="212,215" path="m9251,38l9243,58,9245,56,9275,56,9274,54,9273,51,9269,44,9251,38xe" filled="t" fillcolor="#939598" stroked="f">
                <v:path arrowok="t"/>
                <v:fill type="solid"/>
              </v:shape>
            </v:group>
            <v:group style="position:absolute;left:9218;top:111;width:168;height:168" coordorigin="9218,111" coordsize="168,168">
              <v:shape style="position:absolute;left:9218;top:111;width:168;height:168" coordorigin="9218,111" coordsize="168,168" path="m9328,191l9273,191,9282,200,9288,207,9341,260,9351,270,9360,278,9375,275,9381,266,9367,266,9356,259,9363,248,9368,246,9382,246,9378,242,9348,213,9331,195,9328,191xe" filled="t" fillcolor="#939598" stroked="f">
                <v:path arrowok="t"/>
                <v:fill type="solid"/>
              </v:shape>
              <v:shape style="position:absolute;left:9218;top:111;width:168;height:168" coordorigin="9218,111" coordsize="168,168" path="m9382,246l9368,246,9373,250,9376,259,9373,263,9367,266,9381,266,9386,260,9386,250,9382,246xe" filled="t" fillcolor="#939598" stroked="f">
                <v:path arrowok="t"/>
                <v:fill type="solid"/>
              </v:shape>
              <v:shape style="position:absolute;left:9218;top:111;width:168;height:168" coordorigin="9218,111" coordsize="168,168" path="m9218,142l9256,192,9270,193,9273,191,9328,191,9320,184,9317,181,9301,166,9300,162,9254,162,9247,160,9232,145,9218,142xe" filled="t" fillcolor="#939598" stroked="f">
                <v:path arrowok="t"/>
                <v:fill type="solid"/>
              </v:shape>
              <v:shape style="position:absolute;left:9218;top:111;width:168;height:168" coordorigin="9218,111" coordsize="168,168" path="m9285,117l9246,117,9249,119,9265,136,9269,139,9271,140,9271,147,9267,150,9263,154,9254,162,9300,162,9300,161,9306,148,9293,124,9287,118,9285,117xe" filled="t" fillcolor="#939598" stroked="f">
                <v:path arrowok="t"/>
                <v:fill type="solid"/>
              </v:shape>
              <v:shape style="position:absolute;left:9218;top:111;width:168;height:168" coordorigin="9218,111" coordsize="168,168" path="m9251,111l9251,112,9245,114,9246,118,9246,117,9285,117,9272,112,9267,111,9251,111xe" filled="t" fillcolor="#939598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520.014893pt;margin-top:-.370445pt;width:15.9548pt;height:17.1616pt;mso-position-horizontal-relative:page;mso-position-vertical-relative:paragraph;z-index:-7526" coordorigin="10400,-7" coordsize="319,343">
            <v:group style="position:absolute;left:10443;top:35;width:234;height:258" coordorigin="10443,35" coordsize="234,258">
              <v:shape style="position:absolute;left:10443;top:35;width:234;height:258" coordorigin="10443,35" coordsize="234,258" path="m10443,35l10677,35,10677,293,10443,293,10443,35xe" filled="f" stroked="t" strokeweight="4.252pt" strokecolor="#A7A9AC">
                <v:path arrowok="t"/>
              </v:shape>
            </v:group>
            <v:group style="position:absolute;left:10443;top:35;width:234;height:258" coordorigin="10443,35" coordsize="234,258">
              <v:shape style="position:absolute;left:10443;top:35;width:234;height:258" coordorigin="10443,35" coordsize="234,258" path="m10443,35l10677,35,10677,293,10443,293,10443,35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-1"/>
          <w:sz w:val="25"/>
          <w:szCs w:val="25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-1"/>
          <w:sz w:val="25"/>
          <w:szCs w:val="25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0"/>
          <w:sz w:val="16"/>
          <w:szCs w:val="16"/>
        </w:rPr>
        <w:t>N/A</w: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0"/>
          <w:sz w:val="16"/>
          <w:szCs w:val="16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-1"/>
          <w:sz w:val="25"/>
          <w:szCs w:val="25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-1"/>
          <w:sz w:val="25"/>
          <w:szCs w:val="25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0"/>
          <w:sz w:val="16"/>
          <w:szCs w:val="16"/>
        </w:rPr>
        <w:t>N/A</w:t>
      </w:r>
      <w:r>
        <w:rPr>
          <w:rFonts w:ascii="Showcard Gothic" w:hAnsi="Showcard Gothic" w:cs="Showcard Gothic" w:eastAsia="Showcard Gothic"/>
          <w:b w:val="0"/>
          <w:bCs w:val="0"/>
          <w:color w:val="000000"/>
          <w:spacing w:val="0"/>
          <w:w w:val="100"/>
          <w:position w:val="0"/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8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4654" w:val="left" w:leader="none"/>
          <w:tab w:pos="10684" w:val="left" w:leader="none"/>
        </w:tabs>
        <w:spacing w:before="71"/>
        <w:ind w:left="148" w:right="0" w:firstLine="0"/>
        <w:jc w:val="left"/>
        <w:rPr>
          <w:rFonts w:ascii="Tw Cen MT" w:hAnsi="Tw Cen MT" w:cs="Tw Cen MT" w:eastAsia="Tw Cen MT"/>
          <w:sz w:val="32"/>
          <w:szCs w:val="32"/>
        </w:rPr>
      </w:pPr>
      <w:r>
        <w:rPr>
          <w:rFonts w:ascii="Tw Cen MT" w:hAnsi="Tw Cen MT" w:cs="Tw Cen MT" w:eastAsia="Tw Cen MT"/>
          <w:b w:val="0"/>
          <w:bCs w:val="0"/>
          <w:color w:val="FFFFFF"/>
          <w:sz w:val="32"/>
          <w:szCs w:val="32"/>
        </w:rPr>
      </w:r>
      <w:r>
        <w:rPr>
          <w:rFonts w:ascii="Tw Cen MT" w:hAnsi="Tw Cen MT" w:cs="Tw Cen MT" w:eastAsia="Tw Cen MT"/>
          <w:b w:val="0"/>
          <w:bCs w:val="0"/>
          <w:color w:val="FFFFFF"/>
          <w:sz w:val="32"/>
          <w:szCs w:val="32"/>
          <w:highlight w:val="lightGray"/>
        </w:rPr>
        <w:t> </w:t>
      </w:r>
      <w:r>
        <w:rPr>
          <w:rFonts w:ascii="Tw Cen MT" w:hAnsi="Tw Cen MT" w:cs="Tw Cen MT" w:eastAsia="Tw Cen MT"/>
          <w:b w:val="0"/>
          <w:bCs w:val="0"/>
          <w:color w:val="FFFFFF"/>
          <w:sz w:val="32"/>
          <w:szCs w:val="32"/>
          <w:highlight w:val="lightGray"/>
        </w:rPr>
        <w:tab/>
      </w:r>
      <w:r>
        <w:rPr>
          <w:rFonts w:ascii="Tw Cen MT" w:hAnsi="Tw Cen MT" w:cs="Tw Cen MT" w:eastAsia="Tw Cen MT"/>
          <w:b w:val="0"/>
          <w:bCs w:val="0"/>
          <w:color w:val="FFFFFF"/>
          <w:spacing w:val="-4"/>
          <w:w w:val="100"/>
          <w:sz w:val="32"/>
          <w:szCs w:val="32"/>
          <w:highlight w:val="lightGray"/>
        </w:rPr>
        <w:t>S</w:t>
      </w:r>
      <w:r>
        <w:rPr>
          <w:rFonts w:ascii="Tw Cen MT" w:hAnsi="Tw Cen MT" w:cs="Tw Cen MT" w:eastAsia="Tw Cen MT"/>
          <w:b w:val="0"/>
          <w:bCs w:val="0"/>
          <w:color w:val="FFFFFF"/>
          <w:spacing w:val="-4"/>
          <w:w w:val="100"/>
          <w:sz w:val="32"/>
          <w:szCs w:val="32"/>
          <w:highlight w:val="lightGray"/>
        </w:rPr>
        <w:t>a</w:t>
      </w:r>
      <w:r>
        <w:rPr>
          <w:rFonts w:ascii="Tw Cen MT" w:hAnsi="Tw Cen MT" w:cs="Tw Cen MT" w:eastAsia="Tw Cen MT"/>
          <w:b w:val="0"/>
          <w:bCs w:val="0"/>
          <w:color w:val="FFFFFF"/>
          <w:spacing w:val="-4"/>
          <w:w w:val="100"/>
          <w:sz w:val="32"/>
          <w:szCs w:val="32"/>
          <w:highlight w:val="lightGray"/>
        </w:rPr>
        <w:t>n</w:t>
      </w:r>
      <w:r>
        <w:rPr>
          <w:rFonts w:ascii="Tw Cen MT" w:hAnsi="Tw Cen MT" w:cs="Tw Cen MT" w:eastAsia="Tw Cen MT"/>
          <w:b w:val="0"/>
          <w:bCs w:val="0"/>
          <w:color w:val="FFFFFF"/>
          <w:spacing w:val="-4"/>
          <w:w w:val="100"/>
          <w:sz w:val="32"/>
          <w:szCs w:val="32"/>
          <w:highlight w:val="lightGray"/>
        </w:rPr>
        <w:t>i</w:t>
      </w:r>
      <w:r>
        <w:rPr>
          <w:rFonts w:ascii="Tw Cen MT" w:hAnsi="Tw Cen MT" w:cs="Tw Cen MT" w:eastAsia="Tw Cen MT"/>
          <w:b w:val="0"/>
          <w:bCs w:val="0"/>
          <w:color w:val="FFFFFF"/>
          <w:spacing w:val="-4"/>
          <w:w w:val="100"/>
          <w:sz w:val="32"/>
          <w:szCs w:val="32"/>
          <w:highlight w:val="lightGray"/>
        </w:rPr>
        <w:t>t</w:t>
      </w:r>
      <w:r>
        <w:rPr>
          <w:rFonts w:ascii="Tw Cen MT" w:hAnsi="Tw Cen MT" w:cs="Tw Cen MT" w:eastAsia="Tw Cen MT"/>
          <w:b w:val="0"/>
          <w:bCs w:val="0"/>
          <w:color w:val="FFFFFF"/>
          <w:spacing w:val="-4"/>
          <w:w w:val="100"/>
          <w:sz w:val="32"/>
          <w:szCs w:val="32"/>
          <w:highlight w:val="lightGray"/>
        </w:rPr>
        <w:t>a</w:t>
      </w:r>
      <w:r>
        <w:rPr>
          <w:rFonts w:ascii="Tw Cen MT" w:hAnsi="Tw Cen MT" w:cs="Tw Cen MT" w:eastAsia="Tw Cen MT"/>
          <w:b w:val="0"/>
          <w:bCs w:val="0"/>
          <w:color w:val="FFFFFF"/>
          <w:spacing w:val="-4"/>
          <w:w w:val="100"/>
          <w:sz w:val="32"/>
          <w:szCs w:val="32"/>
          <w:highlight w:val="lightGray"/>
        </w:rPr>
        <w:t>r</w:t>
      </w:r>
      <w:r>
        <w:rPr>
          <w:rFonts w:ascii="Tw Cen MT" w:hAnsi="Tw Cen MT" w:cs="Tw Cen MT" w:eastAsia="Tw Cen MT"/>
          <w:b w:val="0"/>
          <w:bCs w:val="0"/>
          <w:color w:val="FFFFFF"/>
          <w:spacing w:val="-4"/>
          <w:w w:val="100"/>
          <w:sz w:val="32"/>
          <w:szCs w:val="32"/>
          <w:highlight w:val="lightGray"/>
        </w:rPr>
        <w:t>i</w:t>
      </w:r>
      <w:r>
        <w:rPr>
          <w:rFonts w:ascii="Tw Cen MT" w:hAnsi="Tw Cen MT" w:cs="Tw Cen MT" w:eastAsia="Tw Cen MT"/>
          <w:b w:val="0"/>
          <w:bCs w:val="0"/>
          <w:color w:val="FFFFFF"/>
          <w:spacing w:val="0"/>
          <w:w w:val="100"/>
          <w:sz w:val="32"/>
          <w:szCs w:val="32"/>
          <w:highlight w:val="lightGray"/>
        </w:rPr>
        <w:t>o</w:t>
      </w:r>
      <w:r>
        <w:rPr>
          <w:rFonts w:ascii="Tw Cen MT" w:hAnsi="Tw Cen MT" w:cs="Tw Cen MT" w:eastAsia="Tw Cen MT"/>
          <w:b w:val="0"/>
          <w:bCs w:val="0"/>
          <w:color w:val="FFFFFF"/>
          <w:spacing w:val="-52"/>
          <w:w w:val="100"/>
          <w:sz w:val="32"/>
          <w:szCs w:val="32"/>
          <w:highlight w:val="lightGray"/>
        </w:rPr>
        <w:t> </w:t>
      </w:r>
      <w:r>
        <w:rPr>
          <w:rFonts w:ascii="Tw Cen MT" w:hAnsi="Tw Cen MT" w:cs="Tw Cen MT" w:eastAsia="Tw Cen MT"/>
          <w:b w:val="0"/>
          <w:bCs w:val="0"/>
          <w:color w:val="FFFFFF"/>
          <w:spacing w:val="-4"/>
          <w:w w:val="100"/>
          <w:sz w:val="32"/>
          <w:szCs w:val="32"/>
          <w:highlight w:val="lightGray"/>
        </w:rPr>
        <w:t>(</w:t>
      </w:r>
      <w:r>
        <w:rPr>
          <w:rFonts w:ascii="Tw Cen MT" w:hAnsi="Tw Cen MT" w:cs="Tw Cen MT" w:eastAsia="Tw Cen MT"/>
          <w:b w:val="0"/>
          <w:bCs w:val="0"/>
          <w:color w:val="FFFFFF"/>
          <w:spacing w:val="-4"/>
          <w:w w:val="100"/>
          <w:sz w:val="32"/>
          <w:szCs w:val="32"/>
          <w:highlight w:val="lightGray"/>
        </w:rPr>
        <w:t>s</w:t>
      </w:r>
      <w:r>
        <w:rPr>
          <w:rFonts w:ascii="Tw Cen MT" w:hAnsi="Tw Cen MT" w:cs="Tw Cen MT" w:eastAsia="Tw Cen MT"/>
          <w:b w:val="0"/>
          <w:bCs w:val="0"/>
          <w:color w:val="FFFFFF"/>
          <w:spacing w:val="0"/>
          <w:w w:val="100"/>
          <w:sz w:val="32"/>
          <w:szCs w:val="32"/>
          <w:highlight w:val="lightGray"/>
        </w:rPr>
        <w:t>)</w:t>
      </w:r>
      <w:r>
        <w:rPr>
          <w:rFonts w:ascii="Tw Cen MT" w:hAnsi="Tw Cen MT" w:cs="Tw Cen MT" w:eastAsia="Tw Cen MT"/>
          <w:b w:val="0"/>
          <w:bCs w:val="0"/>
          <w:color w:val="FFFFFF"/>
          <w:spacing w:val="0"/>
          <w:w w:val="100"/>
          <w:sz w:val="32"/>
          <w:szCs w:val="32"/>
          <w:highlight w:val="lightGray"/>
        </w:rPr>
        <w:t> </w:t>
      </w:r>
      <w:r>
        <w:rPr>
          <w:rFonts w:ascii="Tw Cen MT" w:hAnsi="Tw Cen MT" w:cs="Tw Cen MT" w:eastAsia="Tw Cen MT"/>
          <w:b w:val="0"/>
          <w:bCs w:val="0"/>
          <w:color w:val="FFFFFF"/>
          <w:spacing w:val="0"/>
          <w:w w:val="100"/>
          <w:sz w:val="32"/>
          <w:szCs w:val="32"/>
          <w:highlight w:val="lightGray"/>
        </w:rPr>
        <w:tab/>
      </w:r>
      <w:r>
        <w:rPr>
          <w:rFonts w:ascii="Tw Cen MT" w:hAnsi="Tw Cen MT" w:cs="Tw Cen MT" w:eastAsia="Tw Cen MT"/>
          <w:b w:val="0"/>
          <w:bCs w:val="0"/>
          <w:color w:val="FFFFFF"/>
          <w:spacing w:val="0"/>
          <w:w w:val="100"/>
          <w:sz w:val="32"/>
          <w:szCs w:val="32"/>
        </w:rPr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sz w:val="32"/>
          <w:szCs w:val="32"/>
        </w:rPr>
      </w:r>
    </w:p>
    <w:p>
      <w:pPr>
        <w:spacing w:line="240" w:lineRule="exact" w:before="8"/>
        <w:rPr>
          <w:sz w:val="24"/>
          <w:szCs w:val="24"/>
        </w:rPr>
      </w:pPr>
      <w:r>
        <w:rPr>
          <w:sz w:val="24"/>
          <w:szCs w:val="24"/>
        </w:rPr>
      </w:r>
    </w:p>
    <w:p>
      <w:pPr>
        <w:spacing w:after="0" w:line="240" w:lineRule="exact"/>
        <w:rPr>
          <w:sz w:val="24"/>
          <w:szCs w:val="24"/>
        </w:rPr>
        <w:sectPr>
          <w:type w:val="continuous"/>
          <w:pgSz w:w="12240" w:h="15840"/>
          <w:pgMar w:top="1020" w:bottom="280" w:left="720" w:right="680"/>
        </w:sectPr>
      </w:pPr>
    </w:p>
    <w:p>
      <w:pPr>
        <w:pStyle w:val="BodyText"/>
        <w:spacing w:before="80"/>
        <w:ind w:right="0"/>
        <w:jc w:val="right"/>
      </w:pPr>
      <w:r>
        <w:rPr/>
        <w:pict>
          <v:group style="position:absolute;margin-left:45.187351pt;margin-top:-2.247452pt;width:75.585pt;height:66.800700pt;mso-position-horizontal-relative:page;mso-position-vertical-relative:paragraph;z-index:-7577" coordorigin="904,-45" coordsize="1512,1336">
            <v:group style="position:absolute;left:909;top:-39;width:920;height:920" coordorigin="909,-39" coordsize="920,920">
              <v:shape style="position:absolute;left:909;top:-39;width:920;height:920" coordorigin="909,-39" coordsize="920,920" path="m909,-39l1830,-39,1830,881,909,881,909,-39xe" filled="t" fillcolor="#231F20" stroked="f">
                <v:path arrowok="t"/>
                <v:fill type="solid"/>
              </v:shape>
              <v:shape style="position:absolute;left:969;top:18;width:803;height:803" type="#_x0000_t75">
                <v:imagedata r:id="rId56" o:title=""/>
              </v:shape>
            </v:group>
            <v:group style="position:absolute;left:1488;top:364;width:921;height:921" coordorigin="1488,364" coordsize="921,921">
              <v:shape style="position:absolute;left:1488;top:364;width:921;height:921" coordorigin="1488,364" coordsize="921,921" path="m2410,364l1488,364,1489,1285,2410,1285,2410,364xe" filled="t" fillcolor="#231F20" stroked="f">
                <v:path arrowok="t"/>
                <v:fill type="solid"/>
              </v:shape>
              <v:shape style="position:absolute;left:1549;top:421;width:804;height:804" type="#_x0000_t75">
                <v:imagedata r:id="rId57" o:title=""/>
              </v:shape>
            </v:group>
            <w10:wrap type="none"/>
          </v:group>
        </w:pict>
      </w:r>
      <w:r>
        <w:rPr/>
        <w:pict>
          <v:group style="position:absolute;margin-left:505.863495pt;margin-top:26.871698pt;width:15.9548pt;height:17.1616pt;mso-position-horizontal-relative:page;mso-position-vertical-relative:paragraph;z-index:-7549" coordorigin="10117,537" coordsize="319,343">
            <v:group style="position:absolute;left:10160;top:580;width:234;height:258" coordorigin="10160,580" coordsize="234,258">
              <v:shape style="position:absolute;left:10160;top:580;width:234;height:258" coordorigin="10160,580" coordsize="234,258" path="m10160,580l10394,580,10394,838,10160,838,10160,580xe" filled="f" stroked="t" strokeweight="4.252pt" strokecolor="#A7A9AC">
                <v:path arrowok="t"/>
              </v:shape>
            </v:group>
            <v:group style="position:absolute;left:10160;top:580;width:234;height:258" coordorigin="10160,580" coordsize="234,258">
              <v:shape style="position:absolute;left:10160;top:580;width:234;height:258" coordorigin="10160,580" coordsize="234,258" path="m10160,580l10394,580,10394,838,10160,838,10160,580xe" filled="t" fillcolor="#FFFFFF" stroked="f">
                <v:path arrowok="t"/>
                <v:fill type="solid"/>
              </v:shape>
            </v:group>
            <v:group style="position:absolute;left:10185;top:613;width:175;height:177" coordorigin="10185,613" coordsize="175,177">
              <v:shape style="position:absolute;left:10185;top:613;width:175;height:177" coordorigin="10185,613" coordsize="175,177" path="m10215,624l10185,662,10245,711,10196,771,10220,791,10269,731,10346,731,10300,693,10316,673,10275,673,10215,624xe" filled="t" fillcolor="#939598" stroked="f">
                <v:path arrowok="t"/>
                <v:fill type="solid"/>
              </v:shape>
              <v:shape style="position:absolute;left:10185;top:613;width:175;height:177" coordorigin="10185,613" coordsize="175,177" path="m10346,731l10269,731,10329,780,10360,742,10346,731xe" filled="t" fillcolor="#939598" stroked="f">
                <v:path arrowok="t"/>
                <v:fill type="solid"/>
              </v:shape>
              <v:shape style="position:absolute;left:10185;top:613;width:175;height:177" coordorigin="10185,613" coordsize="175,177" path="m10324,613l10275,673,10316,673,10349,633,10324,613xe" filled="t" fillcolor="#939598" stroked="f">
                <v:path arrowok="t"/>
                <v:fill type="solid"/>
              </v:shape>
            </v:group>
            <v:group style="position:absolute;left:10185;top:613;width:175;height:177" coordorigin="10185,613" coordsize="175,177">
              <v:shape style="position:absolute;left:10185;top:613;width:175;height:177" coordorigin="10185,613" coordsize="175,177" path="m10329,780l10360,742,10300,693,10349,633,10324,613,10275,673,10215,624,10185,662,10245,711,10196,771,10220,791,10269,731,10329,780xe" filled="f" stroked="t" strokeweight=".5669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84.340607pt;margin-top:26.871698pt;width:15.9548pt;height:17.1616pt;mso-position-horizontal-relative:page;mso-position-vertical-relative:paragraph;z-index:-7548" coordorigin="9687,537" coordsize="319,343">
            <v:group style="position:absolute;left:9729;top:580;width:234;height:258" coordorigin="9729,580" coordsize="234,258">
              <v:shape style="position:absolute;left:9729;top:580;width:234;height:258" coordorigin="9729,580" coordsize="234,258" path="m9729,580l9963,580,9963,838,9729,838,9729,580xe" filled="f" stroked="t" strokeweight="4.252pt" strokecolor="#A7A9AC">
                <v:path arrowok="t"/>
              </v:shape>
            </v:group>
            <v:group style="position:absolute;left:9729;top:580;width:234;height:258" coordorigin="9729,580" coordsize="234,258">
              <v:shape style="position:absolute;left:9729;top:580;width:234;height:258" coordorigin="9729,580" coordsize="234,258" path="m9729,580l9963,580,9963,838,9729,838,9729,580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41.085602pt;margin-top:26.871698pt;width:15.9548pt;height:17.1616pt;mso-position-horizontal-relative:page;mso-position-vertical-relative:paragraph;z-index:-7547" coordorigin="8822,537" coordsize="319,343">
            <v:group style="position:absolute;left:8864;top:580;width:234;height:258" coordorigin="8864,580" coordsize="234,258">
              <v:shape style="position:absolute;left:8864;top:580;width:234;height:258" coordorigin="8864,580" coordsize="234,258" path="m8864,580l9098,580,9098,838,8864,838,8864,580xe" filled="f" stroked="t" strokeweight="4.252pt" strokecolor="#A7A9AC">
                <v:path arrowok="t"/>
              </v:shape>
            </v:group>
            <v:group style="position:absolute;left:8864;top:580;width:234;height:258" coordorigin="8864,580" coordsize="234,258">
              <v:shape style="position:absolute;left:8864;top:580;width:234;height:258" coordorigin="8864,580" coordsize="234,258" path="m8864,580l9098,580,9098,838,8864,838,8864,580xe" filled="t" fillcolor="#FFFFFF" stroked="f">
                <v:path arrowok="t"/>
                <v:fill type="solid"/>
              </v:shape>
            </v:group>
            <v:group style="position:absolute;left:8881;top:616;width:190;height:184" coordorigin="8881,616" coordsize="190,184">
              <v:shape style="position:absolute;left:8881;top:616;width:190;height:184" coordorigin="8881,616" coordsize="190,184" path="m8924,707l8881,732,8936,782,8939,785,8942,787,8948,795,8950,798,8955,799,8957,796,8959,794,8962,791,8992,756,8962,756,8953,753,8945,742,8932,722,8924,708,8924,707xe" filled="t" fillcolor="#939598" stroked="f">
                <v:path arrowok="t"/>
                <v:fill type="solid"/>
              </v:shape>
              <v:shape style="position:absolute;left:8881;top:616;width:190;height:184" coordorigin="8881,616" coordsize="190,184" path="m9071,616l9024,661,8986,711,8970,743,8962,756,8992,756,9002,744,9005,741,9007,739,9066,683,9071,680,9071,616xe" filled="t" fillcolor="#939598" stroked="f">
                <v:path arrowok="t"/>
                <v:fill type="solid"/>
              </v:shape>
            </v:group>
            <v:group style="position:absolute;left:8881;top:616;width:190;height:184" coordorigin="8881,616" coordsize="190,184">
              <v:shape style="position:absolute;left:8881;top:616;width:190;height:184" coordorigin="8881,616" coordsize="190,184" path="m8924,707l8881,732,8936,782,8939,785,8942,787,8945,791,8948,795,8950,798,8955,799,8957,796,8959,794,8962,791,9002,744,9005,741,9007,739,9010,736,9066,683,9071,680,9071,676,9071,616,9057,626,9040,644,8997,694,8970,743,8962,756,8953,753,8945,742,8932,722,8924,708,8924,707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20.026215pt;margin-top:26.871698pt;width:15.9545pt;height:17.1616pt;mso-position-horizontal-relative:page;mso-position-vertical-relative:paragraph;z-index:-7546" coordorigin="8401,537" coordsize="319,343">
            <v:group style="position:absolute;left:8443;top:580;width:234;height:258" coordorigin="8443,580" coordsize="234,258">
              <v:shape style="position:absolute;left:8443;top:580;width:234;height:258" coordorigin="8443,580" coordsize="234,258" path="m8443,580l8677,580,8677,838,8443,838,8443,580xe" filled="f" stroked="t" strokeweight="4.252pt" strokecolor="#A7A9AC">
                <v:path arrowok="t"/>
              </v:shape>
            </v:group>
            <v:group style="position:absolute;left:8443;top:580;width:234;height:258" coordorigin="8443,580" coordsize="234,258">
              <v:shape style="position:absolute;left:8443;top:580;width:234;height:258" coordorigin="8443,580" coordsize="234,258" path="m8443,580l8677,580,8677,838,8443,838,8443,580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62.310913pt;margin-top:26.871698pt;width:16.2473pt;height:17.1616pt;mso-position-horizontal-relative:page;mso-position-vertical-relative:paragraph;z-index:-7545" coordorigin="9246,537" coordsize="325,343">
            <v:group style="position:absolute;left:9295;top:580;width:234;height:258" coordorigin="9295,580" coordsize="234,258">
              <v:shape style="position:absolute;left:9295;top:580;width:234;height:258" coordorigin="9295,580" coordsize="234,258" path="m9295,580l9529,580,9529,838,9295,838,9295,580xe" filled="f" stroked="t" strokeweight="4.252pt" strokecolor="#A7A9AC">
                <v:path arrowok="t"/>
              </v:shape>
            </v:group>
            <v:group style="position:absolute;left:9295;top:580;width:234;height:258" coordorigin="9295,580" coordsize="234,258">
              <v:shape style="position:absolute;left:9295;top:580;width:234;height:258" coordorigin="9295,580" coordsize="234,258" path="m9295,580l9529,580,9529,838,9295,838,9295,580xe" filled="t" fillcolor="#FFFFFF" stroked="f">
                <v:path arrowok="t"/>
                <v:fill type="solid"/>
              </v:shape>
            </v:group>
            <v:group style="position:absolute;left:9289;top:583;width:212;height:215" coordorigin="9289,583" coordsize="212,215">
              <v:shape style="position:absolute;left:9289;top:583;width:212;height:215" coordorigin="9289,583" coordsize="212,215" path="m9426,768l9345,768,9361,770,9377,785,9384,795,9397,799,9405,798,9410,787,9410,784,9416,777,9421,772,9427,770,9426,768xe" filled="t" fillcolor="#939598" stroked="f">
                <v:path arrowok="t"/>
                <v:fill type="solid"/>
              </v:shape>
              <v:shape style="position:absolute;left:9289;top:583;width:212;height:215" coordorigin="9289,583" coordsize="212,215" path="m9333,610l9328,612,9323,617,9314,630,9319,640,9318,661,9297,678,9290,683,9289,694,9290,701,9298,708,9310,714,9321,732,9322,740,9314,756,9311,761,9328,773,9331,775,9335,774,9345,768,9426,768,9426,768,9416,758,9410,753,9410,753,9349,733,9335,690,9338,672,9344,659,9358,645,9375,636,9394,633,9475,633,9476,630,9474,624,9471,621,9445,621,9432,618,9344,618,9333,610xe" filled="t" fillcolor="#939598" stroked="f">
                <v:path arrowok="t"/>
                <v:fill type="solid"/>
              </v:shape>
              <v:shape style="position:absolute;left:9289;top:583;width:212;height:215" coordorigin="9289,583" coordsize="212,215" path="m9411,752l9405,753,9410,753,9411,752xe" filled="t" fillcolor="#939598" stroked="f">
                <v:path arrowok="t"/>
                <v:fill type="solid"/>
              </v:shape>
              <v:shape style="position:absolute;left:9289;top:583;width:212;height:215" coordorigin="9289,583" coordsize="212,215" path="m9475,633l9394,633,9412,635,9429,643,9456,701,9455,707,9452,712,9453,714,9464,726,9468,729,9470,730,9492,708,9494,707,9500,701,9500,689,9496,680,9484,680,9469,659,9466,647,9475,633xe" filled="t" fillcolor="#939598" stroked="f">
                <v:path arrowok="t"/>
                <v:fill type="solid"/>
              </v:shape>
              <v:shape style="position:absolute;left:9289;top:583;width:212;height:215" coordorigin="9289,583" coordsize="212,215" path="m9494,675l9484,680,9496,680,9494,675xe" filled="t" fillcolor="#939598" stroked="f">
                <v:path arrowok="t"/>
                <v:fill type="solid"/>
              </v:shape>
              <v:shape style="position:absolute;left:9289;top:583;width:212;height:215" coordorigin="9289,583" coordsize="212,215" path="m9460,610l9448,615,9445,621,9471,621,9465,616,9460,610xe" filled="t" fillcolor="#939598" stroked="f">
                <v:path arrowok="t"/>
                <v:fill type="solid"/>
              </v:shape>
              <v:shape style="position:absolute;left:9289;top:583;width:212;height:215" coordorigin="9289,583" coordsize="212,215" path="m9410,601l9380,601,9376,606,9362,616,9344,618,9432,618,9425,616,9413,609,9410,601xe" filled="t" fillcolor="#939598" stroked="f">
                <v:path arrowok="t"/>
                <v:fill type="solid"/>
              </v:shape>
              <v:shape style="position:absolute;left:9289;top:583;width:212;height:215" coordorigin="9289,583" coordsize="212,215" path="m9386,583l9378,603,9380,601,9410,601,9409,599,9408,596,9404,589,9386,583xe" filled="t" fillcolor="#939598" stroked="f">
                <v:path arrowok="t"/>
                <v:fill type="solid"/>
              </v:shape>
            </v:group>
            <v:group style="position:absolute;left:9353;top:656;width:168;height:168" coordorigin="9353,656" coordsize="168,168">
              <v:shape style="position:absolute;left:9353;top:656;width:168;height:168" coordorigin="9353,656" coordsize="168,168" path="m9463,736l9408,736,9417,745,9423,751,9476,804,9486,815,9495,823,9510,820,9516,811,9502,811,9491,804,9497,793,9503,791,9517,791,9513,787,9483,757,9466,740,9463,736xe" filled="t" fillcolor="#939598" stroked="f">
                <v:path arrowok="t"/>
                <v:fill type="solid"/>
              </v:shape>
              <v:shape style="position:absolute;left:9353;top:656;width:168;height:168" coordorigin="9353,656" coordsize="168,168" path="m9517,791l9503,791,9508,794,9511,803,9508,808,9502,811,9516,811,9521,804,9521,794,9517,791xe" filled="t" fillcolor="#939598" stroked="f">
                <v:path arrowok="t"/>
                <v:fill type="solid"/>
              </v:shape>
              <v:shape style="position:absolute;left:9353;top:656;width:168;height:168" coordorigin="9353,656" coordsize="168,168" path="m9353,687l9391,737,9405,737,9408,736,9463,736,9455,729,9452,726,9436,711,9435,707,9389,707,9382,704,9367,689,9353,687xe" filled="t" fillcolor="#939598" stroked="f">
                <v:path arrowok="t"/>
                <v:fill type="solid"/>
              </v:shape>
              <v:shape style="position:absolute;left:9353;top:656;width:168;height:168" coordorigin="9353,656" coordsize="168,168" path="m9420,662l9381,662,9384,664,9400,681,9404,684,9406,685,9406,692,9402,695,9398,699,9389,707,9435,707,9435,706,9441,693,9428,669,9422,662,9420,662xe" filled="t" fillcolor="#939598" stroked="f">
                <v:path arrowok="t"/>
                <v:fill type="solid"/>
              </v:shape>
              <v:shape style="position:absolute;left:9353;top:656;width:168;height:168" coordorigin="9353,656" coordsize="168,168" path="m9386,656l9386,657,9380,659,9381,662,9381,662,9420,662,9407,657,9402,656,9386,656xe" filled="t" fillcolor="#939598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526.764709pt;margin-top:26.871698pt;width:15.9549pt;height:17.1616pt;mso-position-horizontal-relative:page;mso-position-vertical-relative:paragraph;z-index:-7544" coordorigin="10535,537" coordsize="319,343">
            <v:group style="position:absolute;left:10578;top:580;width:234;height:258" coordorigin="10578,580" coordsize="234,258">
              <v:shape style="position:absolute;left:10578;top:580;width:234;height:258" coordorigin="10578,580" coordsize="234,258" path="m10578,580l10812,580,10812,838,10578,838,10578,580xe" filled="f" stroked="t" strokeweight="4.252pt" strokecolor="#A7A9AC">
                <v:path arrowok="t"/>
              </v:shape>
            </v:group>
            <v:group style="position:absolute;left:10578;top:580;width:234;height:258" coordorigin="10578,580" coordsize="234,258">
              <v:shape style="position:absolute;left:10578;top:580;width:234;height:258" coordorigin="10578,580" coordsize="234,258" path="m10578,580l10812,580,10812,838,10578,838,10578,580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100"/>
        </w:rPr>
        <w:t>Letre</w:t>
      </w:r>
      <w:r>
        <w:rPr>
          <w:b w:val="0"/>
          <w:bCs w:val="0"/>
          <w:color w:val="231F20"/>
          <w:spacing w:val="-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os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spacing w:before="78"/>
        <w:ind w:left="2267" w:right="0"/>
        <w:jc w:val="left"/>
      </w:pPr>
      <w:r>
        <w:rPr>
          <w:spacing w:val="0"/>
          <w:w w:val="100"/>
        </w:rPr>
        <w:br w:type="column"/>
      </w:r>
      <w:r>
        <w:rPr>
          <w:b w:val="0"/>
          <w:bCs w:val="0"/>
          <w:color w:val="231F20"/>
          <w:spacing w:val="0"/>
          <w:w w:val="100"/>
        </w:rPr>
        <w:t>Mu</w:t>
      </w:r>
      <w:r>
        <w:rPr>
          <w:b w:val="0"/>
          <w:bCs w:val="0"/>
          <w:color w:val="231F20"/>
          <w:spacing w:val="-5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bles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sectPr>
          <w:type w:val="continuous"/>
          <w:pgSz w:w="12240" w:h="15840"/>
          <w:pgMar w:top="1020" w:bottom="280" w:left="720" w:right="680"/>
          <w:cols w:num="2" w:equalWidth="0">
            <w:col w:w="3021" w:space="741"/>
            <w:col w:w="7078"/>
          </w:cols>
        </w:sectPr>
      </w:pPr>
    </w:p>
    <w:p>
      <w:pPr>
        <w:spacing w:line="150" w:lineRule="exact" w:before="4"/>
        <w:rPr>
          <w:sz w:val="15"/>
          <w:szCs w:val="15"/>
        </w:rPr>
      </w:pPr>
      <w:r>
        <w:rPr>
          <w:sz w:val="15"/>
          <w:szCs w:val="15"/>
        </w:rPr>
      </w:r>
    </w:p>
    <w:p>
      <w:pPr>
        <w:spacing w:after="0" w:line="150" w:lineRule="exact"/>
        <w:rPr>
          <w:sz w:val="15"/>
          <w:szCs w:val="15"/>
        </w:rPr>
        <w:sectPr>
          <w:type w:val="continuous"/>
          <w:pgSz w:w="12240" w:h="15840"/>
          <w:pgMar w:top="1020" w:bottom="280" w:left="720" w:right="680"/>
        </w:sectPr>
      </w:pPr>
    </w:p>
    <w:p>
      <w:pPr>
        <w:tabs>
          <w:tab w:pos="789" w:val="left" w:leader="none"/>
        </w:tabs>
        <w:spacing w:before="50"/>
        <w:ind w:left="0" w:right="0" w:firstLine="0"/>
        <w:jc w:val="right"/>
        <w:rPr>
          <w:rFonts w:ascii="Showcard Gothic" w:hAnsi="Showcard Gothic" w:cs="Showcard Gothic" w:eastAsia="Showcard Gothic"/>
          <w:sz w:val="16"/>
          <w:szCs w:val="16"/>
        </w:rPr>
      </w:pPr>
      <w:r>
        <w:rPr/>
        <w:pict>
          <v:group style="position:absolute;margin-left:233.184204pt;margin-top:2.129541pt;width:15.9548pt;height:17.1616pt;mso-position-horizontal-relative:page;mso-position-vertical-relative:paragraph;z-index:-7567" coordorigin="4664,43" coordsize="319,343">
            <v:group style="position:absolute;left:4706;top:85;width:234;height:258" coordorigin="4706,85" coordsize="234,258">
              <v:shape style="position:absolute;left:4706;top:85;width:234;height:258" coordorigin="4706,85" coordsize="234,258" path="m4706,85l4940,85,4940,343,4706,343,4706,85xe" filled="f" stroked="t" strokeweight="4.252pt" strokecolor="#A7A9AC">
                <v:path arrowok="t"/>
              </v:shape>
            </v:group>
            <v:group style="position:absolute;left:4706;top:85;width:234;height:258" coordorigin="4706,85" coordsize="234,258">
              <v:shape style="position:absolute;left:4706;top:85;width:234;height:258" coordorigin="4706,85" coordsize="234,258" path="m4706,85l4940,85,4940,343,4706,343,4706,85xe" filled="t" fillcolor="#FFFFFF" stroked="f">
                <v:path arrowok="t"/>
                <v:fill type="solid"/>
              </v:shape>
            </v:group>
            <v:group style="position:absolute;left:4731;top:119;width:175;height:177" coordorigin="4731,119" coordsize="175,177">
              <v:shape style="position:absolute;left:4731;top:119;width:175;height:177" coordorigin="4731,119" coordsize="175,177" path="m4762,130l4731,167,4791,216,4742,276,4767,296,4815,236,4892,236,4846,198,4862,178,4822,178,4762,130xe" filled="t" fillcolor="#939598" stroked="f">
                <v:path arrowok="t"/>
                <v:fill type="solid"/>
              </v:shape>
              <v:shape style="position:absolute;left:4731;top:119;width:175;height:177" coordorigin="4731,119" coordsize="175,177" path="m4892,236l4815,236,4875,285,4906,247,4892,236xe" filled="t" fillcolor="#939598" stroked="f">
                <v:path arrowok="t"/>
                <v:fill type="solid"/>
              </v:shape>
              <v:shape style="position:absolute;left:4731;top:119;width:175;height:177" coordorigin="4731,119" coordsize="175,177" path="m4871,119l4822,178,4862,178,4895,138,4871,119xe" filled="t" fillcolor="#939598" stroked="f">
                <v:path arrowok="t"/>
                <v:fill type="solid"/>
              </v:shape>
            </v:group>
            <v:group style="position:absolute;left:4731;top:119;width:175;height:177" coordorigin="4731,119" coordsize="175,177">
              <v:shape style="position:absolute;left:4731;top:119;width:175;height:177" coordorigin="4731,119" coordsize="175,177" path="m4875,285l4906,247,4846,198,4895,138,4871,119,4822,178,4762,130,4731,167,4791,216,4742,276,4767,296,4815,236,4875,285xe" filled="f" stroked="t" strokeweight=".5669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1.661301pt;margin-top:2.129541pt;width:15.9548pt;height:17.1616pt;mso-position-horizontal-relative:page;mso-position-vertical-relative:paragraph;z-index:-7566" coordorigin="4233,43" coordsize="319,343">
            <v:group style="position:absolute;left:4276;top:85;width:234;height:258" coordorigin="4276,85" coordsize="234,258">
              <v:shape style="position:absolute;left:4276;top:85;width:234;height:258" coordorigin="4276,85" coordsize="234,258" path="m4276,85l4510,85,4510,343,4276,343,4276,85xe" filled="f" stroked="t" strokeweight="4.252pt" strokecolor="#A7A9AC">
                <v:path arrowok="t"/>
              </v:shape>
            </v:group>
            <v:group style="position:absolute;left:4276;top:85;width:234;height:258" coordorigin="4276,85" coordsize="234,258">
              <v:shape style="position:absolute;left:4276;top:85;width:234;height:258" coordorigin="4276,85" coordsize="234,258" path="m4276,85l4510,85,4510,343,4276,343,4276,85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168.406296pt;margin-top:2.129541pt;width:15.9548pt;height:17.1616pt;mso-position-horizontal-relative:page;mso-position-vertical-relative:paragraph;z-index:-7565" coordorigin="3368,43" coordsize="319,343">
            <v:group style="position:absolute;left:3411;top:85;width:234;height:258" coordorigin="3411,85" coordsize="234,258">
              <v:shape style="position:absolute;left:3411;top:85;width:234;height:258" coordorigin="3411,85" coordsize="234,258" path="m3411,85l3645,85,3645,343,3411,343,3411,85xe" filled="f" stroked="t" strokeweight="4.252pt" strokecolor="#A7A9AC">
                <v:path arrowok="t"/>
              </v:shape>
            </v:group>
            <v:group style="position:absolute;left:3411;top:85;width:234;height:258" coordorigin="3411,85" coordsize="234,258">
              <v:shape style="position:absolute;left:3411;top:85;width:234;height:258" coordorigin="3411,85" coordsize="234,258" path="m3411,85l3645,85,3645,343,3411,343,3411,85xe" filled="t" fillcolor="#FFFFFF" stroked="f">
                <v:path arrowok="t"/>
                <v:fill type="solid"/>
              </v:shape>
            </v:group>
            <v:group style="position:absolute;left:3427;top:121;width:190;height:184" coordorigin="3427,121" coordsize="190,184">
              <v:shape style="position:absolute;left:3427;top:121;width:190;height:184" coordorigin="3427,121" coordsize="190,184" path="m3470,212l3427,237,3482,288,3486,290,3488,293,3495,300,3496,303,3502,304,3504,301,3505,299,3508,296,3538,261,3508,261,3499,258,3491,248,3478,227,3470,213,3470,212xe" filled="t" fillcolor="#939598" stroked="f">
                <v:path arrowok="t"/>
                <v:fill type="solid"/>
              </v:shape>
              <v:shape style="position:absolute;left:3427;top:121;width:190;height:184" coordorigin="3427,121" coordsize="190,184" path="m3617,121l3571,166,3532,216,3517,248,3508,261,3538,261,3549,249,3551,246,3554,245,3613,188,3617,185,3617,121xe" filled="t" fillcolor="#939598" stroked="f">
                <v:path arrowok="t"/>
                <v:fill type="solid"/>
              </v:shape>
            </v:group>
            <v:group style="position:absolute;left:3427;top:121;width:190;height:184" coordorigin="3427,121" coordsize="190,184">
              <v:shape style="position:absolute;left:3427;top:121;width:190;height:184" coordorigin="3427,121" coordsize="190,184" path="m3470,212l3427,237,3482,288,3486,290,3488,293,3491,296,3495,300,3496,303,3502,304,3504,301,3505,299,3508,296,3549,249,3551,246,3554,245,3557,241,3613,188,3617,185,3617,181,3617,121,3603,132,3587,149,3543,200,3517,248,3508,261,3499,258,3491,248,3478,227,3470,213,3470,212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47.346893pt;margin-top:2.129541pt;width:15.9545pt;height:17.1616pt;mso-position-horizontal-relative:page;mso-position-vertical-relative:paragraph;z-index:-7564" coordorigin="2947,43" coordsize="319,343">
            <v:group style="position:absolute;left:2989;top:85;width:234;height:258" coordorigin="2989,85" coordsize="234,258">
              <v:shape style="position:absolute;left:2989;top:85;width:234;height:258" coordorigin="2989,85" coordsize="234,258" path="m2989,85l3224,85,3224,343,2989,343,2989,85xe" filled="f" stroked="t" strokeweight="4.252pt" strokecolor="#A7A9AC">
                <v:path arrowok="t"/>
              </v:shape>
            </v:group>
            <v:group style="position:absolute;left:2989;top:85;width:234;height:258" coordorigin="2989,85" coordsize="234,258">
              <v:shape style="position:absolute;left:2989;top:85;width:234;height:258" coordorigin="2989,85" coordsize="234,258" path="m2989,85l3224,85,3224,343,2989,343,2989,85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189.6315pt;margin-top:2.129541pt;width:16.2474pt;height:17.1616pt;mso-position-horizontal-relative:page;mso-position-vertical-relative:paragraph;z-index:-7563" coordorigin="3793,43" coordsize="325,343">
            <v:group style="position:absolute;left:3841;top:85;width:234;height:258" coordorigin="3841,85" coordsize="234,258">
              <v:shape style="position:absolute;left:3841;top:85;width:234;height:258" coordorigin="3841,85" coordsize="234,258" path="m3841,85l4075,85,4075,343,3841,343,3841,85xe" filled="f" stroked="t" strokeweight="4.252pt" strokecolor="#A7A9AC">
                <v:path arrowok="t"/>
              </v:shape>
            </v:group>
            <v:group style="position:absolute;left:3841;top:85;width:234;height:258" coordorigin="3841,85" coordsize="234,258">
              <v:shape style="position:absolute;left:3841;top:85;width:234;height:258" coordorigin="3841,85" coordsize="234,258" path="m3841,85l4075,85,4075,343,3841,343,3841,85xe" filled="t" fillcolor="#FFFFFF" stroked="f">
                <v:path arrowok="t"/>
                <v:fill type="solid"/>
              </v:shape>
            </v:group>
            <v:group style="position:absolute;left:3835;top:88;width:212;height:215" coordorigin="3835,88" coordsize="212,215">
              <v:shape style="position:absolute;left:3835;top:88;width:212;height:215" coordorigin="3835,88" coordsize="212,215" path="m3973,274l3891,274,3908,275,3924,290,3930,300,3943,304,3951,303,3956,292,3956,289,3962,282,3968,277,3973,275,3973,274xe" filled="t" fillcolor="#939598" stroked="f">
                <v:path arrowok="t"/>
                <v:fill type="solid"/>
              </v:shape>
              <v:shape style="position:absolute;left:3835;top:88;width:212;height:215" coordorigin="3835,88" coordsize="212,215" path="m3880,115l3875,117,3869,122,3861,135,3865,145,3865,167,3843,183,3836,189,3835,199,3837,206,3845,213,3857,220,3867,237,3868,245,3861,261,3857,266,3874,279,3878,280,3882,279,3891,274,3973,274,3972,273,3963,264,3956,258,3957,258,3895,239,3882,196,3884,177,3891,164,3905,150,3922,141,3940,138,4021,138,4023,135,4021,129,4017,126,3991,126,3978,123,3891,123,3880,115xe" filled="t" fillcolor="#939598" stroked="f">
                <v:path arrowok="t"/>
                <v:fill type="solid"/>
              </v:shape>
              <v:shape style="position:absolute;left:3835;top:88;width:212;height:215" coordorigin="3835,88" coordsize="212,215" path="m3958,257l3952,258,3957,258,3958,257xe" filled="t" fillcolor="#939598" stroked="f">
                <v:path arrowok="t"/>
                <v:fill type="solid"/>
              </v:shape>
              <v:shape style="position:absolute;left:3835;top:88;width:212;height:215" coordorigin="3835,88" coordsize="212,215" path="m4021,138l3940,138,3958,140,3975,148,4002,206,4002,212,3998,217,3999,219,4011,231,4015,235,4016,235,4038,214,4041,212,4046,206,4047,194,4043,185,4030,185,4015,164,4012,152,4021,138xe" filled="t" fillcolor="#939598" stroked="f">
                <v:path arrowok="t"/>
                <v:fill type="solid"/>
              </v:shape>
              <v:shape style="position:absolute;left:3835;top:88;width:212;height:215" coordorigin="3835,88" coordsize="212,215" path="m4040,180l4030,185,4043,185,4040,180xe" filled="t" fillcolor="#939598" stroked="f">
                <v:path arrowok="t"/>
                <v:fill type="solid"/>
              </v:shape>
              <v:shape style="position:absolute;left:3835;top:88;width:212;height:215" coordorigin="3835,88" coordsize="212,215" path="m4007,115l3994,120,3991,126,4017,126,4012,122,4007,115xe" filled="t" fillcolor="#939598" stroked="f">
                <v:path arrowok="t"/>
                <v:fill type="solid"/>
              </v:shape>
              <v:shape style="position:absolute;left:3835;top:88;width:212;height:215" coordorigin="3835,88" coordsize="212,215" path="m3956,106l3927,106,3923,111,3909,121,3891,123,3978,123,3972,121,3960,115,3956,106xe" filled="t" fillcolor="#939598" stroked="f">
                <v:path arrowok="t"/>
                <v:fill type="solid"/>
              </v:shape>
              <v:shape style="position:absolute;left:3835;top:88;width:212;height:215" coordorigin="3835,88" coordsize="212,215" path="m3932,88l3925,108,3927,106,3956,106,3955,104,3955,101,3950,94,3932,88xe" filled="t" fillcolor="#939598" stroked="f">
                <v:path arrowok="t"/>
                <v:fill type="solid"/>
              </v:shape>
            </v:group>
            <v:group style="position:absolute;left:3899;top:161;width:168;height:168" coordorigin="3899,161" coordsize="168,168">
              <v:shape style="position:absolute;left:3899;top:161;width:168;height:168" coordorigin="3899,161" coordsize="168,168" path="m4009,241l3954,241,3963,250,3969,257,4022,310,4033,320,4042,328,4057,325,4063,316,4049,316,4038,309,4044,298,4050,296,4064,296,4059,292,4030,263,4012,245,4009,241xe" filled="t" fillcolor="#939598" stroked="f">
                <v:path arrowok="t"/>
                <v:fill type="solid"/>
              </v:shape>
              <v:shape style="position:absolute;left:3899;top:161;width:168;height:168" coordorigin="3899,161" coordsize="168,168" path="m4064,296l4050,296,4054,300,4057,309,4054,313,4049,316,4063,316,4067,310,4067,300,4064,296xe" filled="t" fillcolor="#939598" stroked="f">
                <v:path arrowok="t"/>
                <v:fill type="solid"/>
              </v:shape>
              <v:shape style="position:absolute;left:3899;top:161;width:168;height:168" coordorigin="3899,161" coordsize="168,168" path="m3899,192l3937,242,3952,243,3954,241,4009,241,4002,234,3999,231,3983,216,3982,212,3936,212,3928,210,3913,195,3899,192xe" filled="t" fillcolor="#939598" stroked="f">
                <v:path arrowok="t"/>
                <v:fill type="solid"/>
              </v:shape>
              <v:shape style="position:absolute;left:3899;top:161;width:168;height:168" coordorigin="3899,161" coordsize="168,168" path="m3967,167l3928,167,3930,169,3947,186,3950,189,3952,190,3953,197,3948,200,3945,204,3936,212,3982,212,3982,211,3988,198,3975,174,3968,168,3967,167xe" filled="t" fillcolor="#939598" stroked="f">
                <v:path arrowok="t"/>
                <v:fill type="solid"/>
              </v:shape>
              <v:shape style="position:absolute;left:3899;top:161;width:168;height:168" coordorigin="3899,161" coordsize="168,168" path="m3933,161l3933,162,3926,164,3927,168,3928,167,3967,167,3954,162,3948,161,3933,161xe" filled="t" fillcolor="#939598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254.085403pt;margin-top:2.129541pt;width:15.9549pt;height:17.1616pt;mso-position-horizontal-relative:page;mso-position-vertical-relative:paragraph;z-index:-7562" coordorigin="5082,43" coordsize="319,343">
            <v:group style="position:absolute;left:5124;top:85;width:234;height:258" coordorigin="5124,85" coordsize="234,258">
              <v:shape style="position:absolute;left:5124;top:85;width:234;height:258" coordorigin="5124,85" coordsize="234,258" path="m5124,85l5358,85,5358,343,5124,343,5124,85xe" filled="f" stroked="t" strokeweight="4.252pt" strokecolor="#A7A9AC">
                <v:path arrowok="t"/>
              </v:shape>
            </v:group>
            <v:group style="position:absolute;left:5124;top:85;width:234;height:258" coordorigin="5124,85" coordsize="234,258">
              <v:shape style="position:absolute;left:5124;top:85;width:234;height:258" coordorigin="5124,85" coordsize="234,258" path="m5124,85l5358,85,5358,343,5124,343,5124,85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-1"/>
          <w:sz w:val="25"/>
          <w:szCs w:val="25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-1"/>
          <w:sz w:val="25"/>
          <w:szCs w:val="25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80"/>
          <w:position w:val="0"/>
          <w:sz w:val="16"/>
          <w:szCs w:val="16"/>
        </w:rPr>
        <w:t>N/A</w:t>
      </w:r>
      <w:r>
        <w:rPr>
          <w:rFonts w:ascii="Showcard Gothic" w:hAnsi="Showcard Gothic" w:cs="Showcard Gothic" w:eastAsia="Showcard Gothic"/>
          <w:b w:val="0"/>
          <w:bCs w:val="0"/>
          <w:color w:val="000000"/>
          <w:spacing w:val="0"/>
          <w:w w:val="100"/>
          <w:position w:val="0"/>
          <w:sz w:val="16"/>
          <w:szCs w:val="16"/>
        </w:rPr>
      </w:r>
    </w:p>
    <w:p>
      <w:pPr>
        <w:tabs>
          <w:tab w:pos="789" w:val="left" w:leader="none"/>
        </w:tabs>
        <w:spacing w:before="50"/>
        <w:ind w:left="0" w:right="748" w:firstLine="0"/>
        <w:jc w:val="right"/>
        <w:rPr>
          <w:rFonts w:ascii="Showcard Gothic" w:hAnsi="Showcard Gothic" w:cs="Showcard Gothic" w:eastAsia="Showcard Gothic"/>
          <w:sz w:val="16"/>
          <w:szCs w:val="16"/>
        </w:rPr>
      </w:pPr>
      <w:r>
        <w:rPr>
          <w:spacing w:val="0"/>
          <w:w w:val="90"/>
        </w:rPr>
        <w:br w:type="column"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-1"/>
          <w:sz w:val="25"/>
          <w:szCs w:val="25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-1"/>
          <w:sz w:val="25"/>
          <w:szCs w:val="25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80"/>
          <w:position w:val="0"/>
          <w:sz w:val="16"/>
          <w:szCs w:val="16"/>
        </w:rPr>
        <w:t>N/A</w:t>
      </w:r>
      <w:r>
        <w:rPr>
          <w:rFonts w:ascii="Showcard Gothic" w:hAnsi="Showcard Gothic" w:cs="Showcard Gothic" w:eastAsia="Showcard Gothic"/>
          <w:b w:val="0"/>
          <w:bCs w:val="0"/>
          <w:color w:val="000000"/>
          <w:spacing w:val="0"/>
          <w:w w:val="100"/>
          <w:position w:val="0"/>
          <w:sz w:val="16"/>
          <w:szCs w:val="16"/>
        </w:rPr>
      </w:r>
    </w:p>
    <w:p>
      <w:pPr>
        <w:spacing w:after="0"/>
        <w:jc w:val="right"/>
        <w:rPr>
          <w:rFonts w:ascii="Showcard Gothic" w:hAnsi="Showcard Gothic" w:cs="Showcard Gothic" w:eastAsia="Showcard Gothic"/>
          <w:sz w:val="16"/>
          <w:szCs w:val="16"/>
        </w:rPr>
        <w:sectPr>
          <w:type w:val="continuous"/>
          <w:pgSz w:w="12240" w:h="15840"/>
          <w:pgMar w:top="1020" w:bottom="280" w:left="720" w:right="680"/>
          <w:cols w:num="2" w:equalWidth="0">
            <w:col w:w="4639" w:space="815"/>
            <w:col w:w="5386"/>
          </w:cols>
        </w:sectPr>
      </w:pPr>
    </w:p>
    <w:p>
      <w:pPr>
        <w:spacing w:line="160" w:lineRule="exact" w:before="7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after="0" w:line="200" w:lineRule="exact"/>
        <w:rPr>
          <w:sz w:val="20"/>
          <w:szCs w:val="20"/>
        </w:rPr>
        <w:sectPr>
          <w:type w:val="continuous"/>
          <w:pgSz w:w="12240" w:h="15840"/>
          <w:pgMar w:top="1020" w:bottom="280" w:left="720" w:right="680"/>
        </w:sectPr>
      </w:pPr>
    </w:p>
    <w:p>
      <w:pPr>
        <w:pStyle w:val="BodyText"/>
        <w:spacing w:before="78"/>
        <w:ind w:right="0"/>
        <w:jc w:val="right"/>
      </w:pPr>
      <w:r>
        <w:rPr/>
        <w:pict>
          <v:group style="position:absolute;margin-left:366.31131pt;margin-top:-42.01992pt;width:31.914724pt;height:44.8208pt;mso-position-horizontal-relative:page;mso-position-vertical-relative:paragraph;z-index:-7580" coordorigin="7326,-840" coordsize="638,896">
            <v:group style="position:absolute;left:7328;top:-838;width:634;height:670" coordorigin="7328,-838" coordsize="634,670">
              <v:shape style="position:absolute;left:7328;top:-838;width:634;height:670" coordorigin="7328,-838" coordsize="634,670" path="m7525,-762l7504,-712,7328,-711,7329,-687,7337,-619,7354,-556,7380,-500,7424,-440,7487,-393,7543,-367,7558,-358,7585,-296,7592,-241,7591,-223,7589,-205,7587,-187,7687,-168,7684,-184,7681,-201,7678,-219,7676,-238,7675,-257,7676,-277,7691,-339,7766,-385,7786,-393,7847,-432,7893,-479,7926,-531,7952,-606,7962,-685,7962,-706,7757,-711,7555,-711,7555,-723,7554,-738,7550,-752,7542,-761,7525,-762xe" filled="t" fillcolor="#6C6E70" stroked="f">
                <v:path arrowok="t"/>
                <v:fill type="solid"/>
              </v:shape>
              <v:shape style="position:absolute;left:7328;top:-838;width:634;height:670" coordorigin="7328,-838" coordsize="634,670" path="m7646,-838l7604,-712,7555,-711,7757,-711,7755,-711,7660,-711,7672,-797,7692,-798,7751,-798,7739,-838,7646,-838xe" filled="t" fillcolor="#6C6E70" stroked="f">
                <v:path arrowok="t"/>
                <v:fill type="solid"/>
              </v:shape>
              <v:shape style="position:absolute;left:7328;top:-838;width:634;height:670" coordorigin="7328,-838" coordsize="634,670" path="m7735,-762l7718,-760,7707,-742,7705,-724,7660,-711,7755,-711,7755,-733,7751,-750,7735,-762xe" filled="t" fillcolor="#6C6E70" stroked="f">
                <v:path arrowok="t"/>
                <v:fill type="solid"/>
              </v:shape>
              <v:shape style="position:absolute;left:7328;top:-838;width:634;height:670" coordorigin="7328,-838" coordsize="634,670" path="m7751,-798l7692,-798,7712,-796,7720,-792,7720,-790,7722,-790,7737,-791,7741,-792,7742,-794,7751,-797,7751,-798xe" filled="t" fillcolor="#6C6E70" stroked="f">
                <v:path arrowok="t"/>
                <v:fill type="solid"/>
              </v:shape>
            </v:group>
            <v:group style="position:absolute;left:7505;top:-162;width:263;height:216" coordorigin="7505,-162" coordsize="263,216">
              <v:shape style="position:absolute;left:7505;top:-162;width:263;height:216" coordorigin="7505,-162" coordsize="263,216" path="m7595,-162l7541,-134,7513,-72,7505,-6,7506,17,7506,37,7505,52,7505,52,7768,54,7768,-28,7756,-90,7714,-155,7675,-162,7595,-162xe" filled="t" fillcolor="#231F20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309.45224pt;margin-top:-52.9118pt;width:45.191967pt;height:53.538482pt;mso-position-horizontal-relative:page;mso-position-vertical-relative:paragraph;z-index:-7579" coordorigin="6189,-1058" coordsize="904,1071">
            <v:group style="position:absolute;left:6191;top:-1056;width:794;height:1066" coordorigin="6191,-1056" coordsize="794,1066">
              <v:shape style="position:absolute;left:6191;top:-1056;width:794;height:1066" coordorigin="6191,-1056" coordsize="794,1066" path="m6985,9l6389,9,6985,10,6985,9xe" filled="t" fillcolor="#939598" stroked="f">
                <v:path arrowok="t"/>
                <v:fill type="solid"/>
              </v:shape>
              <v:shape style="position:absolute;left:6191;top:-1056;width:794;height:1066" coordorigin="6191,-1056" coordsize="794,1066" path="m6368,-1056l6295,-1042,6235,-1003,6200,-936,6194,-818,6194,-800,6194,-780,6192,-696,6192,-675,6191,-663,6191,-585,6191,-571,6195,-499,6349,-495,6352,-448,6360,-388,6393,-323,6446,-281,6489,-259,6506,-251,6538,-189,6541,-168,6537,-143,6488,-86,6453,-63,6436,-51,6420,-39,6403,-19,6392,-6,6388,-3,6386,10,6389,9,6985,9,6982,-15,6973,-32,6965,-49,6955,-68,6945,-84,6934,-101,6922,-118,6910,-135,6880,-189,6867,-246,6881,-253,6895,-259,6926,-271,6942,-278,7011,-325,7056,-381,7090,-451,7111,-527,7113,-566,7112,-585,7109,-603,7104,-621,6542,-629,6541,-645,6541,-663,6541,-703,6541,-725,6542,-795,6543,-818,6542,-883,6534,-948,6494,-1008,6428,-1046,6389,-1055,6368,-1056xe" filled="t" fillcolor="#939598" stroked="f">
                <v:path arrowok="t"/>
                <v:fill type="solid"/>
              </v:shape>
            </v:group>
            <v:group style="position:absolute;left:6557;top:-711;width:534;height:74" coordorigin="6557,-711" coordsize="534,74">
              <v:shape style="position:absolute;left:6557;top:-711;width:534;height:74" coordorigin="6557,-711" coordsize="534,74" path="m6838,-711l6777,-708,6706,-698,6638,-682,6570,-652,6557,-637,7091,-636,7036,-673,6971,-692,6900,-705,6838,-711xe" filled="t" fillcolor="#231F20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6.830601pt;margin-top:15.35239pt;width:85.39009pt;height:33.58249pt;mso-position-horizontal-relative:page;mso-position-vertical-relative:paragraph;z-index:-7578" coordorigin="937,307" coordsize="1708,672">
            <v:shape style="position:absolute;left:937;top:314;width:379;height:665" type="#_x0000_t75">
              <v:imagedata r:id="rId58" o:title=""/>
            </v:shape>
            <v:group style="position:absolute;left:1359;top:316;width:580;height:637" coordorigin="1359,316" coordsize="580,637">
              <v:shape style="position:absolute;left:1359;top:316;width:580;height:637" coordorigin="1359,316" coordsize="580,637" path="m1359,316l1939,316,1939,954,1359,954,1359,316xe" filled="t" fillcolor="#231F20" stroked="f">
                <v:path arrowok="t"/>
                <v:fill type="solid"/>
              </v:shape>
              <v:shape style="position:absolute;left:1397;top:354;width:504;height:562" type="#_x0000_t75">
                <v:imagedata r:id="rId59" o:title=""/>
              </v:shape>
              <v:shape style="position:absolute;left:1960;top:307;width:685;height:665" type="#_x0000_t75">
                <v:imagedata r:id="rId60" o:title=""/>
              </v:shape>
            </v:group>
            <w10:wrap type="none"/>
          </v:group>
        </w:pict>
      </w:r>
      <w:r>
        <w:rPr/>
        <w:pict>
          <v:group style="position:absolute;margin-left:168.406296pt;margin-top:24.810181pt;width:15.9548pt;height:17.1616pt;mso-position-horizontal-relative:page;mso-position-vertical-relative:paragraph;z-index:-7559" coordorigin="3368,496" coordsize="319,343">
            <v:group style="position:absolute;left:3411;top:539;width:234;height:258" coordorigin="3411,539" coordsize="234,258">
              <v:shape style="position:absolute;left:3411;top:539;width:234;height:258" coordorigin="3411,539" coordsize="234,258" path="m3411,539l3645,539,3645,797,3411,797,3411,539xe" filled="f" stroked="t" strokeweight="4.252pt" strokecolor="#A7A9AC">
                <v:path arrowok="t"/>
              </v:shape>
            </v:group>
            <v:group style="position:absolute;left:3411;top:539;width:234;height:258" coordorigin="3411,539" coordsize="234,258">
              <v:shape style="position:absolute;left:3411;top:539;width:234;height:258" coordorigin="3411,539" coordsize="234,258" path="m3411,539l3645,539,3645,797,3411,797,3411,539xe" filled="t" fillcolor="#FFFFFF" stroked="f">
                <v:path arrowok="t"/>
                <v:fill type="solid"/>
              </v:shape>
            </v:group>
            <v:group style="position:absolute;left:3427;top:574;width:190;height:184" coordorigin="3427,574" coordsize="190,184">
              <v:shape style="position:absolute;left:3427;top:574;width:190;height:184" coordorigin="3427,574" coordsize="190,184" path="m3470,666l3427,690,3482,741,3486,744,3488,746,3495,754,3496,756,3502,758,3504,754,3505,752,3508,750,3538,715,3508,715,3499,712,3491,701,3478,681,3470,666,3470,666xe" filled="t" fillcolor="#939598" stroked="f">
                <v:path arrowok="t"/>
                <v:fill type="solid"/>
              </v:shape>
              <v:shape style="position:absolute;left:3427;top:574;width:190;height:184" coordorigin="3427,574" coordsize="190,184" path="m3617,574l3571,619,3532,670,3517,701,3508,715,3538,715,3549,703,3551,700,3554,698,3613,642,3617,639,3617,574xe" filled="t" fillcolor="#939598" stroked="f">
                <v:path arrowok="t"/>
                <v:fill type="solid"/>
              </v:shape>
            </v:group>
            <v:group style="position:absolute;left:3427;top:574;width:190;height:184" coordorigin="3427,574" coordsize="190,184">
              <v:shape style="position:absolute;left:3427;top:574;width:190;height:184" coordorigin="3427,574" coordsize="190,184" path="m3470,666l3427,690,3482,741,3486,744,3488,746,3491,750,3495,754,3496,756,3502,758,3504,754,3505,752,3508,750,3549,703,3551,700,3554,698,3557,695,3613,642,3617,639,3617,635,3617,574,3603,585,3587,602,3543,653,3517,701,3508,715,3499,712,3491,701,3478,681,3470,666,3470,666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47.346893pt;margin-top:24.810181pt;width:15.9545pt;height:17.1616pt;mso-position-horizontal-relative:page;mso-position-vertical-relative:paragraph;z-index:-7558" coordorigin="2947,496" coordsize="319,343">
            <v:group style="position:absolute;left:2989;top:539;width:234;height:258" coordorigin="2989,539" coordsize="234,258">
              <v:shape style="position:absolute;left:2989;top:539;width:234;height:258" coordorigin="2989,539" coordsize="234,258" path="m2989,539l3224,539,3224,797,2989,797,2989,539xe" filled="f" stroked="t" strokeweight="4.252pt" strokecolor="#A7A9AC">
                <v:path arrowok="t"/>
              </v:shape>
            </v:group>
            <v:group style="position:absolute;left:2989;top:539;width:234;height:258" coordorigin="2989,539" coordsize="234,258">
              <v:shape style="position:absolute;left:2989;top:539;width:234;height:258" coordorigin="2989,539" coordsize="234,258" path="m2989,539l3224,539,3224,797,2989,797,2989,539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100"/>
        </w:rPr>
        <w:t>Accesorios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00" w:lineRule="exact" w:before="4"/>
        <w:rPr>
          <w:sz w:val="10"/>
          <w:szCs w:val="10"/>
        </w:rPr>
      </w:pPr>
      <w:r>
        <w:rPr/>
        <w:br w:type="column"/>
      </w:r>
      <w:r>
        <w:rPr>
          <w:sz w:val="10"/>
          <w:szCs w:val="1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1114" w:val="left" w:leader="none"/>
        </w:tabs>
        <w:ind w:left="325" w:right="0" w:firstLine="0"/>
        <w:jc w:val="left"/>
        <w:rPr>
          <w:rFonts w:ascii="Showcard Gothic" w:hAnsi="Showcard Gothic" w:cs="Showcard Gothic" w:eastAsia="Showcard Gothic"/>
          <w:sz w:val="16"/>
          <w:szCs w:val="16"/>
        </w:rPr>
      </w:pPr>
      <w:r>
        <w:rPr/>
        <w:pict>
          <v:group style="position:absolute;margin-left:233.184204pt;margin-top:-.37046pt;width:15.9548pt;height:17.1616pt;mso-position-horizontal-relative:page;mso-position-vertical-relative:paragraph;z-index:-7561" coordorigin="4664,-7" coordsize="319,343">
            <v:group style="position:absolute;left:4706;top:35;width:234;height:258" coordorigin="4706,35" coordsize="234,258">
              <v:shape style="position:absolute;left:4706;top:35;width:234;height:258" coordorigin="4706,35" coordsize="234,258" path="m4706,35l4940,35,4940,293,4706,293,4706,35xe" filled="f" stroked="t" strokeweight="4.252pt" strokecolor="#A7A9AC">
                <v:path arrowok="t"/>
              </v:shape>
            </v:group>
            <v:group style="position:absolute;left:4706;top:35;width:234;height:258" coordorigin="4706,35" coordsize="234,258">
              <v:shape style="position:absolute;left:4706;top:35;width:234;height:258" coordorigin="4706,35" coordsize="234,258" path="m4706,35l4940,35,4940,293,4706,293,4706,35xe" filled="t" fillcolor="#FFFFFF" stroked="f">
                <v:path arrowok="t"/>
                <v:fill type="solid"/>
              </v:shape>
            </v:group>
            <v:group style="position:absolute;left:4731;top:69;width:175;height:177" coordorigin="4731,69" coordsize="175,177">
              <v:shape style="position:absolute;left:4731;top:69;width:175;height:177" coordorigin="4731,69" coordsize="175,177" path="m4762,80l4731,117,4791,166,4742,226,4767,246,4815,186,4892,186,4846,148,4862,128,4822,128,4762,80xe" filled="t" fillcolor="#939598" stroked="f">
                <v:path arrowok="t"/>
                <v:fill type="solid"/>
              </v:shape>
              <v:shape style="position:absolute;left:4731;top:69;width:175;height:177" coordorigin="4731,69" coordsize="175,177" path="m4892,186l4815,186,4875,235,4906,197,4892,186xe" filled="t" fillcolor="#939598" stroked="f">
                <v:path arrowok="t"/>
                <v:fill type="solid"/>
              </v:shape>
              <v:shape style="position:absolute;left:4731;top:69;width:175;height:177" coordorigin="4731,69" coordsize="175,177" path="m4871,69l4822,128,4862,128,4895,88,4871,69xe" filled="t" fillcolor="#939598" stroked="f">
                <v:path arrowok="t"/>
                <v:fill type="solid"/>
              </v:shape>
            </v:group>
            <v:group style="position:absolute;left:4731;top:69;width:175;height:177" coordorigin="4731,69" coordsize="175,177">
              <v:shape style="position:absolute;left:4731;top:69;width:175;height:177" coordorigin="4731,69" coordsize="175,177" path="m4875,235l4906,197,4846,148,4895,88,4871,69,4822,128,4762,80,4731,117,4791,166,4742,226,4767,246,4815,186,4875,235xe" filled="f" stroked="t" strokeweight=".5669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1.661301pt;margin-top:-.37046pt;width:15.9548pt;height:17.1616pt;mso-position-horizontal-relative:page;mso-position-vertical-relative:paragraph;z-index:-7560" coordorigin="4233,-7" coordsize="319,343">
            <v:group style="position:absolute;left:4276;top:35;width:234;height:258" coordorigin="4276,35" coordsize="234,258">
              <v:shape style="position:absolute;left:4276;top:35;width:234;height:258" coordorigin="4276,35" coordsize="234,258" path="m4276,35l4510,35,4510,293,4276,293,4276,35xe" filled="f" stroked="t" strokeweight="4.252pt" strokecolor="#A7A9AC">
                <v:path arrowok="t"/>
              </v:shape>
            </v:group>
            <v:group style="position:absolute;left:4276;top:35;width:234;height:258" coordorigin="4276,35" coordsize="234,258">
              <v:shape style="position:absolute;left:4276;top:35;width:234;height:258" coordorigin="4276,35" coordsize="234,258" path="m4276,35l4510,35,4510,293,4276,293,4276,35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189.6315pt;margin-top:-.37046pt;width:16.2474pt;height:17.1616pt;mso-position-horizontal-relative:page;mso-position-vertical-relative:paragraph;z-index:-7557" coordorigin="3793,-7" coordsize="325,343">
            <v:group style="position:absolute;left:3841;top:35;width:234;height:258" coordorigin="3841,35" coordsize="234,258">
              <v:shape style="position:absolute;left:3841;top:35;width:234;height:258" coordorigin="3841,35" coordsize="234,258" path="m3841,35l4075,35,4075,293,3841,293,3841,35xe" filled="f" stroked="t" strokeweight="4.252pt" strokecolor="#A7A9AC">
                <v:path arrowok="t"/>
              </v:shape>
            </v:group>
            <v:group style="position:absolute;left:3841;top:35;width:234;height:258" coordorigin="3841,35" coordsize="234,258">
              <v:shape style="position:absolute;left:3841;top:35;width:234;height:258" coordorigin="3841,35" coordsize="234,258" path="m3841,35l4075,35,4075,293,3841,293,3841,35xe" filled="t" fillcolor="#FFFFFF" stroked="f">
                <v:path arrowok="t"/>
                <v:fill type="solid"/>
              </v:shape>
            </v:group>
            <v:group style="position:absolute;left:3835;top:38;width:212;height:215" coordorigin="3835,38" coordsize="212,215">
              <v:shape style="position:absolute;left:3835;top:38;width:212;height:215" coordorigin="3835,38" coordsize="212,215" path="m3973,224l3891,224,3908,225,3924,240,3930,250,3943,254,3951,253,3956,242,3956,239,3962,232,3968,227,3973,225,3973,224xe" filled="t" fillcolor="#939598" stroked="f">
                <v:path arrowok="t"/>
                <v:fill type="solid"/>
              </v:shape>
              <v:shape style="position:absolute;left:3835;top:38;width:212;height:215" coordorigin="3835,38" coordsize="212,215" path="m3880,65l3875,67,3869,72,3861,85,3865,95,3865,117,3843,133,3836,139,3835,149,3837,156,3845,163,3857,170,3867,187,3868,195,3861,211,3857,216,3874,229,3878,230,3882,229,3891,224,3973,224,3972,223,3963,214,3956,208,3957,208,3895,189,3882,146,3884,127,3891,114,3905,100,3922,91,3940,88,4021,88,4023,85,4021,79,4017,76,3991,76,3978,73,3891,73,3880,65xe" filled="t" fillcolor="#939598" stroked="f">
                <v:path arrowok="t"/>
                <v:fill type="solid"/>
              </v:shape>
              <v:shape style="position:absolute;left:3835;top:38;width:212;height:215" coordorigin="3835,38" coordsize="212,215" path="m3958,207l3952,208,3957,208,3958,207xe" filled="t" fillcolor="#939598" stroked="f">
                <v:path arrowok="t"/>
                <v:fill type="solid"/>
              </v:shape>
              <v:shape style="position:absolute;left:3835;top:38;width:212;height:215" coordorigin="3835,38" coordsize="212,215" path="m4021,88l3940,88,3958,90,3975,98,4002,156,4002,162,3998,167,3999,169,4011,181,4015,185,4016,185,4038,164,4041,162,4046,156,4047,144,4043,135,4030,135,4015,114,4012,102,4021,88xe" filled="t" fillcolor="#939598" stroked="f">
                <v:path arrowok="t"/>
                <v:fill type="solid"/>
              </v:shape>
              <v:shape style="position:absolute;left:3835;top:38;width:212;height:215" coordorigin="3835,38" coordsize="212,215" path="m4040,130l4030,135,4043,135,4040,130xe" filled="t" fillcolor="#939598" stroked="f">
                <v:path arrowok="t"/>
                <v:fill type="solid"/>
              </v:shape>
              <v:shape style="position:absolute;left:3835;top:38;width:212;height:215" coordorigin="3835,38" coordsize="212,215" path="m4007,65l3994,70,3991,76,4017,76,4012,72,4007,65xe" filled="t" fillcolor="#939598" stroked="f">
                <v:path arrowok="t"/>
                <v:fill type="solid"/>
              </v:shape>
              <v:shape style="position:absolute;left:3835;top:38;width:212;height:215" coordorigin="3835,38" coordsize="212,215" path="m3956,56l3927,56,3923,61,3909,71,3891,73,3978,73,3972,71,3960,65,3956,56xe" filled="t" fillcolor="#939598" stroked="f">
                <v:path arrowok="t"/>
                <v:fill type="solid"/>
              </v:shape>
              <v:shape style="position:absolute;left:3835;top:38;width:212;height:215" coordorigin="3835,38" coordsize="212,215" path="m3932,38l3925,58,3927,56,3956,56,3955,54,3955,51,3950,44,3932,38xe" filled="t" fillcolor="#939598" stroked="f">
                <v:path arrowok="t"/>
                <v:fill type="solid"/>
              </v:shape>
            </v:group>
            <v:group style="position:absolute;left:3899;top:111;width:168;height:168" coordorigin="3899,111" coordsize="168,168">
              <v:shape style="position:absolute;left:3899;top:111;width:168;height:168" coordorigin="3899,111" coordsize="168,168" path="m4009,191l3954,191,3963,200,3969,207,4022,260,4033,270,4042,278,4057,275,4063,266,4049,266,4038,259,4044,248,4050,246,4064,246,4059,242,4030,213,4012,195,4009,191xe" filled="t" fillcolor="#939598" stroked="f">
                <v:path arrowok="t"/>
                <v:fill type="solid"/>
              </v:shape>
              <v:shape style="position:absolute;left:3899;top:111;width:168;height:168" coordorigin="3899,111" coordsize="168,168" path="m4064,246l4050,246,4054,250,4057,259,4054,263,4049,266,4063,266,4067,260,4067,250,4064,246xe" filled="t" fillcolor="#939598" stroked="f">
                <v:path arrowok="t"/>
                <v:fill type="solid"/>
              </v:shape>
              <v:shape style="position:absolute;left:3899;top:111;width:168;height:168" coordorigin="3899,111" coordsize="168,168" path="m3899,142l3937,192,3952,193,3954,191,4009,191,4002,184,3999,181,3983,166,3982,162,3936,162,3928,160,3913,145,3899,142xe" filled="t" fillcolor="#939598" stroked="f">
                <v:path arrowok="t"/>
                <v:fill type="solid"/>
              </v:shape>
              <v:shape style="position:absolute;left:3899;top:111;width:168;height:168" coordorigin="3899,111" coordsize="168,168" path="m3967,117l3928,117,3930,119,3947,136,3950,139,3952,140,3953,147,3948,150,3945,154,3936,162,3982,162,3982,161,3988,148,3975,124,3968,118,3967,117xe" filled="t" fillcolor="#939598" stroked="f">
                <v:path arrowok="t"/>
                <v:fill type="solid"/>
              </v:shape>
              <v:shape style="position:absolute;left:3899;top:111;width:168;height:168" coordorigin="3899,111" coordsize="168,168" path="m3933,111l3933,112,3926,114,3927,118,3928,117,3967,117,3954,112,3948,111,3933,111xe" filled="t" fillcolor="#939598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254.085403pt;margin-top:-.37046pt;width:15.9549pt;height:17.1616pt;mso-position-horizontal-relative:page;mso-position-vertical-relative:paragraph;z-index:-7556" coordorigin="5082,-7" coordsize="319,343">
            <v:group style="position:absolute;left:5124;top:35;width:234;height:258" coordorigin="5124,35" coordsize="234,258">
              <v:shape style="position:absolute;left:5124;top:35;width:234;height:258" coordorigin="5124,35" coordsize="234,258" path="m5124,35l5358,35,5358,293,5124,293,5124,35xe" filled="f" stroked="t" strokeweight="4.252pt" strokecolor="#A7A9AC">
                <v:path arrowok="t"/>
              </v:shape>
            </v:group>
            <v:group style="position:absolute;left:5124;top:35;width:234;height:258" coordorigin="5124,35" coordsize="234,258">
              <v:shape style="position:absolute;left:5124;top:35;width:234;height:258" coordorigin="5124,35" coordsize="234,258" path="m5124,35l5358,35,5358,293,5124,293,5124,35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-1"/>
          <w:sz w:val="25"/>
          <w:szCs w:val="25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-1"/>
          <w:sz w:val="25"/>
          <w:szCs w:val="25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85"/>
          <w:position w:val="0"/>
          <w:sz w:val="16"/>
          <w:szCs w:val="16"/>
        </w:rPr>
        <w:t>N/A</w:t>
      </w:r>
      <w:r>
        <w:rPr>
          <w:rFonts w:ascii="Showcard Gothic" w:hAnsi="Showcard Gothic" w:cs="Showcard Gothic" w:eastAsia="Showcard Gothic"/>
          <w:b w:val="0"/>
          <w:bCs w:val="0"/>
          <w:color w:val="000000"/>
          <w:spacing w:val="0"/>
          <w:w w:val="100"/>
          <w:position w:val="0"/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/>
        <w:br w:type="column"/>
      </w: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17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spacing w:line="192" w:lineRule="auto"/>
        <w:ind w:left="2709" w:right="1679" w:hanging="437"/>
        <w:jc w:val="left"/>
      </w:pPr>
      <w:r>
        <w:rPr/>
        <w:pict>
          <v:group style="position:absolute;margin-left:318.020508pt;margin-top:-8.789298pt;width:34.108735pt;height:43.515491pt;mso-position-horizontal-relative:page;mso-position-vertical-relative:paragraph;z-index:-7576" coordorigin="6360,-176" coordsize="682,870">
            <v:group style="position:absolute;left:6363;top:282;width:607;height:410" coordorigin="6363,282" coordsize="607,410">
              <v:shape style="position:absolute;left:6363;top:282;width:607;height:410" coordorigin="6363,282" coordsize="607,410" path="m6690,282l6677,297,6666,310,6657,321,6648,332,6583,375,6520,400,6461,413,6384,419,6366,421,6363,421,6363,439,6363,447,6363,457,6398,507,6446,551,6507,593,6561,622,6620,648,6680,670,6740,685,6796,692,6817,689,6863,648,6880,619,6764,619,6744,617,6728,612,6735,596,6741,585,6642,585,6618,577,6599,569,6583,561,6589,541,6598,527,6542,527,6525,524,6505,512,6487,498,6473,484,6493,478,6532,466,6551,460,6624,430,6677,393,6721,350,6740,318,6727,305,6707,292,6690,282xe" filled="t" fillcolor="#58595B" stroked="f">
                <v:path arrowok="t"/>
                <v:fill type="solid"/>
              </v:shape>
              <v:shape style="position:absolute;left:6363;top:282;width:607;height:410" coordorigin="6363,282" coordsize="607,410" path="m6911,391l6903,408,6896,428,6889,447,6881,467,6855,524,6826,578,6764,619,6880,619,6911,560,6941,498,6963,442,6969,413,6969,412,6968,412,6957,406,6954,404,6947,402,6932,397,6923,392,6911,391xe" filled="t" fillcolor="#58595B" stroked="f">
                <v:path arrowok="t"/>
                <v:fill type="solid"/>
              </v:shape>
              <v:shape style="position:absolute;left:6363;top:282;width:607;height:410" coordorigin="6363,282" coordsize="607,410" path="m6773,522l6764,525,6751,533,6718,555,6700,567,6680,577,6661,583,6642,585,6741,585,6745,578,6756,560,6766,541,6773,522xe" filled="t" fillcolor="#58595B" stroked="f">
                <v:path arrowok="t"/>
                <v:fill type="solid"/>
              </v:shape>
              <v:shape style="position:absolute;left:6363;top:282;width:607;height:410" coordorigin="6363,282" coordsize="607,410" path="m6598,507l6584,512,6565,521,6542,527,6598,527,6599,526,6609,510,6598,507xe" filled="t" fillcolor="#58595B" stroked="f">
                <v:path arrowok="t"/>
                <v:fill type="solid"/>
              </v:shape>
              <v:shape style="position:absolute;left:6363;top:282;width:607;height:410" coordorigin="6363,282" coordsize="607,410" path="m6968,411l6968,412,6969,412,6968,411xe" filled="t" fillcolor="#58595B" stroked="f">
                <v:path arrowok="t"/>
                <v:fill type="solid"/>
              </v:shape>
            </v:group>
            <v:group style="position:absolute;left:6725;top:-58;width:315;height:412" coordorigin="6725,-58" coordsize="315,412">
              <v:shape style="position:absolute;left:6725;top:-58;width:315;height:412" coordorigin="6725,-58" coordsize="315,412" path="m6998,353l6998,353,6998,354,6998,353xe" filled="t" fillcolor="#58595B" stroked="f">
                <v:path arrowok="t"/>
                <v:fill type="solid"/>
              </v:shape>
              <v:shape style="position:absolute;left:6725;top:-58;width:315;height:412" coordorigin="6725,-58" coordsize="315,412" path="m6818,181l6749,199,6725,226,6730,230,6794,265,6869,301,6961,342,6989,354,6998,353,6998,353,7000,349,7005,331,7005,310,7002,290,6990,266,6979,253,6968,245,6957,238,6958,218,6961,197,6963,190,6854,190,6836,185,6818,181xe" filled="t" fillcolor="#58595B" stroked="f">
                <v:path arrowok="t"/>
                <v:fill type="solid"/>
              </v:shape>
              <v:shape style="position:absolute;left:6725;top:-58;width:315;height:412" coordorigin="6725,-58" coordsize="315,412" path="m6984,-58l6945,11,6926,50,6918,66,6909,84,6899,103,6881,138,6872,156,6863,173,6854,190,6963,190,6985,119,7006,67,7014,46,7023,24,7031,3,7037,-16,7040,-31,6984,-58xe" filled="t" fillcolor="#58595B" stroked="f">
                <v:path arrowok="t"/>
                <v:fill type="solid"/>
              </v:shape>
            </v:group>
            <v:group style="position:absolute;left:6640;top:-16;width:156;height:161" coordorigin="6640,-16" coordsize="156,161">
              <v:shape style="position:absolute;left:6640;top:-16;width:156;height:161" coordorigin="6640,-16" coordsize="156,161" path="m6727,-16l6665,5,6640,55,6640,70,6673,131,6714,145,6731,144,6784,103,6795,60,6794,46,6755,-8,6727,-16xe" filled="t" fillcolor="#58595B" stroked="f">
                <v:path arrowok="t"/>
                <v:fill type="solid"/>
              </v:shape>
            </v:group>
            <v:group style="position:absolute;left:6545;top:-174;width:95;height:98" coordorigin="6545,-174" coordsize="95,98">
              <v:shape style="position:absolute;left:6545;top:-174;width:95;height:98" coordorigin="6545,-174" coordsize="95,98" path="m6598,-174l6546,-134,6545,-120,6548,-107,6555,-94,6565,-85,6578,-78,6593,-76,6610,-79,6624,-87,6634,-98,6639,-111,6640,-125,6638,-139,6633,-152,6624,-163,6613,-170,6598,-174xe" filled="t" fillcolor="#58595B" stroked="f">
                <v:path arrowok="t"/>
                <v:fill type="solid"/>
              </v:shape>
            </v:group>
            <v:group style="position:absolute;left:6702;top:-142;width:64;height:66" coordorigin="6702,-142" coordsize="64,66">
              <v:shape style="position:absolute;left:6702;top:-142;width:64;height:66" coordorigin="6702,-142" coordsize="64,66" path="m6741,-142l6725,-139,6720,-137,6708,-127,6702,-114,6703,-101,6709,-89,6719,-80,6732,-76,6748,-79,6760,-88,6766,-101,6767,-114,6762,-127,6753,-137,6741,-142xe" filled="t" fillcolor="#58595B" stroked="f">
                <v:path arrowok="t"/>
                <v:fill type="solid"/>
              </v:shape>
            </v:group>
            <v:group style="position:absolute;left:6722;top:9;width:47;height:46" coordorigin="6722,9" coordsize="47,46">
              <v:shape style="position:absolute;left:6722;top:9;width:47;height:46" coordorigin="6722,9" coordsize="47,46" path="m6741,9l6735,12,6724,23,6722,36,6727,48,6739,55,6753,55,6765,45,6769,32,6765,19,6756,10,6741,9xe" filled="t" fillcolor="#FFFFFF" stroked="f">
                <v:path arrowok="t"/>
                <v:fill type="solid"/>
              </v:shape>
            </v:group>
            <v:group style="position:absolute;left:6586;top:-167;width:47;height:46" coordorigin="6586,-167" coordsize="47,46">
              <v:shape style="position:absolute;left:6586;top:-167;width:47;height:46" coordorigin="6586,-167" coordsize="47,46" path="m6605,-167l6599,-164,6588,-154,6586,-141,6592,-128,6603,-121,6617,-121,6629,-132,6633,-145,6629,-158,6620,-166,6605,-167xe" filled="t" fillcolor="#FFFFFF" stroked="f">
                <v:path arrowok="t"/>
                <v:fill type="solid"/>
              </v:shape>
            </v:group>
            <v:group style="position:absolute;left:6726;top:-136;width:36;height:35" coordorigin="6726,-136" coordsize="36,35">
              <v:shape style="position:absolute;left:6726;top:-136;width:36;height:35" coordorigin="6726,-136" coordsize="36,35" path="m6739,-136l6736,-135,6726,-123,6727,-110,6737,-101,6751,-101,6762,-112,6762,-125,6754,-135,6739,-136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539.71875pt;margin-top:-.397066pt;width:18.2923pt;height:19.594pt;mso-position-horizontal-relative:page;mso-position-vertical-relative:paragraph;z-index:-7575" coordorigin="10794,-8" coordsize="366,392">
            <v:group style="position:absolute;left:10851;top:49;width:252;height:278" coordorigin="10851,49" coordsize="252,278">
              <v:shape style="position:absolute;left:10851;top:49;width:252;height:278" coordorigin="10851,49" coordsize="252,278" path="m10851,49l11104,49,11104,327,10851,327,10851,49xe" filled="f" stroked="t" strokeweight="5.6693pt" strokecolor="#A7A9AC">
                <v:path arrowok="t"/>
              </v:shape>
            </v:group>
            <v:group style="position:absolute;left:10851;top:49;width:252;height:278" coordorigin="10851,49" coordsize="252,278">
              <v:shape style="position:absolute;left:10851;top:49;width:252;height:278" coordorigin="10851,49" coordsize="252,278" path="m10851,49l11104,49,11104,327,10851,327,10851,49xe" filled="t" fillcolor="#FFFFFF" stroked="f">
                <v:path arrowok="t"/>
                <v:fill type="solid"/>
              </v:shape>
            </v:group>
            <v:group style="position:absolute;left:10878;top:85;width:189;height:191" coordorigin="10878,85" coordsize="189,191">
              <v:shape style="position:absolute;left:10878;top:85;width:189;height:191" coordorigin="10878,85" coordsize="189,191" path="m10911,97l10878,137,10943,190,10890,255,10916,276,10969,212,11052,212,11002,171,11019,149,10976,149,10911,97xe" filled="t" fillcolor="#D1D3D4" stroked="f">
                <v:path arrowok="t"/>
                <v:fill type="solid"/>
              </v:shape>
              <v:shape style="position:absolute;left:10878;top:85;width:189;height:191" coordorigin="10878,85" coordsize="189,191" path="m11052,212l10969,212,11033,264,11067,224,11052,212xe" filled="t" fillcolor="#D1D3D4" stroked="f">
                <v:path arrowok="t"/>
                <v:fill type="solid"/>
              </v:shape>
              <v:shape style="position:absolute;left:10878;top:85;width:189;height:191" coordorigin="10878,85" coordsize="189,191" path="m11028,85l10976,149,11019,149,11055,106,11028,85xe" filled="t" fillcolor="#D1D3D4" stroked="f">
                <v:path arrowok="t"/>
                <v:fill type="solid"/>
              </v:shape>
            </v:group>
            <v:group style="position:absolute;left:10878;top:85;width:189;height:191" coordorigin="10878,85" coordsize="189,191">
              <v:shape style="position:absolute;left:10878;top:85;width:189;height:191" coordorigin="10878,85" coordsize="189,191" path="m11033,264l11067,224,11002,171,11055,106,11028,85,10976,149,10911,97,10878,137,10943,190,10890,255,10916,276,10969,212,11033,264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15.182678pt;margin-top:-.007566pt;width:18.2923pt;height:19.5942pt;mso-position-horizontal-relative:page;mso-position-vertical-relative:paragraph;z-index:-7574" coordorigin="10304,0" coordsize="366,392">
            <v:group style="position:absolute;left:10360;top:57;width:252;height:278" coordorigin="10360,57" coordsize="252,278">
              <v:shape style="position:absolute;left:10360;top:57;width:252;height:278" coordorigin="10360,57" coordsize="252,278" path="m10360,57l10613,57,10613,335,10360,335,10360,57xe" filled="f" stroked="t" strokeweight="5.6693pt" strokecolor="#A7A9AC">
                <v:path arrowok="t"/>
              </v:shape>
            </v:group>
            <v:group style="position:absolute;left:10360;top:57;width:252;height:278" coordorigin="10360,57" coordsize="252,278">
              <v:shape style="position:absolute;left:10360;top:57;width:252;height:278" coordorigin="10360,57" coordsize="252,278" path="m10360,57l10613,57,10613,335,10360,335,10360,57xe" filled="t" fillcolor="#FFFFFF" stroked="f">
                <v:path arrowok="t"/>
                <v:fill type="solid"/>
              </v:shape>
            </v:group>
            <v:group style="position:absolute;left:10378;top:95;width:205;height:198" coordorigin="10378,95" coordsize="205,198">
              <v:shape style="position:absolute;left:10378;top:95;width:205;height:198" coordorigin="10378,95" coordsize="205,198" path="m10425,194l10378,220,10438,275,10441,278,10444,280,10451,289,10453,291,10459,293,10461,289,10462,287,10465,284,10501,243,10460,243,10452,238,10445,229,10433,209,10425,194,10425,194xe" filled="t" fillcolor="#D1D3D4" stroked="f">
                <v:path arrowok="t"/>
                <v:fill type="solid"/>
              </v:shape>
              <v:shape style="position:absolute;left:10378;top:95;width:205;height:198" coordorigin="10378,95" coordsize="205,198" path="m10583,95l10539,137,10500,184,10470,239,10460,243,10501,243,10509,234,10512,230,10515,229,10578,168,10583,165,10583,95xe" filled="t" fillcolor="#D1D3D4" stroked="f">
                <v:path arrowok="t"/>
                <v:fill type="solid"/>
              </v:shape>
            </v:group>
            <v:group style="position:absolute;left:10378;top:95;width:205;height:198" coordorigin="10378,95" coordsize="205,198">
              <v:shape style="position:absolute;left:10378;top:95;width:205;height:198" coordorigin="10378,95" coordsize="205,198" path="m10425,194l10378,220,10438,275,10441,278,10444,280,10447,284,10451,289,10453,291,10459,293,10461,289,10462,287,10465,284,10509,234,10512,230,10515,229,10518,225,10578,168,10583,165,10583,160,10583,95,10570,105,10553,123,10513,167,10479,220,10470,239,10460,243,10452,238,10445,229,10433,209,10425,194,10425,194xe" filled="f" stroked="t" strokeweight=".216pt" strokecolor="#D1D3D4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100"/>
        </w:rPr>
        <w:t>¿Se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encuent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limpio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sanitario?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after="0" w:line="192" w:lineRule="auto"/>
        <w:jc w:val="left"/>
        <w:sectPr>
          <w:type w:val="continuous"/>
          <w:pgSz w:w="12240" w:h="15840"/>
          <w:pgMar w:top="1020" w:bottom="280" w:left="720" w:right="680"/>
          <w:cols w:num="3" w:equalWidth="0">
            <w:col w:w="3255" w:space="40"/>
            <w:col w:w="1344" w:space="291"/>
            <w:col w:w="5910"/>
          </w:cols>
        </w:sectPr>
      </w:pPr>
    </w:p>
    <w:p>
      <w:pPr>
        <w:pStyle w:val="BodyText"/>
        <w:spacing w:line="236" w:lineRule="exact"/>
        <w:ind w:left="2218" w:right="0"/>
        <w:jc w:val="left"/>
      </w:pPr>
      <w:r>
        <w:rPr/>
        <w:pict>
          <v:shape style="position:absolute;margin-left:76.912697pt;margin-top:7.344069pt;width:25.89250pt;height:35.5719pt;mso-position-horizontal-relative:page;mso-position-vertical-relative:paragraph;z-index:-7573" type="#_x0000_t75">
            <v:imagedata r:id="rId61" o:title=""/>
          </v:shape>
        </w:pict>
      </w:r>
      <w:r>
        <w:rPr>
          <w:b w:val="0"/>
          <w:bCs w:val="0"/>
          <w:color w:val="231F20"/>
          <w:spacing w:val="0"/>
          <w:w w:val="100"/>
        </w:rPr>
        <w:t>Botes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basu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10" w:lineRule="exact" w:before="7"/>
        <w:rPr>
          <w:sz w:val="11"/>
          <w:szCs w:val="11"/>
        </w:rPr>
      </w:pPr>
      <w:r>
        <w:rPr>
          <w:sz w:val="11"/>
          <w:szCs w:val="11"/>
        </w:rPr>
      </w:r>
    </w:p>
    <w:p>
      <w:pPr>
        <w:tabs>
          <w:tab w:pos="789" w:val="left" w:leader="none"/>
        </w:tabs>
        <w:ind w:left="0" w:right="0" w:firstLine="0"/>
        <w:jc w:val="right"/>
        <w:rPr>
          <w:rFonts w:ascii="Showcard Gothic" w:hAnsi="Showcard Gothic" w:cs="Showcard Gothic" w:eastAsia="Showcard Gothic"/>
          <w:sz w:val="16"/>
          <w:szCs w:val="16"/>
        </w:rPr>
      </w:pPr>
      <w:r>
        <w:rPr/>
        <w:pict>
          <v:group style="position:absolute;margin-left:233.184204pt;margin-top:-.370443pt;width:15.9548pt;height:17.1615pt;mso-position-horizontal-relative:page;mso-position-vertical-relative:paragraph;z-index:-7555" coordorigin="4664,-7" coordsize="319,343">
            <v:group style="position:absolute;left:4706;top:35;width:234;height:258" coordorigin="4706,35" coordsize="234,258">
              <v:shape style="position:absolute;left:4706;top:35;width:234;height:258" coordorigin="4706,35" coordsize="234,258" path="m4706,35l4940,35,4940,293,4706,293,4706,35xe" filled="f" stroked="t" strokeweight="4.252pt" strokecolor="#A7A9AC">
                <v:path arrowok="t"/>
              </v:shape>
            </v:group>
            <v:group style="position:absolute;left:4706;top:35;width:234;height:258" coordorigin="4706,35" coordsize="234,258">
              <v:shape style="position:absolute;left:4706;top:35;width:234;height:258" coordorigin="4706,35" coordsize="234,258" path="m4706,35l4940,35,4940,293,4706,293,4706,35xe" filled="t" fillcolor="#FFFFFF" stroked="f">
                <v:path arrowok="t"/>
                <v:fill type="solid"/>
              </v:shape>
            </v:group>
            <v:group style="position:absolute;left:4731;top:69;width:175;height:177" coordorigin="4731,69" coordsize="175,177">
              <v:shape style="position:absolute;left:4731;top:69;width:175;height:177" coordorigin="4731,69" coordsize="175,177" path="m4762,80l4731,117,4791,166,4742,226,4767,246,4815,186,4892,186,4846,148,4862,128,4822,128,4762,80xe" filled="t" fillcolor="#939598" stroked="f">
                <v:path arrowok="t"/>
                <v:fill type="solid"/>
              </v:shape>
              <v:shape style="position:absolute;left:4731;top:69;width:175;height:177" coordorigin="4731,69" coordsize="175,177" path="m4892,186l4815,186,4875,235,4906,197,4892,186xe" filled="t" fillcolor="#939598" stroked="f">
                <v:path arrowok="t"/>
                <v:fill type="solid"/>
              </v:shape>
              <v:shape style="position:absolute;left:4731;top:69;width:175;height:177" coordorigin="4731,69" coordsize="175,177" path="m4871,69l4822,128,4862,128,4895,88,4871,69xe" filled="t" fillcolor="#939598" stroked="f">
                <v:path arrowok="t"/>
                <v:fill type="solid"/>
              </v:shape>
            </v:group>
            <v:group style="position:absolute;left:4731;top:69;width:175;height:177" coordorigin="4731,69" coordsize="175,177">
              <v:shape style="position:absolute;left:4731;top:69;width:175;height:177" coordorigin="4731,69" coordsize="175,177" path="m4875,235l4906,197,4846,148,4895,88,4871,69,4822,128,4762,80,4731,117,4791,166,4742,226,4767,246,4815,186,4875,235xe" filled="f" stroked="t" strokeweight=".5669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1.661301pt;margin-top:-.370443pt;width:15.9548pt;height:17.1615pt;mso-position-horizontal-relative:page;mso-position-vertical-relative:paragraph;z-index:-7554" coordorigin="4233,-7" coordsize="319,343">
            <v:group style="position:absolute;left:4276;top:35;width:234;height:258" coordorigin="4276,35" coordsize="234,258">
              <v:shape style="position:absolute;left:4276;top:35;width:234;height:258" coordorigin="4276,35" coordsize="234,258" path="m4276,35l4510,35,4510,293,4276,293,4276,35xe" filled="f" stroked="t" strokeweight="4.252pt" strokecolor="#A7A9AC">
                <v:path arrowok="t"/>
              </v:shape>
            </v:group>
            <v:group style="position:absolute;left:4276;top:35;width:234;height:258" coordorigin="4276,35" coordsize="234,258">
              <v:shape style="position:absolute;left:4276;top:35;width:234;height:258" coordorigin="4276,35" coordsize="234,258" path="m4276,35l4510,35,4510,293,4276,293,4276,35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168.406296pt;margin-top:-.370443pt;width:15.9548pt;height:17.1615pt;mso-position-horizontal-relative:page;mso-position-vertical-relative:paragraph;z-index:-7553" coordorigin="3368,-7" coordsize="319,343">
            <v:group style="position:absolute;left:3411;top:35;width:234;height:258" coordorigin="3411,35" coordsize="234,258">
              <v:shape style="position:absolute;left:3411;top:35;width:234;height:258" coordorigin="3411,35" coordsize="234,258" path="m3411,35l3645,35,3645,293,3411,293,3411,35xe" filled="f" stroked="t" strokeweight="4.252pt" strokecolor="#A7A9AC">
                <v:path arrowok="t"/>
              </v:shape>
            </v:group>
            <v:group style="position:absolute;left:3411;top:35;width:234;height:258" coordorigin="3411,35" coordsize="234,258">
              <v:shape style="position:absolute;left:3411;top:35;width:234;height:258" coordorigin="3411,35" coordsize="234,258" path="m3411,35l3645,35,3645,293,3411,293,3411,35xe" filled="t" fillcolor="#FFFFFF" stroked="f">
                <v:path arrowok="t"/>
                <v:fill type="solid"/>
              </v:shape>
            </v:group>
            <v:group style="position:absolute;left:3427;top:71;width:190;height:184" coordorigin="3427,71" coordsize="190,184">
              <v:shape style="position:absolute;left:3427;top:71;width:190;height:184" coordorigin="3427,71" coordsize="190,184" path="m3470,162l3427,187,3482,238,3486,240,3488,243,3495,250,3496,253,3502,254,3504,251,3505,249,3508,246,3538,211,3508,211,3499,208,3491,198,3478,177,3470,163,3470,162xe" filled="t" fillcolor="#939598" stroked="f">
                <v:path arrowok="t"/>
                <v:fill type="solid"/>
              </v:shape>
              <v:shape style="position:absolute;left:3427;top:71;width:190;height:184" coordorigin="3427,71" coordsize="190,184" path="m3617,71l3571,116,3532,166,3517,198,3508,211,3538,211,3549,199,3551,196,3554,195,3613,138,3617,135,3617,71xe" filled="t" fillcolor="#939598" stroked="f">
                <v:path arrowok="t"/>
                <v:fill type="solid"/>
              </v:shape>
            </v:group>
            <v:group style="position:absolute;left:3427;top:71;width:190;height:184" coordorigin="3427,71" coordsize="190,184">
              <v:shape style="position:absolute;left:3427;top:71;width:190;height:184" coordorigin="3427,71" coordsize="190,184" path="m3470,162l3427,187,3482,238,3486,240,3488,243,3491,246,3495,250,3496,253,3502,254,3504,251,3505,249,3508,246,3549,199,3551,196,3554,195,3557,191,3613,138,3617,135,3617,131,3617,71,3603,82,3587,99,3543,150,3517,198,3508,211,3499,208,3491,198,3478,177,3470,163,3470,162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47.346893pt;margin-top:-.370443pt;width:15.9545pt;height:17.1615pt;mso-position-horizontal-relative:page;mso-position-vertical-relative:paragraph;z-index:-7552" coordorigin="2947,-7" coordsize="319,343">
            <v:group style="position:absolute;left:2989;top:35;width:234;height:258" coordorigin="2989,35" coordsize="234,258">
              <v:shape style="position:absolute;left:2989;top:35;width:234;height:258" coordorigin="2989,35" coordsize="234,258" path="m2989,35l3224,35,3224,293,2989,293,2989,35xe" filled="f" stroked="t" strokeweight="4.252pt" strokecolor="#A7A9AC">
                <v:path arrowok="t"/>
              </v:shape>
            </v:group>
            <v:group style="position:absolute;left:2989;top:35;width:234;height:258" coordorigin="2989,35" coordsize="234,258">
              <v:shape style="position:absolute;left:2989;top:35;width:234;height:258" coordorigin="2989,35" coordsize="234,258" path="m2989,35l3224,35,3224,293,2989,293,2989,35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189.6315pt;margin-top:-.370443pt;width:16.2474pt;height:17.1615pt;mso-position-horizontal-relative:page;mso-position-vertical-relative:paragraph;z-index:-7551" coordorigin="3793,-7" coordsize="325,343">
            <v:group style="position:absolute;left:3841;top:35;width:234;height:258" coordorigin="3841,35" coordsize="234,258">
              <v:shape style="position:absolute;left:3841;top:35;width:234;height:258" coordorigin="3841,35" coordsize="234,258" path="m3841,35l4075,35,4075,293,3841,293,3841,35xe" filled="f" stroked="t" strokeweight="4.252pt" strokecolor="#A7A9AC">
                <v:path arrowok="t"/>
              </v:shape>
            </v:group>
            <v:group style="position:absolute;left:3841;top:35;width:234;height:258" coordorigin="3841,35" coordsize="234,258">
              <v:shape style="position:absolute;left:3841;top:35;width:234;height:258" coordorigin="3841,35" coordsize="234,258" path="m3841,35l4075,35,4075,293,3841,293,3841,35xe" filled="t" fillcolor="#FFFFFF" stroked="f">
                <v:path arrowok="t"/>
                <v:fill type="solid"/>
              </v:shape>
            </v:group>
            <v:group style="position:absolute;left:3835;top:38;width:212;height:215" coordorigin="3835,38" coordsize="212,215">
              <v:shape style="position:absolute;left:3835;top:38;width:212;height:215" coordorigin="3835,38" coordsize="212,215" path="m3973,224l3891,224,3908,225,3924,240,3930,250,3943,254,3951,253,3956,242,3956,239,3962,232,3968,227,3973,225,3973,224xe" filled="t" fillcolor="#939598" stroked="f">
                <v:path arrowok="t"/>
                <v:fill type="solid"/>
              </v:shape>
              <v:shape style="position:absolute;left:3835;top:38;width:212;height:215" coordorigin="3835,38" coordsize="212,215" path="m3880,65l3875,67,3869,72,3861,85,3865,95,3865,117,3843,133,3836,139,3835,149,3837,156,3845,163,3857,170,3867,187,3868,195,3861,211,3857,216,3874,229,3878,230,3882,229,3891,224,3973,224,3972,223,3963,214,3956,208,3957,208,3895,189,3882,146,3884,127,3891,114,3905,100,3922,91,3940,88,4021,88,4023,85,4021,79,4017,76,3991,76,3978,73,3891,73,3880,65xe" filled="t" fillcolor="#939598" stroked="f">
                <v:path arrowok="t"/>
                <v:fill type="solid"/>
              </v:shape>
              <v:shape style="position:absolute;left:3835;top:38;width:212;height:215" coordorigin="3835,38" coordsize="212,215" path="m3958,207l3952,208,3957,208,3958,207xe" filled="t" fillcolor="#939598" stroked="f">
                <v:path arrowok="t"/>
                <v:fill type="solid"/>
              </v:shape>
              <v:shape style="position:absolute;left:3835;top:38;width:212;height:215" coordorigin="3835,38" coordsize="212,215" path="m4021,88l3940,88,3958,90,3975,98,4002,156,4002,162,3998,167,3999,169,4011,181,4015,185,4016,185,4038,164,4041,162,4046,156,4047,144,4043,135,4030,135,4015,114,4012,102,4021,88xe" filled="t" fillcolor="#939598" stroked="f">
                <v:path arrowok="t"/>
                <v:fill type="solid"/>
              </v:shape>
              <v:shape style="position:absolute;left:3835;top:38;width:212;height:215" coordorigin="3835,38" coordsize="212,215" path="m4040,130l4030,135,4043,135,4040,130xe" filled="t" fillcolor="#939598" stroked="f">
                <v:path arrowok="t"/>
                <v:fill type="solid"/>
              </v:shape>
              <v:shape style="position:absolute;left:3835;top:38;width:212;height:215" coordorigin="3835,38" coordsize="212,215" path="m4007,65l3994,70,3991,76,4017,76,4012,72,4007,65xe" filled="t" fillcolor="#939598" stroked="f">
                <v:path arrowok="t"/>
                <v:fill type="solid"/>
              </v:shape>
              <v:shape style="position:absolute;left:3835;top:38;width:212;height:215" coordorigin="3835,38" coordsize="212,215" path="m3956,56l3927,56,3923,61,3909,71,3891,73,3978,73,3972,71,3960,65,3956,56xe" filled="t" fillcolor="#939598" stroked="f">
                <v:path arrowok="t"/>
                <v:fill type="solid"/>
              </v:shape>
              <v:shape style="position:absolute;left:3835;top:38;width:212;height:215" coordorigin="3835,38" coordsize="212,215" path="m3932,38l3925,58,3927,56,3956,56,3955,54,3955,51,3950,44,3932,38xe" filled="t" fillcolor="#939598" stroked="f">
                <v:path arrowok="t"/>
                <v:fill type="solid"/>
              </v:shape>
            </v:group>
            <v:group style="position:absolute;left:3899;top:111;width:168;height:168" coordorigin="3899,111" coordsize="168,168">
              <v:shape style="position:absolute;left:3899;top:111;width:168;height:168" coordorigin="3899,111" coordsize="168,168" path="m4009,191l3954,191,3963,200,3969,207,4022,260,4033,270,4042,278,4057,275,4063,266,4049,266,4038,259,4044,248,4050,246,4064,246,4059,242,4030,213,4012,195,4009,191xe" filled="t" fillcolor="#939598" stroked="f">
                <v:path arrowok="t"/>
                <v:fill type="solid"/>
              </v:shape>
              <v:shape style="position:absolute;left:3899;top:111;width:168;height:168" coordorigin="3899,111" coordsize="168,168" path="m4064,246l4050,246,4054,250,4057,259,4054,263,4049,266,4063,266,4067,260,4067,250,4064,246xe" filled="t" fillcolor="#939598" stroked="f">
                <v:path arrowok="t"/>
                <v:fill type="solid"/>
              </v:shape>
              <v:shape style="position:absolute;left:3899;top:111;width:168;height:168" coordorigin="3899,111" coordsize="168,168" path="m3899,142l3937,192,3952,193,3954,191,4009,191,4002,184,3999,181,3983,166,3982,162,3936,162,3928,160,3913,145,3899,142xe" filled="t" fillcolor="#939598" stroked="f">
                <v:path arrowok="t"/>
                <v:fill type="solid"/>
              </v:shape>
              <v:shape style="position:absolute;left:3899;top:111;width:168;height:168" coordorigin="3899,111" coordsize="168,168" path="m3967,117l3928,117,3930,119,3947,136,3950,139,3952,140,3953,147,3948,150,3945,154,3936,162,3982,162,3982,161,3988,148,3975,124,3968,118,3967,117xe" filled="t" fillcolor="#939598" stroked="f">
                <v:path arrowok="t"/>
                <v:fill type="solid"/>
              </v:shape>
              <v:shape style="position:absolute;left:3899;top:111;width:168;height:168" coordorigin="3899,111" coordsize="168,168" path="m3933,111l3933,112,3926,114,3927,118,3928,117,3967,117,3954,112,3948,111,3933,111xe" filled="t" fillcolor="#939598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254.085403pt;margin-top:-.370443pt;width:15.9549pt;height:17.1615pt;mso-position-horizontal-relative:page;mso-position-vertical-relative:paragraph;z-index:-7550" coordorigin="5082,-7" coordsize="319,343">
            <v:group style="position:absolute;left:5124;top:35;width:234;height:258" coordorigin="5124,35" coordsize="234,258">
              <v:shape style="position:absolute;left:5124;top:35;width:234;height:258" coordorigin="5124,35" coordsize="234,258" path="m5124,35l5358,35,5358,293,5124,293,5124,35xe" filled="f" stroked="t" strokeweight="4.252pt" strokecolor="#A7A9AC">
                <v:path arrowok="t"/>
              </v:shape>
            </v:group>
            <v:group style="position:absolute;left:5124;top:35;width:234;height:258" coordorigin="5124,35" coordsize="234,258">
              <v:shape style="position:absolute;left:5124;top:35;width:234;height:258" coordorigin="5124,35" coordsize="234,258" path="m5124,35l5358,35,5358,293,5124,293,5124,35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-1"/>
          <w:sz w:val="25"/>
          <w:szCs w:val="25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-1"/>
          <w:sz w:val="25"/>
          <w:szCs w:val="25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80"/>
          <w:position w:val="0"/>
          <w:sz w:val="16"/>
          <w:szCs w:val="16"/>
        </w:rPr>
        <w:t>N/A</w:t>
      </w:r>
      <w:r>
        <w:rPr>
          <w:rFonts w:ascii="Showcard Gothic" w:hAnsi="Showcard Gothic" w:cs="Showcard Gothic" w:eastAsia="Showcard Gothic"/>
          <w:b w:val="0"/>
          <w:bCs w:val="0"/>
          <w:color w:val="000000"/>
          <w:spacing w:val="0"/>
          <w:w w:val="100"/>
          <w:position w:val="0"/>
          <w:sz w:val="16"/>
          <w:szCs w:val="16"/>
        </w:rPr>
      </w:r>
    </w:p>
    <w:p>
      <w:pPr>
        <w:spacing w:line="120" w:lineRule="exact" w:before="1"/>
        <w:rPr>
          <w:sz w:val="12"/>
          <w:szCs w:val="12"/>
        </w:rPr>
      </w:pPr>
      <w:r>
        <w:rPr/>
        <w:br w:type="column"/>
      </w:r>
      <w:r>
        <w:rPr>
          <w:sz w:val="12"/>
          <w:szCs w:val="12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line="246" w:lineRule="exact"/>
        <w:ind w:right="515"/>
        <w:jc w:val="center"/>
      </w:pPr>
      <w:r>
        <w:rPr/>
        <w:pict>
          <v:group style="position:absolute;margin-left:539.71875pt;margin-top:-.665963pt;width:18.2923pt;height:19.5939pt;mso-position-horizontal-relative:page;mso-position-vertical-relative:paragraph;z-index:-7569" coordorigin="10794,-13" coordsize="366,392">
            <v:group style="position:absolute;left:10851;top:43;width:252;height:278" coordorigin="10851,43" coordsize="252,278">
              <v:shape style="position:absolute;left:10851;top:43;width:252;height:278" coordorigin="10851,43" coordsize="252,278" path="m10851,43l11104,43,11104,322,10851,322,10851,43xe" filled="f" stroked="t" strokeweight="5.6693pt" strokecolor="#A7A9AC">
                <v:path arrowok="t"/>
              </v:shape>
            </v:group>
            <v:group style="position:absolute;left:10851;top:43;width:252;height:278" coordorigin="10851,43" coordsize="252,278">
              <v:shape style="position:absolute;left:10851;top:43;width:252;height:278" coordorigin="10851,43" coordsize="252,278" path="m10851,43l11104,43,11104,322,10851,322,10851,43xe" filled="t" fillcolor="#FFFFFF" stroked="f">
                <v:path arrowok="t"/>
                <v:fill type="solid"/>
              </v:shape>
            </v:group>
            <v:group style="position:absolute;left:10878;top:79;width:189;height:191" coordorigin="10878,79" coordsize="189,191">
              <v:shape style="position:absolute;left:10878;top:79;width:189;height:191" coordorigin="10878,79" coordsize="189,191" path="m10911,91l10878,132,10943,185,10890,249,10916,271,10969,206,11052,206,11002,165,11019,144,10976,144,10911,91xe" filled="t" fillcolor="#D1D3D4" stroked="f">
                <v:path arrowok="t"/>
                <v:fill type="solid"/>
              </v:shape>
              <v:shape style="position:absolute;left:10878;top:79;width:189;height:191" coordorigin="10878,79" coordsize="189,191" path="m11052,206l10969,206,11033,259,11067,218,11052,206xe" filled="t" fillcolor="#D1D3D4" stroked="f">
                <v:path arrowok="t"/>
                <v:fill type="solid"/>
              </v:shape>
              <v:shape style="position:absolute;left:10878;top:79;width:189;height:191" coordorigin="10878,79" coordsize="189,191" path="m11028,79l10976,144,11019,144,11055,101,11028,79xe" filled="t" fillcolor="#D1D3D4" stroked="f">
                <v:path arrowok="t"/>
                <v:fill type="solid"/>
              </v:shape>
            </v:group>
            <v:group style="position:absolute;left:10878;top:79;width:189;height:191" coordorigin="10878,79" coordsize="189,191">
              <v:shape style="position:absolute;left:10878;top:79;width:189;height:191" coordorigin="10878,79" coordsize="189,191" path="m11033,259l11067,218,11002,165,11055,101,11028,79,10976,144,10911,91,10878,132,10943,185,10890,249,10916,271,10969,206,11033,259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15.182678pt;margin-top:-.276462pt;width:18.2923pt;height:19.5942pt;mso-position-horizontal-relative:page;mso-position-vertical-relative:paragraph;z-index:-7568" coordorigin="10304,-6" coordsize="366,392">
            <v:group style="position:absolute;left:10360;top:51;width:252;height:278" coordorigin="10360,51" coordsize="252,278">
              <v:shape style="position:absolute;left:10360;top:51;width:252;height:278" coordorigin="10360,51" coordsize="252,278" path="m10360,51l10613,51,10613,330,10360,330,10360,51xe" filled="f" stroked="t" strokeweight="5.6693pt" strokecolor="#A7A9AC">
                <v:path arrowok="t"/>
              </v:shape>
            </v:group>
            <v:group style="position:absolute;left:10360;top:51;width:252;height:278" coordorigin="10360,51" coordsize="252,278">
              <v:shape style="position:absolute;left:10360;top:51;width:252;height:278" coordorigin="10360,51" coordsize="252,278" path="m10360,51l10613,51,10613,330,10360,330,10360,51xe" filled="t" fillcolor="#FFFFFF" stroked="f">
                <v:path arrowok="t"/>
                <v:fill type="solid"/>
              </v:shape>
            </v:group>
            <v:group style="position:absolute;left:10378;top:90;width:205;height:198" coordorigin="10378,90" coordsize="205,198">
              <v:shape style="position:absolute;left:10378;top:90;width:205;height:198" coordorigin="10378,90" coordsize="205,198" path="m10425,188l10378,215,10438,269,10441,273,10444,275,10451,283,10453,286,10459,288,10461,284,10462,282,10465,279,10501,238,10460,238,10452,233,10445,224,10433,204,10425,189,10425,188xe" filled="t" fillcolor="#D1D3D4" stroked="f">
                <v:path arrowok="t"/>
                <v:fill type="solid"/>
              </v:shape>
              <v:shape style="position:absolute;left:10378;top:90;width:205;height:198" coordorigin="10378,90" coordsize="205,198" path="m10583,90l10539,132,10500,179,10470,234,10460,238,10501,238,10509,228,10512,225,10515,223,10578,162,10583,159,10583,90xe" filled="t" fillcolor="#D1D3D4" stroked="f">
                <v:path arrowok="t"/>
                <v:fill type="solid"/>
              </v:shape>
            </v:group>
            <v:group style="position:absolute;left:10378;top:90;width:205;height:198" coordorigin="10378,90" coordsize="205,198">
              <v:shape style="position:absolute;left:10378;top:90;width:205;height:198" coordorigin="10378,90" coordsize="205,198" path="m10425,188l10378,215,10438,269,10441,273,10444,275,10447,279,10451,283,10453,286,10459,288,10461,284,10462,282,10465,279,10509,228,10512,225,10515,223,10518,220,10578,162,10583,159,10583,155,10583,90,10570,100,10553,117,10513,162,10479,215,10470,234,10460,238,10452,233,10445,224,10433,204,10425,189,10425,188xe" filled="f" stroked="t" strokeweight=".216pt" strokecolor="#D1D3D4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100"/>
        </w:rPr>
        <w:t>¿Cuenta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con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se</w:t>
      </w:r>
      <w:r>
        <w:rPr>
          <w:b w:val="0"/>
          <w:bCs w:val="0"/>
          <w:color w:val="231F20"/>
          <w:spacing w:val="9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vicio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spacing w:line="225" w:lineRule="exact"/>
        <w:ind w:right="515"/>
        <w:jc w:val="center"/>
      </w:pP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limpieza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pa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M</w:t>
      </w:r>
      <w:r>
        <w:rPr>
          <w:b w:val="0"/>
          <w:bCs w:val="0"/>
          <w:color w:val="231F20"/>
          <w:spacing w:val="-1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C?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after="0" w:line="225" w:lineRule="exact"/>
        <w:jc w:val="center"/>
        <w:sectPr>
          <w:type w:val="continuous"/>
          <w:pgSz w:w="12240" w:h="15840"/>
          <w:pgMar w:top="1020" w:bottom="280" w:left="720" w:right="680"/>
          <w:cols w:num="2" w:equalWidth="0">
            <w:col w:w="4639" w:space="1519"/>
            <w:col w:w="4682"/>
          </w:cols>
        </w:sectPr>
      </w:pPr>
    </w:p>
    <w:p>
      <w:pPr>
        <w:spacing w:line="130" w:lineRule="exact" w:before="1"/>
        <w:rPr>
          <w:sz w:val="13"/>
          <w:szCs w:val="13"/>
        </w:rPr>
      </w:pPr>
      <w:r>
        <w:rPr/>
        <w:pict>
          <v:group style="position:absolute;margin-left:103.368752pt;margin-top:36.162811pt;width:67.5204pt;height:22.821375pt;mso-position-horizontal-relative:page;mso-position-vertical-relative:page;z-index:-7504" coordorigin="2067,723" coordsize="1350,456">
            <v:group style="position:absolute;left:2073;top:731;width:677;height:439" coordorigin="2073,731" coordsize="677,439">
              <v:shape style="position:absolute;left:2073;top:731;width:677;height:439" coordorigin="2073,731" coordsize="677,439" path="m2221,734l2073,735,2073,1161,2074,1161,2076,1169,2238,1169,2240,1110,2240,1016,2240,977,2239,927,2246,914,2481,914,2386,842,2378,833,2367,828,2358,821,2357,820,2350,813,2346,809,2327,797,2314,788,2258,748,2258,748,2257,748,2256,747,2256,747,2254,745,2241,734,2221,73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749,1114l2508,1114,2519,1121,2548,1147,2564,1159,2583,1168,2747,1168,2748,1159,2748,1148,2749,1133,2749,111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481,914l2246,914,2255,922,2262,927,2279,939,2280,939,2314,966,2332,980,2349,994,2379,1016,2396,1031,2434,1055,2443,1062,2451,1074,2463,1080,2502,1110,2514,1120,2508,1114,2749,1114,2749,1097,2749,1080,2750,1055,2750,986,2572,986,2570,981,2566,979,2564,977,2549,966,2481,91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576,731l2576,784,2576,939,2576,952,2576,968,2575,977,2572,986,2750,986,2749,914,2749,809,2749,784,2749,752,2747,737,2740,733,2719,733,2576,733,2576,731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739,733l2719,733,2740,733,2739,733xe" filled="t" fillcolor="#231F20" stroked="f">
                <v:path arrowok="t"/>
                <v:fill type="solid"/>
              </v:shape>
            </v:group>
            <v:group style="position:absolute;left:2823;top:729;width:589;height:445" coordorigin="2823,729" coordsize="589,445">
              <v:shape style="position:absolute;left:2823;top:729;width:589;height:445" coordorigin="2823,729" coordsize="589,445" path="m2898,729l2825,732,2823,1168,2834,1171,2853,1173,2876,1174,2902,1174,2964,1173,3359,1173,3412,1152,3411,1131,3411,1123,3411,1116,3412,1108,3411,1091,3400,1087,3252,1087,3071,1087,3008,1085,2999,1044,3000,1018,3001,999,3013,994,3035,992,3062,991,3399,991,3407,990,3410,981,3410,979,3410,972,3411,953,3410,929,3407,916,3402,908,3187,908,3049,908,3001,870,3000,844,3001,823,3081,818,3375,817,3383,817,3412,775,3411,751,3408,734,3400,732,3382,730,3381,730,3266,730,2965,730,2898,729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59,1173l2964,1173,3176,1174,3346,1173,3359,1173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98,1086l3252,1087,3400,1087,3398,1086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99,991l3062,991,3085,992,3287,992,3356,993,3378,993,3395,992,3399,991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81,907l3187,908,3402,908,3401,907,3381,907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75,817l3160,817,3299,818,3346,818,3366,818,3375,817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30,729l3266,730,3381,730,3357,729,3330,729xe" filled="t" fillcolor="#231F20" stroked="f">
                <v:path arrowok="t"/>
                <v:fill type="solid"/>
              </v:shape>
            </v:group>
            <v:group style="position:absolute;left:2830;top:734;width:578;height:434" coordorigin="2830,734" coordsize="578,434">
              <v:shape style="position:absolute;left:2830;top:734;width:578;height:434" coordorigin="2830,734" coordsize="578,434" path="m3176,734l2921,735,2853,736,2830,803,2830,897,2830,937,2830,1000,2831,1047,2831,1102,2830,1128,2830,1148,2832,1160,2838,1166,2851,1168,3067,1168,3334,1168,3400,1166,3406,1125,3407,1102,3402,1092,3393,1091,3157,1091,3061,1091,3000,1088,2994,1082,2996,1076,2996,1066,2996,1000,3062,991,3139,989,3395,988,3399,988,3406,987,3407,979,3407,960,3407,940,3407,919,3407,916,3401,915,3397,915,3089,915,3028,915,2995,850,2995,827,3083,809,3393,809,3405,808,3407,808,3406,775,3406,764,3406,750,3406,739,3397,735,3365,735,3176,734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84,1090l3157,1091,3393,1091,3384,1090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407,986l3406,987,3406,988,3407,986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21,913l3089,915,3397,915,3392,915,3378,914,3362,914,3321,913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407,808l3405,808,3407,813,3407,808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93,809l3083,809,3295,810,3375,809,3388,809,3393,809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96,735l3365,735,3397,735,3396,735xe" filled="t" fillcolor="#231F20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6.852402pt;margin-top:31.784599pt;width:39.2038pt;height:26.420314pt;mso-position-horizontal-relative:page;mso-position-vertical-relative:page;z-index:-7503" coordorigin="937,636" coordsize="784,528">
            <v:shape style="position:absolute;left:937;top:636;width:784;height:528" coordorigin="937,636" coordsize="784,528" path="m1450,1069l1020,1069,1215,1071,1221,1088,1230,1094,1240,1099,1254,1111,1272,1125,1292,1138,1308,1148,1323,1157,1333,1164,1344,1164,1360,1151,1414,1097,1420,1092,1425,1090,1432,1081,1435,1074,1438,1069,1450,1069xe" filled="t" fillcolor="#231F20" stroked="f">
              <v:path arrowok="t"/>
              <v:fill type="solid"/>
            </v:shape>
            <v:shape style="position:absolute;left:937;top:636;width:784;height:528" coordorigin="937,636" coordsize="784,528" path="m942,1062l937,1066,950,1068,973,1069,999,1069,1020,1069,1450,1069,1719,1068,1719,1065,942,1065,942,1062xe" filled="t" fillcolor="#231F20" stroked="f">
              <v:path arrowok="t"/>
              <v:fill type="solid"/>
            </v:shape>
            <v:shape style="position:absolute;left:937;top:636;width:784;height:528" coordorigin="937,636" coordsize="784,528" path="m1719,1068l1498,1068,1639,1069,1699,1069,1719,1069,1719,1068xe" filled="t" fillcolor="#231F20" stroked="f">
              <v:path arrowok="t"/>
              <v:fill type="solid"/>
            </v:shape>
            <v:shape style="position:absolute;left:937;top:636;width:784;height:528" coordorigin="937,636" coordsize="784,528" path="m1085,1025l1062,1026,1044,1028,1032,1032,1027,1032,1021,1034,1002,1041,996,1043,992,1043,951,1056,950,1057,949,1058,942,1065,1719,1065,1721,1058,1707,1051,1685,1045,1663,1039,1652,1034,1645,1034,1637,1032,1631,1029,1627,1026,1620,1025,1546,1025,1538,1025,1132,1025,1085,1025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46,1031l1645,1034,1652,1034,1646,1031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13,1025l1570,1025,1546,1025,1620,1025,1613,1025xe" filled="t" fillcolor="#231F20" stroked="f">
              <v:path arrowok="t"/>
              <v:fill type="solid"/>
            </v:shape>
            <v:shape style="position:absolute;left:937;top:636;width:784;height:528" coordorigin="937,636" coordsize="784,528" path="m1256,708l1247,713,1239,721,1212,743,1198,757,1176,785,1168,794,1155,806,1139,823,1123,843,1111,855,1098,870,1084,891,1074,905,1069,916,1071,928,1080,942,1105,973,1118,988,1133,1005,1145,1016,1149,1017,1148,1019,1148,1025,1132,1025,1538,1025,1524,1025,1508,1022,1505,1019,1507,1017,1510,1015,1597,953,1602,951,1603,951,1609,944,1610,943,1618,937,1620,936,1623,934,1638,922,1637,916,1624,907,1614,899,1605,899,1595,890,1570,874,1573,874,1568,869,1549,853,1521,830,1508,820,1496,808,1481,794,1462,773,1460,771,1457,767,1444,751,1434,741,1424,730,1410,711,1410,710,1255,710,1256,708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03,951l1602,951,1602,951,1603,951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10,896l1605,899,1614,899,1610,896xe" filled="t" fillcolor="#231F20" stroked="f">
              <v:path arrowok="t"/>
              <v:fill type="solid"/>
            </v:shape>
            <v:shape style="position:absolute;left:937;top:636;width:784;height:528" coordorigin="937,636" coordsize="784,528" path="m1573,874l1570,874,1574,874,1573,874xe" filled="t" fillcolor="#231F20" stroked="f">
              <v:path arrowok="t"/>
              <v:fill type="solid"/>
            </v:shape>
            <v:shape style="position:absolute;left:937;top:636;width:784;height:528" coordorigin="937,636" coordsize="784,528" path="m1366,646l1336,646,1332,648,1318,658,1304,668,1294,676,1277,688,1264,699,1255,710,1410,710,1407,706,1404,704,1398,695,1399,694,1395,689,1366,646xe" filled="t" fillcolor="#231F20" stroked="f">
              <v:path arrowok="t"/>
              <v:fill type="solid"/>
            </v:shape>
            <v:shape style="position:absolute;left:937;top:636;width:784;height:528" coordorigin="937,636" coordsize="784,528" path="m1347,636l1346,638,1335,646,1336,646,1366,646,1360,636,1347,636xe" filled="t" fillcolor="#231F20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91.013878pt;margin-top:36.7248pt;width:8.620281pt;height:21.741173pt;mso-position-horizontal-relative:page;mso-position-vertical-relative:page;z-index:-7502" coordorigin="1820,734" coordsize="172,435">
            <v:shape style="position:absolute;left:1820;top:734;width:172;height:435" coordorigin="1820,734" coordsize="172,435" path="m1822,734l1821,754,1820,774,1820,815,1821,855,1821,1167,1837,1168,1856,1169,1875,1169,1896,1169,1989,1168,1990,1159,1991,1143,1992,1124,1992,1101,1992,1000,1991,962,1992,920,1992,855,1993,838,1993,798,1992,779,1992,760,1991,741,1822,734xe" filled="t" fillcolor="#231F20" stroked="f">
              <v:path arrowok="t"/>
              <v:fill type="solid"/>
            </v:shape>
            <w10:wrap type="none"/>
          </v:group>
        </w:pict>
      </w:r>
      <w:r>
        <w:rPr>
          <w:sz w:val="13"/>
          <w:szCs w:val="13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tabs>
          <w:tab w:pos="4710" w:val="left" w:leader="none"/>
          <w:tab w:pos="10670" w:val="left" w:leader="none"/>
        </w:tabs>
        <w:spacing w:before="78"/>
        <w:ind w:left="134" w:right="0"/>
        <w:jc w:val="left"/>
      </w:pPr>
      <w:r>
        <w:rPr>
          <w:b w:val="0"/>
          <w:bCs w:val="0"/>
          <w:color w:val="FFFFFF"/>
        </w:rPr>
      </w:r>
      <w:r>
        <w:rPr>
          <w:b w:val="0"/>
          <w:bCs w:val="0"/>
          <w:color w:val="FFFFFF"/>
          <w:highlight w:val="lightGray"/>
        </w:rPr>
        <w:t> </w:t>
      </w:r>
      <w:r>
        <w:rPr>
          <w:b w:val="0"/>
          <w:bCs w:val="0"/>
          <w:color w:val="FFFFFF"/>
          <w:highlight w:val="lightGray"/>
        </w:rPr>
        <w:tab/>
      </w:r>
      <w:r>
        <w:rPr>
          <w:b w:val="0"/>
          <w:bCs w:val="0"/>
          <w:color w:val="FFFFFF"/>
          <w:spacing w:val="0"/>
          <w:w w:val="100"/>
          <w:highlight w:val="lightGray"/>
        </w:rPr>
        <w:t>Obse</w:t>
      </w:r>
      <w:r>
        <w:rPr>
          <w:b w:val="0"/>
          <w:bCs w:val="0"/>
          <w:color w:val="FFFFFF"/>
          <w:spacing w:val="9"/>
          <w:w w:val="100"/>
          <w:highlight w:val="lightGray"/>
        </w:rPr>
        <w:t>r</w:t>
      </w:r>
      <w:r>
        <w:rPr>
          <w:b w:val="0"/>
          <w:bCs w:val="0"/>
          <w:color w:val="FFFFFF"/>
          <w:spacing w:val="-5"/>
          <w:w w:val="100"/>
          <w:highlight w:val="lightGray"/>
        </w:rPr>
        <w:t>v</w:t>
      </w:r>
      <w:r>
        <w:rPr>
          <w:b w:val="0"/>
          <w:bCs w:val="0"/>
          <w:color w:val="FFFFFF"/>
          <w:spacing w:val="0"/>
          <w:w w:val="100"/>
          <w:highlight w:val="lightGray"/>
        </w:rPr>
        <w:t>aciones</w:t>
      </w:r>
      <w:r>
        <w:rPr>
          <w:b w:val="0"/>
          <w:bCs w:val="0"/>
          <w:color w:val="FFFFFF"/>
          <w:spacing w:val="0"/>
          <w:w w:val="100"/>
          <w:highlight w:val="lightGray"/>
        </w:rPr>
        <w:t> </w:t>
      </w:r>
      <w:r>
        <w:rPr>
          <w:b w:val="0"/>
          <w:bCs w:val="0"/>
          <w:color w:val="FFFFFF"/>
          <w:spacing w:val="0"/>
          <w:w w:val="100"/>
          <w:highlight w:val="lightGray"/>
        </w:rPr>
        <w:tab/>
      </w:r>
      <w:r>
        <w:rPr>
          <w:b w:val="0"/>
          <w:bCs w:val="0"/>
          <w:color w:val="FFFFFF"/>
          <w:spacing w:val="0"/>
          <w:w w:val="100"/>
        </w:rPr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spacing w:line="192" w:lineRule="auto" w:before="62"/>
        <w:ind w:left="158" w:right="0" w:firstLine="0"/>
        <w:jc w:val="left"/>
      </w:pPr>
      <w:r>
        <w:rPr/>
        <w:pict>
          <v:group style="position:absolute;margin-left:43.858501pt;margin-top:41.483791pt;width:526.1014pt;height:.1pt;mso-position-horizontal-relative:page;mso-position-vertical-relative:paragraph;z-index:-7572" coordorigin="877,830" coordsize="10522,2">
            <v:shape style="position:absolute;left:877;top:830;width:10522;height:2" coordorigin="877,830" coordsize="10522,0" path="m877,830l11399,830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/>
        <w:pict>
          <v:group style="position:absolute;margin-left:43.858501pt;margin-top:59.31369pt;width:526.1014pt;height:.1pt;mso-position-horizontal-relative:page;mso-position-vertical-relative:paragraph;z-index:-7571" coordorigin="877,1186" coordsize="10522,2">
            <v:shape style="position:absolute;left:877;top:1186;width:10522;height:2" coordorigin="877,1186" coordsize="10522,0" path="m877,1186l11399,1186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/>
        <w:pict>
          <v:group style="position:absolute;margin-left:43.858501pt;margin-top:76.979492pt;width:526.1014pt;height:.1pt;mso-position-horizontal-relative:page;mso-position-vertical-relative:paragraph;z-index:-7570" coordorigin="877,1540" coordsize="10522,2">
            <v:shape style="position:absolute;left:877;top:1540;width:10522;height:2" coordorigin="877,1540" coordsize="10522,0" path="m877,1540l11399,1540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b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l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-8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,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l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l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y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f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l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q</w:t>
      </w:r>
      <w:r>
        <w:rPr>
          <w:b w:val="0"/>
          <w:bCs w:val="0"/>
          <w:color w:val="231F20"/>
          <w:spacing w:val="-3"/>
          <w:w w:val="100"/>
        </w:rPr>
        <w:t>u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q</w:t>
      </w:r>
      <w:r>
        <w:rPr>
          <w:b w:val="0"/>
          <w:bCs w:val="0"/>
          <w:color w:val="231F20"/>
          <w:spacing w:val="-3"/>
          <w:w w:val="100"/>
        </w:rPr>
        <w:t>u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u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u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ó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0"/>
          <w:w w:val="100"/>
        </w:rPr>
        <w:t>.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u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b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l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j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-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p</w:t>
      </w:r>
      <w:r>
        <w:rPr>
          <w:b w:val="0"/>
          <w:bCs w:val="0"/>
          <w:color w:val="231F20"/>
          <w:spacing w:val="-3"/>
          <w:w w:val="100"/>
        </w:rPr>
        <w:t>l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l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u</w:t>
      </w:r>
      <w:r>
        <w:rPr>
          <w:b w:val="0"/>
          <w:bCs w:val="0"/>
          <w:color w:val="231F20"/>
          <w:spacing w:val="-3"/>
          <w:w w:val="100"/>
        </w:rPr>
        <w:t>p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6"/>
          <w:w w:val="100"/>
        </w:rPr>
        <w:t>r</w:t>
      </w:r>
      <w:r>
        <w:rPr>
          <w:b w:val="0"/>
          <w:bCs w:val="0"/>
          <w:color w:val="231F20"/>
          <w:spacing w:val="-3"/>
          <w:w w:val="100"/>
        </w:rPr>
        <w:t>v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ó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0"/>
          <w:w w:val="100"/>
        </w:rPr>
        <w:t>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after="0" w:line="192" w:lineRule="auto"/>
        <w:jc w:val="left"/>
        <w:sectPr>
          <w:type w:val="continuous"/>
          <w:pgSz w:w="12240" w:h="15840"/>
          <w:pgMar w:top="1020" w:bottom="280" w:left="720" w:right="680"/>
        </w:sectPr>
      </w:pPr>
    </w:p>
    <w:p>
      <w:pPr>
        <w:spacing w:line="120" w:lineRule="exact"/>
        <w:rPr>
          <w:sz w:val="12"/>
          <w:szCs w:val="12"/>
        </w:rPr>
      </w:pPr>
      <w:r>
        <w:rPr>
          <w:sz w:val="12"/>
          <w:szCs w:val="12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9"/>
        <w:numPr>
          <w:ilvl w:val="0"/>
          <w:numId w:val="1"/>
        </w:numPr>
        <w:tabs>
          <w:tab w:pos="4426" w:val="left" w:leader="none"/>
        </w:tabs>
        <w:spacing w:before="22"/>
        <w:ind w:left="4426" w:right="0" w:hanging="4139"/>
        <w:jc w:val="left"/>
        <w:rPr>
          <w:rFonts w:ascii="Book Antiqua" w:hAnsi="Book Antiqua" w:cs="Book Antiqua" w:eastAsia="Book Antiqua"/>
          <w:b w:val="0"/>
          <w:bCs w:val="0"/>
        </w:rPr>
      </w:pPr>
      <w:bookmarkStart w:name="Página 9" w:id="11"/>
      <w:bookmarkEnd w:id="11"/>
      <w:r>
        <w:rPr/>
      </w:r>
      <w:bookmarkStart w:name="Página 9" w:id="12"/>
      <w:bookmarkEnd w:id="12"/>
      <w:r>
        <w:rPr>
          <w:rFonts w:ascii="Book Antiqua" w:hAnsi="Book Antiqua" w:cs="Book Antiqua" w:eastAsia="Book Antiqua"/>
          <w:color w:val="FFFFFF"/>
          <w:spacing w:val="0"/>
          <w:w w:val="105"/>
          <w:position w:val="0"/>
        </w:rPr>
        <w:t>Elementos</w:t>
      </w:r>
      <w:r>
        <w:rPr>
          <w:rFonts w:ascii="Book Antiqua" w:hAnsi="Book Antiqua" w:cs="Book Antiqua" w:eastAsia="Book Antiqua"/>
          <w:color w:val="FFFFFF"/>
          <w:spacing w:val="52"/>
          <w:w w:val="105"/>
          <w:position w:val="0"/>
        </w:rPr>
        <w:t> </w:t>
      </w:r>
      <w:r>
        <w:rPr>
          <w:rFonts w:ascii="Book Antiqua" w:hAnsi="Book Antiqua" w:cs="Book Antiqua" w:eastAsia="Book Antiqua"/>
          <w:color w:val="FFFFFF"/>
          <w:spacing w:val="0"/>
          <w:w w:val="105"/>
          <w:position w:val="0"/>
        </w:rPr>
        <w:t>Grácos</w:t>
      </w:r>
      <w:r>
        <w:rPr>
          <w:rFonts w:ascii="Book Antiqua" w:hAnsi="Book Antiqua" w:cs="Book Antiqua" w:eastAsia="Book Antiqua"/>
          <w:b w:val="0"/>
          <w:bCs w:val="0"/>
          <w:color w:val="000000"/>
          <w:spacing w:val="0"/>
          <w:w w:val="100"/>
          <w:position w:val="0"/>
        </w:rPr>
      </w:r>
    </w:p>
    <w:p>
      <w:pPr>
        <w:spacing w:line="180" w:lineRule="exact" w:before="9"/>
        <w:rPr>
          <w:sz w:val="18"/>
          <w:szCs w:val="18"/>
        </w:rPr>
      </w:pPr>
      <w:r>
        <w:rPr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tabs>
          <w:tab w:pos="8517" w:val="left" w:leader="none"/>
        </w:tabs>
        <w:spacing w:before="78"/>
        <w:ind w:left="3179" w:right="0"/>
        <w:jc w:val="left"/>
      </w:pPr>
      <w:r>
        <w:rPr/>
        <w:pict>
          <v:group style="position:absolute;margin-left:42.661152pt;margin-top:-69.905167pt;width:526.5056pt;height:47.5202pt;mso-position-horizontal-relative:page;mso-position-vertical-relative:paragraph;z-index:-7500" coordorigin="853,-1398" coordsize="10530,950">
            <v:group style="position:absolute;left:1539;top:-1391;width:9838;height:938" coordorigin="1539,-1391" coordsize="9838,938">
              <v:shape style="position:absolute;left:1539;top:-1391;width:9838;height:938" coordorigin="1539,-1391" coordsize="9838,938" path="m1539,-453l11378,-453,11378,-1391,1539,-1391,1539,-453xe" filled="t" fillcolor="#939598" stroked="f">
                <v:path arrowok="t"/>
                <v:fill type="solid"/>
              </v:shape>
            </v:group>
            <v:group style="position:absolute;left:859;top:-1392;width:680;height:939" coordorigin="859,-1392" coordsize="680,939">
              <v:shape style="position:absolute;left:859;top:-1392;width:680;height:939" coordorigin="859,-1392" coordsize="680,939" path="m859,-453l1539,-453,1539,-1392,859,-1392,859,-453xe" filled="t" fillcolor="#58595B" stroked="f">
                <v:path arrowok="t"/>
                <v:fill type="solid"/>
              </v:shape>
            </v:group>
            <v:group style="position:absolute;left:859;top:-1392;width:680;height:939" coordorigin="859,-1392" coordsize="680,939">
              <v:shape style="position:absolute;left:859;top:-1392;width:680;height:939" coordorigin="859,-1392" coordsize="680,939" path="m859,-453l1539,-453,1539,-1392,859,-1392,859,-453xe" filled="f" stroked="t" strokeweight=".5669pt" strokecolor="#808285">
                <v:path arrowok="t"/>
              </v:shape>
            </v:group>
            <w10:wrap type="none"/>
          </v:group>
        </w:pict>
      </w:r>
      <w:r>
        <w:rPr/>
        <w:pict>
          <v:shape style="position:absolute;margin-left:57.693501pt;margin-top:-3.871649pt;width:68.36883pt;height:112.64693pt;mso-position-horizontal-relative:page;mso-position-vertical-relative:paragraph;z-index:-7495" type="#_x0000_t75">
            <v:imagedata r:id="rId62" o:title=""/>
          </v:shape>
        </w:pict>
      </w:r>
      <w:r>
        <w:rPr/>
        <w:pict>
          <v:shape style="position:absolute;margin-left:317.679291pt;margin-top:-4.606009pt;width:60.35291pt;height:114.02469pt;mso-position-horizontal-relative:page;mso-position-vertical-relative:paragraph;z-index:-7484" type="#_x0000_t75">
            <v:imagedata r:id="rId63" o:title=""/>
          </v:shape>
        </w:pict>
      </w:r>
      <w:r>
        <w:rPr>
          <w:b w:val="0"/>
          <w:bCs w:val="0"/>
          <w:color w:val="231F20"/>
          <w:spacing w:val="0"/>
          <w:w w:val="100"/>
        </w:rPr>
        <w:t>Letre</w:t>
      </w:r>
      <w:r>
        <w:rPr>
          <w:b w:val="0"/>
          <w:bCs w:val="0"/>
          <w:color w:val="231F20"/>
          <w:spacing w:val="-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ab/>
      </w:r>
      <w:r>
        <w:rPr>
          <w:b w:val="0"/>
          <w:bCs w:val="0"/>
          <w:color w:val="231F20"/>
          <w:spacing w:val="0"/>
          <w:w w:val="100"/>
        </w:rPr>
        <w:t>Letre</w:t>
      </w:r>
      <w:r>
        <w:rPr>
          <w:b w:val="0"/>
          <w:bCs w:val="0"/>
          <w:color w:val="231F20"/>
          <w:spacing w:val="-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sectPr>
          <w:pgSz w:w="12240" w:h="15840"/>
          <w:pgMar w:header="593" w:footer="1234" w:top="1480" w:bottom="1420" w:left="720" w:right="680"/>
        </w:sectPr>
      </w:pPr>
    </w:p>
    <w:p>
      <w:pPr>
        <w:spacing w:before="24"/>
        <w:ind w:left="2253" w:right="0" w:firstLine="0"/>
        <w:jc w:val="left"/>
        <w:rPr>
          <w:rFonts w:ascii="Tw Cen MT" w:hAnsi="Tw Cen MT" w:cs="Tw Cen MT" w:eastAsia="Tw Cen MT"/>
          <w:sz w:val="28"/>
          <w:szCs w:val="28"/>
        </w:rPr>
      </w:pP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8"/>
          <w:szCs w:val="28"/>
        </w:rPr>
        <w:t>Documentos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8"/>
          <w:szCs w:val="28"/>
        </w:rPr>
        <w:t> 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8"/>
          <w:szCs w:val="28"/>
        </w:rPr>
        <w:t>aceptados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sz w:val="28"/>
          <w:szCs w:val="28"/>
        </w:rPr>
      </w:r>
    </w:p>
    <w:p>
      <w:pPr>
        <w:spacing w:before="32"/>
        <w:ind w:left="433" w:right="0" w:firstLine="0"/>
        <w:jc w:val="left"/>
        <w:rPr>
          <w:rFonts w:ascii="Tw Cen MT" w:hAnsi="Tw Cen MT" w:cs="Tw Cen MT" w:eastAsia="Tw Cen MT"/>
          <w:sz w:val="28"/>
          <w:szCs w:val="28"/>
        </w:rPr>
      </w:pPr>
      <w:r>
        <w:rPr>
          <w:spacing w:val="0"/>
          <w:w w:val="100"/>
        </w:rPr>
        <w:br w:type="column"/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8"/>
          <w:szCs w:val="28"/>
        </w:rPr>
        <w:t>Sismo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8"/>
          <w:szCs w:val="28"/>
        </w:rPr>
        <w:t> 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8"/>
          <w:szCs w:val="28"/>
        </w:rPr>
        <w:t>/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8"/>
          <w:szCs w:val="28"/>
        </w:rPr>
        <w:t> 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8"/>
          <w:szCs w:val="28"/>
        </w:rPr>
        <w:t>incendio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sz w:val="28"/>
          <w:szCs w:val="28"/>
        </w:rPr>
      </w:r>
    </w:p>
    <w:p>
      <w:pPr>
        <w:spacing w:after="0"/>
        <w:jc w:val="left"/>
        <w:rPr>
          <w:rFonts w:ascii="Tw Cen MT" w:hAnsi="Tw Cen MT" w:cs="Tw Cen MT" w:eastAsia="Tw Cen MT"/>
          <w:sz w:val="28"/>
          <w:szCs w:val="28"/>
        </w:rPr>
        <w:sectPr>
          <w:type w:val="continuous"/>
          <w:pgSz w:w="12240" w:h="15840"/>
          <w:pgMar w:top="1020" w:bottom="280" w:left="720" w:right="680"/>
          <w:cols w:num="2" w:equalWidth="0">
            <w:col w:w="6841" w:space="735"/>
            <w:col w:w="3264"/>
          </w:cols>
        </w:sectPr>
      </w:pPr>
    </w:p>
    <w:p>
      <w:pPr>
        <w:spacing w:line="180" w:lineRule="exact" w:before="4"/>
        <w:rPr>
          <w:sz w:val="18"/>
          <w:szCs w:val="18"/>
        </w:rPr>
      </w:pPr>
      <w:r>
        <w:rPr>
          <w:sz w:val="18"/>
          <w:szCs w:val="18"/>
        </w:rPr>
      </w:r>
    </w:p>
    <w:p>
      <w:pPr>
        <w:tabs>
          <w:tab w:pos="4481" w:val="left" w:leader="none"/>
          <w:tab w:pos="9100" w:val="left" w:leader="none"/>
          <w:tab w:pos="9935" w:val="left" w:leader="none"/>
        </w:tabs>
        <w:spacing w:before="50"/>
        <w:ind w:left="3646" w:right="0" w:firstLine="0"/>
        <w:jc w:val="left"/>
        <w:rPr>
          <w:rFonts w:ascii="Showcard Gothic" w:hAnsi="Showcard Gothic" w:cs="Showcard Gothic" w:eastAsia="Showcard Gothic"/>
          <w:sz w:val="17"/>
          <w:szCs w:val="17"/>
        </w:rPr>
      </w:pPr>
      <w:r>
        <w:rPr/>
        <w:pict>
          <v:group style="position:absolute;margin-left:235.537796pt;margin-top:2.065287pt;width:16.6235pt;height:17.8991pt;mso-position-horizontal-relative:page;mso-position-vertical-relative:paragraph;z-index:-7483" coordorigin="4711,41" coordsize="332,358">
            <v:group style="position:absolute;left:4753;top:84;width:247;height:273" coordorigin="4753,84" coordsize="247,273">
              <v:shape style="position:absolute;left:4753;top:84;width:247;height:273" coordorigin="4753,84" coordsize="247,273" path="m4753,84l5001,84,5001,357,4753,357,4753,84xe" filled="f" stroked="t" strokeweight="4.252pt" strokecolor="#A7A9AC">
                <v:path arrowok="t"/>
              </v:shape>
            </v:group>
            <v:group style="position:absolute;left:4753;top:84;width:247;height:273" coordorigin="4753,84" coordsize="247,273">
              <v:shape style="position:absolute;left:4753;top:84;width:247;height:273" coordorigin="4753,84" coordsize="247,273" path="m4753,84l5001,84,5001,357,4753,357,4753,84xe" filled="t" fillcolor="#FFFFFF" stroked="f">
                <v:path arrowok="t"/>
                <v:fill type="solid"/>
              </v:shape>
            </v:group>
            <v:group style="position:absolute;left:4780;top:119;width:185;height:188" coordorigin="4780,119" coordsize="185,188">
              <v:shape style="position:absolute;left:4780;top:119;width:185;height:188" coordorigin="4780,119" coordsize="185,188" path="m4812,131l4780,171,4843,222,4791,286,4817,307,4869,243,4950,243,4901,203,4918,182,4875,182,4812,131xe" filled="t" fillcolor="#939598" stroked="f">
                <v:path arrowok="t"/>
                <v:fill type="solid"/>
              </v:shape>
              <v:shape style="position:absolute;left:4780;top:119;width:185;height:188" coordorigin="4780,119" coordsize="185,188" path="m4950,243l4869,243,4932,295,4965,255,4950,243xe" filled="t" fillcolor="#939598" stroked="f">
                <v:path arrowok="t"/>
                <v:fill type="solid"/>
              </v:shape>
              <v:shape style="position:absolute;left:4780;top:119;width:185;height:188" coordorigin="4780,119" coordsize="185,188" path="m4927,119l4875,182,4918,182,4953,140,4927,119xe" filled="t" fillcolor="#939598" stroked="f">
                <v:path arrowok="t"/>
                <v:fill type="solid"/>
              </v:shape>
            </v:group>
            <v:group style="position:absolute;left:4780;top:119;width:185;height:188" coordorigin="4780,119" coordsize="185,188">
              <v:shape style="position:absolute;left:4780;top:119;width:185;height:188" coordorigin="4780,119" coordsize="185,188" path="m4932,295l4965,255,4901,203,4953,140,4927,119,4875,182,4812,131,4780,171,4843,222,4791,286,4817,307,4869,243,4932,295xe" filled="f" stroked="t" strokeweight=".5669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2.784897pt;margin-top:2.065287pt;width:16.6236pt;height:17.8991pt;mso-position-horizontal-relative:page;mso-position-vertical-relative:paragraph;z-index:-7482" coordorigin="4256,41" coordsize="332,358">
            <v:group style="position:absolute;left:4298;top:84;width:247;height:273" coordorigin="4298,84" coordsize="247,273">
              <v:shape style="position:absolute;left:4298;top:84;width:247;height:273" coordorigin="4298,84" coordsize="247,273" path="m4298,84l4546,84,4546,357,4298,357,4298,84xe" filled="f" stroked="t" strokeweight="4.252pt" strokecolor="#A7A9AC">
                <v:path arrowok="t"/>
              </v:shape>
            </v:group>
            <v:group style="position:absolute;left:4298;top:84;width:247;height:273" coordorigin="4298,84" coordsize="247,273">
              <v:shape style="position:absolute;left:4298;top:84;width:247;height:273" coordorigin="4298,84" coordsize="247,273" path="m4298,84l4546,84,4546,357,4298,357,4298,84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167.058395pt;margin-top:2.065287pt;width:16.6235pt;height:17.8991pt;mso-position-horizontal-relative:page;mso-position-vertical-relative:paragraph;z-index:-7481" coordorigin="3341,41" coordsize="332,358">
            <v:group style="position:absolute;left:3384;top:84;width:247;height:273" coordorigin="3384,84" coordsize="247,273">
              <v:shape style="position:absolute;left:3384;top:84;width:247;height:273" coordorigin="3384,84" coordsize="247,273" path="m3384,84l3631,84,3631,357,3384,357,3384,84xe" filled="f" stroked="t" strokeweight="4.252pt" strokecolor="#A7A9AC">
                <v:path arrowok="t"/>
              </v:shape>
            </v:group>
            <v:group style="position:absolute;left:3384;top:84;width:247;height:273" coordorigin="3384,84" coordsize="247,273">
              <v:shape style="position:absolute;left:3384;top:84;width:247;height:273" coordorigin="3384,84" coordsize="247,273" path="m3384,84l3631,84,3631,357,3384,357,3384,84xe" filled="t" fillcolor="#FFFFFF" stroked="f">
                <v:path arrowok="t"/>
                <v:fill type="solid"/>
              </v:shape>
            </v:group>
            <v:group style="position:absolute;left:3401;top:121;width:201;height:194" coordorigin="3401,121" coordsize="201,194">
              <v:shape style="position:absolute;left:3401;top:121;width:201;height:194" coordorigin="3401,121" coordsize="201,194" path="m3447,218l3401,244,3460,298,3463,301,3466,303,3472,311,3474,314,3480,316,3482,312,3484,310,3487,307,3521,267,3481,267,3472,261,3466,251,3459,240,3449,225,3447,218xe" filled="t" fillcolor="#939598" stroked="f">
                <v:path arrowok="t"/>
                <v:fill type="solid"/>
              </v:shape>
              <v:shape style="position:absolute;left:3401;top:121;width:201;height:194" coordorigin="3401,121" coordsize="201,194" path="m3602,121l3558,164,3520,211,3499,247,3490,264,3481,267,3521,267,3530,257,3532,254,3535,252,3538,249,3551,234,3565,220,3597,193,3601,190,3602,190,3602,121xe" filled="t" fillcolor="#939598" stroked="f">
                <v:path arrowok="t"/>
                <v:fill type="solid"/>
              </v:shape>
            </v:group>
            <v:group style="position:absolute;left:3401;top:121;width:201;height:194" coordorigin="3401,121" coordsize="201,194">
              <v:shape style="position:absolute;left:3401;top:121;width:201;height:194" coordorigin="3401,121" coordsize="201,194" path="m3447,218l3401,244,3460,298,3463,301,3466,303,3469,307,3472,311,3474,314,3480,316,3482,312,3484,310,3487,307,3530,257,3532,254,3535,252,3538,249,3597,193,3602,190,3602,186,3602,121,3588,132,3571,149,3520,211,3499,247,3490,264,3481,267,3472,261,3466,251,3459,240,3449,225,3447,218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44.7957pt;margin-top:2.065287pt;width:16.6232pt;height:17.8991pt;mso-position-horizontal-relative:page;mso-position-vertical-relative:paragraph;z-index:-7480" coordorigin="2896,41" coordsize="332,358">
            <v:group style="position:absolute;left:2938;top:84;width:247;height:273" coordorigin="2938,84" coordsize="247,273">
              <v:shape style="position:absolute;left:2938;top:84;width:247;height:273" coordorigin="2938,84" coordsize="247,273" path="m2938,84l3186,84,3186,357,2938,357,2938,84xe" filled="f" stroked="t" strokeweight="4.252pt" strokecolor="#A7A9AC">
                <v:path arrowok="t"/>
              </v:shape>
            </v:group>
            <v:group style="position:absolute;left:2938;top:84;width:247;height:273" coordorigin="2938,84" coordsize="247,273">
              <v:shape style="position:absolute;left:2938;top:84;width:247;height:273" coordorigin="2938,84" coordsize="247,273" path="m2938,84l3186,84,3186,357,2938,357,2938,84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189.496307pt;margin-top:2.065287pt;width:16.9331pt;height:17.8991pt;mso-position-horizontal-relative:page;mso-position-vertical-relative:paragraph;z-index:-7479" coordorigin="3790,41" coordsize="339,358">
            <v:group style="position:absolute;left:3839;top:84;width:247;height:273" coordorigin="3839,84" coordsize="247,273">
              <v:shape style="position:absolute;left:3839;top:84;width:247;height:273" coordorigin="3839,84" coordsize="247,273" path="m3839,84l4086,84,4086,357,3839,357,3839,84xe" filled="f" stroked="t" strokeweight="4.252pt" strokecolor="#A7A9AC">
                <v:path arrowok="t"/>
              </v:shape>
            </v:group>
            <v:group style="position:absolute;left:3839;top:84;width:247;height:273" coordorigin="3839,84" coordsize="247,273">
              <v:shape style="position:absolute;left:3839;top:84;width:247;height:273" coordorigin="3839,84" coordsize="247,273" path="m3839,84l4086,84,4086,357,3839,357,3839,84xe" filled="t" fillcolor="#FFFFFF" stroked="f">
                <v:path arrowok="t"/>
                <v:fill type="solid"/>
              </v:shape>
            </v:group>
            <v:group style="position:absolute;left:3832;top:87;width:224;height:228" coordorigin="3832,87" coordsize="224,228">
              <v:shape style="position:absolute;left:3832;top:87;width:224;height:228" coordorigin="3832,87" coordsize="224,228" path="m3978,283l3891,283,3907,284,3925,299,3931,309,3947,315,3955,314,3960,303,3960,300,3966,292,3972,287,3979,285,3978,283xe" filled="t" fillcolor="#939598" stroked="f">
                <v:path arrowok="t"/>
                <v:fill type="solid"/>
              </v:shape>
              <v:shape style="position:absolute;left:3832;top:87;width:224;height:228" coordorigin="3832,87" coordsize="224,228" path="m3880,116l3874,118,3868,123,3860,136,3863,146,3866,161,3841,188,3833,193,3832,204,3834,211,3842,219,3854,225,3866,245,3868,253,3859,270,3855,275,3874,288,3877,290,3882,289,3891,283,3978,283,3977,282,3967,273,3961,267,3961,267,3934,267,3915,260,3899,249,3887,233,3880,213,3881,192,3937,141,3954,140,4029,140,4031,137,4029,130,4025,127,3997,127,3986,125,3893,125,3880,116xe" filled="t" fillcolor="#939598" stroked="f">
                <v:path arrowok="t"/>
                <v:fill type="solid"/>
              </v:shape>
              <v:shape style="position:absolute;left:3832;top:87;width:224;height:228" coordorigin="3832,87" coordsize="224,228" path="m3962,265l3956,267,3934,267,3961,267,3962,265xe" filled="t" fillcolor="#939598" stroked="f">
                <v:path arrowok="t"/>
                <v:fill type="solid"/>
              </v:shape>
              <v:shape style="position:absolute;left:3832;top:87;width:224;height:228" coordorigin="3832,87" coordsize="224,228" path="m4029,140l3954,140,3971,145,3989,157,4009,211,4009,218,4005,224,4006,225,4018,238,4022,242,4024,243,4047,220,4050,218,4055,212,4056,199,4052,190,4038,190,4023,167,4020,155,4029,140xe" filled="t" fillcolor="#939598" stroked="f">
                <v:path arrowok="t"/>
                <v:fill type="solid"/>
              </v:shape>
              <v:shape style="position:absolute;left:3832;top:87;width:224;height:228" coordorigin="3832,87" coordsize="224,228" path="m4049,185l4038,190,4052,190,4049,185xe" filled="t" fillcolor="#939598" stroked="f">
                <v:path arrowok="t"/>
                <v:fill type="solid"/>
              </v:shape>
              <v:shape style="position:absolute;left:3832;top:87;width:224;height:228" coordorigin="3832,87" coordsize="224,228" path="m4014,115l4001,121,3997,127,4025,127,4019,122,4014,115xe" filled="t" fillcolor="#939598" stroked="f">
                <v:path arrowok="t"/>
                <v:fill type="solid"/>
              </v:shape>
              <v:shape style="position:absolute;left:3832;top:87;width:224;height:228" coordorigin="3832,87" coordsize="224,228" path="m3960,106l3929,106,3925,111,3911,122,3893,125,3986,125,3977,122,3964,115,3960,106xe" filled="t" fillcolor="#939598" stroked="f">
                <v:path arrowok="t"/>
                <v:fill type="solid"/>
              </v:shape>
              <v:shape style="position:absolute;left:3832;top:87;width:224;height:228" coordorigin="3832,87" coordsize="224,228" path="m3935,87l3927,108,3929,106,3960,106,3959,104,3959,101,3954,93,3935,87xe" filled="t" fillcolor="#939598" stroked="f">
                <v:path arrowok="t"/>
                <v:fill type="solid"/>
              </v:shape>
            </v:group>
            <v:group style="position:absolute;left:3904;top:164;width:173;height:177" coordorigin="3904,164" coordsize="173,177">
              <v:shape style="position:absolute;left:3904;top:164;width:173;height:177" coordorigin="3904,164" coordsize="173,177" path="m4016,249l3958,249,3968,258,3974,265,4039,330,4051,341,4067,337,4073,328,4056,328,4046,320,4053,309,4059,307,4074,307,4069,302,4040,273,4022,254,4016,249xe" filled="t" fillcolor="#939598" stroked="f">
                <v:path arrowok="t"/>
                <v:fill type="solid"/>
              </v:shape>
              <v:shape style="position:absolute;left:3904;top:164;width:173;height:177" coordorigin="3904,164" coordsize="173,177" path="m4074,307l4059,307,4064,311,4067,320,4064,325,4056,328,4073,328,4078,321,4078,311,4074,307xe" filled="t" fillcolor="#939598" stroked="f">
                <v:path arrowok="t"/>
                <v:fill type="solid"/>
              </v:shape>
              <v:shape style="position:absolute;left:3904;top:164;width:173;height:177" coordorigin="3904,164" coordsize="173,177" path="m3919,203l3904,207,3906,223,3919,241,3937,249,3956,250,3958,249,4016,249,4011,243,4005,238,3988,222,3988,218,3939,218,3932,216,3919,203xe" filled="t" fillcolor="#939598" stroked="f">
                <v:path arrowok="t"/>
                <v:fill type="solid"/>
              </v:shape>
              <v:shape style="position:absolute;left:3904;top:164;width:173;height:177" coordorigin="3904,164" coordsize="173,177" path="m3971,170l3930,170,3933,172,3951,190,3954,194,3956,195,3957,202,3952,206,3948,209,3939,218,3988,218,3987,217,3994,203,3980,178,3973,171,3971,170xe" filled="t" fillcolor="#939598" stroked="f">
                <v:path arrowok="t"/>
                <v:fill type="solid"/>
              </v:shape>
              <v:shape style="position:absolute;left:3904;top:164;width:173;height:177" coordorigin="3904,164" coordsize="173,177" path="m3936,164l3935,165,3928,167,3930,171,3930,170,3971,170,3958,165,3952,164,3936,164xe" filled="t" fillcolor="#939598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257.633301pt;margin-top:2.065287pt;width:16.6235pt;height:17.8991pt;mso-position-horizontal-relative:page;mso-position-vertical-relative:paragraph;z-index:-7478" coordorigin="5153,41" coordsize="332,358">
            <v:group style="position:absolute;left:5195;top:84;width:247;height:273" coordorigin="5195,84" coordsize="247,273">
              <v:shape style="position:absolute;left:5195;top:84;width:247;height:273" coordorigin="5195,84" coordsize="247,273" path="m5195,84l5443,84,5443,357,5195,357,5195,84xe" filled="f" stroked="t" strokeweight="4.252pt" strokecolor="#A7A9AC">
                <v:path arrowok="t"/>
              </v:shape>
            </v:group>
            <v:group style="position:absolute;left:5195;top:84;width:247;height:273" coordorigin="5195,84" coordsize="247,273">
              <v:shape style="position:absolute;left:5195;top:84;width:247;height:273" coordorigin="5195,84" coordsize="247,273" path="m5195,84l5443,84,5443,357,5195,357,5195,84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508.23349pt;margin-top:2.065287pt;width:16.6236pt;height:17.8991pt;mso-position-horizontal-relative:page;mso-position-vertical-relative:paragraph;z-index:-7477" coordorigin="10165,41" coordsize="332,358">
            <v:group style="position:absolute;left:10207;top:84;width:247;height:273" coordorigin="10207,84" coordsize="247,273">
              <v:shape style="position:absolute;left:10207;top:84;width:247;height:273" coordorigin="10207,84" coordsize="247,273" path="m10207,84l10455,84,10455,357,10207,357,10207,84xe" filled="f" stroked="t" strokeweight="4.252pt" strokecolor="#A7A9AC">
                <v:path arrowok="t"/>
              </v:shape>
            </v:group>
            <v:group style="position:absolute;left:10207;top:84;width:247;height:273" coordorigin="10207,84" coordsize="247,273">
              <v:shape style="position:absolute;left:10207;top:84;width:247;height:273" coordorigin="10207,84" coordsize="247,273" path="m10207,84l10455,84,10455,357,10207,357,10207,84xe" filled="t" fillcolor="#FFFFFF" stroked="f">
                <v:path arrowok="t"/>
                <v:fill type="solid"/>
              </v:shape>
            </v:group>
            <v:group style="position:absolute;left:10233;top:119;width:185;height:188" coordorigin="10233,119" coordsize="185,188">
              <v:shape style="position:absolute;left:10233;top:119;width:185;height:188" coordorigin="10233,119" coordsize="185,188" path="m10266,131l10233,171,10297,222,10245,286,10271,307,10323,243,10404,243,10355,203,10372,182,10329,182,10266,131xe" filled="t" fillcolor="#939598" stroked="f">
                <v:path arrowok="t"/>
                <v:fill type="solid"/>
              </v:shape>
              <v:shape style="position:absolute;left:10233;top:119;width:185;height:188" coordorigin="10233,119" coordsize="185,188" path="m10404,243l10323,243,10386,295,10418,255,10404,243xe" filled="t" fillcolor="#939598" stroked="f">
                <v:path arrowok="t"/>
                <v:fill type="solid"/>
              </v:shape>
              <v:shape style="position:absolute;left:10233;top:119;width:185;height:188" coordorigin="10233,119" coordsize="185,188" path="m10381,119l10329,182,10372,182,10407,140,10381,119xe" filled="t" fillcolor="#939598" stroked="f">
                <v:path arrowok="t"/>
                <v:fill type="solid"/>
              </v:shape>
            </v:group>
            <v:group style="position:absolute;left:10233;top:119;width:185;height:188" coordorigin="10233,119" coordsize="185,188">
              <v:shape style="position:absolute;left:10233;top:119;width:185;height:188" coordorigin="10233,119" coordsize="185,188" path="m10386,295l10418,255,10355,203,10407,140,10381,119,10329,182,10266,131,10233,171,10297,222,10245,286,10271,307,10323,243,10386,295xe" filled="f" stroked="t" strokeweight=".5669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85.480713pt;margin-top:2.065287pt;width:16.6235pt;height:17.8991pt;mso-position-horizontal-relative:page;mso-position-vertical-relative:paragraph;z-index:-7476" coordorigin="9710,41" coordsize="332,358">
            <v:group style="position:absolute;left:9752;top:84;width:247;height:273" coordorigin="9752,84" coordsize="247,273">
              <v:shape style="position:absolute;left:9752;top:84;width:247;height:273" coordorigin="9752,84" coordsize="247,273" path="m9752,84l10000,84,10000,357,9752,357,9752,84xe" filled="f" stroked="t" strokeweight="4.252pt" strokecolor="#A7A9AC">
                <v:path arrowok="t"/>
              </v:shape>
            </v:group>
            <v:group style="position:absolute;left:9752;top:84;width:247;height:273" coordorigin="9752,84" coordsize="247,273">
              <v:shape style="position:absolute;left:9752;top:84;width:247;height:273" coordorigin="9752,84" coordsize="247,273" path="m9752,84l10000,84,10000,357,9752,357,9752,84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39.754211pt;margin-top:2.065287pt;width:16.6235pt;height:17.8991pt;mso-position-horizontal-relative:page;mso-position-vertical-relative:paragraph;z-index:-7475" coordorigin="8795,41" coordsize="332,358">
            <v:group style="position:absolute;left:8838;top:84;width:247;height:273" coordorigin="8838,84" coordsize="247,273">
              <v:shape style="position:absolute;left:8838;top:84;width:247;height:273" coordorigin="8838,84" coordsize="247,273" path="m8838,84l9085,84,9085,357,8838,357,8838,84xe" filled="f" stroked="t" strokeweight="4.252pt" strokecolor="#A7A9AC">
                <v:path arrowok="t"/>
              </v:shape>
            </v:group>
            <v:group style="position:absolute;left:8838;top:84;width:247;height:273" coordorigin="8838,84" coordsize="247,273">
              <v:shape style="position:absolute;left:8838;top:84;width:247;height:273" coordorigin="8838,84" coordsize="247,273" path="m8838,84l9085,84,9085,357,8838,357,8838,84xe" filled="t" fillcolor="#FFFFFF" stroked="f">
                <v:path arrowok="t"/>
                <v:fill type="solid"/>
              </v:shape>
            </v:group>
            <v:group style="position:absolute;left:8855;top:121;width:201;height:194" coordorigin="8855,121" coordsize="201,194">
              <v:shape style="position:absolute;left:8855;top:121;width:201;height:194" coordorigin="8855,121" coordsize="201,194" path="m8901,218l8855,244,8913,298,8917,301,8920,303,8926,311,8928,314,8934,316,8936,312,8938,310,8940,307,8975,267,8935,267,8926,261,8920,251,8913,240,8903,225,8901,218xe" filled="t" fillcolor="#939598" stroked="f">
                <v:path arrowok="t"/>
                <v:fill type="solid"/>
              </v:shape>
              <v:shape style="position:absolute;left:8855;top:121;width:201;height:194" coordorigin="8855,121" coordsize="201,194" path="m9056,121l9012,164,8973,211,8953,247,8944,264,8935,267,8975,267,8984,257,8986,254,8989,252,8992,249,9005,234,9019,220,9051,193,9055,190,9056,190,9056,121xe" filled="t" fillcolor="#939598" stroked="f">
                <v:path arrowok="t"/>
                <v:fill type="solid"/>
              </v:shape>
            </v:group>
            <v:group style="position:absolute;left:8855;top:121;width:201;height:194" coordorigin="8855,121" coordsize="201,194">
              <v:shape style="position:absolute;left:8855;top:121;width:201;height:194" coordorigin="8855,121" coordsize="201,194" path="m8901,218l8855,244,8913,298,8917,301,8920,303,8923,307,8926,311,8928,314,8934,316,8936,312,8938,310,8940,307,8984,257,8986,254,8989,252,8992,249,9051,193,9056,190,9056,186,9056,121,9042,132,9025,149,8973,211,8953,247,8944,264,8935,267,8926,261,8920,251,8913,240,8903,225,8901,218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17.491394pt;margin-top:2.065287pt;width:16.6233pt;height:17.8991pt;mso-position-horizontal-relative:page;mso-position-vertical-relative:paragraph;z-index:-7474" coordorigin="8350,41" coordsize="332,358">
            <v:group style="position:absolute;left:8392;top:84;width:247;height:273" coordorigin="8392,84" coordsize="247,273">
              <v:shape style="position:absolute;left:8392;top:84;width:247;height:273" coordorigin="8392,84" coordsize="247,273" path="m8392,84l8640,84,8640,357,8392,357,8392,84xe" filled="f" stroked="t" strokeweight="4.252pt" strokecolor="#A7A9AC">
                <v:path arrowok="t"/>
              </v:shape>
            </v:group>
            <v:group style="position:absolute;left:8392;top:84;width:247;height:273" coordorigin="8392,84" coordsize="247,273">
              <v:shape style="position:absolute;left:8392;top:84;width:247;height:273" coordorigin="8392,84" coordsize="247,273" path="m8392,84l8640,84,8640,357,8392,357,8392,84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62.192108pt;margin-top:2.065287pt;width:16.933pt;height:17.8991pt;mso-position-horizontal-relative:page;mso-position-vertical-relative:paragraph;z-index:-7473" coordorigin="9244,41" coordsize="339,358">
            <v:group style="position:absolute;left:9293;top:84;width:247;height:273" coordorigin="9293,84" coordsize="247,273">
              <v:shape style="position:absolute;left:9293;top:84;width:247;height:273" coordorigin="9293,84" coordsize="247,273" path="m9293,84l9540,84,9540,357,9293,357,9293,84xe" filled="f" stroked="t" strokeweight="4.252pt" strokecolor="#A7A9AC">
                <v:path arrowok="t"/>
              </v:shape>
            </v:group>
            <v:group style="position:absolute;left:9293;top:84;width:247;height:273" coordorigin="9293,84" coordsize="247,273">
              <v:shape style="position:absolute;left:9293;top:84;width:247;height:273" coordorigin="9293,84" coordsize="247,273" path="m9293,84l9540,84,9540,357,9293,357,9293,84xe" filled="t" fillcolor="#FFFFFF" stroked="f">
                <v:path arrowok="t"/>
                <v:fill type="solid"/>
              </v:shape>
            </v:group>
            <v:group style="position:absolute;left:9286;top:87;width:224;height:228" coordorigin="9286,87" coordsize="224,228">
              <v:shape style="position:absolute;left:9286;top:87;width:224;height:228" coordorigin="9286,87" coordsize="224,228" path="m9432,283l9345,283,9361,284,9378,299,9385,309,9400,315,9409,314,9414,303,9414,300,9420,292,9426,287,9433,285,9432,283xe" filled="t" fillcolor="#939598" stroked="f">
                <v:path arrowok="t"/>
                <v:fill type="solid"/>
              </v:shape>
              <v:shape style="position:absolute;left:9286;top:87;width:224;height:228" coordorigin="9286,87" coordsize="224,228" path="m9334,116l9328,118,9322,123,9314,136,9317,146,9320,161,9295,188,9287,193,9286,204,9288,211,9296,219,9308,225,9320,245,9322,253,9313,270,9309,275,9328,288,9331,290,9336,289,9345,283,9432,283,9431,282,9421,273,9415,267,9415,267,9388,267,9369,260,9352,249,9341,233,9334,213,9335,192,9390,141,9408,140,9483,140,9484,137,9483,130,9479,127,9451,127,9440,125,9347,125,9334,116xe" filled="t" fillcolor="#939598" stroked="f">
                <v:path arrowok="t"/>
                <v:fill type="solid"/>
              </v:shape>
              <v:shape style="position:absolute;left:9286;top:87;width:224;height:228" coordorigin="9286,87" coordsize="224,228" path="m9416,265l9410,267,9388,267,9415,267,9416,265xe" filled="t" fillcolor="#939598" stroked="f">
                <v:path arrowok="t"/>
                <v:fill type="solid"/>
              </v:shape>
              <v:shape style="position:absolute;left:9286;top:87;width:224;height:228" coordorigin="9286,87" coordsize="224,228" path="m9483,140l9408,140,9425,145,9443,157,9463,211,9463,218,9459,224,9460,225,9472,238,9476,242,9478,243,9501,220,9504,218,9509,212,9510,199,9506,190,9492,190,9477,167,9474,155,9483,140xe" filled="t" fillcolor="#939598" stroked="f">
                <v:path arrowok="t"/>
                <v:fill type="solid"/>
              </v:shape>
              <v:shape style="position:absolute;left:9286;top:87;width:224;height:228" coordorigin="9286,87" coordsize="224,228" path="m9503,185l9492,190,9506,190,9503,185xe" filled="t" fillcolor="#939598" stroked="f">
                <v:path arrowok="t"/>
                <v:fill type="solid"/>
              </v:shape>
              <v:shape style="position:absolute;left:9286;top:87;width:224;height:228" coordorigin="9286,87" coordsize="224,228" path="m9468,115l9455,121,9451,127,9479,127,9473,122,9468,115xe" filled="t" fillcolor="#939598" stroked="f">
                <v:path arrowok="t"/>
                <v:fill type="solid"/>
              </v:shape>
              <v:shape style="position:absolute;left:9286;top:87;width:224;height:228" coordorigin="9286,87" coordsize="224,228" path="m9414,106l9383,106,9379,111,9365,122,9347,125,9440,125,9431,122,9418,115,9414,106xe" filled="t" fillcolor="#939598" stroked="f">
                <v:path arrowok="t"/>
                <v:fill type="solid"/>
              </v:shape>
              <v:shape style="position:absolute;left:9286;top:87;width:224;height:228" coordorigin="9286,87" coordsize="224,228" path="m9389,87l9381,108,9383,106,9414,106,9413,104,9413,101,9408,93,9389,87xe" filled="t" fillcolor="#939598" stroked="f">
                <v:path arrowok="t"/>
                <v:fill type="solid"/>
              </v:shape>
            </v:group>
            <v:group style="position:absolute;left:9358;top:164;width:173;height:177" coordorigin="9358,164" coordsize="173,177">
              <v:shape style="position:absolute;left:9358;top:164;width:173;height:177" coordorigin="9358,164" coordsize="173,177" path="m9470,249l9412,249,9422,258,9428,265,9493,330,9505,341,9521,337,9527,328,9510,328,9500,320,9507,309,9513,307,9528,307,9523,302,9494,273,9475,254,9470,249xe" filled="t" fillcolor="#939598" stroked="f">
                <v:path arrowok="t"/>
                <v:fill type="solid"/>
              </v:shape>
              <v:shape style="position:absolute;left:9358;top:164;width:173;height:177" coordorigin="9358,164" coordsize="173,177" path="m9528,307l9513,307,9518,311,9521,320,9518,325,9510,328,9527,328,9532,321,9532,311,9528,307xe" filled="t" fillcolor="#939598" stroked="f">
                <v:path arrowok="t"/>
                <v:fill type="solid"/>
              </v:shape>
              <v:shape style="position:absolute;left:9358;top:164;width:173;height:177" coordorigin="9358,164" coordsize="173,177" path="m9372,203l9358,207,9360,223,9373,241,9391,249,9410,250,9412,249,9470,249,9464,243,9459,238,9442,222,9441,218,9393,218,9386,216,9372,203xe" filled="t" fillcolor="#939598" stroked="f">
                <v:path arrowok="t"/>
                <v:fill type="solid"/>
              </v:shape>
              <v:shape style="position:absolute;left:9358;top:164;width:173;height:177" coordorigin="9358,164" coordsize="173,177" path="m9425,170l9384,170,9387,172,9404,190,9408,194,9410,195,9411,202,9406,206,9402,209,9393,218,9441,218,9441,217,9448,203,9434,178,9427,171,9425,170xe" filled="t" fillcolor="#939598" stroked="f">
                <v:path arrowok="t"/>
                <v:fill type="solid"/>
              </v:shape>
              <v:shape style="position:absolute;left:9358;top:164;width:173;height:177" coordorigin="9358,164" coordsize="173,177" path="m9390,164l9389,165,9382,167,9384,171,9384,170,9425,170,9412,165,9406,164,9390,164xe" filled="t" fillcolor="#939598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530.328979pt;margin-top:2.065287pt;width:16.6236pt;height:17.8991pt;mso-position-horizontal-relative:page;mso-position-vertical-relative:paragraph;z-index:-7472" coordorigin="10607,41" coordsize="332,358">
            <v:group style="position:absolute;left:10649;top:84;width:247;height:273" coordorigin="10649,84" coordsize="247,273">
              <v:shape style="position:absolute;left:10649;top:84;width:247;height:273" coordorigin="10649,84" coordsize="247,273" path="m10649,84l10897,84,10897,357,10649,357,10649,84xe" filled="f" stroked="t" strokeweight="4.252pt" strokecolor="#A7A9AC">
                <v:path arrowok="t"/>
              </v:shape>
            </v:group>
            <v:group style="position:absolute;left:10649;top:84;width:247;height:273" coordorigin="10649,84" coordsize="247,273">
              <v:shape style="position:absolute;left:10649;top:84;width:247;height:273" coordorigin="10649,84" coordsize="247,273" path="m10649,84l10897,84,10897,357,10649,357,10649,84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-1"/>
          <w:sz w:val="26"/>
          <w:szCs w:val="26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-1"/>
          <w:sz w:val="26"/>
          <w:szCs w:val="26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0"/>
          <w:sz w:val="17"/>
          <w:szCs w:val="17"/>
        </w:rPr>
        <w:t>N/A</w: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0"/>
          <w:sz w:val="17"/>
          <w:szCs w:val="17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-1"/>
          <w:sz w:val="26"/>
          <w:szCs w:val="26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-1"/>
          <w:sz w:val="26"/>
          <w:szCs w:val="26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0"/>
          <w:sz w:val="17"/>
          <w:szCs w:val="17"/>
        </w:rPr>
        <w:t>N/A</w:t>
      </w:r>
      <w:r>
        <w:rPr>
          <w:rFonts w:ascii="Showcard Gothic" w:hAnsi="Showcard Gothic" w:cs="Showcard Gothic" w:eastAsia="Showcard Gothic"/>
          <w:b w:val="0"/>
          <w:bCs w:val="0"/>
          <w:color w:val="000000"/>
          <w:spacing w:val="0"/>
          <w:w w:val="100"/>
          <w:position w:val="0"/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14"/>
        <w:rPr>
          <w:sz w:val="26"/>
          <w:szCs w:val="26"/>
        </w:rPr>
      </w:pPr>
      <w:r>
        <w:rPr>
          <w:sz w:val="26"/>
          <w:szCs w:val="26"/>
        </w:rPr>
      </w:r>
    </w:p>
    <w:p>
      <w:pPr>
        <w:spacing w:after="0" w:line="260" w:lineRule="exact"/>
        <w:rPr>
          <w:sz w:val="26"/>
          <w:szCs w:val="26"/>
        </w:rPr>
        <w:sectPr>
          <w:type w:val="continuous"/>
          <w:pgSz w:w="12240" w:h="15840"/>
          <w:pgMar w:top="1020" w:bottom="280" w:left="720" w:right="680"/>
        </w:sectPr>
      </w:pPr>
    </w:p>
    <w:p>
      <w:pPr>
        <w:pStyle w:val="BodyText"/>
        <w:spacing w:before="78"/>
        <w:ind w:left="2218" w:right="0"/>
        <w:jc w:val="left"/>
        <w:rPr>
          <w:sz w:val="17"/>
          <w:szCs w:val="17"/>
        </w:rPr>
      </w:pPr>
      <w:r>
        <w:rPr/>
        <w:pict>
          <v:group style="position:absolute;margin-left:42.858398pt;margin-top:-11.284206pt;width:526.8002pt;height:.1pt;mso-position-horizontal-relative:page;mso-position-vertical-relative:paragraph;z-index:-7499" coordorigin="857,-226" coordsize="10536,2">
            <v:shape style="position:absolute;left:857;top:-226;width:10536;height:2" coordorigin="857,-226" coordsize="10536,0" path="m857,-226l11393,-226e" filled="f" stroked="t" strokeweight="3.7pt" strokecolor="#A7A9AC">
              <v:path arrowok="t"/>
            </v:shape>
            <w10:wrap type="none"/>
          </v:group>
        </w:pict>
      </w:r>
      <w:r>
        <w:rPr/>
        <w:pict>
          <v:shape style="position:absolute;margin-left:52.752998pt;margin-top:8.075304pt;width:47.52028pt;height:47.28019pt;mso-position-horizontal-relative:page;mso-position-vertical-relative:paragraph;z-index:-7498" type="#_x0000_t75">
            <v:imagedata r:id="rId64" o:title=""/>
          </v:shape>
        </w:pict>
      </w:r>
      <w:r>
        <w:rPr>
          <w:b w:val="0"/>
          <w:bCs w:val="0"/>
          <w:color w:val="231F20"/>
          <w:spacing w:val="0"/>
          <w:w w:val="100"/>
        </w:rPr>
        <w:t>Letre</w:t>
      </w:r>
      <w:r>
        <w:rPr>
          <w:b w:val="0"/>
          <w:bCs w:val="0"/>
          <w:color w:val="231F20"/>
          <w:spacing w:val="-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1"/>
          <w:w w:val="100"/>
        </w:rPr>
        <w:t> </w:t>
      </w:r>
      <w:r>
        <w:rPr>
          <w:b w:val="0"/>
          <w:bCs w:val="0"/>
          <w:color w:val="231F20"/>
          <w:spacing w:val="-8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xtintor</w:t>
      </w:r>
      <w:r>
        <w:rPr>
          <w:b w:val="0"/>
          <w:bCs w:val="0"/>
          <w:color w:val="231F20"/>
          <w:spacing w:val="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</w:t>
      </w:r>
      <w:r>
        <w:rPr>
          <w:b w:val="0"/>
          <w:bCs w:val="0"/>
          <w:color w:val="231F20"/>
          <w:spacing w:val="8"/>
          <w:w w:val="100"/>
        </w:rPr>
        <w:t>O</w:t>
      </w:r>
      <w:r>
        <w:rPr>
          <w:b w:val="0"/>
          <w:bCs w:val="0"/>
          <w:color w:val="231F20"/>
          <w:spacing w:val="0"/>
          <w:w w:val="100"/>
          <w:position w:val="-6"/>
          <w:sz w:val="17"/>
          <w:szCs w:val="17"/>
        </w:rPr>
        <w:t>2</w:t>
      </w:r>
      <w:r>
        <w:rPr>
          <w:b w:val="0"/>
          <w:bCs w:val="0"/>
          <w:color w:val="000000"/>
          <w:spacing w:val="0"/>
          <w:w w:val="100"/>
          <w:position w:val="0"/>
          <w:sz w:val="17"/>
          <w:szCs w:val="17"/>
        </w:rPr>
      </w:r>
    </w:p>
    <w:p>
      <w:pPr>
        <w:tabs>
          <w:tab w:pos="834" w:val="left" w:leader="none"/>
        </w:tabs>
        <w:spacing w:before="62"/>
        <w:ind w:left="0" w:right="0" w:firstLine="0"/>
        <w:jc w:val="right"/>
        <w:rPr>
          <w:rFonts w:ascii="Showcard Gothic" w:hAnsi="Showcard Gothic" w:cs="Showcard Gothic" w:eastAsia="Showcard Gothic"/>
          <w:sz w:val="17"/>
          <w:szCs w:val="17"/>
        </w:rPr>
      </w:pPr>
      <w:r>
        <w:rPr/>
        <w:pict>
          <v:group style="position:absolute;margin-left:235.537796pt;margin-top:2.665185pt;width:16.6235pt;height:17.8991pt;mso-position-horizontal-relative:page;mso-position-vertical-relative:paragraph;z-index:-7471" coordorigin="4711,53" coordsize="332,358">
            <v:group style="position:absolute;left:4753;top:96;width:247;height:273" coordorigin="4753,96" coordsize="247,273">
              <v:shape style="position:absolute;left:4753;top:96;width:247;height:273" coordorigin="4753,96" coordsize="247,273" path="m4753,96l5001,96,5001,369,4753,369,4753,96xe" filled="f" stroked="t" strokeweight="4.252pt" strokecolor="#A7A9AC">
                <v:path arrowok="t"/>
              </v:shape>
            </v:group>
            <v:group style="position:absolute;left:4753;top:96;width:247;height:273" coordorigin="4753,96" coordsize="247,273">
              <v:shape style="position:absolute;left:4753;top:96;width:247;height:273" coordorigin="4753,96" coordsize="247,273" path="m4753,96l5001,96,5001,369,4753,369,4753,96xe" filled="t" fillcolor="#FFFFFF" stroked="f">
                <v:path arrowok="t"/>
                <v:fill type="solid"/>
              </v:shape>
            </v:group>
            <v:group style="position:absolute;left:4780;top:131;width:185;height:188" coordorigin="4780,131" coordsize="185,188">
              <v:shape style="position:absolute;left:4780;top:131;width:185;height:188" coordorigin="4780,131" coordsize="185,188" path="m4812,143l4780,183,4843,234,4791,298,4817,319,4869,255,4950,255,4901,215,4918,194,4875,194,4812,143xe" filled="t" fillcolor="#939598" stroked="f">
                <v:path arrowok="t"/>
                <v:fill type="solid"/>
              </v:shape>
              <v:shape style="position:absolute;left:4780;top:131;width:185;height:188" coordorigin="4780,131" coordsize="185,188" path="m4950,255l4869,255,4932,307,4965,267,4950,255xe" filled="t" fillcolor="#939598" stroked="f">
                <v:path arrowok="t"/>
                <v:fill type="solid"/>
              </v:shape>
              <v:shape style="position:absolute;left:4780;top:131;width:185;height:188" coordorigin="4780,131" coordsize="185,188" path="m4927,131l4875,194,4918,194,4953,152,4927,131xe" filled="t" fillcolor="#939598" stroked="f">
                <v:path arrowok="t"/>
                <v:fill type="solid"/>
              </v:shape>
            </v:group>
            <v:group style="position:absolute;left:4780;top:131;width:185;height:188" coordorigin="4780,131" coordsize="185,188">
              <v:shape style="position:absolute;left:4780;top:131;width:185;height:188" coordorigin="4780,131" coordsize="185,188" path="m4932,307l4965,267,4901,215,4953,152,4927,131,4875,194,4812,143,4780,183,4843,234,4791,298,4817,319,4869,255,4932,307xe" filled="f" stroked="t" strokeweight=".5669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2.784897pt;margin-top:2.665185pt;width:16.6236pt;height:17.8991pt;mso-position-horizontal-relative:page;mso-position-vertical-relative:paragraph;z-index:-7470" coordorigin="4256,53" coordsize="332,358">
            <v:group style="position:absolute;left:4298;top:96;width:247;height:273" coordorigin="4298,96" coordsize="247,273">
              <v:shape style="position:absolute;left:4298;top:96;width:247;height:273" coordorigin="4298,96" coordsize="247,273" path="m4298,96l4546,96,4546,369,4298,369,4298,96xe" filled="f" stroked="t" strokeweight="4.252pt" strokecolor="#A7A9AC">
                <v:path arrowok="t"/>
              </v:shape>
            </v:group>
            <v:group style="position:absolute;left:4298;top:96;width:247;height:273" coordorigin="4298,96" coordsize="247,273">
              <v:shape style="position:absolute;left:4298;top:96;width:247;height:273" coordorigin="4298,96" coordsize="247,273" path="m4298,96l4546,96,4546,369,4298,369,4298,96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167.058395pt;margin-top:2.665185pt;width:16.6235pt;height:17.8991pt;mso-position-horizontal-relative:page;mso-position-vertical-relative:paragraph;z-index:-7469" coordorigin="3341,53" coordsize="332,358">
            <v:group style="position:absolute;left:3384;top:96;width:247;height:273" coordorigin="3384,96" coordsize="247,273">
              <v:shape style="position:absolute;left:3384;top:96;width:247;height:273" coordorigin="3384,96" coordsize="247,273" path="m3384,96l3631,96,3631,369,3384,369,3384,96xe" filled="f" stroked="t" strokeweight="4.252pt" strokecolor="#A7A9AC">
                <v:path arrowok="t"/>
              </v:shape>
            </v:group>
            <v:group style="position:absolute;left:3384;top:96;width:247;height:273" coordorigin="3384,96" coordsize="247,273">
              <v:shape style="position:absolute;left:3384;top:96;width:247;height:273" coordorigin="3384,96" coordsize="247,273" path="m3384,96l3631,96,3631,369,3384,369,3384,96xe" filled="t" fillcolor="#FFFFFF" stroked="f">
                <v:path arrowok="t"/>
                <v:fill type="solid"/>
              </v:shape>
            </v:group>
            <v:group style="position:absolute;left:3401;top:133;width:201;height:194" coordorigin="3401,133" coordsize="201,194">
              <v:shape style="position:absolute;left:3401;top:133;width:201;height:194" coordorigin="3401,133" coordsize="201,194" path="m3447,230l3401,256,3460,310,3463,313,3466,315,3472,323,3474,326,3480,328,3482,324,3484,322,3487,319,3521,279,3481,279,3472,273,3466,263,3459,252,3449,237,3447,230xe" filled="t" fillcolor="#939598" stroked="f">
                <v:path arrowok="t"/>
                <v:fill type="solid"/>
              </v:shape>
              <v:shape style="position:absolute;left:3401;top:133;width:201;height:194" coordorigin="3401,133" coordsize="201,194" path="m3602,133l3558,176,3520,223,3499,259,3490,276,3481,279,3521,279,3530,269,3532,266,3535,264,3538,261,3551,246,3565,232,3597,205,3601,202,3602,202,3602,133xe" filled="t" fillcolor="#939598" stroked="f">
                <v:path arrowok="t"/>
                <v:fill type="solid"/>
              </v:shape>
            </v:group>
            <v:group style="position:absolute;left:3401;top:133;width:201;height:194" coordorigin="3401,133" coordsize="201,194">
              <v:shape style="position:absolute;left:3401;top:133;width:201;height:194" coordorigin="3401,133" coordsize="201,194" path="m3447,230l3401,256,3460,310,3463,313,3466,315,3469,319,3472,323,3474,326,3480,328,3482,324,3484,322,3487,319,3530,269,3532,266,3535,264,3538,261,3597,205,3602,202,3602,198,3602,133,3588,144,3571,161,3520,223,3499,259,3490,276,3481,279,3472,273,3466,263,3459,252,3449,237,3447,230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44.7957pt;margin-top:2.665185pt;width:16.6232pt;height:17.8991pt;mso-position-horizontal-relative:page;mso-position-vertical-relative:paragraph;z-index:-7468" coordorigin="2896,53" coordsize="332,358">
            <v:group style="position:absolute;left:2938;top:96;width:247;height:273" coordorigin="2938,96" coordsize="247,273">
              <v:shape style="position:absolute;left:2938;top:96;width:247;height:273" coordorigin="2938,96" coordsize="247,273" path="m2938,96l3186,96,3186,369,2938,369,2938,96xe" filled="f" stroked="t" strokeweight="4.252pt" strokecolor="#A7A9AC">
                <v:path arrowok="t"/>
              </v:shape>
            </v:group>
            <v:group style="position:absolute;left:2938;top:96;width:247;height:273" coordorigin="2938,96" coordsize="247,273">
              <v:shape style="position:absolute;left:2938;top:96;width:247;height:273" coordorigin="2938,96" coordsize="247,273" path="m2938,96l3186,96,3186,369,2938,369,2938,96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189.496307pt;margin-top:2.665185pt;width:16.9331pt;height:17.8991pt;mso-position-horizontal-relative:page;mso-position-vertical-relative:paragraph;z-index:-7467" coordorigin="3790,53" coordsize="339,358">
            <v:group style="position:absolute;left:3839;top:96;width:247;height:273" coordorigin="3839,96" coordsize="247,273">
              <v:shape style="position:absolute;left:3839;top:96;width:247;height:273" coordorigin="3839,96" coordsize="247,273" path="m3839,96l4086,96,4086,369,3839,369,3839,96xe" filled="f" stroked="t" strokeweight="4.252pt" strokecolor="#A7A9AC">
                <v:path arrowok="t"/>
              </v:shape>
            </v:group>
            <v:group style="position:absolute;left:3839;top:96;width:247;height:273" coordorigin="3839,96" coordsize="247,273">
              <v:shape style="position:absolute;left:3839;top:96;width:247;height:273" coordorigin="3839,96" coordsize="247,273" path="m3839,96l4086,96,4086,369,3839,369,3839,96xe" filled="t" fillcolor="#FFFFFF" stroked="f">
                <v:path arrowok="t"/>
                <v:fill type="solid"/>
              </v:shape>
            </v:group>
            <v:group style="position:absolute;left:3832;top:99;width:224;height:228" coordorigin="3832,99" coordsize="224,228">
              <v:shape style="position:absolute;left:3832;top:99;width:224;height:228" coordorigin="3832,99" coordsize="224,228" path="m3978,295l3891,295,3907,296,3925,311,3931,321,3947,327,3955,326,3960,315,3960,312,3966,304,3972,299,3979,297,3978,295xe" filled="t" fillcolor="#939598" stroked="f">
                <v:path arrowok="t"/>
                <v:fill type="solid"/>
              </v:shape>
              <v:shape style="position:absolute;left:3832;top:99;width:224;height:228" coordorigin="3832,99" coordsize="224,228" path="m3880,128l3874,130,3868,135,3860,148,3863,158,3866,173,3841,200,3833,205,3832,216,3834,223,3842,231,3854,237,3866,257,3868,265,3859,282,3855,287,3874,300,3877,302,3882,301,3891,295,3978,295,3977,294,3967,285,3961,279,3961,279,3934,279,3915,272,3899,261,3887,245,3880,225,3881,204,3937,153,3954,152,4029,152,4031,149,4029,142,4025,139,3997,139,3986,137,3893,137,3880,128xe" filled="t" fillcolor="#939598" stroked="f">
                <v:path arrowok="t"/>
                <v:fill type="solid"/>
              </v:shape>
              <v:shape style="position:absolute;left:3832;top:99;width:224;height:228" coordorigin="3832,99" coordsize="224,228" path="m3962,277l3956,278,3934,279,3961,279,3962,277xe" filled="t" fillcolor="#939598" stroked="f">
                <v:path arrowok="t"/>
                <v:fill type="solid"/>
              </v:shape>
              <v:shape style="position:absolute;left:3832;top:99;width:224;height:228" coordorigin="3832,99" coordsize="224,228" path="m4029,152l3954,152,3971,157,3989,169,4009,223,4009,230,4005,236,4006,237,4018,250,4022,254,4024,255,4047,232,4050,230,4055,224,4056,211,4052,202,4038,202,4023,179,4020,167,4029,152xe" filled="t" fillcolor="#939598" stroked="f">
                <v:path arrowok="t"/>
                <v:fill type="solid"/>
              </v:shape>
              <v:shape style="position:absolute;left:3832;top:99;width:224;height:228" coordorigin="3832,99" coordsize="224,228" path="m4049,197l4038,202,4052,202,4049,197xe" filled="t" fillcolor="#939598" stroked="f">
                <v:path arrowok="t"/>
                <v:fill type="solid"/>
              </v:shape>
              <v:shape style="position:absolute;left:3832;top:99;width:224;height:228" coordorigin="3832,99" coordsize="224,228" path="m4014,127l4001,133,3997,139,4025,139,4019,134,4014,127xe" filled="t" fillcolor="#939598" stroked="f">
                <v:path arrowok="t"/>
                <v:fill type="solid"/>
              </v:shape>
              <v:shape style="position:absolute;left:3832;top:99;width:224;height:228" coordorigin="3832,99" coordsize="224,228" path="m3960,118l3929,118,3925,123,3911,134,3893,137,3986,137,3977,134,3964,127,3960,118xe" filled="t" fillcolor="#939598" stroked="f">
                <v:path arrowok="t"/>
                <v:fill type="solid"/>
              </v:shape>
              <v:shape style="position:absolute;left:3832;top:99;width:224;height:228" coordorigin="3832,99" coordsize="224,228" path="m3935,99l3927,120,3929,118,3960,118,3959,116,3959,113,3954,105,3935,99xe" filled="t" fillcolor="#939598" stroked="f">
                <v:path arrowok="t"/>
                <v:fill type="solid"/>
              </v:shape>
            </v:group>
            <v:group style="position:absolute;left:3904;top:176;width:173;height:177" coordorigin="3904,176" coordsize="173,177">
              <v:shape style="position:absolute;left:3904;top:176;width:173;height:177" coordorigin="3904,176" coordsize="173,177" path="m4016,261l3958,261,3968,270,3974,277,4039,342,4051,353,4067,349,4073,340,4056,340,4046,332,4053,321,4059,319,4074,319,4069,314,4040,285,4022,266,4016,261xe" filled="t" fillcolor="#939598" stroked="f">
                <v:path arrowok="t"/>
                <v:fill type="solid"/>
              </v:shape>
              <v:shape style="position:absolute;left:3904;top:176;width:173;height:177" coordorigin="3904,176" coordsize="173,177" path="m4074,319l4059,319,4064,323,4067,332,4064,337,4056,340,4073,340,4078,333,4078,323,4074,319xe" filled="t" fillcolor="#939598" stroked="f">
                <v:path arrowok="t"/>
                <v:fill type="solid"/>
              </v:shape>
              <v:shape style="position:absolute;left:3904;top:176;width:173;height:177" coordorigin="3904,176" coordsize="173,177" path="m3919,215l3904,219,3906,235,3919,253,3937,261,3956,262,3958,261,4016,261,4011,255,4005,250,3988,234,3988,230,3939,230,3932,228,3919,215xe" filled="t" fillcolor="#939598" stroked="f">
                <v:path arrowok="t"/>
                <v:fill type="solid"/>
              </v:shape>
              <v:shape style="position:absolute;left:3904;top:176;width:173;height:177" coordorigin="3904,176" coordsize="173,177" path="m3971,182l3930,182,3933,184,3951,202,3954,206,3956,207,3957,214,3952,218,3948,221,3939,230,3988,230,3987,229,3994,215,3980,190,3973,183,3971,182xe" filled="t" fillcolor="#939598" stroked="f">
                <v:path arrowok="t"/>
                <v:fill type="solid"/>
              </v:shape>
              <v:shape style="position:absolute;left:3904;top:176;width:173;height:177" coordorigin="3904,176" coordsize="173,177" path="m3936,176l3935,177,3928,179,3930,183,3930,182,3971,182,3958,177,3952,176,3936,176xe" filled="t" fillcolor="#939598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257.633301pt;margin-top:2.665185pt;width:16.6235pt;height:17.8991pt;mso-position-horizontal-relative:page;mso-position-vertical-relative:paragraph;z-index:-7466" coordorigin="5153,53" coordsize="332,358">
            <v:group style="position:absolute;left:5195;top:96;width:247;height:273" coordorigin="5195,96" coordsize="247,273">
              <v:shape style="position:absolute;left:5195;top:96;width:247;height:273" coordorigin="5195,96" coordsize="247,273" path="m5195,96l5443,96,5443,369,5195,369,5195,96xe" filled="f" stroked="t" strokeweight="4.252pt" strokecolor="#A7A9AC">
                <v:path arrowok="t"/>
              </v:shape>
            </v:group>
            <v:group style="position:absolute;left:5195;top:96;width:247;height:273" coordorigin="5195,96" coordsize="247,273">
              <v:shape style="position:absolute;left:5195;top:96;width:247;height:273" coordorigin="5195,96" coordsize="247,273" path="m5195,96l5443,96,5443,369,5195,369,5195,96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-1"/>
          <w:sz w:val="26"/>
          <w:szCs w:val="26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-1"/>
          <w:sz w:val="26"/>
          <w:szCs w:val="26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80"/>
          <w:position w:val="0"/>
          <w:sz w:val="17"/>
          <w:szCs w:val="17"/>
        </w:rPr>
        <w:t>N/A</w:t>
      </w:r>
      <w:r>
        <w:rPr>
          <w:rFonts w:ascii="Showcard Gothic" w:hAnsi="Showcard Gothic" w:cs="Showcard Gothic" w:eastAsia="Showcard Gothic"/>
          <w:b w:val="0"/>
          <w:bCs w:val="0"/>
          <w:color w:val="000000"/>
          <w:spacing w:val="0"/>
          <w:w w:val="100"/>
          <w:position w:val="0"/>
          <w:sz w:val="17"/>
          <w:szCs w:val="17"/>
        </w:rPr>
      </w:r>
    </w:p>
    <w:p>
      <w:pPr>
        <w:spacing w:line="160" w:lineRule="exact" w:before="1"/>
        <w:rPr>
          <w:sz w:val="16"/>
          <w:szCs w:val="16"/>
        </w:rPr>
      </w:pPr>
      <w:r>
        <w:rPr/>
        <w:br w:type="column"/>
      </w: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1067" w:right="0" w:firstLine="0"/>
        <w:jc w:val="left"/>
        <w:rPr>
          <w:rFonts w:ascii="Arial Black" w:hAnsi="Arial Black" w:cs="Arial Black" w:eastAsia="Arial Black"/>
          <w:sz w:val="19"/>
          <w:szCs w:val="19"/>
        </w:rPr>
      </w:pPr>
      <w:r>
        <w:rPr/>
        <w:pict>
          <v:shape style="position:absolute;margin-left:318.189301pt;margin-top:-19.667812pt;width:36.388600pt;height:58.2218pt;mso-position-horizontal-relative:page;mso-position-vertical-relative:paragraph;z-index:-7490" type="#_x0000_t75">
            <v:imagedata r:id="rId65" o:title=""/>
          </v:shape>
        </w:pict>
      </w:r>
      <w:r>
        <w:rPr>
          <w:rFonts w:ascii="Arial Black" w:hAnsi="Arial Black" w:cs="Arial Black" w:eastAsia="Arial Black"/>
          <w:b/>
          <w:bCs/>
          <w:color w:val="231F20"/>
          <w:spacing w:val="9"/>
          <w:w w:val="100"/>
          <w:sz w:val="30"/>
          <w:szCs w:val="30"/>
        </w:rPr>
        <w:t>C</w:t>
      </w:r>
      <w:r>
        <w:rPr>
          <w:rFonts w:ascii="Arial Black" w:hAnsi="Arial Black" w:cs="Arial Black" w:eastAsia="Arial Black"/>
          <w:b/>
          <w:bCs/>
          <w:color w:val="231F20"/>
          <w:spacing w:val="13"/>
          <w:w w:val="100"/>
          <w:sz w:val="30"/>
          <w:szCs w:val="30"/>
        </w:rPr>
        <w:t>O</w:t>
      </w:r>
      <w:r>
        <w:rPr>
          <w:rFonts w:ascii="Arial Black" w:hAnsi="Arial Black" w:cs="Arial Black" w:eastAsia="Arial Black"/>
          <w:b/>
          <w:bCs/>
          <w:color w:val="231F20"/>
          <w:spacing w:val="0"/>
          <w:w w:val="100"/>
          <w:position w:val="-6"/>
          <w:sz w:val="19"/>
          <w:szCs w:val="19"/>
        </w:rPr>
        <w:t>2</w:t>
      </w:r>
      <w:r>
        <w:rPr>
          <w:rFonts w:ascii="Arial Black" w:hAnsi="Arial Black" w:cs="Arial Black" w:eastAsia="Arial Black"/>
          <w:b w:val="0"/>
          <w:bCs w:val="0"/>
          <w:color w:val="000000"/>
          <w:spacing w:val="0"/>
          <w:w w:val="100"/>
          <w:position w:val="0"/>
          <w:sz w:val="19"/>
          <w:szCs w:val="19"/>
        </w:rPr>
      </w:r>
    </w:p>
    <w:p>
      <w:pPr>
        <w:pStyle w:val="BodyText"/>
        <w:spacing w:before="78"/>
        <w:ind w:left="335" w:right="0"/>
        <w:jc w:val="left"/>
        <w:rPr>
          <w:sz w:val="17"/>
          <w:szCs w:val="17"/>
        </w:rPr>
      </w:pPr>
      <w:r>
        <w:rPr>
          <w:spacing w:val="0"/>
          <w:w w:val="100"/>
        </w:rPr>
        <w:br w:type="column"/>
      </w:r>
      <w:r>
        <w:rPr>
          <w:b w:val="0"/>
          <w:bCs w:val="0"/>
          <w:color w:val="231F20"/>
          <w:spacing w:val="0"/>
          <w:w w:val="100"/>
        </w:rPr>
        <w:t>Extintor</w:t>
      </w:r>
      <w:r>
        <w:rPr>
          <w:b w:val="0"/>
          <w:bCs w:val="0"/>
          <w:color w:val="231F20"/>
          <w:spacing w:val="2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</w:t>
      </w:r>
      <w:r>
        <w:rPr>
          <w:b w:val="0"/>
          <w:bCs w:val="0"/>
          <w:color w:val="231F20"/>
          <w:spacing w:val="3"/>
          <w:w w:val="100"/>
        </w:rPr>
        <w:t>O</w:t>
      </w:r>
      <w:r>
        <w:rPr>
          <w:b w:val="0"/>
          <w:bCs w:val="0"/>
          <w:color w:val="231F20"/>
          <w:spacing w:val="0"/>
          <w:w w:val="100"/>
          <w:position w:val="-6"/>
          <w:sz w:val="17"/>
          <w:szCs w:val="17"/>
        </w:rPr>
        <w:t>2</w:t>
      </w:r>
      <w:r>
        <w:rPr>
          <w:b w:val="0"/>
          <w:bCs w:val="0"/>
          <w:color w:val="000000"/>
          <w:spacing w:val="0"/>
          <w:w w:val="100"/>
          <w:position w:val="0"/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/>
        <w:br w:type="column"/>
      </w:r>
      <w:r>
        <w:rPr>
          <w:sz w:val="20"/>
          <w:szCs w:val="20"/>
        </w:rPr>
      </w:r>
    </w:p>
    <w:p>
      <w:pPr>
        <w:spacing w:line="240" w:lineRule="exact" w:before="8"/>
        <w:rPr>
          <w:sz w:val="24"/>
          <w:szCs w:val="24"/>
        </w:rPr>
      </w:pPr>
      <w:r>
        <w:rPr>
          <w:sz w:val="24"/>
          <w:szCs w:val="24"/>
        </w:rPr>
      </w:r>
    </w:p>
    <w:p>
      <w:pPr>
        <w:tabs>
          <w:tab w:pos="1036" w:val="left" w:leader="none"/>
        </w:tabs>
        <w:ind w:left="201" w:right="0" w:firstLine="0"/>
        <w:jc w:val="left"/>
        <w:rPr>
          <w:rFonts w:ascii="Showcard Gothic" w:hAnsi="Showcard Gothic" w:cs="Showcard Gothic" w:eastAsia="Showcard Gothic"/>
          <w:sz w:val="17"/>
          <w:szCs w:val="17"/>
        </w:rPr>
      </w:pPr>
      <w:r>
        <w:rPr/>
        <w:pict>
          <v:group style="position:absolute;margin-left:508.23349pt;margin-top:-.434804pt;width:16.6236pt;height:17.8992pt;mso-position-horizontal-relative:page;mso-position-vertical-relative:paragraph;z-index:-7441" coordorigin="10165,-9" coordsize="332,358">
            <v:group style="position:absolute;left:10207;top:34;width:247;height:273" coordorigin="10207,34" coordsize="247,273">
              <v:shape style="position:absolute;left:10207;top:34;width:247;height:273" coordorigin="10207,34" coordsize="247,273" path="m10207,34l10455,34,10455,307,10207,307,10207,34xe" filled="f" stroked="t" strokeweight="4.252pt" strokecolor="#A7A9AC">
                <v:path arrowok="t"/>
              </v:shape>
            </v:group>
            <v:group style="position:absolute;left:10207;top:34;width:247;height:273" coordorigin="10207,34" coordsize="247,273">
              <v:shape style="position:absolute;left:10207;top:34;width:247;height:273" coordorigin="10207,34" coordsize="247,273" path="m10207,34l10455,34,10455,307,10207,307,10207,34xe" filled="t" fillcolor="#FFFFFF" stroked="f">
                <v:path arrowok="t"/>
                <v:fill type="solid"/>
              </v:shape>
            </v:group>
            <v:group style="position:absolute;left:10233;top:69;width:185;height:188" coordorigin="10233,69" coordsize="185,188">
              <v:shape style="position:absolute;left:10233;top:69;width:185;height:188" coordorigin="10233,69" coordsize="185,188" path="m10266,81l10233,121,10297,172,10245,236,10271,257,10323,193,10404,193,10355,153,10372,132,10329,132,10266,81xe" filled="t" fillcolor="#939598" stroked="f">
                <v:path arrowok="t"/>
                <v:fill type="solid"/>
              </v:shape>
              <v:shape style="position:absolute;left:10233;top:69;width:185;height:188" coordorigin="10233,69" coordsize="185,188" path="m10404,193l10323,193,10386,245,10418,205,10404,193xe" filled="t" fillcolor="#939598" stroked="f">
                <v:path arrowok="t"/>
                <v:fill type="solid"/>
              </v:shape>
              <v:shape style="position:absolute;left:10233;top:69;width:185;height:188" coordorigin="10233,69" coordsize="185,188" path="m10381,69l10329,132,10372,132,10407,90,10381,69xe" filled="t" fillcolor="#939598" stroked="f">
                <v:path arrowok="t"/>
                <v:fill type="solid"/>
              </v:shape>
            </v:group>
            <v:group style="position:absolute;left:10233;top:69;width:185;height:188" coordorigin="10233,69" coordsize="185,188">
              <v:shape style="position:absolute;left:10233;top:69;width:185;height:188" coordorigin="10233,69" coordsize="185,188" path="m10386,245l10418,205,10355,153,10407,90,10381,69,10329,132,10266,81,10233,121,10297,172,10245,236,10271,257,10323,193,10386,245xe" filled="f" stroked="t" strokeweight=".5669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85.480713pt;margin-top:-.434804pt;width:16.6235pt;height:17.8992pt;mso-position-horizontal-relative:page;mso-position-vertical-relative:paragraph;z-index:-7440" coordorigin="9710,-9" coordsize="332,358">
            <v:group style="position:absolute;left:9752;top:34;width:247;height:273" coordorigin="9752,34" coordsize="247,273">
              <v:shape style="position:absolute;left:9752;top:34;width:247;height:273" coordorigin="9752,34" coordsize="247,273" path="m9752,34l10000,34,10000,307,9752,307,9752,34xe" filled="f" stroked="t" strokeweight="4.252pt" strokecolor="#A7A9AC">
                <v:path arrowok="t"/>
              </v:shape>
            </v:group>
            <v:group style="position:absolute;left:9752;top:34;width:247;height:273" coordorigin="9752,34" coordsize="247,273">
              <v:shape style="position:absolute;left:9752;top:34;width:247;height:273" coordorigin="9752,34" coordsize="247,273" path="m9752,34l10000,34,10000,307,9752,307,9752,34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39.754211pt;margin-top:-.434804pt;width:16.6235pt;height:17.8992pt;mso-position-horizontal-relative:page;mso-position-vertical-relative:paragraph;z-index:-7439" coordorigin="8795,-9" coordsize="332,358">
            <v:group style="position:absolute;left:8838;top:34;width:247;height:273" coordorigin="8838,34" coordsize="247,273">
              <v:shape style="position:absolute;left:8838;top:34;width:247;height:273" coordorigin="8838,34" coordsize="247,273" path="m8838,34l9085,34,9085,307,8838,307,8838,34xe" filled="f" stroked="t" strokeweight="4.252pt" strokecolor="#A7A9AC">
                <v:path arrowok="t"/>
              </v:shape>
            </v:group>
            <v:group style="position:absolute;left:8838;top:34;width:247;height:273" coordorigin="8838,34" coordsize="247,273">
              <v:shape style="position:absolute;left:8838;top:34;width:247;height:273" coordorigin="8838,34" coordsize="247,273" path="m8838,34l9085,34,9085,307,8838,307,8838,34xe" filled="t" fillcolor="#FFFFFF" stroked="f">
                <v:path arrowok="t"/>
                <v:fill type="solid"/>
              </v:shape>
            </v:group>
            <v:group style="position:absolute;left:8855;top:71;width:201;height:194" coordorigin="8855,71" coordsize="201,194">
              <v:shape style="position:absolute;left:8855;top:71;width:201;height:194" coordorigin="8855,71" coordsize="201,194" path="m8901,168l8855,194,8913,248,8917,251,8920,253,8926,261,8928,264,8934,266,8936,262,8938,260,8940,257,8975,217,8935,217,8926,211,8920,201,8913,190,8903,175,8901,168xe" filled="t" fillcolor="#939598" stroked="f">
                <v:path arrowok="t"/>
                <v:fill type="solid"/>
              </v:shape>
              <v:shape style="position:absolute;left:8855;top:71;width:201;height:194" coordorigin="8855,71" coordsize="201,194" path="m9056,71l9012,114,8973,161,8953,197,8944,214,8935,217,8975,217,8984,207,8986,204,8989,202,8992,199,9005,184,9019,170,9051,143,9055,140,9056,140,9056,71xe" filled="t" fillcolor="#939598" stroked="f">
                <v:path arrowok="t"/>
                <v:fill type="solid"/>
              </v:shape>
            </v:group>
            <v:group style="position:absolute;left:8855;top:71;width:201;height:194" coordorigin="8855,71" coordsize="201,194">
              <v:shape style="position:absolute;left:8855;top:71;width:201;height:194" coordorigin="8855,71" coordsize="201,194" path="m8901,168l8855,194,8913,248,8917,251,8920,253,8923,257,8926,261,8928,264,8934,266,8936,262,8938,260,8940,257,8984,207,8986,204,8989,202,8992,199,9051,143,9056,140,9056,136,9056,71,9042,82,9025,99,8973,161,8953,197,8944,214,8935,217,8926,211,8920,201,8913,190,8903,175,8901,168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62.192108pt;margin-top:-.434804pt;width:16.933pt;height:17.8992pt;mso-position-horizontal-relative:page;mso-position-vertical-relative:paragraph;z-index:-7437" coordorigin="9244,-9" coordsize="339,358">
            <v:group style="position:absolute;left:9293;top:34;width:247;height:273" coordorigin="9293,34" coordsize="247,273">
              <v:shape style="position:absolute;left:9293;top:34;width:247;height:273" coordorigin="9293,34" coordsize="247,273" path="m9293,34l9540,34,9540,307,9293,307,9293,34xe" filled="f" stroked="t" strokeweight="4.252pt" strokecolor="#A7A9AC">
                <v:path arrowok="t"/>
              </v:shape>
            </v:group>
            <v:group style="position:absolute;left:9293;top:34;width:247;height:273" coordorigin="9293,34" coordsize="247,273">
              <v:shape style="position:absolute;left:9293;top:34;width:247;height:273" coordorigin="9293,34" coordsize="247,273" path="m9293,34l9540,34,9540,307,9293,307,9293,34xe" filled="t" fillcolor="#FFFFFF" stroked="f">
                <v:path arrowok="t"/>
                <v:fill type="solid"/>
              </v:shape>
            </v:group>
            <v:group style="position:absolute;left:9286;top:37;width:224;height:228" coordorigin="9286,37" coordsize="224,228">
              <v:shape style="position:absolute;left:9286;top:37;width:224;height:228" coordorigin="9286,37" coordsize="224,228" path="m9432,233l9345,233,9361,234,9378,249,9385,259,9400,265,9409,264,9414,253,9414,250,9420,242,9426,237,9433,235,9432,233xe" filled="t" fillcolor="#939598" stroked="f">
                <v:path arrowok="t"/>
                <v:fill type="solid"/>
              </v:shape>
              <v:shape style="position:absolute;left:9286;top:37;width:224;height:228" coordorigin="9286,37" coordsize="224,228" path="m9334,66l9328,68,9322,73,9314,86,9317,96,9320,111,9295,138,9287,143,9286,154,9288,161,9296,169,9308,175,9320,195,9322,203,9313,220,9309,225,9328,238,9331,240,9336,239,9345,233,9432,233,9431,232,9421,223,9415,217,9415,217,9388,217,9369,210,9352,199,9341,183,9334,163,9335,142,9390,91,9408,90,9483,90,9484,87,9483,80,9479,77,9451,77,9440,75,9347,75,9334,66xe" filled="t" fillcolor="#939598" stroked="f">
                <v:path arrowok="t"/>
                <v:fill type="solid"/>
              </v:shape>
              <v:shape style="position:absolute;left:9286;top:37;width:224;height:228" coordorigin="9286,37" coordsize="224,228" path="m9416,215l9410,216,9388,217,9415,217,9416,215xe" filled="t" fillcolor="#939598" stroked="f">
                <v:path arrowok="t"/>
                <v:fill type="solid"/>
              </v:shape>
              <v:shape style="position:absolute;left:9286;top:37;width:224;height:228" coordorigin="9286,37" coordsize="224,228" path="m9483,90l9408,90,9425,95,9443,107,9463,161,9463,168,9459,174,9460,175,9472,188,9476,192,9478,193,9501,170,9504,168,9509,162,9510,149,9506,140,9492,140,9477,117,9474,105,9483,90xe" filled="t" fillcolor="#939598" stroked="f">
                <v:path arrowok="t"/>
                <v:fill type="solid"/>
              </v:shape>
              <v:shape style="position:absolute;left:9286;top:37;width:224;height:228" coordorigin="9286,37" coordsize="224,228" path="m9503,135l9492,140,9506,140,9503,135xe" filled="t" fillcolor="#939598" stroked="f">
                <v:path arrowok="t"/>
                <v:fill type="solid"/>
              </v:shape>
              <v:shape style="position:absolute;left:9286;top:37;width:224;height:228" coordorigin="9286,37" coordsize="224,228" path="m9468,65l9455,71,9451,77,9479,77,9473,72,9468,65xe" filled="t" fillcolor="#939598" stroked="f">
                <v:path arrowok="t"/>
                <v:fill type="solid"/>
              </v:shape>
              <v:shape style="position:absolute;left:9286;top:37;width:224;height:228" coordorigin="9286,37" coordsize="224,228" path="m9414,56l9383,56,9379,61,9365,72,9347,75,9440,75,9431,72,9418,65,9414,56xe" filled="t" fillcolor="#939598" stroked="f">
                <v:path arrowok="t"/>
                <v:fill type="solid"/>
              </v:shape>
              <v:shape style="position:absolute;left:9286;top:37;width:224;height:228" coordorigin="9286,37" coordsize="224,228" path="m9389,37l9381,58,9383,56,9414,56,9413,54,9413,51,9408,43,9389,37xe" filled="t" fillcolor="#939598" stroked="f">
                <v:path arrowok="t"/>
                <v:fill type="solid"/>
              </v:shape>
            </v:group>
            <v:group style="position:absolute;left:9358;top:114;width:173;height:177" coordorigin="9358,114" coordsize="173,177">
              <v:shape style="position:absolute;left:9358;top:114;width:173;height:177" coordorigin="9358,114" coordsize="173,177" path="m9470,199l9412,199,9422,208,9428,215,9493,280,9505,291,9521,287,9527,278,9510,278,9500,270,9507,259,9513,257,9528,257,9523,252,9494,223,9475,204,9470,199xe" filled="t" fillcolor="#939598" stroked="f">
                <v:path arrowok="t"/>
                <v:fill type="solid"/>
              </v:shape>
              <v:shape style="position:absolute;left:9358;top:114;width:173;height:177" coordorigin="9358,114" coordsize="173,177" path="m9528,257l9513,257,9518,261,9521,270,9518,275,9510,278,9527,278,9532,271,9532,261,9528,257xe" filled="t" fillcolor="#939598" stroked="f">
                <v:path arrowok="t"/>
                <v:fill type="solid"/>
              </v:shape>
              <v:shape style="position:absolute;left:9358;top:114;width:173;height:177" coordorigin="9358,114" coordsize="173,177" path="m9372,153l9358,157,9360,173,9373,191,9391,199,9410,200,9412,199,9470,199,9464,193,9459,188,9442,172,9441,168,9393,168,9386,166,9372,153xe" filled="t" fillcolor="#939598" stroked="f">
                <v:path arrowok="t"/>
                <v:fill type="solid"/>
              </v:shape>
              <v:shape style="position:absolute;left:9358;top:114;width:173;height:177" coordorigin="9358,114" coordsize="173,177" path="m9425,120l9384,120,9387,122,9404,140,9408,144,9410,145,9411,152,9406,156,9402,159,9393,168,9441,168,9441,167,9448,153,9434,128,9427,121,9425,120xe" filled="t" fillcolor="#939598" stroked="f">
                <v:path arrowok="t"/>
                <v:fill type="solid"/>
              </v:shape>
              <v:shape style="position:absolute;left:9358;top:114;width:173;height:177" coordorigin="9358,114" coordsize="173,177" path="m9390,114l9389,115,9382,117,9384,121,9384,120,9425,120,9412,115,9406,114,9390,114xe" filled="t" fillcolor="#939598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530.328979pt;margin-top:-.434804pt;width:16.6236pt;height:17.8992pt;mso-position-horizontal-relative:page;mso-position-vertical-relative:paragraph;z-index:-7436" coordorigin="10607,-9" coordsize="332,358">
            <v:group style="position:absolute;left:10649;top:34;width:247;height:273" coordorigin="10649,34" coordsize="247,273">
              <v:shape style="position:absolute;left:10649;top:34;width:247;height:273" coordorigin="10649,34" coordsize="247,273" path="m10649,34l10897,34,10897,307,10649,307,10649,34xe" filled="f" stroked="t" strokeweight="4.252pt" strokecolor="#A7A9AC">
                <v:path arrowok="t"/>
              </v:shape>
            </v:group>
            <v:group style="position:absolute;left:10649;top:34;width:247;height:273" coordorigin="10649,34" coordsize="247,273">
              <v:shape style="position:absolute;left:10649;top:34;width:247;height:273" coordorigin="10649,34" coordsize="247,273" path="m10649,34l10897,34,10897,307,10649,307,10649,34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-1"/>
          <w:sz w:val="26"/>
          <w:szCs w:val="26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-1"/>
          <w:sz w:val="26"/>
          <w:szCs w:val="26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0"/>
          <w:sz w:val="17"/>
          <w:szCs w:val="17"/>
        </w:rPr>
        <w:t>N/A</w:t>
      </w:r>
      <w:r>
        <w:rPr>
          <w:rFonts w:ascii="Showcard Gothic" w:hAnsi="Showcard Gothic" w:cs="Showcard Gothic" w:eastAsia="Showcard Gothic"/>
          <w:b w:val="0"/>
          <w:bCs w:val="0"/>
          <w:color w:val="000000"/>
          <w:spacing w:val="0"/>
          <w:w w:val="100"/>
          <w:position w:val="0"/>
          <w:sz w:val="17"/>
          <w:szCs w:val="17"/>
        </w:rPr>
      </w:r>
    </w:p>
    <w:p>
      <w:pPr>
        <w:spacing w:after="0"/>
        <w:jc w:val="left"/>
        <w:rPr>
          <w:rFonts w:ascii="Showcard Gothic" w:hAnsi="Showcard Gothic" w:cs="Showcard Gothic" w:eastAsia="Showcard Gothic"/>
          <w:sz w:val="17"/>
          <w:szCs w:val="17"/>
        </w:rPr>
        <w:sectPr>
          <w:type w:val="continuous"/>
          <w:pgSz w:w="12240" w:h="15840"/>
          <w:pgMar w:top="1020" w:bottom="280" w:left="720" w:right="680"/>
          <w:cols w:num="4" w:equalWidth="0">
            <w:col w:w="4723" w:space="586"/>
            <w:col w:w="1714" w:space="291"/>
            <w:col w:w="1545" w:space="40"/>
            <w:col w:w="1941"/>
          </w:cols>
        </w:sectPr>
      </w:pPr>
    </w:p>
    <w:p>
      <w:pPr>
        <w:spacing w:line="260" w:lineRule="exact" w:before="14"/>
        <w:rPr>
          <w:sz w:val="26"/>
          <w:szCs w:val="26"/>
        </w:rPr>
      </w:pPr>
      <w:r>
        <w:rPr>
          <w:sz w:val="26"/>
          <w:szCs w:val="26"/>
        </w:rPr>
      </w:r>
    </w:p>
    <w:p>
      <w:pPr>
        <w:spacing w:after="0" w:line="260" w:lineRule="exact"/>
        <w:rPr>
          <w:sz w:val="26"/>
          <w:szCs w:val="26"/>
        </w:rPr>
        <w:sectPr>
          <w:type w:val="continuous"/>
          <w:pgSz w:w="12240" w:h="15840"/>
          <w:pgMar w:top="1020" w:bottom="280" w:left="720" w:right="680"/>
        </w:sectPr>
      </w:pPr>
    </w:p>
    <w:p>
      <w:pPr>
        <w:spacing w:line="260" w:lineRule="exact" w:before="2"/>
        <w:rPr>
          <w:sz w:val="26"/>
          <w:szCs w:val="26"/>
        </w:rPr>
      </w:pPr>
      <w:r>
        <w:rPr>
          <w:sz w:val="26"/>
          <w:szCs w:val="26"/>
        </w:rPr>
      </w:r>
    </w:p>
    <w:p>
      <w:pPr>
        <w:ind w:left="442" w:right="0" w:firstLine="0"/>
        <w:jc w:val="left"/>
        <w:rPr>
          <w:rFonts w:ascii="Arial Black" w:hAnsi="Arial Black" w:cs="Arial Black" w:eastAsia="Arial Black"/>
          <w:sz w:val="16"/>
          <w:szCs w:val="16"/>
        </w:rPr>
      </w:pPr>
      <w:r>
        <w:rPr>
          <w:rFonts w:ascii="Arial Black" w:hAnsi="Arial Black" w:cs="Arial Black" w:eastAsia="Arial Black"/>
          <w:b/>
          <w:bCs/>
          <w:color w:val="FFFFFF"/>
          <w:spacing w:val="0"/>
          <w:w w:val="105"/>
          <w:sz w:val="16"/>
          <w:szCs w:val="16"/>
        </w:rPr>
        <w:t>Extintor</w:t>
      </w:r>
      <w:r>
        <w:rPr>
          <w:rFonts w:ascii="Arial Black" w:hAnsi="Arial Black" w:cs="Arial Black" w:eastAsia="Arial Black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130" w:lineRule="exact" w:before="6"/>
        <w:rPr>
          <w:sz w:val="13"/>
          <w:szCs w:val="13"/>
        </w:rPr>
      </w:pPr>
      <w:r>
        <w:rPr>
          <w:sz w:val="13"/>
          <w:szCs w:val="13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784" w:right="0" w:firstLine="0"/>
        <w:jc w:val="left"/>
        <w:rPr>
          <w:rFonts w:ascii="Arial Black" w:hAnsi="Arial Black" w:cs="Arial Black" w:eastAsia="Arial Black"/>
          <w:sz w:val="16"/>
          <w:szCs w:val="16"/>
        </w:rPr>
      </w:pPr>
      <w:r>
        <w:rPr>
          <w:rFonts w:ascii="Arial Black" w:hAnsi="Arial Black" w:cs="Arial Black" w:eastAsia="Arial Black"/>
          <w:b/>
          <w:bCs/>
          <w:color w:val="FFFFFF"/>
          <w:spacing w:val="-8"/>
          <w:w w:val="105"/>
          <w:sz w:val="16"/>
          <w:szCs w:val="16"/>
        </w:rPr>
        <w:t>H</w:t>
      </w:r>
      <w:r>
        <w:rPr>
          <w:rFonts w:ascii="Arial Black" w:hAnsi="Arial Black" w:cs="Arial Black" w:eastAsia="Arial Black"/>
          <w:b/>
          <w:bCs/>
          <w:color w:val="FFFFFF"/>
          <w:spacing w:val="-12"/>
          <w:w w:val="105"/>
          <w:position w:val="-3"/>
          <w:sz w:val="11"/>
          <w:szCs w:val="11"/>
        </w:rPr>
        <w:t>2</w:t>
      </w:r>
      <w:r>
        <w:rPr>
          <w:rFonts w:ascii="Arial Black" w:hAnsi="Arial Black" w:cs="Arial Black" w:eastAsia="Arial Black"/>
          <w:b/>
          <w:bCs/>
          <w:color w:val="FFFFFF"/>
          <w:spacing w:val="0"/>
          <w:w w:val="105"/>
          <w:position w:val="0"/>
          <w:sz w:val="16"/>
          <w:szCs w:val="16"/>
        </w:rPr>
        <w:t>O</w:t>
      </w:r>
      <w:r>
        <w:rPr>
          <w:rFonts w:ascii="Arial Black" w:hAnsi="Arial Black" w:cs="Arial Black" w:eastAsia="Arial Black"/>
          <w:b w:val="0"/>
          <w:bCs w:val="0"/>
          <w:color w:val="000000"/>
          <w:spacing w:val="0"/>
          <w:w w:val="100"/>
          <w:position w:val="0"/>
          <w:sz w:val="16"/>
          <w:szCs w:val="16"/>
        </w:rPr>
      </w:r>
    </w:p>
    <w:p>
      <w:pPr>
        <w:pStyle w:val="BodyText"/>
        <w:spacing w:before="78"/>
        <w:ind w:left="335" w:right="0"/>
        <w:jc w:val="left"/>
      </w:pPr>
      <w:r>
        <w:rPr>
          <w:spacing w:val="0"/>
          <w:w w:val="100"/>
        </w:rPr>
        <w:br w:type="column"/>
      </w:r>
      <w:r>
        <w:rPr>
          <w:b w:val="0"/>
          <w:bCs w:val="0"/>
          <w:color w:val="231F20"/>
          <w:spacing w:val="0"/>
          <w:w w:val="100"/>
        </w:rPr>
        <w:t>Letre</w:t>
      </w:r>
      <w:r>
        <w:rPr>
          <w:b w:val="0"/>
          <w:bCs w:val="0"/>
          <w:color w:val="231F20"/>
          <w:spacing w:val="-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1"/>
          <w:w w:val="100"/>
        </w:rPr>
        <w:t> </w:t>
      </w:r>
      <w:r>
        <w:rPr>
          <w:b w:val="0"/>
          <w:bCs w:val="0"/>
          <w:color w:val="231F20"/>
          <w:spacing w:val="-8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xtintor</w:t>
      </w:r>
      <w:r>
        <w:rPr>
          <w:b w:val="0"/>
          <w:bCs w:val="0"/>
          <w:color w:val="231F20"/>
          <w:spacing w:val="1"/>
          <w:w w:val="100"/>
        </w:rPr>
        <w:t> </w:t>
      </w:r>
      <w:r>
        <w:rPr>
          <w:b w:val="0"/>
          <w:bCs w:val="0"/>
          <w:color w:val="231F20"/>
          <w:spacing w:val="-11"/>
          <w:w w:val="100"/>
        </w:rPr>
        <w:t>H</w:t>
      </w:r>
      <w:r>
        <w:rPr>
          <w:b w:val="0"/>
          <w:bCs w:val="0"/>
          <w:color w:val="231F20"/>
          <w:spacing w:val="-21"/>
          <w:w w:val="100"/>
          <w:position w:val="-6"/>
          <w:sz w:val="17"/>
          <w:szCs w:val="17"/>
        </w:rPr>
        <w:t>2</w:t>
      </w:r>
      <w:r>
        <w:rPr>
          <w:b w:val="0"/>
          <w:bCs w:val="0"/>
          <w:color w:val="231F20"/>
          <w:spacing w:val="0"/>
          <w:w w:val="100"/>
          <w:position w:val="0"/>
        </w:rPr>
        <w:t>O</w:t>
      </w:r>
      <w:r>
        <w:rPr>
          <w:b w:val="0"/>
          <w:bCs w:val="0"/>
          <w:color w:val="000000"/>
          <w:spacing w:val="0"/>
          <w:w w:val="100"/>
          <w:position w:val="0"/>
        </w:rPr>
      </w:r>
    </w:p>
    <w:p>
      <w:pPr>
        <w:tabs>
          <w:tab w:pos="2590" w:val="left" w:leader="none"/>
        </w:tabs>
        <w:spacing w:before="94"/>
        <w:ind w:left="1755" w:right="0" w:firstLine="0"/>
        <w:jc w:val="left"/>
        <w:rPr>
          <w:rFonts w:ascii="Showcard Gothic" w:hAnsi="Showcard Gothic" w:cs="Showcard Gothic" w:eastAsia="Showcard Gothic"/>
          <w:sz w:val="17"/>
          <w:szCs w:val="17"/>
        </w:rPr>
      </w:pPr>
      <w:r>
        <w:rPr/>
        <w:pict>
          <v:group style="position:absolute;margin-left:235.537796pt;margin-top:4.265193pt;width:16.6235pt;height:17.8991pt;mso-position-horizontal-relative:page;mso-position-vertical-relative:paragraph;z-index:-7465" coordorigin="4711,85" coordsize="332,358">
            <v:group style="position:absolute;left:4753;top:128;width:247;height:273" coordorigin="4753,128" coordsize="247,273">
              <v:shape style="position:absolute;left:4753;top:128;width:247;height:273" coordorigin="4753,128" coordsize="247,273" path="m4753,128l5001,128,5001,401,4753,401,4753,128xe" filled="f" stroked="t" strokeweight="4.252pt" strokecolor="#A7A9AC">
                <v:path arrowok="t"/>
              </v:shape>
            </v:group>
            <v:group style="position:absolute;left:4753;top:128;width:247;height:273" coordorigin="4753,128" coordsize="247,273">
              <v:shape style="position:absolute;left:4753;top:128;width:247;height:273" coordorigin="4753,128" coordsize="247,273" path="m4753,128l5001,128,5001,401,4753,401,4753,128xe" filled="t" fillcolor="#FFFFFF" stroked="f">
                <v:path arrowok="t"/>
                <v:fill type="solid"/>
              </v:shape>
            </v:group>
            <v:group style="position:absolute;left:4780;top:163;width:185;height:188" coordorigin="4780,163" coordsize="185,188">
              <v:shape style="position:absolute;left:4780;top:163;width:185;height:188" coordorigin="4780,163" coordsize="185,188" path="m4812,175l4780,215,4843,266,4791,330,4817,351,4869,287,4950,287,4901,247,4918,226,4875,226,4812,175xe" filled="t" fillcolor="#939598" stroked="f">
                <v:path arrowok="t"/>
                <v:fill type="solid"/>
              </v:shape>
              <v:shape style="position:absolute;left:4780;top:163;width:185;height:188" coordorigin="4780,163" coordsize="185,188" path="m4950,287l4869,287,4932,339,4965,299,4950,287xe" filled="t" fillcolor="#939598" stroked="f">
                <v:path arrowok="t"/>
                <v:fill type="solid"/>
              </v:shape>
              <v:shape style="position:absolute;left:4780;top:163;width:185;height:188" coordorigin="4780,163" coordsize="185,188" path="m4927,163l4875,226,4918,226,4953,184,4927,163xe" filled="t" fillcolor="#939598" stroked="f">
                <v:path arrowok="t"/>
                <v:fill type="solid"/>
              </v:shape>
            </v:group>
            <v:group style="position:absolute;left:4780;top:163;width:185;height:188" coordorigin="4780,163" coordsize="185,188">
              <v:shape style="position:absolute;left:4780;top:163;width:185;height:188" coordorigin="4780,163" coordsize="185,188" path="m4932,339l4965,299,4901,247,4953,184,4927,163,4875,226,4812,175,4780,215,4843,266,4791,330,4817,351,4869,287,4932,339xe" filled="f" stroked="t" strokeweight=".5669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2.784897pt;margin-top:4.265193pt;width:16.6236pt;height:17.8991pt;mso-position-horizontal-relative:page;mso-position-vertical-relative:paragraph;z-index:-7464" coordorigin="4256,85" coordsize="332,358">
            <v:group style="position:absolute;left:4298;top:128;width:247;height:273" coordorigin="4298,128" coordsize="247,273">
              <v:shape style="position:absolute;left:4298;top:128;width:247;height:273" coordorigin="4298,128" coordsize="247,273" path="m4298,128l4546,128,4546,401,4298,401,4298,128xe" filled="f" stroked="t" strokeweight="4.252pt" strokecolor="#A7A9AC">
                <v:path arrowok="t"/>
              </v:shape>
            </v:group>
            <v:group style="position:absolute;left:4298;top:128;width:247;height:273" coordorigin="4298,128" coordsize="247,273">
              <v:shape style="position:absolute;left:4298;top:128;width:247;height:273" coordorigin="4298,128" coordsize="247,273" path="m4298,128l4546,128,4546,401,4298,401,4298,128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167.058395pt;margin-top:4.265193pt;width:16.6235pt;height:17.8991pt;mso-position-horizontal-relative:page;mso-position-vertical-relative:paragraph;z-index:-7463" coordorigin="3341,85" coordsize="332,358">
            <v:group style="position:absolute;left:3384;top:128;width:247;height:273" coordorigin="3384,128" coordsize="247,273">
              <v:shape style="position:absolute;left:3384;top:128;width:247;height:273" coordorigin="3384,128" coordsize="247,273" path="m3384,128l3631,128,3631,401,3384,401,3384,128xe" filled="f" stroked="t" strokeweight="4.252pt" strokecolor="#A7A9AC">
                <v:path arrowok="t"/>
              </v:shape>
            </v:group>
            <v:group style="position:absolute;left:3384;top:128;width:247;height:273" coordorigin="3384,128" coordsize="247,273">
              <v:shape style="position:absolute;left:3384;top:128;width:247;height:273" coordorigin="3384,128" coordsize="247,273" path="m3384,128l3631,128,3631,401,3384,401,3384,128xe" filled="t" fillcolor="#FFFFFF" stroked="f">
                <v:path arrowok="t"/>
                <v:fill type="solid"/>
              </v:shape>
            </v:group>
            <v:group style="position:absolute;left:3401;top:165;width:201;height:194" coordorigin="3401,165" coordsize="201,194">
              <v:shape style="position:absolute;left:3401;top:165;width:201;height:194" coordorigin="3401,165" coordsize="201,194" path="m3447,262l3401,288,3460,342,3463,345,3466,347,3472,355,3474,358,3480,360,3482,356,3484,354,3487,351,3521,311,3481,311,3472,305,3466,295,3459,284,3449,269,3447,262xe" filled="t" fillcolor="#939598" stroked="f">
                <v:path arrowok="t"/>
                <v:fill type="solid"/>
              </v:shape>
              <v:shape style="position:absolute;left:3401;top:165;width:201;height:194" coordorigin="3401,165" coordsize="201,194" path="m3602,165l3558,208,3520,255,3499,291,3490,308,3481,311,3521,311,3530,301,3532,298,3535,296,3538,293,3551,278,3565,264,3597,237,3601,234,3602,234,3602,165xe" filled="t" fillcolor="#939598" stroked="f">
                <v:path arrowok="t"/>
                <v:fill type="solid"/>
              </v:shape>
            </v:group>
            <v:group style="position:absolute;left:3401;top:165;width:201;height:194" coordorigin="3401,165" coordsize="201,194">
              <v:shape style="position:absolute;left:3401;top:165;width:201;height:194" coordorigin="3401,165" coordsize="201,194" path="m3447,262l3401,288,3460,342,3463,345,3466,347,3469,351,3472,355,3474,358,3480,360,3482,356,3484,354,3487,351,3530,301,3532,298,3535,296,3538,293,3597,237,3602,234,3602,230,3602,165,3588,176,3571,193,3520,255,3499,291,3490,308,3481,311,3472,305,3466,295,3459,284,3449,269,3447,262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44.7957pt;margin-top:4.265193pt;width:16.6232pt;height:17.8991pt;mso-position-horizontal-relative:page;mso-position-vertical-relative:paragraph;z-index:-7462" coordorigin="2896,85" coordsize="332,358">
            <v:group style="position:absolute;left:2938;top:128;width:247;height:273" coordorigin="2938,128" coordsize="247,273">
              <v:shape style="position:absolute;left:2938;top:128;width:247;height:273" coordorigin="2938,128" coordsize="247,273" path="m2938,128l3186,128,3186,401,2938,401,2938,128xe" filled="f" stroked="t" strokeweight="4.252pt" strokecolor="#A7A9AC">
                <v:path arrowok="t"/>
              </v:shape>
            </v:group>
            <v:group style="position:absolute;left:2938;top:128;width:247;height:273" coordorigin="2938,128" coordsize="247,273">
              <v:shape style="position:absolute;left:2938;top:128;width:247;height:273" coordorigin="2938,128" coordsize="247,273" path="m2938,128l3186,128,3186,401,2938,401,2938,128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189.496307pt;margin-top:4.265193pt;width:16.9331pt;height:17.8991pt;mso-position-horizontal-relative:page;mso-position-vertical-relative:paragraph;z-index:-7461" coordorigin="3790,85" coordsize="339,358">
            <v:group style="position:absolute;left:3839;top:128;width:247;height:273" coordorigin="3839,128" coordsize="247,273">
              <v:shape style="position:absolute;left:3839;top:128;width:247;height:273" coordorigin="3839,128" coordsize="247,273" path="m3839,128l4086,128,4086,401,3839,401,3839,128xe" filled="f" stroked="t" strokeweight="4.252pt" strokecolor="#A7A9AC">
                <v:path arrowok="t"/>
              </v:shape>
            </v:group>
            <v:group style="position:absolute;left:3839;top:128;width:247;height:273" coordorigin="3839,128" coordsize="247,273">
              <v:shape style="position:absolute;left:3839;top:128;width:247;height:273" coordorigin="3839,128" coordsize="247,273" path="m3839,128l4086,128,4086,401,3839,401,3839,128xe" filled="t" fillcolor="#FFFFFF" stroked="f">
                <v:path arrowok="t"/>
                <v:fill type="solid"/>
              </v:shape>
            </v:group>
            <v:group style="position:absolute;left:3832;top:131;width:224;height:228" coordorigin="3832,131" coordsize="224,228">
              <v:shape style="position:absolute;left:3832;top:131;width:224;height:228" coordorigin="3832,131" coordsize="224,228" path="m3978,327l3891,327,3907,328,3925,343,3931,353,3947,359,3955,358,3960,347,3960,344,3966,336,3972,331,3979,329,3978,327xe" filled="t" fillcolor="#939598" stroked="f">
                <v:path arrowok="t"/>
                <v:fill type="solid"/>
              </v:shape>
              <v:shape style="position:absolute;left:3832;top:131;width:224;height:228" coordorigin="3832,131" coordsize="224,228" path="m3880,160l3874,162,3868,167,3860,180,3863,190,3866,205,3841,232,3833,237,3832,248,3834,255,3842,263,3854,269,3866,289,3868,297,3859,314,3855,319,3874,332,3877,334,3882,333,3891,327,3978,327,3977,326,3967,317,3961,311,3961,311,3934,311,3915,304,3899,293,3887,277,3880,257,3881,236,3937,185,3954,184,4029,184,4031,181,4029,174,4025,171,3997,171,3986,169,3893,169,3880,160xe" filled="t" fillcolor="#939598" stroked="f">
                <v:path arrowok="t"/>
                <v:fill type="solid"/>
              </v:shape>
              <v:shape style="position:absolute;left:3832;top:131;width:224;height:228" coordorigin="3832,131" coordsize="224,228" path="m3962,309l3956,310,3934,311,3961,311,3962,309xe" filled="t" fillcolor="#939598" stroked="f">
                <v:path arrowok="t"/>
                <v:fill type="solid"/>
              </v:shape>
              <v:shape style="position:absolute;left:3832;top:131;width:224;height:228" coordorigin="3832,131" coordsize="224,228" path="m4029,184l3954,184,3971,189,3989,201,4009,255,4009,262,4005,268,4006,269,4018,282,4022,286,4024,287,4047,264,4050,262,4055,256,4056,243,4052,234,4038,234,4023,211,4020,199,4029,184xe" filled="t" fillcolor="#939598" stroked="f">
                <v:path arrowok="t"/>
                <v:fill type="solid"/>
              </v:shape>
              <v:shape style="position:absolute;left:3832;top:131;width:224;height:228" coordorigin="3832,131" coordsize="224,228" path="m4049,229l4038,234,4052,234,4049,229xe" filled="t" fillcolor="#939598" stroked="f">
                <v:path arrowok="t"/>
                <v:fill type="solid"/>
              </v:shape>
              <v:shape style="position:absolute;left:3832;top:131;width:224;height:228" coordorigin="3832,131" coordsize="224,228" path="m4014,159l4001,165,3997,171,4025,171,4019,166,4014,159xe" filled="t" fillcolor="#939598" stroked="f">
                <v:path arrowok="t"/>
                <v:fill type="solid"/>
              </v:shape>
              <v:shape style="position:absolute;left:3832;top:131;width:224;height:228" coordorigin="3832,131" coordsize="224,228" path="m3960,150l3929,150,3925,155,3911,166,3893,169,3986,169,3977,166,3964,159,3960,150xe" filled="t" fillcolor="#939598" stroked="f">
                <v:path arrowok="t"/>
                <v:fill type="solid"/>
              </v:shape>
              <v:shape style="position:absolute;left:3832;top:131;width:224;height:228" coordorigin="3832,131" coordsize="224,228" path="m3935,131l3927,152,3929,150,3960,150,3959,148,3959,145,3954,137,3935,131xe" filled="t" fillcolor="#939598" stroked="f">
                <v:path arrowok="t"/>
                <v:fill type="solid"/>
              </v:shape>
            </v:group>
            <v:group style="position:absolute;left:3904;top:208;width:173;height:177" coordorigin="3904,208" coordsize="173,177">
              <v:shape style="position:absolute;left:3904;top:208;width:173;height:177" coordorigin="3904,208" coordsize="173,177" path="m4016,293l3958,293,3968,302,3974,309,4039,374,4051,385,4067,381,4073,372,4056,372,4046,364,4053,353,4059,351,4074,351,4069,346,4040,317,4022,298,4016,293xe" filled="t" fillcolor="#939598" stroked="f">
                <v:path arrowok="t"/>
                <v:fill type="solid"/>
              </v:shape>
              <v:shape style="position:absolute;left:3904;top:208;width:173;height:177" coordorigin="3904,208" coordsize="173,177" path="m4074,351l4059,351,4064,355,4067,364,4064,369,4056,372,4073,372,4078,365,4078,355,4074,351xe" filled="t" fillcolor="#939598" stroked="f">
                <v:path arrowok="t"/>
                <v:fill type="solid"/>
              </v:shape>
              <v:shape style="position:absolute;left:3904;top:208;width:173;height:177" coordorigin="3904,208" coordsize="173,177" path="m3919,247l3904,251,3906,267,3919,285,3937,293,3956,294,3958,293,4016,293,4011,287,4005,282,3988,266,3988,262,3939,262,3932,260,3919,247xe" filled="t" fillcolor="#939598" stroked="f">
                <v:path arrowok="t"/>
                <v:fill type="solid"/>
              </v:shape>
              <v:shape style="position:absolute;left:3904;top:208;width:173;height:177" coordorigin="3904,208" coordsize="173,177" path="m3971,214l3930,214,3933,216,3951,234,3954,238,3956,239,3957,246,3952,250,3948,253,3939,262,3988,262,3987,261,3994,247,3980,222,3973,215,3971,214xe" filled="t" fillcolor="#939598" stroked="f">
                <v:path arrowok="t"/>
                <v:fill type="solid"/>
              </v:shape>
              <v:shape style="position:absolute;left:3904;top:208;width:173;height:177" coordorigin="3904,208" coordsize="173,177" path="m3936,208l3935,209,3928,211,3930,215,3930,214,3971,214,3958,209,3952,208,3936,208xe" filled="t" fillcolor="#939598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257.633301pt;margin-top:4.265193pt;width:16.6235pt;height:17.8991pt;mso-position-horizontal-relative:page;mso-position-vertical-relative:paragraph;z-index:-7460" coordorigin="5153,85" coordsize="332,358">
            <v:group style="position:absolute;left:5195;top:128;width:247;height:273" coordorigin="5195,128" coordsize="247,273">
              <v:shape style="position:absolute;left:5195;top:128;width:247;height:273" coordorigin="5195,128" coordsize="247,273" path="m5195,128l5443,128,5443,401,5195,401,5195,128xe" filled="f" stroked="t" strokeweight="4.252pt" strokecolor="#A7A9AC">
                <v:path arrowok="t"/>
              </v:shape>
            </v:group>
            <v:group style="position:absolute;left:5195;top:128;width:247;height:273" coordorigin="5195,128" coordsize="247,273">
              <v:shape style="position:absolute;left:5195;top:128;width:247;height:273" coordorigin="5195,128" coordsize="247,273" path="m5195,128l5443,128,5443,401,5195,401,5195,128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17.491394pt;margin-top:-52.404205pt;width:16.6233pt;height:17.8992pt;mso-position-horizontal-relative:page;mso-position-vertical-relative:paragraph;z-index:-7438" coordorigin="8350,-1048" coordsize="332,358">
            <v:group style="position:absolute;left:8392;top:-1006;width:247;height:273" coordorigin="8392,-1006" coordsize="247,273">
              <v:shape style="position:absolute;left:8392;top:-1006;width:247;height:273" coordorigin="8392,-1006" coordsize="247,273" path="m8392,-1006l8640,-1006,8640,-733,8392,-733,8392,-1006xe" filled="f" stroked="t" strokeweight="4.252pt" strokecolor="#A7A9AC">
                <v:path arrowok="t"/>
              </v:shape>
            </v:group>
            <v:group style="position:absolute;left:8392;top:-1006;width:247;height:273" coordorigin="8392,-1006" coordsize="247,273">
              <v:shape style="position:absolute;left:8392;top:-1006;width:247;height:273" coordorigin="8392,-1006" coordsize="247,273" path="m8392,-1006l8640,-1006,8640,-733,8392,-733,8392,-1006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-1"/>
          <w:sz w:val="26"/>
          <w:szCs w:val="26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-1"/>
          <w:sz w:val="26"/>
          <w:szCs w:val="26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80"/>
          <w:position w:val="0"/>
          <w:sz w:val="17"/>
          <w:szCs w:val="17"/>
        </w:rPr>
        <w:t>N/A</w:t>
      </w:r>
      <w:r>
        <w:rPr>
          <w:rFonts w:ascii="Showcard Gothic" w:hAnsi="Showcard Gothic" w:cs="Showcard Gothic" w:eastAsia="Showcard Gothic"/>
          <w:b w:val="0"/>
          <w:bCs w:val="0"/>
          <w:color w:val="000000"/>
          <w:spacing w:val="0"/>
          <w:w w:val="100"/>
          <w:position w:val="0"/>
          <w:sz w:val="17"/>
          <w:szCs w:val="17"/>
        </w:rPr>
      </w:r>
    </w:p>
    <w:p>
      <w:pPr>
        <w:spacing w:line="110" w:lineRule="exact" w:before="2"/>
        <w:rPr>
          <w:sz w:val="11"/>
          <w:szCs w:val="11"/>
        </w:rPr>
      </w:pPr>
      <w:r>
        <w:rPr/>
        <w:br w:type="column"/>
      </w:r>
      <w:r>
        <w:rPr>
          <w:sz w:val="11"/>
          <w:szCs w:val="11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1019" w:right="0" w:firstLine="0"/>
        <w:jc w:val="left"/>
        <w:rPr>
          <w:rFonts w:ascii="Arial Black" w:hAnsi="Arial Black" w:cs="Arial Black" w:eastAsia="Arial Black"/>
          <w:sz w:val="30"/>
          <w:szCs w:val="30"/>
        </w:rPr>
      </w:pPr>
      <w:r>
        <w:rPr/>
        <w:pict>
          <v:shape style="position:absolute;margin-left:320.364594pt;margin-top:-15.168272pt;width:28.57512pt;height:57.01796pt;mso-position-horizontal-relative:page;mso-position-vertical-relative:paragraph;z-index:-7489" type="#_x0000_t75">
            <v:imagedata r:id="rId66" o:title=""/>
          </v:shape>
        </w:pict>
      </w:r>
      <w:r>
        <w:rPr>
          <w:rFonts w:ascii="Arial Black" w:hAnsi="Arial Black" w:cs="Arial Black" w:eastAsia="Arial Black"/>
          <w:b/>
          <w:bCs/>
          <w:color w:val="231F20"/>
          <w:spacing w:val="-11"/>
          <w:w w:val="100"/>
          <w:sz w:val="30"/>
          <w:szCs w:val="30"/>
        </w:rPr>
        <w:t>H</w:t>
      </w:r>
      <w:r>
        <w:rPr>
          <w:rFonts w:ascii="Arial Black" w:hAnsi="Arial Black" w:cs="Arial Black" w:eastAsia="Arial Black"/>
          <w:b/>
          <w:bCs/>
          <w:color w:val="231F20"/>
          <w:spacing w:val="-21"/>
          <w:w w:val="100"/>
          <w:position w:val="-6"/>
          <w:sz w:val="19"/>
          <w:szCs w:val="19"/>
        </w:rPr>
        <w:t>2</w:t>
      </w:r>
      <w:r>
        <w:rPr>
          <w:rFonts w:ascii="Arial Black" w:hAnsi="Arial Black" w:cs="Arial Black" w:eastAsia="Arial Black"/>
          <w:b/>
          <w:bCs/>
          <w:color w:val="231F20"/>
          <w:spacing w:val="0"/>
          <w:w w:val="100"/>
          <w:position w:val="0"/>
          <w:sz w:val="30"/>
          <w:szCs w:val="30"/>
        </w:rPr>
        <w:t>O</w:t>
      </w:r>
      <w:r>
        <w:rPr>
          <w:rFonts w:ascii="Arial Black" w:hAnsi="Arial Black" w:cs="Arial Black" w:eastAsia="Arial Black"/>
          <w:b w:val="0"/>
          <w:bCs w:val="0"/>
          <w:color w:val="000000"/>
          <w:spacing w:val="0"/>
          <w:w w:val="100"/>
          <w:position w:val="0"/>
          <w:sz w:val="30"/>
          <w:szCs w:val="30"/>
        </w:rPr>
      </w:r>
    </w:p>
    <w:p>
      <w:pPr>
        <w:pStyle w:val="BodyText"/>
        <w:spacing w:before="78"/>
        <w:ind w:left="335" w:right="0"/>
        <w:jc w:val="left"/>
      </w:pPr>
      <w:r>
        <w:rPr>
          <w:spacing w:val="0"/>
          <w:w w:val="100"/>
        </w:rPr>
        <w:br w:type="column"/>
      </w:r>
      <w:r>
        <w:rPr>
          <w:b w:val="0"/>
          <w:bCs w:val="0"/>
          <w:color w:val="231F20"/>
          <w:spacing w:val="0"/>
          <w:w w:val="100"/>
        </w:rPr>
        <w:t>Extintor</w:t>
      </w:r>
      <w:r>
        <w:rPr>
          <w:b w:val="0"/>
          <w:bCs w:val="0"/>
          <w:color w:val="231F20"/>
          <w:spacing w:val="2"/>
          <w:w w:val="100"/>
        </w:rPr>
        <w:t> </w:t>
      </w:r>
      <w:r>
        <w:rPr>
          <w:b w:val="0"/>
          <w:bCs w:val="0"/>
          <w:color w:val="231F20"/>
          <w:spacing w:val="-11"/>
          <w:w w:val="100"/>
        </w:rPr>
        <w:t>H</w:t>
      </w:r>
      <w:r>
        <w:rPr>
          <w:b w:val="0"/>
          <w:bCs w:val="0"/>
          <w:color w:val="231F20"/>
          <w:spacing w:val="-21"/>
          <w:w w:val="100"/>
          <w:position w:val="-5"/>
          <w:sz w:val="17"/>
          <w:szCs w:val="17"/>
        </w:rPr>
        <w:t>2</w:t>
      </w:r>
      <w:r>
        <w:rPr>
          <w:b w:val="0"/>
          <w:bCs w:val="0"/>
          <w:color w:val="231F20"/>
          <w:spacing w:val="0"/>
          <w:w w:val="100"/>
          <w:position w:val="0"/>
        </w:rPr>
        <w:t>O</w:t>
      </w:r>
      <w:r>
        <w:rPr>
          <w:b w:val="0"/>
          <w:bCs w:val="0"/>
          <w:color w:val="000000"/>
          <w:spacing w:val="0"/>
          <w:w w:val="100"/>
          <w:position w:val="0"/>
        </w:rPr>
      </w:r>
    </w:p>
    <w:p>
      <w:pPr>
        <w:spacing w:line="200" w:lineRule="exact"/>
        <w:rPr>
          <w:sz w:val="20"/>
          <w:szCs w:val="20"/>
        </w:rPr>
      </w:pPr>
      <w:r>
        <w:rPr/>
        <w:br w:type="column"/>
      </w:r>
      <w:r>
        <w:rPr>
          <w:sz w:val="20"/>
          <w:szCs w:val="20"/>
        </w:rPr>
      </w:r>
    </w:p>
    <w:p>
      <w:pPr>
        <w:spacing w:line="280" w:lineRule="exact" w:before="13"/>
        <w:rPr>
          <w:sz w:val="28"/>
          <w:szCs w:val="28"/>
        </w:rPr>
      </w:pPr>
      <w:r>
        <w:rPr>
          <w:sz w:val="28"/>
          <w:szCs w:val="28"/>
        </w:rPr>
      </w:r>
    </w:p>
    <w:p>
      <w:pPr>
        <w:tabs>
          <w:tab w:pos="1056" w:val="left" w:leader="none"/>
        </w:tabs>
        <w:ind w:left="222" w:right="0" w:firstLine="0"/>
        <w:jc w:val="left"/>
        <w:rPr>
          <w:rFonts w:ascii="Showcard Gothic" w:hAnsi="Showcard Gothic" w:cs="Showcard Gothic" w:eastAsia="Showcard Gothic"/>
          <w:sz w:val="17"/>
          <w:szCs w:val="17"/>
        </w:rPr>
      </w:pPr>
      <w:r>
        <w:rPr/>
        <w:pict>
          <v:group style="position:absolute;margin-left:508.23349pt;margin-top:-.434707pt;width:16.6236pt;height:17.8991pt;mso-position-horizontal-relative:page;mso-position-vertical-relative:paragraph;z-index:-7435" coordorigin="10165,-9" coordsize="332,358">
            <v:group style="position:absolute;left:10207;top:34;width:247;height:273" coordorigin="10207,34" coordsize="247,273">
              <v:shape style="position:absolute;left:10207;top:34;width:247;height:273" coordorigin="10207,34" coordsize="247,273" path="m10207,34l10455,34,10455,307,10207,307,10207,34xe" filled="f" stroked="t" strokeweight="4.252pt" strokecolor="#A7A9AC">
                <v:path arrowok="t"/>
              </v:shape>
            </v:group>
            <v:group style="position:absolute;left:10207;top:34;width:247;height:273" coordorigin="10207,34" coordsize="247,273">
              <v:shape style="position:absolute;left:10207;top:34;width:247;height:273" coordorigin="10207,34" coordsize="247,273" path="m10207,34l10455,34,10455,307,10207,307,10207,34xe" filled="t" fillcolor="#FFFFFF" stroked="f">
                <v:path arrowok="t"/>
                <v:fill type="solid"/>
              </v:shape>
            </v:group>
            <v:group style="position:absolute;left:10233;top:69;width:185;height:188" coordorigin="10233,69" coordsize="185,188">
              <v:shape style="position:absolute;left:10233;top:69;width:185;height:188" coordorigin="10233,69" coordsize="185,188" path="m10266,81l10233,121,10297,172,10245,236,10271,257,10323,193,10404,193,10355,153,10372,132,10329,132,10266,81xe" filled="t" fillcolor="#939598" stroked="f">
                <v:path arrowok="t"/>
                <v:fill type="solid"/>
              </v:shape>
              <v:shape style="position:absolute;left:10233;top:69;width:185;height:188" coordorigin="10233,69" coordsize="185,188" path="m10404,193l10323,193,10386,245,10418,205,10404,193xe" filled="t" fillcolor="#939598" stroked="f">
                <v:path arrowok="t"/>
                <v:fill type="solid"/>
              </v:shape>
              <v:shape style="position:absolute;left:10233;top:69;width:185;height:188" coordorigin="10233,69" coordsize="185,188" path="m10381,69l10329,132,10372,132,10407,90,10381,69xe" filled="t" fillcolor="#939598" stroked="f">
                <v:path arrowok="t"/>
                <v:fill type="solid"/>
              </v:shape>
            </v:group>
            <v:group style="position:absolute;left:10233;top:69;width:185;height:188" coordorigin="10233,69" coordsize="185,188">
              <v:shape style="position:absolute;left:10233;top:69;width:185;height:188" coordorigin="10233,69" coordsize="185,188" path="m10386,245l10418,205,10355,153,10407,90,10381,69,10329,132,10266,81,10233,121,10297,172,10245,236,10271,257,10323,193,10386,245xe" filled="f" stroked="t" strokeweight=".5669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85.480713pt;margin-top:-.434707pt;width:16.6235pt;height:17.8991pt;mso-position-horizontal-relative:page;mso-position-vertical-relative:paragraph;z-index:-7434" coordorigin="9710,-9" coordsize="332,358">
            <v:group style="position:absolute;left:9752;top:34;width:247;height:273" coordorigin="9752,34" coordsize="247,273">
              <v:shape style="position:absolute;left:9752;top:34;width:247;height:273" coordorigin="9752,34" coordsize="247,273" path="m9752,34l10000,34,10000,307,9752,307,9752,34xe" filled="f" stroked="t" strokeweight="4.252pt" strokecolor="#A7A9AC">
                <v:path arrowok="t"/>
              </v:shape>
            </v:group>
            <v:group style="position:absolute;left:9752;top:34;width:247;height:273" coordorigin="9752,34" coordsize="247,273">
              <v:shape style="position:absolute;left:9752;top:34;width:247;height:273" coordorigin="9752,34" coordsize="247,273" path="m9752,34l10000,34,10000,307,9752,307,9752,34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62.192108pt;margin-top:-.434707pt;width:16.933pt;height:17.8991pt;mso-position-horizontal-relative:page;mso-position-vertical-relative:paragraph;z-index:-7431" coordorigin="9244,-9" coordsize="339,358">
            <v:group style="position:absolute;left:9293;top:34;width:247;height:273" coordorigin="9293,34" coordsize="247,273">
              <v:shape style="position:absolute;left:9293;top:34;width:247;height:273" coordorigin="9293,34" coordsize="247,273" path="m9293,34l9540,34,9540,307,9293,307,9293,34xe" filled="f" stroked="t" strokeweight="4.252pt" strokecolor="#A7A9AC">
                <v:path arrowok="t"/>
              </v:shape>
            </v:group>
            <v:group style="position:absolute;left:9293;top:34;width:247;height:273" coordorigin="9293,34" coordsize="247,273">
              <v:shape style="position:absolute;left:9293;top:34;width:247;height:273" coordorigin="9293,34" coordsize="247,273" path="m9293,34l9540,34,9540,307,9293,307,9293,34xe" filled="t" fillcolor="#FFFFFF" stroked="f">
                <v:path arrowok="t"/>
                <v:fill type="solid"/>
              </v:shape>
            </v:group>
            <v:group style="position:absolute;left:9286;top:37;width:224;height:228" coordorigin="9286,37" coordsize="224,228">
              <v:shape style="position:absolute;left:9286;top:37;width:224;height:228" coordorigin="9286,37" coordsize="224,228" path="m9432,233l9345,233,9361,234,9378,249,9385,259,9400,265,9409,264,9414,253,9414,250,9420,242,9426,237,9433,235,9432,233xe" filled="t" fillcolor="#939598" stroked="f">
                <v:path arrowok="t"/>
                <v:fill type="solid"/>
              </v:shape>
              <v:shape style="position:absolute;left:9286;top:37;width:224;height:228" coordorigin="9286,37" coordsize="224,228" path="m9334,66l9328,68,9322,73,9314,86,9317,96,9320,111,9295,138,9287,143,9286,154,9288,161,9296,169,9308,175,9320,195,9322,203,9313,220,9309,225,9328,238,9331,240,9336,239,9345,233,9432,233,9431,232,9421,223,9415,217,9415,217,9388,217,9369,210,9352,199,9341,183,9334,163,9335,142,9390,91,9408,90,9483,90,9484,87,9483,80,9479,77,9451,77,9440,75,9347,75,9334,66xe" filled="t" fillcolor="#939598" stroked="f">
                <v:path arrowok="t"/>
                <v:fill type="solid"/>
              </v:shape>
              <v:shape style="position:absolute;left:9286;top:37;width:224;height:228" coordorigin="9286,37" coordsize="224,228" path="m9416,215l9410,217,9388,217,9415,217,9416,215xe" filled="t" fillcolor="#939598" stroked="f">
                <v:path arrowok="t"/>
                <v:fill type="solid"/>
              </v:shape>
              <v:shape style="position:absolute;left:9286;top:37;width:224;height:228" coordorigin="9286,37" coordsize="224,228" path="m9483,90l9408,90,9425,95,9443,107,9463,161,9463,168,9459,174,9460,175,9472,188,9476,192,9478,193,9501,170,9504,168,9509,162,9510,149,9506,140,9492,140,9477,117,9474,105,9483,90xe" filled="t" fillcolor="#939598" stroked="f">
                <v:path arrowok="t"/>
                <v:fill type="solid"/>
              </v:shape>
              <v:shape style="position:absolute;left:9286;top:37;width:224;height:228" coordorigin="9286,37" coordsize="224,228" path="m9503,135l9492,140,9506,140,9503,135xe" filled="t" fillcolor="#939598" stroked="f">
                <v:path arrowok="t"/>
                <v:fill type="solid"/>
              </v:shape>
              <v:shape style="position:absolute;left:9286;top:37;width:224;height:228" coordorigin="9286,37" coordsize="224,228" path="m9468,65l9455,71,9451,77,9479,77,9473,72,9468,65xe" filled="t" fillcolor="#939598" stroked="f">
                <v:path arrowok="t"/>
                <v:fill type="solid"/>
              </v:shape>
              <v:shape style="position:absolute;left:9286;top:37;width:224;height:228" coordorigin="9286,37" coordsize="224,228" path="m9414,56l9383,56,9379,61,9365,72,9347,75,9440,75,9431,72,9418,65,9414,56xe" filled="t" fillcolor="#939598" stroked="f">
                <v:path arrowok="t"/>
                <v:fill type="solid"/>
              </v:shape>
              <v:shape style="position:absolute;left:9286;top:37;width:224;height:228" coordorigin="9286,37" coordsize="224,228" path="m9389,37l9381,58,9383,56,9414,56,9413,54,9413,51,9408,43,9389,37xe" filled="t" fillcolor="#939598" stroked="f">
                <v:path arrowok="t"/>
                <v:fill type="solid"/>
              </v:shape>
            </v:group>
            <v:group style="position:absolute;left:9358;top:114;width:173;height:177" coordorigin="9358,114" coordsize="173,177">
              <v:shape style="position:absolute;left:9358;top:114;width:173;height:177" coordorigin="9358,114" coordsize="173,177" path="m9470,199l9412,199,9422,208,9428,215,9493,280,9505,291,9521,287,9527,278,9510,278,9500,270,9507,259,9513,257,9528,257,9523,252,9494,223,9475,204,9470,199xe" filled="t" fillcolor="#939598" stroked="f">
                <v:path arrowok="t"/>
                <v:fill type="solid"/>
              </v:shape>
              <v:shape style="position:absolute;left:9358;top:114;width:173;height:177" coordorigin="9358,114" coordsize="173,177" path="m9528,257l9513,257,9518,261,9521,270,9518,275,9510,278,9527,278,9532,271,9532,261,9528,257xe" filled="t" fillcolor="#939598" stroked="f">
                <v:path arrowok="t"/>
                <v:fill type="solid"/>
              </v:shape>
              <v:shape style="position:absolute;left:9358;top:114;width:173;height:177" coordorigin="9358,114" coordsize="173,177" path="m9372,153l9358,157,9360,173,9373,191,9391,199,9410,200,9412,199,9470,199,9464,193,9459,188,9442,172,9441,168,9393,168,9386,166,9372,153xe" filled="t" fillcolor="#939598" stroked="f">
                <v:path arrowok="t"/>
                <v:fill type="solid"/>
              </v:shape>
              <v:shape style="position:absolute;left:9358;top:114;width:173;height:177" coordorigin="9358,114" coordsize="173,177" path="m9425,120l9384,120,9387,122,9404,140,9408,144,9410,145,9411,152,9406,156,9402,159,9393,168,9441,168,9441,167,9448,153,9434,128,9427,121,9425,120xe" filled="t" fillcolor="#939598" stroked="f">
                <v:path arrowok="t"/>
                <v:fill type="solid"/>
              </v:shape>
              <v:shape style="position:absolute;left:9358;top:114;width:173;height:177" coordorigin="9358,114" coordsize="173,177" path="m9390,114l9389,115,9382,117,9384,121,9384,120,9425,120,9412,115,9406,114,9390,114xe" filled="t" fillcolor="#939598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530.328979pt;margin-top:-.434707pt;width:16.6236pt;height:17.8991pt;mso-position-horizontal-relative:page;mso-position-vertical-relative:paragraph;z-index:-7430" coordorigin="10607,-9" coordsize="332,358">
            <v:group style="position:absolute;left:10649;top:34;width:247;height:273" coordorigin="10649,34" coordsize="247,273">
              <v:shape style="position:absolute;left:10649;top:34;width:247;height:273" coordorigin="10649,34" coordsize="247,273" path="m10649,34l10897,34,10897,307,10649,307,10649,34xe" filled="f" stroked="t" strokeweight="4.252pt" strokecolor="#A7A9AC">
                <v:path arrowok="t"/>
              </v:shape>
            </v:group>
            <v:group style="position:absolute;left:10649;top:34;width:247;height:273" coordorigin="10649,34" coordsize="247,273">
              <v:shape style="position:absolute;left:10649;top:34;width:247;height:273" coordorigin="10649,34" coordsize="247,273" path="m10649,34l10897,34,10897,307,10649,307,10649,34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-1"/>
          <w:sz w:val="26"/>
          <w:szCs w:val="26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-1"/>
          <w:sz w:val="26"/>
          <w:szCs w:val="26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0"/>
          <w:sz w:val="17"/>
          <w:szCs w:val="17"/>
        </w:rPr>
        <w:t>N/A</w:t>
      </w:r>
      <w:r>
        <w:rPr>
          <w:rFonts w:ascii="Showcard Gothic" w:hAnsi="Showcard Gothic" w:cs="Showcard Gothic" w:eastAsia="Showcard Gothic"/>
          <w:b w:val="0"/>
          <w:bCs w:val="0"/>
          <w:color w:val="000000"/>
          <w:spacing w:val="0"/>
          <w:w w:val="100"/>
          <w:position w:val="0"/>
          <w:sz w:val="17"/>
          <w:szCs w:val="17"/>
        </w:rPr>
      </w:r>
    </w:p>
    <w:p>
      <w:pPr>
        <w:spacing w:after="0"/>
        <w:jc w:val="left"/>
        <w:rPr>
          <w:rFonts w:ascii="Showcard Gothic" w:hAnsi="Showcard Gothic" w:cs="Showcard Gothic" w:eastAsia="Showcard Gothic"/>
          <w:sz w:val="17"/>
          <w:szCs w:val="17"/>
        </w:rPr>
        <w:sectPr>
          <w:type w:val="continuous"/>
          <w:pgSz w:w="12240" w:h="15840"/>
          <w:pgMar w:top="1020" w:bottom="280" w:left="720" w:right="680"/>
          <w:cols w:num="5" w:equalWidth="0">
            <w:col w:w="1286" w:space="605"/>
            <w:col w:w="2832" w:space="629"/>
            <w:col w:w="1626" w:space="350"/>
            <w:col w:w="1511" w:space="40"/>
            <w:col w:w="1961"/>
          </w:cols>
        </w:sectPr>
      </w:pPr>
    </w:p>
    <w:p>
      <w:pPr>
        <w:spacing w:line="260" w:lineRule="exact" w:before="5"/>
        <w:rPr>
          <w:sz w:val="26"/>
          <w:szCs w:val="26"/>
        </w:rPr>
      </w:pPr>
      <w:r>
        <w:rPr>
          <w:sz w:val="26"/>
          <w:szCs w:val="26"/>
        </w:rPr>
      </w:r>
    </w:p>
    <w:p>
      <w:pPr>
        <w:spacing w:after="0" w:line="260" w:lineRule="exact"/>
        <w:rPr>
          <w:sz w:val="26"/>
          <w:szCs w:val="26"/>
        </w:rPr>
        <w:sectPr>
          <w:type w:val="continuous"/>
          <w:pgSz w:w="12240" w:h="15840"/>
          <w:pgMar w:top="1020" w:bottom="280" w:left="720" w:right="680"/>
        </w:sectPr>
      </w:pPr>
    </w:p>
    <w:p>
      <w:pPr>
        <w:pStyle w:val="BodyText"/>
        <w:spacing w:before="78"/>
        <w:ind w:left="2211" w:right="0"/>
        <w:jc w:val="left"/>
      </w:pPr>
      <w:r>
        <w:rPr/>
        <w:pict>
          <v:shape style="position:absolute;margin-left:50.7747pt;margin-top:4.95343pt;width:48.44274pt;height:48.44274pt;mso-position-horizontal-relative:page;mso-position-vertical-relative:paragraph;z-index:-7497" type="#_x0000_t75">
            <v:imagedata r:id="rId67" o:title=""/>
          </v:shape>
        </w:pict>
      </w:r>
      <w:r>
        <w:rPr/>
        <w:pict>
          <v:shape style="position:absolute;margin-left:322.260101pt;margin-top:7.72408pt;width:49.68028pt;height:44.88009pt;mso-position-horizontal-relative:page;mso-position-vertical-relative:paragraph;z-index:-7493" type="#_x0000_t75">
            <v:imagedata r:id="rId68" o:title=""/>
          </v:shape>
        </w:pict>
      </w:r>
      <w:r>
        <w:rPr/>
        <w:pict>
          <v:group style="position:absolute;margin-left:52.39645pt;margin-top:-57.01358pt;width:48.81710pt;height:51.067pt;mso-position-horizontal-relative:page;mso-position-vertical-relative:paragraph;z-index:-7488" coordorigin="1048,-1140" coordsize="976,1021">
            <v:group style="position:absolute;left:1054;top:-1135;width:965;height:1010" coordorigin="1054,-1135" coordsize="965,1010">
              <v:shape style="position:absolute;left:1054;top:-1135;width:965;height:1010" coordorigin="1054,-1135" coordsize="965,1010" path="m1054,-1135l2019,-1135,2019,-125,1054,-125,1054,-1135xe" filled="t" fillcolor="#00A650" stroked="f">
                <v:path arrowok="t"/>
                <v:fill type="solid"/>
              </v:shape>
            </v:group>
            <v:group style="position:absolute;left:1241;top:-793;width:350;height:455" coordorigin="1241,-793" coordsize="350,455">
              <v:shape style="position:absolute;left:1241;top:-793;width:350;height:455" coordorigin="1241,-793" coordsize="350,455" path="m1410,-717l1322,-717,1327,-716,1323,-716,1328,-713,1318,-699,1301,-687,1285,-674,1270,-608,1266,-531,1265,-473,1265,-451,1268,-384,1328,-338,1350,-337,1373,-338,1433,-352,1438,-422,1440,-500,1440,-558,1438,-623,1408,-687,1387,-699,1379,-708,1399,-714,1410,-717xe" filled="t" fillcolor="#FFFFFF" stroked="f">
                <v:path arrowok="t"/>
                <v:fill type="solid"/>
              </v:shape>
              <v:shape style="position:absolute;left:1241;top:-793;width:350;height:455" coordorigin="1241,-793" coordsize="350,455" path="m1336,-770l1330,-757,1329,-752,1326,-750,1260,-715,1241,-668,1256,-668,1269,-679,1281,-694,1295,-708,1314,-715,1323,-716,1322,-717,1410,-717,1413,-717,1422,-719,1584,-719,1586,-749,1412,-749,1395,-750,1386,-750,1379,-756,1376,-760,1376,-764,1375,-767,1370,-769,1359,-770,1336,-770xe" filled="t" fillcolor="#FFFFFF" stroked="f">
                <v:path arrowok="t"/>
                <v:fill type="solid"/>
              </v:shape>
              <v:shape style="position:absolute;left:1241;top:-793;width:350;height:455" coordorigin="1241,-793" coordsize="350,455" path="m1584,-719l1429,-719,1435,-718,1441,-715,1449,-712,1462,-708,1480,-703,1499,-700,1519,-695,1541,-690,1561,-687,1580,-685,1584,-719xe" filled="t" fillcolor="#FFFFFF" stroked="f">
                <v:path arrowok="t"/>
                <v:fill type="solid"/>
              </v:shape>
              <v:shape style="position:absolute;left:1241;top:-793;width:350;height:455" coordorigin="1241,-793" coordsize="350,455" path="m1591,-793l1574,-793,1554,-789,1532,-785,1493,-774,1469,-769,1437,-755,1436,-754,1433,-752,1425,-751,1412,-749,1586,-749,1591,-793xe" filled="t" fillcolor="#FFFFFF" stroked="f">
                <v:path arrowok="t"/>
                <v:fill type="solid"/>
              </v:shape>
              <v:shape style="position:absolute;left:1241;top:-793;width:350;height:455" coordorigin="1241,-793" coordsize="350,455" path="m1395,-750l1386,-750,1395,-750xe" filled="t" fillcolor="#FFFFFF" stroked="f">
                <v:path arrowok="t"/>
                <v:fill type="solid"/>
              </v:shape>
            </v:group>
            <v:group style="position:absolute;left:1298;top:-581;width:109;height:129" coordorigin="1298,-581" coordsize="109,129">
              <v:shape style="position:absolute;left:1298;top:-581;width:109;height:129" coordorigin="1298,-581" coordsize="109,129" path="m1349,-581l1344,-563,1342,-552,1336,-540,1300,-475,1298,-452,1407,-452,1406,-473,1406,-491,1404,-510,1396,-518,1394,-518,1387,-533,1371,-533,1366,-553,1360,-571,1349,-581xe" filled="t" fillcolor="#00A650" stroked="f">
                <v:path arrowok="t"/>
                <v:fill type="solid"/>
              </v:shape>
              <v:shape style="position:absolute;left:1298;top:-581;width:109;height:129" coordorigin="1298,-581" coordsize="109,129" path="m1381,-545l1373,-539,1371,-533,1387,-533,1381,-545xe" filled="t" fillcolor="#00A650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39.754211pt;margin-top:-42.759529pt;width:16.6235pt;height:17.8991pt;mso-position-horizontal-relative:page;mso-position-vertical-relative:paragraph;z-index:-7433" coordorigin="8795,-855" coordsize="332,358">
            <v:group style="position:absolute;left:8838;top:-813;width:247;height:273" coordorigin="8838,-813" coordsize="247,273">
              <v:shape style="position:absolute;left:8838;top:-813;width:247;height:273" coordorigin="8838,-813" coordsize="247,273" path="m8838,-813l9085,-813,9085,-540,8838,-540,8838,-813xe" filled="f" stroked="t" strokeweight="4.252pt" strokecolor="#A7A9AC">
                <v:path arrowok="t"/>
              </v:shape>
            </v:group>
            <v:group style="position:absolute;left:8838;top:-813;width:247;height:273" coordorigin="8838,-813" coordsize="247,273">
              <v:shape style="position:absolute;left:8838;top:-813;width:247;height:273" coordorigin="8838,-813" coordsize="247,273" path="m8838,-813l9085,-813,9085,-540,8838,-540,8838,-813xe" filled="t" fillcolor="#FFFFFF" stroked="f">
                <v:path arrowok="t"/>
                <v:fill type="solid"/>
              </v:shape>
            </v:group>
            <v:group style="position:absolute;left:8855;top:-775;width:201;height:194" coordorigin="8855,-775" coordsize="201,194">
              <v:shape style="position:absolute;left:8855;top:-775;width:201;height:194" coordorigin="8855,-775" coordsize="201,194" path="m8901,-678l8855,-652,8913,-599,8917,-596,8920,-593,8926,-585,8928,-582,8934,-581,8936,-585,8938,-587,8940,-590,8975,-629,8935,-629,8926,-636,8920,-645,8913,-657,8903,-672,8901,-678xe" filled="t" fillcolor="#939598" stroked="f">
                <v:path arrowok="t"/>
                <v:fill type="solid"/>
              </v:shape>
              <v:shape style="position:absolute;left:8855;top:-775;width:201;height:194" coordorigin="8855,-775" coordsize="201,194" path="m9056,-775l9012,-733,8973,-686,8953,-650,8944,-632,8935,-629,8975,-629,8984,-639,8986,-642,8989,-644,8992,-647,9005,-662,9019,-677,9051,-704,9055,-707,9056,-707,9056,-775xe" filled="t" fillcolor="#939598" stroked="f">
                <v:path arrowok="t"/>
                <v:fill type="solid"/>
              </v:shape>
            </v:group>
            <v:group style="position:absolute;left:8855;top:-775;width:201;height:194" coordorigin="8855,-775" coordsize="201,194">
              <v:shape style="position:absolute;left:8855;top:-775;width:201;height:194" coordorigin="8855,-775" coordsize="201,194" path="m8901,-678l8855,-652,8913,-599,8917,-596,8920,-593,8923,-590,8926,-585,8928,-582,8934,-581,8936,-585,8938,-587,8940,-590,8984,-639,8986,-642,8989,-644,8992,-647,9051,-704,9056,-707,9056,-711,9056,-775,9042,-764,9025,-747,8973,-686,8953,-650,8944,-632,8935,-629,8926,-636,8920,-645,8913,-657,8903,-672,8901,-678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17.491394pt;margin-top:-42.759529pt;width:16.6233pt;height:17.8991pt;mso-position-horizontal-relative:page;mso-position-vertical-relative:paragraph;z-index:-7432" coordorigin="8350,-855" coordsize="332,358">
            <v:group style="position:absolute;left:8392;top:-813;width:247;height:273" coordorigin="8392,-813" coordsize="247,273">
              <v:shape style="position:absolute;left:8392;top:-813;width:247;height:273" coordorigin="8392,-813" coordsize="247,273" path="m8392,-813l8640,-813,8640,-540,8392,-540,8392,-813xe" filled="f" stroked="t" strokeweight="4.252pt" strokecolor="#A7A9AC">
                <v:path arrowok="t"/>
              </v:shape>
            </v:group>
            <v:group style="position:absolute;left:8392;top:-813;width:247;height:273" coordorigin="8392,-813" coordsize="247,273">
              <v:shape style="position:absolute;left:8392;top:-813;width:247;height:273" coordorigin="8392,-813" coordsize="247,273" path="m8392,-813l8640,-813,8640,-540,8392,-540,8392,-813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100"/>
        </w:rPr>
        <w:t>Letre</w:t>
      </w:r>
      <w:r>
        <w:rPr>
          <w:b w:val="0"/>
          <w:bCs w:val="0"/>
          <w:color w:val="231F20"/>
          <w:spacing w:val="-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salida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emer</w:t>
      </w:r>
      <w:r>
        <w:rPr>
          <w:b w:val="0"/>
          <w:bCs w:val="0"/>
          <w:color w:val="231F20"/>
          <w:spacing w:val="-6"/>
          <w:w w:val="100"/>
        </w:rPr>
        <w:t>g</w:t>
      </w:r>
      <w:r>
        <w:rPr>
          <w:b w:val="0"/>
          <w:bCs w:val="0"/>
          <w:color w:val="231F20"/>
          <w:spacing w:val="0"/>
          <w:w w:val="100"/>
        </w:rPr>
        <w:t>encia</w:t>
      </w:r>
      <w:r>
        <w:rPr>
          <w:b w:val="0"/>
          <w:bCs w:val="0"/>
          <w:color w:val="000000"/>
          <w:spacing w:val="0"/>
          <w:w w:val="100"/>
        </w:rPr>
      </w:r>
    </w:p>
    <w:p>
      <w:pPr>
        <w:tabs>
          <w:tab w:pos="4481" w:val="left" w:leader="none"/>
        </w:tabs>
        <w:spacing w:before="84"/>
        <w:ind w:left="3646" w:right="0" w:firstLine="0"/>
        <w:jc w:val="left"/>
        <w:rPr>
          <w:rFonts w:ascii="Showcard Gothic" w:hAnsi="Showcard Gothic" w:cs="Showcard Gothic" w:eastAsia="Showcard Gothic"/>
          <w:sz w:val="17"/>
          <w:szCs w:val="17"/>
        </w:rPr>
      </w:pPr>
      <w:r>
        <w:rPr/>
        <w:pict>
          <v:group style="position:absolute;margin-left:235.537796pt;margin-top:3.765293pt;width:16.6235pt;height:17.8991pt;mso-position-horizontal-relative:page;mso-position-vertical-relative:paragraph;z-index:-7459" coordorigin="4711,75" coordsize="332,358">
            <v:group style="position:absolute;left:4753;top:118;width:247;height:273" coordorigin="4753,118" coordsize="247,273">
              <v:shape style="position:absolute;left:4753;top:118;width:247;height:273" coordorigin="4753,118" coordsize="247,273" path="m4753,118l5001,118,5001,391,4753,391,4753,118xe" filled="f" stroked="t" strokeweight="4.252pt" strokecolor="#A7A9AC">
                <v:path arrowok="t"/>
              </v:shape>
            </v:group>
            <v:group style="position:absolute;left:4753;top:118;width:247;height:273" coordorigin="4753,118" coordsize="247,273">
              <v:shape style="position:absolute;left:4753;top:118;width:247;height:273" coordorigin="4753,118" coordsize="247,273" path="m4753,118l5001,118,5001,391,4753,391,4753,118xe" filled="t" fillcolor="#FFFFFF" stroked="f">
                <v:path arrowok="t"/>
                <v:fill type="solid"/>
              </v:shape>
            </v:group>
            <v:group style="position:absolute;left:4780;top:153;width:185;height:188" coordorigin="4780,153" coordsize="185,188">
              <v:shape style="position:absolute;left:4780;top:153;width:185;height:188" coordorigin="4780,153" coordsize="185,188" path="m4812,165l4780,205,4843,256,4791,320,4817,341,4869,277,4950,277,4901,237,4918,216,4875,216,4812,165xe" filled="t" fillcolor="#939598" stroked="f">
                <v:path arrowok="t"/>
                <v:fill type="solid"/>
              </v:shape>
              <v:shape style="position:absolute;left:4780;top:153;width:185;height:188" coordorigin="4780,153" coordsize="185,188" path="m4950,277l4869,277,4932,329,4965,289,4950,277xe" filled="t" fillcolor="#939598" stroked="f">
                <v:path arrowok="t"/>
                <v:fill type="solid"/>
              </v:shape>
              <v:shape style="position:absolute;left:4780;top:153;width:185;height:188" coordorigin="4780,153" coordsize="185,188" path="m4927,153l4875,216,4918,216,4953,174,4927,153xe" filled="t" fillcolor="#939598" stroked="f">
                <v:path arrowok="t"/>
                <v:fill type="solid"/>
              </v:shape>
            </v:group>
            <v:group style="position:absolute;left:4780;top:153;width:185;height:188" coordorigin="4780,153" coordsize="185,188">
              <v:shape style="position:absolute;left:4780;top:153;width:185;height:188" coordorigin="4780,153" coordsize="185,188" path="m4932,329l4965,289,4901,237,4953,174,4927,153,4875,216,4812,165,4780,205,4843,256,4791,320,4817,341,4869,277,4932,329xe" filled="f" stroked="t" strokeweight=".5669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2.784897pt;margin-top:3.765293pt;width:16.6236pt;height:17.8991pt;mso-position-horizontal-relative:page;mso-position-vertical-relative:paragraph;z-index:-7458" coordorigin="4256,75" coordsize="332,358">
            <v:group style="position:absolute;left:4298;top:118;width:247;height:273" coordorigin="4298,118" coordsize="247,273">
              <v:shape style="position:absolute;left:4298;top:118;width:247;height:273" coordorigin="4298,118" coordsize="247,273" path="m4298,118l4546,118,4546,391,4298,391,4298,118xe" filled="f" stroked="t" strokeweight="4.252pt" strokecolor="#A7A9AC">
                <v:path arrowok="t"/>
              </v:shape>
            </v:group>
            <v:group style="position:absolute;left:4298;top:118;width:247;height:273" coordorigin="4298,118" coordsize="247,273">
              <v:shape style="position:absolute;left:4298;top:118;width:247;height:273" coordorigin="4298,118" coordsize="247,273" path="m4298,118l4546,118,4546,391,4298,391,4298,118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167.058395pt;margin-top:3.765293pt;width:16.6235pt;height:17.8991pt;mso-position-horizontal-relative:page;mso-position-vertical-relative:paragraph;z-index:-7457" coordorigin="3341,75" coordsize="332,358">
            <v:group style="position:absolute;left:3384;top:118;width:247;height:273" coordorigin="3384,118" coordsize="247,273">
              <v:shape style="position:absolute;left:3384;top:118;width:247;height:273" coordorigin="3384,118" coordsize="247,273" path="m3384,118l3631,118,3631,391,3384,391,3384,118xe" filled="f" stroked="t" strokeweight="4.252pt" strokecolor="#A7A9AC">
                <v:path arrowok="t"/>
              </v:shape>
            </v:group>
            <v:group style="position:absolute;left:3384;top:118;width:247;height:273" coordorigin="3384,118" coordsize="247,273">
              <v:shape style="position:absolute;left:3384;top:118;width:247;height:273" coordorigin="3384,118" coordsize="247,273" path="m3384,118l3631,118,3631,391,3384,391,3384,118xe" filled="t" fillcolor="#FFFFFF" stroked="f">
                <v:path arrowok="t"/>
                <v:fill type="solid"/>
              </v:shape>
            </v:group>
            <v:group style="position:absolute;left:3401;top:155;width:201;height:194" coordorigin="3401,155" coordsize="201,194">
              <v:shape style="position:absolute;left:3401;top:155;width:201;height:194" coordorigin="3401,155" coordsize="201,194" path="m3447,252l3401,278,3460,332,3463,335,3466,337,3472,345,3474,348,3480,350,3482,346,3484,344,3487,341,3521,301,3481,301,3472,295,3466,285,3459,274,3449,259,3447,252xe" filled="t" fillcolor="#939598" stroked="f">
                <v:path arrowok="t"/>
                <v:fill type="solid"/>
              </v:shape>
              <v:shape style="position:absolute;left:3401;top:155;width:201;height:194" coordorigin="3401,155" coordsize="201,194" path="m3602,155l3558,198,3520,245,3499,281,3490,298,3481,301,3521,301,3530,291,3532,288,3535,286,3538,283,3551,268,3565,254,3597,227,3601,224,3602,224,3602,155xe" filled="t" fillcolor="#939598" stroked="f">
                <v:path arrowok="t"/>
                <v:fill type="solid"/>
              </v:shape>
            </v:group>
            <v:group style="position:absolute;left:3401;top:155;width:201;height:194" coordorigin="3401,155" coordsize="201,194">
              <v:shape style="position:absolute;left:3401;top:155;width:201;height:194" coordorigin="3401,155" coordsize="201,194" path="m3447,252l3401,278,3460,332,3463,335,3466,337,3469,341,3472,345,3474,348,3480,350,3482,346,3484,344,3487,341,3530,291,3532,288,3535,286,3538,283,3597,227,3602,224,3602,220,3602,155,3588,166,3571,183,3520,245,3499,281,3490,298,3481,301,3472,295,3466,285,3459,274,3449,259,3447,252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44.7957pt;margin-top:3.765293pt;width:16.6232pt;height:17.8991pt;mso-position-horizontal-relative:page;mso-position-vertical-relative:paragraph;z-index:-7456" coordorigin="2896,75" coordsize="332,358">
            <v:group style="position:absolute;left:2938;top:118;width:247;height:273" coordorigin="2938,118" coordsize="247,273">
              <v:shape style="position:absolute;left:2938;top:118;width:247;height:273" coordorigin="2938,118" coordsize="247,273" path="m2938,118l3186,118,3186,391,2938,391,2938,118xe" filled="f" stroked="t" strokeweight="4.252pt" strokecolor="#A7A9AC">
                <v:path arrowok="t"/>
              </v:shape>
            </v:group>
            <v:group style="position:absolute;left:2938;top:118;width:247;height:273" coordorigin="2938,118" coordsize="247,273">
              <v:shape style="position:absolute;left:2938;top:118;width:247;height:273" coordorigin="2938,118" coordsize="247,273" path="m2938,118l3186,118,3186,391,2938,391,2938,118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189.496307pt;margin-top:3.765293pt;width:16.9331pt;height:17.8991pt;mso-position-horizontal-relative:page;mso-position-vertical-relative:paragraph;z-index:-7455" coordorigin="3790,75" coordsize="339,358">
            <v:group style="position:absolute;left:3839;top:118;width:247;height:273" coordorigin="3839,118" coordsize="247,273">
              <v:shape style="position:absolute;left:3839;top:118;width:247;height:273" coordorigin="3839,118" coordsize="247,273" path="m3839,118l4086,118,4086,391,3839,391,3839,118xe" filled="f" stroked="t" strokeweight="4.252pt" strokecolor="#A7A9AC">
                <v:path arrowok="t"/>
              </v:shape>
            </v:group>
            <v:group style="position:absolute;left:3839;top:118;width:247;height:273" coordorigin="3839,118" coordsize="247,273">
              <v:shape style="position:absolute;left:3839;top:118;width:247;height:273" coordorigin="3839,118" coordsize="247,273" path="m3839,118l4086,118,4086,391,3839,391,3839,118xe" filled="t" fillcolor="#FFFFFF" stroked="f">
                <v:path arrowok="t"/>
                <v:fill type="solid"/>
              </v:shape>
            </v:group>
            <v:group style="position:absolute;left:3832;top:121;width:224;height:228" coordorigin="3832,121" coordsize="224,228">
              <v:shape style="position:absolute;left:3832;top:121;width:224;height:228" coordorigin="3832,121" coordsize="224,228" path="m3978,317l3891,317,3907,318,3925,333,3931,343,3947,349,3955,348,3960,337,3960,334,3966,326,3972,321,3979,319,3978,317xe" filled="t" fillcolor="#939598" stroked="f">
                <v:path arrowok="t"/>
                <v:fill type="solid"/>
              </v:shape>
              <v:shape style="position:absolute;left:3832;top:121;width:224;height:228" coordorigin="3832,121" coordsize="224,228" path="m3880,150l3874,152,3868,157,3860,170,3863,180,3866,195,3841,222,3833,227,3832,238,3834,245,3842,253,3854,259,3866,279,3868,287,3859,304,3855,309,3874,322,3877,324,3882,323,3891,317,3978,317,3977,316,3967,307,3961,301,3961,301,3934,301,3915,294,3899,283,3887,267,3880,247,3881,226,3937,175,3954,174,4029,174,4031,171,4029,164,4025,161,3997,161,3986,159,3893,159,3880,150xe" filled="t" fillcolor="#939598" stroked="f">
                <v:path arrowok="t"/>
                <v:fill type="solid"/>
              </v:shape>
              <v:shape style="position:absolute;left:3832;top:121;width:224;height:228" coordorigin="3832,121" coordsize="224,228" path="m3962,299l3956,301,3934,301,3961,301,3962,299xe" filled="t" fillcolor="#939598" stroked="f">
                <v:path arrowok="t"/>
                <v:fill type="solid"/>
              </v:shape>
              <v:shape style="position:absolute;left:3832;top:121;width:224;height:228" coordorigin="3832,121" coordsize="224,228" path="m4029,174l3954,174,3971,179,3989,191,4009,245,4009,252,4005,258,4006,259,4018,272,4022,276,4024,277,4047,254,4050,252,4055,246,4056,233,4052,224,4038,224,4023,201,4020,189,4029,174xe" filled="t" fillcolor="#939598" stroked="f">
                <v:path arrowok="t"/>
                <v:fill type="solid"/>
              </v:shape>
              <v:shape style="position:absolute;left:3832;top:121;width:224;height:228" coordorigin="3832,121" coordsize="224,228" path="m4049,219l4038,224,4052,224,4049,219xe" filled="t" fillcolor="#939598" stroked="f">
                <v:path arrowok="t"/>
                <v:fill type="solid"/>
              </v:shape>
              <v:shape style="position:absolute;left:3832;top:121;width:224;height:228" coordorigin="3832,121" coordsize="224,228" path="m4014,149l4001,155,3997,161,4025,161,4019,156,4014,149xe" filled="t" fillcolor="#939598" stroked="f">
                <v:path arrowok="t"/>
                <v:fill type="solid"/>
              </v:shape>
              <v:shape style="position:absolute;left:3832;top:121;width:224;height:228" coordorigin="3832,121" coordsize="224,228" path="m3960,140l3929,140,3925,145,3911,156,3893,159,3986,159,3977,156,3964,149,3960,140xe" filled="t" fillcolor="#939598" stroked="f">
                <v:path arrowok="t"/>
                <v:fill type="solid"/>
              </v:shape>
              <v:shape style="position:absolute;left:3832;top:121;width:224;height:228" coordorigin="3832,121" coordsize="224,228" path="m3935,121l3927,142,3929,140,3960,140,3959,138,3959,135,3954,127,3935,121xe" filled="t" fillcolor="#939598" stroked="f">
                <v:path arrowok="t"/>
                <v:fill type="solid"/>
              </v:shape>
            </v:group>
            <v:group style="position:absolute;left:3904;top:198;width:173;height:177" coordorigin="3904,198" coordsize="173,177">
              <v:shape style="position:absolute;left:3904;top:198;width:173;height:177" coordorigin="3904,198" coordsize="173,177" path="m4016,283l3958,283,3968,292,3974,299,4039,364,4051,375,4067,371,4073,362,4056,362,4046,354,4053,343,4059,341,4074,341,4069,336,4040,307,4022,288,4016,283xe" filled="t" fillcolor="#939598" stroked="f">
                <v:path arrowok="t"/>
                <v:fill type="solid"/>
              </v:shape>
              <v:shape style="position:absolute;left:3904;top:198;width:173;height:177" coordorigin="3904,198" coordsize="173,177" path="m4074,341l4059,341,4064,345,4067,354,4064,359,4056,362,4073,362,4078,355,4078,345,4074,341xe" filled="t" fillcolor="#939598" stroked="f">
                <v:path arrowok="t"/>
                <v:fill type="solid"/>
              </v:shape>
              <v:shape style="position:absolute;left:3904;top:198;width:173;height:177" coordorigin="3904,198" coordsize="173,177" path="m3919,237l3904,241,3906,257,3919,275,3937,283,3956,284,3958,283,4016,283,4011,277,4005,272,3988,256,3988,252,3939,252,3932,250,3919,237xe" filled="t" fillcolor="#939598" stroked="f">
                <v:path arrowok="t"/>
                <v:fill type="solid"/>
              </v:shape>
              <v:shape style="position:absolute;left:3904;top:198;width:173;height:177" coordorigin="3904,198" coordsize="173,177" path="m3971,204l3930,204,3933,206,3951,224,3954,228,3956,229,3957,236,3952,240,3948,243,3939,252,3988,252,3987,251,3994,237,3980,212,3973,205,3971,204xe" filled="t" fillcolor="#939598" stroked="f">
                <v:path arrowok="t"/>
                <v:fill type="solid"/>
              </v:shape>
              <v:shape style="position:absolute;left:3904;top:198;width:173;height:177" coordorigin="3904,198" coordsize="173,177" path="m3936,198l3935,199,3928,201,3930,205,3930,204,3971,204,3958,199,3952,198,3936,198xe" filled="t" fillcolor="#939598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257.633301pt;margin-top:3.765293pt;width:16.6235pt;height:17.8991pt;mso-position-horizontal-relative:page;mso-position-vertical-relative:paragraph;z-index:-7454" coordorigin="5153,75" coordsize="332,358">
            <v:group style="position:absolute;left:5195;top:118;width:247;height:273" coordorigin="5195,118" coordsize="247,273">
              <v:shape style="position:absolute;left:5195;top:118;width:247;height:273" coordorigin="5195,118" coordsize="247,273" path="m5195,118l5443,118,5443,391,5195,391,5195,118xe" filled="f" stroked="t" strokeweight="4.252pt" strokecolor="#A7A9AC">
                <v:path arrowok="t"/>
              </v:shape>
            </v:group>
            <v:group style="position:absolute;left:5195;top:118;width:247;height:273" coordorigin="5195,118" coordsize="247,273">
              <v:shape style="position:absolute;left:5195;top:118;width:247;height:273" coordorigin="5195,118" coordsize="247,273" path="m5195,118l5443,118,5443,391,5195,391,5195,118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-1"/>
          <w:sz w:val="26"/>
          <w:szCs w:val="26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-1"/>
          <w:sz w:val="26"/>
          <w:szCs w:val="26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0"/>
          <w:sz w:val="17"/>
          <w:szCs w:val="17"/>
        </w:rPr>
        <w:t>N/A</w:t>
      </w:r>
      <w:r>
        <w:rPr>
          <w:rFonts w:ascii="Showcard Gothic" w:hAnsi="Showcard Gothic" w:cs="Showcard Gothic" w:eastAsia="Showcard Gothic"/>
          <w:b w:val="0"/>
          <w:bCs w:val="0"/>
          <w:color w:val="000000"/>
          <w:spacing w:val="0"/>
          <w:w w:val="100"/>
          <w:position w:val="0"/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7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BodyText"/>
        <w:ind w:left="2224" w:right="0"/>
        <w:jc w:val="left"/>
      </w:pPr>
      <w:r>
        <w:rPr/>
        <w:pict>
          <v:shape style="position:absolute;margin-left:51.942299pt;margin-top:2.990348pt;width:46.54415pt;height:46.54415pt;mso-position-horizontal-relative:page;mso-position-vertical-relative:paragraph;z-index:-7494" type="#_x0000_t75">
            <v:imagedata r:id="rId69" o:title=""/>
          </v:shape>
        </w:pict>
      </w:r>
      <w:r>
        <w:rPr/>
        <w:pict>
          <v:shape style="position:absolute;margin-left:321.886200pt;margin-top:3.361668pt;width:47.21393pt;height:47.21393pt;mso-position-horizontal-relative:page;mso-position-vertical-relative:paragraph;z-index:-7492" type="#_x0000_t75">
            <v:imagedata r:id="rId70" o:title=""/>
          </v:shape>
        </w:pict>
      </w:r>
      <w:r>
        <w:rPr>
          <w:b w:val="0"/>
          <w:bCs w:val="0"/>
          <w:color w:val="231F20"/>
          <w:spacing w:val="0"/>
          <w:w w:val="100"/>
        </w:rPr>
        <w:t>Letre</w:t>
      </w:r>
      <w:r>
        <w:rPr>
          <w:b w:val="0"/>
          <w:bCs w:val="0"/>
          <w:color w:val="231F20"/>
          <w:spacing w:val="-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uta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-5"/>
          <w:w w:val="100"/>
        </w:rPr>
        <w:t>v</w:t>
      </w:r>
      <w:r>
        <w:rPr>
          <w:b w:val="0"/>
          <w:bCs w:val="0"/>
          <w:color w:val="231F20"/>
          <w:spacing w:val="0"/>
          <w:w w:val="100"/>
        </w:rPr>
        <w:t>acuación</w:t>
      </w:r>
      <w:r>
        <w:rPr>
          <w:b w:val="0"/>
          <w:bCs w:val="0"/>
          <w:color w:val="000000"/>
          <w:spacing w:val="0"/>
          <w:w w:val="100"/>
        </w:rPr>
      </w:r>
    </w:p>
    <w:p>
      <w:pPr>
        <w:tabs>
          <w:tab w:pos="4481" w:val="left" w:leader="none"/>
        </w:tabs>
        <w:spacing w:before="89"/>
        <w:ind w:left="3646" w:right="0" w:firstLine="0"/>
        <w:jc w:val="left"/>
        <w:rPr>
          <w:rFonts w:ascii="Showcard Gothic" w:hAnsi="Showcard Gothic" w:cs="Showcard Gothic" w:eastAsia="Showcard Gothic"/>
          <w:sz w:val="17"/>
          <w:szCs w:val="17"/>
        </w:rPr>
      </w:pPr>
      <w:r>
        <w:rPr/>
        <w:pict>
          <v:group style="position:absolute;margin-left:235.537796pt;margin-top:4.015285pt;width:16.6235pt;height:17.8991pt;mso-position-horizontal-relative:page;mso-position-vertical-relative:paragraph;z-index:-7453" coordorigin="4711,80" coordsize="332,358">
            <v:group style="position:absolute;left:4753;top:123;width:247;height:273" coordorigin="4753,123" coordsize="247,273">
              <v:shape style="position:absolute;left:4753;top:123;width:247;height:273" coordorigin="4753,123" coordsize="247,273" path="m4753,123l5001,123,5001,396,4753,396,4753,123xe" filled="f" stroked="t" strokeweight="4.252pt" strokecolor="#A7A9AC">
                <v:path arrowok="t"/>
              </v:shape>
            </v:group>
            <v:group style="position:absolute;left:4753;top:123;width:247;height:273" coordorigin="4753,123" coordsize="247,273">
              <v:shape style="position:absolute;left:4753;top:123;width:247;height:273" coordorigin="4753,123" coordsize="247,273" path="m4753,123l5001,123,5001,396,4753,396,4753,123xe" filled="t" fillcolor="#FFFFFF" stroked="f">
                <v:path arrowok="t"/>
                <v:fill type="solid"/>
              </v:shape>
            </v:group>
            <v:group style="position:absolute;left:4780;top:158;width:185;height:188" coordorigin="4780,158" coordsize="185,188">
              <v:shape style="position:absolute;left:4780;top:158;width:185;height:188" coordorigin="4780,158" coordsize="185,188" path="m4812,170l4780,210,4843,261,4791,325,4817,346,4869,282,4950,282,4901,242,4918,221,4875,221,4812,170xe" filled="t" fillcolor="#939598" stroked="f">
                <v:path arrowok="t"/>
                <v:fill type="solid"/>
              </v:shape>
              <v:shape style="position:absolute;left:4780;top:158;width:185;height:188" coordorigin="4780,158" coordsize="185,188" path="m4950,282l4869,282,4932,334,4965,294,4950,282xe" filled="t" fillcolor="#939598" stroked="f">
                <v:path arrowok="t"/>
                <v:fill type="solid"/>
              </v:shape>
              <v:shape style="position:absolute;left:4780;top:158;width:185;height:188" coordorigin="4780,158" coordsize="185,188" path="m4927,158l4875,221,4918,221,4953,179,4927,158xe" filled="t" fillcolor="#939598" stroked="f">
                <v:path arrowok="t"/>
                <v:fill type="solid"/>
              </v:shape>
            </v:group>
            <v:group style="position:absolute;left:4780;top:158;width:185;height:188" coordorigin="4780,158" coordsize="185,188">
              <v:shape style="position:absolute;left:4780;top:158;width:185;height:188" coordorigin="4780,158" coordsize="185,188" path="m4932,334l4965,294,4901,242,4953,179,4927,158,4875,221,4812,170,4780,210,4843,261,4791,325,4817,346,4869,282,4932,334xe" filled="f" stroked="t" strokeweight=".5669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2.784897pt;margin-top:4.015285pt;width:16.6236pt;height:17.8991pt;mso-position-horizontal-relative:page;mso-position-vertical-relative:paragraph;z-index:-7452" coordorigin="4256,80" coordsize="332,358">
            <v:group style="position:absolute;left:4298;top:123;width:247;height:273" coordorigin="4298,123" coordsize="247,273">
              <v:shape style="position:absolute;left:4298;top:123;width:247;height:273" coordorigin="4298,123" coordsize="247,273" path="m4298,123l4546,123,4546,396,4298,396,4298,123xe" filled="f" stroked="t" strokeweight="4.252pt" strokecolor="#A7A9AC">
                <v:path arrowok="t"/>
              </v:shape>
            </v:group>
            <v:group style="position:absolute;left:4298;top:123;width:247;height:273" coordorigin="4298,123" coordsize="247,273">
              <v:shape style="position:absolute;left:4298;top:123;width:247;height:273" coordorigin="4298,123" coordsize="247,273" path="m4298,123l4546,123,4546,396,4298,396,4298,123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167.058395pt;margin-top:4.015285pt;width:16.6235pt;height:17.8991pt;mso-position-horizontal-relative:page;mso-position-vertical-relative:paragraph;z-index:-7451" coordorigin="3341,80" coordsize="332,358">
            <v:group style="position:absolute;left:3384;top:123;width:247;height:273" coordorigin="3384,123" coordsize="247,273">
              <v:shape style="position:absolute;left:3384;top:123;width:247;height:273" coordorigin="3384,123" coordsize="247,273" path="m3384,123l3631,123,3631,396,3384,396,3384,123xe" filled="f" stroked="t" strokeweight="4.252pt" strokecolor="#A7A9AC">
                <v:path arrowok="t"/>
              </v:shape>
            </v:group>
            <v:group style="position:absolute;left:3384;top:123;width:247;height:273" coordorigin="3384,123" coordsize="247,273">
              <v:shape style="position:absolute;left:3384;top:123;width:247;height:273" coordorigin="3384,123" coordsize="247,273" path="m3384,123l3631,123,3631,396,3384,396,3384,123xe" filled="t" fillcolor="#FFFFFF" stroked="f">
                <v:path arrowok="t"/>
                <v:fill type="solid"/>
              </v:shape>
            </v:group>
            <v:group style="position:absolute;left:3401;top:160;width:201;height:194" coordorigin="3401,160" coordsize="201,194">
              <v:shape style="position:absolute;left:3401;top:160;width:201;height:194" coordorigin="3401,160" coordsize="201,194" path="m3447,257l3401,283,3460,337,3463,340,3466,342,3472,350,3474,353,3480,355,3482,351,3484,349,3487,346,3521,306,3481,306,3472,300,3466,290,3459,279,3449,264,3447,257xe" filled="t" fillcolor="#939598" stroked="f">
                <v:path arrowok="t"/>
                <v:fill type="solid"/>
              </v:shape>
              <v:shape style="position:absolute;left:3401;top:160;width:201;height:194" coordorigin="3401,160" coordsize="201,194" path="m3602,160l3558,203,3520,250,3499,286,3490,303,3481,306,3521,306,3530,296,3532,293,3535,291,3538,288,3551,273,3565,259,3597,232,3601,229,3602,229,3602,160xe" filled="t" fillcolor="#939598" stroked="f">
                <v:path arrowok="t"/>
                <v:fill type="solid"/>
              </v:shape>
            </v:group>
            <v:group style="position:absolute;left:3401;top:160;width:201;height:194" coordorigin="3401,160" coordsize="201,194">
              <v:shape style="position:absolute;left:3401;top:160;width:201;height:194" coordorigin="3401,160" coordsize="201,194" path="m3447,257l3401,283,3460,337,3463,340,3466,342,3469,346,3472,350,3474,353,3480,355,3482,351,3484,349,3487,346,3530,296,3532,293,3535,291,3538,288,3597,232,3602,229,3602,225,3602,160,3588,171,3571,188,3520,250,3499,286,3490,303,3481,306,3472,300,3466,290,3459,279,3449,264,3447,257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44.7957pt;margin-top:4.015285pt;width:16.6232pt;height:17.8991pt;mso-position-horizontal-relative:page;mso-position-vertical-relative:paragraph;z-index:-7450" coordorigin="2896,80" coordsize="332,358">
            <v:group style="position:absolute;left:2938;top:123;width:247;height:273" coordorigin="2938,123" coordsize="247,273">
              <v:shape style="position:absolute;left:2938;top:123;width:247;height:273" coordorigin="2938,123" coordsize="247,273" path="m2938,123l3186,123,3186,396,2938,396,2938,123xe" filled="f" stroked="t" strokeweight="4.252pt" strokecolor="#A7A9AC">
                <v:path arrowok="t"/>
              </v:shape>
            </v:group>
            <v:group style="position:absolute;left:2938;top:123;width:247;height:273" coordorigin="2938,123" coordsize="247,273">
              <v:shape style="position:absolute;left:2938;top:123;width:247;height:273" coordorigin="2938,123" coordsize="247,273" path="m2938,123l3186,123,3186,396,2938,396,2938,123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189.496307pt;margin-top:4.015285pt;width:16.9331pt;height:17.8991pt;mso-position-horizontal-relative:page;mso-position-vertical-relative:paragraph;z-index:-7449" coordorigin="3790,80" coordsize="339,358">
            <v:group style="position:absolute;left:3839;top:123;width:247;height:273" coordorigin="3839,123" coordsize="247,273">
              <v:shape style="position:absolute;left:3839;top:123;width:247;height:273" coordorigin="3839,123" coordsize="247,273" path="m3839,123l4086,123,4086,396,3839,396,3839,123xe" filled="f" stroked="t" strokeweight="4.252pt" strokecolor="#A7A9AC">
                <v:path arrowok="t"/>
              </v:shape>
            </v:group>
            <v:group style="position:absolute;left:3839;top:123;width:247;height:273" coordorigin="3839,123" coordsize="247,273">
              <v:shape style="position:absolute;left:3839;top:123;width:247;height:273" coordorigin="3839,123" coordsize="247,273" path="m3839,123l4086,123,4086,396,3839,396,3839,123xe" filled="t" fillcolor="#FFFFFF" stroked="f">
                <v:path arrowok="t"/>
                <v:fill type="solid"/>
              </v:shape>
            </v:group>
            <v:group style="position:absolute;left:3832;top:126;width:224;height:228" coordorigin="3832,126" coordsize="224,228">
              <v:shape style="position:absolute;left:3832;top:126;width:224;height:228" coordorigin="3832,126" coordsize="224,228" path="m3978,322l3891,322,3907,323,3925,338,3931,348,3947,354,3955,353,3960,342,3960,339,3966,331,3972,326,3979,324,3978,322xe" filled="t" fillcolor="#939598" stroked="f">
                <v:path arrowok="t"/>
                <v:fill type="solid"/>
              </v:shape>
              <v:shape style="position:absolute;left:3832;top:126;width:224;height:228" coordorigin="3832,126" coordsize="224,228" path="m3880,155l3874,157,3868,162,3860,175,3863,185,3866,200,3841,227,3833,232,3832,243,3834,250,3842,258,3854,264,3866,284,3868,292,3859,309,3855,314,3874,327,3877,329,3882,328,3891,322,3978,322,3977,321,3967,312,3961,306,3961,306,3934,306,3915,299,3899,288,3887,272,3880,252,3881,231,3937,180,3954,179,4029,179,4031,176,4029,169,4025,166,3997,166,3986,164,3893,164,3880,155xe" filled="t" fillcolor="#939598" stroked="f">
                <v:path arrowok="t"/>
                <v:fill type="solid"/>
              </v:shape>
              <v:shape style="position:absolute;left:3832;top:126;width:224;height:228" coordorigin="3832,126" coordsize="224,228" path="m3962,304l3956,306,3934,306,3961,306,3962,304xe" filled="t" fillcolor="#939598" stroked="f">
                <v:path arrowok="t"/>
                <v:fill type="solid"/>
              </v:shape>
              <v:shape style="position:absolute;left:3832;top:126;width:224;height:228" coordorigin="3832,126" coordsize="224,228" path="m4029,179l3954,179,3971,184,3989,196,4009,250,4009,257,4005,263,4006,264,4018,277,4022,281,4024,282,4047,259,4050,257,4055,251,4056,238,4052,229,4038,229,4023,206,4020,194,4029,179xe" filled="t" fillcolor="#939598" stroked="f">
                <v:path arrowok="t"/>
                <v:fill type="solid"/>
              </v:shape>
              <v:shape style="position:absolute;left:3832;top:126;width:224;height:228" coordorigin="3832,126" coordsize="224,228" path="m4049,224l4038,229,4052,229,4049,224xe" filled="t" fillcolor="#939598" stroked="f">
                <v:path arrowok="t"/>
                <v:fill type="solid"/>
              </v:shape>
              <v:shape style="position:absolute;left:3832;top:126;width:224;height:228" coordorigin="3832,126" coordsize="224,228" path="m4014,154l4001,160,3997,166,4025,166,4019,161,4014,154xe" filled="t" fillcolor="#939598" stroked="f">
                <v:path arrowok="t"/>
                <v:fill type="solid"/>
              </v:shape>
              <v:shape style="position:absolute;left:3832;top:126;width:224;height:228" coordorigin="3832,126" coordsize="224,228" path="m3960,145l3929,145,3925,150,3911,161,3893,164,3986,164,3977,161,3964,154,3960,145xe" filled="t" fillcolor="#939598" stroked="f">
                <v:path arrowok="t"/>
                <v:fill type="solid"/>
              </v:shape>
              <v:shape style="position:absolute;left:3832;top:126;width:224;height:228" coordorigin="3832,126" coordsize="224,228" path="m3935,126l3927,147,3929,145,3960,145,3959,143,3959,140,3954,132,3935,126xe" filled="t" fillcolor="#939598" stroked="f">
                <v:path arrowok="t"/>
                <v:fill type="solid"/>
              </v:shape>
            </v:group>
            <v:group style="position:absolute;left:3904;top:203;width:173;height:177" coordorigin="3904,203" coordsize="173,177">
              <v:shape style="position:absolute;left:3904;top:203;width:173;height:177" coordorigin="3904,203" coordsize="173,177" path="m4016,288l3958,288,3968,297,3974,304,4039,369,4051,380,4067,376,4073,367,4056,367,4046,359,4053,348,4059,346,4074,346,4069,341,4040,312,4022,293,4016,288xe" filled="t" fillcolor="#939598" stroked="f">
                <v:path arrowok="t"/>
                <v:fill type="solid"/>
              </v:shape>
              <v:shape style="position:absolute;left:3904;top:203;width:173;height:177" coordorigin="3904,203" coordsize="173,177" path="m4074,346l4059,346,4064,350,4067,359,4064,364,4056,367,4073,367,4078,360,4078,350,4074,346xe" filled="t" fillcolor="#939598" stroked="f">
                <v:path arrowok="t"/>
                <v:fill type="solid"/>
              </v:shape>
              <v:shape style="position:absolute;left:3904;top:203;width:173;height:177" coordorigin="3904,203" coordsize="173,177" path="m3919,242l3904,246,3906,262,3919,280,3937,288,3956,289,3958,288,4016,288,4011,282,4005,277,3988,261,3988,257,3939,257,3932,255,3919,242xe" filled="t" fillcolor="#939598" stroked="f">
                <v:path arrowok="t"/>
                <v:fill type="solid"/>
              </v:shape>
              <v:shape style="position:absolute;left:3904;top:203;width:173;height:177" coordorigin="3904,203" coordsize="173,177" path="m3971,209l3930,209,3933,211,3951,229,3954,233,3956,234,3957,241,3952,245,3948,248,3939,257,3988,257,3987,256,3994,242,3980,217,3973,210,3971,209xe" filled="t" fillcolor="#939598" stroked="f">
                <v:path arrowok="t"/>
                <v:fill type="solid"/>
              </v:shape>
              <v:shape style="position:absolute;left:3904;top:203;width:173;height:177" coordorigin="3904,203" coordsize="173,177" path="m3936,203l3935,204,3928,206,3930,210,3930,209,3971,209,3958,204,3952,203,3936,203xe" filled="t" fillcolor="#939598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257.633301pt;margin-top:4.015285pt;width:16.6235pt;height:17.8991pt;mso-position-horizontal-relative:page;mso-position-vertical-relative:paragraph;z-index:-7448" coordorigin="5153,80" coordsize="332,358">
            <v:group style="position:absolute;left:5195;top:123;width:247;height:273" coordorigin="5195,123" coordsize="247,273">
              <v:shape style="position:absolute;left:5195;top:123;width:247;height:273" coordorigin="5195,123" coordsize="247,273" path="m5195,123l5443,123,5443,396,5195,396,5195,123xe" filled="f" stroked="t" strokeweight="4.252pt" strokecolor="#A7A9AC">
                <v:path arrowok="t"/>
              </v:shape>
            </v:group>
            <v:group style="position:absolute;left:5195;top:123;width:247;height:273" coordorigin="5195,123" coordsize="247,273">
              <v:shape style="position:absolute;left:5195;top:123;width:247;height:273" coordorigin="5195,123" coordsize="247,273" path="m5195,123l5443,123,5443,396,5195,396,5195,123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17.491394pt;margin-top:57.412884pt;width:16.6233pt;height:17.8991pt;mso-position-horizontal-relative:page;mso-position-vertical-relative:paragraph;z-index:-7414" coordorigin="8350,1148" coordsize="332,358">
            <v:group style="position:absolute;left:8392;top:1191;width:247;height:273" coordorigin="8392,1191" coordsize="247,273">
              <v:shape style="position:absolute;left:8392;top:1191;width:247;height:273" coordorigin="8392,1191" coordsize="247,273" path="m8392,1191l8640,1191,8640,1464,8392,1464,8392,1191xe" filled="f" stroked="t" strokeweight="4.252pt" strokecolor="#A7A9AC">
                <v:path arrowok="t"/>
              </v:shape>
            </v:group>
            <v:group style="position:absolute;left:8392;top:1191;width:247;height:273" coordorigin="8392,1191" coordsize="247,273">
              <v:shape style="position:absolute;left:8392;top:1191;width:247;height:273" coordorigin="8392,1191" coordsize="247,273" path="m8392,1191l8640,1191,8640,1464,8392,1464,8392,1191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-1"/>
          <w:sz w:val="26"/>
          <w:szCs w:val="26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-1"/>
          <w:sz w:val="26"/>
          <w:szCs w:val="26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0"/>
          <w:sz w:val="17"/>
          <w:szCs w:val="17"/>
        </w:rPr>
        <w:t>N/A</w:t>
      </w:r>
      <w:r>
        <w:rPr>
          <w:rFonts w:ascii="Showcard Gothic" w:hAnsi="Showcard Gothic" w:cs="Showcard Gothic" w:eastAsia="Showcard Gothic"/>
          <w:b w:val="0"/>
          <w:bCs w:val="0"/>
          <w:color w:val="000000"/>
          <w:spacing w:val="0"/>
          <w:w w:val="100"/>
          <w:position w:val="0"/>
          <w:sz w:val="17"/>
          <w:szCs w:val="17"/>
        </w:rPr>
      </w:r>
    </w:p>
    <w:p>
      <w:pPr>
        <w:pStyle w:val="BodyText"/>
        <w:spacing w:before="78"/>
        <w:ind w:left="305" w:right="0"/>
        <w:jc w:val="left"/>
      </w:pPr>
      <w:r>
        <w:rPr>
          <w:spacing w:val="0"/>
          <w:w w:val="100"/>
        </w:rPr>
        <w:br w:type="column"/>
      </w:r>
      <w:r>
        <w:rPr>
          <w:b w:val="0"/>
          <w:bCs w:val="0"/>
          <w:color w:val="231F20"/>
          <w:spacing w:val="0"/>
          <w:w w:val="100"/>
        </w:rPr>
        <w:t>Letre</w:t>
      </w:r>
      <w:r>
        <w:rPr>
          <w:b w:val="0"/>
          <w:bCs w:val="0"/>
          <w:color w:val="231F20"/>
          <w:spacing w:val="-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zona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menor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riesgo</w:t>
      </w:r>
      <w:r>
        <w:rPr>
          <w:b w:val="0"/>
          <w:bCs w:val="0"/>
          <w:color w:val="000000"/>
          <w:spacing w:val="0"/>
          <w:w w:val="100"/>
        </w:rPr>
      </w:r>
    </w:p>
    <w:p>
      <w:pPr>
        <w:tabs>
          <w:tab w:pos="2644" w:val="left" w:leader="none"/>
        </w:tabs>
        <w:spacing w:before="83"/>
        <w:ind w:left="1809" w:right="0" w:firstLine="0"/>
        <w:jc w:val="left"/>
        <w:rPr>
          <w:rFonts w:ascii="Showcard Gothic" w:hAnsi="Showcard Gothic" w:cs="Showcard Gothic" w:eastAsia="Showcard Gothic"/>
          <w:sz w:val="17"/>
          <w:szCs w:val="17"/>
        </w:rPr>
      </w:pPr>
      <w:r>
        <w:rPr/>
        <w:pict>
          <v:group style="position:absolute;margin-left:508.23349pt;margin-top:3.715185pt;width:16.6236pt;height:17.8991pt;mso-position-horizontal-relative:page;mso-position-vertical-relative:paragraph;z-index:-7429" coordorigin="10165,74" coordsize="332,358">
            <v:group style="position:absolute;left:10207;top:117;width:247;height:273" coordorigin="10207,117" coordsize="247,273">
              <v:shape style="position:absolute;left:10207;top:117;width:247;height:273" coordorigin="10207,117" coordsize="247,273" path="m10207,117l10455,117,10455,390,10207,390,10207,117xe" filled="f" stroked="t" strokeweight="4.252pt" strokecolor="#A7A9AC">
                <v:path arrowok="t"/>
              </v:shape>
            </v:group>
            <v:group style="position:absolute;left:10207;top:117;width:247;height:273" coordorigin="10207,117" coordsize="247,273">
              <v:shape style="position:absolute;left:10207;top:117;width:247;height:273" coordorigin="10207,117" coordsize="247,273" path="m10207,117l10455,117,10455,390,10207,390,10207,117xe" filled="t" fillcolor="#FFFFFF" stroked="f">
                <v:path arrowok="t"/>
                <v:fill type="solid"/>
              </v:shape>
            </v:group>
            <v:group style="position:absolute;left:10233;top:152;width:185;height:188" coordorigin="10233,152" coordsize="185,188">
              <v:shape style="position:absolute;left:10233;top:152;width:185;height:188" coordorigin="10233,152" coordsize="185,188" path="m10266,164l10233,204,10297,255,10245,319,10271,340,10323,276,10404,276,10355,236,10372,215,10329,215,10266,164xe" filled="t" fillcolor="#939598" stroked="f">
                <v:path arrowok="t"/>
                <v:fill type="solid"/>
              </v:shape>
              <v:shape style="position:absolute;left:10233;top:152;width:185;height:188" coordorigin="10233,152" coordsize="185,188" path="m10404,276l10323,276,10386,328,10418,288,10404,276xe" filled="t" fillcolor="#939598" stroked="f">
                <v:path arrowok="t"/>
                <v:fill type="solid"/>
              </v:shape>
              <v:shape style="position:absolute;left:10233;top:152;width:185;height:188" coordorigin="10233,152" coordsize="185,188" path="m10381,152l10329,215,10372,215,10407,173,10381,152xe" filled="t" fillcolor="#939598" stroked="f">
                <v:path arrowok="t"/>
                <v:fill type="solid"/>
              </v:shape>
            </v:group>
            <v:group style="position:absolute;left:10233;top:152;width:185;height:188" coordorigin="10233,152" coordsize="185,188">
              <v:shape style="position:absolute;left:10233;top:152;width:185;height:188" coordorigin="10233,152" coordsize="185,188" path="m10386,328l10418,288,10355,236,10407,173,10381,152,10329,215,10266,164,10233,204,10297,255,10245,319,10271,340,10323,276,10386,328xe" filled="f" stroked="t" strokeweight=".5669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85.480713pt;margin-top:3.715185pt;width:16.6235pt;height:17.8991pt;mso-position-horizontal-relative:page;mso-position-vertical-relative:paragraph;z-index:-7428" coordorigin="9710,74" coordsize="332,358">
            <v:group style="position:absolute;left:9752;top:117;width:247;height:273" coordorigin="9752,117" coordsize="247,273">
              <v:shape style="position:absolute;left:9752;top:117;width:247;height:273" coordorigin="9752,117" coordsize="247,273" path="m9752,117l10000,117,10000,390,9752,390,9752,117xe" filled="f" stroked="t" strokeweight="4.252pt" strokecolor="#A7A9AC">
                <v:path arrowok="t"/>
              </v:shape>
            </v:group>
            <v:group style="position:absolute;left:9752;top:117;width:247;height:273" coordorigin="9752,117" coordsize="247,273">
              <v:shape style="position:absolute;left:9752;top:117;width:247;height:273" coordorigin="9752,117" coordsize="247,273" path="m9752,117l10000,117,10000,390,9752,390,9752,117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39.754211pt;margin-top:3.715185pt;width:16.6235pt;height:17.8991pt;mso-position-horizontal-relative:page;mso-position-vertical-relative:paragraph;z-index:-7427" coordorigin="8795,74" coordsize="332,358">
            <v:group style="position:absolute;left:8838;top:117;width:247;height:273" coordorigin="8838,117" coordsize="247,273">
              <v:shape style="position:absolute;left:8838;top:117;width:247;height:273" coordorigin="8838,117" coordsize="247,273" path="m8838,117l9085,117,9085,390,8838,390,8838,117xe" filled="f" stroked="t" strokeweight="4.252pt" strokecolor="#A7A9AC">
                <v:path arrowok="t"/>
              </v:shape>
            </v:group>
            <v:group style="position:absolute;left:8838;top:117;width:247;height:273" coordorigin="8838,117" coordsize="247,273">
              <v:shape style="position:absolute;left:8838;top:117;width:247;height:273" coordorigin="8838,117" coordsize="247,273" path="m8838,117l9085,117,9085,390,8838,390,8838,117xe" filled="t" fillcolor="#FFFFFF" stroked="f">
                <v:path arrowok="t"/>
                <v:fill type="solid"/>
              </v:shape>
            </v:group>
            <v:group style="position:absolute;left:8855;top:154;width:201;height:194" coordorigin="8855,154" coordsize="201,194">
              <v:shape style="position:absolute;left:8855;top:154;width:201;height:194" coordorigin="8855,154" coordsize="201,194" path="m8901,251l8855,277,8913,331,8917,334,8920,336,8926,344,8928,347,8934,349,8936,345,8938,343,8940,340,8975,300,8935,300,8926,294,8920,284,8913,273,8903,258,8901,251xe" filled="t" fillcolor="#939598" stroked="f">
                <v:path arrowok="t"/>
                <v:fill type="solid"/>
              </v:shape>
              <v:shape style="position:absolute;left:8855;top:154;width:201;height:194" coordorigin="8855,154" coordsize="201,194" path="m9056,154l9012,197,8973,244,8953,280,8944,297,8935,300,8975,300,8984,290,8986,287,8989,285,8992,282,9005,267,9019,253,9051,226,9055,223,9056,223,9056,154xe" filled="t" fillcolor="#939598" stroked="f">
                <v:path arrowok="t"/>
                <v:fill type="solid"/>
              </v:shape>
            </v:group>
            <v:group style="position:absolute;left:8855;top:154;width:201;height:194" coordorigin="8855,154" coordsize="201,194">
              <v:shape style="position:absolute;left:8855;top:154;width:201;height:194" coordorigin="8855,154" coordsize="201,194" path="m8901,251l8855,277,8913,331,8917,334,8920,336,8923,340,8926,344,8928,347,8934,349,8936,345,8938,343,8940,340,8984,290,8986,287,8989,285,8992,282,9051,226,9056,223,9056,219,9056,154,9042,165,9025,182,8973,244,8953,280,8944,297,8935,300,8926,294,8920,284,8913,273,8903,258,8901,251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17.491394pt;margin-top:3.715185pt;width:16.6233pt;height:17.8991pt;mso-position-horizontal-relative:page;mso-position-vertical-relative:paragraph;z-index:-7426" coordorigin="8350,74" coordsize="332,358">
            <v:group style="position:absolute;left:8392;top:117;width:247;height:273" coordorigin="8392,117" coordsize="247,273">
              <v:shape style="position:absolute;left:8392;top:117;width:247;height:273" coordorigin="8392,117" coordsize="247,273" path="m8392,117l8640,117,8640,390,8392,390,8392,117xe" filled="f" stroked="t" strokeweight="4.252pt" strokecolor="#A7A9AC">
                <v:path arrowok="t"/>
              </v:shape>
            </v:group>
            <v:group style="position:absolute;left:8392;top:117;width:247;height:273" coordorigin="8392,117" coordsize="247,273">
              <v:shape style="position:absolute;left:8392;top:117;width:247;height:273" coordorigin="8392,117" coordsize="247,273" path="m8392,117l8640,117,8640,390,8392,390,8392,117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62.192108pt;margin-top:3.715185pt;width:16.933pt;height:17.8991pt;mso-position-horizontal-relative:page;mso-position-vertical-relative:paragraph;z-index:-7425" coordorigin="9244,74" coordsize="339,358">
            <v:group style="position:absolute;left:9293;top:117;width:247;height:273" coordorigin="9293,117" coordsize="247,273">
              <v:shape style="position:absolute;left:9293;top:117;width:247;height:273" coordorigin="9293,117" coordsize="247,273" path="m9293,117l9540,117,9540,390,9293,390,9293,117xe" filled="f" stroked="t" strokeweight="4.252pt" strokecolor="#A7A9AC">
                <v:path arrowok="t"/>
              </v:shape>
            </v:group>
            <v:group style="position:absolute;left:9293;top:117;width:247;height:273" coordorigin="9293,117" coordsize="247,273">
              <v:shape style="position:absolute;left:9293;top:117;width:247;height:273" coordorigin="9293,117" coordsize="247,273" path="m9293,117l9540,117,9540,390,9293,390,9293,117xe" filled="t" fillcolor="#FFFFFF" stroked="f">
                <v:path arrowok="t"/>
                <v:fill type="solid"/>
              </v:shape>
            </v:group>
            <v:group style="position:absolute;left:9286;top:120;width:224;height:228" coordorigin="9286,120" coordsize="224,228">
              <v:shape style="position:absolute;left:9286;top:120;width:224;height:228" coordorigin="9286,120" coordsize="224,228" path="m9432,316l9345,316,9361,317,9378,332,9385,342,9400,348,9409,347,9414,336,9414,333,9420,325,9426,320,9433,318,9432,316xe" filled="t" fillcolor="#939598" stroked="f">
                <v:path arrowok="t"/>
                <v:fill type="solid"/>
              </v:shape>
              <v:shape style="position:absolute;left:9286;top:120;width:224;height:228" coordorigin="9286,120" coordsize="224,228" path="m9334,149l9328,151,9322,156,9314,169,9317,179,9320,194,9295,221,9287,226,9286,237,9288,244,9296,252,9308,258,9320,278,9322,286,9313,303,9309,308,9328,321,9331,323,9336,322,9345,316,9432,316,9431,315,9421,306,9415,300,9415,300,9388,300,9369,293,9352,282,9341,266,9334,246,9335,225,9390,174,9408,173,9483,173,9484,170,9483,163,9479,160,9451,160,9440,158,9347,158,9334,149xe" filled="t" fillcolor="#939598" stroked="f">
                <v:path arrowok="t"/>
                <v:fill type="solid"/>
              </v:shape>
              <v:shape style="position:absolute;left:9286;top:120;width:224;height:228" coordorigin="9286,120" coordsize="224,228" path="m9416,298l9410,299,9388,300,9415,300,9416,298xe" filled="t" fillcolor="#939598" stroked="f">
                <v:path arrowok="t"/>
                <v:fill type="solid"/>
              </v:shape>
              <v:shape style="position:absolute;left:9286;top:120;width:224;height:228" coordorigin="9286,120" coordsize="224,228" path="m9483,173l9408,173,9425,178,9443,190,9463,244,9463,251,9459,257,9460,258,9472,271,9476,275,9478,276,9501,253,9504,251,9509,245,9510,232,9506,223,9492,223,9477,200,9474,188,9483,173xe" filled="t" fillcolor="#939598" stroked="f">
                <v:path arrowok="t"/>
                <v:fill type="solid"/>
              </v:shape>
              <v:shape style="position:absolute;left:9286;top:120;width:224;height:228" coordorigin="9286,120" coordsize="224,228" path="m9503,218l9492,223,9506,223,9503,218xe" filled="t" fillcolor="#939598" stroked="f">
                <v:path arrowok="t"/>
                <v:fill type="solid"/>
              </v:shape>
              <v:shape style="position:absolute;left:9286;top:120;width:224;height:228" coordorigin="9286,120" coordsize="224,228" path="m9468,148l9455,154,9451,160,9479,160,9473,155,9468,148xe" filled="t" fillcolor="#939598" stroked="f">
                <v:path arrowok="t"/>
                <v:fill type="solid"/>
              </v:shape>
              <v:shape style="position:absolute;left:9286;top:120;width:224;height:228" coordorigin="9286,120" coordsize="224,228" path="m9414,139l9383,139,9379,144,9365,155,9347,158,9440,158,9431,155,9418,148,9414,139xe" filled="t" fillcolor="#939598" stroked="f">
                <v:path arrowok="t"/>
                <v:fill type="solid"/>
              </v:shape>
              <v:shape style="position:absolute;left:9286;top:120;width:224;height:228" coordorigin="9286,120" coordsize="224,228" path="m9389,120l9381,141,9383,139,9414,139,9413,137,9413,134,9408,126,9389,120xe" filled="t" fillcolor="#939598" stroked="f">
                <v:path arrowok="t"/>
                <v:fill type="solid"/>
              </v:shape>
            </v:group>
            <v:group style="position:absolute;left:9358;top:197;width:173;height:177" coordorigin="9358,197" coordsize="173,177">
              <v:shape style="position:absolute;left:9358;top:197;width:173;height:177" coordorigin="9358,197" coordsize="173,177" path="m9470,282l9412,282,9422,291,9428,298,9493,363,9505,374,9521,370,9527,361,9510,361,9500,353,9507,342,9513,340,9528,340,9523,335,9494,306,9475,287,9470,282xe" filled="t" fillcolor="#939598" stroked="f">
                <v:path arrowok="t"/>
                <v:fill type="solid"/>
              </v:shape>
              <v:shape style="position:absolute;left:9358;top:197;width:173;height:177" coordorigin="9358,197" coordsize="173,177" path="m9528,340l9513,340,9518,344,9521,353,9518,358,9510,361,9527,361,9532,354,9532,344,9528,340xe" filled="t" fillcolor="#939598" stroked="f">
                <v:path arrowok="t"/>
                <v:fill type="solid"/>
              </v:shape>
              <v:shape style="position:absolute;left:9358;top:197;width:173;height:177" coordorigin="9358,197" coordsize="173,177" path="m9372,236l9358,240,9360,256,9373,274,9391,282,9410,283,9412,282,9470,282,9464,276,9459,271,9442,255,9441,251,9393,251,9386,249,9372,236xe" filled="t" fillcolor="#939598" stroked="f">
                <v:path arrowok="t"/>
                <v:fill type="solid"/>
              </v:shape>
              <v:shape style="position:absolute;left:9358;top:197;width:173;height:177" coordorigin="9358,197" coordsize="173,177" path="m9425,203l9384,203,9387,205,9404,223,9408,227,9410,228,9411,235,9406,239,9402,242,9393,251,9441,251,9441,250,9448,236,9434,211,9427,204,9425,203xe" filled="t" fillcolor="#939598" stroked="f">
                <v:path arrowok="t"/>
                <v:fill type="solid"/>
              </v:shape>
              <v:shape style="position:absolute;left:9358;top:197;width:173;height:177" coordorigin="9358,197" coordsize="173,177" path="m9390,197l9389,198,9382,200,9384,204,9384,203,9425,203,9412,198,9406,197,9390,197xe" filled="t" fillcolor="#939598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530.328979pt;margin-top:3.715185pt;width:16.6236pt;height:17.8991pt;mso-position-horizontal-relative:page;mso-position-vertical-relative:paragraph;z-index:-7424" coordorigin="10607,74" coordsize="332,358">
            <v:group style="position:absolute;left:10649;top:117;width:247;height:273" coordorigin="10649,117" coordsize="247,273">
              <v:shape style="position:absolute;left:10649;top:117;width:247;height:273" coordorigin="10649,117" coordsize="247,273" path="m10649,117l10897,117,10897,390,10649,390,10649,117xe" filled="f" stroked="t" strokeweight="4.252pt" strokecolor="#A7A9AC">
                <v:path arrowok="t"/>
              </v:shape>
            </v:group>
            <v:group style="position:absolute;left:10649;top:117;width:247;height:273" coordorigin="10649,117" coordsize="247,273">
              <v:shape style="position:absolute;left:10649;top:117;width:247;height:273" coordorigin="10649,117" coordsize="247,273" path="m10649,117l10897,117,10897,390,10649,390,10649,117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-1"/>
          <w:sz w:val="26"/>
          <w:szCs w:val="26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-1"/>
          <w:sz w:val="26"/>
          <w:szCs w:val="26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0"/>
          <w:sz w:val="17"/>
          <w:szCs w:val="17"/>
        </w:rPr>
        <w:t>N/A</w:t>
      </w:r>
      <w:r>
        <w:rPr>
          <w:rFonts w:ascii="Showcard Gothic" w:hAnsi="Showcard Gothic" w:cs="Showcard Gothic" w:eastAsia="Showcard Gothic"/>
          <w:b w:val="0"/>
          <w:bCs w:val="0"/>
          <w:color w:val="000000"/>
          <w:spacing w:val="0"/>
          <w:w w:val="100"/>
          <w:position w:val="0"/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8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BodyText"/>
        <w:ind w:left="295" w:right="0"/>
        <w:jc w:val="left"/>
      </w:pPr>
      <w:r>
        <w:rPr>
          <w:b w:val="0"/>
          <w:bCs w:val="0"/>
          <w:color w:val="231F20"/>
          <w:spacing w:val="0"/>
          <w:w w:val="100"/>
        </w:rPr>
        <w:t>Letre</w:t>
      </w:r>
      <w:r>
        <w:rPr>
          <w:b w:val="0"/>
          <w:bCs w:val="0"/>
          <w:color w:val="231F20"/>
          <w:spacing w:val="-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sólo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personal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autorizado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10" w:lineRule="exact" w:before="8"/>
        <w:rPr>
          <w:sz w:val="11"/>
          <w:szCs w:val="11"/>
        </w:rPr>
      </w:pPr>
      <w:r>
        <w:rPr>
          <w:sz w:val="11"/>
          <w:szCs w:val="11"/>
        </w:rPr>
      </w:r>
    </w:p>
    <w:p>
      <w:pPr>
        <w:tabs>
          <w:tab w:pos="2644" w:val="left" w:leader="none"/>
        </w:tabs>
        <w:ind w:left="1809" w:right="0" w:firstLine="0"/>
        <w:jc w:val="left"/>
        <w:rPr>
          <w:rFonts w:ascii="Showcard Gothic" w:hAnsi="Showcard Gothic" w:cs="Showcard Gothic" w:eastAsia="Showcard Gothic"/>
          <w:sz w:val="17"/>
          <w:szCs w:val="17"/>
        </w:rPr>
      </w:pPr>
      <w:r>
        <w:rPr/>
        <w:pict>
          <v:group style="position:absolute;margin-left:508.23349pt;margin-top:-.434826pt;width:16.6236pt;height:17.8991pt;mso-position-horizontal-relative:page;mso-position-vertical-relative:paragraph;z-index:-7423" coordorigin="10165,-9" coordsize="332,358">
            <v:group style="position:absolute;left:10207;top:34;width:247;height:273" coordorigin="10207,34" coordsize="247,273">
              <v:shape style="position:absolute;left:10207;top:34;width:247;height:273" coordorigin="10207,34" coordsize="247,273" path="m10207,34l10455,34,10455,307,10207,307,10207,34xe" filled="f" stroked="t" strokeweight="4.252pt" strokecolor="#A7A9AC">
                <v:path arrowok="t"/>
              </v:shape>
            </v:group>
            <v:group style="position:absolute;left:10207;top:34;width:247;height:273" coordorigin="10207,34" coordsize="247,273">
              <v:shape style="position:absolute;left:10207;top:34;width:247;height:273" coordorigin="10207,34" coordsize="247,273" path="m10207,34l10455,34,10455,307,10207,307,10207,34xe" filled="t" fillcolor="#FFFFFF" stroked="f">
                <v:path arrowok="t"/>
                <v:fill type="solid"/>
              </v:shape>
            </v:group>
            <v:group style="position:absolute;left:10233;top:69;width:185;height:188" coordorigin="10233,69" coordsize="185,188">
              <v:shape style="position:absolute;left:10233;top:69;width:185;height:188" coordorigin="10233,69" coordsize="185,188" path="m10266,81l10233,121,10297,172,10245,236,10271,257,10323,193,10404,193,10355,153,10372,132,10329,132,10266,81xe" filled="t" fillcolor="#939598" stroked="f">
                <v:path arrowok="t"/>
                <v:fill type="solid"/>
              </v:shape>
              <v:shape style="position:absolute;left:10233;top:69;width:185;height:188" coordorigin="10233,69" coordsize="185,188" path="m10404,193l10323,193,10386,245,10418,205,10404,193xe" filled="t" fillcolor="#939598" stroked="f">
                <v:path arrowok="t"/>
                <v:fill type="solid"/>
              </v:shape>
              <v:shape style="position:absolute;left:10233;top:69;width:185;height:188" coordorigin="10233,69" coordsize="185,188" path="m10381,69l10329,132,10372,132,10407,90,10381,69xe" filled="t" fillcolor="#939598" stroked="f">
                <v:path arrowok="t"/>
                <v:fill type="solid"/>
              </v:shape>
            </v:group>
            <v:group style="position:absolute;left:10233;top:69;width:185;height:188" coordorigin="10233,69" coordsize="185,188">
              <v:shape style="position:absolute;left:10233;top:69;width:185;height:188" coordorigin="10233,69" coordsize="185,188" path="m10386,245l10418,205,10355,153,10407,90,10381,69,10329,132,10266,81,10233,121,10297,172,10245,236,10271,257,10323,193,10386,245xe" filled="f" stroked="t" strokeweight=".5669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85.480713pt;margin-top:-.434826pt;width:16.6235pt;height:17.8991pt;mso-position-horizontal-relative:page;mso-position-vertical-relative:paragraph;z-index:-7422" coordorigin="9710,-9" coordsize="332,358">
            <v:group style="position:absolute;left:9752;top:34;width:247;height:273" coordorigin="9752,34" coordsize="247,273">
              <v:shape style="position:absolute;left:9752;top:34;width:247;height:273" coordorigin="9752,34" coordsize="247,273" path="m9752,34l10000,34,10000,307,9752,307,9752,34xe" filled="f" stroked="t" strokeweight="4.252pt" strokecolor="#A7A9AC">
                <v:path arrowok="t"/>
              </v:shape>
            </v:group>
            <v:group style="position:absolute;left:9752;top:34;width:247;height:273" coordorigin="9752,34" coordsize="247,273">
              <v:shape style="position:absolute;left:9752;top:34;width:247;height:273" coordorigin="9752,34" coordsize="247,273" path="m9752,34l10000,34,10000,307,9752,307,9752,34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39.754211pt;margin-top:-.434826pt;width:16.6235pt;height:17.8991pt;mso-position-horizontal-relative:page;mso-position-vertical-relative:paragraph;z-index:-7421" coordorigin="8795,-9" coordsize="332,358">
            <v:group style="position:absolute;left:8838;top:34;width:247;height:273" coordorigin="8838,34" coordsize="247,273">
              <v:shape style="position:absolute;left:8838;top:34;width:247;height:273" coordorigin="8838,34" coordsize="247,273" path="m8838,34l9085,34,9085,307,8838,307,8838,34xe" filled="f" stroked="t" strokeweight="4.252pt" strokecolor="#A7A9AC">
                <v:path arrowok="t"/>
              </v:shape>
            </v:group>
            <v:group style="position:absolute;left:8838;top:34;width:247;height:273" coordorigin="8838,34" coordsize="247,273">
              <v:shape style="position:absolute;left:8838;top:34;width:247;height:273" coordorigin="8838,34" coordsize="247,273" path="m8838,34l9085,34,9085,307,8838,307,8838,34xe" filled="t" fillcolor="#FFFFFF" stroked="f">
                <v:path arrowok="t"/>
                <v:fill type="solid"/>
              </v:shape>
            </v:group>
            <v:group style="position:absolute;left:8855;top:71;width:201;height:194" coordorigin="8855,71" coordsize="201,194">
              <v:shape style="position:absolute;left:8855;top:71;width:201;height:194" coordorigin="8855,71" coordsize="201,194" path="m8901,168l8855,194,8913,248,8917,251,8920,253,8926,261,8928,264,8934,266,8936,262,8938,260,8940,257,8975,217,8935,217,8926,211,8920,201,8913,190,8903,175,8901,168xe" filled="t" fillcolor="#939598" stroked="f">
                <v:path arrowok="t"/>
                <v:fill type="solid"/>
              </v:shape>
              <v:shape style="position:absolute;left:8855;top:71;width:201;height:194" coordorigin="8855,71" coordsize="201,194" path="m9056,71l9012,114,8973,161,8953,197,8944,214,8935,217,8975,217,8984,207,8986,204,8989,202,8992,199,9005,184,9019,170,9051,143,9055,140,9056,140,9056,71xe" filled="t" fillcolor="#939598" stroked="f">
                <v:path arrowok="t"/>
                <v:fill type="solid"/>
              </v:shape>
            </v:group>
            <v:group style="position:absolute;left:8855;top:71;width:201;height:194" coordorigin="8855,71" coordsize="201,194">
              <v:shape style="position:absolute;left:8855;top:71;width:201;height:194" coordorigin="8855,71" coordsize="201,194" path="m8901,168l8855,194,8913,248,8917,251,8920,253,8923,257,8926,261,8928,264,8934,266,8936,262,8938,260,8940,257,8984,207,8986,204,8989,202,8992,199,9051,143,9056,140,9056,136,9056,71,9042,82,9025,99,8973,161,8953,197,8944,214,8935,217,8926,211,8920,201,8913,190,8903,175,8901,168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17.491394pt;margin-top:-.434826pt;width:16.6233pt;height:17.8991pt;mso-position-horizontal-relative:page;mso-position-vertical-relative:paragraph;z-index:-7420" coordorigin="8350,-9" coordsize="332,358">
            <v:group style="position:absolute;left:8392;top:34;width:247;height:273" coordorigin="8392,34" coordsize="247,273">
              <v:shape style="position:absolute;left:8392;top:34;width:247;height:273" coordorigin="8392,34" coordsize="247,273" path="m8392,34l8640,34,8640,307,8392,307,8392,34xe" filled="f" stroked="t" strokeweight="4.252pt" strokecolor="#A7A9AC">
                <v:path arrowok="t"/>
              </v:shape>
            </v:group>
            <v:group style="position:absolute;left:8392;top:34;width:247;height:273" coordorigin="8392,34" coordsize="247,273">
              <v:shape style="position:absolute;left:8392;top:34;width:247;height:273" coordorigin="8392,34" coordsize="247,273" path="m8392,34l8640,34,8640,307,8392,307,8392,34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62.192108pt;margin-top:-.434826pt;width:16.933pt;height:17.8991pt;mso-position-horizontal-relative:page;mso-position-vertical-relative:paragraph;z-index:-7419" coordorigin="9244,-9" coordsize="339,358">
            <v:group style="position:absolute;left:9293;top:34;width:247;height:273" coordorigin="9293,34" coordsize="247,273">
              <v:shape style="position:absolute;left:9293;top:34;width:247;height:273" coordorigin="9293,34" coordsize="247,273" path="m9293,34l9540,34,9540,307,9293,307,9293,34xe" filled="f" stroked="t" strokeweight="4.252pt" strokecolor="#A7A9AC">
                <v:path arrowok="t"/>
              </v:shape>
            </v:group>
            <v:group style="position:absolute;left:9293;top:34;width:247;height:273" coordorigin="9293,34" coordsize="247,273">
              <v:shape style="position:absolute;left:9293;top:34;width:247;height:273" coordorigin="9293,34" coordsize="247,273" path="m9293,34l9540,34,9540,307,9293,307,9293,34xe" filled="t" fillcolor="#FFFFFF" stroked="f">
                <v:path arrowok="t"/>
                <v:fill type="solid"/>
              </v:shape>
            </v:group>
            <v:group style="position:absolute;left:9286;top:37;width:224;height:228" coordorigin="9286,37" coordsize="224,228">
              <v:shape style="position:absolute;left:9286;top:37;width:224;height:228" coordorigin="9286,37" coordsize="224,228" path="m9432,233l9345,233,9361,234,9378,249,9385,259,9400,265,9409,264,9414,253,9414,250,9420,242,9426,237,9433,235,9432,233xe" filled="t" fillcolor="#939598" stroked="f">
                <v:path arrowok="t"/>
                <v:fill type="solid"/>
              </v:shape>
              <v:shape style="position:absolute;left:9286;top:37;width:224;height:228" coordorigin="9286,37" coordsize="224,228" path="m9334,66l9328,68,9322,73,9314,86,9317,96,9320,111,9295,138,9287,143,9286,154,9288,161,9296,169,9308,175,9320,195,9322,203,9313,220,9309,225,9328,238,9331,240,9336,239,9345,233,9432,233,9431,232,9421,223,9415,217,9415,217,9388,217,9369,210,9352,199,9341,183,9334,163,9335,142,9390,91,9408,90,9483,90,9484,87,9483,80,9479,77,9451,77,9440,75,9347,75,9334,66xe" filled="t" fillcolor="#939598" stroked="f">
                <v:path arrowok="t"/>
                <v:fill type="solid"/>
              </v:shape>
              <v:shape style="position:absolute;left:9286;top:37;width:224;height:228" coordorigin="9286,37" coordsize="224,228" path="m9416,215l9410,216,9388,217,9415,217,9416,215xe" filled="t" fillcolor="#939598" stroked="f">
                <v:path arrowok="t"/>
                <v:fill type="solid"/>
              </v:shape>
              <v:shape style="position:absolute;left:9286;top:37;width:224;height:228" coordorigin="9286,37" coordsize="224,228" path="m9483,90l9408,90,9425,95,9443,107,9463,161,9463,168,9459,174,9460,175,9472,188,9476,192,9478,193,9501,170,9504,168,9509,162,9510,149,9506,140,9492,140,9477,117,9474,105,9483,90xe" filled="t" fillcolor="#939598" stroked="f">
                <v:path arrowok="t"/>
                <v:fill type="solid"/>
              </v:shape>
              <v:shape style="position:absolute;left:9286;top:37;width:224;height:228" coordorigin="9286,37" coordsize="224,228" path="m9503,135l9492,140,9506,140,9503,135xe" filled="t" fillcolor="#939598" stroked="f">
                <v:path arrowok="t"/>
                <v:fill type="solid"/>
              </v:shape>
              <v:shape style="position:absolute;left:9286;top:37;width:224;height:228" coordorigin="9286,37" coordsize="224,228" path="m9468,65l9455,71,9451,77,9479,77,9473,72,9468,65xe" filled="t" fillcolor="#939598" stroked="f">
                <v:path arrowok="t"/>
                <v:fill type="solid"/>
              </v:shape>
              <v:shape style="position:absolute;left:9286;top:37;width:224;height:228" coordorigin="9286,37" coordsize="224,228" path="m9414,56l9383,56,9379,61,9365,72,9347,75,9440,75,9431,72,9418,65,9414,56xe" filled="t" fillcolor="#939598" stroked="f">
                <v:path arrowok="t"/>
                <v:fill type="solid"/>
              </v:shape>
              <v:shape style="position:absolute;left:9286;top:37;width:224;height:228" coordorigin="9286,37" coordsize="224,228" path="m9389,37l9381,58,9383,56,9414,56,9413,54,9413,51,9408,43,9389,37xe" filled="t" fillcolor="#939598" stroked="f">
                <v:path arrowok="t"/>
                <v:fill type="solid"/>
              </v:shape>
            </v:group>
            <v:group style="position:absolute;left:9358;top:114;width:173;height:177" coordorigin="9358,114" coordsize="173,177">
              <v:shape style="position:absolute;left:9358;top:114;width:173;height:177" coordorigin="9358,114" coordsize="173,177" path="m9470,199l9412,199,9422,208,9428,215,9493,280,9505,291,9521,287,9527,278,9510,278,9500,270,9507,259,9513,257,9528,257,9523,252,9494,223,9475,204,9470,199xe" filled="t" fillcolor="#939598" stroked="f">
                <v:path arrowok="t"/>
                <v:fill type="solid"/>
              </v:shape>
              <v:shape style="position:absolute;left:9358;top:114;width:173;height:177" coordorigin="9358,114" coordsize="173,177" path="m9528,257l9513,257,9518,261,9521,270,9518,275,9510,278,9527,278,9532,271,9532,261,9528,257xe" filled="t" fillcolor="#939598" stroked="f">
                <v:path arrowok="t"/>
                <v:fill type="solid"/>
              </v:shape>
              <v:shape style="position:absolute;left:9358;top:114;width:173;height:177" coordorigin="9358,114" coordsize="173,177" path="m9372,153l9358,157,9360,173,9373,191,9391,199,9410,200,9412,199,9470,199,9464,193,9459,188,9442,172,9441,168,9393,168,9386,166,9372,153xe" filled="t" fillcolor="#939598" stroked="f">
                <v:path arrowok="t"/>
                <v:fill type="solid"/>
              </v:shape>
              <v:shape style="position:absolute;left:9358;top:114;width:173;height:177" coordorigin="9358,114" coordsize="173,177" path="m9425,120l9384,120,9387,122,9404,140,9408,144,9410,145,9411,152,9406,156,9402,159,9393,168,9441,168,9441,167,9448,153,9434,128,9427,121,9425,120xe" filled="t" fillcolor="#939598" stroked="f">
                <v:path arrowok="t"/>
                <v:fill type="solid"/>
              </v:shape>
              <v:shape style="position:absolute;left:9358;top:114;width:173;height:177" coordorigin="9358,114" coordsize="173,177" path="m9390,114l9389,115,9382,117,9384,121,9384,120,9425,120,9412,115,9406,114,9390,114xe" filled="t" fillcolor="#939598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530.328979pt;margin-top:-.434826pt;width:16.6236pt;height:17.8991pt;mso-position-horizontal-relative:page;mso-position-vertical-relative:paragraph;z-index:-7418" coordorigin="10607,-9" coordsize="332,358">
            <v:group style="position:absolute;left:10649;top:34;width:247;height:273" coordorigin="10649,34" coordsize="247,273">
              <v:shape style="position:absolute;left:10649;top:34;width:247;height:273" coordorigin="10649,34" coordsize="247,273" path="m10649,34l10897,34,10897,307,10649,307,10649,34xe" filled="f" stroked="t" strokeweight="4.252pt" strokecolor="#A7A9AC">
                <v:path arrowok="t"/>
              </v:shape>
            </v:group>
            <v:group style="position:absolute;left:10649;top:34;width:247;height:273" coordorigin="10649,34" coordsize="247,273">
              <v:shape style="position:absolute;left:10649;top:34;width:247;height:273" coordorigin="10649,34" coordsize="247,273" path="m10649,34l10897,34,10897,307,10649,307,10649,34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-1"/>
          <w:sz w:val="26"/>
          <w:szCs w:val="26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-1"/>
          <w:sz w:val="26"/>
          <w:szCs w:val="26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0"/>
          <w:sz w:val="17"/>
          <w:szCs w:val="17"/>
        </w:rPr>
        <w:t>N/A</w:t>
      </w:r>
      <w:r>
        <w:rPr>
          <w:rFonts w:ascii="Showcard Gothic" w:hAnsi="Showcard Gothic" w:cs="Showcard Gothic" w:eastAsia="Showcard Gothic"/>
          <w:b w:val="0"/>
          <w:bCs w:val="0"/>
          <w:color w:val="000000"/>
          <w:spacing w:val="0"/>
          <w:w w:val="100"/>
          <w:position w:val="0"/>
          <w:sz w:val="17"/>
          <w:szCs w:val="17"/>
        </w:rPr>
      </w:r>
    </w:p>
    <w:p>
      <w:pPr>
        <w:spacing w:after="0"/>
        <w:jc w:val="left"/>
        <w:rPr>
          <w:rFonts w:ascii="Showcard Gothic" w:hAnsi="Showcard Gothic" w:cs="Showcard Gothic" w:eastAsia="Showcard Gothic"/>
          <w:sz w:val="17"/>
          <w:szCs w:val="17"/>
        </w:rPr>
        <w:sectPr>
          <w:type w:val="continuous"/>
          <w:pgSz w:w="12240" w:h="15840"/>
          <w:pgMar w:top="1020" w:bottom="280" w:left="720" w:right="680"/>
          <w:cols w:num="2" w:equalWidth="0">
            <w:col w:w="6719" w:space="571"/>
            <w:col w:w="3550"/>
          </w:cols>
        </w:sectPr>
      </w:pPr>
    </w:p>
    <w:p>
      <w:pPr>
        <w:spacing w:line="140" w:lineRule="exact" w:before="3"/>
        <w:rPr>
          <w:sz w:val="14"/>
          <w:szCs w:val="14"/>
        </w:rPr>
      </w:pPr>
      <w:r>
        <w:rPr>
          <w:sz w:val="14"/>
          <w:szCs w:val="14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after="0" w:line="200" w:lineRule="exact"/>
        <w:rPr>
          <w:sz w:val="20"/>
          <w:szCs w:val="20"/>
        </w:rPr>
        <w:sectPr>
          <w:type w:val="continuous"/>
          <w:pgSz w:w="12240" w:h="15840"/>
          <w:pgMar w:top="1020" w:bottom="280" w:left="720" w:right="680"/>
        </w:sectPr>
      </w:pPr>
    </w:p>
    <w:p>
      <w:pPr>
        <w:pStyle w:val="BodyText"/>
        <w:spacing w:before="78"/>
        <w:ind w:left="2212" w:right="0"/>
        <w:jc w:val="left"/>
      </w:pPr>
      <w:r>
        <w:rPr/>
        <w:pict>
          <v:shape style="position:absolute;margin-left:51.2756pt;margin-top:4.923765pt;width:47.16717pt;height:49.70372pt;mso-position-horizontal-relative:page;mso-position-vertical-relative:paragraph;z-index:-7496" type="#_x0000_t75">
            <v:imagedata r:id="rId71" o:title=""/>
          </v:shape>
        </w:pict>
      </w:r>
      <w:r>
        <w:rPr>
          <w:b w:val="0"/>
          <w:bCs w:val="0"/>
          <w:color w:val="231F20"/>
          <w:spacing w:val="0"/>
          <w:w w:val="100"/>
        </w:rPr>
        <w:t>Letre</w:t>
      </w:r>
      <w:r>
        <w:rPr>
          <w:b w:val="0"/>
          <w:bCs w:val="0"/>
          <w:color w:val="231F20"/>
          <w:spacing w:val="-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no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fumar</w:t>
      </w:r>
      <w:r>
        <w:rPr>
          <w:b w:val="0"/>
          <w:bCs w:val="0"/>
          <w:color w:val="000000"/>
          <w:spacing w:val="0"/>
          <w:w w:val="100"/>
        </w:rPr>
      </w:r>
    </w:p>
    <w:p>
      <w:pPr>
        <w:tabs>
          <w:tab w:pos="834" w:val="left" w:leader="none"/>
        </w:tabs>
        <w:spacing w:before="26"/>
        <w:ind w:left="0" w:right="0" w:firstLine="0"/>
        <w:jc w:val="right"/>
        <w:rPr>
          <w:rFonts w:ascii="Showcard Gothic" w:hAnsi="Showcard Gothic" w:cs="Showcard Gothic" w:eastAsia="Showcard Gothic"/>
          <w:sz w:val="17"/>
          <w:szCs w:val="17"/>
        </w:rPr>
      </w:pPr>
      <w:r>
        <w:rPr/>
        <w:pict>
          <v:group style="position:absolute;margin-left:235.537796pt;margin-top:.865179pt;width:16.6235pt;height:17.8991pt;mso-position-horizontal-relative:page;mso-position-vertical-relative:paragraph;z-index:-7447" coordorigin="4711,17" coordsize="332,358">
            <v:group style="position:absolute;left:4753;top:60;width:247;height:273" coordorigin="4753,60" coordsize="247,273">
              <v:shape style="position:absolute;left:4753;top:60;width:247;height:273" coordorigin="4753,60" coordsize="247,273" path="m4753,60l5001,60,5001,333,4753,333,4753,60xe" filled="f" stroked="t" strokeweight="4.252pt" strokecolor="#A7A9AC">
                <v:path arrowok="t"/>
              </v:shape>
            </v:group>
            <v:group style="position:absolute;left:4753;top:60;width:247;height:273" coordorigin="4753,60" coordsize="247,273">
              <v:shape style="position:absolute;left:4753;top:60;width:247;height:273" coordorigin="4753,60" coordsize="247,273" path="m4753,60l5001,60,5001,333,4753,333,4753,60xe" filled="t" fillcolor="#FFFFFF" stroked="f">
                <v:path arrowok="t"/>
                <v:fill type="solid"/>
              </v:shape>
            </v:group>
            <v:group style="position:absolute;left:4780;top:95;width:185;height:188" coordorigin="4780,95" coordsize="185,188">
              <v:shape style="position:absolute;left:4780;top:95;width:185;height:188" coordorigin="4780,95" coordsize="185,188" path="m4812,107l4780,147,4843,198,4791,262,4817,283,4869,219,4950,219,4901,179,4918,158,4875,158,4812,107xe" filled="t" fillcolor="#939598" stroked="f">
                <v:path arrowok="t"/>
                <v:fill type="solid"/>
              </v:shape>
              <v:shape style="position:absolute;left:4780;top:95;width:185;height:188" coordorigin="4780,95" coordsize="185,188" path="m4950,219l4869,219,4932,271,4965,231,4950,219xe" filled="t" fillcolor="#939598" stroked="f">
                <v:path arrowok="t"/>
                <v:fill type="solid"/>
              </v:shape>
              <v:shape style="position:absolute;left:4780;top:95;width:185;height:188" coordorigin="4780,95" coordsize="185,188" path="m4927,95l4875,158,4918,158,4953,116,4927,95xe" filled="t" fillcolor="#939598" stroked="f">
                <v:path arrowok="t"/>
                <v:fill type="solid"/>
              </v:shape>
            </v:group>
            <v:group style="position:absolute;left:4780;top:95;width:185;height:188" coordorigin="4780,95" coordsize="185,188">
              <v:shape style="position:absolute;left:4780;top:95;width:185;height:188" coordorigin="4780,95" coordsize="185,188" path="m4932,271l4965,231,4901,179,4953,116,4927,95,4875,158,4812,107,4780,147,4843,198,4791,262,4817,283,4869,219,4932,271xe" filled="f" stroked="t" strokeweight=".5669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2.784897pt;margin-top:.865179pt;width:16.6236pt;height:17.8991pt;mso-position-horizontal-relative:page;mso-position-vertical-relative:paragraph;z-index:-7446" coordorigin="4256,17" coordsize="332,358">
            <v:group style="position:absolute;left:4298;top:60;width:247;height:273" coordorigin="4298,60" coordsize="247,273">
              <v:shape style="position:absolute;left:4298;top:60;width:247;height:273" coordorigin="4298,60" coordsize="247,273" path="m4298,60l4546,60,4546,333,4298,333,4298,60xe" filled="f" stroked="t" strokeweight="4.252pt" strokecolor="#A7A9AC">
                <v:path arrowok="t"/>
              </v:shape>
            </v:group>
            <v:group style="position:absolute;left:4298;top:60;width:247;height:273" coordorigin="4298,60" coordsize="247,273">
              <v:shape style="position:absolute;left:4298;top:60;width:247;height:273" coordorigin="4298,60" coordsize="247,273" path="m4298,60l4546,60,4546,333,4298,333,4298,60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167.058395pt;margin-top:.865179pt;width:16.6235pt;height:17.8991pt;mso-position-horizontal-relative:page;mso-position-vertical-relative:paragraph;z-index:-7445" coordorigin="3341,17" coordsize="332,358">
            <v:group style="position:absolute;left:3384;top:60;width:247;height:273" coordorigin="3384,60" coordsize="247,273">
              <v:shape style="position:absolute;left:3384;top:60;width:247;height:273" coordorigin="3384,60" coordsize="247,273" path="m3384,60l3631,60,3631,333,3384,333,3384,60xe" filled="f" stroked="t" strokeweight="4.252pt" strokecolor="#A7A9AC">
                <v:path arrowok="t"/>
              </v:shape>
            </v:group>
            <v:group style="position:absolute;left:3384;top:60;width:247;height:273" coordorigin="3384,60" coordsize="247,273">
              <v:shape style="position:absolute;left:3384;top:60;width:247;height:273" coordorigin="3384,60" coordsize="247,273" path="m3384,60l3631,60,3631,333,3384,333,3384,60xe" filled="t" fillcolor="#FFFFFF" stroked="f">
                <v:path arrowok="t"/>
                <v:fill type="solid"/>
              </v:shape>
            </v:group>
            <v:group style="position:absolute;left:3401;top:97;width:201;height:194" coordorigin="3401,97" coordsize="201,194">
              <v:shape style="position:absolute;left:3401;top:97;width:201;height:194" coordorigin="3401,97" coordsize="201,194" path="m3447,194l3401,220,3460,274,3463,277,3466,279,3472,287,3474,290,3480,292,3482,288,3484,286,3487,283,3521,243,3481,243,3472,237,3466,227,3459,216,3449,201,3447,194xe" filled="t" fillcolor="#939598" stroked="f">
                <v:path arrowok="t"/>
                <v:fill type="solid"/>
              </v:shape>
              <v:shape style="position:absolute;left:3401;top:97;width:201;height:194" coordorigin="3401,97" coordsize="201,194" path="m3602,97l3558,140,3520,187,3499,223,3490,240,3481,243,3521,243,3530,233,3532,230,3535,228,3538,225,3551,210,3565,196,3597,169,3601,166,3602,166,3602,97xe" filled="t" fillcolor="#939598" stroked="f">
                <v:path arrowok="t"/>
                <v:fill type="solid"/>
              </v:shape>
            </v:group>
            <v:group style="position:absolute;left:3401;top:97;width:201;height:194" coordorigin="3401,97" coordsize="201,194">
              <v:shape style="position:absolute;left:3401;top:97;width:201;height:194" coordorigin="3401,97" coordsize="201,194" path="m3447,194l3401,220,3460,274,3463,277,3466,279,3469,283,3472,287,3474,290,3480,292,3482,288,3484,286,3487,283,3530,233,3532,230,3535,228,3538,225,3597,169,3602,166,3602,162,3602,97,3588,108,3571,125,3520,187,3499,223,3490,240,3481,243,3472,237,3466,227,3459,216,3449,201,3447,194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44.7957pt;margin-top:.865179pt;width:16.6232pt;height:17.8991pt;mso-position-horizontal-relative:page;mso-position-vertical-relative:paragraph;z-index:-7444" coordorigin="2896,17" coordsize="332,358">
            <v:group style="position:absolute;left:2938;top:60;width:247;height:273" coordorigin="2938,60" coordsize="247,273">
              <v:shape style="position:absolute;left:2938;top:60;width:247;height:273" coordorigin="2938,60" coordsize="247,273" path="m2938,60l3186,60,3186,333,2938,333,2938,60xe" filled="f" stroked="t" strokeweight="4.252pt" strokecolor="#A7A9AC">
                <v:path arrowok="t"/>
              </v:shape>
            </v:group>
            <v:group style="position:absolute;left:2938;top:60;width:247;height:273" coordorigin="2938,60" coordsize="247,273">
              <v:shape style="position:absolute;left:2938;top:60;width:247;height:273" coordorigin="2938,60" coordsize="247,273" path="m2938,60l3186,60,3186,333,2938,333,2938,60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189.496307pt;margin-top:.865179pt;width:16.9331pt;height:17.8991pt;mso-position-horizontal-relative:page;mso-position-vertical-relative:paragraph;z-index:-7443" coordorigin="3790,17" coordsize="339,358">
            <v:group style="position:absolute;left:3839;top:60;width:247;height:273" coordorigin="3839,60" coordsize="247,273">
              <v:shape style="position:absolute;left:3839;top:60;width:247;height:273" coordorigin="3839,60" coordsize="247,273" path="m3839,60l4086,60,4086,333,3839,333,3839,60xe" filled="f" stroked="t" strokeweight="4.252pt" strokecolor="#A7A9AC">
                <v:path arrowok="t"/>
              </v:shape>
            </v:group>
            <v:group style="position:absolute;left:3839;top:60;width:247;height:273" coordorigin="3839,60" coordsize="247,273">
              <v:shape style="position:absolute;left:3839;top:60;width:247;height:273" coordorigin="3839,60" coordsize="247,273" path="m3839,60l4086,60,4086,333,3839,333,3839,60xe" filled="t" fillcolor="#FFFFFF" stroked="f">
                <v:path arrowok="t"/>
                <v:fill type="solid"/>
              </v:shape>
            </v:group>
            <v:group style="position:absolute;left:3832;top:63;width:224;height:228" coordorigin="3832,63" coordsize="224,228">
              <v:shape style="position:absolute;left:3832;top:63;width:224;height:228" coordorigin="3832,63" coordsize="224,228" path="m3978,259l3891,259,3907,260,3925,275,3931,285,3947,291,3955,290,3960,279,3960,276,3966,268,3972,263,3979,261,3978,259xe" filled="t" fillcolor="#939598" stroked="f">
                <v:path arrowok="t"/>
                <v:fill type="solid"/>
              </v:shape>
              <v:shape style="position:absolute;left:3832;top:63;width:224;height:228" coordorigin="3832,63" coordsize="224,228" path="m3880,92l3874,94,3868,99,3860,112,3863,122,3866,137,3841,164,3833,169,3832,180,3834,187,3842,195,3854,201,3866,221,3868,229,3859,246,3855,251,3874,264,3877,266,3882,265,3891,259,3978,259,3977,258,3967,249,3961,243,3961,243,3934,243,3915,236,3899,225,3887,209,3880,189,3881,168,3937,117,3954,116,4029,116,4031,113,4029,106,4025,103,3997,103,3986,101,3893,101,3880,92xe" filled="t" fillcolor="#939598" stroked="f">
                <v:path arrowok="t"/>
                <v:fill type="solid"/>
              </v:shape>
              <v:shape style="position:absolute;left:3832;top:63;width:224;height:228" coordorigin="3832,63" coordsize="224,228" path="m3962,241l3956,242,3934,243,3961,243,3962,241xe" filled="t" fillcolor="#939598" stroked="f">
                <v:path arrowok="t"/>
                <v:fill type="solid"/>
              </v:shape>
              <v:shape style="position:absolute;left:3832;top:63;width:224;height:228" coordorigin="3832,63" coordsize="224,228" path="m4029,116l3954,116,3971,121,3989,133,4009,187,4009,194,4005,200,4006,201,4018,214,4022,218,4024,219,4047,196,4050,194,4055,188,4056,175,4052,166,4038,166,4023,143,4020,131,4029,116xe" filled="t" fillcolor="#939598" stroked="f">
                <v:path arrowok="t"/>
                <v:fill type="solid"/>
              </v:shape>
              <v:shape style="position:absolute;left:3832;top:63;width:224;height:228" coordorigin="3832,63" coordsize="224,228" path="m4049,161l4038,166,4052,166,4049,161xe" filled="t" fillcolor="#939598" stroked="f">
                <v:path arrowok="t"/>
                <v:fill type="solid"/>
              </v:shape>
              <v:shape style="position:absolute;left:3832;top:63;width:224;height:228" coordorigin="3832,63" coordsize="224,228" path="m4014,91l4001,97,3997,103,4025,103,4019,98,4014,91xe" filled="t" fillcolor="#939598" stroked="f">
                <v:path arrowok="t"/>
                <v:fill type="solid"/>
              </v:shape>
              <v:shape style="position:absolute;left:3832;top:63;width:224;height:228" coordorigin="3832,63" coordsize="224,228" path="m3960,82l3929,82,3925,87,3911,98,3893,101,3986,101,3977,98,3964,91,3960,82xe" filled="t" fillcolor="#939598" stroked="f">
                <v:path arrowok="t"/>
                <v:fill type="solid"/>
              </v:shape>
              <v:shape style="position:absolute;left:3832;top:63;width:224;height:228" coordorigin="3832,63" coordsize="224,228" path="m3935,63l3927,84,3929,82,3960,82,3959,80,3959,77,3954,69,3935,63xe" filled="t" fillcolor="#939598" stroked="f">
                <v:path arrowok="t"/>
                <v:fill type="solid"/>
              </v:shape>
            </v:group>
            <v:group style="position:absolute;left:3904;top:140;width:173;height:177" coordorigin="3904,140" coordsize="173,177">
              <v:shape style="position:absolute;left:3904;top:140;width:173;height:177" coordorigin="3904,140" coordsize="173,177" path="m4016,225l3958,225,3968,234,3974,241,4039,306,4051,317,4067,313,4073,304,4056,304,4046,296,4053,285,4059,283,4074,283,4069,278,4040,249,4022,230,4016,225xe" filled="t" fillcolor="#939598" stroked="f">
                <v:path arrowok="t"/>
                <v:fill type="solid"/>
              </v:shape>
              <v:shape style="position:absolute;left:3904;top:140;width:173;height:177" coordorigin="3904,140" coordsize="173,177" path="m4074,283l4059,283,4064,287,4067,296,4064,301,4056,304,4073,304,4078,297,4078,287,4074,283xe" filled="t" fillcolor="#939598" stroked="f">
                <v:path arrowok="t"/>
                <v:fill type="solid"/>
              </v:shape>
              <v:shape style="position:absolute;left:3904;top:140;width:173;height:177" coordorigin="3904,140" coordsize="173,177" path="m3919,179l3904,183,3906,199,3919,217,3937,225,3956,226,3958,225,4016,225,4011,219,4005,214,3988,198,3988,194,3939,194,3932,192,3919,179xe" filled="t" fillcolor="#939598" stroked="f">
                <v:path arrowok="t"/>
                <v:fill type="solid"/>
              </v:shape>
              <v:shape style="position:absolute;left:3904;top:140;width:173;height:177" coordorigin="3904,140" coordsize="173,177" path="m3971,146l3930,146,3933,148,3951,166,3954,170,3956,171,3957,178,3952,182,3948,185,3939,194,3988,194,3987,193,3994,179,3980,154,3973,147,3971,146xe" filled="t" fillcolor="#939598" stroked="f">
                <v:path arrowok="t"/>
                <v:fill type="solid"/>
              </v:shape>
              <v:shape style="position:absolute;left:3904;top:140;width:173;height:177" coordorigin="3904,140" coordsize="173,177" path="m3936,140l3935,141,3928,143,3930,147,3930,146,3971,146,3958,141,3952,140,3936,140xe" filled="t" fillcolor="#939598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257.633301pt;margin-top:.865179pt;width:16.6235pt;height:17.8991pt;mso-position-horizontal-relative:page;mso-position-vertical-relative:paragraph;z-index:-7442" coordorigin="5153,17" coordsize="332,358">
            <v:group style="position:absolute;left:5195;top:60;width:247;height:273" coordorigin="5195,60" coordsize="247,273">
              <v:shape style="position:absolute;left:5195;top:60;width:247;height:273" coordorigin="5195,60" coordsize="247,273" path="m5195,60l5443,60,5443,333,5195,333,5195,60xe" filled="f" stroked="t" strokeweight="4.252pt" strokecolor="#A7A9AC">
                <v:path arrowok="t"/>
              </v:shape>
            </v:group>
            <v:group style="position:absolute;left:5195;top:60;width:247;height:273" coordorigin="5195,60" coordsize="247,273">
              <v:shape style="position:absolute;left:5195;top:60;width:247;height:273" coordorigin="5195,60" coordsize="247,273" path="m5195,60l5443,60,5443,333,5195,333,5195,60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-1"/>
          <w:sz w:val="26"/>
          <w:szCs w:val="26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-1"/>
          <w:sz w:val="26"/>
          <w:szCs w:val="26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80"/>
          <w:position w:val="0"/>
          <w:sz w:val="17"/>
          <w:szCs w:val="17"/>
        </w:rPr>
        <w:t>N/A</w:t>
      </w:r>
      <w:r>
        <w:rPr>
          <w:rFonts w:ascii="Showcard Gothic" w:hAnsi="Showcard Gothic" w:cs="Showcard Gothic" w:eastAsia="Showcard Gothic"/>
          <w:b w:val="0"/>
          <w:bCs w:val="0"/>
          <w:color w:val="000000"/>
          <w:spacing w:val="0"/>
          <w:w w:val="100"/>
          <w:position w:val="0"/>
          <w:sz w:val="17"/>
          <w:szCs w:val="17"/>
        </w:rPr>
      </w:r>
    </w:p>
    <w:p>
      <w:pPr>
        <w:pStyle w:val="BodyText"/>
        <w:spacing w:before="78"/>
        <w:ind w:right="0"/>
        <w:jc w:val="right"/>
      </w:pPr>
      <w:r>
        <w:rPr>
          <w:spacing w:val="0"/>
          <w:w w:val="100"/>
        </w:rPr>
        <w:br w:type="column"/>
      </w:r>
      <w:r>
        <w:rPr>
          <w:b w:val="0"/>
          <w:bCs w:val="0"/>
          <w:color w:val="231F20"/>
          <w:spacing w:val="0"/>
          <w:w w:val="100"/>
        </w:rPr>
        <w:t>Botiquín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70" w:lineRule="exact" w:before="5"/>
        <w:rPr>
          <w:sz w:val="17"/>
          <w:szCs w:val="17"/>
        </w:rPr>
      </w:pPr>
      <w:r>
        <w:rPr/>
        <w:br w:type="column"/>
      </w: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1140" w:val="left" w:leader="none"/>
        </w:tabs>
        <w:ind w:left="305" w:right="0" w:firstLine="0"/>
        <w:jc w:val="left"/>
        <w:rPr>
          <w:rFonts w:ascii="Showcard Gothic" w:hAnsi="Showcard Gothic" w:cs="Showcard Gothic" w:eastAsia="Showcard Gothic"/>
          <w:sz w:val="17"/>
          <w:szCs w:val="17"/>
        </w:rPr>
      </w:pPr>
      <w:r>
        <w:rPr/>
        <w:pict>
          <v:group style="position:absolute;margin-left:508.23349pt;margin-top:-.43482pt;width:16.6236pt;height:17.8991pt;mso-position-horizontal-relative:page;mso-position-vertical-relative:paragraph;z-index:-7417" coordorigin="10165,-9" coordsize="332,358">
            <v:group style="position:absolute;left:10207;top:34;width:247;height:273" coordorigin="10207,34" coordsize="247,273">
              <v:shape style="position:absolute;left:10207;top:34;width:247;height:273" coordorigin="10207,34" coordsize="247,273" path="m10207,34l10455,34,10455,307,10207,307,10207,34xe" filled="f" stroked="t" strokeweight="4.252pt" strokecolor="#A7A9AC">
                <v:path arrowok="t"/>
              </v:shape>
            </v:group>
            <v:group style="position:absolute;left:10207;top:34;width:247;height:273" coordorigin="10207,34" coordsize="247,273">
              <v:shape style="position:absolute;left:10207;top:34;width:247;height:273" coordorigin="10207,34" coordsize="247,273" path="m10207,34l10455,34,10455,307,10207,307,10207,34xe" filled="t" fillcolor="#FFFFFF" stroked="f">
                <v:path arrowok="t"/>
                <v:fill type="solid"/>
              </v:shape>
            </v:group>
            <v:group style="position:absolute;left:10233;top:69;width:185;height:188" coordorigin="10233,69" coordsize="185,188">
              <v:shape style="position:absolute;left:10233;top:69;width:185;height:188" coordorigin="10233,69" coordsize="185,188" path="m10266,81l10233,121,10297,172,10245,236,10271,257,10323,193,10404,193,10355,153,10372,132,10329,132,10266,81xe" filled="t" fillcolor="#939598" stroked="f">
                <v:path arrowok="t"/>
                <v:fill type="solid"/>
              </v:shape>
              <v:shape style="position:absolute;left:10233;top:69;width:185;height:188" coordorigin="10233,69" coordsize="185,188" path="m10404,193l10323,193,10386,245,10418,205,10404,193xe" filled="t" fillcolor="#939598" stroked="f">
                <v:path arrowok="t"/>
                <v:fill type="solid"/>
              </v:shape>
              <v:shape style="position:absolute;left:10233;top:69;width:185;height:188" coordorigin="10233,69" coordsize="185,188" path="m10381,69l10329,132,10372,132,10407,90,10381,69xe" filled="t" fillcolor="#939598" stroked="f">
                <v:path arrowok="t"/>
                <v:fill type="solid"/>
              </v:shape>
            </v:group>
            <v:group style="position:absolute;left:10233;top:69;width:185;height:188" coordorigin="10233,69" coordsize="185,188">
              <v:shape style="position:absolute;left:10233;top:69;width:185;height:188" coordorigin="10233,69" coordsize="185,188" path="m10386,245l10418,205,10355,153,10407,90,10381,69,10329,132,10266,81,10233,121,10297,172,10245,236,10271,257,10323,193,10386,245xe" filled="f" stroked="t" strokeweight=".5669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85.480713pt;margin-top:-.43482pt;width:16.6235pt;height:17.8991pt;mso-position-horizontal-relative:page;mso-position-vertical-relative:paragraph;z-index:-7416" coordorigin="9710,-9" coordsize="332,358">
            <v:group style="position:absolute;left:9752;top:34;width:247;height:273" coordorigin="9752,34" coordsize="247,273">
              <v:shape style="position:absolute;left:9752;top:34;width:247;height:273" coordorigin="9752,34" coordsize="247,273" path="m9752,34l10000,34,10000,307,9752,307,9752,34xe" filled="f" stroked="t" strokeweight="4.252pt" strokecolor="#A7A9AC">
                <v:path arrowok="t"/>
              </v:shape>
            </v:group>
            <v:group style="position:absolute;left:9752;top:34;width:247;height:273" coordorigin="9752,34" coordsize="247,273">
              <v:shape style="position:absolute;left:9752;top:34;width:247;height:273" coordorigin="9752,34" coordsize="247,273" path="m9752,34l10000,34,10000,307,9752,307,9752,34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39.754211pt;margin-top:-.43482pt;width:16.6235pt;height:17.8991pt;mso-position-horizontal-relative:page;mso-position-vertical-relative:paragraph;z-index:-7415" coordorigin="8795,-9" coordsize="332,358">
            <v:group style="position:absolute;left:8838;top:34;width:247;height:273" coordorigin="8838,34" coordsize="247,273">
              <v:shape style="position:absolute;left:8838;top:34;width:247;height:273" coordorigin="8838,34" coordsize="247,273" path="m8838,34l9085,34,9085,307,8838,307,8838,34xe" filled="f" stroked="t" strokeweight="4.252pt" strokecolor="#A7A9AC">
                <v:path arrowok="t"/>
              </v:shape>
            </v:group>
            <v:group style="position:absolute;left:8838;top:34;width:247;height:273" coordorigin="8838,34" coordsize="247,273">
              <v:shape style="position:absolute;left:8838;top:34;width:247;height:273" coordorigin="8838,34" coordsize="247,273" path="m8838,34l9085,34,9085,307,8838,307,8838,34xe" filled="t" fillcolor="#FFFFFF" stroked="f">
                <v:path arrowok="t"/>
                <v:fill type="solid"/>
              </v:shape>
            </v:group>
            <v:group style="position:absolute;left:8855;top:71;width:201;height:194" coordorigin="8855,71" coordsize="201,194">
              <v:shape style="position:absolute;left:8855;top:71;width:201;height:194" coordorigin="8855,71" coordsize="201,194" path="m8901,168l8855,194,8913,248,8917,251,8920,253,8926,261,8928,264,8934,266,8936,262,8938,260,8940,257,8975,217,8935,217,8926,211,8920,201,8913,190,8903,175,8901,168xe" filled="t" fillcolor="#939598" stroked="f">
                <v:path arrowok="t"/>
                <v:fill type="solid"/>
              </v:shape>
              <v:shape style="position:absolute;left:8855;top:71;width:201;height:194" coordorigin="8855,71" coordsize="201,194" path="m9056,71l9012,114,8973,161,8953,197,8944,214,8935,217,8975,217,8984,207,8986,204,8989,202,8992,199,9005,184,9019,170,9051,143,9055,140,9056,140,9056,71xe" filled="t" fillcolor="#939598" stroked="f">
                <v:path arrowok="t"/>
                <v:fill type="solid"/>
              </v:shape>
            </v:group>
            <v:group style="position:absolute;left:8855;top:71;width:201;height:194" coordorigin="8855,71" coordsize="201,194">
              <v:shape style="position:absolute;left:8855;top:71;width:201;height:194" coordorigin="8855,71" coordsize="201,194" path="m8901,168l8855,194,8913,248,8917,251,8920,253,8923,257,8926,261,8928,264,8934,266,8936,262,8938,260,8940,257,8984,207,8986,204,8989,202,8992,199,9051,143,9056,140,9056,136,9056,71,9042,82,9025,99,8973,161,8953,197,8944,214,8935,217,8926,211,8920,201,8913,190,8903,175,8901,168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62.192108pt;margin-top:-.43482pt;width:16.933pt;height:17.8991pt;mso-position-horizontal-relative:page;mso-position-vertical-relative:paragraph;z-index:-7413" coordorigin="9244,-9" coordsize="339,358">
            <v:group style="position:absolute;left:9293;top:34;width:247;height:273" coordorigin="9293,34" coordsize="247,273">
              <v:shape style="position:absolute;left:9293;top:34;width:247;height:273" coordorigin="9293,34" coordsize="247,273" path="m9293,34l9540,34,9540,307,9293,307,9293,34xe" filled="f" stroked="t" strokeweight="4.252pt" strokecolor="#A7A9AC">
                <v:path arrowok="t"/>
              </v:shape>
            </v:group>
            <v:group style="position:absolute;left:9293;top:34;width:247;height:273" coordorigin="9293,34" coordsize="247,273">
              <v:shape style="position:absolute;left:9293;top:34;width:247;height:273" coordorigin="9293,34" coordsize="247,273" path="m9293,34l9540,34,9540,307,9293,307,9293,34xe" filled="t" fillcolor="#FFFFFF" stroked="f">
                <v:path arrowok="t"/>
                <v:fill type="solid"/>
              </v:shape>
            </v:group>
            <v:group style="position:absolute;left:9286;top:37;width:224;height:228" coordorigin="9286,37" coordsize="224,228">
              <v:shape style="position:absolute;left:9286;top:37;width:224;height:228" coordorigin="9286,37" coordsize="224,228" path="m9432,233l9345,233,9361,234,9378,249,9385,259,9400,265,9409,264,9414,253,9414,250,9420,242,9426,237,9433,235,9432,233xe" filled="t" fillcolor="#939598" stroked="f">
                <v:path arrowok="t"/>
                <v:fill type="solid"/>
              </v:shape>
              <v:shape style="position:absolute;left:9286;top:37;width:224;height:228" coordorigin="9286,37" coordsize="224,228" path="m9334,66l9328,68,9322,73,9314,86,9317,96,9320,111,9295,138,9287,143,9286,154,9288,161,9296,169,9308,175,9320,195,9322,203,9313,220,9309,225,9328,238,9331,240,9336,239,9345,233,9432,233,9431,232,9421,223,9415,217,9415,217,9388,217,9369,210,9352,199,9341,183,9334,163,9335,142,9390,91,9408,90,9483,90,9484,87,9483,80,9479,77,9451,77,9440,75,9347,75,9334,66xe" filled="t" fillcolor="#939598" stroked="f">
                <v:path arrowok="t"/>
                <v:fill type="solid"/>
              </v:shape>
              <v:shape style="position:absolute;left:9286;top:37;width:224;height:228" coordorigin="9286,37" coordsize="224,228" path="m9416,215l9410,216,9388,217,9415,217,9416,215xe" filled="t" fillcolor="#939598" stroked="f">
                <v:path arrowok="t"/>
                <v:fill type="solid"/>
              </v:shape>
              <v:shape style="position:absolute;left:9286;top:37;width:224;height:228" coordorigin="9286,37" coordsize="224,228" path="m9483,90l9408,90,9425,95,9443,107,9463,161,9463,168,9459,174,9460,175,9472,188,9476,192,9478,193,9501,170,9504,168,9509,162,9510,149,9506,140,9492,140,9477,117,9474,105,9483,90xe" filled="t" fillcolor="#939598" stroked="f">
                <v:path arrowok="t"/>
                <v:fill type="solid"/>
              </v:shape>
              <v:shape style="position:absolute;left:9286;top:37;width:224;height:228" coordorigin="9286,37" coordsize="224,228" path="m9503,135l9492,140,9506,140,9503,135xe" filled="t" fillcolor="#939598" stroked="f">
                <v:path arrowok="t"/>
                <v:fill type="solid"/>
              </v:shape>
              <v:shape style="position:absolute;left:9286;top:37;width:224;height:228" coordorigin="9286,37" coordsize="224,228" path="m9468,65l9455,71,9451,77,9479,77,9473,72,9468,65xe" filled="t" fillcolor="#939598" stroked="f">
                <v:path arrowok="t"/>
                <v:fill type="solid"/>
              </v:shape>
              <v:shape style="position:absolute;left:9286;top:37;width:224;height:228" coordorigin="9286,37" coordsize="224,228" path="m9414,56l9383,56,9379,61,9365,72,9347,75,9440,75,9431,72,9418,65,9414,56xe" filled="t" fillcolor="#939598" stroked="f">
                <v:path arrowok="t"/>
                <v:fill type="solid"/>
              </v:shape>
              <v:shape style="position:absolute;left:9286;top:37;width:224;height:228" coordorigin="9286,37" coordsize="224,228" path="m9389,37l9381,58,9383,56,9414,56,9413,54,9413,51,9408,43,9389,37xe" filled="t" fillcolor="#939598" stroked="f">
                <v:path arrowok="t"/>
                <v:fill type="solid"/>
              </v:shape>
            </v:group>
            <v:group style="position:absolute;left:9358;top:114;width:173;height:177" coordorigin="9358,114" coordsize="173,177">
              <v:shape style="position:absolute;left:9358;top:114;width:173;height:177" coordorigin="9358,114" coordsize="173,177" path="m9470,199l9412,199,9422,208,9428,215,9493,280,9505,291,9521,287,9527,278,9510,278,9500,270,9507,259,9513,257,9528,257,9523,252,9494,223,9475,204,9470,199xe" filled="t" fillcolor="#939598" stroked="f">
                <v:path arrowok="t"/>
                <v:fill type="solid"/>
              </v:shape>
              <v:shape style="position:absolute;left:9358;top:114;width:173;height:177" coordorigin="9358,114" coordsize="173,177" path="m9528,257l9513,257,9518,261,9521,270,9518,275,9510,278,9527,278,9532,271,9532,261,9528,257xe" filled="t" fillcolor="#939598" stroked="f">
                <v:path arrowok="t"/>
                <v:fill type="solid"/>
              </v:shape>
              <v:shape style="position:absolute;left:9358;top:114;width:173;height:177" coordorigin="9358,114" coordsize="173,177" path="m9372,153l9358,157,9360,173,9373,191,9391,199,9410,200,9412,199,9470,199,9464,193,9459,188,9442,172,9441,168,9393,168,9386,166,9372,153xe" filled="t" fillcolor="#939598" stroked="f">
                <v:path arrowok="t"/>
                <v:fill type="solid"/>
              </v:shape>
              <v:shape style="position:absolute;left:9358;top:114;width:173;height:177" coordorigin="9358,114" coordsize="173,177" path="m9425,120l9384,120,9387,122,9404,140,9408,144,9410,145,9411,152,9406,156,9402,159,9393,168,9441,168,9441,167,9448,153,9434,128,9427,121,9425,120xe" filled="t" fillcolor="#939598" stroked="f">
                <v:path arrowok="t"/>
                <v:fill type="solid"/>
              </v:shape>
              <v:shape style="position:absolute;left:9358;top:114;width:173;height:177" coordorigin="9358,114" coordsize="173,177" path="m9390,114l9389,115,9382,117,9384,121,9384,120,9425,120,9412,115,9406,114,9390,114xe" filled="t" fillcolor="#939598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530.328979pt;margin-top:-.43482pt;width:16.6236pt;height:17.8991pt;mso-position-horizontal-relative:page;mso-position-vertical-relative:paragraph;z-index:-7412" coordorigin="10607,-9" coordsize="332,358">
            <v:group style="position:absolute;left:10649;top:34;width:247;height:273" coordorigin="10649,34" coordsize="247,273">
              <v:shape style="position:absolute;left:10649;top:34;width:247;height:273" coordorigin="10649,34" coordsize="247,273" path="m10649,34l10897,34,10897,307,10649,307,10649,34xe" filled="f" stroked="t" strokeweight="4.252pt" strokecolor="#A7A9AC">
                <v:path arrowok="t"/>
              </v:shape>
            </v:group>
            <v:group style="position:absolute;left:10649;top:34;width:247;height:273" coordorigin="10649,34" coordsize="247,273">
              <v:shape style="position:absolute;left:10649;top:34;width:247;height:273" coordorigin="10649,34" coordsize="247,273" path="m10649,34l10897,34,10897,307,10649,307,10649,34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-1"/>
          <w:sz w:val="26"/>
          <w:szCs w:val="26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-1"/>
          <w:sz w:val="26"/>
          <w:szCs w:val="26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0"/>
          <w:sz w:val="17"/>
          <w:szCs w:val="17"/>
        </w:rPr>
        <w:t>N/A</w:t>
      </w:r>
      <w:r>
        <w:rPr>
          <w:rFonts w:ascii="Showcard Gothic" w:hAnsi="Showcard Gothic" w:cs="Showcard Gothic" w:eastAsia="Showcard Gothic"/>
          <w:b w:val="0"/>
          <w:bCs w:val="0"/>
          <w:color w:val="000000"/>
          <w:spacing w:val="0"/>
          <w:w w:val="100"/>
          <w:position w:val="0"/>
          <w:sz w:val="17"/>
          <w:szCs w:val="17"/>
        </w:rPr>
      </w:r>
    </w:p>
    <w:p>
      <w:pPr>
        <w:spacing w:after="0"/>
        <w:jc w:val="left"/>
        <w:rPr>
          <w:rFonts w:ascii="Showcard Gothic" w:hAnsi="Showcard Gothic" w:cs="Showcard Gothic" w:eastAsia="Showcard Gothic"/>
          <w:sz w:val="17"/>
          <w:szCs w:val="17"/>
        </w:rPr>
        <w:sectPr>
          <w:type w:val="continuous"/>
          <w:pgSz w:w="12240" w:h="15840"/>
          <w:pgMar w:top="1020" w:bottom="280" w:left="720" w:right="680"/>
          <w:cols w:num="3" w:equalWidth="0">
            <w:col w:w="4723" w:space="689"/>
            <w:col w:w="2939" w:space="443"/>
            <w:col w:w="2046"/>
          </w:cols>
        </w:sectPr>
      </w:pPr>
    </w:p>
    <w:p>
      <w:pPr>
        <w:spacing w:line="190" w:lineRule="exact" w:before="5"/>
        <w:rPr>
          <w:sz w:val="19"/>
          <w:szCs w:val="19"/>
        </w:rPr>
      </w:pPr>
      <w:r>
        <w:rPr/>
        <w:pict>
          <v:group style="position:absolute;margin-left:103.368752pt;margin-top:36.162811pt;width:67.5204pt;height:22.821375pt;mso-position-horizontal-relative:page;mso-position-vertical-relative:page;z-index:-7411" coordorigin="2067,723" coordsize="1350,456">
            <v:group style="position:absolute;left:2073;top:731;width:677;height:439" coordorigin="2073,731" coordsize="677,439">
              <v:shape style="position:absolute;left:2073;top:731;width:677;height:439" coordorigin="2073,731" coordsize="677,439" path="m2221,734l2073,735,2073,1161,2074,1161,2076,1169,2238,1169,2240,1110,2240,1016,2240,977,2239,927,2246,914,2481,914,2386,842,2378,833,2367,828,2358,821,2357,820,2350,813,2346,809,2327,797,2314,788,2258,748,2258,748,2257,748,2256,747,2256,747,2254,745,2241,734,2221,73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749,1114l2508,1114,2519,1121,2548,1147,2564,1159,2583,1168,2747,1168,2748,1159,2748,1148,2749,1133,2749,111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481,914l2246,914,2255,922,2262,927,2279,939,2280,939,2314,966,2332,980,2349,994,2379,1016,2396,1031,2434,1055,2443,1062,2451,1074,2463,1080,2502,1110,2514,1120,2508,1114,2749,1114,2749,1097,2749,1080,2750,1055,2750,986,2572,986,2570,981,2566,979,2564,977,2549,966,2481,91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576,731l2576,784,2576,939,2576,952,2576,968,2575,977,2572,986,2750,986,2749,914,2749,809,2749,784,2749,752,2747,737,2740,733,2719,733,2576,733,2576,731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739,733l2719,733,2740,733,2739,733xe" filled="t" fillcolor="#231F20" stroked="f">
                <v:path arrowok="t"/>
                <v:fill type="solid"/>
              </v:shape>
            </v:group>
            <v:group style="position:absolute;left:2823;top:729;width:589;height:445" coordorigin="2823,729" coordsize="589,445">
              <v:shape style="position:absolute;left:2823;top:729;width:589;height:445" coordorigin="2823,729" coordsize="589,445" path="m2898,729l2825,732,2823,1168,2834,1171,2853,1173,2876,1174,2902,1174,2964,1173,3359,1173,3412,1152,3411,1131,3411,1123,3411,1116,3412,1108,3411,1091,3400,1087,3252,1087,3071,1087,3008,1085,2999,1044,3000,1018,3001,999,3013,994,3035,992,3062,991,3399,991,3407,990,3410,981,3410,979,3410,972,3411,953,3410,929,3407,916,3402,908,3187,908,3049,908,3001,870,3000,844,3001,823,3081,818,3375,817,3383,817,3412,775,3411,751,3408,734,3400,732,3382,730,3381,730,3266,730,2965,730,2898,729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59,1173l2964,1173,3176,1174,3346,1173,3359,1173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98,1086l3252,1087,3400,1087,3398,1086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99,991l3062,991,3085,992,3287,992,3356,993,3378,993,3395,992,3399,991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81,907l3187,908,3402,908,3401,907,3381,907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75,817l3160,817,3299,818,3346,818,3366,818,3375,817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30,729l3266,730,3381,730,3357,729,3330,729xe" filled="t" fillcolor="#231F20" stroked="f">
                <v:path arrowok="t"/>
                <v:fill type="solid"/>
              </v:shape>
            </v:group>
            <v:group style="position:absolute;left:2830;top:734;width:578;height:434" coordorigin="2830,734" coordsize="578,434">
              <v:shape style="position:absolute;left:2830;top:734;width:578;height:434" coordorigin="2830,734" coordsize="578,434" path="m3176,734l2921,735,2853,736,2830,803,2830,897,2830,937,2830,1000,2831,1047,2831,1102,2830,1128,2830,1148,2832,1160,2838,1166,2851,1168,3067,1168,3334,1168,3400,1166,3406,1125,3407,1102,3402,1092,3393,1091,3157,1091,3061,1091,3000,1088,2994,1082,2996,1076,2996,1066,2996,1000,3062,991,3139,989,3395,988,3399,988,3406,987,3407,979,3407,960,3407,940,3407,919,3407,916,3401,915,3397,915,3089,915,3028,915,2995,850,2995,827,3083,809,3393,809,3405,808,3407,808,3406,775,3406,764,3406,750,3406,739,3397,735,3365,735,3176,734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84,1090l3157,1091,3393,1091,3384,1090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407,986l3406,987,3406,988,3407,986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21,913l3089,915,3397,915,3392,915,3378,914,3362,914,3321,913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407,808l3405,808,3407,813,3407,808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93,809l3083,809,3295,810,3375,809,3388,809,3393,809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96,735l3365,735,3397,735,3396,735xe" filled="t" fillcolor="#231F20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6.852402pt;margin-top:31.784599pt;width:39.2038pt;height:26.420314pt;mso-position-horizontal-relative:page;mso-position-vertical-relative:page;z-index:-7410" coordorigin="937,636" coordsize="784,528">
            <v:shape style="position:absolute;left:937;top:636;width:784;height:528" coordorigin="937,636" coordsize="784,528" path="m1450,1069l1020,1069,1215,1071,1221,1088,1230,1094,1240,1099,1254,1111,1272,1125,1292,1138,1308,1148,1323,1157,1333,1164,1344,1164,1360,1151,1414,1097,1420,1092,1425,1090,1432,1081,1435,1074,1438,1069,1450,1069xe" filled="t" fillcolor="#231F20" stroked="f">
              <v:path arrowok="t"/>
              <v:fill type="solid"/>
            </v:shape>
            <v:shape style="position:absolute;left:937;top:636;width:784;height:528" coordorigin="937,636" coordsize="784,528" path="m942,1062l937,1066,950,1068,973,1069,999,1069,1020,1069,1450,1069,1719,1068,1719,1065,942,1065,942,1062xe" filled="t" fillcolor="#231F20" stroked="f">
              <v:path arrowok="t"/>
              <v:fill type="solid"/>
            </v:shape>
            <v:shape style="position:absolute;left:937;top:636;width:784;height:528" coordorigin="937,636" coordsize="784,528" path="m1719,1068l1498,1068,1639,1069,1699,1069,1719,1069,1719,1068xe" filled="t" fillcolor="#231F20" stroked="f">
              <v:path arrowok="t"/>
              <v:fill type="solid"/>
            </v:shape>
            <v:shape style="position:absolute;left:937;top:636;width:784;height:528" coordorigin="937,636" coordsize="784,528" path="m1085,1025l1062,1026,1044,1028,1032,1032,1027,1032,1021,1034,1002,1041,996,1043,992,1043,951,1056,950,1057,949,1058,942,1065,1719,1065,1721,1058,1707,1051,1685,1045,1663,1039,1652,1034,1645,1034,1637,1032,1631,1029,1627,1026,1620,1025,1546,1025,1538,1025,1132,1025,1085,1025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46,1031l1645,1034,1652,1034,1646,1031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13,1025l1570,1025,1546,1025,1620,1025,1613,1025xe" filled="t" fillcolor="#231F20" stroked="f">
              <v:path arrowok="t"/>
              <v:fill type="solid"/>
            </v:shape>
            <v:shape style="position:absolute;left:937;top:636;width:784;height:528" coordorigin="937,636" coordsize="784,528" path="m1256,708l1247,713,1239,721,1212,743,1198,757,1176,785,1168,794,1155,806,1139,823,1123,843,1111,855,1098,870,1084,891,1074,905,1069,916,1071,928,1080,942,1105,973,1118,988,1133,1005,1145,1016,1149,1017,1148,1019,1148,1025,1132,1025,1538,1025,1524,1025,1508,1022,1505,1019,1507,1017,1510,1015,1597,953,1602,951,1603,951,1609,944,1610,943,1618,937,1620,936,1623,934,1638,922,1637,916,1624,907,1614,899,1605,899,1595,890,1570,874,1573,874,1568,869,1549,853,1521,830,1508,820,1496,808,1481,794,1462,773,1460,771,1457,767,1444,751,1434,741,1424,730,1410,711,1410,710,1255,710,1256,708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03,951l1602,951,1602,951,1603,951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10,896l1605,899,1614,899,1610,896xe" filled="t" fillcolor="#231F20" stroked="f">
              <v:path arrowok="t"/>
              <v:fill type="solid"/>
            </v:shape>
            <v:shape style="position:absolute;left:937;top:636;width:784;height:528" coordorigin="937,636" coordsize="784,528" path="m1573,874l1570,874,1574,874,1573,874xe" filled="t" fillcolor="#231F20" stroked="f">
              <v:path arrowok="t"/>
              <v:fill type="solid"/>
            </v:shape>
            <v:shape style="position:absolute;left:937;top:636;width:784;height:528" coordorigin="937,636" coordsize="784,528" path="m1366,646l1336,646,1332,648,1318,658,1304,668,1294,676,1277,688,1264,699,1255,710,1410,710,1407,706,1404,704,1398,695,1399,694,1395,689,1366,646xe" filled="t" fillcolor="#231F20" stroked="f">
              <v:path arrowok="t"/>
              <v:fill type="solid"/>
            </v:shape>
            <v:shape style="position:absolute;left:937;top:636;width:784;height:528" coordorigin="937,636" coordsize="784,528" path="m1347,636l1346,638,1335,646,1336,646,1366,646,1360,636,1347,636xe" filled="t" fillcolor="#231F20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91.013878pt;margin-top:36.7248pt;width:8.620281pt;height:21.741173pt;mso-position-horizontal-relative:page;mso-position-vertical-relative:page;z-index:-7409" coordorigin="1820,734" coordsize="172,435">
            <v:shape style="position:absolute;left:1820;top:734;width:172;height:435" coordorigin="1820,734" coordsize="172,435" path="m1822,734l1821,754,1820,774,1820,815,1821,855,1821,1167,1837,1168,1856,1169,1875,1169,1896,1169,1989,1168,1990,1159,1991,1143,1992,1124,1992,1101,1992,1000,1991,962,1992,920,1992,855,1993,838,1993,798,1992,779,1992,760,1991,741,1822,734xe" filled="t" fillcolor="#231F20" stroked="f">
              <v:path arrowok="t"/>
              <v:fill type="solid"/>
            </v:shape>
            <w10:wrap type="none"/>
          </v:group>
        </w:pict>
      </w:r>
      <w:r>
        <w:rPr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tabs>
          <w:tab w:pos="4710" w:val="left" w:leader="none"/>
          <w:tab w:pos="10670" w:val="left" w:leader="none"/>
        </w:tabs>
        <w:spacing w:before="78"/>
        <w:ind w:left="134" w:right="0"/>
        <w:jc w:val="left"/>
      </w:pPr>
      <w:r>
        <w:rPr/>
        <w:pict>
          <v:shape style="position:absolute;margin-left:323.279388pt;margin-top:-68.229691pt;width:37.8548pt;height:50.13718pt;mso-position-horizontal-relative:page;mso-position-vertical-relative:paragraph;z-index:-7491" type="#_x0000_t75">
            <v:imagedata r:id="rId72" o:title=""/>
          </v:shape>
        </w:pict>
      </w:r>
      <w:r>
        <w:rPr>
          <w:b w:val="0"/>
          <w:bCs w:val="0"/>
          <w:color w:val="FFFFFF"/>
        </w:rPr>
      </w:r>
      <w:r>
        <w:rPr>
          <w:b w:val="0"/>
          <w:bCs w:val="0"/>
          <w:color w:val="FFFFFF"/>
          <w:highlight w:val="lightGray"/>
        </w:rPr>
        <w:t> </w:t>
      </w:r>
      <w:r>
        <w:rPr>
          <w:b w:val="0"/>
          <w:bCs w:val="0"/>
          <w:color w:val="FFFFFF"/>
          <w:highlight w:val="lightGray"/>
        </w:rPr>
        <w:tab/>
      </w:r>
      <w:r>
        <w:rPr>
          <w:b w:val="0"/>
          <w:bCs w:val="0"/>
          <w:color w:val="FFFFFF"/>
          <w:spacing w:val="0"/>
          <w:w w:val="100"/>
          <w:highlight w:val="lightGray"/>
        </w:rPr>
        <w:t>Obse</w:t>
      </w:r>
      <w:r>
        <w:rPr>
          <w:b w:val="0"/>
          <w:bCs w:val="0"/>
          <w:color w:val="FFFFFF"/>
          <w:spacing w:val="9"/>
          <w:w w:val="100"/>
          <w:highlight w:val="lightGray"/>
        </w:rPr>
        <w:t>r</w:t>
      </w:r>
      <w:r>
        <w:rPr>
          <w:b w:val="0"/>
          <w:bCs w:val="0"/>
          <w:color w:val="FFFFFF"/>
          <w:spacing w:val="-5"/>
          <w:w w:val="100"/>
          <w:highlight w:val="lightGray"/>
        </w:rPr>
        <w:t>v</w:t>
      </w:r>
      <w:r>
        <w:rPr>
          <w:b w:val="0"/>
          <w:bCs w:val="0"/>
          <w:color w:val="FFFFFF"/>
          <w:spacing w:val="0"/>
          <w:w w:val="100"/>
          <w:highlight w:val="lightGray"/>
        </w:rPr>
        <w:t>aciones</w:t>
      </w:r>
      <w:r>
        <w:rPr>
          <w:b w:val="0"/>
          <w:bCs w:val="0"/>
          <w:color w:val="FFFFFF"/>
          <w:spacing w:val="0"/>
          <w:w w:val="100"/>
          <w:highlight w:val="lightGray"/>
        </w:rPr>
        <w:t> </w:t>
      </w:r>
      <w:r>
        <w:rPr>
          <w:b w:val="0"/>
          <w:bCs w:val="0"/>
          <w:color w:val="FFFFFF"/>
          <w:spacing w:val="0"/>
          <w:w w:val="100"/>
          <w:highlight w:val="lightGray"/>
        </w:rPr>
        <w:tab/>
      </w:r>
      <w:r>
        <w:rPr>
          <w:b w:val="0"/>
          <w:bCs w:val="0"/>
          <w:color w:val="FFFFFF"/>
          <w:spacing w:val="0"/>
          <w:w w:val="100"/>
        </w:rPr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spacing w:line="192" w:lineRule="auto" w:before="62"/>
        <w:ind w:left="158" w:right="0" w:firstLine="0"/>
        <w:jc w:val="left"/>
      </w:pPr>
      <w:r>
        <w:rPr/>
        <w:pict>
          <v:group style="position:absolute;margin-left:43.858501pt;margin-top:41.483791pt;width:526.1014pt;height:.1pt;mso-position-horizontal-relative:page;mso-position-vertical-relative:paragraph;z-index:-7487" coordorigin="877,830" coordsize="10522,2">
            <v:shape style="position:absolute;left:877;top:830;width:10522;height:2" coordorigin="877,830" coordsize="10522,0" path="m877,830l11399,830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/>
        <w:pict>
          <v:group style="position:absolute;margin-left:43.858501pt;margin-top:59.31369pt;width:526.1014pt;height:.1pt;mso-position-horizontal-relative:page;mso-position-vertical-relative:paragraph;z-index:-7486" coordorigin="877,1186" coordsize="10522,2">
            <v:shape style="position:absolute;left:877;top:1186;width:10522;height:2" coordorigin="877,1186" coordsize="10522,0" path="m877,1186l11399,1186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/>
        <w:pict>
          <v:group style="position:absolute;margin-left:43.858501pt;margin-top:76.979492pt;width:526.1014pt;height:.1pt;mso-position-horizontal-relative:page;mso-position-vertical-relative:paragraph;z-index:-7485" coordorigin="877,1540" coordsize="10522,2">
            <v:shape style="position:absolute;left:877;top:1540;width:10522;height:2" coordorigin="877,1540" coordsize="10522,0" path="m877,1540l11399,1540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b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l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-8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,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l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l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y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f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l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q</w:t>
      </w:r>
      <w:r>
        <w:rPr>
          <w:b w:val="0"/>
          <w:bCs w:val="0"/>
          <w:color w:val="231F20"/>
          <w:spacing w:val="-3"/>
          <w:w w:val="100"/>
        </w:rPr>
        <w:t>u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q</w:t>
      </w:r>
      <w:r>
        <w:rPr>
          <w:b w:val="0"/>
          <w:bCs w:val="0"/>
          <w:color w:val="231F20"/>
          <w:spacing w:val="-3"/>
          <w:w w:val="100"/>
        </w:rPr>
        <w:t>u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u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u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ó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0"/>
          <w:w w:val="100"/>
        </w:rPr>
        <w:t>.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u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b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l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j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-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p</w:t>
      </w:r>
      <w:r>
        <w:rPr>
          <w:b w:val="0"/>
          <w:bCs w:val="0"/>
          <w:color w:val="231F20"/>
          <w:spacing w:val="-3"/>
          <w:w w:val="100"/>
        </w:rPr>
        <w:t>l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l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u</w:t>
      </w:r>
      <w:r>
        <w:rPr>
          <w:b w:val="0"/>
          <w:bCs w:val="0"/>
          <w:color w:val="231F20"/>
          <w:spacing w:val="-3"/>
          <w:w w:val="100"/>
        </w:rPr>
        <w:t>p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6"/>
          <w:w w:val="100"/>
        </w:rPr>
        <w:t>r</w:t>
      </w:r>
      <w:r>
        <w:rPr>
          <w:b w:val="0"/>
          <w:bCs w:val="0"/>
          <w:color w:val="231F20"/>
          <w:spacing w:val="-3"/>
          <w:w w:val="100"/>
        </w:rPr>
        <w:t>v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ó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0"/>
          <w:w w:val="100"/>
        </w:rPr>
        <w:t>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after="0" w:line="192" w:lineRule="auto"/>
        <w:jc w:val="left"/>
        <w:sectPr>
          <w:type w:val="continuous"/>
          <w:pgSz w:w="12240" w:h="15840"/>
          <w:pgMar w:top="1020" w:bottom="280" w:left="720" w:right="680"/>
        </w:sectPr>
      </w:pPr>
    </w:p>
    <w:p>
      <w:pPr>
        <w:spacing w:line="120" w:lineRule="exact"/>
        <w:rPr>
          <w:sz w:val="12"/>
          <w:szCs w:val="12"/>
        </w:rPr>
      </w:pPr>
      <w:r>
        <w:rPr>
          <w:sz w:val="12"/>
          <w:szCs w:val="12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9"/>
        <w:numPr>
          <w:ilvl w:val="0"/>
          <w:numId w:val="2"/>
        </w:numPr>
        <w:tabs>
          <w:tab w:pos="1039" w:val="left" w:leader="none"/>
        </w:tabs>
        <w:spacing w:before="23"/>
        <w:ind w:left="1039" w:right="0" w:hanging="752"/>
        <w:jc w:val="left"/>
        <w:rPr>
          <w:rFonts w:ascii="Book Antiqua" w:hAnsi="Book Antiqua" w:cs="Book Antiqua" w:eastAsia="Book Antiqua"/>
          <w:b w:val="0"/>
          <w:bCs w:val="0"/>
        </w:rPr>
      </w:pPr>
      <w:bookmarkStart w:name="Página 10" w:id="13"/>
      <w:bookmarkEnd w:id="13"/>
      <w:r>
        <w:rPr/>
      </w:r>
      <w:bookmarkStart w:name="Página 10" w:id="14"/>
      <w:bookmarkEnd w:id="14"/>
      <w:r>
        <w:rPr>
          <w:rFonts w:ascii="Book Antiqua" w:hAnsi="Book Antiqua" w:cs="Book Antiqua" w:eastAsia="Book Antiqua"/>
          <w:color w:val="FFFFFF"/>
          <w:spacing w:val="0"/>
          <w:w w:val="105"/>
          <w:position w:val="0"/>
        </w:rPr>
        <w:t>Elementos</w:t>
      </w:r>
      <w:r>
        <w:rPr>
          <w:rFonts w:ascii="Book Antiqua" w:hAnsi="Book Antiqua" w:cs="Book Antiqua" w:eastAsia="Book Antiqua"/>
          <w:color w:val="FFFFFF"/>
          <w:spacing w:val="4"/>
          <w:w w:val="105"/>
          <w:position w:val="0"/>
        </w:rPr>
        <w:t> </w:t>
      </w:r>
      <w:r>
        <w:rPr>
          <w:rFonts w:ascii="Book Antiqua" w:hAnsi="Book Antiqua" w:cs="Book Antiqua" w:eastAsia="Book Antiqua"/>
          <w:color w:val="FFFFFF"/>
          <w:spacing w:val="0"/>
          <w:w w:val="105"/>
          <w:position w:val="0"/>
        </w:rPr>
        <w:t>Grácos</w:t>
      </w:r>
      <w:r>
        <w:rPr>
          <w:rFonts w:ascii="Book Antiqua" w:hAnsi="Book Antiqua" w:cs="Book Antiqua" w:eastAsia="Book Antiqua"/>
          <w:color w:val="FFFFFF"/>
          <w:spacing w:val="4"/>
          <w:w w:val="105"/>
          <w:position w:val="0"/>
        </w:rPr>
        <w:t> </w:t>
      </w:r>
      <w:r>
        <w:rPr>
          <w:rFonts w:ascii="Book Antiqua" w:hAnsi="Book Antiqua" w:cs="Book Antiqua" w:eastAsia="Book Antiqua"/>
          <w:color w:val="FFFFFF"/>
          <w:spacing w:val="0"/>
          <w:w w:val="105"/>
          <w:position w:val="0"/>
        </w:rPr>
        <w:t>y</w:t>
      </w:r>
      <w:r>
        <w:rPr>
          <w:rFonts w:ascii="Book Antiqua" w:hAnsi="Book Antiqua" w:cs="Book Antiqua" w:eastAsia="Book Antiqua"/>
          <w:color w:val="FFFFFF"/>
          <w:spacing w:val="5"/>
          <w:w w:val="105"/>
          <w:position w:val="0"/>
        </w:rPr>
        <w:t> </w:t>
      </w:r>
      <w:r>
        <w:rPr>
          <w:rFonts w:ascii="Book Antiqua" w:hAnsi="Book Antiqua" w:cs="Book Antiqua" w:eastAsia="Book Antiqua"/>
          <w:color w:val="FFFFFF"/>
          <w:spacing w:val="0"/>
          <w:w w:val="105"/>
          <w:position w:val="0"/>
        </w:rPr>
        <w:t>opcionales</w:t>
      </w:r>
      <w:r>
        <w:rPr>
          <w:rFonts w:ascii="Book Antiqua" w:hAnsi="Book Antiqua" w:cs="Book Antiqua" w:eastAsia="Book Antiqua"/>
          <w:b w:val="0"/>
          <w:bCs w:val="0"/>
          <w:color w:val="000000"/>
          <w:spacing w:val="0"/>
          <w:w w:val="100"/>
          <w:position w:val="0"/>
        </w:rPr>
      </w:r>
    </w:p>
    <w:p>
      <w:pPr>
        <w:spacing w:line="180" w:lineRule="exact"/>
        <w:rPr>
          <w:sz w:val="18"/>
          <w:szCs w:val="18"/>
        </w:rPr>
      </w:pPr>
      <w:r>
        <w:rPr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after="0" w:line="200" w:lineRule="exact"/>
        <w:rPr>
          <w:sz w:val="20"/>
          <w:szCs w:val="20"/>
        </w:rPr>
        <w:sectPr>
          <w:pgSz w:w="12240" w:h="15840"/>
          <w:pgMar w:header="593" w:footer="1234" w:top="1480" w:bottom="1420" w:left="720" w:right="680"/>
        </w:sectPr>
      </w:pPr>
    </w:p>
    <w:p>
      <w:pPr>
        <w:spacing w:line="120" w:lineRule="exact" w:before="3"/>
        <w:rPr>
          <w:sz w:val="12"/>
          <w:szCs w:val="12"/>
        </w:rPr>
      </w:pPr>
      <w:r>
        <w:rPr>
          <w:sz w:val="12"/>
          <w:szCs w:val="12"/>
        </w:rPr>
      </w:r>
    </w:p>
    <w:p>
      <w:pPr>
        <w:spacing w:line="192" w:lineRule="auto"/>
        <w:ind w:left="301" w:right="1650" w:firstLine="0"/>
        <w:jc w:val="left"/>
        <w:rPr>
          <w:rFonts w:ascii="Tw Cen MT" w:hAnsi="Tw Cen MT" w:cs="Tw Cen MT" w:eastAsia="Tw Cen MT"/>
          <w:sz w:val="28"/>
          <w:szCs w:val="28"/>
        </w:rPr>
      </w:pPr>
      <w:r>
        <w:rPr/>
        <w:pict>
          <v:group style="position:absolute;margin-left:42.661152pt;margin-top:-65.631416pt;width:526.5056pt;height:47.5202pt;mso-position-horizontal-relative:page;mso-position-vertical-relative:paragraph;z-index:-7408" coordorigin="853,-1313" coordsize="10530,950">
            <v:group style="position:absolute;left:1539;top:-1306;width:9838;height:938" coordorigin="1539,-1306" coordsize="9838,938">
              <v:shape style="position:absolute;left:1539;top:-1306;width:9838;height:938" coordorigin="1539,-1306" coordsize="9838,938" path="m1539,-368l11378,-368,11378,-1306,1539,-1306,1539,-368xe" filled="t" fillcolor="#939598" stroked="f">
                <v:path arrowok="t"/>
                <v:fill type="solid"/>
              </v:shape>
            </v:group>
            <v:group style="position:absolute;left:859;top:-1307;width:680;height:939" coordorigin="859,-1307" coordsize="680,939">
              <v:shape style="position:absolute;left:859;top:-1307;width:680;height:939" coordorigin="859,-1307" coordsize="680,939" path="m859,-368l1539,-368,1539,-1307,859,-1307,859,-368xe" filled="t" fillcolor="#58595B" stroked="f">
                <v:path arrowok="t"/>
                <v:fill type="solid"/>
              </v:shape>
            </v:group>
            <v:group style="position:absolute;left:859;top:-1307;width:680;height:939" coordorigin="859,-1307" coordsize="680,939">
              <v:shape style="position:absolute;left:859;top:-1307;width:680;height:939" coordorigin="859,-1307" coordsize="680,939" path="m859,-368l1539,-368,1539,-1307,859,-1307,859,-368xe" filled="f" stroked="t" strokeweight=".5669pt" strokecolor="#808285">
                <v:path arrowok="t"/>
              </v:shape>
            </v:group>
            <w10:wrap type="none"/>
          </v:group>
        </w:pict>
      </w:r>
      <w:r>
        <w:rPr/>
        <w:pict>
          <v:shape style="position:absolute;margin-left:316.775909pt;margin-top:5.899936pt;width:64.784490pt;height:115.6866pt;mso-position-horizontal-relative:page;mso-position-vertical-relative:paragraph;z-index:-7404" type="#_x0000_t75">
            <v:imagedata r:id="rId73" o:title=""/>
          </v:shape>
        </w:pic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8"/>
          <w:szCs w:val="28"/>
        </w:rPr>
        <w:t>¿H</w:t>
      </w:r>
      <w:r>
        <w:rPr>
          <w:rFonts w:ascii="Tw Cen MT" w:hAnsi="Tw Cen MT" w:cs="Tw Cen MT" w:eastAsia="Tw Cen MT"/>
          <w:b w:val="0"/>
          <w:bCs w:val="0"/>
          <w:color w:val="231F20"/>
          <w:spacing w:val="-6"/>
          <w:w w:val="100"/>
          <w:sz w:val="28"/>
          <w:szCs w:val="28"/>
        </w:rPr>
        <w:t>a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8"/>
          <w:szCs w:val="28"/>
        </w:rPr>
        <w:t>y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8"/>
          <w:szCs w:val="28"/>
        </w:rPr>
        <w:t> 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8"/>
          <w:szCs w:val="28"/>
        </w:rPr>
        <w:t>ca</w:t>
      </w:r>
      <w:r>
        <w:rPr>
          <w:rFonts w:ascii="Tw Cen MT" w:hAnsi="Tw Cen MT" w:cs="Tw Cen MT" w:eastAsia="Tw Cen MT"/>
          <w:b w:val="0"/>
          <w:bCs w:val="0"/>
          <w:color w:val="231F20"/>
          <w:spacing w:val="5"/>
          <w:w w:val="100"/>
          <w:sz w:val="28"/>
          <w:szCs w:val="28"/>
        </w:rPr>
        <w:t>r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8"/>
          <w:szCs w:val="28"/>
        </w:rPr>
        <w:t>teles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8"/>
          <w:szCs w:val="28"/>
        </w:rPr>
        <w:t> 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8"/>
          <w:szCs w:val="28"/>
        </w:rPr>
        <w:t>indicando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8"/>
          <w:szCs w:val="28"/>
        </w:rPr>
        <w:t> 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8"/>
          <w:szCs w:val="28"/>
        </w:rPr>
        <w:t>el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8"/>
          <w:szCs w:val="28"/>
        </w:rPr>
        <w:t> 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8"/>
          <w:szCs w:val="28"/>
        </w:rPr>
        <w:t>ho</w:t>
      </w:r>
      <w:r>
        <w:rPr>
          <w:rFonts w:ascii="Tw Cen MT" w:hAnsi="Tw Cen MT" w:cs="Tw Cen MT" w:eastAsia="Tw Cen MT"/>
          <w:b w:val="0"/>
          <w:bCs w:val="0"/>
          <w:color w:val="231F20"/>
          <w:spacing w:val="-3"/>
          <w:w w:val="100"/>
          <w:sz w:val="28"/>
          <w:szCs w:val="28"/>
        </w:rPr>
        <w:t>r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8"/>
          <w:szCs w:val="28"/>
        </w:rPr>
        <w:t>ario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8"/>
          <w:szCs w:val="28"/>
        </w:rPr>
        <w:t> 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8"/>
          <w:szCs w:val="28"/>
        </w:rPr>
        <w:t>y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8"/>
          <w:szCs w:val="28"/>
        </w:rPr>
        <w:t> 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8"/>
          <w:szCs w:val="28"/>
        </w:rPr>
        <w:t>días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8"/>
          <w:szCs w:val="28"/>
        </w:rPr>
        <w:t> 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8"/>
          <w:szCs w:val="28"/>
        </w:rPr>
        <w:t>de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8"/>
          <w:szCs w:val="28"/>
        </w:rPr>
        <w:t> 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8"/>
          <w:szCs w:val="28"/>
        </w:rPr>
        <w:t>atención?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sz w:val="28"/>
          <w:szCs w:val="28"/>
        </w:rPr>
      </w:r>
    </w:p>
    <w:p>
      <w:pPr>
        <w:spacing w:line="120" w:lineRule="exact" w:before="5"/>
        <w:rPr>
          <w:sz w:val="12"/>
          <w:szCs w:val="12"/>
        </w:rPr>
      </w:pPr>
      <w:r>
        <w:rPr>
          <w:sz w:val="12"/>
          <w:szCs w:val="12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4300" w:val="left" w:leader="none"/>
        </w:tabs>
        <w:ind w:left="3116" w:right="0" w:firstLine="0"/>
        <w:jc w:val="left"/>
        <w:rPr>
          <w:rFonts w:ascii="Tw Cen MT" w:hAnsi="Tw Cen MT" w:cs="Tw Cen MT" w:eastAsia="Tw Cen MT"/>
          <w:sz w:val="22"/>
          <w:szCs w:val="22"/>
        </w:rPr>
      </w:pPr>
      <w:r>
        <w:rPr/>
        <w:pict>
          <v:shape style="position:absolute;margin-left:42.999901pt;margin-top:-17.525843pt;width:106.2433pt;height:51.0667pt;mso-position-horizontal-relative:page;mso-position-vertical-relative:paragraph;z-index:-7407" type="#_x0000_t75">
            <v:imagedata r:id="rId74" o:title=""/>
          </v:shape>
        </w:pict>
      </w:r>
      <w:r>
        <w:rPr/>
        <w:pict>
          <v:group style="position:absolute;margin-left:185.292847pt;margin-top:-6.014293pt;width:21.4767pt;height:23.1069pt;mso-position-horizontal-relative:page;mso-position-vertical-relative:paragraph;z-index:-7406" coordorigin="3706,-120" coordsize="430,462">
            <v:group style="position:absolute;left:3763;top:-64;width:316;height:349" coordorigin="3763,-64" coordsize="316,349">
              <v:shape style="position:absolute;left:3763;top:-64;width:316;height:349" coordorigin="3763,-64" coordsize="316,349" path="m3763,-64l4079,-64,4079,285,3763,285,3763,-64xe" filled="f" stroked="t" strokeweight="5.6693pt" strokecolor="#A7A9AC">
                <v:path arrowok="t"/>
              </v:shape>
            </v:group>
            <v:group style="position:absolute;left:3763;top:-64;width:316;height:349" coordorigin="3763,-64" coordsize="316,349">
              <v:shape style="position:absolute;left:3763;top:-64;width:316;height:349" coordorigin="3763,-64" coordsize="316,349" path="m3763,-64l4079,-64,4079,285,3763,285,3763,-64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247.858047pt;margin-top:-5.963293pt;width:21.4767pt;height:23.1069pt;mso-position-horizontal-relative:page;mso-position-vertical-relative:paragraph;z-index:-7405" coordorigin="4957,-119" coordsize="430,462">
            <v:group style="position:absolute;left:5014;top:-63;width:316;height:349" coordorigin="5014,-63" coordsize="316,349">
              <v:shape style="position:absolute;left:5014;top:-63;width:316;height:349" coordorigin="5014,-63" coordsize="316,349" path="m5014,-63l5330,-63,5330,286,5014,286,5014,-63xe" filled="f" stroked="t" strokeweight="5.6693pt" strokecolor="#A7A9AC">
                <v:path arrowok="t"/>
              </v:shape>
            </v:group>
            <v:group style="position:absolute;left:5014;top:-63;width:316;height:349" coordorigin="5014,-63" coordsize="316,349">
              <v:shape style="position:absolute;left:5014;top:-63;width:316;height:349" coordorigin="5014,-63" coordsize="316,349" path="m5014,-63l5330,-63,5330,286,5014,286,5014,-63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2"/>
          <w:szCs w:val="22"/>
        </w:rPr>
        <w:t>SÍ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2"/>
          <w:szCs w:val="22"/>
        </w:rPr>
        <w:tab/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position w:val="1"/>
          <w:sz w:val="22"/>
          <w:szCs w:val="22"/>
        </w:rPr>
        <w:t>NO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position w:val="0"/>
          <w:sz w:val="22"/>
          <w:szCs w:val="22"/>
        </w:rPr>
      </w:r>
    </w:p>
    <w:p>
      <w:pPr>
        <w:spacing w:line="150" w:lineRule="exact" w:before="1"/>
        <w:rPr>
          <w:sz w:val="15"/>
          <w:szCs w:val="15"/>
        </w:rPr>
      </w:pPr>
      <w:r>
        <w:rPr/>
        <w:br w:type="column"/>
      </w:r>
      <w:r>
        <w:rPr>
          <w:sz w:val="15"/>
          <w:szCs w:val="15"/>
        </w:rPr>
      </w:r>
    </w:p>
    <w:p>
      <w:pPr>
        <w:pStyle w:val="BodyText"/>
        <w:spacing w:line="192" w:lineRule="auto"/>
        <w:ind w:left="357" w:right="691"/>
        <w:jc w:val="center"/>
      </w:pPr>
      <w:r>
        <w:rPr>
          <w:b w:val="0"/>
          <w:bCs w:val="0"/>
          <w:color w:val="231F20"/>
          <w:spacing w:val="0"/>
          <w:w w:val="100"/>
        </w:rPr>
        <w:t>Sopo</w:t>
      </w:r>
      <w:r>
        <w:rPr>
          <w:b w:val="0"/>
          <w:bCs w:val="0"/>
          <w:color w:val="231F20"/>
          <w:spacing w:val="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te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y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letre</w:t>
      </w:r>
      <w:r>
        <w:rPr>
          <w:b w:val="0"/>
          <w:bCs w:val="0"/>
          <w:color w:val="231F20"/>
          <w:spacing w:val="-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funcionarios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módulo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80" w:lineRule="exact" w:before="2"/>
        <w:rPr>
          <w:sz w:val="28"/>
          <w:szCs w:val="28"/>
        </w:rPr>
      </w:pPr>
      <w:r>
        <w:rPr>
          <w:sz w:val="28"/>
          <w:szCs w:val="28"/>
        </w:rPr>
      </w:r>
    </w:p>
    <w:p>
      <w:pPr>
        <w:tabs>
          <w:tab w:pos="2343" w:val="left" w:leader="none"/>
        </w:tabs>
        <w:ind w:left="1509" w:right="0" w:firstLine="0"/>
        <w:jc w:val="left"/>
        <w:rPr>
          <w:rFonts w:ascii="Showcard Gothic" w:hAnsi="Showcard Gothic" w:cs="Showcard Gothic" w:eastAsia="Showcard Gothic"/>
          <w:sz w:val="17"/>
          <w:szCs w:val="17"/>
        </w:rPr>
      </w:pPr>
      <w:r>
        <w:rPr/>
        <w:pict>
          <v:group style="position:absolute;margin-left:508.23349pt;margin-top:-.434845pt;width:16.6236pt;height:17.8991pt;mso-position-horizontal-relative:page;mso-position-vertical-relative:paragraph;z-index:-7396" coordorigin="10165,-9" coordsize="332,358">
            <v:group style="position:absolute;left:10207;top:34;width:247;height:273" coordorigin="10207,34" coordsize="247,273">
              <v:shape style="position:absolute;left:10207;top:34;width:247;height:273" coordorigin="10207,34" coordsize="247,273" path="m10207,34l10455,34,10455,307,10207,307,10207,34xe" filled="f" stroked="t" strokeweight="4.252pt" strokecolor="#A7A9AC">
                <v:path arrowok="t"/>
              </v:shape>
            </v:group>
            <v:group style="position:absolute;left:10207;top:34;width:247;height:273" coordorigin="10207,34" coordsize="247,273">
              <v:shape style="position:absolute;left:10207;top:34;width:247;height:273" coordorigin="10207,34" coordsize="247,273" path="m10207,34l10455,34,10455,307,10207,307,10207,34xe" filled="t" fillcolor="#FFFFFF" stroked="f">
                <v:path arrowok="t"/>
                <v:fill type="solid"/>
              </v:shape>
            </v:group>
            <v:group style="position:absolute;left:10233;top:69;width:185;height:188" coordorigin="10233,69" coordsize="185,188">
              <v:shape style="position:absolute;left:10233;top:69;width:185;height:188" coordorigin="10233,69" coordsize="185,188" path="m10266,81l10233,121,10297,172,10245,236,10271,257,10323,193,10404,193,10355,153,10372,132,10329,132,10266,81xe" filled="t" fillcolor="#939598" stroked="f">
                <v:path arrowok="t"/>
                <v:fill type="solid"/>
              </v:shape>
              <v:shape style="position:absolute;left:10233;top:69;width:185;height:188" coordorigin="10233,69" coordsize="185,188" path="m10404,193l10323,193,10386,245,10418,205,10404,193xe" filled="t" fillcolor="#939598" stroked="f">
                <v:path arrowok="t"/>
                <v:fill type="solid"/>
              </v:shape>
              <v:shape style="position:absolute;left:10233;top:69;width:185;height:188" coordorigin="10233,69" coordsize="185,188" path="m10381,69l10329,132,10372,132,10407,90,10381,69xe" filled="t" fillcolor="#939598" stroked="f">
                <v:path arrowok="t"/>
                <v:fill type="solid"/>
              </v:shape>
            </v:group>
            <v:group style="position:absolute;left:10233;top:69;width:185;height:188" coordorigin="10233,69" coordsize="185,188">
              <v:shape style="position:absolute;left:10233;top:69;width:185;height:188" coordorigin="10233,69" coordsize="185,188" path="m10386,245l10418,205,10355,153,10407,90,10381,69,10329,132,10266,81,10233,121,10297,172,10245,236,10271,257,10323,193,10386,245xe" filled="f" stroked="t" strokeweight=".5669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85.480713pt;margin-top:-.434845pt;width:16.6235pt;height:17.8991pt;mso-position-horizontal-relative:page;mso-position-vertical-relative:paragraph;z-index:-7395" coordorigin="9710,-9" coordsize="332,358">
            <v:group style="position:absolute;left:9752;top:34;width:247;height:273" coordorigin="9752,34" coordsize="247,273">
              <v:shape style="position:absolute;left:9752;top:34;width:247;height:273" coordorigin="9752,34" coordsize="247,273" path="m9752,34l10000,34,10000,307,9752,307,9752,34xe" filled="f" stroked="t" strokeweight="4.252pt" strokecolor="#A7A9AC">
                <v:path arrowok="t"/>
              </v:shape>
            </v:group>
            <v:group style="position:absolute;left:9752;top:34;width:247;height:273" coordorigin="9752,34" coordsize="247,273">
              <v:shape style="position:absolute;left:9752;top:34;width:247;height:273" coordorigin="9752,34" coordsize="247,273" path="m9752,34l10000,34,10000,307,9752,307,9752,34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39.754211pt;margin-top:-.434845pt;width:16.6235pt;height:17.8991pt;mso-position-horizontal-relative:page;mso-position-vertical-relative:paragraph;z-index:-7394" coordorigin="8795,-9" coordsize="332,358">
            <v:group style="position:absolute;left:8838;top:34;width:247;height:273" coordorigin="8838,34" coordsize="247,273">
              <v:shape style="position:absolute;left:8838;top:34;width:247;height:273" coordorigin="8838,34" coordsize="247,273" path="m8838,34l9085,34,9085,307,8838,307,8838,34xe" filled="f" stroked="t" strokeweight="4.252pt" strokecolor="#A7A9AC">
                <v:path arrowok="t"/>
              </v:shape>
            </v:group>
            <v:group style="position:absolute;left:8838;top:34;width:247;height:273" coordorigin="8838,34" coordsize="247,273">
              <v:shape style="position:absolute;left:8838;top:34;width:247;height:273" coordorigin="8838,34" coordsize="247,273" path="m8838,34l9085,34,9085,307,8838,307,8838,34xe" filled="t" fillcolor="#FFFFFF" stroked="f">
                <v:path arrowok="t"/>
                <v:fill type="solid"/>
              </v:shape>
            </v:group>
            <v:group style="position:absolute;left:8855;top:71;width:201;height:194" coordorigin="8855,71" coordsize="201,194">
              <v:shape style="position:absolute;left:8855;top:71;width:201;height:194" coordorigin="8855,71" coordsize="201,194" path="m8901,168l8855,194,8913,248,8917,251,8920,253,8926,261,8928,264,8934,266,8936,262,8938,260,8940,257,8975,217,8935,217,8926,211,8920,201,8913,190,8903,175,8901,168xe" filled="t" fillcolor="#939598" stroked="f">
                <v:path arrowok="t"/>
                <v:fill type="solid"/>
              </v:shape>
              <v:shape style="position:absolute;left:8855;top:71;width:201;height:194" coordorigin="8855,71" coordsize="201,194" path="m9056,71l9012,114,8973,161,8953,197,8944,214,8935,217,8975,217,8984,207,8986,204,8989,202,8992,199,9005,184,9019,170,9051,143,9055,140,9056,140,9056,71xe" filled="t" fillcolor="#939598" stroked="f">
                <v:path arrowok="t"/>
                <v:fill type="solid"/>
              </v:shape>
            </v:group>
            <v:group style="position:absolute;left:8855;top:71;width:201;height:194" coordorigin="8855,71" coordsize="201,194">
              <v:shape style="position:absolute;left:8855;top:71;width:201;height:194" coordorigin="8855,71" coordsize="201,194" path="m8901,168l8855,194,8913,248,8917,251,8920,253,8923,257,8926,261,8928,264,8934,266,8936,262,8938,260,8940,257,8984,207,8986,204,8989,202,8992,199,9051,143,9056,140,9056,136,9056,71,9042,82,9025,99,8973,161,8953,197,8944,214,8935,217,8926,211,8920,201,8913,190,8903,175,8901,168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17.491394pt;margin-top:-.434845pt;width:16.6233pt;height:17.8991pt;mso-position-horizontal-relative:page;mso-position-vertical-relative:paragraph;z-index:-7393" coordorigin="8350,-9" coordsize="332,358">
            <v:group style="position:absolute;left:8392;top:34;width:247;height:273" coordorigin="8392,34" coordsize="247,273">
              <v:shape style="position:absolute;left:8392;top:34;width:247;height:273" coordorigin="8392,34" coordsize="247,273" path="m8392,34l8640,34,8640,307,8392,307,8392,34xe" filled="f" stroked="t" strokeweight="4.252pt" strokecolor="#A7A9AC">
                <v:path arrowok="t"/>
              </v:shape>
            </v:group>
            <v:group style="position:absolute;left:8392;top:34;width:247;height:273" coordorigin="8392,34" coordsize="247,273">
              <v:shape style="position:absolute;left:8392;top:34;width:247;height:273" coordorigin="8392,34" coordsize="247,273" path="m8392,34l8640,34,8640,307,8392,307,8392,34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62.192108pt;margin-top:-.434845pt;width:16.933pt;height:17.8991pt;mso-position-horizontal-relative:page;mso-position-vertical-relative:paragraph;z-index:-7392" coordorigin="9244,-9" coordsize="339,358">
            <v:group style="position:absolute;left:9293;top:34;width:247;height:273" coordorigin="9293,34" coordsize="247,273">
              <v:shape style="position:absolute;left:9293;top:34;width:247;height:273" coordorigin="9293,34" coordsize="247,273" path="m9293,34l9540,34,9540,307,9293,307,9293,34xe" filled="f" stroked="t" strokeweight="4.252pt" strokecolor="#A7A9AC">
                <v:path arrowok="t"/>
              </v:shape>
            </v:group>
            <v:group style="position:absolute;left:9293;top:34;width:247;height:273" coordorigin="9293,34" coordsize="247,273">
              <v:shape style="position:absolute;left:9293;top:34;width:247;height:273" coordorigin="9293,34" coordsize="247,273" path="m9293,34l9540,34,9540,307,9293,307,9293,34xe" filled="t" fillcolor="#FFFFFF" stroked="f">
                <v:path arrowok="t"/>
                <v:fill type="solid"/>
              </v:shape>
            </v:group>
            <v:group style="position:absolute;left:9286;top:37;width:224;height:228" coordorigin="9286,37" coordsize="224,228">
              <v:shape style="position:absolute;left:9286;top:37;width:224;height:228" coordorigin="9286,37" coordsize="224,228" path="m9432,233l9345,233,9361,234,9378,249,9385,259,9400,265,9409,264,9414,253,9414,250,9420,242,9426,237,9433,235,9432,233xe" filled="t" fillcolor="#939598" stroked="f">
                <v:path arrowok="t"/>
                <v:fill type="solid"/>
              </v:shape>
              <v:shape style="position:absolute;left:9286;top:37;width:224;height:228" coordorigin="9286,37" coordsize="224,228" path="m9334,66l9328,68,9322,73,9314,86,9317,96,9320,111,9295,138,9287,143,9286,154,9288,161,9296,169,9308,175,9320,195,9322,203,9313,220,9309,225,9328,238,9331,240,9336,239,9345,233,9432,233,9431,232,9421,223,9415,217,9415,217,9388,217,9369,210,9352,199,9341,183,9334,163,9335,142,9390,91,9408,90,9483,90,9484,87,9483,80,9479,77,9451,77,9440,75,9347,75,9334,66xe" filled="t" fillcolor="#939598" stroked="f">
                <v:path arrowok="t"/>
                <v:fill type="solid"/>
              </v:shape>
              <v:shape style="position:absolute;left:9286;top:37;width:224;height:228" coordorigin="9286,37" coordsize="224,228" path="m9416,215l9410,216,9388,217,9415,217,9416,215xe" filled="t" fillcolor="#939598" stroked="f">
                <v:path arrowok="t"/>
                <v:fill type="solid"/>
              </v:shape>
              <v:shape style="position:absolute;left:9286;top:37;width:224;height:228" coordorigin="9286,37" coordsize="224,228" path="m9483,90l9408,90,9425,95,9443,107,9463,161,9463,168,9459,174,9460,175,9472,188,9476,192,9478,193,9501,170,9504,168,9509,162,9510,149,9506,140,9492,140,9477,117,9474,105,9483,90xe" filled="t" fillcolor="#939598" stroked="f">
                <v:path arrowok="t"/>
                <v:fill type="solid"/>
              </v:shape>
              <v:shape style="position:absolute;left:9286;top:37;width:224;height:228" coordorigin="9286,37" coordsize="224,228" path="m9503,135l9492,140,9506,140,9503,135xe" filled="t" fillcolor="#939598" stroked="f">
                <v:path arrowok="t"/>
                <v:fill type="solid"/>
              </v:shape>
              <v:shape style="position:absolute;left:9286;top:37;width:224;height:228" coordorigin="9286,37" coordsize="224,228" path="m9468,65l9455,71,9451,77,9479,77,9473,72,9468,65xe" filled="t" fillcolor="#939598" stroked="f">
                <v:path arrowok="t"/>
                <v:fill type="solid"/>
              </v:shape>
              <v:shape style="position:absolute;left:9286;top:37;width:224;height:228" coordorigin="9286,37" coordsize="224,228" path="m9414,56l9383,56,9379,61,9365,72,9347,75,9440,75,9431,72,9418,65,9414,56xe" filled="t" fillcolor="#939598" stroked="f">
                <v:path arrowok="t"/>
                <v:fill type="solid"/>
              </v:shape>
              <v:shape style="position:absolute;left:9286;top:37;width:224;height:228" coordorigin="9286,37" coordsize="224,228" path="m9389,37l9381,58,9383,56,9414,56,9413,54,9413,51,9408,43,9389,37xe" filled="t" fillcolor="#939598" stroked="f">
                <v:path arrowok="t"/>
                <v:fill type="solid"/>
              </v:shape>
            </v:group>
            <v:group style="position:absolute;left:9358;top:114;width:173;height:177" coordorigin="9358,114" coordsize="173,177">
              <v:shape style="position:absolute;left:9358;top:114;width:173;height:177" coordorigin="9358,114" coordsize="173,177" path="m9470,199l9412,199,9422,208,9428,215,9493,280,9505,291,9521,287,9527,278,9510,278,9500,270,9507,259,9513,257,9528,257,9523,252,9494,223,9475,204,9470,199xe" filled="t" fillcolor="#939598" stroked="f">
                <v:path arrowok="t"/>
                <v:fill type="solid"/>
              </v:shape>
              <v:shape style="position:absolute;left:9358;top:114;width:173;height:177" coordorigin="9358,114" coordsize="173,177" path="m9528,257l9513,257,9518,261,9521,270,9518,275,9510,278,9527,278,9532,271,9532,261,9528,257xe" filled="t" fillcolor="#939598" stroked="f">
                <v:path arrowok="t"/>
                <v:fill type="solid"/>
              </v:shape>
              <v:shape style="position:absolute;left:9358;top:114;width:173;height:177" coordorigin="9358,114" coordsize="173,177" path="m9372,153l9358,157,9360,173,9373,191,9391,199,9410,200,9412,199,9470,199,9464,193,9459,188,9442,172,9441,168,9393,168,9386,166,9372,153xe" filled="t" fillcolor="#939598" stroked="f">
                <v:path arrowok="t"/>
                <v:fill type="solid"/>
              </v:shape>
              <v:shape style="position:absolute;left:9358;top:114;width:173;height:177" coordorigin="9358,114" coordsize="173,177" path="m9425,120l9384,120,9387,122,9404,140,9408,144,9410,145,9411,152,9406,156,9402,159,9393,168,9441,168,9441,167,9448,153,9434,128,9427,121,9425,120xe" filled="t" fillcolor="#939598" stroked="f">
                <v:path arrowok="t"/>
                <v:fill type="solid"/>
              </v:shape>
              <v:shape style="position:absolute;left:9358;top:114;width:173;height:177" coordorigin="9358,114" coordsize="173,177" path="m9390,114l9389,115,9382,117,9384,121,9384,120,9425,120,9412,115,9406,114,9390,114xe" filled="t" fillcolor="#939598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530.328979pt;margin-top:-.434845pt;width:16.6236pt;height:17.8991pt;mso-position-horizontal-relative:page;mso-position-vertical-relative:paragraph;z-index:-7391" coordorigin="10607,-9" coordsize="332,358">
            <v:group style="position:absolute;left:10649;top:34;width:247;height:273" coordorigin="10649,34" coordsize="247,273">
              <v:shape style="position:absolute;left:10649;top:34;width:247;height:273" coordorigin="10649,34" coordsize="247,273" path="m10649,34l10897,34,10897,307,10649,307,10649,34xe" filled="f" stroked="t" strokeweight="4.252pt" strokecolor="#A7A9AC">
                <v:path arrowok="t"/>
              </v:shape>
            </v:group>
            <v:group style="position:absolute;left:10649;top:34;width:247;height:273" coordorigin="10649,34" coordsize="247,273">
              <v:shape style="position:absolute;left:10649;top:34;width:247;height:273" coordorigin="10649,34" coordsize="247,273" path="m10649,34l10897,34,10897,307,10649,307,10649,34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-1"/>
          <w:sz w:val="26"/>
          <w:szCs w:val="26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-1"/>
          <w:sz w:val="26"/>
          <w:szCs w:val="26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0"/>
          <w:position w:val="0"/>
          <w:sz w:val="17"/>
          <w:szCs w:val="17"/>
        </w:rPr>
        <w:t>N/A</w:t>
      </w:r>
      <w:r>
        <w:rPr>
          <w:rFonts w:ascii="Showcard Gothic" w:hAnsi="Showcard Gothic" w:cs="Showcard Gothic" w:eastAsia="Showcard Gothic"/>
          <w:b w:val="0"/>
          <w:bCs w:val="0"/>
          <w:color w:val="000000"/>
          <w:spacing w:val="0"/>
          <w:w w:val="100"/>
          <w:position w:val="0"/>
          <w:sz w:val="17"/>
          <w:szCs w:val="17"/>
        </w:rPr>
      </w:r>
    </w:p>
    <w:p>
      <w:pPr>
        <w:spacing w:line="260" w:lineRule="exact" w:before="13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BodyText"/>
        <w:spacing w:line="192" w:lineRule="auto"/>
        <w:ind w:left="140" w:right="431" w:hanging="100"/>
        <w:jc w:val="center"/>
      </w:pPr>
      <w:r>
        <w:rPr>
          <w:b w:val="0"/>
          <w:bCs w:val="0"/>
          <w:color w:val="231F20"/>
          <w:spacing w:val="0"/>
          <w:w w:val="110"/>
        </w:rPr>
        <w:t>¿El</w:t>
      </w:r>
      <w:r>
        <w:rPr>
          <w:b w:val="0"/>
          <w:bCs w:val="0"/>
          <w:color w:val="231F20"/>
          <w:spacing w:val="-6"/>
          <w:w w:val="110"/>
        </w:rPr>
        <w:t> </w:t>
      </w:r>
      <w:r>
        <w:rPr>
          <w:b w:val="0"/>
          <w:bCs w:val="0"/>
          <w:color w:val="231F20"/>
          <w:spacing w:val="0"/>
          <w:w w:val="110"/>
        </w:rPr>
        <w:t>letre</w:t>
      </w:r>
      <w:r>
        <w:rPr>
          <w:b w:val="0"/>
          <w:bCs w:val="0"/>
          <w:color w:val="231F20"/>
          <w:spacing w:val="-7"/>
          <w:w w:val="110"/>
        </w:rPr>
        <w:t>r</w:t>
      </w:r>
      <w:r>
        <w:rPr>
          <w:b w:val="0"/>
          <w:bCs w:val="0"/>
          <w:color w:val="231F20"/>
          <w:spacing w:val="0"/>
          <w:w w:val="110"/>
        </w:rPr>
        <w:t>o</w:t>
      </w:r>
      <w:r>
        <w:rPr>
          <w:b w:val="0"/>
          <w:bCs w:val="0"/>
          <w:color w:val="231F20"/>
          <w:spacing w:val="-6"/>
          <w:w w:val="110"/>
        </w:rPr>
        <w:t> </w:t>
      </w:r>
      <w:r>
        <w:rPr>
          <w:b w:val="0"/>
          <w:bCs w:val="0"/>
          <w:color w:val="231F20"/>
          <w:spacing w:val="0"/>
          <w:w w:val="110"/>
        </w:rPr>
        <w:t>cuenta</w:t>
      </w:r>
      <w:r>
        <w:rPr>
          <w:b w:val="0"/>
          <w:bCs w:val="0"/>
          <w:color w:val="231F20"/>
          <w:spacing w:val="-5"/>
          <w:w w:val="110"/>
        </w:rPr>
        <w:t> </w:t>
      </w:r>
      <w:r>
        <w:rPr>
          <w:b w:val="0"/>
          <w:bCs w:val="0"/>
          <w:color w:val="231F20"/>
          <w:spacing w:val="0"/>
          <w:w w:val="110"/>
        </w:rPr>
        <w:t>con</w:t>
      </w:r>
      <w:r>
        <w:rPr>
          <w:b w:val="0"/>
          <w:bCs w:val="0"/>
          <w:color w:val="231F20"/>
          <w:spacing w:val="-6"/>
          <w:w w:val="110"/>
        </w:rPr>
        <w:t> </w:t>
      </w:r>
      <w:r>
        <w:rPr>
          <w:b w:val="0"/>
          <w:bCs w:val="0"/>
          <w:color w:val="231F20"/>
          <w:spacing w:val="0"/>
          <w:w w:val="110"/>
        </w:rPr>
        <w:t>las</w:t>
      </w:r>
      <w:r>
        <w:rPr>
          <w:b w:val="0"/>
          <w:bCs w:val="0"/>
          <w:color w:val="231F20"/>
          <w:spacing w:val="0"/>
          <w:w w:val="109"/>
        </w:rPr>
        <w:t> </w:t>
      </w:r>
      <w:r>
        <w:rPr>
          <w:b w:val="0"/>
          <w:bCs w:val="0"/>
          <w:color w:val="231F20"/>
          <w:spacing w:val="-7"/>
          <w:w w:val="110"/>
        </w:rPr>
        <w:t>f</w:t>
      </w:r>
      <w:r>
        <w:rPr>
          <w:b w:val="0"/>
          <w:bCs w:val="0"/>
          <w:color w:val="231F20"/>
          <w:spacing w:val="0"/>
          <w:w w:val="110"/>
        </w:rPr>
        <w:t>otog</w:t>
      </w:r>
      <w:r>
        <w:rPr>
          <w:b w:val="0"/>
          <w:bCs w:val="0"/>
          <w:color w:val="231F20"/>
          <w:spacing w:val="-3"/>
          <w:w w:val="110"/>
        </w:rPr>
        <w:t>r</w:t>
      </w:r>
      <w:r>
        <w:rPr>
          <w:b w:val="0"/>
          <w:bCs w:val="0"/>
          <w:color w:val="231F20"/>
          <w:spacing w:val="0"/>
          <w:w w:val="110"/>
        </w:rPr>
        <w:t>afías</w:t>
      </w:r>
      <w:r>
        <w:rPr>
          <w:b w:val="0"/>
          <w:bCs w:val="0"/>
          <w:color w:val="231F20"/>
          <w:spacing w:val="-24"/>
          <w:w w:val="110"/>
        </w:rPr>
        <w:t> </w:t>
      </w:r>
      <w:r>
        <w:rPr>
          <w:b w:val="0"/>
          <w:bCs w:val="0"/>
          <w:color w:val="231F20"/>
          <w:spacing w:val="0"/>
          <w:w w:val="110"/>
        </w:rPr>
        <w:t>actualizadas?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10" w:lineRule="exact" w:before="5"/>
        <w:rPr>
          <w:sz w:val="11"/>
          <w:szCs w:val="11"/>
        </w:rPr>
      </w:pPr>
      <w:r>
        <w:rPr>
          <w:sz w:val="11"/>
          <w:szCs w:val="11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1184" w:val="left" w:leader="none"/>
        </w:tabs>
        <w:ind w:left="0" w:right="398" w:firstLine="0"/>
        <w:jc w:val="center"/>
        <w:rPr>
          <w:rFonts w:ascii="Tw Cen MT" w:hAnsi="Tw Cen MT" w:cs="Tw Cen MT" w:eastAsia="Tw Cen MT"/>
          <w:sz w:val="22"/>
          <w:szCs w:val="22"/>
        </w:rPr>
      </w:pPr>
      <w:r>
        <w:rPr/>
        <w:pict>
          <v:group style="position:absolute;margin-left:442.799438pt;margin-top:-6.014353pt;width:21.4767pt;height:23.1069pt;mso-position-horizontal-relative:page;mso-position-vertical-relative:paragraph;z-index:-7403" coordorigin="8856,-120" coordsize="430,462">
            <v:group style="position:absolute;left:8913;top:-64;width:316;height:349" coordorigin="8913,-64" coordsize="316,349">
              <v:shape style="position:absolute;left:8913;top:-64;width:316;height:349" coordorigin="8913,-64" coordsize="316,349" path="m8913,-64l9229,-64,9229,285,8913,285,8913,-64xe" filled="f" stroked="t" strokeweight="5.6693pt" strokecolor="#A7A9AC">
                <v:path arrowok="t"/>
              </v:shape>
            </v:group>
            <v:group style="position:absolute;left:8913;top:-64;width:316;height:349" coordorigin="8913,-64" coordsize="316,349">
              <v:shape style="position:absolute;left:8913;top:-64;width:316;height:349" coordorigin="8913,-64" coordsize="316,349" path="m8913,-64l9229,-64,9229,285,8913,285,8913,-64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505.364563pt;margin-top:-5.963353pt;width:21.4767pt;height:23.1069pt;mso-position-horizontal-relative:page;mso-position-vertical-relative:paragraph;z-index:-7402" coordorigin="10107,-119" coordsize="430,462">
            <v:group style="position:absolute;left:10164;top:-63;width:316;height:349" coordorigin="10164,-63" coordsize="316,349">
              <v:shape style="position:absolute;left:10164;top:-63;width:316;height:349" coordorigin="10164,-63" coordsize="316,349" path="m10164,-63l10480,-63,10480,286,10164,286,10164,-63xe" filled="f" stroked="t" strokeweight="5.6693pt" strokecolor="#A7A9AC">
                <v:path arrowok="t"/>
              </v:shape>
            </v:group>
            <v:group style="position:absolute;left:10164;top:-63;width:316;height:349" coordorigin="10164,-63" coordsize="316,349">
              <v:shape style="position:absolute;left:10164;top:-63;width:316;height:349" coordorigin="10164,-63" coordsize="316,349" path="m10164,-63l10480,-63,10480,286,10164,286,10164,-63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2"/>
          <w:szCs w:val="22"/>
        </w:rPr>
        <w:t>SÍ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2"/>
          <w:szCs w:val="22"/>
        </w:rPr>
        <w:tab/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position w:val="1"/>
          <w:sz w:val="22"/>
          <w:szCs w:val="22"/>
        </w:rPr>
        <w:t>NO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position w:val="0"/>
          <w:sz w:val="22"/>
          <w:szCs w:val="22"/>
        </w:rPr>
      </w:r>
    </w:p>
    <w:p>
      <w:pPr>
        <w:spacing w:after="0"/>
        <w:jc w:val="center"/>
        <w:rPr>
          <w:rFonts w:ascii="Tw Cen MT" w:hAnsi="Tw Cen MT" w:cs="Tw Cen MT" w:eastAsia="Tw Cen MT"/>
          <w:sz w:val="22"/>
          <w:szCs w:val="22"/>
        </w:rPr>
        <w:sectPr>
          <w:type w:val="continuous"/>
          <w:pgSz w:w="12240" w:h="15840"/>
          <w:pgMar w:top="1020" w:bottom="280" w:left="720" w:right="680"/>
          <w:cols w:num="2" w:equalWidth="0">
            <w:col w:w="6912" w:space="680"/>
            <w:col w:w="3248"/>
          </w:cols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1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6"/>
        <w:tabs>
          <w:tab w:pos="10667" w:val="left" w:leader="none"/>
        </w:tabs>
        <w:ind w:right="0"/>
        <w:jc w:val="left"/>
      </w:pPr>
      <w:r>
        <w:rPr>
          <w:b w:val="0"/>
          <w:bCs w:val="0"/>
          <w:color w:val="FFFFFF"/>
        </w:rPr>
      </w:r>
      <w:r>
        <w:rPr>
          <w:b w:val="0"/>
          <w:bCs w:val="0"/>
          <w:color w:val="FFFFFF"/>
          <w:highlight w:val="lightGray"/>
        </w:rPr>
        <w:t>   </w:t>
      </w:r>
      <w:r>
        <w:rPr>
          <w:b w:val="0"/>
          <w:bCs w:val="0"/>
          <w:color w:val="FFFFFF"/>
          <w:spacing w:val="-4"/>
          <w:w w:val="100"/>
          <w:highlight w:val="lightGray"/>
        </w:rPr>
        <w:t>E</w:t>
      </w:r>
      <w:r>
        <w:rPr>
          <w:b w:val="0"/>
          <w:bCs w:val="0"/>
          <w:color w:val="FFFFFF"/>
          <w:spacing w:val="-4"/>
          <w:w w:val="100"/>
          <w:highlight w:val="lightGray"/>
        </w:rPr>
        <w:t>l</w:t>
      </w:r>
      <w:r>
        <w:rPr>
          <w:b w:val="0"/>
          <w:bCs w:val="0"/>
          <w:color w:val="FFFFFF"/>
          <w:spacing w:val="-4"/>
          <w:w w:val="100"/>
          <w:highlight w:val="lightGray"/>
        </w:rPr>
        <w:t>e</w:t>
      </w:r>
      <w:r>
        <w:rPr>
          <w:b w:val="0"/>
          <w:bCs w:val="0"/>
          <w:color w:val="FFFFFF"/>
          <w:spacing w:val="-4"/>
          <w:w w:val="100"/>
          <w:highlight w:val="lightGray"/>
        </w:rPr>
        <w:t>m</w:t>
      </w:r>
      <w:r>
        <w:rPr>
          <w:b w:val="0"/>
          <w:bCs w:val="0"/>
          <w:color w:val="FFFFFF"/>
          <w:spacing w:val="-4"/>
          <w:w w:val="100"/>
          <w:highlight w:val="lightGray"/>
        </w:rPr>
        <w:t>e</w:t>
      </w:r>
      <w:r>
        <w:rPr>
          <w:b w:val="0"/>
          <w:bCs w:val="0"/>
          <w:color w:val="FFFFFF"/>
          <w:spacing w:val="-4"/>
          <w:w w:val="100"/>
          <w:highlight w:val="lightGray"/>
        </w:rPr>
        <w:t>n</w:t>
      </w:r>
      <w:r>
        <w:rPr>
          <w:b w:val="0"/>
          <w:bCs w:val="0"/>
          <w:color w:val="FFFFFF"/>
          <w:spacing w:val="-4"/>
          <w:w w:val="100"/>
          <w:highlight w:val="lightGray"/>
        </w:rPr>
        <w:t>t</w:t>
      </w:r>
      <w:r>
        <w:rPr>
          <w:b w:val="0"/>
          <w:bCs w:val="0"/>
          <w:color w:val="FFFFFF"/>
          <w:spacing w:val="-4"/>
          <w:w w:val="100"/>
          <w:highlight w:val="lightGray"/>
        </w:rPr>
        <w:t>o</w:t>
      </w:r>
      <w:r>
        <w:rPr>
          <w:b w:val="0"/>
          <w:bCs w:val="0"/>
          <w:color w:val="FFFFFF"/>
          <w:spacing w:val="0"/>
          <w:w w:val="100"/>
          <w:highlight w:val="lightGray"/>
        </w:rPr>
        <w:t>s</w:t>
      </w:r>
      <w:r>
        <w:rPr>
          <w:b w:val="0"/>
          <w:bCs w:val="0"/>
          <w:color w:val="FFFFFF"/>
          <w:spacing w:val="-52"/>
          <w:w w:val="100"/>
          <w:highlight w:val="lightGray"/>
        </w:rPr>
        <w:t> </w:t>
      </w:r>
      <w:r>
        <w:rPr>
          <w:b w:val="0"/>
          <w:bCs w:val="0"/>
          <w:color w:val="FFFFFF"/>
          <w:spacing w:val="-4"/>
          <w:w w:val="100"/>
          <w:highlight w:val="lightGray"/>
        </w:rPr>
        <w:t>o</w:t>
      </w:r>
      <w:r>
        <w:rPr>
          <w:b w:val="0"/>
          <w:bCs w:val="0"/>
          <w:color w:val="FFFFFF"/>
          <w:spacing w:val="-4"/>
          <w:w w:val="100"/>
          <w:highlight w:val="lightGray"/>
        </w:rPr>
        <w:t>p</w:t>
      </w:r>
      <w:r>
        <w:rPr>
          <w:b w:val="0"/>
          <w:bCs w:val="0"/>
          <w:color w:val="FFFFFF"/>
          <w:spacing w:val="-4"/>
          <w:w w:val="100"/>
          <w:highlight w:val="lightGray"/>
        </w:rPr>
        <w:t>c</w:t>
      </w:r>
      <w:r>
        <w:rPr>
          <w:b w:val="0"/>
          <w:bCs w:val="0"/>
          <w:color w:val="FFFFFF"/>
          <w:spacing w:val="-4"/>
          <w:w w:val="100"/>
          <w:highlight w:val="lightGray"/>
        </w:rPr>
        <w:t>i</w:t>
      </w:r>
      <w:r>
        <w:rPr>
          <w:b w:val="0"/>
          <w:bCs w:val="0"/>
          <w:color w:val="FFFFFF"/>
          <w:spacing w:val="-4"/>
          <w:w w:val="100"/>
          <w:highlight w:val="lightGray"/>
        </w:rPr>
        <w:t>o</w:t>
      </w:r>
      <w:r>
        <w:rPr>
          <w:b w:val="0"/>
          <w:bCs w:val="0"/>
          <w:color w:val="FFFFFF"/>
          <w:spacing w:val="-4"/>
          <w:w w:val="100"/>
          <w:highlight w:val="lightGray"/>
        </w:rPr>
        <w:t>n</w:t>
      </w:r>
      <w:r>
        <w:rPr>
          <w:b w:val="0"/>
          <w:bCs w:val="0"/>
          <w:color w:val="FFFFFF"/>
          <w:spacing w:val="-4"/>
          <w:w w:val="100"/>
          <w:highlight w:val="lightGray"/>
        </w:rPr>
        <w:t>a</w:t>
      </w:r>
      <w:r>
        <w:rPr>
          <w:b w:val="0"/>
          <w:bCs w:val="0"/>
          <w:color w:val="FFFFFF"/>
          <w:spacing w:val="-4"/>
          <w:w w:val="100"/>
          <w:highlight w:val="lightGray"/>
        </w:rPr>
        <w:t>l</w:t>
      </w:r>
      <w:r>
        <w:rPr>
          <w:b w:val="0"/>
          <w:bCs w:val="0"/>
          <w:color w:val="FFFFFF"/>
          <w:spacing w:val="-4"/>
          <w:w w:val="100"/>
          <w:highlight w:val="lightGray"/>
        </w:rPr>
        <w:t>e</w:t>
      </w:r>
      <w:r>
        <w:rPr>
          <w:b w:val="0"/>
          <w:bCs w:val="0"/>
          <w:color w:val="FFFFFF"/>
          <w:spacing w:val="0"/>
          <w:w w:val="100"/>
          <w:highlight w:val="lightGray"/>
        </w:rPr>
        <w:t>s</w:t>
      </w:r>
      <w:r>
        <w:rPr>
          <w:b w:val="0"/>
          <w:bCs w:val="0"/>
          <w:color w:val="FFFFFF"/>
          <w:spacing w:val="0"/>
          <w:w w:val="100"/>
          <w:highlight w:val="lightGray"/>
        </w:rPr>
        <w:t> </w:t>
      </w:r>
      <w:r>
        <w:rPr>
          <w:b w:val="0"/>
          <w:bCs w:val="0"/>
          <w:color w:val="FFFFFF"/>
          <w:spacing w:val="0"/>
          <w:w w:val="100"/>
          <w:highlight w:val="lightGray"/>
        </w:rPr>
        <w:tab/>
      </w:r>
      <w:r>
        <w:rPr>
          <w:b w:val="0"/>
          <w:bCs w:val="0"/>
          <w:color w:val="FFFFFF"/>
          <w:spacing w:val="0"/>
          <w:w w:val="100"/>
        </w:rPr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sectPr>
          <w:type w:val="continuous"/>
          <w:pgSz w:w="12240" w:h="15840"/>
          <w:pgMar w:top="1020" w:bottom="280" w:left="720" w:right="680"/>
        </w:sectPr>
      </w:pPr>
    </w:p>
    <w:p>
      <w:pPr>
        <w:pStyle w:val="BodyText"/>
        <w:spacing w:before="65"/>
        <w:ind w:left="382" w:right="0"/>
        <w:jc w:val="left"/>
      </w:pPr>
      <w:r>
        <w:rPr>
          <w:b w:val="0"/>
          <w:bCs w:val="0"/>
          <w:color w:val="231F20"/>
          <w:spacing w:val="0"/>
          <w:w w:val="100"/>
        </w:rPr>
        <w:t>Mampa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as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before="62"/>
        <w:ind w:left="418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shape style="width:41.593182pt;height:49.32pt;mso-position-horizontal-relative:char;mso-position-vertical-relative:line" type="#_x0000_t75">
            <v:imagedata r:id="rId75" o:title=""/>
          </v:shape>
        </w:pict>
      </w:r>
      <w:r>
        <w:rPr/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80" w:lineRule="exact" w:before="14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spacing w:line="192" w:lineRule="auto"/>
        <w:ind w:left="361" w:right="0" w:hanging="8"/>
        <w:jc w:val="left"/>
      </w:pPr>
      <w:r>
        <w:rPr/>
        <w:pict>
          <v:shape style="position:absolute;margin-left:54.8382pt;margin-top:23.195848pt;width:55.68477pt;height:44.40685pt;mso-position-horizontal-relative:page;mso-position-vertical-relative:paragraph;z-index:-7401" type="#_x0000_t75">
            <v:imagedata r:id="rId76" o:title=""/>
          </v:shape>
        </w:pict>
      </w:r>
      <w:r>
        <w:rPr/>
        <w:pict>
          <v:group style="position:absolute;margin-left:181.229095pt;margin-top:28.235798pt;width:17.4804pt;height:18.8444pt;mso-position-horizontal-relative:page;mso-position-vertical-relative:paragraph;z-index:-7382" coordorigin="3625,565" coordsize="350,377">
            <v:group style="position:absolute;left:3667;top:607;width:265;height:292" coordorigin="3667,607" coordsize="265,292">
              <v:shape style="position:absolute;left:3667;top:607;width:265;height:292" coordorigin="3667,607" coordsize="265,292" path="m3667,607l3932,607,3932,899,3667,899,3667,607xe" filled="f" stroked="t" strokeweight="4.252pt" strokecolor="#A7A9AC">
                <v:path arrowok="t"/>
              </v:shape>
            </v:group>
            <v:group style="position:absolute;left:3667;top:607;width:265;height:292" coordorigin="3667,607" coordsize="265,292">
              <v:shape style="position:absolute;left:3667;top:607;width:265;height:292" coordorigin="3667,607" coordsize="265,292" path="m3667,607l3932,607,3932,899,3667,899,3667,607xe" filled="t" fillcolor="#FFFFFF" stroked="f">
                <v:path arrowok="t"/>
                <v:fill type="solid"/>
              </v:shape>
            </v:group>
            <v:group style="position:absolute;left:3686;top:647;width:215;height:208" coordorigin="3686,647" coordsize="215,208">
              <v:shape style="position:absolute;left:3686;top:647;width:215;height:208" coordorigin="3686,647" coordsize="215,208" path="m3735,751l3686,779,3748,836,3752,839,3755,842,3762,850,3764,853,3770,855,3772,851,3774,849,3777,846,3813,805,3779,805,3770,804,3761,796,3755,785,3748,774,3737,758,3735,751xe" filled="t" fillcolor="#939598" stroked="f">
                <v:path arrowok="t"/>
                <v:fill type="solid"/>
              </v:shape>
              <v:shape style="position:absolute;left:3686;top:647;width:215;height:208" coordorigin="3686,647" coordsize="215,208" path="m3900,647l3855,690,3816,738,3787,790,3779,805,3813,805,3823,793,3826,789,3829,788,3832,784,3845,769,3859,755,3895,724,3900,721,3900,720,3900,647xe" filled="t" fillcolor="#939598" stroked="f">
                <v:path arrowok="t"/>
                <v:fill type="solid"/>
              </v:shape>
            </v:group>
            <v:group style="position:absolute;left:3686;top:647;width:215;height:208" coordorigin="3686,647" coordsize="215,208">
              <v:shape style="position:absolute;left:3686;top:647;width:215;height:208" coordorigin="3686,647" coordsize="215,208" path="m3735,751l3686,779,3748,836,3752,839,3755,842,3758,846,3762,850,3764,853,3770,855,3772,851,3774,849,3777,846,3823,793,3826,789,3829,788,3832,784,3895,724,3900,720,3900,716,3900,647,3887,658,3870,675,3829,721,3795,773,3787,790,3779,805,3770,804,3761,796,3755,785,3748,774,3737,758,3735,751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57.424301pt;margin-top:28.235798pt;width:17.4802pt;height:18.8444pt;mso-position-horizontal-relative:page;mso-position-vertical-relative:paragraph;z-index:-7381" coordorigin="3148,565" coordsize="350,377">
            <v:group style="position:absolute;left:3191;top:607;width:265;height:292" coordorigin="3191,607" coordsize="265,292">
              <v:shape style="position:absolute;left:3191;top:607;width:265;height:292" coordorigin="3191,607" coordsize="265,292" path="m3191,607l3456,607,3456,899,3191,899,3191,607xe" filled="f" stroked="t" strokeweight="4.252pt" strokecolor="#A7A9AC">
                <v:path arrowok="t"/>
              </v:shape>
            </v:group>
            <v:group style="position:absolute;left:3191;top:607;width:265;height:292" coordorigin="3191,607" coordsize="265,292">
              <v:shape style="position:absolute;left:3191;top:607;width:265;height:292" coordorigin="3191,607" coordsize="265,292" path="m3191,607l3456,607,3456,899,3191,899,3191,607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100"/>
        </w:rPr>
        <w:t>Pue</w:t>
      </w:r>
      <w:r>
        <w:rPr>
          <w:b w:val="0"/>
          <w:bCs w:val="0"/>
          <w:color w:val="231F20"/>
          <w:spacing w:val="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ta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abatible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doble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sencilla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70" w:lineRule="exact" w:before="7"/>
        <w:rPr>
          <w:sz w:val="17"/>
          <w:szCs w:val="17"/>
        </w:rPr>
      </w:pPr>
      <w:r>
        <w:rPr/>
        <w:br w:type="column"/>
      </w: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1245" w:val="left" w:leader="none"/>
        </w:tabs>
        <w:ind w:left="353" w:right="0" w:firstLine="0"/>
        <w:jc w:val="left"/>
        <w:rPr>
          <w:rFonts w:ascii="Showcard Gothic" w:hAnsi="Showcard Gothic" w:cs="Showcard Gothic" w:eastAsia="Showcard Gothic"/>
          <w:sz w:val="18"/>
          <w:szCs w:val="18"/>
        </w:rPr>
      </w:pPr>
      <w:r>
        <w:rPr/>
        <w:pict>
          <v:group style="position:absolute;margin-left:254.451706pt;margin-top:-.145343pt;width:17.4801pt;height:18.8445pt;mso-position-horizontal-relative:page;mso-position-vertical-relative:paragraph;z-index:-7390" coordorigin="5089,-3" coordsize="350,377">
            <v:group style="position:absolute;left:5132;top:40;width:265;height:292" coordorigin="5132,40" coordsize="265,292">
              <v:shape style="position:absolute;left:5132;top:40;width:265;height:292" coordorigin="5132,40" coordsize="265,292" path="m5132,40l5396,40,5396,331,5132,331,5132,40xe" filled="f" stroked="t" strokeweight="4.252pt" strokecolor="#A7A9AC">
                <v:path arrowok="t"/>
              </v:shape>
            </v:group>
            <v:group style="position:absolute;left:5132;top:40;width:265;height:292" coordorigin="5132,40" coordsize="265,292">
              <v:shape style="position:absolute;left:5132;top:40;width:265;height:292" coordorigin="5132,40" coordsize="265,292" path="m5132,40l5396,40,5396,331,5132,331,5132,40xe" filled="t" fillcolor="#FFFFFF" stroked="f">
                <v:path arrowok="t"/>
                <v:fill type="solid"/>
              </v:shape>
            </v:group>
            <v:group style="position:absolute;left:5160;top:77;width:198;height:201" coordorigin="5160,77" coordsize="198,201">
              <v:shape style="position:absolute;left:5160;top:77;width:198;height:201" coordorigin="5160,77" coordsize="198,201" path="m5194,90l5160,133,5227,188,5172,255,5200,278,5255,210,5342,210,5290,168,5308,145,5262,145,5194,90xe" filled="t" fillcolor="#939598" stroked="f">
                <v:path arrowok="t"/>
                <v:fill type="solid"/>
              </v:shape>
              <v:shape style="position:absolute;left:5160;top:77;width:198;height:201" coordorigin="5160,77" coordsize="198,201" path="m5342,210l5255,210,5323,265,5357,223,5342,210xe" filled="t" fillcolor="#939598" stroked="f">
                <v:path arrowok="t"/>
                <v:fill type="solid"/>
              </v:shape>
              <v:shape style="position:absolute;left:5160;top:77;width:198;height:201" coordorigin="5160,77" coordsize="198,201" path="m5317,77l5262,145,5308,145,5345,100,5317,77xe" filled="t" fillcolor="#939598" stroked="f">
                <v:path arrowok="t"/>
                <v:fill type="solid"/>
              </v:shape>
            </v:group>
            <v:group style="position:absolute;left:5160;top:77;width:198;height:201" coordorigin="5160,77" coordsize="198,201">
              <v:shape style="position:absolute;left:5160;top:77;width:198;height:201" coordorigin="5160,77" coordsize="198,201" path="m5323,265l5357,223,5290,168,5345,100,5317,77,5262,145,5194,90,5160,133,5227,188,5172,255,5200,278,5255,210,5323,265xe" filled="f" stroked="t" strokeweight=".5669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30.122803pt;margin-top:-.145343pt;width:17.4804pt;height:18.8445pt;mso-position-horizontal-relative:page;mso-position-vertical-relative:paragraph;z-index:-7389" coordorigin="4602,-3" coordsize="350,377">
            <v:group style="position:absolute;left:4645;top:40;width:265;height:292" coordorigin="4645,40" coordsize="265,292">
              <v:shape style="position:absolute;left:4645;top:40;width:265;height:292" coordorigin="4645,40" coordsize="265,292" path="m4645,40l4910,40,4910,331,4645,331,4645,40xe" filled="f" stroked="t" strokeweight="4.252pt" strokecolor="#A7A9AC">
                <v:path arrowok="t"/>
              </v:shape>
            </v:group>
            <v:group style="position:absolute;left:4645;top:40;width:265;height:292" coordorigin="4645,40" coordsize="265,292">
              <v:shape style="position:absolute;left:4645;top:40;width:265;height:292" coordorigin="4645,40" coordsize="265,292" path="m4645,40l4910,40,4910,331,4645,331,4645,40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205.221207pt;margin-top:-.145343pt;width:17.8113pt;height:18.8445pt;mso-position-horizontal-relative:page;mso-position-vertical-relative:paragraph;z-index:-7386" coordorigin="4104,-3" coordsize="356,377">
            <v:group style="position:absolute;left:4154;top:40;width:265;height:292" coordorigin="4154,40" coordsize="265,292">
              <v:shape style="position:absolute;left:4154;top:40;width:265;height:292" coordorigin="4154,40" coordsize="265,292" path="m4154,40l4418,40,4418,331,4154,331,4154,40xe" filled="f" stroked="t" strokeweight="4.252pt" strokecolor="#A7A9AC">
                <v:path arrowok="t"/>
              </v:shape>
            </v:group>
            <v:group style="position:absolute;left:4154;top:40;width:265;height:292" coordorigin="4154,40" coordsize="265,292">
              <v:shape style="position:absolute;left:4154;top:40;width:265;height:292" coordorigin="4154,40" coordsize="265,292" path="m4154,40l4418,40,4418,331,4154,331,4154,40xe" filled="t" fillcolor="#FFFFFF" stroked="f">
                <v:path arrowok="t"/>
                <v:fill type="solid"/>
              </v:shape>
            </v:group>
            <v:group style="position:absolute;left:4147;top:43;width:239;height:244" coordorigin="4147,43" coordsize="239,244">
              <v:shape style="position:absolute;left:4147;top:43;width:239;height:244" coordorigin="4147,43" coordsize="239,244" path="m4302,252l4223,252,4243,268,4251,279,4259,285,4269,287,4278,286,4284,274,4284,270,4290,262,4297,257,4303,255,4302,252xe" filled="t" fillcolor="#939598" stroked="f">
                <v:path arrowok="t"/>
                <v:fill type="solid"/>
              </v:shape>
              <v:shape style="position:absolute;left:4147;top:43;width:239;height:244" coordorigin="4147,43" coordsize="239,244" path="m4197,74l4192,76,4185,82,4176,95,4179,105,4183,118,4156,151,4148,157,4147,168,4149,176,4156,184,4168,189,4181,212,4182,226,4176,238,4172,244,4191,258,4195,260,4200,259,4209,253,4223,252,4302,252,4302,252,4291,241,4284,235,4257,235,4237,230,4221,219,4208,203,4200,185,4198,161,4203,142,4210,128,4224,114,4241,104,4259,100,4357,100,4359,97,4357,90,4353,86,4323,86,4312,84,4214,84,4197,74xe" filled="t" fillcolor="#939598" stroked="f">
                <v:path arrowok="t"/>
                <v:fill type="solid"/>
              </v:shape>
              <v:shape style="position:absolute;left:4147;top:43;width:239;height:244" coordorigin="4147,43" coordsize="239,244" path="m4286,234l4279,235,4257,235,4284,235,4286,234xe" filled="t" fillcolor="#939598" stroked="f">
                <v:path arrowok="t"/>
                <v:fill type="solid"/>
              </v:shape>
              <v:shape style="position:absolute;left:4147;top:43;width:239;height:244" coordorigin="4147,43" coordsize="239,244" path="m4357,100l4259,100,4277,100,4295,105,4335,150,4336,177,4335,183,4332,189,4332,191,4346,204,4350,209,4352,210,4376,185,4379,183,4385,177,4386,163,4381,153,4367,153,4350,129,4347,116,4357,100xe" filled="t" fillcolor="#939598" stroked="f">
                <v:path arrowok="t"/>
                <v:fill type="solid"/>
              </v:shape>
              <v:shape style="position:absolute;left:4147;top:43;width:239;height:244" coordorigin="4147,43" coordsize="239,244" path="m4379,147l4367,153,4381,153,4379,147xe" filled="t" fillcolor="#939598" stroked="f">
                <v:path arrowok="t"/>
                <v:fill type="solid"/>
              </v:shape>
              <v:shape style="position:absolute;left:4147;top:43;width:239;height:244" coordorigin="4147,43" coordsize="239,244" path="m4341,73l4327,80,4323,86,4353,86,4347,81,4341,73xe" filled="t" fillcolor="#939598" stroked="f">
                <v:path arrowok="t"/>
                <v:fill type="solid"/>
              </v:shape>
              <v:shape style="position:absolute;left:4147;top:43;width:239;height:244" coordorigin="4147,43" coordsize="239,244" path="m4284,64l4251,64,4246,69,4232,79,4214,84,4312,84,4301,81,4288,73,4284,64xe" filled="t" fillcolor="#939598" stroked="f">
                <v:path arrowok="t"/>
                <v:fill type="solid"/>
              </v:shape>
              <v:shape style="position:absolute;left:4147;top:43;width:239;height:244" coordorigin="4147,43" coordsize="239,244" path="m4256,43l4248,65,4251,64,4284,64,4283,61,4282,58,4277,50,4256,43xe" filled="t" fillcolor="#939598" stroked="f">
                <v:path arrowok="t"/>
                <v:fill type="solid"/>
              </v:shape>
            </v:group>
            <v:group style="position:absolute;left:4224;top:125;width:185;height:189" coordorigin="4224,125" coordsize="185,189">
              <v:shape style="position:absolute;left:4224;top:125;width:185;height:189" coordorigin="4224,125" coordsize="185,189" path="m4343,216l4281,216,4292,226,4299,233,4334,269,4347,282,4357,292,4364,299,4380,315,4397,311,4404,301,4384,301,4375,291,4383,280,4389,278,4405,278,4400,273,4371,244,4358,230,4350,222,4343,216xe" filled="t" fillcolor="#939598" stroked="f">
                <v:path arrowok="t"/>
                <v:fill type="solid"/>
              </v:shape>
              <v:shape style="position:absolute;left:4224;top:125;width:185;height:189" coordorigin="4224,125" coordsize="185,189" path="m4405,278l4389,278,4395,282,4398,292,4395,298,4384,301,4404,301,4409,293,4409,282,4405,278xe" filled="t" fillcolor="#939598" stroked="f">
                <v:path arrowok="t"/>
                <v:fill type="solid"/>
              </v:shape>
              <v:shape style="position:absolute;left:4224;top:125;width:185;height:189" coordorigin="4224,125" coordsize="185,189" path="m4226,170l4224,183,4237,204,4253,215,4273,218,4279,218,4281,216,4343,216,4342,215,4332,204,4314,188,4313,186,4314,182,4262,182,4255,182,4243,171,4226,170xe" filled="t" fillcolor="#939598" stroked="f">
                <v:path arrowok="t"/>
                <v:fill type="solid"/>
              </v:shape>
              <v:shape style="position:absolute;left:4224;top:125;width:185;height:189" coordorigin="4224,125" coordsize="185,189" path="m4295,132l4252,132,4254,134,4273,154,4277,157,4279,158,4280,166,4275,170,4271,174,4262,182,4314,182,4315,173,4309,149,4304,141,4297,133,4295,132xe" filled="t" fillcolor="#939598" stroked="f">
                <v:path arrowok="t"/>
                <v:fill type="solid"/>
              </v:shape>
              <v:shape style="position:absolute;left:4224;top:125;width:185;height:189" coordorigin="4224,125" coordsize="185,189" path="m4257,125l4257,127,4250,129,4251,133,4252,132,4295,132,4281,127,4275,125,4257,125xe" filled="t" fillcolor="#939598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278.077606pt;margin-top:-.145343pt;width:17.4804pt;height:18.8445pt;mso-position-horizontal-relative:page;mso-position-vertical-relative:paragraph;z-index:-7385" coordorigin="5562,-3" coordsize="350,377">
            <v:group style="position:absolute;left:5604;top:40;width:265;height:292" coordorigin="5604,40" coordsize="265,292">
              <v:shape style="position:absolute;left:5604;top:40;width:265;height:292" coordorigin="5604,40" coordsize="265,292" path="m5604,40l5869,40,5869,331,5604,331,5604,40xe" filled="f" stroked="t" strokeweight="4.252pt" strokecolor="#A7A9AC">
                <v:path arrowok="t"/>
              </v:shape>
            </v:group>
            <v:group style="position:absolute;left:5604;top:40;width:265;height:292" coordorigin="5604,40" coordsize="265,292">
              <v:shape style="position:absolute;left:5604;top:40;width:265;height:292" coordorigin="5604,40" coordsize="265,292" path="m5604,40l5869,40,5869,331,5604,331,5604,40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5"/>
          <w:position w:val="-1"/>
          <w:sz w:val="28"/>
          <w:szCs w:val="28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5"/>
          <w:position w:val="-1"/>
          <w:sz w:val="28"/>
          <w:szCs w:val="28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85"/>
          <w:position w:val="0"/>
          <w:sz w:val="18"/>
          <w:szCs w:val="18"/>
        </w:rPr>
        <w:t>N/A</w:t>
      </w:r>
      <w:r>
        <w:rPr>
          <w:rFonts w:ascii="Showcard Gothic" w:hAnsi="Showcard Gothic" w:cs="Showcard Gothic" w:eastAsia="Showcard Gothic"/>
          <w:b w:val="0"/>
          <w:bCs w:val="0"/>
          <w:color w:val="000000"/>
          <w:spacing w:val="0"/>
          <w:w w:val="100"/>
          <w:position w:val="0"/>
          <w:sz w:val="18"/>
          <w:szCs w:val="18"/>
        </w:rPr>
      </w:r>
    </w:p>
    <w:p>
      <w:pPr>
        <w:spacing w:line="110" w:lineRule="exact" w:before="3"/>
        <w:rPr>
          <w:sz w:val="11"/>
          <w:szCs w:val="11"/>
        </w:rPr>
      </w:pPr>
      <w:r>
        <w:rPr>
          <w:sz w:val="11"/>
          <w:szCs w:val="11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1245" w:val="left" w:leader="none"/>
        </w:tabs>
        <w:ind w:left="353" w:right="0" w:firstLine="0"/>
        <w:jc w:val="left"/>
        <w:rPr>
          <w:rFonts w:ascii="Showcard Gothic" w:hAnsi="Showcard Gothic" w:cs="Showcard Gothic" w:eastAsia="Showcard Gothic"/>
          <w:sz w:val="18"/>
          <w:szCs w:val="18"/>
        </w:rPr>
      </w:pPr>
      <w:r>
        <w:rPr/>
        <w:pict>
          <v:group style="position:absolute;margin-left:254.451706pt;margin-top:-.145361pt;width:17.4801pt;height:18.8444pt;mso-position-horizontal-relative:page;mso-position-vertical-relative:paragraph;z-index:-7384" coordorigin="5089,-3" coordsize="350,377">
            <v:group style="position:absolute;left:5132;top:40;width:265;height:292" coordorigin="5132,40" coordsize="265,292">
              <v:shape style="position:absolute;left:5132;top:40;width:265;height:292" coordorigin="5132,40" coordsize="265,292" path="m5132,40l5396,40,5396,331,5132,331,5132,40xe" filled="f" stroked="t" strokeweight="4.252pt" strokecolor="#A7A9AC">
                <v:path arrowok="t"/>
              </v:shape>
            </v:group>
            <v:group style="position:absolute;left:5132;top:40;width:265;height:292" coordorigin="5132,40" coordsize="265,292">
              <v:shape style="position:absolute;left:5132;top:40;width:265;height:292" coordorigin="5132,40" coordsize="265,292" path="m5132,40l5396,40,5396,331,5132,331,5132,40xe" filled="t" fillcolor="#FFFFFF" stroked="f">
                <v:path arrowok="t"/>
                <v:fill type="solid"/>
              </v:shape>
            </v:group>
            <v:group style="position:absolute;left:5160;top:77;width:198;height:201" coordorigin="5160,77" coordsize="198,201">
              <v:shape style="position:absolute;left:5160;top:77;width:198;height:201" coordorigin="5160,77" coordsize="198,201" path="m5194,90l5160,133,5227,188,5172,255,5200,278,5255,210,5342,210,5290,168,5308,145,5262,145,5194,90xe" filled="t" fillcolor="#939598" stroked="f">
                <v:path arrowok="t"/>
                <v:fill type="solid"/>
              </v:shape>
              <v:shape style="position:absolute;left:5160;top:77;width:198;height:201" coordorigin="5160,77" coordsize="198,201" path="m5342,210l5255,210,5323,265,5357,223,5342,210xe" filled="t" fillcolor="#939598" stroked="f">
                <v:path arrowok="t"/>
                <v:fill type="solid"/>
              </v:shape>
              <v:shape style="position:absolute;left:5160;top:77;width:198;height:201" coordorigin="5160,77" coordsize="198,201" path="m5317,77l5262,145,5308,145,5345,100,5317,77xe" filled="t" fillcolor="#939598" stroked="f">
                <v:path arrowok="t"/>
                <v:fill type="solid"/>
              </v:shape>
            </v:group>
            <v:group style="position:absolute;left:5160;top:77;width:198;height:201" coordorigin="5160,77" coordsize="198,201">
              <v:shape style="position:absolute;left:5160;top:77;width:198;height:201" coordorigin="5160,77" coordsize="198,201" path="m5323,265l5357,223,5290,168,5345,100,5317,77,5262,145,5194,90,5160,133,5227,188,5172,255,5200,278,5255,210,5323,265xe" filled="f" stroked="t" strokeweight=".5669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30.122803pt;margin-top:-.145361pt;width:17.4804pt;height:18.8444pt;mso-position-horizontal-relative:page;mso-position-vertical-relative:paragraph;z-index:-7383" coordorigin="4602,-3" coordsize="350,377">
            <v:group style="position:absolute;left:4645;top:40;width:265;height:292" coordorigin="4645,40" coordsize="265,292">
              <v:shape style="position:absolute;left:4645;top:40;width:265;height:292" coordorigin="4645,40" coordsize="265,292" path="m4645,40l4910,40,4910,331,4645,331,4645,40xe" filled="f" stroked="t" strokeweight="4.252pt" strokecolor="#A7A9AC">
                <v:path arrowok="t"/>
              </v:shape>
            </v:group>
            <v:group style="position:absolute;left:4645;top:40;width:265;height:292" coordorigin="4645,40" coordsize="265,292">
              <v:shape style="position:absolute;left:4645;top:40;width:265;height:292" coordorigin="4645,40" coordsize="265,292" path="m4645,40l4910,40,4910,331,4645,331,4645,40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205.221207pt;margin-top:-.145361pt;width:17.8113pt;height:18.8444pt;mso-position-horizontal-relative:page;mso-position-vertical-relative:paragraph;z-index:-7380" coordorigin="4104,-3" coordsize="356,377">
            <v:group style="position:absolute;left:4154;top:40;width:265;height:292" coordorigin="4154,40" coordsize="265,292">
              <v:shape style="position:absolute;left:4154;top:40;width:265;height:292" coordorigin="4154,40" coordsize="265,292" path="m4154,40l4418,40,4418,331,4154,331,4154,40xe" filled="f" stroked="t" strokeweight="4.252pt" strokecolor="#A7A9AC">
                <v:path arrowok="t"/>
              </v:shape>
            </v:group>
            <v:group style="position:absolute;left:4154;top:40;width:265;height:292" coordorigin="4154,40" coordsize="265,292">
              <v:shape style="position:absolute;left:4154;top:40;width:265;height:292" coordorigin="4154,40" coordsize="265,292" path="m4154,40l4418,40,4418,331,4154,331,4154,40xe" filled="t" fillcolor="#FFFFFF" stroked="f">
                <v:path arrowok="t"/>
                <v:fill type="solid"/>
              </v:shape>
            </v:group>
            <v:group style="position:absolute;left:4147;top:43;width:239;height:244" coordorigin="4147,43" coordsize="239,244">
              <v:shape style="position:absolute;left:4147;top:43;width:239;height:244" coordorigin="4147,43" coordsize="239,244" path="m4302,252l4223,252,4243,268,4251,279,4259,285,4269,287,4278,286,4284,274,4284,270,4290,262,4297,257,4303,255,4302,252xe" filled="t" fillcolor="#939598" stroked="f">
                <v:path arrowok="t"/>
                <v:fill type="solid"/>
              </v:shape>
              <v:shape style="position:absolute;left:4147;top:43;width:239;height:244" coordorigin="4147,43" coordsize="239,244" path="m4197,74l4192,76,4185,82,4176,95,4179,105,4183,118,4156,151,4148,157,4147,168,4149,176,4156,184,4168,189,4181,212,4182,226,4176,238,4172,244,4191,258,4195,260,4200,259,4209,253,4223,252,4302,252,4302,252,4291,241,4284,235,4257,235,4237,230,4221,219,4208,203,4200,185,4198,161,4203,142,4210,128,4224,114,4241,104,4259,100,4357,100,4359,97,4357,90,4353,86,4323,86,4313,84,4214,84,4197,74xe" filled="t" fillcolor="#939598" stroked="f">
                <v:path arrowok="t"/>
                <v:fill type="solid"/>
              </v:shape>
              <v:shape style="position:absolute;left:4147;top:43;width:239;height:244" coordorigin="4147,43" coordsize="239,244" path="m4286,234l4279,235,4257,235,4284,235,4286,234xe" filled="t" fillcolor="#939598" stroked="f">
                <v:path arrowok="t"/>
                <v:fill type="solid"/>
              </v:shape>
              <v:shape style="position:absolute;left:4147;top:43;width:239;height:244" coordorigin="4147,43" coordsize="239,244" path="m4357,100l4259,100,4277,100,4295,105,4335,150,4336,177,4335,183,4332,189,4332,191,4346,204,4350,209,4352,210,4376,185,4379,183,4385,177,4386,163,4381,153,4367,153,4350,129,4347,116,4357,100xe" filled="t" fillcolor="#939598" stroked="f">
                <v:path arrowok="t"/>
                <v:fill type="solid"/>
              </v:shape>
              <v:shape style="position:absolute;left:4147;top:43;width:239;height:244" coordorigin="4147,43" coordsize="239,244" path="m4379,147l4367,153,4381,153,4379,147xe" filled="t" fillcolor="#939598" stroked="f">
                <v:path arrowok="t"/>
                <v:fill type="solid"/>
              </v:shape>
              <v:shape style="position:absolute;left:4147;top:43;width:239;height:244" coordorigin="4147,43" coordsize="239,244" path="m4341,73l4327,80,4323,86,4353,86,4347,81,4341,73xe" filled="t" fillcolor="#939598" stroked="f">
                <v:path arrowok="t"/>
                <v:fill type="solid"/>
              </v:shape>
              <v:shape style="position:absolute;left:4147;top:43;width:239;height:244" coordorigin="4147,43" coordsize="239,244" path="m4284,64l4251,64,4246,69,4232,79,4214,84,4313,84,4301,81,4288,73,4284,64xe" filled="t" fillcolor="#939598" stroked="f">
                <v:path arrowok="t"/>
                <v:fill type="solid"/>
              </v:shape>
              <v:shape style="position:absolute;left:4147;top:43;width:239;height:244" coordorigin="4147,43" coordsize="239,244" path="m4256,43l4248,65,4251,64,4284,64,4283,61,4282,58,4277,50,4256,43xe" filled="t" fillcolor="#939598" stroked="f">
                <v:path arrowok="t"/>
                <v:fill type="solid"/>
              </v:shape>
            </v:group>
            <v:group style="position:absolute;left:4224;top:125;width:185;height:189" coordorigin="4224,125" coordsize="185,189">
              <v:shape style="position:absolute;left:4224;top:125;width:185;height:189" coordorigin="4224,125" coordsize="185,189" path="m4343,216l4281,216,4292,226,4299,233,4334,269,4347,282,4357,292,4364,299,4380,315,4397,311,4404,301,4384,301,4375,291,4383,280,4389,278,4405,278,4400,273,4371,244,4358,230,4350,222,4343,216xe" filled="t" fillcolor="#939598" stroked="f">
                <v:path arrowok="t"/>
                <v:fill type="solid"/>
              </v:shape>
              <v:shape style="position:absolute;left:4224;top:125;width:185;height:189" coordorigin="4224,125" coordsize="185,189" path="m4405,278l4389,278,4395,282,4398,292,4395,298,4384,301,4404,301,4409,293,4409,282,4405,278xe" filled="t" fillcolor="#939598" stroked="f">
                <v:path arrowok="t"/>
                <v:fill type="solid"/>
              </v:shape>
              <v:shape style="position:absolute;left:4224;top:125;width:185;height:189" coordorigin="4224,125" coordsize="185,189" path="m4226,170l4224,183,4237,204,4253,215,4273,218,4279,218,4281,216,4343,216,4342,215,4332,204,4314,188,4313,186,4314,182,4262,182,4255,182,4243,171,4226,170xe" filled="t" fillcolor="#939598" stroked="f">
                <v:path arrowok="t"/>
                <v:fill type="solid"/>
              </v:shape>
              <v:shape style="position:absolute;left:4224;top:125;width:185;height:189" coordorigin="4224,125" coordsize="185,189" path="m4295,132l4252,132,4254,134,4273,154,4277,157,4279,158,4280,166,4275,170,4271,174,4262,182,4314,182,4315,173,4309,149,4304,141,4297,133,4295,132xe" filled="t" fillcolor="#939598" stroked="f">
                <v:path arrowok="t"/>
                <v:fill type="solid"/>
              </v:shape>
              <v:shape style="position:absolute;left:4224;top:125;width:185;height:189" coordorigin="4224,125" coordsize="185,189" path="m4257,125l4257,127,4250,129,4251,133,4252,132,4295,132,4281,127,4275,125,4257,125xe" filled="t" fillcolor="#939598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278.077606pt;margin-top:-.145361pt;width:17.4804pt;height:18.8444pt;mso-position-horizontal-relative:page;mso-position-vertical-relative:paragraph;z-index:-7379" coordorigin="5562,-3" coordsize="350,377">
            <v:group style="position:absolute;left:5604;top:40;width:265;height:292" coordorigin="5604,40" coordsize="265,292">
              <v:shape style="position:absolute;left:5604;top:40;width:265;height:292" coordorigin="5604,40" coordsize="265,292" path="m5604,40l5869,40,5869,331,5604,331,5604,40xe" filled="f" stroked="t" strokeweight="4.252pt" strokecolor="#A7A9AC">
                <v:path arrowok="t"/>
              </v:shape>
            </v:group>
            <v:group style="position:absolute;left:5604;top:40;width:265;height:292" coordorigin="5604,40" coordsize="265,292">
              <v:shape style="position:absolute;left:5604;top:40;width:265;height:292" coordorigin="5604,40" coordsize="265,292" path="m5604,40l5869,40,5869,331,5604,331,5604,40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5"/>
          <w:position w:val="-1"/>
          <w:sz w:val="28"/>
          <w:szCs w:val="28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5"/>
          <w:position w:val="-1"/>
          <w:sz w:val="28"/>
          <w:szCs w:val="28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85"/>
          <w:position w:val="0"/>
          <w:sz w:val="18"/>
          <w:szCs w:val="18"/>
        </w:rPr>
        <w:t>N/A</w:t>
      </w:r>
      <w:r>
        <w:rPr>
          <w:rFonts w:ascii="Showcard Gothic" w:hAnsi="Showcard Gothic" w:cs="Showcard Gothic" w:eastAsia="Showcard Gothic"/>
          <w:b w:val="0"/>
          <w:bCs w:val="0"/>
          <w:color w:val="000000"/>
          <w:spacing w:val="0"/>
          <w:w w:val="100"/>
          <w:position w:val="0"/>
          <w:sz w:val="18"/>
          <w:szCs w:val="18"/>
        </w:rPr>
      </w:r>
    </w:p>
    <w:p>
      <w:pPr>
        <w:spacing w:line="150" w:lineRule="exact" w:before="6"/>
        <w:rPr>
          <w:sz w:val="15"/>
          <w:szCs w:val="15"/>
        </w:rPr>
      </w:pPr>
      <w:r>
        <w:rPr/>
        <w:br w:type="column"/>
      </w:r>
      <w:r>
        <w:rPr>
          <w:sz w:val="15"/>
          <w:szCs w:val="15"/>
        </w:rPr>
      </w:r>
    </w:p>
    <w:p>
      <w:pPr>
        <w:pStyle w:val="BodyText"/>
        <w:ind w:left="738" w:right="0"/>
        <w:jc w:val="left"/>
      </w:pPr>
      <w:r>
        <w:rPr/>
        <w:pict>
          <v:shape style="position:absolute;margin-left:332.006714pt;margin-top:14.965776pt;width:72.07393pt;height:111.22521pt;mso-position-horizontal-relative:page;mso-position-vertical-relative:paragraph;z-index:-7397" type="#_x0000_t75">
            <v:imagedata r:id="rId77" o:title=""/>
          </v:shape>
        </w:pict>
      </w:r>
      <w:r>
        <w:rPr/>
        <w:pict>
          <v:group style="position:absolute;margin-left:181.229095pt;margin-top:20.913586pt;width:17.4804pt;height:18.8445pt;mso-position-horizontal-relative:page;mso-position-vertical-relative:paragraph;z-index:-7388" coordorigin="3625,418" coordsize="350,377">
            <v:group style="position:absolute;left:3667;top:461;width:265;height:292" coordorigin="3667,461" coordsize="265,292">
              <v:shape style="position:absolute;left:3667;top:461;width:265;height:292" coordorigin="3667,461" coordsize="265,292" path="m3667,461l3932,461,3932,753,3667,753,3667,461xe" filled="f" stroked="t" strokeweight="4.252pt" strokecolor="#A7A9AC">
                <v:path arrowok="t"/>
              </v:shape>
            </v:group>
            <v:group style="position:absolute;left:3667;top:461;width:265;height:292" coordorigin="3667,461" coordsize="265,292">
              <v:shape style="position:absolute;left:3667;top:461;width:265;height:292" coordorigin="3667,461" coordsize="265,292" path="m3667,461l3932,461,3932,753,3667,753,3667,461xe" filled="t" fillcolor="#FFFFFF" stroked="f">
                <v:path arrowok="t"/>
                <v:fill type="solid"/>
              </v:shape>
            </v:group>
            <v:group style="position:absolute;left:3686;top:501;width:215;height:208" coordorigin="3686,501" coordsize="215,208">
              <v:shape style="position:absolute;left:3686;top:501;width:215;height:208" coordorigin="3686,501" coordsize="215,208" path="m3735,605l3686,632,3748,690,3752,693,3755,695,3762,704,3764,707,3770,709,3772,705,3774,702,3777,699,3813,659,3779,659,3770,658,3761,649,3755,639,3748,627,3737,611,3735,605xe" filled="t" fillcolor="#939598" stroked="f">
                <v:path arrowok="t"/>
                <v:fill type="solid"/>
              </v:shape>
              <v:shape style="position:absolute;left:3686;top:501;width:215;height:208" coordorigin="3686,501" coordsize="215,208" path="m3900,501l3855,544,3816,591,3787,644,3779,659,3813,659,3823,646,3826,643,3829,641,3832,638,3845,623,3859,608,3895,577,3900,574,3900,574,3900,501xe" filled="t" fillcolor="#939598" stroked="f">
                <v:path arrowok="t"/>
                <v:fill type="solid"/>
              </v:shape>
            </v:group>
            <v:group style="position:absolute;left:3686;top:501;width:215;height:208" coordorigin="3686,501" coordsize="215,208">
              <v:shape style="position:absolute;left:3686;top:501;width:215;height:208" coordorigin="3686,501" coordsize="215,208" path="m3735,605l3686,632,3748,690,3752,693,3755,695,3758,699,3762,704,3764,707,3770,709,3772,705,3774,702,3777,699,3823,646,3826,643,3829,641,3832,638,3895,577,3900,574,3900,570,3900,501,3887,511,3870,528,3829,574,3795,626,3787,644,3779,659,3770,658,3761,649,3755,639,3748,627,3737,611,3735,605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57.424301pt;margin-top:20.913586pt;width:17.4802pt;height:18.8445pt;mso-position-horizontal-relative:page;mso-position-vertical-relative:paragraph;z-index:-7387" coordorigin="3148,418" coordsize="350,377">
            <v:group style="position:absolute;left:3191;top:461;width:265;height:292" coordorigin="3191,461" coordsize="265,292">
              <v:shape style="position:absolute;left:3191;top:461;width:265;height:292" coordorigin="3191,461" coordsize="265,292" path="m3191,461l3456,461,3456,753,3191,753,3191,461xe" filled="f" stroked="t" strokeweight="4.252pt" strokecolor="#A7A9AC">
                <v:path arrowok="t"/>
              </v:shape>
            </v:group>
            <v:group style="position:absolute;left:3191;top:461;width:265;height:292" coordorigin="3191,461" coordsize="265,292">
              <v:shape style="position:absolute;left:3191;top:461;width:265;height:292" coordorigin="3191,461" coordsize="265,292" path="m3191,461l3456,461,3456,753,3191,753,3191,461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35.162598pt;margin-top:49.886288pt;width:17.4804pt;height:18.8444pt;mso-position-horizontal-relative:page;mso-position-vertical-relative:paragraph;z-index:-7376" coordorigin="8703,998" coordsize="350,377">
            <v:group style="position:absolute;left:8746;top:1040;width:265;height:292" coordorigin="8746,1040" coordsize="265,292">
              <v:shape style="position:absolute;left:8746;top:1040;width:265;height:292" coordorigin="8746,1040" coordsize="265,292" path="m8746,1040l9010,1040,9010,1332,8746,1332,8746,1040xe" filled="f" stroked="t" strokeweight="4.252pt" strokecolor="#A7A9AC">
                <v:path arrowok="t"/>
              </v:shape>
            </v:group>
            <v:group style="position:absolute;left:8746;top:1040;width:265;height:292" coordorigin="8746,1040" coordsize="265,292">
              <v:shape style="position:absolute;left:8746;top:1040;width:265;height:292" coordorigin="8746,1040" coordsize="265,292" path="m8746,1040l9010,1040,9010,1332,8746,1332,8746,1040xe" filled="t" fillcolor="#FFFFFF" stroked="f">
                <v:path arrowok="t"/>
                <v:fill type="solid"/>
              </v:shape>
            </v:group>
            <v:group style="position:absolute;left:8764;top:1080;width:215;height:208" coordorigin="8764,1080" coordsize="215,208">
              <v:shape style="position:absolute;left:8764;top:1080;width:215;height:208" coordorigin="8764,1080" coordsize="215,208" path="m8813,1184l8764,1212,8827,1269,8831,1272,8834,1275,8841,1283,8842,1286,8849,1288,8851,1284,8853,1282,8856,1279,8891,1238,8857,1238,8848,1237,8840,1229,8833,1218,8826,1207,8815,1191,8813,1184xe" filled="t" fillcolor="#939598" stroked="f">
                <v:path arrowok="t"/>
                <v:fill type="solid"/>
              </v:shape>
              <v:shape style="position:absolute;left:8764;top:1080;width:215;height:208" coordorigin="8764,1080" coordsize="215,208" path="m8979,1080l8934,1123,8895,1171,8866,1223,8857,1238,8891,1238,8902,1226,8905,1222,8907,1221,8911,1217,8924,1202,8938,1188,8974,1157,8979,1154,8979,1153,8979,1080xe" filled="t" fillcolor="#939598" stroked="f">
                <v:path arrowok="t"/>
                <v:fill type="solid"/>
              </v:shape>
            </v:group>
            <v:group style="position:absolute;left:8764;top:1080;width:215;height:208" coordorigin="8764,1080" coordsize="215,208">
              <v:shape style="position:absolute;left:8764;top:1080;width:215;height:208" coordorigin="8764,1080" coordsize="215,208" path="m8813,1184l8764,1212,8827,1269,8831,1272,8834,1275,8837,1279,8841,1283,8842,1286,8849,1288,8851,1284,8853,1282,8856,1279,8902,1226,8905,1222,8907,1221,8911,1217,8974,1157,8979,1153,8979,1149,8979,1080,8966,1091,8949,1108,8907,1154,8873,1206,8866,1223,8857,1238,8848,1237,8840,1229,8833,1218,8826,1207,8815,1191,8813,1184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11.357788pt;margin-top:49.886288pt;width:17.4802pt;height:18.8444pt;mso-position-horizontal-relative:page;mso-position-vertical-relative:paragraph;z-index:-7375" coordorigin="8227,998" coordsize="350,377">
            <v:group style="position:absolute;left:8270;top:1040;width:265;height:292" coordorigin="8270,1040" coordsize="265,292">
              <v:shape style="position:absolute;left:8270;top:1040;width:265;height:292" coordorigin="8270,1040" coordsize="265,292" path="m8270,1040l8534,1040,8534,1332,8270,1332,8270,1040xe" filled="f" stroked="t" strokeweight="4.252pt" strokecolor="#A7A9AC">
                <v:path arrowok="t"/>
              </v:shape>
            </v:group>
            <v:group style="position:absolute;left:8270;top:1040;width:265;height:292" coordorigin="8270,1040" coordsize="265,292">
              <v:shape style="position:absolute;left:8270;top:1040;width:265;height:292" coordorigin="8270,1040" coordsize="265,292" path="m8270,1040l8534,1040,8534,1332,8270,1332,8270,1040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100"/>
        </w:rPr>
        <w:t>Dintel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50" w:lineRule="exact" w:before="7"/>
        <w:rPr>
          <w:sz w:val="15"/>
          <w:szCs w:val="15"/>
        </w:rPr>
      </w:pPr>
      <w:r>
        <w:rPr/>
        <w:br w:type="column"/>
      </w:r>
      <w:r>
        <w:rPr>
          <w:sz w:val="15"/>
          <w:szCs w:val="15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1245" w:val="left" w:leader="none"/>
        </w:tabs>
        <w:ind w:left="353" w:right="0" w:firstLine="0"/>
        <w:jc w:val="left"/>
        <w:rPr>
          <w:rFonts w:ascii="Showcard Gothic" w:hAnsi="Showcard Gothic" w:cs="Showcard Gothic" w:eastAsia="Showcard Gothic"/>
          <w:sz w:val="18"/>
          <w:szCs w:val="18"/>
        </w:rPr>
      </w:pPr>
      <w:r>
        <w:rPr/>
        <w:pict>
          <v:group style="position:absolute;margin-left:508.385193pt;margin-top:-.145361pt;width:17.4801pt;height:18.8444pt;mso-position-horizontal-relative:page;mso-position-vertical-relative:paragraph;z-index:-7378" coordorigin="10168,-3" coordsize="350,377">
            <v:group style="position:absolute;left:10210;top:40;width:265;height:292" coordorigin="10210,40" coordsize="265,292">
              <v:shape style="position:absolute;left:10210;top:40;width:265;height:292" coordorigin="10210,40" coordsize="265,292" path="m10210,40l10475,40,10475,331,10210,331,10210,40xe" filled="f" stroked="t" strokeweight="4.252pt" strokecolor="#A7A9AC">
                <v:path arrowok="t"/>
              </v:shape>
            </v:group>
            <v:group style="position:absolute;left:10210;top:40;width:265;height:292" coordorigin="10210,40" coordsize="265,292">
              <v:shape style="position:absolute;left:10210;top:40;width:265;height:292" coordorigin="10210,40" coordsize="265,292" path="m10210,40l10475,40,10475,331,10210,331,10210,40xe" filled="t" fillcolor="#FFFFFF" stroked="f">
                <v:path arrowok="t"/>
                <v:fill type="solid"/>
              </v:shape>
            </v:group>
            <v:group style="position:absolute;left:10238;top:77;width:198;height:201" coordorigin="10238,77" coordsize="198,201">
              <v:shape style="position:absolute;left:10238;top:77;width:198;height:201" coordorigin="10238,77" coordsize="198,201" path="m10273,90l10238,133,10306,188,10251,255,10278,278,10334,210,10421,210,10368,168,10387,145,10341,145,10273,90xe" filled="t" fillcolor="#939598" stroked="f">
                <v:path arrowok="t"/>
                <v:fill type="solid"/>
              </v:shape>
              <v:shape style="position:absolute;left:10238;top:77;width:198;height:201" coordorigin="10238,77" coordsize="198,201" path="m10421,210l10334,210,10401,265,10436,223,10421,210xe" filled="t" fillcolor="#939598" stroked="f">
                <v:path arrowok="t"/>
                <v:fill type="solid"/>
              </v:shape>
              <v:shape style="position:absolute;left:10238;top:77;width:198;height:201" coordorigin="10238,77" coordsize="198,201" path="m10396,77l10341,145,10387,145,10424,100,10396,77xe" filled="t" fillcolor="#939598" stroked="f">
                <v:path arrowok="t"/>
                <v:fill type="solid"/>
              </v:shape>
            </v:group>
            <v:group style="position:absolute;left:10238;top:77;width:198;height:201" coordorigin="10238,77" coordsize="198,201">
              <v:shape style="position:absolute;left:10238;top:77;width:198;height:201" coordorigin="10238,77" coordsize="198,201" path="m10401,265l10436,223,10368,168,10424,100,10396,77,10341,145,10273,90,10238,133,10306,188,10251,255,10278,278,10334,210,10401,265xe" filled="f" stroked="t" strokeweight=".5669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84.056305pt;margin-top:-.145361pt;width:17.4804pt;height:18.8444pt;mso-position-horizontal-relative:page;mso-position-vertical-relative:paragraph;z-index:-7377" coordorigin="9681,-3" coordsize="350,377">
            <v:group style="position:absolute;left:9724;top:40;width:265;height:292" coordorigin="9724,40" coordsize="265,292">
              <v:shape style="position:absolute;left:9724;top:40;width:265;height:292" coordorigin="9724,40" coordsize="265,292" path="m9724,40l9988,40,9988,331,9724,331,9724,40xe" filled="f" stroked="t" strokeweight="4.252pt" strokecolor="#A7A9AC">
                <v:path arrowok="t"/>
              </v:shape>
            </v:group>
            <v:group style="position:absolute;left:9724;top:40;width:265;height:292" coordorigin="9724,40" coordsize="265,292">
              <v:shape style="position:absolute;left:9724;top:40;width:265;height:292" coordorigin="9724,40" coordsize="265,292" path="m9724,40l9988,40,9988,331,9724,331,9724,40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59.154785pt;margin-top:-.145361pt;width:17.8112pt;height:18.8444pt;mso-position-horizontal-relative:page;mso-position-vertical-relative:paragraph;z-index:-7374" coordorigin="9183,-3" coordsize="356,377">
            <v:group style="position:absolute;left:9232;top:40;width:265;height:292" coordorigin="9232,40" coordsize="265,292">
              <v:shape style="position:absolute;left:9232;top:40;width:265;height:292" coordorigin="9232,40" coordsize="265,292" path="m9232,40l9497,40,9497,331,9232,331,9232,40xe" filled="f" stroked="t" strokeweight="4.252pt" strokecolor="#A7A9AC">
                <v:path arrowok="t"/>
              </v:shape>
            </v:group>
            <v:group style="position:absolute;left:9232;top:40;width:265;height:292" coordorigin="9232,40" coordsize="265,292">
              <v:shape style="position:absolute;left:9232;top:40;width:265;height:292" coordorigin="9232,40" coordsize="265,292" path="m9232,40l9497,40,9497,331,9232,331,9232,40xe" filled="t" fillcolor="#FFFFFF" stroked="f">
                <v:path arrowok="t"/>
                <v:fill type="solid"/>
              </v:shape>
            </v:group>
            <v:group style="position:absolute;left:9226;top:43;width:239;height:244" coordorigin="9226,43" coordsize="239,244">
              <v:shape style="position:absolute;left:9226;top:43;width:239;height:244" coordorigin="9226,43" coordsize="239,244" path="m9381,252l9302,252,9322,268,9330,279,9337,285,9348,287,9357,286,9362,274,9362,270,9369,262,9375,257,9382,255,9381,252xe" filled="t" fillcolor="#939598" stroked="f">
                <v:path arrowok="t"/>
                <v:fill type="solid"/>
              </v:shape>
              <v:shape style="position:absolute;left:9226;top:43;width:239;height:244" coordorigin="9226,43" coordsize="239,244" path="m9276,74l9271,76,9264,82,9255,95,9258,105,9261,118,9234,151,9227,157,9226,168,9228,176,9235,184,9247,189,9260,212,9260,226,9254,238,9250,244,9270,258,9274,260,9278,259,9287,253,9302,252,9381,252,9380,252,9370,241,9363,235,9336,235,9316,230,9299,219,9286,203,9278,185,9277,161,9281,142,9289,128,9303,114,9319,104,9338,100,9436,100,9437,97,9435,90,9432,86,9402,86,9391,84,9293,84,9276,74xe" filled="t" fillcolor="#939598" stroked="f">
                <v:path arrowok="t"/>
                <v:fill type="solid"/>
              </v:shape>
              <v:shape style="position:absolute;left:9226;top:43;width:239;height:244" coordorigin="9226,43" coordsize="239,244" path="m9364,234l9357,235,9336,235,9363,235,9364,234xe" filled="t" fillcolor="#939598" stroked="f">
                <v:path arrowok="t"/>
                <v:fill type="solid"/>
              </v:shape>
              <v:shape style="position:absolute;left:9226;top:43;width:239;height:244" coordorigin="9226,43" coordsize="239,244" path="m9436,100l9338,100,9356,100,9374,105,9414,150,9414,177,9414,183,9410,189,9411,191,9424,204,9429,209,9430,210,9455,185,9458,183,9464,177,9465,163,9460,153,9446,153,9429,129,9426,116,9436,100xe" filled="t" fillcolor="#939598" stroked="f">
                <v:path arrowok="t"/>
                <v:fill type="solid"/>
              </v:shape>
              <v:shape style="position:absolute;left:9226;top:43;width:239;height:244" coordorigin="9226,43" coordsize="239,244" path="m9458,147l9446,153,9460,153,9458,147xe" filled="t" fillcolor="#939598" stroked="f">
                <v:path arrowok="t"/>
                <v:fill type="solid"/>
              </v:shape>
              <v:shape style="position:absolute;left:9226;top:43;width:239;height:244" coordorigin="9226,43" coordsize="239,244" path="m9419,73l9406,80,9402,86,9432,86,9425,81,9419,73xe" filled="t" fillcolor="#939598" stroked="f">
                <v:path arrowok="t"/>
                <v:fill type="solid"/>
              </v:shape>
              <v:shape style="position:absolute;left:9226;top:43;width:239;height:244" coordorigin="9226,43" coordsize="239,244" path="m9362,64l9329,64,9325,69,9311,79,9293,84,9391,84,9380,81,9366,73,9362,64xe" filled="t" fillcolor="#939598" stroked="f">
                <v:path arrowok="t"/>
                <v:fill type="solid"/>
              </v:shape>
              <v:shape style="position:absolute;left:9226;top:43;width:239;height:244" coordorigin="9226,43" coordsize="239,244" path="m9335,43l9327,65,9329,64,9362,64,9361,61,9361,58,9356,50,9335,43xe" filled="t" fillcolor="#939598" stroked="f">
                <v:path arrowok="t"/>
                <v:fill type="solid"/>
              </v:shape>
            </v:group>
            <v:group style="position:absolute;left:9303;top:125;width:185;height:189" coordorigin="9303,125" coordsize="185,189">
              <v:shape style="position:absolute;left:9303;top:125;width:185;height:189" coordorigin="9303,125" coordsize="185,189" path="m9422,216l9360,216,9370,226,9377,233,9413,269,9426,282,9435,292,9442,299,9459,315,9476,311,9483,301,9463,301,9454,291,9462,280,9468,278,9484,278,9479,273,9450,244,9436,230,9428,222,9422,216xe" filled="t" fillcolor="#939598" stroked="f">
                <v:path arrowok="t"/>
                <v:fill type="solid"/>
              </v:shape>
              <v:shape style="position:absolute;left:9303;top:125;width:185;height:189" coordorigin="9303,125" coordsize="185,189" path="m9484,278l9468,278,9473,282,9477,292,9473,298,9463,301,9483,301,9488,293,9488,282,9484,278xe" filled="t" fillcolor="#939598" stroked="f">
                <v:path arrowok="t"/>
                <v:fill type="solid"/>
              </v:shape>
              <v:shape style="position:absolute;left:9303;top:125;width:185;height:189" coordorigin="9303,125" coordsize="185,189" path="m9304,170l9303,183,9316,204,9332,215,9351,218,9357,218,9360,216,9422,216,9421,215,9410,204,9392,188,9392,186,9392,182,9340,182,9333,182,9321,171,9304,170xe" filled="t" fillcolor="#939598" stroked="f">
                <v:path arrowok="t"/>
                <v:fill type="solid"/>
              </v:shape>
              <v:shape style="position:absolute;left:9303;top:125;width:185;height:189" coordorigin="9303,125" coordsize="185,189" path="m9374,132l9330,132,9333,134,9352,154,9355,157,9358,158,9359,166,9353,170,9349,174,9340,182,9392,182,9394,173,9388,149,9383,141,9376,133,9374,132xe" filled="t" fillcolor="#939598" stroked="f">
                <v:path arrowok="t"/>
                <v:fill type="solid"/>
              </v:shape>
              <v:shape style="position:absolute;left:9303;top:125;width:185;height:189" coordorigin="9303,125" coordsize="185,189" path="m9336,125l9336,127,9328,129,9330,133,9330,132,9374,132,9360,127,9353,125,9336,125xe" filled="t" fillcolor="#939598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532.011108pt;margin-top:-.145361pt;width:17.4804pt;height:18.8444pt;mso-position-horizontal-relative:page;mso-position-vertical-relative:paragraph;z-index:-7373" coordorigin="10640,-3" coordsize="350,377">
            <v:group style="position:absolute;left:10683;top:40;width:265;height:292" coordorigin="10683,40" coordsize="265,292">
              <v:shape style="position:absolute;left:10683;top:40;width:265;height:292" coordorigin="10683,40" coordsize="265,292" path="m10683,40l10947,40,10947,331,10683,331,10683,40xe" filled="f" stroked="t" strokeweight="4.252pt" strokecolor="#A7A9AC">
                <v:path arrowok="t"/>
              </v:shape>
            </v:group>
            <v:group style="position:absolute;left:10683;top:40;width:265;height:292" coordorigin="10683,40" coordsize="265,292">
              <v:shape style="position:absolute;left:10683;top:40;width:265;height:292" coordorigin="10683,40" coordsize="265,292" path="m10683,40l10947,40,10947,331,10683,331,10683,40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5"/>
          <w:position w:val="-1"/>
          <w:sz w:val="28"/>
          <w:szCs w:val="28"/>
        </w:rPr>
        <w:t>!</w:t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5"/>
          <w:position w:val="-1"/>
          <w:sz w:val="28"/>
          <w:szCs w:val="28"/>
        </w:rPr>
        <w:tab/>
      </w:r>
      <w:r>
        <w:rPr>
          <w:rFonts w:ascii="Showcard Gothic" w:hAnsi="Showcard Gothic" w:cs="Showcard Gothic" w:eastAsia="Showcard Gothic"/>
          <w:b w:val="0"/>
          <w:bCs w:val="0"/>
          <w:color w:val="939598"/>
          <w:spacing w:val="0"/>
          <w:w w:val="95"/>
          <w:position w:val="0"/>
          <w:sz w:val="18"/>
          <w:szCs w:val="18"/>
        </w:rPr>
        <w:t>N/A</w:t>
      </w:r>
      <w:r>
        <w:rPr>
          <w:rFonts w:ascii="Showcard Gothic" w:hAnsi="Showcard Gothic" w:cs="Showcard Gothic" w:eastAsia="Showcard Gothic"/>
          <w:b w:val="0"/>
          <w:bCs w:val="0"/>
          <w:color w:val="000000"/>
          <w:spacing w:val="0"/>
          <w:w w:val="100"/>
          <w:position w:val="0"/>
          <w:sz w:val="18"/>
          <w:szCs w:val="18"/>
        </w:rPr>
      </w:r>
    </w:p>
    <w:p>
      <w:pPr>
        <w:spacing w:after="0"/>
        <w:jc w:val="left"/>
        <w:rPr>
          <w:rFonts w:ascii="Showcard Gothic" w:hAnsi="Showcard Gothic" w:cs="Showcard Gothic" w:eastAsia="Showcard Gothic"/>
          <w:sz w:val="18"/>
          <w:szCs w:val="18"/>
        </w:rPr>
        <w:sectPr>
          <w:type w:val="continuous"/>
          <w:pgSz w:w="12240" w:h="15840"/>
          <w:pgMar w:top="1020" w:bottom="280" w:left="720" w:right="680"/>
          <w:cols w:num="4" w:equalWidth="0">
            <w:col w:w="1868" w:space="1777"/>
            <w:col w:w="1504" w:space="418"/>
            <w:col w:w="1795" w:space="1361"/>
            <w:col w:w="2117"/>
          </w:cols>
        </w:sectPr>
      </w:pPr>
    </w:p>
    <w:p>
      <w:pPr>
        <w:spacing w:line="200" w:lineRule="exact"/>
        <w:rPr>
          <w:sz w:val="20"/>
          <w:szCs w:val="20"/>
        </w:rPr>
      </w:pPr>
      <w:r>
        <w:rPr/>
        <w:pict>
          <v:group style="position:absolute;margin-left:103.368752pt;margin-top:36.162811pt;width:67.5204pt;height:22.821375pt;mso-position-horizontal-relative:page;mso-position-vertical-relative:page;z-index:-7372" coordorigin="2067,723" coordsize="1350,456">
            <v:group style="position:absolute;left:2073;top:731;width:677;height:439" coordorigin="2073,731" coordsize="677,439">
              <v:shape style="position:absolute;left:2073;top:731;width:677;height:439" coordorigin="2073,731" coordsize="677,439" path="m2221,734l2073,735,2073,1161,2074,1161,2076,1169,2238,1169,2240,1110,2240,1016,2240,977,2239,927,2246,914,2481,914,2386,842,2378,833,2367,828,2358,821,2357,820,2350,813,2346,809,2327,797,2314,788,2258,748,2258,748,2257,748,2256,747,2256,747,2254,745,2241,734,2221,73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749,1114l2508,1114,2519,1121,2548,1147,2564,1159,2583,1168,2747,1168,2748,1159,2748,1148,2749,1133,2749,111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481,914l2246,914,2255,922,2262,927,2279,939,2280,939,2314,966,2332,980,2349,994,2379,1016,2396,1031,2434,1055,2443,1062,2451,1074,2463,1080,2502,1110,2514,1120,2508,1114,2749,1114,2749,1097,2749,1080,2750,1055,2750,986,2572,986,2570,981,2566,979,2564,977,2549,966,2481,91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576,731l2576,784,2576,939,2576,952,2576,968,2575,977,2572,986,2750,986,2749,914,2749,809,2749,784,2749,752,2747,737,2740,733,2719,733,2576,733,2576,731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739,733l2719,733,2740,733,2739,733xe" filled="t" fillcolor="#231F20" stroked="f">
                <v:path arrowok="t"/>
                <v:fill type="solid"/>
              </v:shape>
            </v:group>
            <v:group style="position:absolute;left:2823;top:729;width:589;height:445" coordorigin="2823,729" coordsize="589,445">
              <v:shape style="position:absolute;left:2823;top:729;width:589;height:445" coordorigin="2823,729" coordsize="589,445" path="m2898,729l2825,732,2823,1168,2834,1171,2853,1173,2876,1174,2902,1174,2964,1173,3359,1173,3412,1152,3411,1131,3411,1123,3411,1116,3412,1108,3411,1091,3400,1087,3252,1087,3071,1087,3008,1085,2999,1044,3000,1018,3001,999,3013,994,3035,992,3062,991,3399,991,3407,990,3410,981,3410,979,3410,972,3411,953,3410,929,3407,916,3402,908,3187,908,3049,908,3001,870,3000,844,3001,823,3081,818,3375,817,3383,817,3412,775,3411,751,3408,734,3400,732,3382,730,3381,730,3266,730,2965,730,2898,729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59,1173l2964,1173,3176,1174,3346,1173,3359,1173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98,1086l3252,1087,3400,1087,3398,1086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99,991l3062,991,3085,992,3287,992,3356,993,3378,993,3395,992,3399,991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81,907l3187,908,3402,908,3401,907,3381,907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75,817l3160,817,3299,818,3346,818,3366,818,3375,817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30,729l3266,730,3381,730,3357,729,3330,729xe" filled="t" fillcolor="#231F20" stroked="f">
                <v:path arrowok="t"/>
                <v:fill type="solid"/>
              </v:shape>
            </v:group>
            <v:group style="position:absolute;left:2830;top:734;width:578;height:434" coordorigin="2830,734" coordsize="578,434">
              <v:shape style="position:absolute;left:2830;top:734;width:578;height:434" coordorigin="2830,734" coordsize="578,434" path="m3176,734l2921,735,2853,736,2830,803,2830,897,2830,937,2830,1000,2831,1047,2831,1102,2830,1128,2830,1148,2832,1160,2838,1166,2851,1168,3067,1168,3334,1168,3400,1166,3406,1125,3407,1102,3402,1092,3393,1091,3157,1091,3061,1091,3000,1088,2994,1082,2996,1076,2996,1066,2996,1000,3062,991,3139,989,3395,988,3399,988,3406,987,3407,979,3407,960,3407,940,3407,919,3407,916,3401,915,3397,915,3089,915,3028,915,2995,850,2995,827,3083,809,3393,809,3405,808,3407,808,3406,775,3406,764,3406,750,3406,739,3397,735,3365,735,3176,734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84,1090l3157,1091,3393,1091,3384,1090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407,986l3406,987,3406,988,3407,986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21,913l3089,915,3397,915,3392,915,3378,914,3362,914,3321,913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407,808l3405,808,3407,813,3407,808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93,809l3083,809,3295,810,3375,809,3388,809,3393,809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96,735l3365,735,3397,735,3396,735xe" filled="t" fillcolor="#231F20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6.852402pt;margin-top:31.784599pt;width:39.2038pt;height:26.420314pt;mso-position-horizontal-relative:page;mso-position-vertical-relative:page;z-index:-7371" coordorigin="937,636" coordsize="784,528">
            <v:shape style="position:absolute;left:937;top:636;width:784;height:528" coordorigin="937,636" coordsize="784,528" path="m1450,1069l1020,1069,1215,1071,1221,1088,1230,1094,1240,1099,1254,1111,1272,1125,1292,1138,1308,1148,1323,1157,1333,1164,1344,1164,1360,1151,1414,1097,1420,1092,1425,1090,1432,1081,1435,1074,1438,1069,1450,1069xe" filled="t" fillcolor="#231F20" stroked="f">
              <v:path arrowok="t"/>
              <v:fill type="solid"/>
            </v:shape>
            <v:shape style="position:absolute;left:937;top:636;width:784;height:528" coordorigin="937,636" coordsize="784,528" path="m942,1062l937,1066,950,1068,973,1069,999,1069,1020,1069,1450,1069,1719,1068,1719,1065,942,1065,942,1062xe" filled="t" fillcolor="#231F20" stroked="f">
              <v:path arrowok="t"/>
              <v:fill type="solid"/>
            </v:shape>
            <v:shape style="position:absolute;left:937;top:636;width:784;height:528" coordorigin="937,636" coordsize="784,528" path="m1719,1068l1498,1068,1639,1069,1699,1069,1719,1069,1719,1068xe" filled="t" fillcolor="#231F20" stroked="f">
              <v:path arrowok="t"/>
              <v:fill type="solid"/>
            </v:shape>
            <v:shape style="position:absolute;left:937;top:636;width:784;height:528" coordorigin="937,636" coordsize="784,528" path="m1085,1025l1062,1026,1044,1028,1032,1032,1027,1032,1021,1034,1002,1041,996,1043,992,1043,951,1056,950,1057,949,1058,942,1065,1719,1065,1721,1058,1707,1051,1685,1045,1663,1039,1652,1034,1645,1034,1637,1032,1631,1029,1627,1026,1620,1025,1546,1025,1538,1025,1132,1025,1085,1025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46,1031l1645,1034,1652,1034,1646,1031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13,1025l1570,1025,1546,1025,1620,1025,1613,1025xe" filled="t" fillcolor="#231F20" stroked="f">
              <v:path arrowok="t"/>
              <v:fill type="solid"/>
            </v:shape>
            <v:shape style="position:absolute;left:937;top:636;width:784;height:528" coordorigin="937,636" coordsize="784,528" path="m1256,708l1247,713,1239,721,1212,743,1198,757,1176,785,1168,794,1155,806,1139,823,1123,843,1111,855,1098,870,1084,891,1074,905,1069,916,1071,928,1080,942,1105,973,1118,988,1133,1005,1145,1016,1149,1017,1148,1019,1148,1025,1132,1025,1538,1025,1524,1025,1508,1022,1505,1019,1507,1017,1510,1015,1597,953,1602,951,1603,951,1609,944,1610,943,1618,937,1620,936,1623,934,1638,922,1637,916,1624,907,1614,899,1605,899,1595,890,1570,874,1573,874,1568,869,1549,853,1521,830,1508,820,1496,808,1481,794,1462,773,1460,771,1457,767,1444,751,1434,741,1424,730,1410,711,1410,710,1255,710,1256,708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03,951l1602,951,1602,951,1603,951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10,896l1605,899,1614,899,1610,896xe" filled="t" fillcolor="#231F20" stroked="f">
              <v:path arrowok="t"/>
              <v:fill type="solid"/>
            </v:shape>
            <v:shape style="position:absolute;left:937;top:636;width:784;height:528" coordorigin="937,636" coordsize="784,528" path="m1573,874l1570,874,1574,874,1573,874xe" filled="t" fillcolor="#231F20" stroked="f">
              <v:path arrowok="t"/>
              <v:fill type="solid"/>
            </v:shape>
            <v:shape style="position:absolute;left:937;top:636;width:784;height:528" coordorigin="937,636" coordsize="784,528" path="m1366,646l1336,646,1332,648,1318,658,1304,668,1294,676,1277,688,1264,699,1255,710,1410,710,1407,706,1404,704,1398,695,1399,694,1395,689,1366,646xe" filled="t" fillcolor="#231F20" stroked="f">
              <v:path arrowok="t"/>
              <v:fill type="solid"/>
            </v:shape>
            <v:shape style="position:absolute;left:937;top:636;width:784;height:528" coordorigin="937,636" coordsize="784,528" path="m1347,636l1346,638,1335,646,1336,646,1366,646,1360,636,1347,636xe" filled="t" fillcolor="#231F20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91.013878pt;margin-top:36.7248pt;width:8.620281pt;height:21.741173pt;mso-position-horizontal-relative:page;mso-position-vertical-relative:page;z-index:-7370" coordorigin="1820,734" coordsize="172,435">
            <v:shape style="position:absolute;left:1820;top:734;width:172;height:435" coordorigin="1820,734" coordsize="172,435" path="m1822,734l1821,754,1820,774,1820,815,1821,855,1821,1167,1837,1168,1856,1169,1875,1169,1896,1169,1989,1168,1990,1159,1991,1143,1992,1124,1992,1101,1992,1000,1991,962,1992,920,1992,855,1993,838,1993,798,1992,779,1992,760,1991,741,1822,734xe" filled="t" fillcolor="#231F20" stroked="f">
              <v:path arrowok="t"/>
              <v:fill type="solid"/>
            </v:shape>
            <w10:wrap type="none"/>
          </v:group>
        </w:pict>
      </w: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3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BodyText"/>
        <w:tabs>
          <w:tab w:pos="4710" w:val="left" w:leader="none"/>
          <w:tab w:pos="10670" w:val="left" w:leader="none"/>
        </w:tabs>
        <w:spacing w:before="78"/>
        <w:ind w:left="134" w:right="0"/>
        <w:jc w:val="left"/>
      </w:pPr>
      <w:r>
        <w:rPr>
          <w:b w:val="0"/>
          <w:bCs w:val="0"/>
          <w:color w:val="FFFFFF"/>
        </w:rPr>
      </w:r>
      <w:r>
        <w:rPr>
          <w:b w:val="0"/>
          <w:bCs w:val="0"/>
          <w:color w:val="FFFFFF"/>
          <w:highlight w:val="lightGray"/>
        </w:rPr>
        <w:t> </w:t>
      </w:r>
      <w:r>
        <w:rPr>
          <w:b w:val="0"/>
          <w:bCs w:val="0"/>
          <w:color w:val="FFFFFF"/>
          <w:highlight w:val="lightGray"/>
        </w:rPr>
        <w:tab/>
      </w:r>
      <w:r>
        <w:rPr>
          <w:b w:val="0"/>
          <w:bCs w:val="0"/>
          <w:color w:val="FFFFFF"/>
          <w:spacing w:val="0"/>
          <w:w w:val="100"/>
          <w:highlight w:val="lightGray"/>
        </w:rPr>
        <w:t>Obse</w:t>
      </w:r>
      <w:r>
        <w:rPr>
          <w:b w:val="0"/>
          <w:bCs w:val="0"/>
          <w:color w:val="FFFFFF"/>
          <w:spacing w:val="9"/>
          <w:w w:val="100"/>
          <w:highlight w:val="lightGray"/>
        </w:rPr>
        <w:t>r</w:t>
      </w:r>
      <w:r>
        <w:rPr>
          <w:b w:val="0"/>
          <w:bCs w:val="0"/>
          <w:color w:val="FFFFFF"/>
          <w:spacing w:val="-5"/>
          <w:w w:val="100"/>
          <w:highlight w:val="lightGray"/>
        </w:rPr>
        <w:t>v</w:t>
      </w:r>
      <w:r>
        <w:rPr>
          <w:b w:val="0"/>
          <w:bCs w:val="0"/>
          <w:color w:val="FFFFFF"/>
          <w:spacing w:val="0"/>
          <w:w w:val="100"/>
          <w:highlight w:val="lightGray"/>
        </w:rPr>
        <w:t>aciones</w:t>
      </w:r>
      <w:r>
        <w:rPr>
          <w:b w:val="0"/>
          <w:bCs w:val="0"/>
          <w:color w:val="FFFFFF"/>
          <w:spacing w:val="0"/>
          <w:w w:val="100"/>
          <w:highlight w:val="lightGray"/>
        </w:rPr>
        <w:t> </w:t>
      </w:r>
      <w:r>
        <w:rPr>
          <w:b w:val="0"/>
          <w:bCs w:val="0"/>
          <w:color w:val="FFFFFF"/>
          <w:spacing w:val="0"/>
          <w:w w:val="100"/>
          <w:highlight w:val="lightGray"/>
        </w:rPr>
        <w:tab/>
      </w:r>
      <w:r>
        <w:rPr>
          <w:b w:val="0"/>
          <w:bCs w:val="0"/>
          <w:color w:val="FFFFFF"/>
          <w:spacing w:val="0"/>
          <w:w w:val="100"/>
        </w:rPr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spacing w:line="192" w:lineRule="auto" w:before="62"/>
        <w:ind w:left="158" w:right="0" w:firstLine="0"/>
        <w:jc w:val="left"/>
      </w:pPr>
      <w:r>
        <w:rPr/>
        <w:pict>
          <v:group style="position:absolute;margin-left:43.858501pt;margin-top:41.483791pt;width:526.1014pt;height:.1pt;mso-position-horizontal-relative:page;mso-position-vertical-relative:paragraph;z-index:-7400" coordorigin="877,830" coordsize="10522,2">
            <v:shape style="position:absolute;left:877;top:830;width:10522;height:2" coordorigin="877,830" coordsize="10522,0" path="m877,830l11399,830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/>
        <w:pict>
          <v:group style="position:absolute;margin-left:43.858501pt;margin-top:59.31369pt;width:526.1014pt;height:.1pt;mso-position-horizontal-relative:page;mso-position-vertical-relative:paragraph;z-index:-7399" coordorigin="877,1186" coordsize="10522,2">
            <v:shape style="position:absolute;left:877;top:1186;width:10522;height:2" coordorigin="877,1186" coordsize="10522,0" path="m877,1186l11399,1186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/>
        <w:pict>
          <v:group style="position:absolute;margin-left:43.858501pt;margin-top:76.979492pt;width:526.1014pt;height:.1pt;mso-position-horizontal-relative:page;mso-position-vertical-relative:paragraph;z-index:-7398" coordorigin="877,1540" coordsize="10522,2">
            <v:shape style="position:absolute;left:877;top:1540;width:10522;height:2" coordorigin="877,1540" coordsize="10522,0" path="m877,1540l11399,1540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b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l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-8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,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l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l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y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f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l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q</w:t>
      </w:r>
      <w:r>
        <w:rPr>
          <w:b w:val="0"/>
          <w:bCs w:val="0"/>
          <w:color w:val="231F20"/>
          <w:spacing w:val="-3"/>
          <w:w w:val="100"/>
        </w:rPr>
        <w:t>u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q</w:t>
      </w:r>
      <w:r>
        <w:rPr>
          <w:b w:val="0"/>
          <w:bCs w:val="0"/>
          <w:color w:val="231F20"/>
          <w:spacing w:val="-3"/>
          <w:w w:val="100"/>
        </w:rPr>
        <w:t>u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u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u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ó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0"/>
          <w:w w:val="100"/>
        </w:rPr>
        <w:t>.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u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b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l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j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-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p</w:t>
      </w:r>
      <w:r>
        <w:rPr>
          <w:b w:val="0"/>
          <w:bCs w:val="0"/>
          <w:color w:val="231F20"/>
          <w:spacing w:val="-3"/>
          <w:w w:val="100"/>
        </w:rPr>
        <w:t>l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l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u</w:t>
      </w:r>
      <w:r>
        <w:rPr>
          <w:b w:val="0"/>
          <w:bCs w:val="0"/>
          <w:color w:val="231F20"/>
          <w:spacing w:val="-3"/>
          <w:w w:val="100"/>
        </w:rPr>
        <w:t>p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6"/>
          <w:w w:val="100"/>
        </w:rPr>
        <w:t>r</w:t>
      </w:r>
      <w:r>
        <w:rPr>
          <w:b w:val="0"/>
          <w:bCs w:val="0"/>
          <w:color w:val="231F20"/>
          <w:spacing w:val="-3"/>
          <w:w w:val="100"/>
        </w:rPr>
        <w:t>v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ó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0"/>
          <w:w w:val="100"/>
        </w:rPr>
        <w:t>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after="0" w:line="192" w:lineRule="auto"/>
        <w:jc w:val="left"/>
        <w:sectPr>
          <w:type w:val="continuous"/>
          <w:pgSz w:w="12240" w:h="15840"/>
          <w:pgMar w:top="1020" w:bottom="280" w:left="720" w:right="680"/>
        </w:sectPr>
      </w:pPr>
    </w:p>
    <w:p>
      <w:pPr>
        <w:spacing w:line="200" w:lineRule="exact" w:before="1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9"/>
        <w:numPr>
          <w:ilvl w:val="0"/>
          <w:numId w:val="2"/>
        </w:numPr>
        <w:tabs>
          <w:tab w:pos="4373" w:val="left" w:leader="none"/>
        </w:tabs>
        <w:spacing w:before="23"/>
        <w:ind w:left="4373" w:right="0" w:hanging="4142"/>
        <w:jc w:val="left"/>
        <w:rPr>
          <w:rFonts w:ascii="Book Antiqua" w:hAnsi="Book Antiqua" w:cs="Book Antiqua" w:eastAsia="Book Antiqua"/>
          <w:b w:val="0"/>
          <w:bCs w:val="0"/>
        </w:rPr>
      </w:pPr>
      <w:r>
        <w:rPr/>
        <w:pict>
          <v:group style="position:absolute;margin-left:42.661152pt;margin-top:4.289594pt;width:526.5056pt;height:28.3606pt;mso-position-horizontal-relative:page;mso-position-vertical-relative:paragraph;z-index:-7363" coordorigin="853,86" coordsize="10530,567">
            <v:group style="position:absolute;left:1630;top:93;width:9748;height:552" coordorigin="1630,93" coordsize="9748,552">
              <v:shape style="position:absolute;left:1630;top:93;width:9748;height:552" coordorigin="1630,93" coordsize="9748,552" path="m1630,645l11378,645,11378,93,1630,93,1630,645xe" filled="t" fillcolor="#939598" stroked="f">
                <v:path arrowok="t"/>
                <v:fill type="solid"/>
              </v:shape>
            </v:group>
            <v:group style="position:absolute;left:859;top:91;width:771;height:556" coordorigin="859,91" coordsize="771,556">
              <v:shape style="position:absolute;left:859;top:91;width:771;height:556" coordorigin="859,91" coordsize="771,556" path="m859,647l1630,647,1630,91,859,91,859,647xe" filled="t" fillcolor="#58595B" stroked="f">
                <v:path arrowok="t"/>
                <v:fill type="solid"/>
              </v:shape>
            </v:group>
            <v:group style="position:absolute;left:859;top:91;width:771;height:556" coordorigin="859,91" coordsize="771,556">
              <v:shape style="position:absolute;left:859;top:91;width:771;height:556" coordorigin="859,91" coordsize="771,556" path="m859,647l1630,647,1630,91,859,91,859,647xe" filled="f" stroked="t" strokeweight=".5669pt" strokecolor="#808285">
                <v:path arrowok="t"/>
              </v:shape>
            </v:group>
            <w10:wrap type="none"/>
          </v:group>
        </w:pict>
      </w:r>
      <w:bookmarkStart w:name="Página 11" w:id="15"/>
      <w:bookmarkEnd w:id="15"/>
      <w:r>
        <w:rPr/>
      </w:r>
      <w:bookmarkStart w:name="Página 11" w:id="16"/>
      <w:bookmarkEnd w:id="16"/>
      <w:r>
        <w:rPr>
          <w:rFonts w:ascii="Book Antiqua" w:hAnsi="Book Antiqua" w:cs="Book Antiqua" w:eastAsia="Book Antiqua"/>
          <w:color w:val="FFFFFF"/>
          <w:spacing w:val="0"/>
          <w:w w:val="105"/>
          <w:position w:val="0"/>
        </w:rPr>
        <w:t>Seguridad</w:t>
      </w:r>
      <w:r>
        <w:rPr>
          <w:rFonts w:ascii="Book Antiqua" w:hAnsi="Book Antiqua" w:cs="Book Antiqua" w:eastAsia="Book Antiqua"/>
          <w:color w:val="FFFFFF"/>
          <w:spacing w:val="-27"/>
          <w:w w:val="105"/>
          <w:position w:val="0"/>
        </w:rPr>
        <w:t> </w:t>
      </w:r>
      <w:r>
        <w:rPr>
          <w:rFonts w:ascii="Book Antiqua" w:hAnsi="Book Antiqua" w:cs="Book Antiqua" w:eastAsia="Book Antiqua"/>
          <w:color w:val="FFFFFF"/>
          <w:spacing w:val="0"/>
          <w:w w:val="105"/>
          <w:position w:val="0"/>
        </w:rPr>
        <w:t>del</w:t>
      </w:r>
      <w:r>
        <w:rPr>
          <w:rFonts w:ascii="Book Antiqua" w:hAnsi="Book Antiqua" w:cs="Book Antiqua" w:eastAsia="Book Antiqua"/>
          <w:color w:val="FFFFFF"/>
          <w:spacing w:val="-27"/>
          <w:w w:val="105"/>
          <w:position w:val="0"/>
        </w:rPr>
        <w:t> </w:t>
      </w:r>
      <w:r>
        <w:rPr>
          <w:rFonts w:ascii="Book Antiqua" w:hAnsi="Book Antiqua" w:cs="Book Antiqua" w:eastAsia="Book Antiqua"/>
          <w:color w:val="FFFFFF"/>
          <w:spacing w:val="0"/>
          <w:w w:val="105"/>
          <w:position w:val="0"/>
        </w:rPr>
        <w:t>módulo</w:t>
      </w:r>
      <w:r>
        <w:rPr>
          <w:rFonts w:ascii="Book Antiqua" w:hAnsi="Book Antiqua" w:cs="Book Antiqua" w:eastAsia="Book Antiqua"/>
          <w:b w:val="0"/>
          <w:bCs w:val="0"/>
          <w:color w:val="000000"/>
          <w:spacing w:val="0"/>
          <w:w w:val="100"/>
          <w:position w:val="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2"/>
        <w:rPr>
          <w:sz w:val="22"/>
          <w:szCs w:val="22"/>
        </w:rPr>
      </w:pPr>
      <w:r>
        <w:rPr>
          <w:sz w:val="22"/>
          <w:szCs w:val="22"/>
        </w:rPr>
      </w:r>
    </w:p>
    <w:p>
      <w:pPr>
        <w:spacing w:after="0" w:line="220" w:lineRule="exact"/>
        <w:rPr>
          <w:sz w:val="22"/>
          <w:szCs w:val="22"/>
        </w:rPr>
        <w:sectPr>
          <w:headerReference w:type="default" r:id="rId78"/>
          <w:pgSz w:w="12240" w:h="15840"/>
          <w:pgMar w:header="682" w:footer="1234" w:top="1420" w:bottom="1420" w:left="720" w:right="700"/>
        </w:sectPr>
      </w:pPr>
    </w:p>
    <w:p>
      <w:pPr>
        <w:pStyle w:val="BodyText"/>
        <w:numPr>
          <w:ilvl w:val="0"/>
          <w:numId w:val="3"/>
        </w:numPr>
        <w:tabs>
          <w:tab w:pos="430" w:val="left" w:leader="none"/>
        </w:tabs>
        <w:spacing w:before="78"/>
        <w:ind w:left="444" w:right="0" w:hanging="265"/>
        <w:jc w:val="left"/>
      </w:pPr>
      <w:r>
        <w:rPr>
          <w:b w:val="0"/>
          <w:bCs w:val="0"/>
          <w:color w:val="231F20"/>
          <w:spacing w:val="0"/>
          <w:w w:val="100"/>
        </w:rPr>
        <w:t>¿El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módulo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cuenta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con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se</w:t>
      </w:r>
      <w:r>
        <w:rPr>
          <w:b w:val="0"/>
          <w:bCs w:val="0"/>
          <w:color w:val="231F20"/>
          <w:spacing w:val="9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vicio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vigilancia?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70" w:lineRule="exact" w:before="5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3"/>
        </w:numPr>
        <w:tabs>
          <w:tab w:pos="430" w:val="left" w:leader="none"/>
        </w:tabs>
        <w:ind w:left="430" w:right="0" w:hanging="252"/>
        <w:jc w:val="left"/>
      </w:pPr>
      <w:r>
        <w:rPr/>
        <w:pict>
          <v:group style="position:absolute;margin-left:41.679798pt;margin-top:32.005001pt;width:527.8008pt;height:37.9698pt;mso-position-horizontal-relative:page;mso-position-vertical-relative:paragraph;z-index:-7365" coordorigin="834,640" coordsize="10556,759">
            <v:group style="position:absolute;left:844;top:650;width:10536;height:739" coordorigin="844,650" coordsize="10536,739">
              <v:shape style="position:absolute;left:844;top:650;width:10536;height:739" coordorigin="844,650" coordsize="10536,739" path="m844,650l11380,650,11380,1389,844,1389,844,650xe" filled="t" fillcolor="#D1D3D4" stroked="f">
                <v:path arrowok="t"/>
                <v:fill type="solid"/>
              </v:shape>
            </v:group>
            <v:group style="position:absolute;left:8140;top:792;width:361;height:398" coordorigin="8140,792" coordsize="361,398">
              <v:shape style="position:absolute;left:8140;top:792;width:361;height:398" coordorigin="8140,792" coordsize="361,398" path="m8140,792l8501,792,8501,1190,8140,1190,8140,792xe" filled="f" stroked="t" strokeweight="5.6693pt" strokecolor="#A7A9AC">
                <v:path arrowok="t"/>
              </v:shape>
            </v:group>
            <v:group style="position:absolute;left:8140;top:792;width:361;height:398" coordorigin="8140,792" coordsize="361,398">
              <v:shape style="position:absolute;left:8140;top:792;width:361;height:398" coordorigin="8140,792" coordsize="361,398" path="m8140,792l8501,792,8501,1190,8140,1190,8140,792xe" filled="t" fillcolor="#FFFFFF" stroked="f">
                <v:path arrowok="t"/>
                <v:fill type="solid"/>
              </v:shape>
            </v:group>
            <v:group style="position:absolute;left:8131;top:806;width:326;height:321" coordorigin="8131,806" coordsize="326,321">
              <v:shape style="position:absolute;left:8131;top:806;width:326;height:321" coordorigin="8131,806" coordsize="326,321" path="m8341,1081l8223,1081,8241,1084,8261,1100,8270,1113,8276,1122,8300,1126,8313,1119,8317,1111,8317,1106,8326,1095,8335,1088,8344,1085,8342,1081,8341,1081xe" filled="t" fillcolor="#D1D3D4" stroked="f">
                <v:path arrowok="t"/>
                <v:fill type="solid"/>
              </v:shape>
              <v:shape style="position:absolute;left:8131;top:806;width:326;height:321" coordorigin="8131,806" coordsize="326,321" path="m8198,842l8184,848,8172,863,8172,870,8172,874,8176,883,8180,897,8143,943,8132,951,8131,967,8133,978,8140,987,8151,992,8163,998,8175,1015,8180,1026,8182,1038,8177,1049,8171,1063,8176,1077,8191,1090,8196,1093,8203,1090,8211,1085,8223,1081,8341,1081,8327,1067,8318,1060,8289,1060,8268,1056,8208,1006,8200,963,8203,943,8240,894,8292,874,8417,874,8420,870,8417,860,8412,856,8371,856,8353,851,8218,851,8198,842xe" filled="t" fillcolor="#D1D3D4" stroked="f">
                <v:path arrowok="t"/>
                <v:fill type="solid"/>
              </v:shape>
              <v:shape style="position:absolute;left:8131;top:806;width:326;height:321" coordorigin="8131,806" coordsize="326,321" path="m8320,1057l8311,1058,8289,1060,8318,1060,8318,1059,8320,1057xe" filled="t" fillcolor="#D1D3D4" stroked="f">
                <v:path arrowok="t"/>
                <v:fill type="solid"/>
              </v:shape>
              <v:shape style="position:absolute;left:8131;top:806;width:326;height:321" coordorigin="8131,806" coordsize="326,321" path="m8417,874l8292,874,8310,874,8326,879,8380,930,8387,974,8385,991,8384,998,8384,998,8402,1016,8407,1022,8410,1024,8411,1016,8414,1009,8444,990,8448,988,8456,979,8457,960,8453,951,8443,943,8428,937,8414,916,8409,899,8411,884,8417,874xe" filled="t" fillcolor="#D1D3D4" stroked="f">
                <v:path arrowok="t"/>
                <v:fill type="solid"/>
              </v:shape>
              <v:shape style="position:absolute;left:8131;top:806;width:326;height:321" coordorigin="8131,806" coordsize="326,321" path="m8395,838l8376,846,8371,856,8412,856,8403,848,8395,838xe" filled="t" fillcolor="#D1D3D4" stroked="f">
                <v:path arrowok="t"/>
                <v:fill type="solid"/>
              </v:shape>
              <v:shape style="position:absolute;left:8131;top:806;width:326;height:321" coordorigin="8131,806" coordsize="326,321" path="m8317,825l8272,825,8266,832,8253,843,8236,851,8218,851,8353,851,8334,842,8319,828,8317,825xe" filled="t" fillcolor="#D1D3D4" stroked="f">
                <v:path arrowok="t"/>
                <v:fill type="solid"/>
              </v:shape>
              <v:shape style="position:absolute;left:8131;top:806;width:326;height:321" coordorigin="8131,806" coordsize="326,321" path="m8300,806l8282,807,8269,827,8272,825,8317,825,8316,821,8315,816,8312,812,8300,806xe" filled="t" fillcolor="#D1D3D4" stroked="f">
                <v:path arrowok="t"/>
                <v:fill type="solid"/>
              </v:shape>
            </v:group>
            <v:group style="position:absolute;left:8234;top:909;width:250;height:252" coordorigin="8234,909" coordsize="250,252">
              <v:shape style="position:absolute;left:8234;top:909;width:250;height:252" coordorigin="8234,909" coordsize="250,252" path="m8399,1033l8314,1033,8318,1036,8332,1050,8346,1065,8389,1108,8404,1123,8431,1150,8451,1160,8469,1159,8477,1148,8458,1148,8446,1143,8443,1130,8453,1120,8461,1117,8479,1117,8469,1105,8454,1089,8439,1074,8409,1043,8399,1033xe" filled="t" fillcolor="#D1D3D4" stroked="f">
                <v:path arrowok="t"/>
                <v:fill type="solid"/>
              </v:shape>
              <v:shape style="position:absolute;left:8234;top:909;width:250;height:252" coordorigin="8234,909" coordsize="250,252" path="m8479,1117l8461,1117,8469,1122,8473,1136,8469,1144,8458,1148,8477,1148,8482,1139,8484,1123,8479,1117xe" filled="t" fillcolor="#D1D3D4" stroked="f">
                <v:path arrowok="t"/>
                <v:fill type="solid"/>
              </v:shape>
              <v:shape style="position:absolute;left:8234;top:909;width:250;height:252" coordorigin="8234,909" coordsize="250,252" path="m8242,952l8234,966,8236,988,8248,1010,8263,1024,8281,1032,8300,1035,8310,1035,8314,1033,8399,1033,8396,1030,8362,997,8361,988,8283,988,8275,984,8263,972,8242,952xe" filled="t" fillcolor="#D1D3D4" stroked="f">
                <v:path arrowok="t"/>
                <v:fill type="solid"/>
              </v:shape>
              <v:shape style="position:absolute;left:8234;top:909;width:250;height:252" coordorigin="8234,909" coordsize="250,252" path="m8329,918l8274,918,8277,921,8299,943,8301,945,8303,947,8308,952,8311,954,8312,964,8305,969,8300,975,8290,985,8283,988,8361,988,8360,984,8360,966,8354,944,8341,927,8329,918xe" filled="t" fillcolor="#D1D3D4" stroked="f">
                <v:path arrowok="t"/>
                <v:fill type="solid"/>
              </v:shape>
              <v:shape style="position:absolute;left:8234;top:909;width:250;height:252" coordorigin="8234,909" coordsize="250,252" path="m8281,909l8281,911,8271,914,8273,919,8274,918,8329,918,8325,915,8313,911,8305,909,8281,909xe" filled="t" fillcolor="#D1D3D4" stroked="f">
                <v:path arrowok="t"/>
                <v:fill type="solid"/>
              </v:shape>
            </v:group>
            <v:group style="position:absolute;left:7589;top:800;width:377;height:416" coordorigin="7589,800" coordsize="377,416">
              <v:shape style="position:absolute;left:7589;top:800;width:377;height:416" coordorigin="7589,800" coordsize="377,416" path="m7589,800l7967,800,7967,1216,7589,1216,7589,800xe" filled="f" stroked="t" strokeweight="5.6693pt" strokecolor="#A7A9AC">
                <v:path arrowok="t"/>
              </v:shape>
            </v:group>
            <v:group style="position:absolute;left:7589;top:800;width:377;height:416" coordorigin="7589,800" coordsize="377,416">
              <v:shape style="position:absolute;left:7589;top:800;width:377;height:416" coordorigin="7589,800" coordsize="377,416" path="m7589,800l7967,800,7967,1216,7589,1216,7589,800xe" filled="t" fillcolor="#FFFFFF" stroked="f">
                <v:path arrowok="t"/>
                <v:fill type="solid"/>
              </v:shape>
            </v:group>
            <v:group style="position:absolute;left:7006;top:800;width:377;height:416" coordorigin="7006,800" coordsize="377,416">
              <v:shape style="position:absolute;left:7006;top:800;width:377;height:416" coordorigin="7006,800" coordsize="377,416" path="m7006,800l7383,800,7383,1216,7006,1216,7006,800xe" filled="f" stroked="t" strokeweight="5.6693pt" strokecolor="#A7A9AC">
                <v:path arrowok="t"/>
              </v:shape>
            </v:group>
            <v:group style="position:absolute;left:7006;top:800;width:377;height:416" coordorigin="7006,800" coordsize="377,416">
              <v:shape style="position:absolute;left:7006;top:800;width:377;height:416" coordorigin="7006,800" coordsize="377,416" path="m7006,800l7383,800,7383,1216,7006,1216,7006,800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1.679798pt;margin-top:-52.6245pt;width:527.8008pt;height:33.3847pt;mso-position-horizontal-relative:page;mso-position-vertical-relative:paragraph;z-index:-7364" coordorigin="834,-1052" coordsize="10556,668">
            <v:group style="position:absolute;left:844;top:-1042;width:10536;height:648" coordorigin="844,-1042" coordsize="10536,648">
              <v:shape style="position:absolute;left:844;top:-1042;width:10536;height:648" coordorigin="844,-1042" coordsize="10536,648" path="m844,-1042l11380,-1042,11380,-395,844,-395,844,-1042xe" filled="t" fillcolor="#D1D3D4" stroked="f">
                <v:path arrowok="t"/>
                <v:fill type="solid"/>
              </v:shape>
            </v:group>
            <v:group style="position:absolute;left:7589;top:-910;width:377;height:416" coordorigin="7589,-910" coordsize="377,416">
              <v:shape style="position:absolute;left:7589;top:-910;width:377;height:416" coordorigin="7589,-910" coordsize="377,416" path="m7589,-910l7967,-910,7967,-494,7589,-494,7589,-910xe" filled="f" stroked="t" strokeweight="5.6693pt" strokecolor="#A7A9AC">
                <v:path arrowok="t"/>
              </v:shape>
            </v:group>
            <v:group style="position:absolute;left:7589;top:-910;width:377;height:416" coordorigin="7589,-910" coordsize="377,416">
              <v:shape style="position:absolute;left:7589;top:-910;width:377;height:416" coordorigin="7589,-910" coordsize="377,416" path="m7589,-910l7967,-910,7967,-494,7589,-494,7589,-910xe" filled="t" fillcolor="#FFFFFF" stroked="f">
                <v:path arrowok="t"/>
                <v:fill type="solid"/>
              </v:shape>
            </v:group>
            <v:group style="position:absolute;left:7006;top:-910;width:377;height:416" coordorigin="7006,-910" coordsize="377,416">
              <v:shape style="position:absolute;left:7006;top:-910;width:377;height:416" coordorigin="7006,-910" coordsize="377,416" path="m7006,-910l7383,-910,7383,-494,7006,-494,7006,-910xe" filled="f" stroked="t" strokeweight="5.6693pt" strokecolor="#A7A9AC">
                <v:path arrowok="t"/>
              </v:shape>
            </v:group>
            <v:group style="position:absolute;left:7006;top:-910;width:377;height:416" coordorigin="7006,-910" coordsize="377,416">
              <v:shape style="position:absolute;left:7006;top:-910;width:377;height:416" coordorigin="7006,-910" coordsize="377,416" path="m7006,-910l7383,-910,7383,-494,7006,-494,7006,-910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100"/>
        </w:rPr>
        <w:t>¿El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módulo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cuenta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con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se</w:t>
      </w:r>
      <w:r>
        <w:rPr>
          <w:b w:val="0"/>
          <w:bCs w:val="0"/>
          <w:color w:val="231F20"/>
          <w:spacing w:val="9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vicio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video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vigilancia?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70" w:lineRule="exact" w:before="5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3"/>
        </w:numPr>
        <w:tabs>
          <w:tab w:pos="430" w:val="left" w:leader="none"/>
        </w:tabs>
        <w:ind w:left="430" w:right="0" w:hanging="252"/>
        <w:jc w:val="left"/>
      </w:pPr>
      <w:r>
        <w:rPr>
          <w:b w:val="0"/>
          <w:bCs w:val="0"/>
          <w:color w:val="231F20"/>
          <w:spacing w:val="0"/>
          <w:w w:val="100"/>
        </w:rPr>
        <w:t>¿El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módulo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cuenta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con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ala</w:t>
      </w:r>
      <w:r>
        <w:rPr>
          <w:b w:val="0"/>
          <w:bCs w:val="0"/>
          <w:color w:val="231F20"/>
          <w:spacing w:val="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ma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seguridad?</w:t>
      </w:r>
      <w:r>
        <w:rPr>
          <w:b w:val="0"/>
          <w:bCs w:val="0"/>
          <w:color w:val="000000"/>
          <w:spacing w:val="0"/>
          <w:w w:val="100"/>
        </w:rPr>
      </w:r>
    </w:p>
    <w:p>
      <w:pPr>
        <w:tabs>
          <w:tab w:pos="717" w:val="left" w:leader="none"/>
        </w:tabs>
        <w:spacing w:before="25"/>
        <w:ind w:left="179" w:right="0" w:firstLine="0"/>
        <w:jc w:val="left"/>
        <w:rPr>
          <w:rFonts w:ascii="Segoe Script" w:hAnsi="Segoe Script" w:cs="Segoe Script" w:eastAsia="Segoe Script"/>
          <w:sz w:val="19"/>
          <w:szCs w:val="19"/>
        </w:rPr>
      </w:pPr>
      <w:r>
        <w:rPr>
          <w:spacing w:val="0"/>
          <w:w w:val="100"/>
        </w:rPr>
        <w:br w:type="column"/>
      </w:r>
      <w:r>
        <w:rPr>
          <w:rFonts w:ascii="Segoe Script" w:hAnsi="Segoe Script" w:cs="Segoe Script" w:eastAsia="Segoe Script"/>
          <w:b w:val="0"/>
          <w:bCs w:val="0"/>
          <w:color w:val="939598"/>
          <w:spacing w:val="0"/>
          <w:w w:val="100"/>
          <w:sz w:val="23"/>
          <w:szCs w:val="23"/>
        </w:rPr>
        <w:t>SI</w:t>
      </w:r>
      <w:r>
        <w:rPr>
          <w:rFonts w:ascii="Segoe Script" w:hAnsi="Segoe Script" w:cs="Segoe Script" w:eastAsia="Segoe Script"/>
          <w:b w:val="0"/>
          <w:bCs w:val="0"/>
          <w:color w:val="939598"/>
          <w:spacing w:val="0"/>
          <w:w w:val="100"/>
          <w:sz w:val="23"/>
          <w:szCs w:val="23"/>
        </w:rPr>
        <w:tab/>
      </w:r>
      <w:r>
        <w:rPr>
          <w:rFonts w:ascii="Segoe Script" w:hAnsi="Segoe Script" w:cs="Segoe Script" w:eastAsia="Segoe Script"/>
          <w:b w:val="0"/>
          <w:bCs w:val="0"/>
          <w:color w:val="939598"/>
          <w:spacing w:val="0"/>
          <w:w w:val="100"/>
          <w:sz w:val="19"/>
          <w:szCs w:val="19"/>
        </w:rPr>
        <w:t>NO</w:t>
      </w:r>
      <w:r>
        <w:rPr>
          <w:rFonts w:ascii="Segoe Script" w:hAnsi="Segoe Script" w:cs="Segoe Script" w:eastAsia="Segoe Script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17"/>
        <w:rPr>
          <w:sz w:val="26"/>
          <w:szCs w:val="26"/>
        </w:rPr>
      </w:pPr>
      <w:r>
        <w:rPr>
          <w:sz w:val="26"/>
          <w:szCs w:val="26"/>
        </w:rPr>
      </w:r>
    </w:p>
    <w:p>
      <w:pPr>
        <w:ind w:left="179" w:right="0" w:firstLine="0"/>
        <w:jc w:val="left"/>
        <w:rPr>
          <w:rFonts w:ascii="Segoe Script" w:hAnsi="Segoe Script" w:cs="Segoe Script" w:eastAsia="Segoe Script"/>
          <w:sz w:val="23"/>
          <w:szCs w:val="23"/>
        </w:rPr>
      </w:pPr>
      <w:r>
        <w:rPr/>
        <w:pict>
          <v:group style="position:absolute;margin-left:403.707642pt;margin-top:-3.192649pt;width:24.1535pt;height:25.562pt;mso-position-horizontal-relative:page;mso-position-vertical-relative:paragraph;z-index:-7356" coordorigin="8074,-64" coordsize="483,511">
            <v:group style="position:absolute;left:8140;top:-7;width:361;height:398" coordorigin="8140,-7" coordsize="361,398">
              <v:shape style="position:absolute;left:8140;top:-7;width:361;height:398" coordorigin="8140,-7" coordsize="361,398" path="m8140,-7l8501,-7,8501,391,8140,391,8140,-7xe" filled="t" fillcolor="#FFFFFF" stroked="f">
                <v:path arrowok="t"/>
                <v:fill type="solid"/>
              </v:shape>
            </v:group>
            <v:group style="position:absolute;left:8131;top:7;width:326;height:321" coordorigin="8131,7" coordsize="326,321">
              <v:shape style="position:absolute;left:8131;top:7;width:326;height:321" coordorigin="8131,7" coordsize="326,321" path="m8341,282l8223,282,8241,285,8261,301,8270,314,8276,323,8300,327,8313,320,8317,312,8317,307,8326,296,8335,289,8344,286,8342,282,8341,282xe" filled="t" fillcolor="#D1D3D4" stroked="f">
                <v:path arrowok="t"/>
                <v:fill type="solid"/>
              </v:shape>
              <v:shape style="position:absolute;left:8131;top:7;width:326;height:321" coordorigin="8131,7" coordsize="326,321" path="m8198,43l8184,49,8172,64,8172,70,8172,75,8176,84,8180,98,8143,144,8132,152,8131,168,8133,179,8140,188,8151,192,8163,199,8175,216,8180,227,8182,239,8177,250,8171,264,8176,278,8191,291,8196,293,8203,291,8211,286,8223,282,8341,282,8327,268,8318,260,8289,260,8268,257,8208,207,8200,164,8203,144,8240,95,8292,75,8417,75,8420,70,8417,61,8412,56,8371,56,8353,52,8218,52,8198,43xe" filled="t" fillcolor="#D1D3D4" stroked="f">
                <v:path arrowok="t"/>
                <v:fill type="solid"/>
              </v:shape>
              <v:shape style="position:absolute;left:8131;top:7;width:326;height:321" coordorigin="8131,7" coordsize="326,321" path="m8320,257l8311,259,8289,260,8318,260,8318,260,8320,257xe" filled="t" fillcolor="#D1D3D4" stroked="f">
                <v:path arrowok="t"/>
                <v:fill type="solid"/>
              </v:shape>
              <v:shape style="position:absolute;left:8131;top:7;width:326;height:321" coordorigin="8131,7" coordsize="326,321" path="m8417,75l8292,75,8310,75,8326,80,8380,131,8387,175,8385,192,8384,199,8384,199,8402,217,8407,223,8410,224,8411,217,8414,210,8444,191,8448,189,8456,180,8457,161,8453,152,8443,144,8428,138,8414,117,8409,100,8411,85,8417,75xe" filled="t" fillcolor="#D1D3D4" stroked="f">
                <v:path arrowok="t"/>
                <v:fill type="solid"/>
              </v:shape>
              <v:shape style="position:absolute;left:8131;top:7;width:326;height:321" coordorigin="8131,7" coordsize="326,321" path="m8395,39l8376,47,8371,56,8412,56,8403,49,8395,39xe" filled="t" fillcolor="#D1D3D4" stroked="f">
                <v:path arrowok="t"/>
                <v:fill type="solid"/>
              </v:shape>
              <v:shape style="position:absolute;left:8131;top:7;width:326;height:321" coordorigin="8131,7" coordsize="326,321" path="m8317,26l8272,26,8266,33,8253,44,8236,51,8218,52,8353,52,8334,43,8319,29,8317,26xe" filled="t" fillcolor="#D1D3D4" stroked="f">
                <v:path arrowok="t"/>
                <v:fill type="solid"/>
              </v:shape>
              <v:shape style="position:absolute;left:8131;top:7;width:326;height:321" coordorigin="8131,7" coordsize="326,321" path="m8300,7l8282,8,8269,28,8272,26,8317,26,8316,22,8315,17,8312,13,8300,7xe" filled="t" fillcolor="#D1D3D4" stroked="f">
                <v:path arrowok="t"/>
                <v:fill type="solid"/>
              </v:shape>
            </v:group>
            <v:group style="position:absolute;left:8234;top:109;width:250;height:252" coordorigin="8234,109" coordsize="250,252">
              <v:shape style="position:absolute;left:8234;top:109;width:250;height:252" coordorigin="8234,109" coordsize="250,252" path="m8399,234l8314,234,8318,237,8332,251,8346,266,8389,308,8404,323,8431,351,8451,361,8469,360,8477,349,8458,349,8446,344,8443,331,8453,320,8461,318,8479,318,8469,306,8454,290,8439,275,8409,244,8399,234xe" filled="t" fillcolor="#D1D3D4" stroked="f">
                <v:path arrowok="t"/>
                <v:fill type="solid"/>
              </v:shape>
              <v:shape style="position:absolute;left:8234;top:109;width:250;height:252" coordorigin="8234,109" coordsize="250,252" path="m8479,318l8461,318,8469,323,8473,337,8469,345,8458,349,8477,349,8482,340,8484,323,8479,318xe" filled="t" fillcolor="#D1D3D4" stroked="f">
                <v:path arrowok="t"/>
                <v:fill type="solid"/>
              </v:shape>
              <v:shape style="position:absolute;left:8234;top:109;width:250;height:252" coordorigin="8234,109" coordsize="250,252" path="m8242,153l8234,167,8236,189,8248,211,8263,225,8281,233,8300,236,8310,236,8314,234,8399,234,8396,231,8362,198,8361,189,8283,189,8275,185,8263,173,8242,153xe" filled="t" fillcolor="#D1D3D4" stroked="f">
                <v:path arrowok="t"/>
                <v:fill type="solid"/>
              </v:shape>
              <v:shape style="position:absolute;left:8234;top:109;width:250;height:252" coordorigin="8234,109" coordsize="250,252" path="m8329,119l8274,119,8277,122,8299,144,8301,146,8303,148,8308,153,8311,155,8312,165,8305,170,8300,176,8290,185,8283,189,8361,189,8360,185,8360,167,8354,145,8341,128,8329,119xe" filled="t" fillcolor="#D1D3D4" stroked="f">
                <v:path arrowok="t"/>
                <v:fill type="solid"/>
              </v:shape>
              <v:shape style="position:absolute;left:8234;top:109;width:250;height:252" coordorigin="8234,109" coordsize="250,252" path="m8281,109l8281,112,8271,115,8273,120,8274,119,8329,119,8325,116,8313,112,8305,110,8281,109xe" filled="t" fillcolor="#D1D3D4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379.463013pt;margin-top:-1.028699pt;width:18.8739pt;height:20.8205pt;mso-position-horizontal-relative:page;mso-position-vertical-relative:paragraph;z-index:-7355" coordorigin="7589,-21" coordsize="377,416">
            <v:shape style="position:absolute;left:7589;top:-21;width:377;height:416" coordorigin="7589,-21" coordsize="377,416" path="m7589,-21l7967,-21,7967,396,7589,396,7589,-21xe" filled="t" fillcolor="#FFFFFF" stroked="f">
              <v:path arrowok="t"/>
              <v:fill type="solid"/>
            </v:shape>
            <w10:wrap type="none"/>
          </v:group>
        </w:pict>
      </w:r>
      <w:r>
        <w:rPr>
          <w:rFonts w:ascii="Segoe Script" w:hAnsi="Segoe Script" w:cs="Segoe Script" w:eastAsia="Segoe Script"/>
          <w:b w:val="0"/>
          <w:bCs w:val="0"/>
          <w:color w:val="939598"/>
          <w:spacing w:val="0"/>
          <w:w w:val="100"/>
          <w:sz w:val="23"/>
          <w:szCs w:val="23"/>
        </w:rPr>
        <w:t>SI</w:t>
      </w:r>
      <w:r>
        <w:rPr>
          <w:rFonts w:ascii="Segoe Script" w:hAnsi="Segoe Script" w:cs="Segoe Script" w:eastAsia="Segoe Script"/>
          <w:b w:val="0"/>
          <w:bCs w:val="0"/>
          <w:color w:val="000000"/>
          <w:spacing w:val="0"/>
          <w:w w:val="100"/>
          <w:sz w:val="23"/>
          <w:szCs w:val="23"/>
        </w:rPr>
      </w:r>
    </w:p>
    <w:p>
      <w:pPr>
        <w:spacing w:line="100" w:lineRule="exact" w:before="5"/>
        <w:rPr>
          <w:sz w:val="10"/>
          <w:szCs w:val="10"/>
        </w:rPr>
      </w:pPr>
      <w:r>
        <w:rPr>
          <w:sz w:val="10"/>
          <w:szCs w:val="1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717" w:val="left" w:leader="none"/>
        </w:tabs>
        <w:ind w:left="179" w:right="0" w:firstLine="0"/>
        <w:jc w:val="left"/>
        <w:rPr>
          <w:rFonts w:ascii="Segoe Script" w:hAnsi="Segoe Script" w:cs="Segoe Script" w:eastAsia="Segoe Script"/>
          <w:sz w:val="19"/>
          <w:szCs w:val="19"/>
        </w:rPr>
      </w:pPr>
      <w:r>
        <w:rPr/>
        <w:pict>
          <v:group style="position:absolute;margin-left:350.292999pt;margin-top:-44.48225pt;width:18.874pt;height:20.8205pt;mso-position-horizontal-relative:page;mso-position-vertical-relative:paragraph;z-index:-7354" coordorigin="7006,-890" coordsize="377,416">
            <v:shape style="position:absolute;left:7006;top:-890;width:377;height:416" coordorigin="7006,-890" coordsize="377,416" path="m7006,-890l7383,-890,7383,-473,7006,-473,7006,-890xe" filled="t" fillcolor="#FFFFFF" stroked="f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350.292999pt;margin-top:-44.48225pt;width:74.733500pt;height:20.8205pt;mso-position-horizontal-relative:page;mso-position-vertical-relative:paragraph;z-index:-7343" type="#_x0000_t202" filled="f" stroked="f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/>
                  <w:tr>
                    <w:trPr>
                      <w:trHeight w:val="416" w:hRule="exact"/>
                    </w:trPr>
                    <w:tc>
                      <w:tcPr>
                        <w:tcW w:w="37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06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7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before="63"/>
                          <w:ind w:left="14" w:right="0"/>
                          <w:jc w:val="left"/>
                          <w:rPr>
                            <w:rFonts w:ascii="Segoe Script" w:hAnsi="Segoe Script" w:cs="Segoe Script" w:eastAsia="Segoe Script"/>
                            <w:sz w:val="19"/>
                            <w:szCs w:val="19"/>
                          </w:rPr>
                        </w:pPr>
                        <w:r>
                          <w:rPr>
                            <w:rFonts w:ascii="Segoe Script" w:hAnsi="Segoe Script" w:cs="Segoe Script" w:eastAsia="Segoe Script"/>
                            <w:b w:val="0"/>
                            <w:bCs w:val="0"/>
                            <w:color w:val="939598"/>
                            <w:spacing w:val="0"/>
                            <w:w w:val="105"/>
                            <w:sz w:val="19"/>
                            <w:szCs w:val="19"/>
                          </w:rPr>
                          <w:t>NO</w:t>
                        </w:r>
                        <w:r>
                          <w:rPr>
                            <w:rFonts w:ascii="Segoe Script" w:hAnsi="Segoe Script" w:cs="Segoe Script" w:eastAsia="Segoe Script"/>
                            <w:b w:val="0"/>
                            <w:bCs w:val="0"/>
                            <w:color w:val="000000"/>
                            <w:spacing w:val="0"/>
                            <w:w w:val="100"/>
                            <w:sz w:val="19"/>
                            <w:szCs w:val="19"/>
                          </w:rPr>
                        </w:r>
                      </w:p>
                    </w:tc>
                    <w:tc>
                      <w:tcPr>
                        <w:tcW w:w="173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6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rFonts w:ascii="Segoe Script" w:hAnsi="Segoe Script" w:cs="Segoe Script" w:eastAsia="Segoe Script"/>
          <w:b w:val="0"/>
          <w:bCs w:val="0"/>
          <w:color w:val="939598"/>
          <w:spacing w:val="0"/>
          <w:w w:val="100"/>
          <w:sz w:val="23"/>
          <w:szCs w:val="23"/>
        </w:rPr>
        <w:t>SI</w:t>
      </w:r>
      <w:r>
        <w:rPr>
          <w:rFonts w:ascii="Segoe Script" w:hAnsi="Segoe Script" w:cs="Segoe Script" w:eastAsia="Segoe Script"/>
          <w:b w:val="0"/>
          <w:bCs w:val="0"/>
          <w:color w:val="939598"/>
          <w:spacing w:val="0"/>
          <w:w w:val="100"/>
          <w:sz w:val="23"/>
          <w:szCs w:val="23"/>
        </w:rPr>
        <w:tab/>
      </w:r>
      <w:r>
        <w:rPr>
          <w:rFonts w:ascii="Segoe Script" w:hAnsi="Segoe Script" w:cs="Segoe Script" w:eastAsia="Segoe Script"/>
          <w:b w:val="0"/>
          <w:bCs w:val="0"/>
          <w:color w:val="939598"/>
          <w:spacing w:val="0"/>
          <w:w w:val="100"/>
          <w:sz w:val="19"/>
          <w:szCs w:val="19"/>
        </w:rPr>
        <w:t>NO</w:t>
      </w:r>
      <w:r>
        <w:rPr>
          <w:rFonts w:ascii="Segoe Script" w:hAnsi="Segoe Script" w:cs="Segoe Script" w:eastAsia="Segoe Script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spacing w:after="0"/>
        <w:jc w:val="left"/>
        <w:rPr>
          <w:rFonts w:ascii="Segoe Script" w:hAnsi="Segoe Script" w:cs="Segoe Script" w:eastAsia="Segoe Script"/>
          <w:sz w:val="19"/>
          <w:szCs w:val="19"/>
        </w:rPr>
        <w:sectPr>
          <w:type w:val="continuous"/>
          <w:pgSz w:w="12240" w:h="15840"/>
          <w:pgMar w:top="1020" w:bottom="280" w:left="720" w:right="700"/>
          <w:cols w:num="2" w:equalWidth="0">
            <w:col w:w="5270" w:space="896"/>
            <w:col w:w="4654"/>
          </w:cols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9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after="0" w:line="200" w:lineRule="exact"/>
        <w:rPr>
          <w:sz w:val="20"/>
          <w:szCs w:val="20"/>
        </w:rPr>
        <w:sectPr>
          <w:type w:val="continuous"/>
          <w:pgSz w:w="12240" w:h="15840"/>
          <w:pgMar w:top="1020" w:bottom="280" w:left="720" w:right="700"/>
        </w:sectPr>
      </w:pPr>
    </w:p>
    <w:p>
      <w:pPr>
        <w:spacing w:line="110" w:lineRule="exact" w:before="10"/>
        <w:rPr>
          <w:sz w:val="11"/>
          <w:szCs w:val="11"/>
        </w:rPr>
      </w:pPr>
      <w:r>
        <w:rPr>
          <w:sz w:val="11"/>
          <w:szCs w:val="11"/>
        </w:rPr>
      </w:r>
    </w:p>
    <w:p>
      <w:pPr>
        <w:pStyle w:val="BodyText"/>
        <w:numPr>
          <w:ilvl w:val="0"/>
          <w:numId w:val="3"/>
        </w:numPr>
        <w:tabs>
          <w:tab w:pos="430" w:val="left" w:leader="none"/>
        </w:tabs>
        <w:spacing w:line="192" w:lineRule="auto"/>
        <w:ind w:left="444" w:right="840" w:hanging="265"/>
        <w:jc w:val="left"/>
      </w:pPr>
      <w:r>
        <w:rPr/>
        <w:pict>
          <v:group style="position:absolute;margin-left:41.679798pt;margin-top:25.3461pt;width:527.9502pt;height:80.32055pt;mso-position-horizontal-relative:page;mso-position-vertical-relative:paragraph;z-index:-7369" coordorigin="834,507" coordsize="10559,1606">
            <v:group style="position:absolute;left:8693;top:1197;width:2689;height:590" coordorigin="8693,1197" coordsize="2689,590">
              <v:shape style="position:absolute;left:8693;top:1197;width:2689;height:590" coordorigin="8693,1197" coordsize="2689,590" path="m11243,1197l8833,1197,8813,1198,8752,1223,8709,1272,8693,1337,8695,1668,8720,1728,8768,1771,8833,1787,11263,1785,11324,1761,11367,1712,11383,1647,11381,1316,11356,1255,11307,1213,11243,1197xe" filled="t" fillcolor="#D1D3D4" stroked="f">
                <v:path arrowok="t"/>
                <v:fill type="solid"/>
              </v:shape>
            </v:group>
            <v:group style="position:absolute;left:844;top:517;width:10536;height:835" coordorigin="844,517" coordsize="10536,835">
              <v:shape style="position:absolute;left:844;top:517;width:10536;height:835" coordorigin="844,517" coordsize="10536,835" path="m844,517l11380,517,11380,1352,844,1352,844,517xe" filled="t" fillcolor="#D1D3D4" stroked="f">
                <v:path arrowok="t"/>
                <v:fill type="solid"/>
              </v:shape>
            </v:group>
            <v:group style="position:absolute;left:7032;top:812;width:293;height:283" coordorigin="7032,812" coordsize="293,283">
              <v:shape style="position:absolute;left:7032;top:812;width:293;height:283" coordorigin="7032,812" coordsize="293,283" path="m7098,953l7032,991,7117,1069,7122,1073,7126,1077,7136,1089,7138,1093,7147,1095,7150,1089,7152,1086,7156,1082,7204,1027,7154,1027,7145,1024,7136,1016,7129,1006,7124,997,7113,979,7102,960,7098,953xe" filled="t" fillcolor="#D1D3D4" stroked="f">
                <v:path arrowok="t"/>
                <v:fill type="solid"/>
              </v:shape>
              <v:shape style="position:absolute;left:7032;top:812;width:293;height:283" coordorigin="7032,812" coordsize="293,283" path="m7324,812l7279,854,7237,899,7199,950,7172,1002,7163,1021,7154,1027,7204,1027,7219,1010,7223,1005,7227,1003,7231,998,7245,983,7258,968,7272,954,7318,916,7324,911,7325,911,7324,812xe" filled="t" fillcolor="#D1D3D4" stroked="f">
                <v:path arrowok="t"/>
                <v:fill type="solid"/>
              </v:shape>
            </v:group>
            <v:group style="position:absolute;left:7032;top:812;width:293;height:283" coordorigin="7032,812" coordsize="293,283">
              <v:shape style="position:absolute;left:7032;top:812;width:293;height:283" coordorigin="7032,812" coordsize="293,283" path="m7098,953l7032,991,7117,1069,7122,1073,7126,1077,7130,1082,7136,1089,7138,1093,7147,1095,7150,1089,7152,1086,7156,1082,7219,1010,7223,1005,7227,1003,7231,998,7318,916,7325,911,7325,905,7324,812,7312,821,7296,836,7251,884,7211,932,7179,985,7172,1002,7163,1021,7154,1027,7145,1024,7136,1016,7129,1006,7124,997,7113,979,7102,960,7098,953xe" filled="f" stroked="t" strokeweight=".216pt" strokecolor="#D1D3D4">
                <v:path arrowok="t"/>
              </v:shape>
            </v:group>
            <v:group style="position:absolute;left:8140;top:757;width:361;height:398" coordorigin="8140,757" coordsize="361,398">
              <v:shape style="position:absolute;left:8140;top:757;width:361;height:398" coordorigin="8140,757" coordsize="361,398" path="m8140,757l8501,757,8501,1155,8140,1155,8140,757xe" filled="f" stroked="t" strokeweight="5.6693pt" strokecolor="#A7A9AC">
                <v:path arrowok="t"/>
              </v:shape>
            </v:group>
            <v:group style="position:absolute;left:8140;top:757;width:361;height:398" coordorigin="8140,757" coordsize="361,398">
              <v:shape style="position:absolute;left:8140;top:757;width:361;height:398" coordorigin="8140,757" coordsize="361,398" path="m8140,757l8501,757,8501,1155,8140,1155,8140,757xe" filled="t" fillcolor="#FFFFFF" stroked="f">
                <v:path arrowok="t"/>
                <v:fill type="solid"/>
              </v:shape>
            </v:group>
            <v:group style="position:absolute;left:8131;top:771;width:326;height:321" coordorigin="8131,771" coordsize="326,321">
              <v:shape style="position:absolute;left:8131;top:771;width:326;height:321" coordorigin="8131,771" coordsize="326,321" path="m8341,1046l8223,1046,8241,1049,8261,1065,8270,1078,8276,1087,8300,1091,8313,1084,8317,1076,8317,1071,8326,1060,8335,1053,8344,1050,8342,1046,8341,1046xe" filled="t" fillcolor="#D1D3D4" stroked="f">
                <v:path arrowok="t"/>
                <v:fill type="solid"/>
              </v:shape>
              <v:shape style="position:absolute;left:8131;top:771;width:326;height:321" coordorigin="8131,771" coordsize="326,321" path="m8198,808l8184,813,8172,828,8172,835,8172,839,8176,848,8180,862,8143,908,8132,917,8131,932,8133,943,8140,952,8151,957,8163,963,8175,980,8180,991,8182,1003,8177,1014,8171,1028,8176,1042,8191,1055,8196,1058,8203,1055,8211,1050,8223,1046,8341,1046,8327,1032,8318,1025,8289,1025,8268,1021,8208,971,8200,928,8203,908,8240,859,8292,839,8417,839,8420,835,8417,825,8412,821,8371,821,8353,816,8218,816,8198,808xe" filled="t" fillcolor="#D1D3D4" stroked="f">
                <v:path arrowok="t"/>
                <v:fill type="solid"/>
              </v:shape>
              <v:shape style="position:absolute;left:8131;top:771;width:326;height:321" coordorigin="8131,771" coordsize="326,321" path="m8320,1022l8311,1023,8289,1025,8318,1025,8318,1024,8320,1022xe" filled="t" fillcolor="#D1D3D4" stroked="f">
                <v:path arrowok="t"/>
                <v:fill type="solid"/>
              </v:shape>
              <v:shape style="position:absolute;left:8131;top:771;width:326;height:321" coordorigin="8131,771" coordsize="326,321" path="m8417,839l8292,839,8310,840,8326,844,8380,895,8387,939,8385,956,8384,963,8384,963,8402,981,8407,987,8410,989,8411,981,8414,974,8444,955,8448,953,8456,944,8457,925,8453,916,8443,908,8428,902,8414,882,8409,864,8411,849,8417,839xe" filled="t" fillcolor="#D1D3D4" stroked="f">
                <v:path arrowok="t"/>
                <v:fill type="solid"/>
              </v:shape>
              <v:shape style="position:absolute;left:8131;top:771;width:326;height:321" coordorigin="8131,771" coordsize="326,321" path="m8395,803l8376,811,8371,821,8412,821,8403,813,8395,803xe" filled="t" fillcolor="#D1D3D4" stroked="f">
                <v:path arrowok="t"/>
                <v:fill type="solid"/>
              </v:shape>
              <v:shape style="position:absolute;left:8131;top:771;width:326;height:321" coordorigin="8131,771" coordsize="326,321" path="m8317,790l8272,790,8266,797,8253,808,8236,816,8218,816,8353,816,8334,808,8319,793,8317,790xe" filled="t" fillcolor="#D1D3D4" stroked="f">
                <v:path arrowok="t"/>
                <v:fill type="solid"/>
              </v:shape>
              <v:shape style="position:absolute;left:8131;top:771;width:326;height:321" coordorigin="8131,771" coordsize="326,321" path="m8300,771l8282,772,8269,792,8272,790,8317,790,8316,786,8315,782,8312,777,8300,771xe" filled="t" fillcolor="#D1D3D4" stroked="f">
                <v:path arrowok="t"/>
                <v:fill type="solid"/>
              </v:shape>
            </v:group>
            <v:group style="position:absolute;left:8234;top:874;width:250;height:252" coordorigin="8234,874" coordsize="250,252">
              <v:shape style="position:absolute;left:8234;top:874;width:250;height:252" coordorigin="8234,874" coordsize="250,252" path="m8399,998l8314,998,8318,1001,8332,1015,8346,1030,8389,1073,8404,1088,8431,1116,8451,1126,8469,1124,8477,1113,8458,1113,8446,1108,8443,1095,8453,1085,8461,1082,8479,1082,8469,1071,8454,1054,8439,1039,8409,1008,8399,998xe" filled="t" fillcolor="#D1D3D4" stroked="f">
                <v:path arrowok="t"/>
                <v:fill type="solid"/>
              </v:shape>
              <v:shape style="position:absolute;left:8234;top:874;width:250;height:252" coordorigin="8234,874" coordsize="250,252" path="m8479,1082l8461,1082,8469,1087,8473,1101,8469,1109,8458,1113,8477,1113,8482,1104,8484,1088,8479,1082xe" filled="t" fillcolor="#D1D3D4" stroked="f">
                <v:path arrowok="t"/>
                <v:fill type="solid"/>
              </v:shape>
              <v:shape style="position:absolute;left:8234;top:874;width:250;height:252" coordorigin="8234,874" coordsize="250,252" path="m8242,917l8234,931,8236,953,8248,975,8263,989,8281,997,8300,1000,8310,1000,8314,998,8399,998,8396,995,8362,962,8361,953,8283,953,8275,949,8263,938,8242,917xe" filled="t" fillcolor="#D1D3D4" stroked="f">
                <v:path arrowok="t"/>
                <v:fill type="solid"/>
              </v:shape>
              <v:shape style="position:absolute;left:8234;top:874;width:250;height:252" coordorigin="8234,874" coordsize="250,252" path="m8329,883l8274,883,8277,886,8299,908,8301,911,8303,912,8308,917,8311,919,8312,929,8305,935,8300,940,8290,950,8283,953,8361,953,8360,949,8360,931,8354,909,8341,892,8329,883xe" filled="t" fillcolor="#D1D3D4" stroked="f">
                <v:path arrowok="t"/>
                <v:fill type="solid"/>
              </v:shape>
              <v:shape style="position:absolute;left:8234;top:874;width:250;height:252" coordorigin="8234,874" coordsize="250,252" path="m8281,874l8281,876,8271,879,8273,884,8274,883,8329,883,8325,880,8313,876,8305,874,8281,874xe" filled="t" fillcolor="#D1D3D4" stroked="f">
                <v:path arrowok="t"/>
                <v:fill type="solid"/>
              </v:shape>
            </v:group>
            <v:group style="position:absolute;left:8140;top:1648;width:361;height:398" coordorigin="8140,1648" coordsize="361,398">
              <v:shape style="position:absolute;left:8140;top:1648;width:361;height:398" coordorigin="8140,1648" coordsize="361,398" path="m8140,1648l8501,1648,8501,2046,8140,2046,8140,1648xe" filled="t" fillcolor="#FFFFFF" stroked="f">
                <v:path arrowok="t"/>
                <v:fill type="solid"/>
              </v:shape>
            </v:group>
            <v:group style="position:absolute;left:8131;top:1662;width:326;height:321" coordorigin="8131,1662" coordsize="326,321">
              <v:shape style="position:absolute;left:8131;top:1662;width:326;height:321" coordorigin="8131,1662" coordsize="326,321" path="m8341,1937l8223,1937,8241,1940,8261,1956,8270,1969,8276,1978,8300,1983,8313,1975,8317,1967,8317,1963,8326,1951,8335,1944,8344,1941,8342,1937,8341,1937xe" filled="t" fillcolor="#D1D3D4" stroked="f">
                <v:path arrowok="t"/>
                <v:fill type="solid"/>
              </v:shape>
              <v:shape style="position:absolute;left:8131;top:1662;width:326;height:321" coordorigin="8131,1662" coordsize="326,321" path="m8198,1699l8184,1705,8172,1719,8172,1726,8172,1730,8176,1740,8180,1753,8143,1799,8132,1808,8131,1824,8133,1834,8140,1844,8151,1848,8163,1855,8175,1872,8180,1883,8182,1895,8177,1905,8171,1919,8176,1933,8191,1946,8196,1949,8203,1947,8211,1942,8223,1937,8341,1937,8327,1923,8318,1916,8289,1916,8268,1912,8208,1862,8200,1819,8203,1799,8240,1750,8292,1730,8417,1730,8420,1726,8417,1716,8412,1712,8371,1712,8353,1707,8218,1707,8198,1699xe" filled="t" fillcolor="#D1D3D4" stroked="f">
                <v:path arrowok="t"/>
                <v:fill type="solid"/>
              </v:shape>
              <v:shape style="position:absolute;left:8131;top:1662;width:326;height:321" coordorigin="8131,1662" coordsize="326,321" path="m8320,1913l8311,1915,8289,1916,8318,1916,8318,1915,8320,1913xe" filled="t" fillcolor="#D1D3D4" stroked="f">
                <v:path arrowok="t"/>
                <v:fill type="solid"/>
              </v:shape>
              <v:shape style="position:absolute;left:8131;top:1662;width:326;height:321" coordorigin="8131,1662" coordsize="326,321" path="m8417,1730l8292,1730,8310,1731,8326,1735,8380,1786,8387,1830,8385,1848,8384,1854,8384,1855,8402,1873,8407,1879,8410,1880,8411,1872,8414,1865,8444,1846,8448,1844,8456,1835,8457,1816,8453,1807,8443,1799,8428,1793,8414,1773,8409,1755,8411,1740,8417,1730xe" filled="t" fillcolor="#D1D3D4" stroked="f">
                <v:path arrowok="t"/>
                <v:fill type="solid"/>
              </v:shape>
              <v:shape style="position:absolute;left:8131;top:1662;width:326;height:321" coordorigin="8131,1662" coordsize="326,321" path="m8395,1694l8376,1703,8371,1712,8412,1712,8403,1705,8395,1694xe" filled="t" fillcolor="#D1D3D4" stroked="f">
                <v:path arrowok="t"/>
                <v:fill type="solid"/>
              </v:shape>
              <v:shape style="position:absolute;left:8131;top:1662;width:326;height:321" coordorigin="8131,1662" coordsize="326,321" path="m8317,1681l8272,1681,8266,1688,8253,1699,8236,1707,8218,1707,8353,1707,8334,1699,8319,1685,8317,1681xe" filled="t" fillcolor="#D1D3D4" stroked="f">
                <v:path arrowok="t"/>
                <v:fill type="solid"/>
              </v:shape>
              <v:shape style="position:absolute;left:8131;top:1662;width:326;height:321" coordorigin="8131,1662" coordsize="326,321" path="m8300,1662l8282,1664,8269,1683,8272,1681,8317,1681,8316,1678,8315,1673,8312,1668,8300,1662xe" filled="t" fillcolor="#D1D3D4" stroked="f">
                <v:path arrowok="t"/>
                <v:fill type="solid"/>
              </v:shape>
            </v:group>
            <v:group style="position:absolute;left:8234;top:1765;width:250;height:252" coordorigin="8234,1765" coordsize="250,252">
              <v:shape style="position:absolute;left:8234;top:1765;width:250;height:252" coordorigin="8234,1765" coordsize="250,252" path="m8399,1889l8314,1889,8318,1893,8332,1907,8346,1921,8389,1964,8404,1979,8431,2007,8451,2017,8469,2015,8477,2004,8458,2004,8446,1999,8443,1986,8453,1976,8461,1973,8479,1973,8469,1962,8454,1945,8439,1930,8409,1899,8399,1889xe" filled="t" fillcolor="#D1D3D4" stroked="f">
                <v:path arrowok="t"/>
                <v:fill type="solid"/>
              </v:shape>
              <v:shape style="position:absolute;left:8234;top:1765;width:250;height:252" coordorigin="8234,1765" coordsize="250,252" path="m8479,1973l8461,1973,8469,1979,8473,1993,8469,2000,8458,2004,8477,2004,8482,1995,8484,1979,8479,1973xe" filled="t" fillcolor="#D1D3D4" stroked="f">
                <v:path arrowok="t"/>
                <v:fill type="solid"/>
              </v:shape>
              <v:shape style="position:absolute;left:8234;top:1765;width:250;height:252" coordorigin="8234,1765" coordsize="250,252" path="m8242,1808l8234,1822,8236,1844,8248,1866,8263,1881,8281,1889,8300,1891,8310,1891,8314,1889,8399,1889,8396,1886,8362,1853,8361,1844,8283,1844,8275,1841,8263,1829,8242,1808xe" filled="t" fillcolor="#D1D3D4" stroked="f">
                <v:path arrowok="t"/>
                <v:fill type="solid"/>
              </v:shape>
              <v:shape style="position:absolute;left:8234;top:1765;width:250;height:252" coordorigin="8234,1765" coordsize="250,252" path="m8329,1774l8274,1774,8277,1777,8299,1799,8301,1802,8303,1804,8308,1808,8311,1810,8312,1820,8305,1826,8300,1831,8290,1841,8283,1844,8361,1844,8360,1840,8360,1822,8354,1800,8341,1783,8329,1774xe" filled="t" fillcolor="#D1D3D4" stroked="f">
                <v:path arrowok="t"/>
                <v:fill type="solid"/>
              </v:shape>
              <v:shape style="position:absolute;left:8234;top:1765;width:250;height:252" coordorigin="8234,1765" coordsize="250,252" path="m8281,1765l8281,1767,8271,1770,8273,1775,8274,1774,8329,1774,8325,1772,8313,1767,8305,1765,8281,1765xe" filled="t" fillcolor="#D1D3D4" stroked="f">
                <v:path arrowok="t"/>
                <v:fill type="solid"/>
              </v:shape>
            </v:group>
            <v:group style="position:absolute;left:10282;top:1355;width:268;height:296" coordorigin="10282,1355" coordsize="268,296">
              <v:shape style="position:absolute;left:10282;top:1355;width:268;height:296" coordorigin="10282,1355" coordsize="268,296" path="m10282,1355l10551,1355,10551,1650,10282,1650,10282,1355xe" filled="f" stroked="t" strokeweight="5.6693pt" strokecolor="#A7A9AC">
                <v:path arrowok="t"/>
              </v:shape>
            </v:group>
            <v:group style="position:absolute;left:10282;top:1355;width:268;height:296" coordorigin="10282,1355" coordsize="268,296">
              <v:shape style="position:absolute;left:10282;top:1355;width:268;height:296" coordorigin="10282,1355" coordsize="268,296" path="m10282,1355l10551,1355,10551,1650,10282,1650,10282,1355xe" filled="t" fillcolor="#FFFFFF" stroked="f">
                <v:path arrowok="t"/>
                <v:fill type="solid"/>
              </v:shape>
            </v:group>
            <v:group style="position:absolute;left:10275;top:1348;width:256;height:255" coordorigin="10275,1348" coordsize="256,255">
              <v:shape style="position:absolute;left:10275;top:1348;width:256;height:255" coordorigin="10275,1348" coordsize="256,255" path="m10441,1565l10354,1565,10376,1581,10385,1592,10392,1599,10406,1603,10416,1602,10422,1588,10422,1585,10429,1576,10436,1570,10443,1568,10441,1565xe" filled="t" fillcolor="#D1D3D4" stroked="f">
                <v:path arrowok="t"/>
                <v:fill type="solid"/>
              </v:shape>
              <v:shape style="position:absolute;left:10275;top:1348;width:256;height:255" coordorigin="10275,1348" coordsize="256,255" path="m10329,1374l10323,1377,10317,1383,10307,1396,10309,1406,10314,1419,10311,1437,10285,1457,10276,1463,10275,1476,10277,1484,10285,1492,10296,1497,10309,1510,10314,1522,10316,1531,10311,1540,10307,1554,10319,1569,10323,1572,10327,1574,10332,1572,10341,1567,10354,1565,10441,1565,10430,1554,10422,1548,10395,1548,10375,1542,10358,1532,10344,1518,10334,1500,10331,1474,10333,1454,10388,1404,10405,1402,10500,1402,10502,1399,10500,1391,10496,1388,10464,1388,10453,1385,10350,1385,10329,1374xe" filled="t" fillcolor="#D1D3D4" stroked="f">
                <v:path arrowok="t"/>
                <v:fill type="solid"/>
              </v:shape>
              <v:shape style="position:absolute;left:10275;top:1348;width:256;height:255" coordorigin="10275,1348" coordsize="256,255" path="m10424,1546l10417,1547,10395,1548,10422,1548,10424,1546xe" filled="t" fillcolor="#D1D3D4" stroked="f">
                <v:path arrowok="t"/>
                <v:fill type="solid"/>
              </v:shape>
              <v:shape style="position:absolute;left:10275;top:1348;width:256;height:255" coordorigin="10275,1348" coordsize="256,255" path="m10500,1402l10405,1402,10423,1404,10439,1411,10477,1470,10477,1485,10477,1491,10473,1498,10474,1500,10488,1514,10493,1519,10495,1520,10521,1493,10524,1492,10531,1485,10531,1470,10528,1463,10517,1456,10502,1445,10494,1427,10496,1409,10500,1402xe" filled="t" fillcolor="#D1D3D4" stroked="f">
                <v:path arrowok="t"/>
                <v:fill type="solid"/>
              </v:shape>
              <v:shape style="position:absolute;left:10275;top:1348;width:256;height:255" coordorigin="10275,1348" coordsize="256,255" path="m10483,1374l10468,1381,10464,1388,10496,1388,10489,1382,10483,1374xe" filled="t" fillcolor="#D1D3D4" stroked="f">
                <v:path arrowok="t"/>
                <v:fill type="solid"/>
              </v:shape>
              <v:shape style="position:absolute;left:10275;top:1348;width:256;height:255" coordorigin="10275,1348" coordsize="256,255" path="m10422,1364l10386,1364,10381,1369,10368,1380,10350,1385,10453,1385,10441,1382,10426,1373,10422,1364xe" filled="t" fillcolor="#D1D3D4" stroked="f">
                <v:path arrowok="t"/>
                <v:fill type="solid"/>
              </v:shape>
              <v:shape style="position:absolute;left:10275;top:1348;width:256;height:255" coordorigin="10275,1348" coordsize="256,255" path="m10404,1348l10388,1356,10384,1365,10386,1364,10422,1364,10421,1361,10420,1357,10418,1354,10404,1348xe" filled="t" fillcolor="#D1D3D4" stroked="f">
                <v:path arrowok="t"/>
                <v:fill type="solid"/>
              </v:shape>
            </v:group>
            <v:group style="position:absolute;left:10353;top:1429;width:203;height:203" coordorigin="10353,1429" coordsize="203,203">
              <v:shape style="position:absolute;left:10353;top:1429;width:203;height:203" coordorigin="10353,1429" coordsize="203,203" path="m10485,1527l10419,1527,10430,1537,10438,1545,10488,1596,10500,1608,10507,1616,10525,1632,10544,1628,10551,1617,10527,1617,10520,1606,10528,1595,10535,1593,10552,1593,10547,1588,10517,1559,10503,1545,10492,1533,10485,1527xe" filled="t" fillcolor="#D1D3D4" stroked="f">
                <v:path arrowok="t"/>
                <v:fill type="solid"/>
              </v:shape>
              <v:shape style="position:absolute;left:10353;top:1429;width:203;height:203" coordorigin="10353,1429" coordsize="203,203" path="m10552,1593l10535,1593,10541,1597,10544,1608,10541,1614,10527,1617,10551,1617,10556,1610,10556,1597,10552,1593xe" filled="t" fillcolor="#D1D3D4" stroked="f">
                <v:path arrowok="t"/>
                <v:fill type="solid"/>
              </v:shape>
              <v:shape style="position:absolute;left:10353;top:1429;width:203;height:203" coordorigin="10353,1429" coordsize="203,203" path="m10361,1461l10353,1467,10356,1489,10360,1498,10373,1516,10390,1526,10411,1529,10416,1529,10419,1527,10485,1527,10484,1526,10473,1514,10454,1497,10453,1494,10454,1491,10392,1491,10381,1482,10361,1461xe" filled="t" fillcolor="#D1D3D4" stroked="f">
                <v:path arrowok="t"/>
                <v:fill type="solid"/>
              </v:shape>
              <v:shape style="position:absolute;left:10353;top:1429;width:203;height:203" coordorigin="10353,1429" coordsize="203,203" path="m10434,1437l10388,1437,10390,1439,10411,1460,10414,1464,10417,1465,10418,1473,10412,1477,10407,1482,10399,1490,10392,1491,10454,1491,10455,1482,10451,1459,10444,1446,10436,1438,10434,1437xe" filled="t" fillcolor="#D1D3D4" stroked="f">
                <v:path arrowok="t"/>
                <v:fill type="solid"/>
              </v:shape>
              <v:shape style="position:absolute;left:10353;top:1429;width:203;height:203" coordorigin="10353,1429" coordsize="203,203" path="m10394,1429l10393,1431,10385,1434,10387,1438,10388,1437,10434,1437,10419,1431,10412,1430,10394,1429xe" filled="t" fillcolor="#D1D3D4" stroked="f">
                <v:path arrowok="t"/>
                <v:fill type="solid"/>
              </v:shape>
            </v:group>
            <v:group style="position:absolute;left:7589;top:740;width:377;height:416" coordorigin="7589,740" coordsize="377,416">
              <v:shape style="position:absolute;left:7589;top:740;width:377;height:416" coordorigin="7589,740" coordsize="377,416" path="m7589,740l7967,740,7967,1157,7589,1157,7589,740xe" filled="f" stroked="t" strokeweight="5.6693pt" strokecolor="#A7A9AC">
                <v:path arrowok="t"/>
              </v:shape>
            </v:group>
            <v:group style="position:absolute;left:7589;top:740;width:377;height:416" coordorigin="7589,740" coordsize="377,416">
              <v:shape style="position:absolute;left:7589;top:740;width:377;height:416" coordorigin="7589,740" coordsize="377,416" path="m7589,740l7967,740,7967,1157,7589,1157,7589,740xe" filled="t" fillcolor="#FFFFFF" stroked="f">
                <v:path arrowok="t"/>
                <v:fill type="solid"/>
              </v:shape>
            </v:group>
            <v:group style="position:absolute;left:7006;top:740;width:377;height:416" coordorigin="7006,740" coordsize="377,416">
              <v:shape style="position:absolute;left:7006;top:740;width:377;height:416" coordorigin="7006,740" coordsize="377,416" path="m7006,740l7383,740,7383,1157,7006,1157,7006,740xe" filled="f" stroked="t" strokeweight="5.6693pt" strokecolor="#A7A9AC">
                <v:path arrowok="t"/>
              </v:shape>
            </v:group>
            <v:group style="position:absolute;left:7006;top:740;width:377;height:416" coordorigin="7006,740" coordsize="377,416">
              <v:shape style="position:absolute;left:7006;top:740;width:377;height:416" coordorigin="7006,740" coordsize="377,416" path="m7006,740l7383,740,7383,1157,7006,1157,7006,740xe" filled="t" fillcolor="#FFFFFF" stroked="f">
                <v:path arrowok="t"/>
                <v:fill type="solid"/>
              </v:shape>
            </v:group>
            <v:group style="position:absolute;left:9851;top:1352;width:277;height:306" coordorigin="9851,1352" coordsize="277,306">
              <v:shape style="position:absolute;left:9851;top:1352;width:277;height:306" coordorigin="9851,1352" coordsize="277,306" path="m9851,1352l10129,1352,10129,1658,9851,1658,9851,1352xe" filled="f" stroked="t" strokeweight="5.6693pt" strokecolor="#A7A9AC">
                <v:path arrowok="t"/>
              </v:shape>
            </v:group>
            <v:group style="position:absolute;left:9851;top:1352;width:277;height:306" coordorigin="9851,1352" coordsize="277,306">
              <v:shape style="position:absolute;left:9851;top:1352;width:277;height:306" coordorigin="9851,1352" coordsize="277,306" path="m9851,1352l10129,1352,10129,1658,9851,1658,9851,1352xe" filled="t" fillcolor="#FFFFFF" stroked="f">
                <v:path arrowok="t"/>
                <v:fill type="solid"/>
              </v:shape>
            </v:group>
            <v:group style="position:absolute;left:9422;top:1352;width:277;height:306" coordorigin="9422,1352" coordsize="277,306">
              <v:shape style="position:absolute;left:9422;top:1352;width:277;height:306" coordorigin="9422,1352" coordsize="277,306" path="m9422,1352l9700,1352,9700,1658,9422,1658,9422,1352xe" filled="f" stroked="t" strokeweight="5.6693pt" strokecolor="#A7A9AC">
                <v:path arrowok="t"/>
              </v:shape>
            </v:group>
            <v:group style="position:absolute;left:9422;top:1352;width:277;height:306" coordorigin="9422,1352" coordsize="277,306">
              <v:shape style="position:absolute;left:9422;top:1352;width:277;height:306" coordorigin="9422,1352" coordsize="277,306" path="m9422,1352l9700,1352,9700,1658,9422,1658,9422,1352xe" filled="t" fillcolor="#FFFFFF" stroked="f">
                <v:path arrowok="t"/>
                <v:fill type="solid"/>
              </v:shape>
            </v:group>
            <v:group style="position:absolute;left:7032;top:1712;width:293;height:283" coordorigin="7032,1712" coordsize="293,283">
              <v:shape style="position:absolute;left:7032;top:1712;width:293;height:283" coordorigin="7032,1712" coordsize="293,283" path="m7098,1853l7032,1891,7117,1969,7122,1973,7126,1977,7136,1989,7138,1993,7147,1995,7150,1989,7152,1986,7156,1982,7204,1927,7154,1927,7145,1924,7136,1916,7129,1906,7124,1897,7113,1879,7102,1860,7098,1853xe" filled="t" fillcolor="#D1D3D4" stroked="f">
                <v:path arrowok="t"/>
                <v:fill type="solid"/>
              </v:shape>
              <v:shape style="position:absolute;left:7032;top:1712;width:293;height:283" coordorigin="7032,1712" coordsize="293,283" path="m7324,1712l7279,1754,7237,1799,7199,1850,7172,1902,7163,1921,7154,1927,7204,1927,7219,1910,7223,1905,7227,1903,7231,1898,7245,1883,7258,1868,7272,1854,7318,1816,7324,1811,7325,1811,7324,1712xe" filled="t" fillcolor="#D1D3D4" stroked="f">
                <v:path arrowok="t"/>
                <v:fill type="solid"/>
              </v:shape>
            </v:group>
            <v:group style="position:absolute;left:7032;top:1712;width:293;height:283" coordorigin="7032,1712" coordsize="293,283">
              <v:shape style="position:absolute;left:7032;top:1712;width:293;height:283" coordorigin="7032,1712" coordsize="293,283" path="m7098,1853l7032,1891,7117,1969,7122,1973,7126,1977,7130,1982,7136,1989,7138,1993,7147,1995,7150,1989,7152,1986,7156,1982,7219,1910,7223,1905,7227,1903,7231,1898,7318,1816,7325,1811,7325,1805,7324,1712,7312,1721,7296,1736,7251,1784,7211,1832,7179,1885,7172,1902,7163,1921,7154,1927,7145,1924,7136,1916,7129,1906,7124,1897,7113,1879,7102,1860,7098,1853xe" filled="f" stroked="t" strokeweight=".216pt" strokecolor="#D1D3D4">
                <v:path arrowok="t"/>
              </v:shape>
            </v:group>
            <v:group style="position:absolute;left:7589;top:1640;width:377;height:416" coordorigin="7589,1640" coordsize="377,416">
              <v:shape style="position:absolute;left:7589;top:1640;width:377;height:416" coordorigin="7589,1640" coordsize="377,416" path="m7589,1640l7967,1640,7967,2057,7589,2057,7589,1640xe" filled="t" fillcolor="#FFFFFF" stroked="f">
                <v:path arrowok="t"/>
                <v:fill type="solid"/>
              </v:shape>
            </v:group>
            <v:group style="position:absolute;left:7006;top:1640;width:377;height:416" coordorigin="7006,1640" coordsize="377,416">
              <v:shape style="position:absolute;left:7006;top:1640;width:377;height:416" coordorigin="7006,1640" coordsize="377,416" path="m7006,1640l7383,1640,7383,2057,7006,2057,7006,1640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100"/>
        </w:rPr>
        <w:t>La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pue</w:t>
      </w:r>
      <w:r>
        <w:rPr>
          <w:b w:val="0"/>
          <w:bCs w:val="0"/>
          <w:color w:val="231F20"/>
          <w:spacing w:val="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ta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acceso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módulo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¿cuenta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con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8"/>
          <w:w w:val="100"/>
        </w:rPr>
        <w:t>c</w:t>
      </w:r>
      <w:r>
        <w:rPr>
          <w:b w:val="0"/>
          <w:bCs w:val="0"/>
          <w:color w:val="231F20"/>
          <w:spacing w:val="0"/>
          <w:w w:val="100"/>
        </w:rPr>
        <w:t>hapa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buenas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condiciones?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70" w:lineRule="exact" w:before="7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3"/>
        </w:numPr>
        <w:tabs>
          <w:tab w:pos="430" w:val="left" w:leader="none"/>
        </w:tabs>
        <w:ind w:left="430" w:right="0" w:hanging="252"/>
        <w:jc w:val="left"/>
      </w:pPr>
      <w:r>
        <w:rPr>
          <w:b w:val="0"/>
          <w:bCs w:val="0"/>
          <w:color w:val="231F20"/>
          <w:spacing w:val="0"/>
          <w:w w:val="100"/>
        </w:rPr>
        <w:t>¿Cuenta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con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salidas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emer</w:t>
      </w:r>
      <w:r>
        <w:rPr>
          <w:b w:val="0"/>
          <w:bCs w:val="0"/>
          <w:color w:val="231F20"/>
          <w:spacing w:val="-6"/>
          <w:w w:val="100"/>
        </w:rPr>
        <w:t>g</w:t>
      </w:r>
      <w:r>
        <w:rPr>
          <w:b w:val="0"/>
          <w:bCs w:val="0"/>
          <w:color w:val="231F20"/>
          <w:spacing w:val="0"/>
          <w:w w:val="100"/>
        </w:rPr>
        <w:t>encia?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16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3"/>
        </w:numPr>
        <w:tabs>
          <w:tab w:pos="430" w:val="left" w:leader="none"/>
        </w:tabs>
        <w:spacing w:line="192" w:lineRule="auto"/>
        <w:ind w:left="444" w:right="793" w:hanging="265"/>
        <w:jc w:val="left"/>
      </w:pPr>
      <w:r>
        <w:rPr/>
        <w:pict>
          <v:group style="position:absolute;margin-left:41.679798pt;margin-top:34.469387pt;width:527.8008pt;height:33.3847pt;mso-position-horizontal-relative:page;mso-position-vertical-relative:paragraph;z-index:-7366" coordorigin="834,689" coordsize="10556,668">
            <v:group style="position:absolute;left:844;top:699;width:10536;height:648" coordorigin="844,699" coordsize="10536,648">
              <v:shape style="position:absolute;left:844;top:699;width:10536;height:648" coordorigin="844,699" coordsize="10536,648" path="m844,699l11380,699,11380,1347,844,1347,844,699xe" filled="t" fillcolor="#D1D3D4" stroked="f">
                <v:path arrowok="t"/>
                <v:fill type="solid"/>
              </v:shape>
            </v:group>
            <v:group style="position:absolute;left:8140;top:822;width:361;height:398" coordorigin="8140,822" coordsize="361,398">
              <v:shape style="position:absolute;left:8140;top:822;width:361;height:398" coordorigin="8140,822" coordsize="361,398" path="m8140,822l8501,822,8501,1219,8140,1219,8140,822xe" filled="f" stroked="t" strokeweight="5.6693pt" strokecolor="#A7A9AC">
                <v:path arrowok="t"/>
              </v:shape>
            </v:group>
            <v:group style="position:absolute;left:8140;top:822;width:361;height:398" coordorigin="8140,822" coordsize="361,398">
              <v:shape style="position:absolute;left:8140;top:822;width:361;height:398" coordorigin="8140,822" coordsize="361,398" path="m8140,822l8501,822,8501,1219,8140,1219,8140,822xe" filled="t" fillcolor="#FFFFFF" stroked="f">
                <v:path arrowok="t"/>
                <v:fill type="solid"/>
              </v:shape>
            </v:group>
            <v:group style="position:absolute;left:8131;top:835;width:326;height:321" coordorigin="8131,835" coordsize="326,321">
              <v:shape style="position:absolute;left:8131;top:835;width:326;height:321" coordorigin="8131,835" coordsize="326,321" path="m8341,1110l8223,1110,8241,1113,8261,1129,8270,1142,8276,1151,8300,1156,8313,1149,8317,1140,8317,1136,8326,1124,8335,1118,8344,1115,8342,1111,8341,1110xe" filled="t" fillcolor="#D1D3D4" stroked="f">
                <v:path arrowok="t"/>
                <v:fill type="solid"/>
              </v:shape>
              <v:shape style="position:absolute;left:8131;top:835;width:326;height:321" coordorigin="8131,835" coordsize="326,321" path="m8198,872l8184,878,8172,893,8172,899,8172,903,8176,913,8180,926,8143,973,8132,981,8131,997,8133,1008,8140,1017,8151,1021,8163,1028,8175,1045,8180,1056,8182,1068,8177,1079,8171,1093,8176,1107,8191,1120,8196,1122,8203,1120,8211,1115,8223,1110,8341,1110,8327,1097,8318,1089,8289,1089,8268,1086,8208,1035,8200,992,8203,972,8240,923,8292,903,8417,903,8420,899,8417,890,8412,885,8371,885,8353,880,8218,880,8198,872xe" filled="t" fillcolor="#D1D3D4" stroked="f">
                <v:path arrowok="t"/>
                <v:fill type="solid"/>
              </v:shape>
              <v:shape style="position:absolute;left:8131;top:835;width:326;height:321" coordorigin="8131,835" coordsize="326,321" path="m8320,1086l8311,1088,8289,1089,8318,1089,8318,1088,8320,1086xe" filled="t" fillcolor="#D1D3D4" stroked="f">
                <v:path arrowok="t"/>
                <v:fill type="solid"/>
              </v:shape>
              <v:shape style="position:absolute;left:8131;top:835;width:326;height:321" coordorigin="8131,835" coordsize="326,321" path="m8417,903l8292,903,8310,904,8326,908,8380,959,8387,1003,8385,1021,8384,1028,8384,1028,8402,1046,8407,1052,8410,1053,8411,1046,8414,1038,8444,1019,8448,1017,8456,1008,8457,989,8453,981,8443,973,8428,966,8414,946,8409,929,8411,914,8417,903xe" filled="t" fillcolor="#D1D3D4" stroked="f">
                <v:path arrowok="t"/>
                <v:fill type="solid"/>
              </v:shape>
              <v:shape style="position:absolute;left:8131;top:835;width:326;height:321" coordorigin="8131,835" coordsize="326,321" path="m8395,868l8376,876,8371,885,8412,885,8403,878,8395,868xe" filled="t" fillcolor="#D1D3D4" stroked="f">
                <v:path arrowok="t"/>
                <v:fill type="solid"/>
              </v:shape>
              <v:shape style="position:absolute;left:8131;top:835;width:326;height:321" coordorigin="8131,835" coordsize="326,321" path="m8317,854l8272,854,8266,862,8253,872,8236,880,8218,880,8353,880,8334,872,8319,858,8317,854xe" filled="t" fillcolor="#D1D3D4" stroked="f">
                <v:path arrowok="t"/>
                <v:fill type="solid"/>
              </v:shape>
              <v:shape style="position:absolute;left:8131;top:835;width:326;height:321" coordorigin="8131,835" coordsize="326,321" path="m8300,835l8282,837,8269,857,8272,854,8317,854,8316,851,8315,846,8312,842,8300,835xe" filled="t" fillcolor="#D1D3D4" stroked="f">
                <v:path arrowok="t"/>
                <v:fill type="solid"/>
              </v:shape>
            </v:group>
            <v:group style="position:absolute;left:8234;top:938;width:250;height:252" coordorigin="8234,938" coordsize="250,252">
              <v:shape style="position:absolute;left:8234;top:938;width:250;height:252" coordorigin="8234,938" coordsize="250,252" path="m8399,1062l8314,1062,8318,1066,8332,1080,8346,1094,8389,1137,8404,1152,8431,1180,8451,1190,8469,1188,8477,1177,8458,1177,8446,1172,8443,1159,8453,1149,8461,1147,8479,1147,8469,1135,8454,1119,8439,1104,8409,1072,8399,1062xe" filled="t" fillcolor="#D1D3D4" stroked="f">
                <v:path arrowok="t"/>
                <v:fill type="solid"/>
              </v:shape>
              <v:shape style="position:absolute;left:8234;top:938;width:250;height:252" coordorigin="8234,938" coordsize="250,252" path="m8479,1147l8461,1147,8469,1152,8473,1166,8469,1173,8458,1177,8477,1177,8482,1169,8484,1152,8479,1147xe" filled="t" fillcolor="#D1D3D4" stroked="f">
                <v:path arrowok="t"/>
                <v:fill type="solid"/>
              </v:shape>
              <v:shape style="position:absolute;left:8234;top:938;width:250;height:252" coordorigin="8234,938" coordsize="250,252" path="m8242,981l8234,996,8236,1017,8248,1039,8263,1054,8281,1062,8300,1064,8310,1064,8314,1062,8399,1062,8396,1059,8362,1026,8361,1018,8283,1018,8275,1014,8263,1002,8242,981xe" filled="t" fillcolor="#D1D3D4" stroked="f">
                <v:path arrowok="t"/>
                <v:fill type="solid"/>
              </v:shape>
              <v:shape style="position:absolute;left:8234;top:938;width:250;height:252" coordorigin="8234,938" coordsize="250,252" path="m8329,948l8274,948,8277,951,8299,973,8301,975,8303,977,8308,982,8311,983,8312,994,8305,999,8300,1004,8290,1014,8283,1018,8361,1018,8360,1013,8360,995,8354,973,8341,957,8329,948xe" filled="t" fillcolor="#D1D3D4" stroked="f">
                <v:path arrowok="t"/>
                <v:fill type="solid"/>
              </v:shape>
              <v:shape style="position:absolute;left:8234;top:938;width:250;height:252" coordorigin="8234,938" coordsize="250,252" path="m8281,938l8281,940,8271,943,8273,949,8274,948,8329,948,8325,945,8313,940,8305,938,8281,938xe" filled="t" fillcolor="#D1D3D4" stroked="f">
                <v:path arrowok="t"/>
                <v:fill type="solid"/>
              </v:shape>
            </v:group>
            <v:group style="position:absolute;left:7032;top:883;width:293;height:283" coordorigin="7032,883" coordsize="293,283">
              <v:shape style="position:absolute;left:7032;top:883;width:293;height:283" coordorigin="7032,883" coordsize="293,283" path="m7098,1025l7032,1062,7117,1141,7122,1145,7126,1148,7136,1160,7138,1164,7147,1167,7150,1161,7152,1158,7156,1153,7204,1098,7154,1098,7145,1096,7136,1088,7129,1077,7124,1068,7113,1050,7102,1032,7098,1025xe" filled="t" fillcolor="#D1D3D4" stroked="f">
                <v:path arrowok="t"/>
                <v:fill type="solid"/>
              </v:shape>
              <v:shape style="position:absolute;left:7032;top:883;width:293;height:283" coordorigin="7032,883" coordsize="293,283" path="m7324,883l7279,925,7237,971,7199,1021,7172,1074,7163,1092,7154,1098,7204,1098,7219,1082,7223,1077,7227,1074,7231,1070,7245,1055,7258,1040,7272,1026,7318,988,7324,983,7325,983,7324,883xe" filled="t" fillcolor="#D1D3D4" stroked="f">
                <v:path arrowok="t"/>
                <v:fill type="solid"/>
              </v:shape>
            </v:group>
            <v:group style="position:absolute;left:7032;top:883;width:293;height:283" coordorigin="7032,883" coordsize="293,283">
              <v:shape style="position:absolute;left:7032;top:883;width:293;height:283" coordorigin="7032,883" coordsize="293,283" path="m7098,1025l7032,1062,7117,1141,7122,1145,7126,1148,7130,1153,7136,1160,7138,1164,7147,1167,7150,1161,7152,1158,7156,1153,7219,1082,7223,1077,7227,1074,7231,1070,7318,988,7325,983,7325,977,7324,883,7312,892,7296,908,7251,955,7211,1004,7179,1056,7172,1074,7163,1092,7154,1098,7145,1096,7136,1088,7129,1077,7124,1068,7113,1050,7102,1032,7098,1025xe" filled="f" stroked="t" strokeweight=".216pt" strokecolor="#D1D3D4">
                <v:path arrowok="t"/>
              </v:shape>
            </v:group>
            <v:group style="position:absolute;left:7589;top:812;width:377;height:416" coordorigin="7589,812" coordsize="377,416">
              <v:shape style="position:absolute;left:7589;top:812;width:377;height:416" coordorigin="7589,812" coordsize="377,416" path="m7589,812l7967,812,7967,1228,7589,1228,7589,812xe" filled="f" stroked="t" strokeweight="5.6693pt" strokecolor="#A7A9AC">
                <v:path arrowok="t"/>
              </v:shape>
            </v:group>
            <v:group style="position:absolute;left:7589;top:812;width:377;height:416" coordorigin="7589,812" coordsize="377,416">
              <v:shape style="position:absolute;left:7589;top:812;width:377;height:416" coordorigin="7589,812" coordsize="377,416" path="m7589,812l7967,812,7967,1228,7589,1228,7589,812xe" filled="t" fillcolor="#FFFFFF" stroked="f">
                <v:path arrowok="t"/>
                <v:fill type="solid"/>
              </v:shape>
            </v:group>
            <v:group style="position:absolute;left:7006;top:812;width:377;height:416" coordorigin="7006,812" coordsize="377,416">
              <v:shape style="position:absolute;left:7006;top:812;width:377;height:416" coordorigin="7006,812" coordsize="377,416" path="m7006,812l7383,812,7383,1228,7006,1228,7006,812xe" filled="f" stroked="t" strokeweight="5.6693pt" strokecolor="#A7A9AC">
                <v:path arrowok="t"/>
              </v:shape>
            </v:group>
            <v:group style="position:absolute;left:7006;top:812;width:377;height:416" coordorigin="7006,812" coordsize="377,416">
              <v:shape style="position:absolute;left:7006;top:812;width:377;height:416" coordorigin="7006,812" coordsize="377,416" path="m7006,812l7383,812,7383,1228,7006,1228,7006,812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100"/>
        </w:rPr>
        <w:t>¿Las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6"/>
          <w:w w:val="100"/>
        </w:rPr>
        <w:t>v</w:t>
      </w:r>
      <w:r>
        <w:rPr>
          <w:b w:val="0"/>
          <w:bCs w:val="0"/>
          <w:color w:val="231F20"/>
          <w:spacing w:val="0"/>
          <w:w w:val="100"/>
        </w:rPr>
        <w:t>entanas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cuentan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con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elementos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seguridad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como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</w:t>
      </w:r>
      <w:r>
        <w:rPr>
          <w:b w:val="0"/>
          <w:bCs w:val="0"/>
          <w:color w:val="231F20"/>
          <w:spacing w:val="-6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otección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co</w:t>
      </w:r>
      <w:r>
        <w:rPr>
          <w:b w:val="0"/>
          <w:bCs w:val="0"/>
          <w:color w:val="231F20"/>
          <w:spacing w:val="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tinas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metálicas?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18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3"/>
        </w:numPr>
        <w:tabs>
          <w:tab w:pos="430" w:val="left" w:leader="none"/>
        </w:tabs>
        <w:spacing w:line="192" w:lineRule="auto"/>
        <w:ind w:left="444" w:right="670" w:hanging="265"/>
        <w:jc w:val="left"/>
      </w:pPr>
      <w:r>
        <w:rPr>
          <w:b w:val="0"/>
          <w:bCs w:val="0"/>
          <w:color w:val="231F20"/>
          <w:spacing w:val="0"/>
          <w:w w:val="100"/>
        </w:rPr>
        <w:t>¿El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módulo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cuenta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con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una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espacio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pa</w:t>
      </w:r>
      <w:r>
        <w:rPr>
          <w:b w:val="0"/>
          <w:bCs w:val="0"/>
          <w:color w:val="231F20"/>
          <w:spacing w:val="-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resguardar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las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credenciales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y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documentación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electo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al?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18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3"/>
        </w:numPr>
        <w:tabs>
          <w:tab w:pos="430" w:val="left" w:leader="none"/>
        </w:tabs>
        <w:spacing w:line="192" w:lineRule="auto"/>
        <w:ind w:left="444" w:right="0" w:hanging="265"/>
        <w:jc w:val="left"/>
      </w:pPr>
      <w:r>
        <w:rPr/>
        <w:pict>
          <v:group style="position:absolute;margin-left:41.679798pt;margin-top:32.804886pt;width:527.8008pt;height:33.3847pt;mso-position-horizontal-relative:page;mso-position-vertical-relative:paragraph;z-index:-7367" coordorigin="834,656" coordsize="10556,668">
            <v:group style="position:absolute;left:844;top:666;width:10536;height:648" coordorigin="844,666" coordsize="10536,648">
              <v:shape style="position:absolute;left:844;top:666;width:10536;height:648" coordorigin="844,666" coordsize="10536,648" path="m844,666l11380,666,11380,1314,844,1314,844,666xe" filled="t" fillcolor="#D1D3D4" stroked="f">
                <v:path arrowok="t"/>
                <v:fill type="solid"/>
              </v:shape>
            </v:group>
            <v:group style="position:absolute;left:8140;top:788;width:361;height:398" coordorigin="8140,788" coordsize="361,398">
              <v:shape style="position:absolute;left:8140;top:788;width:361;height:398" coordorigin="8140,788" coordsize="361,398" path="m8140,788l8501,788,8501,1186,8140,1186,8140,788xe" filled="f" stroked="t" strokeweight="5.6693pt" strokecolor="#A7A9AC">
                <v:path arrowok="t"/>
              </v:shape>
            </v:group>
            <v:group style="position:absolute;left:8140;top:788;width:361;height:398" coordorigin="8140,788" coordsize="361,398">
              <v:shape style="position:absolute;left:8140;top:788;width:361;height:398" coordorigin="8140,788" coordsize="361,398" path="m8140,788l8501,788,8501,1186,8140,1186,8140,788xe" filled="t" fillcolor="#FFFFFF" stroked="f">
                <v:path arrowok="t"/>
                <v:fill type="solid"/>
              </v:shape>
            </v:group>
            <v:group style="position:absolute;left:8131;top:802;width:326;height:321" coordorigin="8131,802" coordsize="326,321">
              <v:shape style="position:absolute;left:8131;top:802;width:326;height:321" coordorigin="8131,802" coordsize="326,321" path="m8341,1077l8223,1077,8241,1080,8261,1096,8270,1109,8276,1118,8300,1122,8313,1115,8317,1107,8317,1102,8326,1091,8335,1084,8344,1081,8342,1077,8341,1077xe" filled="t" fillcolor="#D1D3D4" stroked="f">
                <v:path arrowok="t"/>
                <v:fill type="solid"/>
              </v:shape>
              <v:shape style="position:absolute;left:8131;top:802;width:326;height:321" coordorigin="8131,802" coordsize="326,321" path="m8198,839l8184,844,8172,859,8172,866,8172,870,8176,879,8180,893,8143,939,8132,948,8131,963,8133,974,8140,983,8151,988,8163,994,8175,1011,8180,1022,8182,1034,8177,1045,8171,1059,8176,1073,8191,1086,8196,1089,8203,1086,8211,1081,8223,1077,8341,1077,8327,1063,8318,1056,8289,1056,8268,1052,8208,1002,8200,959,8203,939,8240,890,8292,870,8417,870,8420,866,8417,856,8412,852,8371,852,8353,847,8218,847,8198,839xe" filled="t" fillcolor="#D1D3D4" stroked="f">
                <v:path arrowok="t"/>
                <v:fill type="solid"/>
              </v:shape>
              <v:shape style="position:absolute;left:8131;top:802;width:326;height:321" coordorigin="8131,802" coordsize="326,321" path="m8320,1053l8311,1054,8289,1056,8318,1056,8318,1055,8320,1053xe" filled="t" fillcolor="#D1D3D4" stroked="f">
                <v:path arrowok="t"/>
                <v:fill type="solid"/>
              </v:shape>
              <v:shape style="position:absolute;left:8131;top:802;width:326;height:321" coordorigin="8131,802" coordsize="326,321" path="m8417,870l8292,870,8310,871,8326,875,8380,926,8387,970,8385,987,8384,994,8384,994,8402,1012,8407,1018,8410,1020,8411,1012,8414,1005,8444,986,8448,984,8456,975,8457,956,8453,947,8443,939,8428,933,8414,913,8409,895,8411,880,8417,870xe" filled="t" fillcolor="#D1D3D4" stroked="f">
                <v:path arrowok="t"/>
                <v:fill type="solid"/>
              </v:shape>
              <v:shape style="position:absolute;left:8131;top:802;width:326;height:321" coordorigin="8131,802" coordsize="326,321" path="m8395,834l8376,842,8371,852,8412,852,8403,844,8395,834xe" filled="t" fillcolor="#D1D3D4" stroked="f">
                <v:path arrowok="t"/>
                <v:fill type="solid"/>
              </v:shape>
              <v:shape style="position:absolute;left:8131;top:802;width:326;height:321" coordorigin="8131,802" coordsize="326,321" path="m8317,821l8272,821,8266,828,8253,839,8236,847,8218,847,8353,847,8334,839,8319,824,8317,821xe" filled="t" fillcolor="#D1D3D4" stroked="f">
                <v:path arrowok="t"/>
                <v:fill type="solid"/>
              </v:shape>
              <v:shape style="position:absolute;left:8131;top:802;width:326;height:321" coordorigin="8131,802" coordsize="326,321" path="m8300,802l8282,803,8269,823,8272,821,8317,821,8316,817,8315,813,8312,808,8300,802xe" filled="t" fillcolor="#D1D3D4" stroked="f">
                <v:path arrowok="t"/>
                <v:fill type="solid"/>
              </v:shape>
            </v:group>
            <v:group style="position:absolute;left:8234;top:905;width:250;height:252" coordorigin="8234,905" coordsize="250,252">
              <v:shape style="position:absolute;left:8234;top:905;width:250;height:252" coordorigin="8234,905" coordsize="250,252" path="m8399,1029l8314,1029,8318,1032,8332,1046,8346,1061,8389,1104,8404,1119,8431,1147,8451,1157,8469,1155,8477,1144,8458,1144,8446,1139,8443,1126,8453,1116,8461,1113,8479,1113,8469,1102,8454,1085,8439,1070,8409,1039,8399,1029xe" filled="t" fillcolor="#D1D3D4" stroked="f">
                <v:path arrowok="t"/>
                <v:fill type="solid"/>
              </v:shape>
              <v:shape style="position:absolute;left:8234;top:905;width:250;height:252" coordorigin="8234,905" coordsize="250,252" path="m8479,1113l8461,1113,8469,1118,8473,1132,8469,1140,8458,1144,8477,1144,8482,1135,8484,1119,8479,1113xe" filled="t" fillcolor="#D1D3D4" stroked="f">
                <v:path arrowok="t"/>
                <v:fill type="solid"/>
              </v:shape>
              <v:shape style="position:absolute;left:8234;top:905;width:250;height:252" coordorigin="8234,905" coordsize="250,252" path="m8242,948l8234,962,8236,984,8248,1006,8263,1020,8281,1028,8300,1031,8310,1031,8314,1029,8399,1029,8396,1026,8362,993,8361,984,8283,984,8275,980,8263,969,8242,948xe" filled="t" fillcolor="#D1D3D4" stroked="f">
                <v:path arrowok="t"/>
                <v:fill type="solid"/>
              </v:shape>
              <v:shape style="position:absolute;left:8234;top:905;width:250;height:252" coordorigin="8234,905" coordsize="250,252" path="m8329,914l8274,914,8277,917,8299,939,8301,942,8303,943,8308,948,8311,950,8312,960,8305,965,8300,971,8290,981,8283,984,8361,984,8360,980,8360,962,8354,940,8341,923,8329,914xe" filled="t" fillcolor="#D1D3D4" stroked="f">
                <v:path arrowok="t"/>
                <v:fill type="solid"/>
              </v:shape>
              <v:shape style="position:absolute;left:8234;top:905;width:250;height:252" coordorigin="8234,905" coordsize="250,252" path="m8281,905l8281,907,8271,910,8273,915,8274,914,8329,914,8325,911,8313,907,8305,905,8281,905xe" filled="t" fillcolor="#D1D3D4" stroked="f">
                <v:path arrowok="t"/>
                <v:fill type="solid"/>
              </v:shape>
            </v:group>
            <v:group style="position:absolute;left:7032;top:838;width:293;height:283" coordorigin="7032,838" coordsize="293,283">
              <v:shape style="position:absolute;left:7032;top:838;width:293;height:283" coordorigin="7032,838" coordsize="293,283" path="m7098,979l7032,1017,7117,1095,7122,1100,7126,1103,7136,1115,7138,1119,7147,1121,7150,1116,7152,1113,7156,1108,7204,1053,7154,1053,7145,1051,7136,1042,7129,1032,7124,1023,7113,1005,7102,987,7098,979xe" filled="t" fillcolor="#D1D3D4" stroked="f">
                <v:path arrowok="t"/>
                <v:fill type="solid"/>
              </v:shape>
              <v:shape style="position:absolute;left:7032;top:838;width:293;height:283" coordorigin="7032,838" coordsize="293,283" path="m7324,838l7279,880,7237,925,7199,976,7172,1028,7163,1047,7154,1053,7204,1053,7219,1036,7223,1032,7227,1029,7231,1024,7245,1009,7258,995,7272,981,7318,942,7324,938,7325,938,7324,838xe" filled="t" fillcolor="#D1D3D4" stroked="f">
                <v:path arrowok="t"/>
                <v:fill type="solid"/>
              </v:shape>
            </v:group>
            <v:group style="position:absolute;left:7032;top:838;width:293;height:283" coordorigin="7032,838" coordsize="293,283">
              <v:shape style="position:absolute;left:7032;top:838;width:293;height:283" coordorigin="7032,838" coordsize="293,283" path="m7098,979l7032,1017,7117,1095,7122,1100,7126,1103,7130,1108,7136,1115,7138,1119,7147,1121,7150,1116,7152,1113,7156,1108,7219,1036,7223,1032,7227,1029,7231,1024,7318,942,7325,938,7325,932,7324,838,7312,847,7296,863,7251,910,7211,959,7179,1011,7172,1028,7163,1047,7154,1053,7145,1051,7136,1042,7129,1032,7124,1023,7113,1005,7102,987,7098,979xe" filled="f" stroked="t" strokeweight=".216pt" strokecolor="#D1D3D4">
                <v:path arrowok="t"/>
              </v:shape>
            </v:group>
            <v:group style="position:absolute;left:7589;top:767;width:377;height:416" coordorigin="7589,767" coordsize="377,416">
              <v:shape style="position:absolute;left:7589;top:767;width:377;height:416" coordorigin="7589,767" coordsize="377,416" path="m7589,767l7967,767,7967,1183,7589,1183,7589,767xe" filled="f" stroked="t" strokeweight="5.6693pt" strokecolor="#A7A9AC">
                <v:path arrowok="t"/>
              </v:shape>
            </v:group>
            <v:group style="position:absolute;left:7589;top:767;width:377;height:416" coordorigin="7589,767" coordsize="377,416">
              <v:shape style="position:absolute;left:7589;top:767;width:377;height:416" coordorigin="7589,767" coordsize="377,416" path="m7589,767l7967,767,7967,1183,7589,1183,7589,767xe" filled="t" fillcolor="#FFFFFF" stroked="f">
                <v:path arrowok="t"/>
                <v:fill type="solid"/>
              </v:shape>
            </v:group>
            <v:group style="position:absolute;left:7006;top:767;width:377;height:416" coordorigin="7006,767" coordsize="377,416">
              <v:shape style="position:absolute;left:7006;top:767;width:377;height:416" coordorigin="7006,767" coordsize="377,416" path="m7006,767l7383,767,7383,1183,7006,1183,7006,767xe" filled="f" stroked="t" strokeweight="5.6693pt" strokecolor="#A7A9AC">
                <v:path arrowok="t"/>
              </v:shape>
            </v:group>
            <v:group style="position:absolute;left:7006;top:767;width:377;height:416" coordorigin="7006,767" coordsize="377,416">
              <v:shape style="position:absolute;left:7006;top:767;width:377;height:416" coordorigin="7006,767" coordsize="377,416" path="m7006,767l7383,767,7383,1183,7006,1183,7006,767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03.707642pt;margin-top:-4.688163pt;width:24.1535pt;height:25.562pt;mso-position-horizontal-relative:page;mso-position-vertical-relative:paragraph;z-index:-7359" coordorigin="8074,-94" coordsize="483,511">
            <v:group style="position:absolute;left:8140;top:-37;width:361;height:398" coordorigin="8140,-37" coordsize="361,398">
              <v:shape style="position:absolute;left:8140;top:-37;width:361;height:398" coordorigin="8140,-37" coordsize="361,398" path="m8140,-37l8501,-37,8501,361,8140,361,8140,-37xe" filled="t" fillcolor="#FFFFFF" stroked="f">
                <v:path arrowok="t"/>
                <v:fill type="solid"/>
              </v:shape>
            </v:group>
            <v:group style="position:absolute;left:8131;top:-23;width:326;height:321" coordorigin="8131,-23" coordsize="326,321">
              <v:shape style="position:absolute;left:8131;top:-23;width:326;height:321" coordorigin="8131,-23" coordsize="326,321" path="m8341,252l8223,252,8241,255,8261,271,8270,284,8276,293,8300,297,8313,290,8317,282,8317,277,8326,266,8335,259,8344,256,8342,252,8341,252xe" filled="t" fillcolor="#D1D3D4" stroked="f">
                <v:path arrowok="t"/>
                <v:fill type="solid"/>
              </v:shape>
              <v:shape style="position:absolute;left:8131;top:-23;width:326;height:321" coordorigin="8131,-23" coordsize="326,321" path="m8198,13l8184,19,8172,34,8172,41,8172,45,8176,54,8180,68,8143,114,8132,122,8131,138,8133,149,8140,158,8151,163,8163,169,8175,186,8180,197,8182,209,8177,220,8171,234,8176,248,8191,261,8196,264,8203,261,8211,256,8223,252,8341,252,8327,238,8318,231,8289,231,8268,227,8208,177,8200,134,8203,114,8240,65,8292,45,8417,45,8420,41,8417,31,8412,27,8371,27,8353,22,8218,22,8198,13xe" filled="t" fillcolor="#D1D3D4" stroked="f">
                <v:path arrowok="t"/>
                <v:fill type="solid"/>
              </v:shape>
              <v:shape style="position:absolute;left:8131;top:-23;width:326;height:321" coordorigin="8131,-23" coordsize="326,321" path="m8320,228l8311,229,8289,231,8318,231,8318,230,8320,228xe" filled="t" fillcolor="#D1D3D4" stroked="f">
                <v:path arrowok="t"/>
                <v:fill type="solid"/>
              </v:shape>
              <v:shape style="position:absolute;left:8131;top:-23;width:326;height:321" coordorigin="8131,-23" coordsize="326,321" path="m8417,45l8292,45,8310,45,8326,50,8380,101,8387,145,8385,162,8384,169,8384,169,8402,187,8407,193,8410,195,8411,187,8414,180,8444,161,8448,159,8456,150,8457,131,8453,122,8443,114,8428,108,8414,87,8409,70,8411,55,8417,45xe" filled="t" fillcolor="#D1D3D4" stroked="f">
                <v:path arrowok="t"/>
                <v:fill type="solid"/>
              </v:shape>
              <v:shape style="position:absolute;left:8131;top:-23;width:326;height:321" coordorigin="8131,-23" coordsize="326,321" path="m8395,9l8376,17,8371,27,8412,27,8403,19,8395,9xe" filled="t" fillcolor="#D1D3D4" stroked="f">
                <v:path arrowok="t"/>
                <v:fill type="solid"/>
              </v:shape>
              <v:shape style="position:absolute;left:8131;top:-23;width:326;height:321" coordorigin="8131,-23" coordsize="326,321" path="m8317,-4l8272,-4,8266,3,8253,14,8236,22,8218,22,8353,22,8334,13,8319,-1,8317,-4xe" filled="t" fillcolor="#D1D3D4" stroked="f">
                <v:path arrowok="t"/>
                <v:fill type="solid"/>
              </v:shape>
              <v:shape style="position:absolute;left:8131;top:-23;width:326;height:321" coordorigin="8131,-23" coordsize="326,321" path="m8300,-23l8282,-22,8269,-2,8272,-4,8317,-4,8316,-8,8315,-13,8312,-17,8300,-23xe" filled="t" fillcolor="#D1D3D4" stroked="f">
                <v:path arrowok="t"/>
                <v:fill type="solid"/>
              </v:shape>
            </v:group>
            <v:group style="position:absolute;left:8234;top:80;width:250;height:252" coordorigin="8234,80" coordsize="250,252">
              <v:shape style="position:absolute;left:8234;top:80;width:250;height:252" coordorigin="8234,80" coordsize="250,252" path="m8399,204l8314,204,8318,207,8332,221,8346,236,8389,279,8404,294,8431,321,8451,331,8469,330,8477,319,8458,319,8446,314,8443,301,8453,291,8461,288,8479,288,8469,276,8454,260,8439,245,8409,214,8399,204xe" filled="t" fillcolor="#D1D3D4" stroked="f">
                <v:path arrowok="t"/>
                <v:fill type="solid"/>
              </v:shape>
              <v:shape style="position:absolute;left:8234;top:80;width:250;height:252" coordorigin="8234,80" coordsize="250,252" path="m8479,288l8461,288,8469,293,8473,307,8469,315,8458,319,8477,319,8482,310,8484,294,8479,288xe" filled="t" fillcolor="#D1D3D4" stroked="f">
                <v:path arrowok="t"/>
                <v:fill type="solid"/>
              </v:shape>
              <v:shape style="position:absolute;left:8234;top:80;width:250;height:252" coordorigin="8234,80" coordsize="250,252" path="m8242,123l8234,137,8236,159,8248,181,8263,195,8281,203,8300,206,8310,206,8314,204,8399,204,8396,201,8362,168,8361,159,8283,159,8275,155,8263,143,8242,123xe" filled="t" fillcolor="#D1D3D4" stroked="f">
                <v:path arrowok="t"/>
                <v:fill type="solid"/>
              </v:shape>
              <v:shape style="position:absolute;left:8234;top:80;width:250;height:252" coordorigin="8234,80" coordsize="250,252" path="m8329,89l8274,89,8277,92,8299,114,8301,116,8303,118,8308,123,8311,125,8312,135,8305,140,8300,146,8290,156,8283,159,8361,159,8360,155,8360,137,8354,115,8341,98,8329,89xe" filled="t" fillcolor="#D1D3D4" stroked="f">
                <v:path arrowok="t"/>
                <v:fill type="solid"/>
              </v:shape>
              <v:shape style="position:absolute;left:8234;top:80;width:250;height:252" coordorigin="8234,80" coordsize="250,252" path="m8281,80l8281,82,8271,85,8273,90,8274,89,8329,89,8325,86,8313,82,8305,80,8281,80xe" filled="t" fillcolor="#D1D3D4" stroked="f">
                <v:path arrowok="t"/>
                <v:fill type="solid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100"/>
        </w:rPr>
        <w:t>¿El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espacio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resguardo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credenciales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y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documentación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electo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al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cuenta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con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9"/>
          <w:w w:val="100"/>
        </w:rPr>
        <w:t>c</w:t>
      </w:r>
      <w:r>
        <w:rPr>
          <w:b w:val="0"/>
          <w:bCs w:val="0"/>
          <w:color w:val="231F20"/>
          <w:spacing w:val="0"/>
          <w:w w:val="100"/>
        </w:rPr>
        <w:t>hapa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buenas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condiciones?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18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3"/>
        </w:numPr>
        <w:tabs>
          <w:tab w:pos="430" w:val="left" w:leader="none"/>
        </w:tabs>
        <w:spacing w:line="192" w:lineRule="auto"/>
        <w:ind w:left="444" w:right="99" w:hanging="265"/>
        <w:jc w:val="left"/>
      </w:pPr>
      <w:r>
        <w:rPr>
          <w:b w:val="0"/>
          <w:bCs w:val="0"/>
          <w:color w:val="231F20"/>
          <w:spacing w:val="0"/>
          <w:w w:val="100"/>
        </w:rPr>
        <w:t>¿El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M</w:t>
      </w:r>
      <w:r>
        <w:rPr>
          <w:b w:val="0"/>
          <w:bCs w:val="0"/>
          <w:color w:val="231F20"/>
          <w:spacing w:val="-1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C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cuenta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con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4"/>
          <w:w w:val="100"/>
        </w:rPr>
        <w:t>m</w:t>
      </w:r>
      <w:r>
        <w:rPr>
          <w:b w:val="0"/>
          <w:bCs w:val="0"/>
          <w:color w:val="231F20"/>
          <w:spacing w:val="0"/>
          <w:w w:val="100"/>
        </w:rPr>
        <w:t>u</w:t>
      </w:r>
      <w:r>
        <w:rPr>
          <w:b w:val="0"/>
          <w:bCs w:val="0"/>
          <w:color w:val="231F20"/>
          <w:spacing w:val="-5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ble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seguridad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pa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guarda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documentación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electo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al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buen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estado?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18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3"/>
        </w:numPr>
        <w:tabs>
          <w:tab w:pos="563" w:val="left" w:leader="none"/>
        </w:tabs>
        <w:spacing w:line="192" w:lineRule="auto"/>
        <w:ind w:left="510" w:right="566" w:hanging="332"/>
        <w:jc w:val="left"/>
      </w:pPr>
      <w:r>
        <w:rPr/>
        <w:pict>
          <v:group style="position:absolute;margin-left:41.679798pt;margin-top:33.008492pt;width:527.8008pt;height:33.3847pt;mso-position-horizontal-relative:page;mso-position-vertical-relative:paragraph;z-index:-7368" coordorigin="834,660" coordsize="10556,668">
            <v:group style="position:absolute;left:844;top:670;width:10536;height:648" coordorigin="844,670" coordsize="10536,648">
              <v:shape style="position:absolute;left:844;top:670;width:10536;height:648" coordorigin="844,670" coordsize="10536,648" path="m844,670l11380,670,11380,1318,844,1318,844,670xe" filled="t" fillcolor="#D1D3D4" stroked="f">
                <v:path arrowok="t"/>
                <v:fill type="solid"/>
              </v:shape>
            </v:group>
            <v:group style="position:absolute;left:8140;top:796;width:361;height:398" coordorigin="8140,796" coordsize="361,398">
              <v:shape style="position:absolute;left:8140;top:796;width:361;height:398" coordorigin="8140,796" coordsize="361,398" path="m8140,796l8501,796,8501,1194,8140,1194,8140,796xe" filled="f" stroked="t" strokeweight="5.6693pt" strokecolor="#A7A9AC">
                <v:path arrowok="t"/>
              </v:shape>
            </v:group>
            <v:group style="position:absolute;left:8140;top:796;width:361;height:398" coordorigin="8140,796" coordsize="361,398">
              <v:shape style="position:absolute;left:8140;top:796;width:361;height:398" coordorigin="8140,796" coordsize="361,398" path="m8140,796l8501,796,8501,1194,8140,1194,8140,796xe" filled="t" fillcolor="#FFFFFF" stroked="f">
                <v:path arrowok="t"/>
                <v:fill type="solid"/>
              </v:shape>
            </v:group>
            <v:group style="position:absolute;left:8131;top:810;width:326;height:321" coordorigin="8131,810" coordsize="326,321">
              <v:shape style="position:absolute;left:8131;top:810;width:326;height:321" coordorigin="8131,810" coordsize="326,321" path="m8341,1085l8223,1085,8241,1088,8261,1104,8270,1117,8276,1126,8300,1130,8313,1123,8317,1115,8317,1110,8326,1099,8335,1092,8344,1089,8342,1085,8341,1085xe" filled="t" fillcolor="#D1D3D4" stroked="f">
                <v:path arrowok="t"/>
                <v:fill type="solid"/>
              </v:shape>
              <v:shape style="position:absolute;left:8131;top:810;width:326;height:321" coordorigin="8131,810" coordsize="326,321" path="m8198,846l8184,852,8172,867,8172,873,8172,878,8176,887,8180,901,8143,947,8132,955,8131,971,8133,982,8140,991,8151,995,8163,1002,8175,1019,8180,1030,8182,1042,8177,1053,8171,1067,8176,1081,8191,1094,8196,1096,8203,1094,8211,1089,8223,1085,8341,1085,8327,1071,8318,1063,8289,1063,8268,1060,8208,1010,8200,967,8203,947,8240,898,8292,878,8417,878,8420,873,8417,864,8412,859,8371,859,8353,855,8218,855,8198,846xe" filled="t" fillcolor="#D1D3D4" stroked="f">
                <v:path arrowok="t"/>
                <v:fill type="solid"/>
              </v:shape>
              <v:shape style="position:absolute;left:8131;top:810;width:326;height:321" coordorigin="8131,810" coordsize="326,321" path="m8320,1060l8311,1062,8289,1063,8318,1063,8318,1063,8320,1060xe" filled="t" fillcolor="#D1D3D4" stroked="f">
                <v:path arrowok="t"/>
                <v:fill type="solid"/>
              </v:shape>
              <v:shape style="position:absolute;left:8131;top:810;width:326;height:321" coordorigin="8131,810" coordsize="326,321" path="m8417,878l8292,878,8310,878,8326,883,8380,933,8387,978,8385,995,8384,1002,8384,1002,8402,1020,8407,1026,8410,1027,8411,1020,8414,1013,8444,994,8448,992,8456,983,8457,964,8453,955,8443,947,8428,941,8414,920,8409,903,8411,888,8417,878xe" filled="t" fillcolor="#D1D3D4" stroked="f">
                <v:path arrowok="t"/>
                <v:fill type="solid"/>
              </v:shape>
              <v:shape style="position:absolute;left:8131;top:810;width:326;height:321" coordorigin="8131,810" coordsize="326,321" path="m8395,842l8376,850,8371,859,8412,859,8403,852,8395,842xe" filled="t" fillcolor="#D1D3D4" stroked="f">
                <v:path arrowok="t"/>
                <v:fill type="solid"/>
              </v:shape>
              <v:shape style="position:absolute;left:8131;top:810;width:326;height:321" coordorigin="8131,810" coordsize="326,321" path="m8317,829l8272,829,8266,836,8253,847,8236,854,8218,855,8353,855,8334,846,8319,832,8317,829xe" filled="t" fillcolor="#D1D3D4" stroked="f">
                <v:path arrowok="t"/>
                <v:fill type="solid"/>
              </v:shape>
              <v:shape style="position:absolute;left:8131;top:810;width:326;height:321" coordorigin="8131,810" coordsize="326,321" path="m8300,810l8282,811,8269,831,8272,829,8317,829,8316,825,8315,820,8312,816,8300,810xe" filled="t" fillcolor="#D1D3D4" stroked="f">
                <v:path arrowok="t"/>
                <v:fill type="solid"/>
              </v:shape>
            </v:group>
            <v:group style="position:absolute;left:8234;top:912;width:250;height:252" coordorigin="8234,912" coordsize="250,252">
              <v:shape style="position:absolute;left:8234;top:912;width:250;height:252" coordorigin="8234,912" coordsize="250,252" path="m8399,1037l8314,1037,8318,1040,8332,1054,8346,1069,8389,1111,8404,1126,8431,1154,8451,1164,8469,1163,8477,1152,8458,1152,8446,1147,8443,1134,8453,1123,8461,1121,8479,1121,8469,1109,8454,1093,8439,1078,8409,1046,8399,1037xe" filled="t" fillcolor="#D1D3D4" stroked="f">
                <v:path arrowok="t"/>
                <v:fill type="solid"/>
              </v:shape>
              <v:shape style="position:absolute;left:8234;top:912;width:250;height:252" coordorigin="8234,912" coordsize="250,252" path="m8479,1121l8461,1121,8469,1126,8473,1140,8469,1148,8458,1152,8477,1152,8482,1143,8484,1126,8479,1121xe" filled="t" fillcolor="#D1D3D4" stroked="f">
                <v:path arrowok="t"/>
                <v:fill type="solid"/>
              </v:shape>
              <v:shape style="position:absolute;left:8234;top:912;width:250;height:252" coordorigin="8234,912" coordsize="250,252" path="m8242,956l8234,970,8236,992,8248,1014,8263,1028,8281,1036,8300,1039,8310,1039,8314,1037,8399,1037,8396,1034,8362,1001,8361,992,8283,992,8275,988,8263,976,8242,956xe" filled="t" fillcolor="#D1D3D4" stroked="f">
                <v:path arrowok="t"/>
                <v:fill type="solid"/>
              </v:shape>
              <v:shape style="position:absolute;left:8234;top:912;width:250;height:252" coordorigin="8234,912" coordsize="250,252" path="m8329,922l8274,922,8277,925,8299,947,8301,949,8303,951,8308,956,8311,958,8312,968,8305,973,8300,979,8290,988,8283,992,8361,992,8360,988,8360,970,8354,948,8341,931,8329,922xe" filled="t" fillcolor="#D1D3D4" stroked="f">
                <v:path arrowok="t"/>
                <v:fill type="solid"/>
              </v:shape>
              <v:shape style="position:absolute;left:8234;top:912;width:250;height:252" coordorigin="8234,912" coordsize="250,252" path="m8281,912l8281,915,8271,918,8273,923,8274,922,8329,922,8325,919,8313,915,8305,913,8281,912xe" filled="t" fillcolor="#D1D3D4" stroked="f">
                <v:path arrowok="t"/>
                <v:fill type="solid"/>
              </v:shape>
            </v:group>
            <v:group style="position:absolute;left:7032;top:855;width:293;height:283" coordorigin="7032,855" coordsize="293,283">
              <v:shape style="position:absolute;left:7032;top:855;width:293;height:283" coordorigin="7032,855" coordsize="293,283" path="m7098,997l7032,1034,7117,1112,7122,1117,7126,1120,7136,1132,7138,1136,7147,1138,7150,1133,7152,1130,7156,1125,7204,1070,7154,1070,7145,1068,7136,1060,7129,1049,7124,1040,7113,1022,7102,1004,7098,997xe" filled="t" fillcolor="#D1D3D4" stroked="f">
                <v:path arrowok="t"/>
                <v:fill type="solid"/>
              </v:shape>
              <v:shape style="position:absolute;left:7032;top:855;width:293;height:283" coordorigin="7032,855" coordsize="293,283" path="m7324,855l7279,897,7237,943,7199,993,7172,1046,7163,1064,7154,1070,7204,1070,7219,1054,7223,1049,7227,1046,7231,1041,7245,1026,7258,1012,7272,998,7318,960,7324,955,7325,955,7324,855xe" filled="t" fillcolor="#D1D3D4" stroked="f">
                <v:path arrowok="t"/>
                <v:fill type="solid"/>
              </v:shape>
            </v:group>
            <v:group style="position:absolute;left:7032;top:855;width:293;height:283" coordorigin="7032,855" coordsize="293,283">
              <v:shape style="position:absolute;left:7032;top:855;width:293;height:283" coordorigin="7032,855" coordsize="293,283" path="m7098,997l7032,1034,7117,1112,7122,1117,7126,1120,7130,1125,7136,1132,7138,1136,7147,1138,7150,1133,7152,1130,7156,1125,7219,1054,7223,1049,7227,1046,7231,1041,7318,960,7325,955,7325,949,7324,855,7312,864,7296,880,7251,927,7211,976,7179,1028,7172,1046,7163,1064,7154,1070,7145,1068,7136,1060,7129,1049,7124,1040,7113,1022,7102,1004,7098,997xe" filled="f" stroked="t" strokeweight=".216pt" strokecolor="#D1D3D4">
                <v:path arrowok="t"/>
              </v:shape>
            </v:group>
            <v:group style="position:absolute;left:7589;top:784;width:377;height:416" coordorigin="7589,784" coordsize="377,416">
              <v:shape style="position:absolute;left:7589;top:784;width:377;height:416" coordorigin="7589,784" coordsize="377,416" path="m7589,784l7967,784,7967,1200,7589,1200,7589,784xe" filled="f" stroked="t" strokeweight="5.6693pt" strokecolor="#A7A9AC">
                <v:path arrowok="t"/>
              </v:shape>
            </v:group>
            <v:group style="position:absolute;left:7589;top:784;width:377;height:416" coordorigin="7589,784" coordsize="377,416">
              <v:shape style="position:absolute;left:7589;top:784;width:377;height:416" coordorigin="7589,784" coordsize="377,416" path="m7589,784l7967,784,7967,1200,7589,1200,7589,784xe" filled="t" fillcolor="#FFFFFF" stroked="f">
                <v:path arrowok="t"/>
                <v:fill type="solid"/>
              </v:shape>
            </v:group>
            <v:group style="position:absolute;left:7006;top:784;width:377;height:416" coordorigin="7006,784" coordsize="377,416">
              <v:shape style="position:absolute;left:7006;top:784;width:377;height:416" coordorigin="7006,784" coordsize="377,416" path="m7006,784l7383,784,7383,1200,7006,1200,7006,784xe" filled="f" stroked="t" strokeweight="5.6693pt" strokecolor="#A7A9AC">
                <v:path arrowok="t"/>
              </v:shape>
            </v:group>
            <v:group style="position:absolute;left:7006;top:784;width:377;height:416" coordorigin="7006,784" coordsize="377,416">
              <v:shape style="position:absolute;left:7006;top:784;width:377;height:416" coordorigin="7006,784" coordsize="377,416" path="m7006,784l7383,784,7383,1200,7006,1200,7006,784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100"/>
        </w:rPr>
        <w:t>¿El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4"/>
          <w:w w:val="100"/>
        </w:rPr>
        <w:t>m</w:t>
      </w:r>
      <w:r>
        <w:rPr>
          <w:b w:val="0"/>
          <w:bCs w:val="0"/>
          <w:color w:val="231F20"/>
          <w:spacing w:val="0"/>
          <w:w w:val="100"/>
        </w:rPr>
        <w:t>u</w:t>
      </w:r>
      <w:r>
        <w:rPr>
          <w:b w:val="0"/>
          <w:bCs w:val="0"/>
          <w:color w:val="231F20"/>
          <w:spacing w:val="-5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ble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resguardo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cuenta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con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9"/>
          <w:w w:val="100"/>
        </w:rPr>
        <w:t>c</w:t>
      </w:r>
      <w:r>
        <w:rPr>
          <w:b w:val="0"/>
          <w:bCs w:val="0"/>
          <w:color w:val="231F20"/>
          <w:spacing w:val="0"/>
          <w:w w:val="100"/>
        </w:rPr>
        <w:t>hapa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buen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estado?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18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3"/>
        </w:numPr>
        <w:tabs>
          <w:tab w:pos="563" w:val="left" w:leader="none"/>
        </w:tabs>
        <w:spacing w:line="192" w:lineRule="auto"/>
        <w:ind w:left="576" w:right="25" w:hanging="398"/>
        <w:jc w:val="left"/>
      </w:pPr>
      <w:r>
        <w:rPr>
          <w:b w:val="0"/>
          <w:bCs w:val="0"/>
          <w:color w:val="231F20"/>
          <w:spacing w:val="0"/>
          <w:w w:val="100"/>
        </w:rPr>
        <w:t>¿El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4"/>
          <w:w w:val="100"/>
        </w:rPr>
        <w:t>m</w:t>
      </w:r>
      <w:r>
        <w:rPr>
          <w:b w:val="0"/>
          <w:bCs w:val="0"/>
          <w:color w:val="231F20"/>
          <w:spacing w:val="0"/>
          <w:w w:val="100"/>
        </w:rPr>
        <w:t>u</w:t>
      </w:r>
      <w:r>
        <w:rPr>
          <w:b w:val="0"/>
          <w:bCs w:val="0"/>
          <w:color w:val="231F20"/>
          <w:spacing w:val="-5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ble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resguardo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cuenta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con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pue</w:t>
      </w:r>
      <w:r>
        <w:rPr>
          <w:b w:val="0"/>
          <w:bCs w:val="0"/>
          <w:color w:val="231F20"/>
          <w:spacing w:val="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tas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y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cajones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buen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estado?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before="70"/>
        <w:ind w:left="179" w:right="0" w:firstLine="0"/>
        <w:jc w:val="left"/>
        <w:rPr>
          <w:rFonts w:ascii="Segoe Script" w:hAnsi="Segoe Script" w:cs="Segoe Script" w:eastAsia="Segoe Script"/>
          <w:sz w:val="23"/>
          <w:szCs w:val="23"/>
        </w:rPr>
      </w:pPr>
      <w:r>
        <w:rPr>
          <w:spacing w:val="0"/>
          <w:w w:val="100"/>
        </w:rPr>
        <w:br w:type="column"/>
      </w:r>
      <w:r>
        <w:rPr>
          <w:rFonts w:ascii="Segoe Script" w:hAnsi="Segoe Script" w:cs="Segoe Script" w:eastAsia="Segoe Script"/>
          <w:b w:val="0"/>
          <w:bCs w:val="0"/>
          <w:color w:val="939598"/>
          <w:spacing w:val="0"/>
          <w:w w:val="100"/>
          <w:sz w:val="23"/>
          <w:szCs w:val="23"/>
        </w:rPr>
        <w:t>SI</w:t>
      </w:r>
      <w:r>
        <w:rPr>
          <w:rFonts w:ascii="Segoe Script" w:hAnsi="Segoe Script" w:cs="Segoe Script" w:eastAsia="Segoe Script"/>
          <w:b w:val="0"/>
          <w:bCs w:val="0"/>
          <w:color w:val="000000"/>
          <w:spacing w:val="0"/>
          <w:w w:val="100"/>
          <w:sz w:val="23"/>
          <w:szCs w:val="23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6"/>
        <w:rPr>
          <w:sz w:val="24"/>
          <w:szCs w:val="24"/>
        </w:rPr>
      </w:pPr>
      <w:r>
        <w:rPr>
          <w:sz w:val="24"/>
          <w:szCs w:val="24"/>
        </w:rPr>
      </w:r>
    </w:p>
    <w:p>
      <w:pPr>
        <w:tabs>
          <w:tab w:pos="717" w:val="left" w:leader="none"/>
        </w:tabs>
        <w:ind w:left="179" w:right="0" w:firstLine="0"/>
        <w:jc w:val="left"/>
        <w:rPr>
          <w:rFonts w:ascii="Segoe Script" w:hAnsi="Segoe Script" w:cs="Segoe Script" w:eastAsia="Segoe Script"/>
          <w:sz w:val="19"/>
          <w:szCs w:val="19"/>
        </w:rPr>
      </w:pPr>
      <w:r>
        <w:rPr/>
        <w:pict>
          <v:group style="position:absolute;margin-left:379.463013pt;margin-top:-41.528839pt;width:18.8739pt;height:20.8205pt;mso-position-horizontal-relative:page;mso-position-vertical-relative:paragraph;z-index:-7353" coordorigin="7589,-831" coordsize="377,416">
            <v:shape style="position:absolute;left:7589;top:-831;width:377;height:416" coordorigin="7589,-831" coordsize="377,416" path="m7589,-831l7967,-831,7967,-414,7589,-414,7589,-831xe" filled="t" fillcolor="#FFFFFF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50.292999pt;margin-top:-41.528839pt;width:18.874pt;height:20.8205pt;mso-position-horizontal-relative:page;mso-position-vertical-relative:paragraph;z-index:-7352" coordorigin="7006,-831" coordsize="377,416">
            <v:shape style="position:absolute;left:7006;top:-831;width:377;height:416" coordorigin="7006,-831" coordsize="377,416" path="m7006,-831l7383,-831,7383,-414,7006,-414,7006,-831xe" filled="t" fillcolor="#FFFFFF" stroked="f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350.292999pt;margin-top:-41.528839pt;width:74.733500pt;height:20.8205pt;mso-position-horizontal-relative:page;mso-position-vertical-relative:paragraph;z-index:-7342" type="#_x0000_t202" filled="f" stroked="f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/>
                  <w:tr>
                    <w:trPr>
                      <w:trHeight w:val="416" w:hRule="exact"/>
                    </w:trPr>
                    <w:tc>
                      <w:tcPr>
                        <w:tcW w:w="37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06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7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before="63"/>
                          <w:ind w:left="14" w:right="0"/>
                          <w:jc w:val="left"/>
                          <w:rPr>
                            <w:rFonts w:ascii="Segoe Script" w:hAnsi="Segoe Script" w:cs="Segoe Script" w:eastAsia="Segoe Script"/>
                            <w:sz w:val="19"/>
                            <w:szCs w:val="19"/>
                          </w:rPr>
                        </w:pPr>
                        <w:r>
                          <w:rPr>
                            <w:rFonts w:ascii="Segoe Script" w:hAnsi="Segoe Script" w:cs="Segoe Script" w:eastAsia="Segoe Script"/>
                            <w:b w:val="0"/>
                            <w:bCs w:val="0"/>
                            <w:color w:val="939598"/>
                            <w:spacing w:val="0"/>
                            <w:w w:val="105"/>
                            <w:sz w:val="19"/>
                            <w:szCs w:val="19"/>
                          </w:rPr>
                          <w:t>NO</w:t>
                        </w:r>
                        <w:r>
                          <w:rPr>
                            <w:rFonts w:ascii="Segoe Script" w:hAnsi="Segoe Script" w:cs="Segoe Script" w:eastAsia="Segoe Script"/>
                            <w:b w:val="0"/>
                            <w:bCs w:val="0"/>
                            <w:color w:val="000000"/>
                            <w:spacing w:val="0"/>
                            <w:w w:val="100"/>
                            <w:sz w:val="19"/>
                            <w:szCs w:val="19"/>
                          </w:rPr>
                        </w:r>
                      </w:p>
                    </w:tc>
                    <w:tc>
                      <w:tcPr>
                        <w:tcW w:w="173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6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/>
        <w:pict>
          <v:shape style="position:absolute;margin-left:350.292999pt;margin-top:43.971161pt;width:74.733500pt;height:20.8205pt;mso-position-horizontal-relative:page;mso-position-vertical-relative:paragraph;z-index:-7341" type="#_x0000_t202" filled="f" stroked="f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/>
                  <w:tr>
                    <w:trPr>
                      <w:trHeight w:val="416" w:hRule="exact"/>
                    </w:trPr>
                    <w:tc>
                      <w:tcPr>
                        <w:tcW w:w="37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06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7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before="63"/>
                          <w:ind w:left="14" w:right="0"/>
                          <w:jc w:val="left"/>
                          <w:rPr>
                            <w:rFonts w:ascii="Segoe Script" w:hAnsi="Segoe Script" w:cs="Segoe Script" w:eastAsia="Segoe Script"/>
                            <w:sz w:val="19"/>
                            <w:szCs w:val="19"/>
                          </w:rPr>
                        </w:pPr>
                        <w:r>
                          <w:rPr>
                            <w:rFonts w:ascii="Segoe Script" w:hAnsi="Segoe Script" w:cs="Segoe Script" w:eastAsia="Segoe Script"/>
                            <w:b w:val="0"/>
                            <w:bCs w:val="0"/>
                            <w:color w:val="939598"/>
                            <w:spacing w:val="0"/>
                            <w:w w:val="105"/>
                            <w:sz w:val="19"/>
                            <w:szCs w:val="19"/>
                          </w:rPr>
                          <w:t>NO</w:t>
                        </w:r>
                        <w:r>
                          <w:rPr>
                            <w:rFonts w:ascii="Segoe Script" w:hAnsi="Segoe Script" w:cs="Segoe Script" w:eastAsia="Segoe Script"/>
                            <w:b w:val="0"/>
                            <w:bCs w:val="0"/>
                            <w:color w:val="000000"/>
                            <w:spacing w:val="0"/>
                            <w:w w:val="100"/>
                            <w:sz w:val="19"/>
                            <w:szCs w:val="19"/>
                          </w:rPr>
                        </w:r>
                      </w:p>
                    </w:tc>
                    <w:tc>
                      <w:tcPr>
                        <w:tcW w:w="173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6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rFonts w:ascii="Segoe Script" w:hAnsi="Segoe Script" w:cs="Segoe Script" w:eastAsia="Segoe Script"/>
          <w:b w:val="0"/>
          <w:bCs w:val="0"/>
          <w:color w:val="939598"/>
          <w:spacing w:val="0"/>
          <w:w w:val="100"/>
          <w:sz w:val="23"/>
          <w:szCs w:val="23"/>
        </w:rPr>
        <w:t>SI</w:t>
      </w:r>
      <w:r>
        <w:rPr>
          <w:rFonts w:ascii="Segoe Script" w:hAnsi="Segoe Script" w:cs="Segoe Script" w:eastAsia="Segoe Script"/>
          <w:b w:val="0"/>
          <w:bCs w:val="0"/>
          <w:color w:val="939598"/>
          <w:spacing w:val="0"/>
          <w:w w:val="100"/>
          <w:sz w:val="23"/>
          <w:szCs w:val="23"/>
        </w:rPr>
        <w:tab/>
      </w:r>
      <w:r>
        <w:rPr>
          <w:rFonts w:ascii="Segoe Script" w:hAnsi="Segoe Script" w:cs="Segoe Script" w:eastAsia="Segoe Script"/>
          <w:b w:val="0"/>
          <w:bCs w:val="0"/>
          <w:color w:val="939598"/>
          <w:spacing w:val="0"/>
          <w:w w:val="100"/>
          <w:sz w:val="19"/>
          <w:szCs w:val="19"/>
        </w:rPr>
        <w:t>NO</w:t>
      </w:r>
      <w:r>
        <w:rPr>
          <w:rFonts w:ascii="Segoe Script" w:hAnsi="Segoe Script" w:cs="Segoe Script" w:eastAsia="Segoe Script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spacing w:line="130" w:lineRule="exact" w:before="6"/>
        <w:rPr>
          <w:sz w:val="13"/>
          <w:szCs w:val="13"/>
        </w:rPr>
      </w:pPr>
      <w:r>
        <w:rPr>
          <w:sz w:val="13"/>
          <w:szCs w:val="13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179" w:right="0" w:firstLine="0"/>
        <w:jc w:val="left"/>
        <w:rPr>
          <w:rFonts w:ascii="Segoe Script" w:hAnsi="Segoe Script" w:cs="Segoe Script" w:eastAsia="Segoe Script"/>
          <w:sz w:val="23"/>
          <w:szCs w:val="23"/>
        </w:rPr>
      </w:pPr>
      <w:r>
        <w:rPr>
          <w:rFonts w:ascii="Segoe Script" w:hAnsi="Segoe Script" w:cs="Segoe Script" w:eastAsia="Segoe Script"/>
          <w:b w:val="0"/>
          <w:bCs w:val="0"/>
          <w:color w:val="939598"/>
          <w:spacing w:val="0"/>
          <w:w w:val="100"/>
          <w:sz w:val="23"/>
          <w:szCs w:val="23"/>
        </w:rPr>
        <w:t>SI</w:t>
      </w:r>
      <w:r>
        <w:rPr>
          <w:rFonts w:ascii="Segoe Script" w:hAnsi="Segoe Script" w:cs="Segoe Script" w:eastAsia="Segoe Script"/>
          <w:b w:val="0"/>
          <w:bCs w:val="0"/>
          <w:color w:val="000000"/>
          <w:spacing w:val="0"/>
          <w:w w:val="100"/>
          <w:sz w:val="23"/>
          <w:szCs w:val="23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20"/>
        <w:rPr>
          <w:sz w:val="26"/>
          <w:szCs w:val="26"/>
        </w:rPr>
      </w:pPr>
      <w:r>
        <w:rPr>
          <w:sz w:val="26"/>
          <w:szCs w:val="26"/>
        </w:rPr>
      </w:r>
    </w:p>
    <w:p>
      <w:pPr>
        <w:tabs>
          <w:tab w:pos="717" w:val="left" w:leader="none"/>
        </w:tabs>
        <w:ind w:left="179" w:right="0" w:firstLine="0"/>
        <w:jc w:val="left"/>
        <w:rPr>
          <w:rFonts w:ascii="Segoe Script" w:hAnsi="Segoe Script" w:cs="Segoe Script" w:eastAsia="Segoe Script"/>
          <w:sz w:val="19"/>
          <w:szCs w:val="19"/>
        </w:rPr>
      </w:pPr>
      <w:r>
        <w:rPr/>
        <w:pict>
          <v:group style="position:absolute;margin-left:347.458344pt;margin-top:36.994038pt;width:24.5433pt;height:26.4897pt;mso-position-horizontal-relative:page;mso-position-vertical-relative:paragraph;z-index:-7351" coordorigin="6949,740" coordsize="491,530">
            <v:group style="position:absolute;left:7032;top:868;width:293;height:283" coordorigin="7032,868" coordsize="293,283">
              <v:shape style="position:absolute;left:7032;top:868;width:293;height:283" coordorigin="7032,868" coordsize="293,283" path="m7098,1009l7032,1047,7117,1125,7122,1130,7126,1133,7136,1145,7138,1149,7147,1151,7150,1146,7152,1143,7156,1138,7204,1083,7154,1083,7145,1081,7136,1072,7129,1062,7124,1053,7113,1035,7102,1017,7098,1009xe" filled="t" fillcolor="#D1D3D4" stroked="f">
                <v:path arrowok="t"/>
                <v:fill type="solid"/>
              </v:shape>
              <v:shape style="position:absolute;left:7032;top:868;width:293;height:283" coordorigin="7032,868" coordsize="293,283" path="m7324,868l7279,910,7237,955,7199,1006,7172,1058,7163,1077,7154,1083,7204,1083,7219,1066,7223,1062,7227,1059,7231,1054,7245,1039,7258,1025,7272,1011,7318,972,7324,968,7325,968,7324,868xe" filled="t" fillcolor="#D1D3D4" stroked="f">
                <v:path arrowok="t"/>
                <v:fill type="solid"/>
              </v:shape>
            </v:group>
            <v:group style="position:absolute;left:7032;top:868;width:293;height:283" coordorigin="7032,868" coordsize="293,283">
              <v:shape style="position:absolute;left:7032;top:868;width:293;height:283" coordorigin="7032,868" coordsize="293,283" path="m7098,1009l7032,1047,7117,1125,7122,1130,7126,1133,7130,1138,7136,1145,7138,1149,7147,1151,7150,1146,7152,1143,7156,1138,7219,1066,7223,1062,7227,1059,7231,1054,7318,972,7325,968,7325,962,7324,868,7312,877,7296,893,7251,940,7211,989,7179,1041,7172,1058,7163,1077,7154,1083,7145,1081,7136,1072,7129,1062,7124,1053,7113,1035,7102,1017,7098,1009xe" filled="f" stroked="t" strokeweight=".216pt" strokecolor="#D1D3D4">
                <v:path arrowok="t"/>
              </v:shape>
            </v:group>
            <v:group style="position:absolute;left:7006;top:797;width:377;height:416" coordorigin="7006,797" coordsize="377,416">
              <v:shape style="position:absolute;left:7006;top:797;width:377;height:416" coordorigin="7006,797" coordsize="377,416" path="m7006,797l7383,797,7383,1213,7006,1213,7006,797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shape style="position:absolute;margin-left:350.292999pt;margin-top:39.828686pt;width:74.733500pt;height:20.8204pt;mso-position-horizontal-relative:page;mso-position-vertical-relative:paragraph;z-index:-7340" type="#_x0000_t202" filled="f" stroked="f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/>
                  <w:tr>
                    <w:trPr>
                      <w:trHeight w:val="416" w:hRule="exact"/>
                    </w:trPr>
                    <w:tc>
                      <w:tcPr>
                        <w:tcW w:w="37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06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7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before="63"/>
                          <w:ind w:left="14" w:right="0"/>
                          <w:jc w:val="left"/>
                          <w:rPr>
                            <w:rFonts w:ascii="Segoe Script" w:hAnsi="Segoe Script" w:cs="Segoe Script" w:eastAsia="Segoe Script"/>
                            <w:sz w:val="19"/>
                            <w:szCs w:val="19"/>
                          </w:rPr>
                        </w:pPr>
                        <w:r>
                          <w:rPr>
                            <w:rFonts w:ascii="Segoe Script" w:hAnsi="Segoe Script" w:cs="Segoe Script" w:eastAsia="Segoe Script"/>
                            <w:b w:val="0"/>
                            <w:bCs w:val="0"/>
                            <w:color w:val="939598"/>
                            <w:spacing w:val="0"/>
                            <w:w w:val="105"/>
                            <w:sz w:val="19"/>
                            <w:szCs w:val="19"/>
                          </w:rPr>
                          <w:t>NO</w:t>
                        </w:r>
                        <w:r>
                          <w:rPr>
                            <w:rFonts w:ascii="Segoe Script" w:hAnsi="Segoe Script" w:cs="Segoe Script" w:eastAsia="Segoe Script"/>
                            <w:b w:val="0"/>
                            <w:bCs w:val="0"/>
                            <w:color w:val="000000"/>
                            <w:spacing w:val="0"/>
                            <w:w w:val="100"/>
                            <w:sz w:val="19"/>
                            <w:szCs w:val="19"/>
                          </w:rPr>
                        </w:r>
                      </w:p>
                    </w:tc>
                    <w:tc>
                      <w:tcPr>
                        <w:tcW w:w="173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6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rFonts w:ascii="Segoe Script" w:hAnsi="Segoe Script" w:cs="Segoe Script" w:eastAsia="Segoe Script"/>
          <w:b w:val="0"/>
          <w:bCs w:val="0"/>
          <w:color w:val="939598"/>
          <w:spacing w:val="0"/>
          <w:w w:val="100"/>
          <w:sz w:val="23"/>
          <w:szCs w:val="23"/>
        </w:rPr>
        <w:t>SI</w:t>
      </w:r>
      <w:r>
        <w:rPr>
          <w:rFonts w:ascii="Segoe Script" w:hAnsi="Segoe Script" w:cs="Segoe Script" w:eastAsia="Segoe Script"/>
          <w:b w:val="0"/>
          <w:bCs w:val="0"/>
          <w:color w:val="939598"/>
          <w:spacing w:val="0"/>
          <w:w w:val="100"/>
          <w:sz w:val="23"/>
          <w:szCs w:val="23"/>
        </w:rPr>
        <w:tab/>
      </w:r>
      <w:r>
        <w:rPr>
          <w:rFonts w:ascii="Segoe Script" w:hAnsi="Segoe Script" w:cs="Segoe Script" w:eastAsia="Segoe Script"/>
          <w:b w:val="0"/>
          <w:bCs w:val="0"/>
          <w:color w:val="939598"/>
          <w:spacing w:val="0"/>
          <w:w w:val="100"/>
          <w:sz w:val="19"/>
          <w:szCs w:val="19"/>
        </w:rPr>
        <w:t>NO</w:t>
      </w:r>
      <w:r>
        <w:rPr>
          <w:rFonts w:ascii="Segoe Script" w:hAnsi="Segoe Script" w:cs="Segoe Script" w:eastAsia="Segoe Script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3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179" w:right="0" w:firstLine="0"/>
        <w:jc w:val="left"/>
        <w:rPr>
          <w:rFonts w:ascii="Segoe Script" w:hAnsi="Segoe Script" w:cs="Segoe Script" w:eastAsia="Segoe Script"/>
          <w:sz w:val="23"/>
          <w:szCs w:val="23"/>
        </w:rPr>
      </w:pPr>
      <w:r>
        <w:rPr/>
        <w:pict>
          <v:group style="position:absolute;margin-left:379.463013pt;margin-top:-1.028734pt;width:18.8739pt;height:20.8204pt;mso-position-horizontal-relative:page;mso-position-vertical-relative:paragraph;z-index:-7350" coordorigin="7589,-21" coordsize="377,416">
            <v:shape style="position:absolute;left:7589;top:-21;width:377;height:416" coordorigin="7589,-21" coordsize="377,416" path="m7589,-21l7967,-21,7967,396,7589,396,7589,-21xe" filled="t" fillcolor="#FFFFFF" stroked="f">
              <v:path arrowok="t"/>
              <v:fill type="solid"/>
            </v:shape>
            <w10:wrap type="none"/>
          </v:group>
        </w:pict>
      </w:r>
      <w:r>
        <w:rPr>
          <w:rFonts w:ascii="Segoe Script" w:hAnsi="Segoe Script" w:cs="Segoe Script" w:eastAsia="Segoe Script"/>
          <w:b w:val="0"/>
          <w:bCs w:val="0"/>
          <w:color w:val="939598"/>
          <w:spacing w:val="0"/>
          <w:w w:val="100"/>
          <w:sz w:val="23"/>
          <w:szCs w:val="23"/>
        </w:rPr>
        <w:t>SI</w:t>
      </w:r>
      <w:r>
        <w:rPr>
          <w:rFonts w:ascii="Segoe Script" w:hAnsi="Segoe Script" w:cs="Segoe Script" w:eastAsia="Segoe Script"/>
          <w:b w:val="0"/>
          <w:bCs w:val="0"/>
          <w:color w:val="000000"/>
          <w:spacing w:val="0"/>
          <w:w w:val="100"/>
          <w:sz w:val="23"/>
          <w:szCs w:val="23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6"/>
        <w:rPr>
          <w:sz w:val="24"/>
          <w:szCs w:val="24"/>
        </w:rPr>
      </w:pPr>
      <w:r>
        <w:rPr>
          <w:sz w:val="24"/>
          <w:szCs w:val="24"/>
        </w:rPr>
      </w:r>
    </w:p>
    <w:p>
      <w:pPr>
        <w:tabs>
          <w:tab w:pos="717" w:val="left" w:leader="none"/>
        </w:tabs>
        <w:ind w:left="179" w:right="0" w:firstLine="0"/>
        <w:jc w:val="left"/>
        <w:rPr>
          <w:rFonts w:ascii="Segoe Script" w:hAnsi="Segoe Script" w:cs="Segoe Script" w:eastAsia="Segoe Script"/>
          <w:sz w:val="19"/>
          <w:szCs w:val="19"/>
        </w:rPr>
      </w:pPr>
      <w:r>
        <w:rPr/>
        <w:pict>
          <v:group style="position:absolute;margin-left:347.458344pt;margin-top:38.511715pt;width:24.5433pt;height:26.4898pt;mso-position-horizontal-relative:page;mso-position-vertical-relative:paragraph;z-index:-7349" coordorigin="6949,770" coordsize="491,530">
            <v:group style="position:absolute;left:7032;top:899;width:293;height:283" coordorigin="7032,899" coordsize="293,283">
              <v:shape style="position:absolute;left:7032;top:899;width:293;height:283" coordorigin="7032,899" coordsize="293,283" path="m7098,1040l7032,1077,7117,1156,7122,1160,7126,1164,7136,1175,7138,1179,7147,1182,7150,1176,7152,1173,7156,1169,7204,1114,7154,1114,7145,1111,7136,1103,7129,1092,7124,1083,7113,1066,7102,1047,7098,1040xe" filled="t" fillcolor="#D1D3D4" stroked="f">
                <v:path arrowok="t"/>
                <v:fill type="solid"/>
              </v:shape>
              <v:shape style="position:absolute;left:7032;top:899;width:293;height:283" coordorigin="7032,899" coordsize="293,283" path="m7324,899l7279,940,7237,986,7199,1036,7172,1089,7163,1107,7154,1114,7204,1114,7219,1097,7223,1092,7227,1089,7231,1085,7245,1070,7258,1055,7272,1041,7318,1003,7324,998,7325,998,7324,899xe" filled="t" fillcolor="#D1D3D4" stroked="f">
                <v:path arrowok="t"/>
                <v:fill type="solid"/>
              </v:shape>
            </v:group>
            <v:group style="position:absolute;left:7032;top:899;width:293;height:283" coordorigin="7032,899" coordsize="293,283">
              <v:shape style="position:absolute;left:7032;top:899;width:293;height:283" coordorigin="7032,899" coordsize="293,283" path="m7098,1040l7032,1077,7117,1156,7122,1160,7126,1164,7130,1169,7136,1175,7138,1179,7147,1182,7150,1176,7152,1173,7156,1169,7219,1097,7223,1092,7227,1089,7231,1085,7318,1003,7325,998,7325,992,7324,899,7312,907,7296,923,7251,970,7211,1019,7179,1072,7172,1089,7163,1107,7154,1114,7145,1111,7136,1103,7129,1092,7124,1083,7113,1066,7102,1047,7098,1040xe" filled="f" stroked="t" strokeweight=".216pt" strokecolor="#D1D3D4">
                <v:path arrowok="t"/>
              </v:shape>
            </v:group>
            <v:group style="position:absolute;left:7006;top:827;width:377;height:416" coordorigin="7006,827" coordsize="377,416">
              <v:shape style="position:absolute;left:7006;top:827;width:377;height:416" coordorigin="7006,827" coordsize="377,416" path="m7006,827l7383,827,7383,1243,7006,1243,7006,827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shape style="position:absolute;margin-left:350.292999pt;margin-top:41.346367pt;width:74.733500pt;height:20.8205pt;mso-position-horizontal-relative:page;mso-position-vertical-relative:paragraph;z-index:-7339" type="#_x0000_t202" filled="f" stroked="f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/>
                  <w:tr>
                    <w:trPr>
                      <w:trHeight w:val="416" w:hRule="exact"/>
                    </w:trPr>
                    <w:tc>
                      <w:tcPr>
                        <w:tcW w:w="37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06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7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before="63"/>
                          <w:ind w:left="14" w:right="0"/>
                          <w:jc w:val="left"/>
                          <w:rPr>
                            <w:rFonts w:ascii="Segoe Script" w:hAnsi="Segoe Script" w:cs="Segoe Script" w:eastAsia="Segoe Script"/>
                            <w:sz w:val="19"/>
                            <w:szCs w:val="19"/>
                          </w:rPr>
                        </w:pPr>
                        <w:r>
                          <w:rPr>
                            <w:rFonts w:ascii="Segoe Script" w:hAnsi="Segoe Script" w:cs="Segoe Script" w:eastAsia="Segoe Script"/>
                            <w:b w:val="0"/>
                            <w:bCs w:val="0"/>
                            <w:color w:val="939598"/>
                            <w:spacing w:val="0"/>
                            <w:w w:val="105"/>
                            <w:sz w:val="19"/>
                            <w:szCs w:val="19"/>
                          </w:rPr>
                          <w:t>NO</w:t>
                        </w:r>
                        <w:r>
                          <w:rPr>
                            <w:rFonts w:ascii="Segoe Script" w:hAnsi="Segoe Script" w:cs="Segoe Script" w:eastAsia="Segoe Script"/>
                            <w:b w:val="0"/>
                            <w:bCs w:val="0"/>
                            <w:color w:val="000000"/>
                            <w:spacing w:val="0"/>
                            <w:w w:val="100"/>
                            <w:sz w:val="19"/>
                            <w:szCs w:val="19"/>
                          </w:rPr>
                        </w:r>
                      </w:p>
                    </w:tc>
                    <w:tc>
                      <w:tcPr>
                        <w:tcW w:w="173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6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rFonts w:ascii="Segoe Script" w:hAnsi="Segoe Script" w:cs="Segoe Script" w:eastAsia="Segoe Script"/>
          <w:b w:val="0"/>
          <w:bCs w:val="0"/>
          <w:color w:val="939598"/>
          <w:spacing w:val="0"/>
          <w:w w:val="100"/>
          <w:sz w:val="23"/>
          <w:szCs w:val="23"/>
        </w:rPr>
        <w:t>SI</w:t>
      </w:r>
      <w:r>
        <w:rPr>
          <w:rFonts w:ascii="Segoe Script" w:hAnsi="Segoe Script" w:cs="Segoe Script" w:eastAsia="Segoe Script"/>
          <w:b w:val="0"/>
          <w:bCs w:val="0"/>
          <w:color w:val="939598"/>
          <w:spacing w:val="0"/>
          <w:w w:val="100"/>
          <w:sz w:val="23"/>
          <w:szCs w:val="23"/>
        </w:rPr>
        <w:tab/>
      </w:r>
      <w:r>
        <w:rPr>
          <w:rFonts w:ascii="Segoe Script" w:hAnsi="Segoe Script" w:cs="Segoe Script" w:eastAsia="Segoe Script"/>
          <w:b w:val="0"/>
          <w:bCs w:val="0"/>
          <w:color w:val="939598"/>
          <w:spacing w:val="0"/>
          <w:w w:val="100"/>
          <w:sz w:val="19"/>
          <w:szCs w:val="19"/>
        </w:rPr>
        <w:t>NO</w:t>
      </w:r>
      <w:r>
        <w:rPr>
          <w:rFonts w:ascii="Segoe Script" w:hAnsi="Segoe Script" w:cs="Segoe Script" w:eastAsia="Segoe Script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3"/>
        <w:rPr>
          <w:sz w:val="28"/>
          <w:szCs w:val="28"/>
        </w:rPr>
      </w:pPr>
      <w:r>
        <w:rPr>
          <w:sz w:val="28"/>
          <w:szCs w:val="28"/>
        </w:rPr>
      </w:r>
    </w:p>
    <w:p>
      <w:pPr>
        <w:ind w:left="179" w:right="0" w:firstLine="0"/>
        <w:jc w:val="left"/>
        <w:rPr>
          <w:rFonts w:ascii="Segoe Script" w:hAnsi="Segoe Script" w:cs="Segoe Script" w:eastAsia="Segoe Script"/>
          <w:sz w:val="23"/>
          <w:szCs w:val="23"/>
        </w:rPr>
      </w:pPr>
      <w:r>
        <w:rPr/>
        <w:pict>
          <v:group style="position:absolute;margin-left:379.463013pt;margin-top:-1.028726pt;width:18.8739pt;height:20.8205pt;mso-position-horizontal-relative:page;mso-position-vertical-relative:paragraph;z-index:-7348" coordorigin="7589,-21" coordsize="377,416">
            <v:shape style="position:absolute;left:7589;top:-21;width:377;height:416" coordorigin="7589,-21" coordsize="377,416" path="m7589,-21l7967,-21,7967,396,7589,396,7589,-21xe" filled="t" fillcolor="#FFFFFF" stroked="f">
              <v:path arrowok="t"/>
              <v:fill type="solid"/>
            </v:shape>
            <w10:wrap type="none"/>
          </v:group>
        </w:pict>
      </w:r>
      <w:r>
        <w:rPr>
          <w:rFonts w:ascii="Segoe Script" w:hAnsi="Segoe Script" w:cs="Segoe Script" w:eastAsia="Segoe Script"/>
          <w:b w:val="0"/>
          <w:bCs w:val="0"/>
          <w:color w:val="939598"/>
          <w:spacing w:val="0"/>
          <w:w w:val="100"/>
          <w:sz w:val="23"/>
          <w:szCs w:val="23"/>
        </w:rPr>
        <w:t>SI</w:t>
      </w:r>
      <w:r>
        <w:rPr>
          <w:rFonts w:ascii="Segoe Script" w:hAnsi="Segoe Script" w:cs="Segoe Script" w:eastAsia="Segoe Script"/>
          <w:b w:val="0"/>
          <w:bCs w:val="0"/>
          <w:color w:val="000000"/>
          <w:spacing w:val="0"/>
          <w:w w:val="100"/>
          <w:sz w:val="23"/>
          <w:szCs w:val="23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18"/>
        <w:rPr>
          <w:sz w:val="26"/>
          <w:szCs w:val="26"/>
        </w:rPr>
      </w:pPr>
      <w:r>
        <w:rPr>
          <w:sz w:val="26"/>
          <w:szCs w:val="26"/>
        </w:rPr>
      </w:r>
    </w:p>
    <w:p>
      <w:pPr>
        <w:tabs>
          <w:tab w:pos="717" w:val="left" w:leader="none"/>
        </w:tabs>
        <w:ind w:left="179" w:right="0" w:firstLine="0"/>
        <w:jc w:val="left"/>
        <w:rPr>
          <w:rFonts w:ascii="Segoe Script" w:hAnsi="Segoe Script" w:cs="Segoe Script" w:eastAsia="Segoe Script"/>
          <w:sz w:val="19"/>
          <w:szCs w:val="19"/>
        </w:rPr>
      </w:pPr>
      <w:r>
        <w:rPr>
          <w:rFonts w:ascii="Segoe Script" w:hAnsi="Segoe Script" w:cs="Segoe Script" w:eastAsia="Segoe Script"/>
          <w:b w:val="0"/>
          <w:bCs w:val="0"/>
          <w:color w:val="939598"/>
          <w:spacing w:val="0"/>
          <w:w w:val="100"/>
          <w:sz w:val="23"/>
          <w:szCs w:val="23"/>
        </w:rPr>
        <w:t>SI</w:t>
      </w:r>
      <w:r>
        <w:rPr>
          <w:rFonts w:ascii="Segoe Script" w:hAnsi="Segoe Script" w:cs="Segoe Script" w:eastAsia="Segoe Script"/>
          <w:b w:val="0"/>
          <w:bCs w:val="0"/>
          <w:color w:val="939598"/>
          <w:spacing w:val="0"/>
          <w:w w:val="100"/>
          <w:sz w:val="23"/>
          <w:szCs w:val="23"/>
        </w:rPr>
        <w:tab/>
      </w:r>
      <w:r>
        <w:rPr>
          <w:rFonts w:ascii="Segoe Script" w:hAnsi="Segoe Script" w:cs="Segoe Script" w:eastAsia="Segoe Script"/>
          <w:b w:val="0"/>
          <w:bCs w:val="0"/>
          <w:color w:val="939598"/>
          <w:spacing w:val="0"/>
          <w:w w:val="100"/>
          <w:sz w:val="19"/>
          <w:szCs w:val="19"/>
        </w:rPr>
        <w:t>NO</w:t>
      </w:r>
      <w:r>
        <w:rPr>
          <w:rFonts w:ascii="Segoe Script" w:hAnsi="Segoe Script" w:cs="Segoe Script" w:eastAsia="Segoe Script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spacing w:line="130" w:lineRule="exact" w:before="4"/>
        <w:rPr>
          <w:sz w:val="13"/>
          <w:szCs w:val="13"/>
        </w:rPr>
      </w:pPr>
      <w:r>
        <w:rPr/>
        <w:br w:type="column"/>
      </w:r>
      <w:r>
        <w:rPr>
          <w:sz w:val="13"/>
          <w:szCs w:val="13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line="192" w:lineRule="auto"/>
        <w:ind w:left="179" w:right="344"/>
        <w:jc w:val="left"/>
      </w:pPr>
      <w:r>
        <w:rPr/>
        <w:pict>
          <v:group style="position:absolute;margin-left:403.707642pt;margin-top:-36.382851pt;width:24.1535pt;height:25.562pt;mso-position-horizontal-relative:page;mso-position-vertical-relative:paragraph;z-index:-7357" coordorigin="8074,-728" coordsize="483,511">
            <v:group style="position:absolute;left:8140;top:-671;width:361;height:398" coordorigin="8140,-671" coordsize="361,398">
              <v:shape style="position:absolute;left:8140;top:-671;width:361;height:398" coordorigin="8140,-671" coordsize="361,398" path="m8140,-671l8501,-671,8501,-273,8140,-273,8140,-671xe" filled="t" fillcolor="#FFFFFF" stroked="f">
                <v:path arrowok="t"/>
                <v:fill type="solid"/>
              </v:shape>
            </v:group>
            <v:group style="position:absolute;left:8131;top:-657;width:326;height:321" coordorigin="8131,-657" coordsize="326,321">
              <v:shape style="position:absolute;left:8131;top:-657;width:326;height:321" coordorigin="8131,-657" coordsize="326,321" path="m8341,-382l8223,-382,8241,-379,8261,-363,8270,-350,8276,-341,8300,-337,8313,-344,8317,-352,8317,-356,8326,-368,8335,-375,8344,-378,8342,-382,8341,-382xe" filled="t" fillcolor="#D1D3D4" stroked="f">
                <v:path arrowok="t"/>
                <v:fill type="solid"/>
              </v:shape>
              <v:shape style="position:absolute;left:8131;top:-657;width:326;height:321" coordorigin="8131,-657" coordsize="326,321" path="m8198,-620l8184,-615,8172,-600,8172,-593,8172,-589,8176,-579,8180,-566,8143,-520,8132,-511,8131,-496,8133,-485,8140,-476,8151,-471,8163,-465,8175,-448,8180,-436,8182,-425,8177,-414,8171,-400,8176,-386,8191,-373,8196,-370,8203,-373,8211,-377,8223,-382,8341,-382,8327,-396,8318,-403,8289,-403,8268,-407,8208,-457,8200,-500,8203,-520,8240,-569,8292,-589,8417,-589,8420,-593,8417,-603,8412,-607,8371,-607,8353,-612,8218,-612,8198,-620xe" filled="t" fillcolor="#D1D3D4" stroked="f">
                <v:path arrowok="t"/>
                <v:fill type="solid"/>
              </v:shape>
              <v:shape style="position:absolute;left:8131;top:-657;width:326;height:321" coordorigin="8131,-657" coordsize="326,321" path="m8320,-406l8311,-405,8289,-403,8318,-403,8318,-404,8320,-406xe" filled="t" fillcolor="#D1D3D4" stroked="f">
                <v:path arrowok="t"/>
                <v:fill type="solid"/>
              </v:shape>
              <v:shape style="position:absolute;left:8131;top:-657;width:326;height:321" coordorigin="8131,-657" coordsize="326,321" path="m8417,-589l8292,-589,8310,-588,8326,-584,8380,-533,8387,-489,8385,-472,8384,-465,8384,-465,8402,-447,8407,-441,8410,-439,8411,-447,8414,-454,8444,-473,8448,-475,8456,-484,8457,-503,8453,-512,8443,-520,8428,-526,8414,-546,8409,-564,8411,-579,8417,-589xe" filled="t" fillcolor="#D1D3D4" stroked="f">
                <v:path arrowok="t"/>
                <v:fill type="solid"/>
              </v:shape>
              <v:shape style="position:absolute;left:8131;top:-657;width:326;height:321" coordorigin="8131,-657" coordsize="326,321" path="m8395,-625l8376,-617,8371,-607,8412,-607,8403,-615,8395,-625xe" filled="t" fillcolor="#D1D3D4" stroked="f">
                <v:path arrowok="t"/>
                <v:fill type="solid"/>
              </v:shape>
              <v:shape style="position:absolute;left:8131;top:-657;width:326;height:321" coordorigin="8131,-657" coordsize="326,321" path="m8317,-638l8272,-638,8266,-631,8253,-620,8236,-612,8218,-612,8353,-612,8334,-620,8319,-634,8317,-638xe" filled="t" fillcolor="#D1D3D4" stroked="f">
                <v:path arrowok="t"/>
                <v:fill type="solid"/>
              </v:shape>
              <v:shape style="position:absolute;left:8131;top:-657;width:326;height:321" coordorigin="8131,-657" coordsize="326,321" path="m8300,-657l8282,-656,8269,-636,8272,-638,8317,-638,8316,-642,8315,-646,8312,-651,8300,-657xe" filled="t" fillcolor="#D1D3D4" stroked="f">
                <v:path arrowok="t"/>
                <v:fill type="solid"/>
              </v:shape>
            </v:group>
            <v:group style="position:absolute;left:8234;top:-554;width:250;height:252" coordorigin="8234,-554" coordsize="250,252">
              <v:shape style="position:absolute;left:8234;top:-554;width:250;height:252" coordorigin="8234,-554" coordsize="250,252" path="m8399,-430l8314,-430,8318,-427,8332,-413,8346,-398,8389,-355,8404,-340,8431,-312,8451,-302,8469,-304,8477,-315,8458,-315,8446,-320,8443,-333,8453,-343,8461,-346,8479,-346,8469,-357,8454,-374,8439,-389,8409,-420,8399,-430xe" filled="t" fillcolor="#D1D3D4" stroked="f">
                <v:path arrowok="t"/>
                <v:fill type="solid"/>
              </v:shape>
              <v:shape style="position:absolute;left:8234;top:-554;width:250;height:252" coordorigin="8234,-554" coordsize="250,252" path="m8479,-346l8461,-346,8469,-340,8473,-327,8469,-319,8458,-315,8477,-315,8482,-324,8484,-340,8479,-346xe" filled="t" fillcolor="#D1D3D4" stroked="f">
                <v:path arrowok="t"/>
                <v:fill type="solid"/>
              </v:shape>
              <v:shape style="position:absolute;left:8234;top:-554;width:250;height:252" coordorigin="8234,-554" coordsize="250,252" path="m8242,-511l8234,-497,8236,-475,8248,-453,8263,-439,8281,-431,8300,-428,8310,-428,8314,-430,8399,-430,8396,-433,8362,-466,8361,-475,8283,-475,8275,-479,8263,-490,8242,-511xe" filled="t" fillcolor="#D1D3D4" stroked="f">
                <v:path arrowok="t"/>
                <v:fill type="solid"/>
              </v:shape>
              <v:shape style="position:absolute;left:8234;top:-554;width:250;height:252" coordorigin="8234,-554" coordsize="250,252" path="m8329,-545l8274,-545,8277,-542,8299,-520,8301,-517,8303,-516,8308,-511,8311,-509,8312,-499,8305,-493,8300,-488,8290,-478,8283,-475,8361,-475,8360,-479,8360,-497,8354,-519,8341,-536,8329,-545xe" filled="t" fillcolor="#D1D3D4" stroked="f">
                <v:path arrowok="t"/>
                <v:fill type="solid"/>
              </v:shape>
              <v:shape style="position:absolute;left:8234;top:-554;width:250;height:252" coordorigin="8234,-554" coordsize="250,252" path="m8281,-554l8281,-552,8271,-549,8273,-544,8274,-545,8329,-545,8325,-548,8313,-552,8305,-554,8281,-554xe" filled="t" fillcolor="#D1D3D4" stroked="f">
                <v:path arrowok="t"/>
                <v:fill type="solid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85"/>
        </w:rPr>
        <w:t>La(s)</w:t>
      </w:r>
      <w:r>
        <w:rPr>
          <w:b w:val="0"/>
          <w:bCs w:val="0"/>
          <w:color w:val="231F20"/>
          <w:spacing w:val="14"/>
          <w:w w:val="85"/>
        </w:rPr>
        <w:t> </w:t>
      </w:r>
      <w:r>
        <w:rPr>
          <w:b w:val="0"/>
          <w:bCs w:val="0"/>
          <w:color w:val="231F20"/>
          <w:spacing w:val="0"/>
          <w:w w:val="85"/>
        </w:rPr>
        <w:t>pue</w:t>
      </w:r>
      <w:r>
        <w:rPr>
          <w:b w:val="0"/>
          <w:bCs w:val="0"/>
          <w:color w:val="231F20"/>
          <w:spacing w:val="3"/>
          <w:w w:val="85"/>
        </w:rPr>
        <w:t>r</w:t>
      </w:r>
      <w:r>
        <w:rPr>
          <w:b w:val="0"/>
          <w:bCs w:val="0"/>
          <w:color w:val="231F20"/>
          <w:spacing w:val="0"/>
          <w:w w:val="85"/>
        </w:rPr>
        <w:t>tas(s)</w:t>
      </w:r>
      <w:r>
        <w:rPr>
          <w:b w:val="0"/>
          <w:bCs w:val="0"/>
          <w:color w:val="231F20"/>
          <w:spacing w:val="14"/>
          <w:w w:val="85"/>
        </w:rPr>
        <w:t> </w:t>
      </w:r>
      <w:r>
        <w:rPr>
          <w:b w:val="0"/>
          <w:bCs w:val="0"/>
          <w:color w:val="231F20"/>
          <w:spacing w:val="0"/>
          <w:w w:val="85"/>
        </w:rPr>
        <w:t>de</w:t>
      </w:r>
      <w:r>
        <w:rPr>
          <w:b w:val="0"/>
          <w:bCs w:val="0"/>
          <w:color w:val="231F20"/>
          <w:spacing w:val="15"/>
          <w:w w:val="85"/>
        </w:rPr>
        <w:t> </w:t>
      </w:r>
      <w:r>
        <w:rPr>
          <w:b w:val="0"/>
          <w:bCs w:val="0"/>
          <w:color w:val="231F20"/>
          <w:spacing w:val="0"/>
          <w:w w:val="85"/>
        </w:rPr>
        <w:t>salida</w:t>
      </w:r>
      <w:r>
        <w:rPr>
          <w:b w:val="0"/>
          <w:bCs w:val="0"/>
          <w:color w:val="231F20"/>
          <w:spacing w:val="14"/>
          <w:w w:val="85"/>
        </w:rPr>
        <w:t> </w:t>
      </w:r>
      <w:r>
        <w:rPr>
          <w:b w:val="0"/>
          <w:bCs w:val="0"/>
          <w:color w:val="231F20"/>
          <w:spacing w:val="0"/>
          <w:w w:val="85"/>
        </w:rPr>
        <w:t>de</w:t>
      </w:r>
      <w:r>
        <w:rPr>
          <w:b w:val="0"/>
          <w:bCs w:val="0"/>
          <w:color w:val="231F20"/>
          <w:spacing w:val="0"/>
          <w:w w:val="87"/>
        </w:rPr>
        <w:t> </w:t>
      </w:r>
      <w:r>
        <w:rPr>
          <w:b w:val="0"/>
          <w:bCs w:val="0"/>
          <w:color w:val="231F20"/>
          <w:spacing w:val="0"/>
          <w:w w:val="85"/>
        </w:rPr>
        <w:t>emer</w:t>
      </w:r>
      <w:r>
        <w:rPr>
          <w:b w:val="0"/>
          <w:bCs w:val="0"/>
          <w:color w:val="231F20"/>
          <w:spacing w:val="-5"/>
          <w:w w:val="85"/>
        </w:rPr>
        <w:t>g</w:t>
      </w:r>
      <w:r>
        <w:rPr>
          <w:b w:val="0"/>
          <w:bCs w:val="0"/>
          <w:color w:val="231F20"/>
          <w:spacing w:val="0"/>
          <w:w w:val="85"/>
        </w:rPr>
        <w:t>encia</w:t>
      </w:r>
      <w:r>
        <w:rPr>
          <w:b w:val="0"/>
          <w:bCs w:val="0"/>
          <w:color w:val="231F20"/>
          <w:spacing w:val="27"/>
          <w:w w:val="85"/>
        </w:rPr>
        <w:t> </w:t>
      </w:r>
      <w:r>
        <w:rPr>
          <w:b w:val="0"/>
          <w:bCs w:val="0"/>
          <w:color w:val="231F20"/>
          <w:spacing w:val="0"/>
          <w:w w:val="85"/>
        </w:rPr>
        <w:t>tiene(n)</w:t>
      </w:r>
      <w:r>
        <w:rPr>
          <w:b w:val="0"/>
          <w:bCs w:val="0"/>
          <w:color w:val="231F20"/>
          <w:spacing w:val="27"/>
          <w:w w:val="85"/>
        </w:rPr>
        <w:t> </w:t>
      </w:r>
      <w:r>
        <w:rPr>
          <w:b w:val="0"/>
          <w:bCs w:val="0"/>
          <w:color w:val="231F20"/>
          <w:spacing w:val="7"/>
          <w:w w:val="85"/>
        </w:rPr>
        <w:t>c</w:t>
      </w:r>
      <w:r>
        <w:rPr>
          <w:b w:val="0"/>
          <w:bCs w:val="0"/>
          <w:color w:val="231F20"/>
          <w:spacing w:val="0"/>
          <w:w w:val="85"/>
        </w:rPr>
        <w:t>hapas</w:t>
      </w:r>
      <w:r>
        <w:rPr>
          <w:b w:val="0"/>
          <w:bCs w:val="0"/>
          <w:color w:val="231F20"/>
          <w:spacing w:val="0"/>
          <w:w w:val="87"/>
        </w:rPr>
        <w:t> </w:t>
      </w:r>
      <w:r>
        <w:rPr>
          <w:b w:val="0"/>
          <w:bCs w:val="0"/>
          <w:color w:val="231F20"/>
          <w:spacing w:val="0"/>
          <w:w w:val="85"/>
        </w:rPr>
        <w:t>y</w:t>
      </w:r>
      <w:r>
        <w:rPr>
          <w:b w:val="0"/>
          <w:bCs w:val="0"/>
          <w:color w:val="231F20"/>
          <w:spacing w:val="17"/>
          <w:w w:val="85"/>
        </w:rPr>
        <w:t> </w:t>
      </w:r>
      <w:r>
        <w:rPr>
          <w:b w:val="0"/>
          <w:bCs w:val="0"/>
          <w:color w:val="231F20"/>
          <w:spacing w:val="0"/>
          <w:w w:val="85"/>
        </w:rPr>
        <w:t>elementos</w:t>
      </w:r>
      <w:r>
        <w:rPr>
          <w:b w:val="0"/>
          <w:bCs w:val="0"/>
          <w:color w:val="231F20"/>
          <w:spacing w:val="18"/>
          <w:w w:val="85"/>
        </w:rPr>
        <w:t> </w:t>
      </w:r>
      <w:r>
        <w:rPr>
          <w:b w:val="0"/>
          <w:bCs w:val="0"/>
          <w:color w:val="231F20"/>
          <w:spacing w:val="0"/>
          <w:w w:val="85"/>
        </w:rPr>
        <w:t>de</w:t>
      </w:r>
      <w:r>
        <w:rPr>
          <w:b w:val="0"/>
          <w:bCs w:val="0"/>
          <w:color w:val="231F20"/>
          <w:spacing w:val="18"/>
          <w:w w:val="85"/>
        </w:rPr>
        <w:t> </w:t>
      </w:r>
      <w:r>
        <w:rPr>
          <w:b w:val="0"/>
          <w:bCs w:val="0"/>
          <w:color w:val="231F20"/>
          <w:spacing w:val="0"/>
          <w:w w:val="85"/>
        </w:rPr>
        <w:t>seguridad?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5"/>
        <w:rPr>
          <w:sz w:val="12"/>
          <w:szCs w:val="12"/>
        </w:rPr>
      </w:pPr>
      <w:r>
        <w:rPr>
          <w:sz w:val="12"/>
          <w:szCs w:val="12"/>
        </w:rPr>
      </w:r>
    </w:p>
    <w:p>
      <w:pPr>
        <w:tabs>
          <w:tab w:pos="1234" w:val="left" w:leader="none"/>
        </w:tabs>
        <w:ind w:left="838" w:right="0" w:firstLine="0"/>
        <w:jc w:val="left"/>
        <w:rPr>
          <w:rFonts w:ascii="Segoe Script" w:hAnsi="Segoe Script" w:cs="Segoe Script" w:eastAsia="Segoe Script"/>
          <w:sz w:val="14"/>
          <w:szCs w:val="14"/>
        </w:rPr>
      </w:pPr>
      <w:r>
        <w:rPr>
          <w:rFonts w:ascii="Segoe Script" w:hAnsi="Segoe Script" w:cs="Segoe Script" w:eastAsia="Segoe Script"/>
          <w:b w:val="0"/>
          <w:bCs w:val="0"/>
          <w:color w:val="939598"/>
          <w:spacing w:val="0"/>
          <w:w w:val="100"/>
          <w:sz w:val="17"/>
          <w:szCs w:val="17"/>
        </w:rPr>
        <w:t>SI</w:t>
      </w:r>
      <w:r>
        <w:rPr>
          <w:rFonts w:ascii="Segoe Script" w:hAnsi="Segoe Script" w:cs="Segoe Script" w:eastAsia="Segoe Script"/>
          <w:b w:val="0"/>
          <w:bCs w:val="0"/>
          <w:color w:val="939598"/>
          <w:spacing w:val="0"/>
          <w:w w:val="100"/>
          <w:sz w:val="17"/>
          <w:szCs w:val="17"/>
        </w:rPr>
        <w:tab/>
      </w:r>
      <w:r>
        <w:rPr>
          <w:rFonts w:ascii="Segoe Script" w:hAnsi="Segoe Script" w:cs="Segoe Script" w:eastAsia="Segoe Script"/>
          <w:b w:val="0"/>
          <w:bCs w:val="0"/>
          <w:color w:val="939598"/>
          <w:spacing w:val="0"/>
          <w:w w:val="100"/>
          <w:sz w:val="14"/>
          <w:szCs w:val="14"/>
        </w:rPr>
        <w:t>NO</w:t>
      </w:r>
      <w:r>
        <w:rPr>
          <w:rFonts w:ascii="Segoe Script" w:hAnsi="Segoe Script" w:cs="Segoe Script" w:eastAsia="Segoe Script"/>
          <w:b w:val="0"/>
          <w:bCs w:val="0"/>
          <w:color w:val="000000"/>
          <w:spacing w:val="0"/>
          <w:w w:val="100"/>
          <w:sz w:val="14"/>
          <w:szCs w:val="14"/>
        </w:rPr>
      </w:r>
    </w:p>
    <w:p>
      <w:pPr>
        <w:spacing w:after="0"/>
        <w:jc w:val="left"/>
        <w:rPr>
          <w:rFonts w:ascii="Segoe Script" w:hAnsi="Segoe Script" w:cs="Segoe Script" w:eastAsia="Segoe Script"/>
          <w:sz w:val="14"/>
          <w:szCs w:val="14"/>
        </w:rPr>
        <w:sectPr>
          <w:type w:val="continuous"/>
          <w:pgSz w:w="12240" w:h="15840"/>
          <w:pgMar w:top="1020" w:bottom="280" w:left="720" w:right="700"/>
          <w:cols w:num="3" w:equalWidth="0">
            <w:col w:w="6065" w:space="102"/>
            <w:col w:w="1042" w:space="699"/>
            <w:col w:w="2912"/>
          </w:cols>
        </w:sectPr>
      </w:pPr>
    </w:p>
    <w:p>
      <w:pPr>
        <w:spacing w:line="130" w:lineRule="exact" w:before="9"/>
        <w:rPr>
          <w:sz w:val="13"/>
          <w:szCs w:val="13"/>
        </w:rPr>
      </w:pPr>
      <w:r>
        <w:rPr/>
        <w:pict>
          <v:group style="position:absolute;margin-left:42.595551pt;margin-top:29.65155pt;width:526.9362pt;height:44.8531pt;mso-position-horizontal-relative:page;mso-position-vertical-relative:page;z-index:-7347" coordorigin="852,593" coordsize="10539,897">
            <v:group style="position:absolute;left:857;top:1484;width:10528;height:2" coordorigin="857,1484" coordsize="10528,2">
              <v:shape style="position:absolute;left:857;top:1484;width:10528;height:2" coordorigin="857,1484" coordsize="10528,0" path="m857,1484l11385,1484e" filled="f" stroked="t" strokeweight=".5473pt" strokecolor="#231F20">
                <v:path arrowok="t"/>
              </v:shape>
            </v:group>
            <v:group style="position:absolute;left:11143;top:599;width:227;height:886" coordorigin="11143,599" coordsize="227,886">
              <v:shape style="position:absolute;left:11143;top:599;width:227;height:886" coordorigin="11143,599" coordsize="227,886" path="m11143,1484l11369,1484,11369,599,11143,599,11143,1484xe" filled="t" fillcolor="#231F20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103.368752pt;margin-top:36.162811pt;width:67.5204pt;height:22.821375pt;mso-position-horizontal-relative:page;mso-position-vertical-relative:page;z-index:-7346" coordorigin="2067,723" coordsize="1350,456">
            <v:group style="position:absolute;left:2073;top:731;width:677;height:439" coordorigin="2073,731" coordsize="677,439">
              <v:shape style="position:absolute;left:2073;top:731;width:677;height:439" coordorigin="2073,731" coordsize="677,439" path="m2221,734l2073,735,2073,1161,2074,1161,2076,1169,2238,1169,2240,1110,2240,1016,2240,977,2239,927,2246,914,2481,914,2386,842,2378,833,2367,828,2358,821,2357,820,2350,813,2346,809,2327,797,2314,788,2258,748,2258,748,2257,748,2256,747,2256,747,2254,745,2241,734,2221,73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749,1114l2508,1114,2519,1121,2548,1147,2564,1159,2583,1168,2747,1168,2748,1159,2748,1148,2749,1133,2749,111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481,914l2246,914,2255,922,2262,927,2279,939,2280,939,2314,966,2332,980,2349,994,2379,1016,2396,1031,2434,1055,2443,1062,2451,1074,2463,1080,2502,1110,2514,1120,2508,1114,2749,1114,2749,1097,2749,1080,2750,1055,2750,986,2572,986,2570,981,2566,979,2564,977,2549,966,2481,91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576,731l2576,784,2576,939,2576,952,2576,968,2575,977,2572,986,2750,986,2749,914,2749,809,2749,784,2749,752,2747,737,2740,733,2719,733,2576,733,2576,731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739,733l2719,733,2740,733,2739,733xe" filled="t" fillcolor="#231F20" stroked="f">
                <v:path arrowok="t"/>
                <v:fill type="solid"/>
              </v:shape>
            </v:group>
            <v:group style="position:absolute;left:2823;top:729;width:589;height:445" coordorigin="2823,729" coordsize="589,445">
              <v:shape style="position:absolute;left:2823;top:729;width:589;height:445" coordorigin="2823,729" coordsize="589,445" path="m2898,729l2825,732,2823,1168,2834,1171,2853,1173,2876,1174,2902,1174,2964,1173,3359,1173,3412,1152,3411,1131,3411,1123,3411,1116,3412,1108,3411,1091,3400,1087,3252,1087,3071,1087,3008,1085,2999,1044,3000,1018,3001,999,3013,994,3035,992,3062,991,3399,991,3407,990,3410,981,3410,979,3410,972,3411,953,3410,929,3407,916,3402,908,3187,908,3049,908,3001,870,3000,844,3001,823,3081,818,3375,817,3383,817,3412,775,3411,751,3408,734,3400,732,3382,730,3381,730,3266,730,2965,730,2898,729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59,1173l2964,1173,3176,1174,3346,1173,3359,1173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98,1086l3252,1087,3400,1087,3398,1086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99,991l3062,991,3085,992,3287,992,3356,993,3378,993,3395,992,3399,991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81,907l3187,908,3402,908,3401,907,3381,907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75,817l3160,817,3299,818,3346,818,3366,818,3375,817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30,729l3266,730,3381,730,3357,729,3330,729xe" filled="t" fillcolor="#231F20" stroked="f">
                <v:path arrowok="t"/>
                <v:fill type="solid"/>
              </v:shape>
            </v:group>
            <v:group style="position:absolute;left:2830;top:734;width:578;height:434" coordorigin="2830,734" coordsize="578,434">
              <v:shape style="position:absolute;left:2830;top:734;width:578;height:434" coordorigin="2830,734" coordsize="578,434" path="m3176,734l2921,735,2853,736,2830,803,2830,897,2830,937,2830,1000,2831,1047,2831,1102,2830,1128,2830,1148,2832,1160,2838,1166,2851,1168,3067,1168,3334,1168,3400,1166,3406,1125,3407,1102,3402,1092,3393,1091,3157,1091,3061,1091,3000,1088,2994,1082,2996,1076,2996,1066,2996,1000,3062,991,3139,989,3395,988,3399,988,3406,987,3407,979,3407,960,3407,940,3407,919,3407,916,3401,915,3397,915,3089,915,3028,915,2995,850,2995,827,3083,809,3393,809,3405,808,3407,808,3406,775,3406,764,3406,750,3406,739,3397,735,3365,735,3176,734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84,1090l3157,1091,3393,1091,3384,1090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407,986l3406,987,3406,988,3407,986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21,913l3089,915,3397,915,3392,915,3378,914,3362,914,3321,913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407,808l3405,808,3407,813,3407,808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93,809l3083,809,3295,810,3375,809,3388,809,3393,809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96,735l3365,735,3397,735,3396,735xe" filled="t" fillcolor="#231F20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6.852402pt;margin-top:31.784599pt;width:39.2038pt;height:26.420314pt;mso-position-horizontal-relative:page;mso-position-vertical-relative:page;z-index:-7345" coordorigin="937,636" coordsize="784,528">
            <v:shape style="position:absolute;left:937;top:636;width:784;height:528" coordorigin="937,636" coordsize="784,528" path="m1450,1069l1020,1069,1215,1071,1221,1088,1230,1094,1240,1099,1254,1111,1272,1125,1292,1138,1308,1148,1323,1157,1333,1164,1344,1164,1360,1151,1414,1097,1420,1092,1425,1090,1432,1081,1435,1074,1438,1069,1450,1069xe" filled="t" fillcolor="#231F20" stroked="f">
              <v:path arrowok="t"/>
              <v:fill type="solid"/>
            </v:shape>
            <v:shape style="position:absolute;left:937;top:636;width:784;height:528" coordorigin="937,636" coordsize="784,528" path="m942,1062l937,1066,950,1068,973,1069,999,1069,1020,1069,1450,1069,1719,1068,1719,1065,942,1065,942,1062xe" filled="t" fillcolor="#231F20" stroked="f">
              <v:path arrowok="t"/>
              <v:fill type="solid"/>
            </v:shape>
            <v:shape style="position:absolute;left:937;top:636;width:784;height:528" coordorigin="937,636" coordsize="784,528" path="m1719,1068l1498,1068,1639,1069,1699,1069,1719,1069,1719,1068xe" filled="t" fillcolor="#231F20" stroked="f">
              <v:path arrowok="t"/>
              <v:fill type="solid"/>
            </v:shape>
            <v:shape style="position:absolute;left:937;top:636;width:784;height:528" coordorigin="937,636" coordsize="784,528" path="m1085,1025l1062,1026,1044,1028,1032,1032,1027,1032,1021,1034,1002,1041,996,1043,992,1043,951,1056,950,1057,949,1058,942,1065,1719,1065,1721,1058,1707,1051,1685,1045,1663,1039,1652,1034,1645,1034,1637,1032,1631,1029,1627,1026,1620,1025,1546,1025,1538,1025,1132,1025,1085,1025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46,1031l1645,1034,1652,1034,1646,1031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13,1025l1570,1025,1546,1025,1620,1025,1613,1025xe" filled="t" fillcolor="#231F20" stroked="f">
              <v:path arrowok="t"/>
              <v:fill type="solid"/>
            </v:shape>
            <v:shape style="position:absolute;left:937;top:636;width:784;height:528" coordorigin="937,636" coordsize="784,528" path="m1256,708l1247,713,1239,721,1212,743,1198,757,1176,785,1168,794,1155,806,1139,823,1123,843,1111,855,1098,870,1084,891,1074,905,1069,916,1071,928,1080,942,1105,973,1118,988,1133,1005,1145,1016,1149,1017,1148,1019,1148,1025,1132,1025,1538,1025,1524,1025,1508,1022,1505,1019,1507,1017,1510,1015,1597,953,1602,951,1603,951,1609,944,1610,943,1618,937,1620,936,1623,934,1638,922,1637,916,1624,907,1614,899,1605,899,1595,890,1570,874,1573,874,1568,869,1549,853,1521,830,1508,820,1496,808,1481,794,1462,773,1460,771,1457,767,1444,751,1434,741,1424,730,1410,711,1410,710,1255,710,1256,708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03,951l1602,951,1602,951,1603,951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10,896l1605,899,1614,899,1610,896xe" filled="t" fillcolor="#231F20" stroked="f">
              <v:path arrowok="t"/>
              <v:fill type="solid"/>
            </v:shape>
            <v:shape style="position:absolute;left:937;top:636;width:784;height:528" coordorigin="937,636" coordsize="784,528" path="m1573,874l1570,874,1574,874,1573,874xe" filled="t" fillcolor="#231F20" stroked="f">
              <v:path arrowok="t"/>
              <v:fill type="solid"/>
            </v:shape>
            <v:shape style="position:absolute;left:937;top:636;width:784;height:528" coordorigin="937,636" coordsize="784,528" path="m1366,646l1336,646,1332,648,1318,658,1304,668,1294,676,1277,688,1264,699,1255,710,1410,710,1407,706,1404,704,1398,695,1399,694,1395,689,1366,646xe" filled="t" fillcolor="#231F20" stroked="f">
              <v:path arrowok="t"/>
              <v:fill type="solid"/>
            </v:shape>
            <v:shape style="position:absolute;left:937;top:636;width:784;height:528" coordorigin="937,636" coordsize="784,528" path="m1347,636l1346,638,1335,646,1336,646,1366,646,1360,636,1347,636xe" filled="t" fillcolor="#231F20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91.013878pt;margin-top:36.7248pt;width:8.620281pt;height:21.741173pt;mso-position-horizontal-relative:page;mso-position-vertical-relative:page;z-index:-7344" coordorigin="1820,734" coordsize="172,435">
            <v:shape style="position:absolute;left:1820;top:734;width:172;height:435" coordorigin="1820,734" coordsize="172,435" path="m1822,734l1821,754,1820,774,1820,815,1821,855,1821,1167,1837,1168,1856,1169,1875,1169,1896,1169,1989,1168,1990,1159,1991,1143,1992,1124,1992,1101,1992,1000,1991,962,1992,920,1992,855,1993,838,1993,798,1992,779,1992,760,1991,741,1822,734xe" filled="t" fillcolor="#231F20" stroked="f">
              <v:path arrowok="t"/>
              <v:fill type="solid"/>
            </v:shape>
            <w10:wrap type="none"/>
          </v:group>
        </w:pict>
      </w:r>
      <w:r>
        <w:rPr>
          <w:sz w:val="13"/>
          <w:szCs w:val="13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tabs>
          <w:tab w:pos="4710" w:val="left" w:leader="none"/>
          <w:tab w:pos="10670" w:val="left" w:leader="none"/>
        </w:tabs>
        <w:spacing w:before="78"/>
        <w:ind w:left="134" w:right="0"/>
        <w:jc w:val="left"/>
      </w:pPr>
      <w:r>
        <w:rPr/>
        <w:pict>
          <v:group style="position:absolute;margin-left:403.707642pt;margin-top:-94.765961pt;width:24.1535pt;height:25.562pt;mso-position-horizontal-relative:page;mso-position-vertical-relative:paragraph;z-index:-7358" coordorigin="8074,-1895" coordsize="483,511">
            <v:group style="position:absolute;left:8140;top:-1839;width:361;height:398" coordorigin="8140,-1839" coordsize="361,398">
              <v:shape style="position:absolute;left:8140;top:-1839;width:361;height:398" coordorigin="8140,-1839" coordsize="361,398" path="m8140,-1839l8501,-1839,8501,-1441,8140,-1441,8140,-1839xe" filled="t" fillcolor="#FFFFFF" stroked="f">
                <v:path arrowok="t"/>
                <v:fill type="solid"/>
              </v:shape>
            </v:group>
            <v:group style="position:absolute;left:8131;top:-1825;width:326;height:321" coordorigin="8131,-1825" coordsize="326,321">
              <v:shape style="position:absolute;left:8131;top:-1825;width:326;height:321" coordorigin="8131,-1825" coordsize="326,321" path="m8341,-1550l8223,-1550,8241,-1547,8261,-1531,8270,-1518,8276,-1509,8300,-1504,8313,-1512,8317,-1520,8317,-1524,8326,-1536,8335,-1543,8344,-1546,8342,-1549,8341,-1550xe" filled="t" fillcolor="#D1D3D4" stroked="f">
                <v:path arrowok="t"/>
                <v:fill type="solid"/>
              </v:shape>
              <v:shape style="position:absolute;left:8131;top:-1825;width:326;height:321" coordorigin="8131,-1825" coordsize="326,321" path="m8198,-1788l8184,-1782,8172,-1768,8172,-1761,8172,-1757,8176,-1747,8180,-1734,8143,-1687,8132,-1679,8131,-1663,8133,-1653,8140,-1643,8151,-1639,8163,-1632,8175,-1615,8180,-1604,8182,-1592,8177,-1582,8171,-1567,8176,-1554,8191,-1541,8196,-1538,8203,-1540,8211,-1545,8223,-1550,8341,-1550,8327,-1564,8318,-1571,8289,-1571,8268,-1574,8208,-1625,8200,-1668,8203,-1688,8240,-1737,8292,-1757,8417,-1757,8420,-1761,8417,-1771,8412,-1775,8371,-1775,8353,-1780,8218,-1780,8198,-1788xe" filled="t" fillcolor="#D1D3D4" stroked="f">
                <v:path arrowok="t"/>
                <v:fill type="solid"/>
              </v:shape>
              <v:shape style="position:absolute;left:8131;top:-1825;width:326;height:321" coordorigin="8131,-1825" coordsize="326,321" path="m8320,-1574l8311,-1572,8289,-1571,8318,-1571,8318,-1572,8320,-1574xe" filled="t" fillcolor="#D1D3D4" stroked="f">
                <v:path arrowok="t"/>
                <v:fill type="solid"/>
              </v:shape>
              <v:shape style="position:absolute;left:8131;top:-1825;width:326;height:321" coordorigin="8131,-1825" coordsize="326,321" path="m8417,-1757l8292,-1757,8310,-1756,8326,-1752,8380,-1701,8387,-1657,8385,-1639,8384,-1632,8384,-1632,8402,-1614,8407,-1608,8410,-1607,8411,-1614,8414,-1622,8444,-1641,8448,-1643,8456,-1652,8457,-1671,8453,-1679,8443,-1688,8428,-1694,8414,-1714,8409,-1731,8411,-1746,8417,-1757xe" filled="t" fillcolor="#D1D3D4" stroked="f">
                <v:path arrowok="t"/>
                <v:fill type="solid"/>
              </v:shape>
              <v:shape style="position:absolute;left:8131;top:-1825;width:326;height:321" coordorigin="8131,-1825" coordsize="326,321" path="m8395,-1793l8376,-1784,8371,-1775,8412,-1775,8403,-1782,8395,-1793xe" filled="t" fillcolor="#D1D3D4" stroked="f">
                <v:path arrowok="t"/>
                <v:fill type="solid"/>
              </v:shape>
              <v:shape style="position:absolute;left:8131;top:-1825;width:326;height:321" coordorigin="8131,-1825" coordsize="326,321" path="m8317,-1806l8272,-1806,8266,-1798,8253,-1788,8236,-1780,8218,-1780,8353,-1780,8334,-1788,8319,-1802,8317,-1806xe" filled="t" fillcolor="#D1D3D4" stroked="f">
                <v:path arrowok="t"/>
                <v:fill type="solid"/>
              </v:shape>
              <v:shape style="position:absolute;left:8131;top:-1825;width:326;height:321" coordorigin="8131,-1825" coordsize="326,321" path="m8300,-1825l8282,-1823,8269,-1804,8272,-1806,8317,-1806,8316,-1809,8315,-1814,8312,-1819,8300,-1825xe" filled="t" fillcolor="#D1D3D4" stroked="f">
                <v:path arrowok="t"/>
                <v:fill type="solid"/>
              </v:shape>
            </v:group>
            <v:group style="position:absolute;left:8234;top:-1722;width:250;height:252" coordorigin="8234,-1722" coordsize="250,252">
              <v:shape style="position:absolute;left:8234;top:-1722;width:250;height:252" coordorigin="8234,-1722" coordsize="250,252" path="m8399,-1598l8314,-1598,8318,-1594,8332,-1580,8346,-1566,8389,-1523,8404,-1508,8431,-1480,8451,-1470,8469,-1472,8477,-1483,8458,-1483,8446,-1488,8443,-1501,8453,-1511,8461,-1514,8479,-1514,8469,-1525,8454,-1542,8439,-1557,8409,-1588,8399,-1598xe" filled="t" fillcolor="#D1D3D4" stroked="f">
                <v:path arrowok="t"/>
                <v:fill type="solid"/>
              </v:shape>
              <v:shape style="position:absolute;left:8234;top:-1722;width:250;height:252" coordorigin="8234,-1722" coordsize="250,252" path="m8479,-1514l8461,-1514,8469,-1508,8473,-1494,8469,-1487,8458,-1483,8477,-1483,8482,-1492,8484,-1508,8479,-1514xe" filled="t" fillcolor="#D1D3D4" stroked="f">
                <v:path arrowok="t"/>
                <v:fill type="solid"/>
              </v:shape>
              <v:shape style="position:absolute;left:8234;top:-1722;width:250;height:252" coordorigin="8234,-1722" coordsize="250,252" path="m8242,-1679l8234,-1665,8236,-1643,8248,-1621,8263,-1606,8281,-1598,8300,-1596,8310,-1596,8314,-1598,8399,-1598,8396,-1601,8362,-1634,8361,-1643,8283,-1643,8275,-1646,8263,-1658,8242,-1679xe" filled="t" fillcolor="#D1D3D4" stroked="f">
                <v:path arrowok="t"/>
                <v:fill type="solid"/>
              </v:shape>
              <v:shape style="position:absolute;left:8234;top:-1722;width:250;height:252" coordorigin="8234,-1722" coordsize="250,252" path="m8329,-1713l8274,-1713,8277,-1710,8299,-1688,8301,-1685,8303,-1683,8308,-1678,8311,-1677,8312,-1666,8305,-1661,8300,-1656,8290,-1646,8283,-1643,8361,-1643,8360,-1647,8360,-1665,8354,-1687,8341,-1704,8329,-1713xe" filled="t" fillcolor="#D1D3D4" stroked="f">
                <v:path arrowok="t"/>
                <v:fill type="solid"/>
              </v:shape>
              <v:shape style="position:absolute;left:8234;top:-1722;width:250;height:252" coordorigin="8234,-1722" coordsize="250,252" path="m8281,-1722l8281,-1720,8271,-1717,8273,-1712,8274,-1713,8329,-1713,8325,-1715,8313,-1720,8305,-1722,8281,-1722xe" filled="t" fillcolor="#D1D3D4" stroked="f">
                <v:path arrowok="t"/>
                <v:fill type="solid"/>
              </v:shape>
            </v:group>
            <w10:wrap type="none"/>
          </v:group>
        </w:pict>
      </w:r>
      <w:r>
        <w:rPr>
          <w:b w:val="0"/>
          <w:bCs w:val="0"/>
          <w:color w:val="FFFFFF"/>
        </w:rPr>
      </w:r>
      <w:r>
        <w:rPr>
          <w:b w:val="0"/>
          <w:bCs w:val="0"/>
          <w:color w:val="FFFFFF"/>
          <w:highlight w:val="lightGray"/>
        </w:rPr>
        <w:t> </w:t>
      </w:r>
      <w:r>
        <w:rPr>
          <w:b w:val="0"/>
          <w:bCs w:val="0"/>
          <w:color w:val="FFFFFF"/>
          <w:highlight w:val="lightGray"/>
        </w:rPr>
        <w:tab/>
      </w:r>
      <w:r>
        <w:rPr>
          <w:b w:val="0"/>
          <w:bCs w:val="0"/>
          <w:color w:val="FFFFFF"/>
          <w:spacing w:val="0"/>
          <w:w w:val="100"/>
          <w:highlight w:val="lightGray"/>
        </w:rPr>
        <w:t>Obse</w:t>
      </w:r>
      <w:r>
        <w:rPr>
          <w:b w:val="0"/>
          <w:bCs w:val="0"/>
          <w:color w:val="FFFFFF"/>
          <w:spacing w:val="9"/>
          <w:w w:val="100"/>
          <w:highlight w:val="lightGray"/>
        </w:rPr>
        <w:t>r</w:t>
      </w:r>
      <w:r>
        <w:rPr>
          <w:b w:val="0"/>
          <w:bCs w:val="0"/>
          <w:color w:val="FFFFFF"/>
          <w:spacing w:val="-5"/>
          <w:w w:val="100"/>
          <w:highlight w:val="lightGray"/>
        </w:rPr>
        <w:t>v</w:t>
      </w:r>
      <w:r>
        <w:rPr>
          <w:b w:val="0"/>
          <w:bCs w:val="0"/>
          <w:color w:val="FFFFFF"/>
          <w:spacing w:val="0"/>
          <w:w w:val="100"/>
          <w:highlight w:val="lightGray"/>
        </w:rPr>
        <w:t>aciones</w:t>
      </w:r>
      <w:r>
        <w:rPr>
          <w:b w:val="0"/>
          <w:bCs w:val="0"/>
          <w:color w:val="FFFFFF"/>
          <w:spacing w:val="0"/>
          <w:w w:val="100"/>
          <w:highlight w:val="lightGray"/>
        </w:rPr>
        <w:t> </w:t>
      </w:r>
      <w:r>
        <w:rPr>
          <w:b w:val="0"/>
          <w:bCs w:val="0"/>
          <w:color w:val="FFFFFF"/>
          <w:spacing w:val="0"/>
          <w:w w:val="100"/>
          <w:highlight w:val="lightGray"/>
        </w:rPr>
        <w:tab/>
      </w:r>
      <w:r>
        <w:rPr>
          <w:b w:val="0"/>
          <w:bCs w:val="0"/>
          <w:color w:val="FFFFFF"/>
          <w:spacing w:val="0"/>
          <w:w w:val="100"/>
        </w:rPr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spacing w:line="192" w:lineRule="auto" w:before="62"/>
        <w:ind w:left="158" w:right="110" w:firstLine="0"/>
        <w:jc w:val="left"/>
      </w:pPr>
      <w:r>
        <w:rPr/>
        <w:pict>
          <v:group style="position:absolute;margin-left:43.858501pt;margin-top:41.483791pt;width:526.1014pt;height:.1pt;mso-position-horizontal-relative:page;mso-position-vertical-relative:paragraph;z-index:-7362" coordorigin="877,830" coordsize="10522,2">
            <v:shape style="position:absolute;left:877;top:830;width:10522;height:2" coordorigin="877,830" coordsize="10522,0" path="m877,830l11399,830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/>
        <w:pict>
          <v:group style="position:absolute;margin-left:43.858501pt;margin-top:59.31369pt;width:526.1014pt;height:.1pt;mso-position-horizontal-relative:page;mso-position-vertical-relative:paragraph;z-index:-7361" coordorigin="877,1186" coordsize="10522,2">
            <v:shape style="position:absolute;left:877;top:1186;width:10522;height:2" coordorigin="877,1186" coordsize="10522,0" path="m877,1186l11399,1186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/>
        <w:pict>
          <v:group style="position:absolute;margin-left:43.858501pt;margin-top:76.979492pt;width:526.1014pt;height:.1pt;mso-position-horizontal-relative:page;mso-position-vertical-relative:paragraph;z-index:-7360" coordorigin="877,1540" coordsize="10522,2">
            <v:shape style="position:absolute;left:877;top:1540;width:10522;height:2" coordorigin="877,1540" coordsize="10522,0" path="m877,1540l11399,1540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b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l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-8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,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l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l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y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l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f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l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q</w:t>
      </w:r>
      <w:r>
        <w:rPr>
          <w:b w:val="0"/>
          <w:bCs w:val="0"/>
          <w:color w:val="231F20"/>
          <w:spacing w:val="-3"/>
          <w:w w:val="100"/>
        </w:rPr>
        <w:t>u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q</w:t>
      </w:r>
      <w:r>
        <w:rPr>
          <w:b w:val="0"/>
          <w:bCs w:val="0"/>
          <w:color w:val="231F20"/>
          <w:spacing w:val="-3"/>
          <w:w w:val="100"/>
        </w:rPr>
        <w:t>u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u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u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ó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0"/>
          <w:w w:val="100"/>
        </w:rPr>
        <w:t>.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u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b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l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j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-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p</w:t>
      </w:r>
      <w:r>
        <w:rPr>
          <w:b w:val="0"/>
          <w:bCs w:val="0"/>
          <w:color w:val="231F20"/>
          <w:spacing w:val="-3"/>
          <w:w w:val="100"/>
        </w:rPr>
        <w:t>l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l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u</w:t>
      </w:r>
      <w:r>
        <w:rPr>
          <w:b w:val="0"/>
          <w:bCs w:val="0"/>
          <w:color w:val="231F20"/>
          <w:spacing w:val="-3"/>
          <w:w w:val="100"/>
        </w:rPr>
        <w:t>p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6"/>
          <w:w w:val="100"/>
        </w:rPr>
        <w:t>r</w:t>
      </w:r>
      <w:r>
        <w:rPr>
          <w:b w:val="0"/>
          <w:bCs w:val="0"/>
          <w:color w:val="231F20"/>
          <w:spacing w:val="-3"/>
          <w:w w:val="100"/>
        </w:rPr>
        <w:t>v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ó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0"/>
          <w:w w:val="100"/>
        </w:rPr>
        <w:t>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after="0" w:line="192" w:lineRule="auto"/>
        <w:jc w:val="left"/>
        <w:sectPr>
          <w:type w:val="continuous"/>
          <w:pgSz w:w="12240" w:h="15840"/>
          <w:pgMar w:top="1020" w:bottom="280" w:left="720" w:right="700"/>
        </w:sectPr>
      </w:pPr>
    </w:p>
    <w:p>
      <w:pPr>
        <w:spacing w:line="200" w:lineRule="exact" w:before="1"/>
        <w:rPr>
          <w:sz w:val="20"/>
          <w:szCs w:val="20"/>
        </w:rPr>
      </w:pPr>
      <w:r>
        <w:rPr/>
        <w:pict>
          <v:group style="position:absolute;margin-left:42.595551pt;margin-top:29.65155pt;width:526.9362pt;height:44.8531pt;mso-position-horizontal-relative:page;mso-position-vertical-relative:page;z-index:-7326" coordorigin="852,593" coordsize="10539,897">
            <v:group style="position:absolute;left:857;top:1484;width:10528;height:2" coordorigin="857,1484" coordsize="10528,2">
              <v:shape style="position:absolute;left:857;top:1484;width:10528;height:2" coordorigin="857,1484" coordsize="10528,0" path="m857,1484l11385,1484e" filled="f" stroked="t" strokeweight=".5473pt" strokecolor="#231F20">
                <v:path arrowok="t"/>
              </v:shape>
            </v:group>
            <v:group style="position:absolute;left:11143;top:599;width:227;height:886" coordorigin="11143,599" coordsize="227,886">
              <v:shape style="position:absolute;left:11143;top:599;width:227;height:886" coordorigin="11143,599" coordsize="227,886" path="m11143,1484l11369,1484,11369,599,11143,599,11143,1484xe" filled="t" fillcolor="#231F20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103.368752pt;margin-top:36.162811pt;width:67.5204pt;height:22.821375pt;mso-position-horizontal-relative:page;mso-position-vertical-relative:page;z-index:-7325" coordorigin="2067,723" coordsize="1350,456">
            <v:group style="position:absolute;left:2073;top:731;width:677;height:439" coordorigin="2073,731" coordsize="677,439">
              <v:shape style="position:absolute;left:2073;top:731;width:677;height:439" coordorigin="2073,731" coordsize="677,439" path="m2221,734l2073,735,2073,1161,2074,1161,2076,1169,2238,1169,2240,1110,2240,1016,2240,977,2239,927,2246,914,2481,914,2386,842,2378,833,2367,828,2358,821,2357,820,2350,813,2346,809,2327,797,2314,788,2258,748,2258,748,2257,748,2256,747,2256,747,2254,745,2241,734,2221,73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749,1114l2508,1114,2519,1121,2548,1147,2564,1159,2583,1168,2747,1168,2748,1159,2748,1148,2749,1133,2749,111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481,914l2246,914,2255,922,2262,927,2279,939,2280,939,2314,966,2332,980,2349,994,2379,1016,2396,1031,2434,1055,2443,1062,2451,1074,2463,1080,2502,1110,2514,1120,2508,1114,2749,1114,2749,1097,2749,1080,2750,1055,2750,986,2572,986,2570,981,2566,979,2564,977,2549,966,2481,91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576,731l2576,784,2576,939,2576,952,2576,968,2575,977,2572,986,2750,986,2749,914,2749,809,2749,784,2749,752,2747,737,2740,733,2719,733,2576,733,2576,731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739,733l2719,733,2740,733,2739,733xe" filled="t" fillcolor="#231F20" stroked="f">
                <v:path arrowok="t"/>
                <v:fill type="solid"/>
              </v:shape>
            </v:group>
            <v:group style="position:absolute;left:2823;top:729;width:589;height:445" coordorigin="2823,729" coordsize="589,445">
              <v:shape style="position:absolute;left:2823;top:729;width:589;height:445" coordorigin="2823,729" coordsize="589,445" path="m2898,729l2825,732,2823,1168,2834,1171,2853,1173,2876,1174,2902,1174,2964,1173,3359,1173,3412,1152,3411,1131,3411,1123,3411,1116,3412,1108,3411,1091,3400,1087,3252,1087,3071,1087,3008,1085,2999,1044,3000,1018,3001,999,3013,994,3035,992,3062,991,3399,991,3407,990,3410,981,3410,979,3410,972,3411,953,3410,929,3407,916,3402,908,3187,908,3049,908,3001,870,3000,844,3001,823,3081,818,3375,817,3383,817,3412,775,3411,751,3408,734,3400,732,3382,730,3381,730,3266,730,2965,730,2898,729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59,1173l2964,1173,3176,1174,3346,1173,3359,1173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98,1086l3252,1087,3400,1087,3398,1086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99,991l3062,991,3085,992,3287,992,3356,993,3378,993,3395,992,3399,991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81,907l3187,908,3402,908,3401,907,3381,907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75,817l3160,817,3299,818,3346,818,3366,818,3375,817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30,729l3266,730,3381,730,3357,729,3330,729xe" filled="t" fillcolor="#231F20" stroked="f">
                <v:path arrowok="t"/>
                <v:fill type="solid"/>
              </v:shape>
            </v:group>
            <v:group style="position:absolute;left:2830;top:734;width:578;height:434" coordorigin="2830,734" coordsize="578,434">
              <v:shape style="position:absolute;left:2830;top:734;width:578;height:434" coordorigin="2830,734" coordsize="578,434" path="m3176,734l2921,735,2853,736,2830,803,2830,897,2830,937,2830,1000,2831,1047,2831,1102,2830,1128,2830,1148,2832,1160,2838,1166,2851,1168,3067,1168,3334,1168,3400,1166,3406,1125,3407,1102,3402,1092,3393,1091,3157,1091,3061,1091,3000,1088,2994,1082,2996,1076,2996,1066,2996,1000,3062,991,3139,989,3395,988,3399,988,3406,987,3407,979,3407,960,3407,940,3407,919,3407,916,3401,915,3397,915,3089,915,3028,915,2995,850,2995,827,3083,809,3393,809,3405,808,3407,808,3406,775,3406,764,3406,750,3406,739,3397,735,3365,735,3176,734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84,1090l3157,1091,3393,1091,3384,1090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407,986l3406,987,3406,988,3407,986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21,913l3089,915,3397,915,3392,915,3378,914,3362,914,3321,913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407,808l3405,808,3407,813,3407,808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93,809l3083,809,3295,810,3375,809,3388,809,3393,809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96,735l3365,735,3397,735,3396,735xe" filled="t" fillcolor="#231F20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6.852402pt;margin-top:31.784599pt;width:39.2038pt;height:26.420314pt;mso-position-horizontal-relative:page;mso-position-vertical-relative:page;z-index:-7324" coordorigin="937,636" coordsize="784,528">
            <v:shape style="position:absolute;left:937;top:636;width:784;height:528" coordorigin="937,636" coordsize="784,528" path="m1450,1069l1020,1069,1215,1071,1221,1088,1230,1094,1240,1099,1254,1111,1272,1125,1292,1138,1308,1148,1323,1157,1333,1164,1344,1164,1360,1151,1414,1097,1420,1092,1425,1090,1432,1081,1435,1074,1438,1069,1450,1069xe" filled="t" fillcolor="#231F20" stroked="f">
              <v:path arrowok="t"/>
              <v:fill type="solid"/>
            </v:shape>
            <v:shape style="position:absolute;left:937;top:636;width:784;height:528" coordorigin="937,636" coordsize="784,528" path="m942,1062l937,1066,950,1068,973,1069,999,1069,1020,1069,1450,1069,1719,1068,1719,1065,942,1065,942,1062xe" filled="t" fillcolor="#231F20" stroked="f">
              <v:path arrowok="t"/>
              <v:fill type="solid"/>
            </v:shape>
            <v:shape style="position:absolute;left:937;top:636;width:784;height:528" coordorigin="937,636" coordsize="784,528" path="m1719,1068l1498,1068,1639,1069,1699,1069,1719,1069,1719,1068xe" filled="t" fillcolor="#231F20" stroked="f">
              <v:path arrowok="t"/>
              <v:fill type="solid"/>
            </v:shape>
            <v:shape style="position:absolute;left:937;top:636;width:784;height:528" coordorigin="937,636" coordsize="784,528" path="m1085,1025l1062,1026,1044,1028,1032,1032,1027,1032,1021,1034,1002,1041,996,1043,992,1043,951,1056,950,1057,949,1058,942,1065,1719,1065,1721,1058,1707,1051,1685,1045,1663,1039,1652,1034,1645,1034,1637,1032,1631,1029,1627,1026,1620,1025,1546,1025,1538,1025,1132,1025,1085,1025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46,1031l1645,1034,1652,1034,1646,1031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13,1025l1570,1025,1546,1025,1620,1025,1613,1025xe" filled="t" fillcolor="#231F20" stroked="f">
              <v:path arrowok="t"/>
              <v:fill type="solid"/>
            </v:shape>
            <v:shape style="position:absolute;left:937;top:636;width:784;height:528" coordorigin="937,636" coordsize="784,528" path="m1256,708l1247,713,1239,721,1212,743,1198,757,1176,785,1168,794,1155,806,1139,823,1123,843,1111,855,1098,870,1084,891,1074,905,1069,916,1071,928,1080,942,1105,973,1118,988,1133,1005,1145,1016,1149,1017,1148,1019,1148,1025,1132,1025,1538,1025,1524,1025,1508,1022,1505,1019,1507,1017,1510,1015,1597,953,1602,951,1603,951,1609,944,1610,943,1618,937,1620,936,1623,934,1638,922,1637,916,1624,907,1614,899,1605,899,1595,890,1570,874,1573,874,1568,869,1549,853,1521,830,1508,820,1496,808,1481,794,1462,773,1460,771,1457,767,1444,751,1434,741,1424,730,1410,711,1410,710,1255,710,1256,708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03,951l1602,951,1602,951,1603,951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10,896l1605,899,1614,899,1610,896xe" filled="t" fillcolor="#231F20" stroked="f">
              <v:path arrowok="t"/>
              <v:fill type="solid"/>
            </v:shape>
            <v:shape style="position:absolute;left:937;top:636;width:784;height:528" coordorigin="937,636" coordsize="784,528" path="m1573,874l1570,874,1574,874,1573,874xe" filled="t" fillcolor="#231F20" stroked="f">
              <v:path arrowok="t"/>
              <v:fill type="solid"/>
            </v:shape>
            <v:shape style="position:absolute;left:937;top:636;width:784;height:528" coordorigin="937,636" coordsize="784,528" path="m1366,646l1336,646,1332,648,1318,658,1304,668,1294,676,1277,688,1264,699,1255,710,1410,710,1407,706,1404,704,1398,695,1399,694,1395,689,1366,646xe" filled="t" fillcolor="#231F20" stroked="f">
              <v:path arrowok="t"/>
              <v:fill type="solid"/>
            </v:shape>
            <v:shape style="position:absolute;left:937;top:636;width:784;height:528" coordorigin="937,636" coordsize="784,528" path="m1347,636l1346,638,1335,646,1336,646,1366,646,1360,636,1347,636xe" filled="t" fillcolor="#231F20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91.013878pt;margin-top:36.7248pt;width:8.620281pt;height:21.741173pt;mso-position-horizontal-relative:page;mso-position-vertical-relative:page;z-index:-7323" coordorigin="1820,734" coordsize="172,435">
            <v:shape style="position:absolute;left:1820;top:734;width:172;height:435" coordorigin="1820,734" coordsize="172,435" path="m1822,734l1821,754,1820,774,1820,815,1821,855,1821,1167,1837,1168,1856,1169,1875,1169,1896,1169,1989,1168,1990,1159,1991,1143,1992,1124,1992,1101,1992,1000,1991,962,1992,920,1992,855,1993,838,1993,798,1992,779,1992,760,1991,741,1822,734xe" filled="t" fillcolor="#231F20" stroked="f">
              <v:path arrowok="t"/>
              <v:fill type="solid"/>
            </v:shape>
            <w10:wrap type="none"/>
          </v:group>
        </w:pict>
      </w:r>
      <w:r>
        <w:rPr>
          <w:sz w:val="20"/>
          <w:szCs w:val="20"/>
        </w:rPr>
      </w:r>
    </w:p>
    <w:p>
      <w:pPr>
        <w:pStyle w:val="Heading9"/>
        <w:numPr>
          <w:ilvl w:val="0"/>
          <w:numId w:val="2"/>
        </w:numPr>
        <w:tabs>
          <w:tab w:pos="3708" w:val="left" w:leader="none"/>
        </w:tabs>
        <w:spacing w:before="23"/>
        <w:ind w:left="3708" w:right="0" w:hanging="3497"/>
        <w:jc w:val="left"/>
        <w:rPr>
          <w:rFonts w:ascii="Book Antiqua" w:hAnsi="Book Antiqua" w:cs="Book Antiqua" w:eastAsia="Book Antiqua"/>
          <w:b w:val="0"/>
          <w:bCs w:val="0"/>
        </w:rPr>
      </w:pPr>
      <w:r>
        <w:rPr/>
        <w:pict>
          <v:group style="position:absolute;margin-left:42.661152pt;margin-top:4.289594pt;width:526.5056pt;height:28.3606pt;mso-position-horizontal-relative:page;mso-position-vertical-relative:paragraph;z-index:-7338" coordorigin="853,86" coordsize="10530,567">
            <v:group style="position:absolute;left:1630;top:93;width:9748;height:552" coordorigin="1630,93" coordsize="9748,552">
              <v:shape style="position:absolute;left:1630;top:93;width:9748;height:552" coordorigin="1630,93" coordsize="9748,552" path="m1630,645l11378,645,11378,93,1630,93,1630,645xe" filled="t" fillcolor="#939598" stroked="f">
                <v:path arrowok="t"/>
                <v:fill type="solid"/>
              </v:shape>
            </v:group>
            <v:group style="position:absolute;left:859;top:91;width:771;height:556" coordorigin="859,91" coordsize="771,556">
              <v:shape style="position:absolute;left:859;top:91;width:771;height:556" coordorigin="859,91" coordsize="771,556" path="m859,647l1630,647,1630,91,859,91,859,647xe" filled="t" fillcolor="#58595B" stroked="f">
                <v:path arrowok="t"/>
                <v:fill type="solid"/>
              </v:shape>
            </v:group>
            <v:group style="position:absolute;left:859;top:91;width:771;height:556" coordorigin="859,91" coordsize="771,556">
              <v:shape style="position:absolute;left:859;top:91;width:771;height:556" coordorigin="859,91" coordsize="771,556" path="m859,647l1630,647,1630,91,859,91,859,647xe" filled="f" stroked="t" strokeweight=".5669pt" strokecolor="#808285">
                <v:path arrowok="t"/>
              </v:shape>
            </v:group>
            <w10:wrap type="none"/>
          </v:group>
        </w:pict>
      </w:r>
      <w:bookmarkStart w:name="Página 12" w:id="17"/>
      <w:bookmarkEnd w:id="17"/>
      <w:r>
        <w:rPr/>
      </w:r>
      <w:bookmarkStart w:name="Página 12" w:id="18"/>
      <w:bookmarkEnd w:id="18"/>
      <w:r>
        <w:rPr>
          <w:rFonts w:ascii="Book Antiqua" w:hAnsi="Book Antiqua" w:cs="Book Antiqua" w:eastAsia="Book Antiqua"/>
          <w:color w:val="FFFFFF"/>
          <w:spacing w:val="-26"/>
          <w:w w:val="105"/>
          <w:position w:val="0"/>
        </w:rPr>
        <w:t>V</w:t>
      </w:r>
      <w:r>
        <w:rPr>
          <w:rFonts w:ascii="Book Antiqua" w:hAnsi="Book Antiqua" w:cs="Book Antiqua" w:eastAsia="Book Antiqua"/>
          <w:color w:val="FFFFFF"/>
          <w:spacing w:val="0"/>
          <w:w w:val="105"/>
          <w:position w:val="0"/>
        </w:rPr>
        <w:t>estimenta</w:t>
      </w:r>
      <w:r>
        <w:rPr>
          <w:rFonts w:ascii="Book Antiqua" w:hAnsi="Book Antiqua" w:cs="Book Antiqua" w:eastAsia="Book Antiqua"/>
          <w:color w:val="FFFFFF"/>
          <w:spacing w:val="-22"/>
          <w:w w:val="105"/>
          <w:position w:val="0"/>
        </w:rPr>
        <w:t> </w:t>
      </w:r>
      <w:r>
        <w:rPr>
          <w:rFonts w:ascii="Book Antiqua" w:hAnsi="Book Antiqua" w:cs="Book Antiqua" w:eastAsia="Book Antiqua"/>
          <w:color w:val="FFFFFF"/>
          <w:spacing w:val="0"/>
          <w:w w:val="105"/>
          <w:position w:val="0"/>
        </w:rPr>
        <w:t>del</w:t>
      </w:r>
      <w:r>
        <w:rPr>
          <w:rFonts w:ascii="Book Antiqua" w:hAnsi="Book Antiqua" w:cs="Book Antiqua" w:eastAsia="Book Antiqua"/>
          <w:color w:val="FFFFFF"/>
          <w:spacing w:val="-21"/>
          <w:w w:val="105"/>
          <w:position w:val="0"/>
        </w:rPr>
        <w:t> </w:t>
      </w:r>
      <w:r>
        <w:rPr>
          <w:rFonts w:ascii="Book Antiqua" w:hAnsi="Book Antiqua" w:cs="Book Antiqua" w:eastAsia="Book Antiqua"/>
          <w:color w:val="FFFFFF"/>
          <w:spacing w:val="0"/>
          <w:w w:val="105"/>
          <w:position w:val="0"/>
        </w:rPr>
        <w:t>personal</w:t>
      </w:r>
      <w:r>
        <w:rPr>
          <w:rFonts w:ascii="Book Antiqua" w:hAnsi="Book Antiqua" w:cs="Book Antiqua" w:eastAsia="Book Antiqua"/>
          <w:color w:val="FFFFFF"/>
          <w:spacing w:val="-21"/>
          <w:w w:val="105"/>
          <w:position w:val="0"/>
        </w:rPr>
        <w:t> </w:t>
      </w:r>
      <w:r>
        <w:rPr>
          <w:rFonts w:ascii="Book Antiqua" w:hAnsi="Book Antiqua" w:cs="Book Antiqua" w:eastAsia="Book Antiqua"/>
          <w:color w:val="FFFFFF"/>
          <w:spacing w:val="0"/>
          <w:w w:val="105"/>
          <w:position w:val="0"/>
        </w:rPr>
        <w:t>del</w:t>
      </w:r>
      <w:r>
        <w:rPr>
          <w:rFonts w:ascii="Book Antiqua" w:hAnsi="Book Antiqua" w:cs="Book Antiqua" w:eastAsia="Book Antiqua"/>
          <w:color w:val="FFFFFF"/>
          <w:spacing w:val="-21"/>
          <w:w w:val="105"/>
          <w:position w:val="0"/>
        </w:rPr>
        <w:t> </w:t>
      </w:r>
      <w:r>
        <w:rPr>
          <w:rFonts w:ascii="Book Antiqua" w:hAnsi="Book Antiqua" w:cs="Book Antiqua" w:eastAsia="Book Antiqua"/>
          <w:color w:val="FFFFFF"/>
          <w:spacing w:val="0"/>
          <w:w w:val="105"/>
          <w:position w:val="0"/>
        </w:rPr>
        <w:t>MAC</w:t>
      </w:r>
      <w:r>
        <w:rPr>
          <w:rFonts w:ascii="Book Antiqua" w:hAnsi="Book Antiqua" w:cs="Book Antiqua" w:eastAsia="Book Antiqua"/>
          <w:b w:val="0"/>
          <w:bCs w:val="0"/>
          <w:color w:val="000000"/>
          <w:spacing w:val="0"/>
          <w:w w:val="100"/>
          <w:position w:val="0"/>
        </w:rPr>
      </w:r>
    </w:p>
    <w:p>
      <w:pPr>
        <w:spacing w:line="160" w:lineRule="exact" w:before="6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BodyText"/>
        <w:spacing w:before="78"/>
        <w:ind w:left="164" w:right="0"/>
        <w:jc w:val="left"/>
      </w:pPr>
      <w:r>
        <w:rPr>
          <w:b w:val="0"/>
          <w:bCs w:val="0"/>
          <w:color w:val="231F20"/>
          <w:spacing w:val="0"/>
          <w:w w:val="100"/>
        </w:rPr>
        <w:t>El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personal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módulo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encuent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identicado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con: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10" w:lineRule="exact" w:before="2"/>
        <w:rPr>
          <w:sz w:val="11"/>
          <w:szCs w:val="11"/>
        </w:rPr>
      </w:pPr>
      <w:r>
        <w:rPr>
          <w:sz w:val="11"/>
          <w:szCs w:val="11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6863" w:val="left" w:leader="none"/>
        </w:tabs>
        <w:spacing w:before="14"/>
        <w:ind w:left="6325" w:right="0" w:firstLine="0"/>
        <w:jc w:val="left"/>
        <w:rPr>
          <w:rFonts w:ascii="Segoe Script" w:hAnsi="Segoe Script" w:cs="Segoe Script" w:eastAsia="Segoe Script"/>
          <w:sz w:val="19"/>
          <w:szCs w:val="19"/>
        </w:rPr>
      </w:pPr>
      <w:r>
        <w:rPr/>
        <w:pict>
          <v:shape style="position:absolute;margin-left:95.597pt;margin-top:-14.572595pt;width:99.37995pt;height:50.84559pt;mso-position-horizontal-relative:page;mso-position-vertical-relative:paragraph;z-index:-7337" type="#_x0000_t75">
            <v:imagedata r:id="rId80" o:title=""/>
          </v:shape>
        </w:pict>
      </w:r>
      <w:r>
        <w:rPr/>
        <w:pict>
          <v:group style="position:absolute;margin-left:376.628357pt;margin-top:-3.163354pt;width:24.5432pt;height:26.4897pt;mso-position-horizontal-relative:page;mso-position-vertical-relative:paragraph;z-index:-7332" coordorigin="7533,-63" coordsize="491,530">
            <v:group style="position:absolute;left:7589;top:-7;width:377;height:416" coordorigin="7589,-7" coordsize="377,416">
              <v:shape style="position:absolute;left:7589;top:-7;width:377;height:416" coordorigin="7589,-7" coordsize="377,416" path="m7589,-7l7967,-7,7967,410,7589,410,7589,-7xe" filled="f" stroked="t" strokeweight="5.6693pt" strokecolor="#A7A9AC">
                <v:path arrowok="t"/>
              </v:shape>
            </v:group>
            <v:group style="position:absolute;left:7589;top:-7;width:377;height:416" coordorigin="7589,-7" coordsize="377,416">
              <v:shape style="position:absolute;left:7589;top:-7;width:377;height:416" coordorigin="7589,-7" coordsize="377,416" path="m7589,-7l7967,-7,7967,410,7589,410,7589,-7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347.458344pt;margin-top:-3.163354pt;width:24.5433pt;height:26.4897pt;mso-position-horizontal-relative:page;mso-position-vertical-relative:paragraph;z-index:-7331" coordorigin="6949,-63" coordsize="491,530">
            <v:group style="position:absolute;left:7006;top:-7;width:377;height:416" coordorigin="7006,-7" coordsize="377,416">
              <v:shape style="position:absolute;left:7006;top:-7;width:377;height:416" coordorigin="7006,-7" coordsize="377,416" path="m7006,-7l7383,-7,7383,410,7006,410,7006,-7xe" filled="f" stroked="t" strokeweight="5.6693pt" strokecolor="#A7A9AC">
                <v:path arrowok="t"/>
              </v:shape>
            </v:group>
            <v:group style="position:absolute;left:7006;top:-7;width:377;height:416" coordorigin="7006,-7" coordsize="377,416">
              <v:shape style="position:absolute;left:7006;top:-7;width:377;height:416" coordorigin="7006,-7" coordsize="377,416" path="m7006,-7l7383,-7,7383,410,7006,410,7006,-7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Segoe Script" w:hAnsi="Segoe Script" w:cs="Segoe Script" w:eastAsia="Segoe Script"/>
          <w:b w:val="0"/>
          <w:bCs w:val="0"/>
          <w:color w:val="939598"/>
          <w:spacing w:val="0"/>
          <w:w w:val="100"/>
          <w:sz w:val="23"/>
          <w:szCs w:val="23"/>
        </w:rPr>
        <w:t>SI</w:t>
      </w:r>
      <w:r>
        <w:rPr>
          <w:rFonts w:ascii="Segoe Script" w:hAnsi="Segoe Script" w:cs="Segoe Script" w:eastAsia="Segoe Script"/>
          <w:b w:val="0"/>
          <w:bCs w:val="0"/>
          <w:color w:val="939598"/>
          <w:spacing w:val="0"/>
          <w:w w:val="100"/>
          <w:sz w:val="23"/>
          <w:szCs w:val="23"/>
        </w:rPr>
        <w:tab/>
      </w:r>
      <w:r>
        <w:rPr>
          <w:rFonts w:ascii="Segoe Script" w:hAnsi="Segoe Script" w:cs="Segoe Script" w:eastAsia="Segoe Script"/>
          <w:b w:val="0"/>
          <w:bCs w:val="0"/>
          <w:color w:val="939598"/>
          <w:spacing w:val="0"/>
          <w:w w:val="100"/>
          <w:sz w:val="19"/>
          <w:szCs w:val="19"/>
        </w:rPr>
        <w:t>NO</w:t>
      </w:r>
      <w:r>
        <w:rPr>
          <w:rFonts w:ascii="Segoe Script" w:hAnsi="Segoe Script" w:cs="Segoe Script" w:eastAsia="Segoe Script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spacing w:line="170" w:lineRule="exact" w:before="2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6863" w:val="left" w:leader="none"/>
        </w:tabs>
        <w:ind w:left="1195" w:right="0" w:firstLine="0"/>
        <w:jc w:val="left"/>
        <w:rPr>
          <w:rFonts w:ascii="Segoe Script" w:hAnsi="Segoe Script" w:cs="Segoe Script" w:eastAsia="Segoe Script"/>
          <w:sz w:val="19"/>
          <w:szCs w:val="19"/>
        </w:rPr>
      </w:pPr>
      <w:r>
        <w:rPr/>
        <w:pict>
          <v:shape style="position:absolute;margin-left:115.860397pt;margin-top:75.182716pt;width:68.587010pt;height:86.56351pt;mso-position-horizontal-relative:page;mso-position-vertical-relative:paragraph;z-index:-7336" type="#_x0000_t75">
            <v:imagedata r:id="rId81" o:title=""/>
          </v:shape>
        </w:pict>
      </w:r>
      <w:r>
        <w:rPr/>
        <w:pict>
          <v:group style="position:absolute;margin-left:376.628357pt;margin-top:9.09088pt;width:24.5432pt;height:26.4898pt;mso-position-horizontal-relative:page;mso-position-vertical-relative:paragraph;z-index:-7330" coordorigin="7533,182" coordsize="491,530">
            <v:group style="position:absolute;left:7589;top:239;width:377;height:416" coordorigin="7589,239" coordsize="377,416">
              <v:shape style="position:absolute;left:7589;top:239;width:377;height:416" coordorigin="7589,239" coordsize="377,416" path="m7589,239l7967,239,7967,655,7589,655,7589,239xe" filled="f" stroked="t" strokeweight="5.6693pt" strokecolor="#A7A9AC">
                <v:path arrowok="t"/>
              </v:shape>
            </v:group>
            <v:group style="position:absolute;left:7589;top:239;width:377;height:416" coordorigin="7589,239" coordsize="377,416">
              <v:shape style="position:absolute;left:7589;top:239;width:377;height:416" coordorigin="7589,239" coordsize="377,416" path="m7589,239l7967,239,7967,655,7589,655,7589,239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347.458344pt;margin-top:9.09088pt;width:24.5433pt;height:26.4898pt;mso-position-horizontal-relative:page;mso-position-vertical-relative:paragraph;z-index:-7329" coordorigin="6949,182" coordsize="491,530">
            <v:group style="position:absolute;left:7006;top:239;width:377;height:416" coordorigin="7006,239" coordsize="377,416">
              <v:shape style="position:absolute;left:7006;top:239;width:377;height:416" coordorigin="7006,239" coordsize="377,416" path="m7006,239l7383,239,7383,655,7006,655,7006,239xe" filled="f" stroked="t" strokeweight="5.6693pt" strokecolor="#A7A9AC">
                <v:path arrowok="t"/>
              </v:shape>
            </v:group>
            <v:group style="position:absolute;left:7006;top:239;width:377;height:416" coordorigin="7006,239" coordsize="377,416">
              <v:shape style="position:absolute;left:7006;top:239;width:377;height:416" coordorigin="7006,239" coordsize="377,416" path="m7006,239l7383,239,7383,655,7006,655,7006,239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shape style="width:93.37082pt;height:58.64753pt;mso-position-horizontal-relative:char;mso-position-vertical-relative:line" type="#_x0000_t75">
            <v:imagedata r:id="rId82" o:title=""/>
          </v:shape>
        </w:pict>
      </w:r>
      <w:r>
        <w:rPr>
          <w:position w:val="-65"/>
        </w:rPr>
      </w:r>
      <w:r>
        <w:rPr>
          <w:rFonts w:ascii="Times New Roman" w:hAnsi="Times New Roman" w:cs="Times New Roman" w:eastAsia="Times New Roman"/>
          <w:position w:val="0"/>
          <w:sz w:val="20"/>
          <w:szCs w:val="20"/>
        </w:rPr>
        <w:t>                                                                 </w:t>
      </w:r>
      <w:r>
        <w:rPr>
          <w:rFonts w:ascii="Segoe Script" w:hAnsi="Segoe Script" w:cs="Segoe Script" w:eastAsia="Segoe Script"/>
          <w:b w:val="0"/>
          <w:bCs w:val="0"/>
          <w:color w:val="939598"/>
          <w:spacing w:val="0"/>
          <w:w w:val="100"/>
          <w:position w:val="0"/>
          <w:sz w:val="23"/>
          <w:szCs w:val="23"/>
        </w:rPr>
        <w:t>SI</w:t>
      </w:r>
      <w:r>
        <w:rPr>
          <w:rFonts w:ascii="Segoe Script" w:hAnsi="Segoe Script" w:cs="Segoe Script" w:eastAsia="Segoe Script"/>
          <w:b w:val="0"/>
          <w:bCs w:val="0"/>
          <w:color w:val="939598"/>
          <w:spacing w:val="0"/>
          <w:w w:val="100"/>
          <w:position w:val="0"/>
          <w:sz w:val="23"/>
          <w:szCs w:val="23"/>
        </w:rPr>
        <w:tab/>
      </w:r>
      <w:r>
        <w:rPr>
          <w:rFonts w:ascii="Segoe Script" w:hAnsi="Segoe Script" w:cs="Segoe Script" w:eastAsia="Segoe Script"/>
          <w:b w:val="0"/>
          <w:bCs w:val="0"/>
          <w:color w:val="939598"/>
          <w:spacing w:val="0"/>
          <w:w w:val="100"/>
          <w:position w:val="0"/>
          <w:sz w:val="19"/>
          <w:szCs w:val="19"/>
        </w:rPr>
        <w:t>NO</w:t>
      </w:r>
      <w:r>
        <w:rPr>
          <w:rFonts w:ascii="Segoe Script" w:hAnsi="Segoe Script" w:cs="Segoe Script" w:eastAsia="Segoe Script"/>
          <w:b w:val="0"/>
          <w:bCs w:val="0"/>
          <w:color w:val="000000"/>
          <w:spacing w:val="0"/>
          <w:w w:val="100"/>
          <w:position w:val="0"/>
          <w:sz w:val="19"/>
          <w:szCs w:val="19"/>
        </w:rPr>
      </w:r>
    </w:p>
    <w:p>
      <w:pPr>
        <w:spacing w:line="100" w:lineRule="exact"/>
        <w:rPr>
          <w:sz w:val="10"/>
          <w:szCs w:val="10"/>
        </w:rPr>
      </w:pPr>
      <w:r>
        <w:rPr>
          <w:sz w:val="10"/>
          <w:szCs w:val="1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6863" w:val="left" w:leader="none"/>
        </w:tabs>
        <w:ind w:left="6325" w:right="0" w:firstLine="0"/>
        <w:jc w:val="left"/>
        <w:rPr>
          <w:rFonts w:ascii="Segoe Script" w:hAnsi="Segoe Script" w:cs="Segoe Script" w:eastAsia="Segoe Script"/>
          <w:sz w:val="19"/>
          <w:szCs w:val="19"/>
        </w:rPr>
      </w:pPr>
      <w:r>
        <w:rPr/>
        <w:pict>
          <v:group style="position:absolute;margin-left:376.628357pt;margin-top:-3.863363pt;width:24.5432pt;height:26.4897pt;mso-position-horizontal-relative:page;mso-position-vertical-relative:paragraph;z-index:-7328" coordorigin="7533,-77" coordsize="491,530">
            <v:group style="position:absolute;left:7589;top:-21;width:377;height:416" coordorigin="7589,-21" coordsize="377,416">
              <v:shape style="position:absolute;left:7589;top:-21;width:377;height:416" coordorigin="7589,-21" coordsize="377,416" path="m7589,-21l7967,-21,7967,396,7589,396,7589,-21xe" filled="f" stroked="t" strokeweight="5.6693pt" strokecolor="#A7A9AC">
                <v:path arrowok="t"/>
              </v:shape>
            </v:group>
            <v:group style="position:absolute;left:7589;top:-21;width:377;height:416" coordorigin="7589,-21" coordsize="377,416">
              <v:shape style="position:absolute;left:7589;top:-21;width:377;height:416" coordorigin="7589,-21" coordsize="377,416" path="m7589,-21l7967,-21,7967,396,7589,396,7589,-21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347.458344pt;margin-top:-3.863363pt;width:24.5433pt;height:26.4897pt;mso-position-horizontal-relative:page;mso-position-vertical-relative:paragraph;z-index:-7327" coordorigin="6949,-77" coordsize="491,530">
            <v:group style="position:absolute;left:7006;top:-21;width:377;height:416" coordorigin="7006,-21" coordsize="377,416">
              <v:shape style="position:absolute;left:7006;top:-21;width:377;height:416" coordorigin="7006,-21" coordsize="377,416" path="m7006,-21l7383,-21,7383,396,7006,396,7006,-21xe" filled="f" stroked="t" strokeweight="5.6693pt" strokecolor="#A7A9AC">
                <v:path arrowok="t"/>
              </v:shape>
            </v:group>
            <v:group style="position:absolute;left:7006;top:-21;width:377;height:416" coordorigin="7006,-21" coordsize="377,416">
              <v:shape style="position:absolute;left:7006;top:-21;width:377;height:416" coordorigin="7006,-21" coordsize="377,416" path="m7006,-21l7383,-21,7383,396,7006,396,7006,-21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Segoe Script" w:hAnsi="Segoe Script" w:cs="Segoe Script" w:eastAsia="Segoe Script"/>
          <w:b w:val="0"/>
          <w:bCs w:val="0"/>
          <w:color w:val="939598"/>
          <w:spacing w:val="0"/>
          <w:w w:val="100"/>
          <w:sz w:val="23"/>
          <w:szCs w:val="23"/>
        </w:rPr>
        <w:t>SI</w:t>
      </w:r>
      <w:r>
        <w:rPr>
          <w:rFonts w:ascii="Segoe Script" w:hAnsi="Segoe Script" w:cs="Segoe Script" w:eastAsia="Segoe Script"/>
          <w:b w:val="0"/>
          <w:bCs w:val="0"/>
          <w:color w:val="939598"/>
          <w:spacing w:val="0"/>
          <w:w w:val="100"/>
          <w:sz w:val="23"/>
          <w:szCs w:val="23"/>
        </w:rPr>
        <w:tab/>
      </w:r>
      <w:r>
        <w:rPr>
          <w:rFonts w:ascii="Segoe Script" w:hAnsi="Segoe Script" w:cs="Segoe Script" w:eastAsia="Segoe Script"/>
          <w:b w:val="0"/>
          <w:bCs w:val="0"/>
          <w:color w:val="939598"/>
          <w:spacing w:val="0"/>
          <w:w w:val="100"/>
          <w:sz w:val="19"/>
          <w:szCs w:val="19"/>
        </w:rPr>
        <w:t>NO</w:t>
      </w:r>
      <w:r>
        <w:rPr>
          <w:rFonts w:ascii="Segoe Script" w:hAnsi="Segoe Script" w:cs="Segoe Script" w:eastAsia="Segoe Script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5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BodyText"/>
        <w:tabs>
          <w:tab w:pos="4690" w:val="left" w:leader="none"/>
          <w:tab w:pos="10650" w:val="left" w:leader="none"/>
        </w:tabs>
        <w:spacing w:before="78"/>
        <w:ind w:left="114" w:right="0"/>
        <w:jc w:val="left"/>
      </w:pPr>
      <w:r>
        <w:rPr>
          <w:b w:val="0"/>
          <w:bCs w:val="0"/>
          <w:color w:val="FFFFFF"/>
        </w:rPr>
      </w:r>
      <w:r>
        <w:rPr>
          <w:b w:val="0"/>
          <w:bCs w:val="0"/>
          <w:color w:val="FFFFFF"/>
          <w:highlight w:val="lightGray"/>
        </w:rPr>
        <w:t> </w:t>
      </w:r>
      <w:r>
        <w:rPr>
          <w:b w:val="0"/>
          <w:bCs w:val="0"/>
          <w:color w:val="FFFFFF"/>
          <w:highlight w:val="lightGray"/>
        </w:rPr>
        <w:tab/>
      </w:r>
      <w:r>
        <w:rPr>
          <w:b w:val="0"/>
          <w:bCs w:val="0"/>
          <w:color w:val="FFFFFF"/>
          <w:spacing w:val="0"/>
          <w:w w:val="100"/>
          <w:highlight w:val="lightGray"/>
        </w:rPr>
        <w:t>Obse</w:t>
      </w:r>
      <w:r>
        <w:rPr>
          <w:b w:val="0"/>
          <w:bCs w:val="0"/>
          <w:color w:val="FFFFFF"/>
          <w:spacing w:val="9"/>
          <w:w w:val="100"/>
          <w:highlight w:val="lightGray"/>
        </w:rPr>
        <w:t>r</w:t>
      </w:r>
      <w:r>
        <w:rPr>
          <w:b w:val="0"/>
          <w:bCs w:val="0"/>
          <w:color w:val="FFFFFF"/>
          <w:spacing w:val="-5"/>
          <w:w w:val="100"/>
          <w:highlight w:val="lightGray"/>
        </w:rPr>
        <w:t>v</w:t>
      </w:r>
      <w:r>
        <w:rPr>
          <w:b w:val="0"/>
          <w:bCs w:val="0"/>
          <w:color w:val="FFFFFF"/>
          <w:spacing w:val="0"/>
          <w:w w:val="100"/>
          <w:highlight w:val="lightGray"/>
        </w:rPr>
        <w:t>aciones</w:t>
      </w:r>
      <w:r>
        <w:rPr>
          <w:b w:val="0"/>
          <w:bCs w:val="0"/>
          <w:color w:val="FFFFFF"/>
          <w:spacing w:val="0"/>
          <w:w w:val="100"/>
          <w:highlight w:val="lightGray"/>
        </w:rPr>
        <w:t> </w:t>
      </w:r>
      <w:r>
        <w:rPr>
          <w:b w:val="0"/>
          <w:bCs w:val="0"/>
          <w:color w:val="FFFFFF"/>
          <w:spacing w:val="0"/>
          <w:w w:val="100"/>
          <w:highlight w:val="lightGray"/>
        </w:rPr>
        <w:tab/>
      </w:r>
      <w:r>
        <w:rPr>
          <w:b w:val="0"/>
          <w:bCs w:val="0"/>
          <w:color w:val="FFFFFF"/>
          <w:spacing w:val="0"/>
          <w:w w:val="100"/>
        </w:rPr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spacing w:line="246" w:lineRule="exact" w:before="21"/>
        <w:ind w:left="138" w:right="0"/>
        <w:jc w:val="left"/>
      </w:pP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b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l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-8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,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l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q</w:t>
      </w:r>
      <w:r>
        <w:rPr>
          <w:b w:val="0"/>
          <w:bCs w:val="0"/>
          <w:color w:val="231F20"/>
          <w:spacing w:val="-3"/>
          <w:w w:val="100"/>
        </w:rPr>
        <w:t>u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q</w:t>
      </w:r>
      <w:r>
        <w:rPr>
          <w:b w:val="0"/>
          <w:bCs w:val="0"/>
          <w:color w:val="231F20"/>
          <w:spacing w:val="-3"/>
          <w:w w:val="100"/>
        </w:rPr>
        <w:t>u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u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u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ó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0"/>
          <w:w w:val="100"/>
        </w:rPr>
        <w:t>.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spacing w:line="225" w:lineRule="exact"/>
        <w:ind w:left="138" w:right="0"/>
        <w:jc w:val="left"/>
      </w:pPr>
      <w:r>
        <w:rPr/>
        <w:pict>
          <v:group style="position:absolute;margin-left:43.858501pt;margin-top:28.147224pt;width:526.1014pt;height:.1pt;mso-position-horizontal-relative:page;mso-position-vertical-relative:paragraph;z-index:-7335" coordorigin="877,563" coordsize="10522,2">
            <v:shape style="position:absolute;left:877;top:563;width:10522;height:2" coordorigin="877,563" coordsize="10522,0" path="m877,563l11399,563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/>
        <w:pict>
          <v:group style="position:absolute;margin-left:43.858501pt;margin-top:45.977127pt;width:526.1014pt;height:.1pt;mso-position-horizontal-relative:page;mso-position-vertical-relative:paragraph;z-index:-7334" coordorigin="877,920" coordsize="10522,2">
            <v:shape style="position:absolute;left:877;top:920;width:10522;height:2" coordorigin="877,920" coordsize="10522,0" path="m877,920l11399,920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/>
        <w:pict>
          <v:group style="position:absolute;margin-left:43.858501pt;margin-top:63.642925pt;width:526.1014pt;height:.1pt;mso-position-horizontal-relative:page;mso-position-vertical-relative:paragraph;z-index:-7333" coordorigin="877,1273" coordsize="10522,2">
            <v:shape style="position:absolute;left:877;top:1273;width:10522;height:2" coordorigin="877,1273" coordsize="10522,0" path="m877,1273l11399,1273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u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b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l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c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j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-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p</w:t>
      </w:r>
      <w:r>
        <w:rPr>
          <w:b w:val="0"/>
          <w:bCs w:val="0"/>
          <w:color w:val="231F20"/>
          <w:spacing w:val="-3"/>
          <w:w w:val="100"/>
        </w:rPr>
        <w:t>l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-3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o</w:t>
      </w:r>
      <w:r>
        <w:rPr>
          <w:b w:val="0"/>
          <w:bCs w:val="0"/>
          <w:color w:val="231F20"/>
          <w:spacing w:val="-3"/>
          <w:w w:val="100"/>
        </w:rPr>
        <w:t>m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-3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d</w:t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l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u</w:t>
      </w:r>
      <w:r>
        <w:rPr>
          <w:b w:val="0"/>
          <w:bCs w:val="0"/>
          <w:color w:val="231F20"/>
          <w:spacing w:val="-3"/>
          <w:w w:val="100"/>
        </w:rPr>
        <w:t>p</w:t>
      </w:r>
      <w:r>
        <w:rPr>
          <w:b w:val="0"/>
          <w:bCs w:val="0"/>
          <w:color w:val="231F20"/>
          <w:spacing w:val="-3"/>
          <w:w w:val="100"/>
        </w:rPr>
        <w:t>e</w:t>
      </w:r>
      <w:r>
        <w:rPr>
          <w:b w:val="0"/>
          <w:bCs w:val="0"/>
          <w:color w:val="231F20"/>
          <w:spacing w:val="6"/>
          <w:w w:val="100"/>
        </w:rPr>
        <w:t>r</w:t>
      </w:r>
      <w:r>
        <w:rPr>
          <w:b w:val="0"/>
          <w:bCs w:val="0"/>
          <w:color w:val="231F20"/>
          <w:spacing w:val="-3"/>
          <w:w w:val="100"/>
        </w:rPr>
        <w:t>v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s</w:t>
      </w:r>
      <w:r>
        <w:rPr>
          <w:b w:val="0"/>
          <w:bCs w:val="0"/>
          <w:color w:val="231F20"/>
          <w:spacing w:val="-3"/>
          <w:w w:val="100"/>
        </w:rPr>
        <w:t>i</w:t>
      </w:r>
      <w:r>
        <w:rPr>
          <w:b w:val="0"/>
          <w:bCs w:val="0"/>
          <w:color w:val="231F20"/>
          <w:spacing w:val="-3"/>
          <w:w w:val="100"/>
        </w:rPr>
        <w:t>ó</w:t>
      </w:r>
      <w:r>
        <w:rPr>
          <w:b w:val="0"/>
          <w:bCs w:val="0"/>
          <w:color w:val="231F20"/>
          <w:spacing w:val="-3"/>
          <w:w w:val="100"/>
        </w:rPr>
        <w:t>n</w:t>
      </w:r>
      <w:r>
        <w:rPr>
          <w:b w:val="0"/>
          <w:bCs w:val="0"/>
          <w:color w:val="231F20"/>
          <w:spacing w:val="0"/>
          <w:w w:val="100"/>
        </w:rPr>
        <w:t>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after="0" w:line="225" w:lineRule="exact"/>
        <w:jc w:val="left"/>
        <w:sectPr>
          <w:footerReference w:type="default" r:id="rId79"/>
          <w:pgSz w:w="12240" w:h="15840"/>
          <w:pgMar w:footer="657" w:header="682" w:top="1420" w:bottom="840" w:left="740" w:right="740"/>
          <w:pgNumType w:start="10"/>
        </w:sectPr>
      </w:pPr>
    </w:p>
    <w:p>
      <w:pPr>
        <w:spacing w:line="150" w:lineRule="exact"/>
        <w:rPr>
          <w:sz w:val="15"/>
          <w:szCs w:val="15"/>
        </w:rPr>
      </w:pPr>
      <w:r>
        <w:rPr>
          <w:sz w:val="15"/>
          <w:szCs w:val="15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after="0" w:line="200" w:lineRule="exact"/>
        <w:rPr>
          <w:sz w:val="20"/>
          <w:szCs w:val="20"/>
        </w:rPr>
        <w:sectPr>
          <w:pgSz w:w="12240" w:h="15840"/>
          <w:pgMar w:header="682" w:footer="657" w:top="1420" w:bottom="840" w:left="720" w:right="760"/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2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Heading9"/>
        <w:numPr>
          <w:ilvl w:val="0"/>
          <w:numId w:val="2"/>
        </w:numPr>
        <w:tabs>
          <w:tab w:pos="1214" w:val="left" w:leader="none"/>
        </w:tabs>
        <w:ind w:left="1214" w:right="0" w:hanging="983"/>
        <w:jc w:val="left"/>
        <w:rPr>
          <w:rFonts w:ascii="Book Antiqua" w:hAnsi="Book Antiqua" w:cs="Book Antiqua" w:eastAsia="Book Antiqua"/>
          <w:b w:val="0"/>
          <w:bCs w:val="0"/>
        </w:rPr>
      </w:pPr>
      <w:r>
        <w:rPr/>
        <w:pict>
          <v:group style="position:absolute;margin-left:42.661152pt;margin-top:2.913273pt;width:526.5056pt;height:28.3606pt;mso-position-horizontal-relative:page;mso-position-vertical-relative:paragraph;z-index:-7322" coordorigin="853,58" coordsize="10530,567">
            <v:group style="position:absolute;left:1694;top:65;width:9683;height:552" coordorigin="1694,65" coordsize="9683,552">
              <v:shape style="position:absolute;left:1694;top:65;width:9683;height:552" coordorigin="1694,65" coordsize="9683,552" path="m1694,618l11378,618,11378,65,1694,65,1694,618xe" filled="t" fillcolor="#939598" stroked="f">
                <v:path arrowok="t"/>
                <v:fill type="solid"/>
              </v:shape>
            </v:group>
            <v:group style="position:absolute;left:859;top:64;width:835;height:556" coordorigin="859,64" coordsize="835,556">
              <v:shape style="position:absolute;left:859;top:64;width:835;height:556" coordorigin="859,64" coordsize="835,556" path="m859,620l1694,620,1694,64,859,64,859,620xe" filled="t" fillcolor="#58595B" stroked="f">
                <v:path arrowok="t"/>
                <v:fill type="solid"/>
              </v:shape>
            </v:group>
            <v:group style="position:absolute;left:859;top:64;width:835;height:556" coordorigin="859,64" coordsize="835,556">
              <v:shape style="position:absolute;left:859;top:64;width:835;height:556" coordorigin="859,64" coordsize="835,556" path="m859,620l1694,620,1694,64,859,64,859,620xe" filled="f" stroked="t" strokeweight=".5669pt" strokecolor="#808285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2.888802pt;margin-top:-34.538376pt;width:525.9945pt;height:27.6219pt;mso-position-horizontal-relative:page;mso-position-vertical-relative:paragraph;z-index:-7295" coordorigin="858,-691" coordsize="10520,552">
            <v:shape style="position:absolute;left:858;top:-691;width:10520;height:552" coordorigin="858,-691" coordsize="10520,552" path="m858,-691l11378,-691,11378,-138,858,-138,858,-691xe" filled="f" stroked="t" strokeweight="2.8346pt" strokecolor="#6C6E70">
              <v:path arrowok="t"/>
            </v:shape>
            <w10:wrap type="none"/>
          </v:group>
        </w:pict>
      </w:r>
      <w:bookmarkStart w:name="Página 13" w:id="19"/>
      <w:bookmarkEnd w:id="19"/>
      <w:r>
        <w:rPr/>
      </w:r>
      <w:bookmarkStart w:name="Página 13" w:id="20"/>
      <w:bookmarkEnd w:id="20"/>
      <w:r>
        <w:rPr>
          <w:rFonts w:ascii="Book Antiqua" w:hAnsi="Book Antiqua" w:cs="Book Antiqua" w:eastAsia="Book Antiqua"/>
          <w:color w:val="FFFFFF"/>
          <w:spacing w:val="0"/>
          <w:w w:val="105"/>
          <w:position w:val="0"/>
        </w:rPr>
        <w:t>Área</w:t>
      </w:r>
      <w:r>
        <w:rPr>
          <w:rFonts w:ascii="Book Antiqua" w:hAnsi="Book Antiqua" w:cs="Book Antiqua" w:eastAsia="Book Antiqua"/>
          <w:color w:val="FFFFFF"/>
          <w:spacing w:val="1"/>
          <w:w w:val="105"/>
          <w:position w:val="0"/>
        </w:rPr>
        <w:t> </w:t>
      </w:r>
      <w:r>
        <w:rPr>
          <w:rFonts w:ascii="Book Antiqua" w:hAnsi="Book Antiqua" w:cs="Book Antiqua" w:eastAsia="Book Antiqua"/>
          <w:color w:val="FFFFFF"/>
          <w:spacing w:val="0"/>
          <w:w w:val="105"/>
          <w:position w:val="0"/>
        </w:rPr>
        <w:t>de</w:t>
      </w:r>
      <w:r>
        <w:rPr>
          <w:rFonts w:ascii="Book Antiqua" w:hAnsi="Book Antiqua" w:cs="Book Antiqua" w:eastAsia="Book Antiqua"/>
          <w:color w:val="FFFFFF"/>
          <w:spacing w:val="2"/>
          <w:w w:val="105"/>
          <w:position w:val="0"/>
        </w:rPr>
        <w:t> </w:t>
      </w:r>
      <w:r>
        <w:rPr>
          <w:rFonts w:ascii="Book Antiqua" w:hAnsi="Book Antiqua" w:cs="Book Antiqua" w:eastAsia="Book Antiqua"/>
          <w:color w:val="FFFFFF"/>
          <w:spacing w:val="0"/>
          <w:w w:val="105"/>
          <w:position w:val="0"/>
        </w:rPr>
        <w:t>Recepción</w:t>
      </w:r>
      <w:r>
        <w:rPr>
          <w:rFonts w:ascii="Book Antiqua" w:hAnsi="Book Antiqua" w:cs="Book Antiqua" w:eastAsia="Book Antiqua"/>
          <w:b w:val="0"/>
          <w:bCs w:val="0"/>
          <w:color w:val="000000"/>
          <w:spacing w:val="0"/>
          <w:w w:val="100"/>
          <w:position w:val="0"/>
        </w:rPr>
      </w:r>
    </w:p>
    <w:p>
      <w:pPr>
        <w:spacing w:before="61"/>
        <w:ind w:left="232" w:right="0" w:firstLine="0"/>
        <w:jc w:val="left"/>
        <w:rPr>
          <w:rFonts w:ascii="Book Antiqua" w:hAnsi="Book Antiqua" w:cs="Book Antiqua" w:eastAsia="Book Antiqua"/>
          <w:sz w:val="28"/>
          <w:szCs w:val="28"/>
        </w:rPr>
      </w:pPr>
      <w:r>
        <w:rPr>
          <w:spacing w:val="0"/>
          <w:w w:val="105"/>
        </w:rPr>
        <w:br w:type="column"/>
      </w:r>
      <w:r>
        <w:rPr>
          <w:rFonts w:ascii="Book Antiqua" w:hAnsi="Book Antiqua" w:cs="Book Antiqua" w:eastAsia="Book Antiqua"/>
          <w:b/>
          <w:bCs/>
          <w:color w:val="231F20"/>
          <w:spacing w:val="0"/>
          <w:w w:val="105"/>
          <w:sz w:val="28"/>
          <w:szCs w:val="28"/>
        </w:rPr>
        <w:t>Operación</w:t>
      </w:r>
      <w:r>
        <w:rPr>
          <w:rFonts w:ascii="Book Antiqua" w:hAnsi="Book Antiqua" w:cs="Book Antiqua" w:eastAsia="Book Antiqua"/>
          <w:b/>
          <w:bCs/>
          <w:color w:val="231F20"/>
          <w:spacing w:val="-47"/>
          <w:w w:val="105"/>
          <w:sz w:val="28"/>
          <w:szCs w:val="28"/>
        </w:rPr>
        <w:t> </w:t>
      </w:r>
      <w:r>
        <w:rPr>
          <w:rFonts w:ascii="Book Antiqua" w:hAnsi="Book Antiqua" w:cs="Book Antiqua" w:eastAsia="Book Antiqua"/>
          <w:b/>
          <w:bCs/>
          <w:color w:val="231F20"/>
          <w:spacing w:val="0"/>
          <w:w w:val="105"/>
          <w:sz w:val="28"/>
          <w:szCs w:val="28"/>
        </w:rPr>
        <w:t>del</w:t>
      </w:r>
      <w:r>
        <w:rPr>
          <w:rFonts w:ascii="Book Antiqua" w:hAnsi="Book Antiqua" w:cs="Book Antiqua" w:eastAsia="Book Antiqua"/>
          <w:b/>
          <w:bCs/>
          <w:color w:val="231F20"/>
          <w:spacing w:val="-47"/>
          <w:w w:val="105"/>
          <w:sz w:val="28"/>
          <w:szCs w:val="28"/>
        </w:rPr>
        <w:t> </w:t>
      </w:r>
      <w:r>
        <w:rPr>
          <w:rFonts w:ascii="Book Antiqua" w:hAnsi="Book Antiqua" w:cs="Book Antiqua" w:eastAsia="Book Antiqua"/>
          <w:b/>
          <w:bCs/>
          <w:color w:val="231F20"/>
          <w:spacing w:val="0"/>
          <w:w w:val="105"/>
          <w:sz w:val="28"/>
          <w:szCs w:val="28"/>
        </w:rPr>
        <w:t>MAC</w:t>
      </w:r>
      <w:r>
        <w:rPr>
          <w:rFonts w:ascii="Book Antiqua" w:hAnsi="Book Antiqua" w:cs="Book Antiqua" w:eastAsia="Book Antiqua"/>
          <w:b w:val="0"/>
          <w:bCs w:val="0"/>
          <w:color w:val="000000"/>
          <w:spacing w:val="0"/>
          <w:w w:val="100"/>
          <w:sz w:val="28"/>
          <w:szCs w:val="28"/>
        </w:rPr>
      </w:r>
    </w:p>
    <w:p>
      <w:pPr>
        <w:spacing w:after="0"/>
        <w:jc w:val="left"/>
        <w:rPr>
          <w:rFonts w:ascii="Book Antiqua" w:hAnsi="Book Antiqua" w:cs="Book Antiqua" w:eastAsia="Book Antiqua"/>
          <w:sz w:val="28"/>
          <w:szCs w:val="28"/>
        </w:rPr>
        <w:sectPr>
          <w:type w:val="continuous"/>
          <w:pgSz w:w="12240" w:h="15840"/>
          <w:pgMar w:top="1020" w:bottom="280" w:left="720" w:right="760"/>
          <w:cols w:num="2" w:equalWidth="0">
            <w:col w:w="3373" w:space="478"/>
            <w:col w:w="6909"/>
          </w:cols>
        </w:sectPr>
      </w:pPr>
    </w:p>
    <w:p>
      <w:pPr>
        <w:spacing w:line="160" w:lineRule="exact" w:before="8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after="0" w:line="160" w:lineRule="exact"/>
        <w:rPr>
          <w:sz w:val="16"/>
          <w:szCs w:val="16"/>
        </w:rPr>
        <w:sectPr>
          <w:type w:val="continuous"/>
          <w:pgSz w:w="12240" w:h="15840"/>
          <w:pgMar w:top="1020" w:bottom="280" w:left="720" w:right="760"/>
        </w:sectPr>
      </w:pPr>
    </w:p>
    <w:p>
      <w:pPr>
        <w:pStyle w:val="BodyText"/>
        <w:numPr>
          <w:ilvl w:val="0"/>
          <w:numId w:val="4"/>
        </w:numPr>
        <w:tabs>
          <w:tab w:pos="369" w:val="left" w:leader="none"/>
        </w:tabs>
        <w:spacing w:line="246" w:lineRule="exact" w:before="78"/>
        <w:ind w:left="363" w:right="0" w:hanging="231"/>
        <w:jc w:val="left"/>
      </w:pPr>
      <w:r>
        <w:rPr>
          <w:b w:val="0"/>
          <w:bCs w:val="0"/>
          <w:color w:val="231F20"/>
          <w:spacing w:val="0"/>
          <w:w w:val="95"/>
        </w:rPr>
        <w:t>¿Qué</w:t>
      </w:r>
      <w:r>
        <w:rPr>
          <w:b w:val="0"/>
          <w:bCs w:val="0"/>
          <w:color w:val="231F20"/>
          <w:spacing w:val="-10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gu</w:t>
      </w:r>
      <w:r>
        <w:rPr>
          <w:b w:val="0"/>
          <w:bCs w:val="0"/>
          <w:color w:val="231F20"/>
          <w:spacing w:val="-4"/>
          <w:w w:val="95"/>
        </w:rPr>
        <w:t>r</w:t>
      </w:r>
      <w:r>
        <w:rPr>
          <w:b w:val="0"/>
          <w:bCs w:val="0"/>
          <w:color w:val="231F20"/>
          <w:spacing w:val="0"/>
          <w:w w:val="95"/>
        </w:rPr>
        <w:t>a(s)</w:t>
      </w:r>
      <w:r>
        <w:rPr>
          <w:b w:val="0"/>
          <w:bCs w:val="0"/>
          <w:color w:val="231F20"/>
          <w:spacing w:val="-9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brinda(n)</w:t>
      </w:r>
      <w:r>
        <w:rPr>
          <w:b w:val="0"/>
          <w:bCs w:val="0"/>
          <w:color w:val="231F20"/>
          <w:spacing w:val="-9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in</w:t>
      </w:r>
      <w:r>
        <w:rPr>
          <w:b w:val="0"/>
          <w:bCs w:val="0"/>
          <w:color w:val="231F20"/>
          <w:spacing w:val="-6"/>
          <w:w w:val="95"/>
        </w:rPr>
        <w:t>f</w:t>
      </w:r>
      <w:r>
        <w:rPr>
          <w:b w:val="0"/>
          <w:bCs w:val="0"/>
          <w:color w:val="231F20"/>
          <w:spacing w:val="0"/>
          <w:w w:val="95"/>
        </w:rPr>
        <w:t>o</w:t>
      </w:r>
      <w:r>
        <w:rPr>
          <w:b w:val="0"/>
          <w:bCs w:val="0"/>
          <w:color w:val="231F20"/>
          <w:spacing w:val="4"/>
          <w:w w:val="95"/>
        </w:rPr>
        <w:t>r</w:t>
      </w:r>
      <w:r>
        <w:rPr>
          <w:b w:val="0"/>
          <w:bCs w:val="0"/>
          <w:color w:val="231F20"/>
          <w:spacing w:val="0"/>
          <w:w w:val="95"/>
        </w:rPr>
        <w:t>mación</w:t>
      </w:r>
      <w:r>
        <w:rPr>
          <w:b w:val="0"/>
          <w:bCs w:val="0"/>
          <w:color w:val="231F20"/>
          <w:spacing w:val="-9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y</w:t>
      </w:r>
      <w:r>
        <w:rPr>
          <w:b w:val="0"/>
          <w:bCs w:val="0"/>
          <w:color w:val="231F20"/>
          <w:spacing w:val="-9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orientación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spacing w:line="225" w:lineRule="exact"/>
        <w:ind w:left="382" w:right="0"/>
        <w:jc w:val="left"/>
      </w:pPr>
      <w:r>
        <w:rPr>
          <w:b w:val="0"/>
          <w:bCs w:val="0"/>
          <w:color w:val="231F20"/>
          <w:spacing w:val="0"/>
          <w:w w:val="95"/>
        </w:rPr>
        <w:t>a</w:t>
      </w:r>
      <w:r>
        <w:rPr>
          <w:b w:val="0"/>
          <w:bCs w:val="0"/>
          <w:color w:val="231F20"/>
          <w:spacing w:val="-6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los</w:t>
      </w:r>
      <w:r>
        <w:rPr>
          <w:b w:val="0"/>
          <w:bCs w:val="0"/>
          <w:color w:val="231F20"/>
          <w:spacing w:val="-6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ciudadanos</w:t>
      </w:r>
      <w:r>
        <w:rPr>
          <w:b w:val="0"/>
          <w:bCs w:val="0"/>
          <w:color w:val="231F20"/>
          <w:spacing w:val="-5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sobre</w:t>
      </w:r>
      <w:r>
        <w:rPr>
          <w:b w:val="0"/>
          <w:bCs w:val="0"/>
          <w:color w:val="231F20"/>
          <w:spacing w:val="-6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el</w:t>
      </w:r>
      <w:r>
        <w:rPr>
          <w:b w:val="0"/>
          <w:bCs w:val="0"/>
          <w:color w:val="231F20"/>
          <w:spacing w:val="-6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tipo</w:t>
      </w:r>
      <w:r>
        <w:rPr>
          <w:b w:val="0"/>
          <w:bCs w:val="0"/>
          <w:color w:val="231F20"/>
          <w:spacing w:val="-5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de</w:t>
      </w:r>
      <w:r>
        <w:rPr>
          <w:b w:val="0"/>
          <w:bCs w:val="0"/>
          <w:color w:val="231F20"/>
          <w:spacing w:val="-6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trámite</w:t>
      </w:r>
      <w:r>
        <w:rPr>
          <w:b w:val="0"/>
          <w:bCs w:val="0"/>
          <w:color w:val="231F20"/>
          <w:spacing w:val="-6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a</w:t>
      </w:r>
      <w:r>
        <w:rPr>
          <w:b w:val="0"/>
          <w:bCs w:val="0"/>
          <w:color w:val="231F20"/>
          <w:spacing w:val="-5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realizar?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00" w:lineRule="exact" w:before="16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line="346" w:lineRule="auto"/>
        <w:ind w:left="907" w:right="3672"/>
        <w:jc w:val="left"/>
      </w:pPr>
      <w:r>
        <w:rPr/>
        <w:pict>
          <v:group style="position:absolute;margin-left:56.927952pt;margin-top:-4.281563pt;width:20.8751pt;height:74.817400pt;mso-position-horizontal-relative:page;mso-position-vertical-relative:paragraph;z-index:-7321" coordorigin="1139,-86" coordsize="418,1496">
            <v:group style="position:absolute;left:1203;top:-29;width:296;height:264" coordorigin="1203,-29" coordsize="296,264">
              <v:shape style="position:absolute;left:1203;top:-29;width:296;height:264" coordorigin="1203,-29" coordsize="296,264" path="m1203,-29l1499,-29,1499,235,1203,235,1203,-29xe" filled="f" stroked="t" strokeweight="5.6693pt" strokecolor="#A7A9AC">
                <v:path arrowok="t"/>
              </v:shape>
            </v:group>
            <v:group style="position:absolute;left:1203;top:-29;width:296;height:264" coordorigin="1203,-29" coordsize="296,264">
              <v:shape style="position:absolute;left:1203;top:-29;width:296;height:264" coordorigin="1203,-29" coordsize="296,264" path="m1203,-29l1499,-29,1499,235,1203,235,1203,-29xe" filled="t" fillcolor="#FFFFFF" stroked="f">
                <v:path arrowok="t"/>
                <v:fill type="solid"/>
              </v:shape>
            </v:group>
            <v:group style="position:absolute;left:1195;top:341;width:296;height:264" coordorigin="1195,341" coordsize="296,264">
              <v:shape style="position:absolute;left:1195;top:341;width:296;height:264" coordorigin="1195,341" coordsize="296,264" path="m1195,341l1491,341,1491,605,1195,605,1195,341xe" filled="f" stroked="t" strokeweight="5.6693pt" strokecolor="#A7A9AC">
                <v:path arrowok="t"/>
              </v:shape>
            </v:group>
            <v:group style="position:absolute;left:1195;top:341;width:296;height:264" coordorigin="1195,341" coordsize="296,264">
              <v:shape style="position:absolute;left:1195;top:341;width:296;height:264" coordorigin="1195,341" coordsize="296,264" path="m1195,341l1491,341,1491,605,1195,605,1195,341xe" filled="t" fillcolor="#FFFFFF" stroked="f">
                <v:path arrowok="t"/>
                <v:fill type="solid"/>
              </v:shape>
            </v:group>
            <v:group style="position:absolute;left:1203;top:715;width:296;height:264" coordorigin="1203,715" coordsize="296,264">
              <v:shape style="position:absolute;left:1203;top:715;width:296;height:264" coordorigin="1203,715" coordsize="296,264" path="m1203,715l1499,715,1499,979,1203,979,1203,715xe" filled="f" stroked="t" strokeweight="5.6693pt" strokecolor="#A7A9AC">
                <v:path arrowok="t"/>
              </v:shape>
            </v:group>
            <v:group style="position:absolute;left:1203;top:715;width:296;height:264" coordorigin="1203,715" coordsize="296,264">
              <v:shape style="position:absolute;left:1203;top:715;width:296;height:264" coordorigin="1203,715" coordsize="296,264" path="m1203,715l1499,715,1499,979,1203,979,1203,715xe" filled="t" fillcolor="#FFFFFF" stroked="f">
                <v:path arrowok="t"/>
                <v:fill type="solid"/>
              </v:shape>
            </v:group>
            <v:group style="position:absolute;left:1201;top:1090;width:296;height:264" coordorigin="1201,1090" coordsize="296,264">
              <v:shape style="position:absolute;left:1201;top:1090;width:296;height:264" coordorigin="1201,1090" coordsize="296,264" path="m1201,1090l1497,1090,1497,1354,1201,1354,1201,1090xe" filled="f" stroked="t" strokeweight="5.6693pt" strokecolor="#A7A9AC">
                <v:path arrowok="t"/>
              </v:shape>
            </v:group>
            <v:group style="position:absolute;left:1201;top:1090;width:296;height:264" coordorigin="1201,1090" coordsize="296,264">
              <v:shape style="position:absolute;left:1201;top:1090;width:296;height:264" coordorigin="1201,1090" coordsize="296,264" path="m1201,1090l1497,1090,1497,1354,1201,1354,1201,1090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100"/>
        </w:rPr>
        <w:t>RM</w:t>
      </w:r>
      <w:r>
        <w:rPr>
          <w:b w:val="0"/>
          <w:bCs w:val="0"/>
          <w:color w:val="231F20"/>
          <w:spacing w:val="0"/>
          <w:w w:val="99"/>
        </w:rPr>
        <w:t> </w:t>
      </w:r>
      <w:r>
        <w:rPr>
          <w:b w:val="0"/>
          <w:bCs w:val="0"/>
          <w:color w:val="231F20"/>
          <w:spacing w:val="0"/>
          <w:w w:val="95"/>
        </w:rPr>
        <w:t>A.A.C.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ind w:left="907" w:right="0"/>
        <w:jc w:val="left"/>
      </w:pPr>
      <w:r>
        <w:rPr>
          <w:b w:val="0"/>
          <w:bCs w:val="0"/>
          <w:color w:val="231F20"/>
          <w:spacing w:val="-11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.E.</w:t>
      </w:r>
      <w:r>
        <w:rPr>
          <w:b w:val="0"/>
          <w:bCs w:val="0"/>
          <w:color w:val="231F20"/>
          <w:spacing w:val="-21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10" w:lineRule="exact" w:before="6"/>
        <w:rPr>
          <w:sz w:val="11"/>
          <w:szCs w:val="11"/>
        </w:rPr>
      </w:pPr>
      <w:r>
        <w:rPr>
          <w:sz w:val="11"/>
          <w:szCs w:val="11"/>
        </w:rPr>
      </w:r>
    </w:p>
    <w:p>
      <w:pPr>
        <w:pStyle w:val="BodyText"/>
        <w:ind w:left="907" w:right="0"/>
        <w:jc w:val="left"/>
      </w:pPr>
      <w:r>
        <w:rPr>
          <w:b w:val="0"/>
          <w:bCs w:val="0"/>
          <w:color w:val="231F20"/>
          <w:spacing w:val="-16"/>
          <w:w w:val="100"/>
        </w:rPr>
        <w:t>P</w:t>
      </w:r>
      <w:r>
        <w:rPr>
          <w:b w:val="0"/>
          <w:bCs w:val="0"/>
          <w:color w:val="231F20"/>
          <w:spacing w:val="0"/>
          <w:w w:val="100"/>
        </w:rPr>
        <w:t>ersonal</w:t>
      </w:r>
      <w:r>
        <w:rPr>
          <w:b w:val="0"/>
          <w:bCs w:val="0"/>
          <w:color w:val="231F20"/>
          <w:spacing w:val="-1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-1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Vigilancia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10" w:lineRule="exact" w:before="4"/>
        <w:rPr>
          <w:sz w:val="11"/>
          <w:szCs w:val="11"/>
        </w:rPr>
      </w:pPr>
      <w:r>
        <w:rPr>
          <w:sz w:val="11"/>
          <w:szCs w:val="11"/>
        </w:rPr>
      </w:r>
    </w:p>
    <w:p>
      <w:pPr>
        <w:pStyle w:val="BodyText"/>
        <w:numPr>
          <w:ilvl w:val="0"/>
          <w:numId w:val="4"/>
        </w:numPr>
        <w:tabs>
          <w:tab w:pos="350" w:val="left" w:leader="none"/>
        </w:tabs>
        <w:spacing w:line="192" w:lineRule="auto"/>
        <w:ind w:left="363" w:right="49" w:hanging="246"/>
        <w:jc w:val="left"/>
      </w:pPr>
      <w:r>
        <w:rPr>
          <w:b w:val="0"/>
          <w:bCs w:val="0"/>
          <w:color w:val="231F20"/>
          <w:spacing w:val="0"/>
          <w:w w:val="90"/>
        </w:rPr>
        <w:t>En</w:t>
      </w:r>
      <w:r>
        <w:rPr>
          <w:b w:val="0"/>
          <w:bCs w:val="0"/>
          <w:color w:val="231F20"/>
          <w:spacing w:val="11"/>
          <w:w w:val="90"/>
        </w:rPr>
        <w:t> </w:t>
      </w:r>
      <w:r>
        <w:rPr>
          <w:b w:val="0"/>
          <w:bCs w:val="0"/>
          <w:color w:val="231F20"/>
          <w:spacing w:val="0"/>
          <w:w w:val="90"/>
        </w:rPr>
        <w:t>caso</w:t>
      </w:r>
      <w:r>
        <w:rPr>
          <w:b w:val="0"/>
          <w:bCs w:val="0"/>
          <w:color w:val="231F20"/>
          <w:spacing w:val="12"/>
          <w:w w:val="90"/>
        </w:rPr>
        <w:t> </w:t>
      </w:r>
      <w:r>
        <w:rPr>
          <w:b w:val="0"/>
          <w:bCs w:val="0"/>
          <w:color w:val="231F20"/>
          <w:spacing w:val="0"/>
          <w:w w:val="90"/>
        </w:rPr>
        <w:t>de</w:t>
      </w:r>
      <w:r>
        <w:rPr>
          <w:b w:val="0"/>
          <w:bCs w:val="0"/>
          <w:color w:val="231F20"/>
          <w:spacing w:val="12"/>
          <w:w w:val="90"/>
        </w:rPr>
        <w:t> </w:t>
      </w:r>
      <w:r>
        <w:rPr>
          <w:b w:val="0"/>
          <w:bCs w:val="0"/>
          <w:color w:val="231F20"/>
          <w:spacing w:val="0"/>
          <w:w w:val="90"/>
        </w:rPr>
        <w:t>que</w:t>
      </w:r>
      <w:r>
        <w:rPr>
          <w:b w:val="0"/>
          <w:bCs w:val="0"/>
          <w:color w:val="231F20"/>
          <w:spacing w:val="12"/>
          <w:w w:val="90"/>
        </w:rPr>
        <w:t> </w:t>
      </w:r>
      <w:r>
        <w:rPr>
          <w:b w:val="0"/>
          <w:bCs w:val="0"/>
          <w:color w:val="231F20"/>
          <w:spacing w:val="0"/>
          <w:w w:val="90"/>
        </w:rPr>
        <w:t>más</w:t>
      </w:r>
      <w:r>
        <w:rPr>
          <w:b w:val="0"/>
          <w:bCs w:val="0"/>
          <w:color w:val="231F20"/>
          <w:spacing w:val="12"/>
          <w:w w:val="90"/>
        </w:rPr>
        <w:t> </w:t>
      </w:r>
      <w:r>
        <w:rPr>
          <w:b w:val="0"/>
          <w:bCs w:val="0"/>
          <w:color w:val="231F20"/>
          <w:spacing w:val="0"/>
          <w:w w:val="90"/>
        </w:rPr>
        <w:t>de</w:t>
      </w:r>
      <w:r>
        <w:rPr>
          <w:b w:val="0"/>
          <w:bCs w:val="0"/>
          <w:color w:val="231F20"/>
          <w:spacing w:val="12"/>
          <w:w w:val="90"/>
        </w:rPr>
        <w:t> </w:t>
      </w:r>
      <w:r>
        <w:rPr>
          <w:b w:val="0"/>
          <w:bCs w:val="0"/>
          <w:color w:val="231F20"/>
          <w:spacing w:val="0"/>
          <w:w w:val="90"/>
        </w:rPr>
        <w:t>una</w:t>
      </w:r>
      <w:r>
        <w:rPr>
          <w:b w:val="0"/>
          <w:bCs w:val="0"/>
          <w:color w:val="231F20"/>
          <w:spacing w:val="12"/>
          <w:w w:val="90"/>
        </w:rPr>
        <w:t> </w:t>
      </w:r>
      <w:r>
        <w:rPr>
          <w:b w:val="0"/>
          <w:bCs w:val="0"/>
          <w:color w:val="231F20"/>
          <w:spacing w:val="0"/>
          <w:w w:val="90"/>
        </w:rPr>
        <w:t>gu</w:t>
      </w:r>
      <w:r>
        <w:rPr>
          <w:b w:val="0"/>
          <w:bCs w:val="0"/>
          <w:color w:val="231F20"/>
          <w:spacing w:val="-3"/>
          <w:w w:val="90"/>
        </w:rPr>
        <w:t>r</w:t>
      </w:r>
      <w:r>
        <w:rPr>
          <w:b w:val="0"/>
          <w:bCs w:val="0"/>
          <w:color w:val="231F20"/>
          <w:spacing w:val="0"/>
          <w:w w:val="90"/>
        </w:rPr>
        <w:t>a</w:t>
      </w:r>
      <w:r>
        <w:rPr>
          <w:b w:val="0"/>
          <w:bCs w:val="0"/>
          <w:color w:val="231F20"/>
          <w:spacing w:val="11"/>
          <w:w w:val="90"/>
        </w:rPr>
        <w:t> </w:t>
      </w:r>
      <w:r>
        <w:rPr>
          <w:b w:val="0"/>
          <w:bCs w:val="0"/>
          <w:color w:val="231F20"/>
          <w:spacing w:val="0"/>
          <w:w w:val="90"/>
        </w:rPr>
        <w:t>brinde</w:t>
      </w:r>
      <w:r>
        <w:rPr>
          <w:b w:val="0"/>
          <w:bCs w:val="0"/>
          <w:color w:val="231F20"/>
          <w:spacing w:val="12"/>
          <w:w w:val="90"/>
        </w:rPr>
        <w:t> </w:t>
      </w:r>
      <w:r>
        <w:rPr>
          <w:b w:val="0"/>
          <w:bCs w:val="0"/>
          <w:color w:val="231F20"/>
          <w:spacing w:val="0"/>
          <w:w w:val="90"/>
        </w:rPr>
        <w:t>in</w:t>
      </w:r>
      <w:r>
        <w:rPr>
          <w:b w:val="0"/>
          <w:bCs w:val="0"/>
          <w:color w:val="231F20"/>
          <w:spacing w:val="-5"/>
          <w:w w:val="90"/>
        </w:rPr>
        <w:t>f</w:t>
      </w:r>
      <w:r>
        <w:rPr>
          <w:b w:val="0"/>
          <w:bCs w:val="0"/>
          <w:color w:val="231F20"/>
          <w:spacing w:val="0"/>
          <w:w w:val="90"/>
        </w:rPr>
        <w:t>o</w:t>
      </w:r>
      <w:r>
        <w:rPr>
          <w:b w:val="0"/>
          <w:bCs w:val="0"/>
          <w:color w:val="231F20"/>
          <w:spacing w:val="3"/>
          <w:w w:val="90"/>
        </w:rPr>
        <w:t>r</w:t>
      </w:r>
      <w:r>
        <w:rPr>
          <w:b w:val="0"/>
          <w:bCs w:val="0"/>
          <w:color w:val="231F20"/>
          <w:spacing w:val="0"/>
          <w:w w:val="90"/>
        </w:rPr>
        <w:t>mación,</w:t>
      </w:r>
      <w:r>
        <w:rPr>
          <w:b w:val="0"/>
          <w:bCs w:val="0"/>
          <w:color w:val="231F20"/>
          <w:spacing w:val="0"/>
          <w:w w:val="92"/>
        </w:rPr>
        <w:t> </w:t>
      </w:r>
      <w:r>
        <w:rPr>
          <w:b w:val="0"/>
          <w:bCs w:val="0"/>
          <w:color w:val="231F20"/>
          <w:spacing w:val="-7"/>
          <w:w w:val="90"/>
        </w:rPr>
        <w:t>e</w:t>
      </w:r>
      <w:r>
        <w:rPr>
          <w:b w:val="0"/>
          <w:bCs w:val="0"/>
          <w:color w:val="231F20"/>
          <w:spacing w:val="0"/>
          <w:w w:val="90"/>
        </w:rPr>
        <w:t>xplique</w:t>
      </w:r>
      <w:r>
        <w:rPr>
          <w:b w:val="0"/>
          <w:bCs w:val="0"/>
          <w:color w:val="231F20"/>
          <w:spacing w:val="17"/>
          <w:w w:val="90"/>
        </w:rPr>
        <w:t> </w:t>
      </w:r>
      <w:r>
        <w:rPr>
          <w:b w:val="0"/>
          <w:bCs w:val="0"/>
          <w:color w:val="231F20"/>
          <w:spacing w:val="0"/>
          <w:w w:val="90"/>
        </w:rPr>
        <w:t>el</w:t>
      </w:r>
      <w:r>
        <w:rPr>
          <w:b w:val="0"/>
          <w:bCs w:val="0"/>
          <w:color w:val="231F20"/>
          <w:spacing w:val="18"/>
          <w:w w:val="90"/>
        </w:rPr>
        <w:t> </w:t>
      </w:r>
      <w:r>
        <w:rPr>
          <w:b w:val="0"/>
          <w:bCs w:val="0"/>
          <w:color w:val="231F20"/>
          <w:spacing w:val="0"/>
          <w:w w:val="90"/>
        </w:rPr>
        <w:t>moti</w:t>
      </w:r>
      <w:r>
        <w:rPr>
          <w:b w:val="0"/>
          <w:bCs w:val="0"/>
          <w:color w:val="231F20"/>
          <w:spacing w:val="-5"/>
          <w:w w:val="90"/>
        </w:rPr>
        <w:t>v</w:t>
      </w:r>
      <w:r>
        <w:rPr>
          <w:b w:val="0"/>
          <w:bCs w:val="0"/>
          <w:color w:val="231F20"/>
          <w:spacing w:val="0"/>
          <w:w w:val="90"/>
        </w:rPr>
        <w:t>o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4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numPr>
          <w:ilvl w:val="0"/>
          <w:numId w:val="4"/>
        </w:numPr>
        <w:tabs>
          <w:tab w:pos="369" w:val="left" w:leader="none"/>
        </w:tabs>
        <w:spacing w:line="192" w:lineRule="auto"/>
        <w:ind w:left="383" w:right="0" w:hanging="265"/>
        <w:jc w:val="left"/>
      </w:pPr>
      <w:r>
        <w:rPr/>
        <w:pict>
          <v:group style="position:absolute;margin-left:44.4277pt;margin-top:-7.249715pt;width:249.4094pt;height:.75pt;mso-position-horizontal-relative:page;mso-position-vertical-relative:paragraph;z-index:-7320" coordorigin="889,-145" coordsize="4988,15">
            <v:shape style="position:absolute;left:889;top:-145;width:4988;height:15" coordorigin="889,-145" coordsize="4988,15" path="m889,-145l5877,-130e" filled="f" stroked="t" strokeweight="2.126pt" strokecolor="#BBBDC0">
              <v:path arrowok="t"/>
            </v:shape>
            <w10:wrap type="none"/>
          </v:group>
        </w:pict>
      </w:r>
      <w:r>
        <w:rPr/>
        <w:pict>
          <v:group style="position:absolute;margin-left:58.483849pt;margin-top:22.112335pt;width:20.8752pt;height:52.5303pt;mso-position-horizontal-relative:page;mso-position-vertical-relative:paragraph;z-index:-7319" coordorigin="1170,442" coordsize="418,1051">
            <v:group style="position:absolute;left:1235;top:499;width:296;height:240" coordorigin="1235,499" coordsize="296,240">
              <v:shape style="position:absolute;left:1235;top:499;width:296;height:240" coordorigin="1235,499" coordsize="296,240" path="m1235,499l1530,499,1530,739,1235,739,1235,499xe" filled="f" stroked="t" strokeweight="5.6693pt" strokecolor="#A7A9AC">
                <v:path arrowok="t"/>
              </v:shape>
            </v:group>
            <v:group style="position:absolute;left:1235;top:499;width:296;height:240" coordorigin="1235,499" coordsize="296,240">
              <v:shape style="position:absolute;left:1235;top:499;width:296;height:240" coordorigin="1235,499" coordsize="296,240" path="m1235,499l1530,499,1530,739,1235,739,1235,499xe" filled="t" fillcolor="#FFFFFF" stroked="f">
                <v:path arrowok="t"/>
                <v:fill type="solid"/>
              </v:shape>
            </v:group>
            <v:group style="position:absolute;left:1226;top:848;width:296;height:240" coordorigin="1226,848" coordsize="296,240">
              <v:shape style="position:absolute;left:1226;top:848;width:296;height:240" coordorigin="1226,848" coordsize="296,240" path="m1226,848l1522,848,1522,1088,1226,1088,1226,848xe" filled="f" stroked="t" strokeweight="5.6693pt" strokecolor="#A7A9AC">
                <v:path arrowok="t"/>
              </v:shape>
            </v:group>
            <v:group style="position:absolute;left:1226;top:848;width:296;height:240" coordorigin="1226,848" coordsize="296,240">
              <v:shape style="position:absolute;left:1226;top:848;width:296;height:240" coordorigin="1226,848" coordsize="296,240" path="m1226,848l1522,848,1522,1088,1226,1088,1226,848xe" filled="t" fillcolor="#FFFFFF" stroked="f">
                <v:path arrowok="t"/>
                <v:fill type="solid"/>
              </v:shape>
            </v:group>
            <v:group style="position:absolute;left:1229;top:1196;width:296;height:240" coordorigin="1229,1196" coordsize="296,240">
              <v:shape style="position:absolute;left:1229;top:1196;width:296;height:240" coordorigin="1229,1196" coordsize="296,240" path="m1229,1196l1525,1196,1525,1436,1229,1436,1229,1196xe" filled="f" stroked="t" strokeweight="5.6693pt" strokecolor="#A7A9AC">
                <v:path arrowok="t"/>
              </v:shape>
            </v:group>
            <v:group style="position:absolute;left:1229;top:1196;width:296;height:240" coordorigin="1229,1196" coordsize="296,240">
              <v:shape style="position:absolute;left:1229;top:1196;width:296;height:240" coordorigin="1229,1196" coordsize="296,240" path="m1229,1196l1525,1196,1525,1436,1229,1436,1229,1196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-3"/>
          <w:w w:val="100"/>
        </w:rPr>
        <w:t>F</w:t>
      </w:r>
      <w:r>
        <w:rPr>
          <w:b w:val="0"/>
          <w:bCs w:val="0"/>
          <w:color w:val="231F20"/>
          <w:spacing w:val="0"/>
          <w:w w:val="100"/>
        </w:rPr>
        <w:t>recuencia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con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que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-1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C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brinda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orientación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los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ciudadanos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que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lle</w:t>
      </w:r>
      <w:r>
        <w:rPr>
          <w:b w:val="0"/>
          <w:bCs w:val="0"/>
          <w:color w:val="231F20"/>
          <w:spacing w:val="-6"/>
          <w:w w:val="100"/>
        </w:rPr>
        <w:t>g</w:t>
      </w:r>
      <w:r>
        <w:rPr>
          <w:b w:val="0"/>
          <w:bCs w:val="0"/>
          <w:color w:val="231F20"/>
          <w:spacing w:val="0"/>
          <w:w w:val="100"/>
        </w:rPr>
        <w:t>an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M</w:t>
      </w:r>
      <w:r>
        <w:rPr>
          <w:b w:val="0"/>
          <w:bCs w:val="0"/>
          <w:color w:val="231F20"/>
          <w:spacing w:val="-1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C.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spacing w:line="336" w:lineRule="auto" w:before="74"/>
        <w:ind w:left="1035" w:right="2068"/>
        <w:jc w:val="left"/>
      </w:pPr>
      <w:r>
        <w:rPr>
          <w:b w:val="0"/>
          <w:bCs w:val="0"/>
          <w:color w:val="231F20"/>
          <w:spacing w:val="0"/>
          <w:w w:val="100"/>
        </w:rPr>
        <w:t>En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todo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momento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Lapsos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5-10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min.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Lapsos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11-15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min.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50" w:lineRule="exact" w:before="7"/>
        <w:rPr>
          <w:sz w:val="15"/>
          <w:szCs w:val="15"/>
        </w:rPr>
      </w:pPr>
      <w:r>
        <w:rPr/>
        <w:br w:type="column"/>
      </w:r>
      <w:r>
        <w:rPr>
          <w:sz w:val="15"/>
          <w:szCs w:val="15"/>
        </w:rPr>
      </w:r>
    </w:p>
    <w:p>
      <w:pPr>
        <w:pStyle w:val="BodyText"/>
        <w:numPr>
          <w:ilvl w:val="0"/>
          <w:numId w:val="4"/>
        </w:numPr>
        <w:tabs>
          <w:tab w:pos="405" w:val="left" w:leader="none"/>
        </w:tabs>
        <w:ind w:left="405" w:right="0" w:hanging="252"/>
        <w:jc w:val="left"/>
      </w:pPr>
      <w:r>
        <w:rPr/>
        <w:pict>
          <v:group style="position:absolute;margin-left:513.764221pt;margin-top:-4.428189pt;width:22.1337pt;height:22.2296pt;mso-position-horizontal-relative:page;mso-position-vertical-relative:paragraph;z-index:-7313" coordorigin="10275,-89" coordsize="443,445">
            <v:group style="position:absolute;left:10332;top:-32;width:329;height:331" coordorigin="10332,-32" coordsize="329,331">
              <v:shape style="position:absolute;left:10332;top:-32;width:329;height:331" coordorigin="10332,-32" coordsize="329,331" path="m10332,-32l10661,-32,10661,299,10332,299,10332,-32xe" filled="f" stroked="t" strokeweight="5.6693pt" strokecolor="#A7A9AC">
                <v:path arrowok="t"/>
              </v:shape>
            </v:group>
            <v:group style="position:absolute;left:10332;top:-32;width:329;height:331" coordorigin="10332,-32" coordsize="329,331">
              <v:shape style="position:absolute;left:10332;top:-32;width:329;height:331" coordorigin="10332,-32" coordsize="329,331" path="m10332,-32l10661,-32,10661,299,10332,299,10332,-32xe" filled="t" fillcolor="#FFFFFF" stroked="f">
                <v:path arrowok="t"/>
                <v:fill type="solid"/>
              </v:shape>
            </v:group>
            <v:group style="position:absolute;left:10358;top:20;width:246;height:228" coordorigin="10358,20" coordsize="246,228">
              <v:shape style="position:absolute;left:10358;top:20;width:246;height:228" coordorigin="10358,20" coordsize="246,228" path="m10402,34l10358,82,10443,145,10374,222,10408,247,10477,170,10585,170,10520,122,10543,97,10486,97,10402,34xe" filled="t" fillcolor="#D1D3D4" stroked="f">
                <v:path arrowok="t"/>
                <v:fill type="solid"/>
              </v:shape>
              <v:shape style="position:absolute;left:10358;top:20;width:246;height:228" coordorigin="10358,20" coordsize="246,228" path="m10585,170l10477,170,10561,233,10605,185,10585,170xe" filled="t" fillcolor="#D1D3D4" stroked="f">
                <v:path arrowok="t"/>
                <v:fill type="solid"/>
              </v:shape>
              <v:shape style="position:absolute;left:10358;top:20;width:246;height:228" coordorigin="10358,20" coordsize="246,228" path="m10555,20l10486,97,10543,97,10589,45,10555,20xe" filled="t" fillcolor="#D1D3D4" stroked="f">
                <v:path arrowok="t"/>
                <v:fill type="solid"/>
              </v:shape>
            </v:group>
            <v:group style="position:absolute;left:10358;top:20;width:246;height:228" coordorigin="10358,20" coordsize="246,228">
              <v:shape style="position:absolute;left:10358;top:20;width:246;height:228" coordorigin="10358,20" coordsize="246,228" path="m10561,233l10605,185,10520,122,10589,45,10555,20,10486,97,10402,34,10358,82,10443,145,10374,222,10408,247,10477,170,10561,233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44.788879pt;margin-top:-3.375089pt;width:22.1341pt;height:22.2296pt;mso-position-horizontal-relative:page;mso-position-vertical-relative:paragraph;z-index:-7312" coordorigin="10896,-68" coordsize="443,445">
            <v:group style="position:absolute;left:10952;top:-11;width:329;height:331" coordorigin="10952,-11" coordsize="329,331">
              <v:shape style="position:absolute;left:10952;top:-11;width:329;height:331" coordorigin="10952,-11" coordsize="329,331" path="m10952,-11l11282,-11,11282,320,10952,320,10952,-11xe" filled="f" stroked="t" strokeweight="5.6693pt" strokecolor="#A7A9AC">
                <v:path arrowok="t"/>
              </v:shape>
            </v:group>
            <v:group style="position:absolute;left:10952;top:-11;width:329;height:331" coordorigin="10952,-11" coordsize="329,331">
              <v:shape style="position:absolute;left:10952;top:-11;width:329;height:331" coordorigin="10952,-11" coordsize="329,331" path="m10952,-11l11282,-11,11282,320,10952,320,10952,-11xe" filled="t" fillcolor="#FFFFFF" stroked="f">
                <v:path arrowok="t"/>
                <v:fill type="solid"/>
              </v:shape>
            </v:group>
            <v:group style="position:absolute;left:10961;top:14;width:267;height:236" coordorigin="10961,14" coordsize="267,236">
              <v:shape style="position:absolute;left:10961;top:14;width:267;height:236" coordorigin="10961,14" coordsize="267,236" path="m11022,131l10961,162,11039,228,11043,231,11047,234,11056,244,11058,247,11066,249,11069,245,11071,242,11075,238,11117,194,11077,194,11067,194,11057,185,11049,174,11036,154,11025,137,11022,131xe" filled="t" fillcolor="#D1D3D4" stroked="f">
                <v:path arrowok="t"/>
                <v:fill type="solid"/>
              </v:shape>
              <v:shape style="position:absolute;left:10961;top:14;width:267;height:236" coordorigin="10961,14" coordsize="267,236" path="m11228,14l11180,54,11128,110,11093,163,11086,180,11077,194,11117,194,11132,179,11136,174,11139,172,11143,168,11157,154,11171,140,11222,100,11227,96,11228,96,11228,14xe" filled="t" fillcolor="#D1D3D4" stroked="f">
                <v:path arrowok="t"/>
                <v:fill type="solid"/>
              </v:shape>
            </v:group>
            <v:group style="position:absolute;left:10961;top:14;width:267;height:236" coordorigin="10961,14" coordsize="267,236">
              <v:shape style="position:absolute;left:10961;top:14;width:267;height:236" coordorigin="10961,14" coordsize="267,236" path="m11022,131l10961,162,11039,228,11043,231,11047,234,11051,238,11056,244,11058,247,11066,249,11069,245,11071,242,11075,238,11132,179,11136,174,11139,172,11143,168,11222,100,11228,96,11228,91,11228,14,11215,23,11198,38,11141,94,11103,145,11086,180,11077,194,11025,137,11022,131xe" filled="f" stroked="t" strokeweight=".216pt" strokecolor="#D1D3D4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100"/>
        </w:rPr>
        <w:t>¿El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módulo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alta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</w:t>
      </w:r>
      <w:r>
        <w:rPr>
          <w:b w:val="0"/>
          <w:bCs w:val="0"/>
          <w:color w:val="231F20"/>
          <w:spacing w:val="-6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oductividad?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40" w:lineRule="exact" w:before="14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BodyText"/>
        <w:numPr>
          <w:ilvl w:val="0"/>
          <w:numId w:val="4"/>
        </w:numPr>
        <w:tabs>
          <w:tab w:pos="409" w:val="left" w:leader="none"/>
        </w:tabs>
        <w:ind w:left="409" w:right="0" w:hanging="252"/>
        <w:jc w:val="left"/>
      </w:pPr>
      <w:r>
        <w:rPr/>
        <w:pict>
          <v:group style="position:absolute;margin-left:513.095825pt;margin-top:-4.500493pt;width:22.1337pt;height:22.2296pt;mso-position-horizontal-relative:page;mso-position-vertical-relative:paragraph;z-index:-7316" coordorigin="10262,-90" coordsize="443,445">
            <v:group style="position:absolute;left:10319;top:-33;width:329;height:331" coordorigin="10319,-33" coordsize="329,331">
              <v:shape style="position:absolute;left:10319;top:-33;width:329;height:331" coordorigin="10319,-33" coordsize="329,331" path="m10319,-33l10648,-33,10648,298,10319,298,10319,-33xe" filled="f" stroked="t" strokeweight="5.6693pt" strokecolor="#A7A9AC">
                <v:path arrowok="t"/>
              </v:shape>
            </v:group>
            <v:group style="position:absolute;left:10319;top:-33;width:329;height:331" coordorigin="10319,-33" coordsize="329,331">
              <v:shape style="position:absolute;left:10319;top:-33;width:329;height:331" coordorigin="10319,-33" coordsize="329,331" path="m10319,-33l10648,-33,10648,298,10319,298,10319,-33xe" filled="t" fillcolor="#FFFFFF" stroked="f">
                <v:path arrowok="t"/>
                <v:fill type="solid"/>
              </v:shape>
            </v:group>
            <v:group style="position:absolute;left:10357;top:10;width:246;height:228" coordorigin="10357,10" coordsize="246,228">
              <v:shape style="position:absolute;left:10357;top:10;width:246;height:228" coordorigin="10357,10" coordsize="246,228" path="m10401,24l10357,72,10442,135,10373,212,10407,237,10476,160,10584,160,10519,112,10542,86,10485,86,10401,24xe" filled="t" fillcolor="#D1D3D4" stroked="f">
                <v:path arrowok="t"/>
                <v:fill type="solid"/>
              </v:shape>
              <v:shape style="position:absolute;left:10357;top:10;width:246;height:228" coordorigin="10357,10" coordsize="246,228" path="m10584,160l10476,160,10560,223,10604,175,10584,160xe" filled="t" fillcolor="#D1D3D4" stroked="f">
                <v:path arrowok="t"/>
                <v:fill type="solid"/>
              </v:shape>
              <v:shape style="position:absolute;left:10357;top:10;width:246;height:228" coordorigin="10357,10" coordsize="246,228" path="m10554,10l10485,86,10542,86,10588,35,10554,10xe" filled="t" fillcolor="#D1D3D4" stroked="f">
                <v:path arrowok="t"/>
                <v:fill type="solid"/>
              </v:shape>
            </v:group>
            <v:group style="position:absolute;left:10357;top:10;width:246;height:228" coordorigin="10357,10" coordsize="246,228">
              <v:shape style="position:absolute;left:10357;top:10;width:246;height:228" coordorigin="10357,10" coordsize="246,228" path="m10560,223l10604,175,10519,112,10588,35,10554,10,10485,86,10401,24,10357,72,10442,135,10373,212,10407,237,10476,160,10560,223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44.737549pt;margin-top:-3.886193pt;width:22.134pt;height:22.2296pt;mso-position-horizontal-relative:page;mso-position-vertical-relative:paragraph;z-index:-7315" coordorigin="10895,-78" coordsize="443,445">
            <v:group style="position:absolute;left:10951;top:-21;width:329;height:331" coordorigin="10951,-21" coordsize="329,331">
              <v:shape style="position:absolute;left:10951;top:-21;width:329;height:331" coordorigin="10951,-21" coordsize="329,331" path="m10951,-21l11281,-21,11281,310,10951,310,10951,-21xe" filled="f" stroked="t" strokeweight="5.6693pt" strokecolor="#A7A9AC">
                <v:path arrowok="t"/>
              </v:shape>
            </v:group>
            <v:group style="position:absolute;left:10951;top:-21;width:329;height:331" coordorigin="10951,-21" coordsize="329,331">
              <v:shape style="position:absolute;left:10951;top:-21;width:329;height:331" coordorigin="10951,-21" coordsize="329,331" path="m10951,-21l11281,-21,11281,310,10951,310,10951,-21xe" filled="t" fillcolor="#FFFFFF" stroked="f">
                <v:path arrowok="t"/>
                <v:fill type="solid"/>
              </v:shape>
            </v:group>
            <v:group style="position:absolute;left:10975;top:25;width:267;height:236" coordorigin="10975,25" coordsize="267,236">
              <v:shape style="position:absolute;left:10975;top:25;width:267;height:236" coordorigin="10975,25" coordsize="267,236" path="m11035,142l10975,173,11052,239,11057,242,11061,245,11070,255,11072,258,11080,260,11082,256,11084,253,11088,249,11131,205,11090,205,11081,205,11071,196,11063,185,11049,165,11038,148,11035,142xe" filled="t" fillcolor="#D1D3D4" stroked="f">
                <v:path arrowok="t"/>
                <v:fill type="solid"/>
              </v:shape>
              <v:shape style="position:absolute;left:10975;top:25;width:267;height:236" coordorigin="10975,25" coordsize="267,236" path="m11242,25l11194,65,11141,121,11107,174,11099,191,11090,205,11131,205,11146,190,11149,186,11153,184,11157,180,11171,165,11185,151,11236,111,11241,108,11242,107,11242,25xe" filled="t" fillcolor="#D1D3D4" stroked="f">
                <v:path arrowok="t"/>
                <v:fill type="solid"/>
              </v:shape>
            </v:group>
            <v:group style="position:absolute;left:10975;top:25;width:267;height:236" coordorigin="10975,25" coordsize="267,236">
              <v:shape style="position:absolute;left:10975;top:25;width:267;height:236" coordorigin="10975,25" coordsize="267,236" path="m11035,142l10975,173,11052,239,11057,242,11061,245,11065,249,11070,255,11072,258,11080,260,11082,256,11084,253,11088,249,11146,190,11149,186,11153,184,11157,180,11236,111,11242,107,11242,102,11242,25,11229,34,11211,49,11155,105,11117,156,11099,191,11090,205,11038,148,11035,142xe" filled="f" stroked="t" strokeweight=".216pt" strokecolor="#D1D3D4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100"/>
        </w:rPr>
        <w:t>¿Se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repa</w:t>
      </w:r>
      <w:r>
        <w:rPr>
          <w:b w:val="0"/>
          <w:bCs w:val="0"/>
          <w:color w:val="231F20"/>
          <w:spacing w:val="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ten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</w:t>
      </w:r>
      <w:r>
        <w:rPr>
          <w:b w:val="0"/>
          <w:bCs w:val="0"/>
          <w:color w:val="231F20"/>
          <w:spacing w:val="9"/>
          <w:w w:val="100"/>
        </w:rPr>
        <w:t>c</w:t>
      </w:r>
      <w:r>
        <w:rPr>
          <w:b w:val="0"/>
          <w:bCs w:val="0"/>
          <w:color w:val="231F20"/>
          <w:spacing w:val="0"/>
          <w:w w:val="100"/>
        </w:rPr>
        <w:t>has?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70" w:lineRule="exact" w:before="9"/>
        <w:rPr>
          <w:sz w:val="17"/>
          <w:szCs w:val="17"/>
        </w:rPr>
      </w:pPr>
      <w:r>
        <w:rPr>
          <w:sz w:val="17"/>
          <w:szCs w:val="17"/>
        </w:rPr>
      </w:r>
    </w:p>
    <w:p>
      <w:pPr>
        <w:pStyle w:val="BodyText"/>
        <w:numPr>
          <w:ilvl w:val="0"/>
          <w:numId w:val="4"/>
        </w:numPr>
        <w:tabs>
          <w:tab w:pos="372" w:val="left" w:leader="none"/>
        </w:tabs>
        <w:ind w:left="372" w:right="0" w:hanging="252"/>
        <w:jc w:val="left"/>
      </w:pPr>
      <w:r>
        <w:rPr/>
        <w:pict>
          <v:group style="position:absolute;margin-left:508.805603pt;margin-top:12.00968pt;width:60.1339pt;height:.7501pt;mso-position-horizontal-relative:page;mso-position-vertical-relative:paragraph;z-index:-7314" coordorigin="10176,240" coordsize="1203,15">
            <v:shape style="position:absolute;left:10176;top:240;width:1203;height:15" coordorigin="10176,240" coordsize="1203,15" path="m10176,240l11379,255e" filled="f" stroked="t" strokeweight="2.126pt" strokecolor="#BBBDC0">
              <v:path arrowok="t"/>
            </v:shape>
            <w10:wrap type="none"/>
          </v:group>
        </w:pict>
      </w:r>
      <w:r>
        <w:rPr>
          <w:b w:val="0"/>
          <w:bCs w:val="0"/>
          <w:color w:val="231F20"/>
          <w:spacing w:val="0"/>
          <w:w w:val="100"/>
        </w:rPr>
        <w:t>¿Cuántas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</w:t>
      </w:r>
      <w:r>
        <w:rPr>
          <w:b w:val="0"/>
          <w:bCs w:val="0"/>
          <w:color w:val="231F20"/>
          <w:spacing w:val="9"/>
          <w:w w:val="100"/>
        </w:rPr>
        <w:t>c</w:t>
      </w:r>
      <w:r>
        <w:rPr>
          <w:b w:val="0"/>
          <w:bCs w:val="0"/>
          <w:color w:val="231F20"/>
          <w:spacing w:val="0"/>
          <w:w w:val="100"/>
        </w:rPr>
        <w:t>has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repa</w:t>
      </w:r>
      <w:r>
        <w:rPr>
          <w:b w:val="0"/>
          <w:bCs w:val="0"/>
          <w:color w:val="231F20"/>
          <w:spacing w:val="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ten?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40" w:lineRule="exact" w:before="12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BodyText"/>
        <w:spacing w:line="192" w:lineRule="auto"/>
        <w:ind w:left="310" w:right="1361" w:hanging="193"/>
        <w:jc w:val="left"/>
      </w:pPr>
      <w:r>
        <w:rPr/>
        <w:pict>
          <v:group style="position:absolute;margin-left:511.10025pt;margin-top:-.025178pt;width:22.1337pt;height:22.2296pt;mso-position-horizontal-relative:page;mso-position-vertical-relative:paragraph;z-index:-7318" coordorigin="10222,-1" coordsize="443,445">
            <v:group style="position:absolute;left:10279;top:56;width:329;height:331" coordorigin="10279,56" coordsize="329,331">
              <v:shape style="position:absolute;left:10279;top:56;width:329;height:331" coordorigin="10279,56" coordsize="329,331" path="m10279,56l10608,56,10608,387,10279,387,10279,56xe" filled="f" stroked="t" strokeweight="5.6693pt" strokecolor="#A7A9AC">
                <v:path arrowok="t"/>
              </v:shape>
            </v:group>
            <v:group style="position:absolute;left:10279;top:56;width:329;height:331" coordorigin="10279,56" coordsize="329,331">
              <v:shape style="position:absolute;left:10279;top:56;width:329;height:331" coordorigin="10279,56" coordsize="329,331" path="m10279,56l10608,56,10608,387,10279,387,10279,56xe" filled="t" fillcolor="#FFFFFF" stroked="f">
                <v:path arrowok="t"/>
                <v:fill type="solid"/>
              </v:shape>
            </v:group>
            <v:group style="position:absolute;left:10318;top:99;width:246;height:228" coordorigin="10318,99" coordsize="246,228">
              <v:shape style="position:absolute;left:10318;top:99;width:246;height:228" coordorigin="10318,99" coordsize="246,228" path="m10361,113l10318,162,10402,224,10333,301,10367,327,10436,250,10544,250,10479,201,10502,176,10445,176,10361,113xe" filled="t" fillcolor="#D1D3D4" stroked="f">
                <v:path arrowok="t"/>
                <v:fill type="solid"/>
              </v:shape>
              <v:shape style="position:absolute;left:10318;top:99;width:246;height:228" coordorigin="10318,99" coordsize="246,228" path="m10544,250l10436,250,10520,312,10564,264,10544,250xe" filled="t" fillcolor="#D1D3D4" stroked="f">
                <v:path arrowok="t"/>
                <v:fill type="solid"/>
              </v:shape>
              <v:shape style="position:absolute;left:10318;top:99;width:246;height:228" coordorigin="10318,99" coordsize="246,228" path="m10514,99l10445,176,10502,176,10548,125,10514,99xe" filled="t" fillcolor="#D1D3D4" stroked="f">
                <v:path arrowok="t"/>
                <v:fill type="solid"/>
              </v:shape>
            </v:group>
            <v:group style="position:absolute;left:10318;top:99;width:246;height:228" coordorigin="10318,99" coordsize="246,228">
              <v:shape style="position:absolute;left:10318;top:99;width:246;height:228" coordorigin="10318,99" coordsize="246,228" path="m10520,312l10564,264,10479,201,10548,125,10514,99,10445,176,10361,113,10318,162,10402,224,10333,301,10367,327,10436,250,10520,312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42.741943pt;margin-top:.589122pt;width:22.1341pt;height:22.2296pt;mso-position-horizontal-relative:page;mso-position-vertical-relative:paragraph;z-index:-7317" coordorigin="10855,12" coordsize="443,445">
            <v:group style="position:absolute;left:10912;top:68;width:329;height:331" coordorigin="10912,68" coordsize="329,331">
              <v:shape style="position:absolute;left:10912;top:68;width:329;height:331" coordorigin="10912,68" coordsize="329,331" path="m10912,68l11241,68,11241,400,10912,400,10912,68xe" filled="f" stroked="t" strokeweight="5.6693pt" strokecolor="#A7A9AC">
                <v:path arrowok="t"/>
              </v:shape>
            </v:group>
            <v:group style="position:absolute;left:10912;top:68;width:329;height:331" coordorigin="10912,68" coordsize="329,331">
              <v:shape style="position:absolute;left:10912;top:68;width:329;height:331" coordorigin="10912,68" coordsize="329,331" path="m10912,68l11241,68,11241,400,10912,400,10912,68xe" filled="t" fillcolor="#FFFFFF" stroked="f">
                <v:path arrowok="t"/>
                <v:fill type="solid"/>
              </v:shape>
            </v:group>
            <v:group style="position:absolute;left:10935;top:114;width:267;height:236" coordorigin="10935,114" coordsize="267,236">
              <v:shape style="position:absolute;left:10935;top:114;width:267;height:236" coordorigin="10935,114" coordsize="267,236" path="m10995,232l10935,263,11013,328,11017,332,11021,335,11030,344,11032,348,11040,350,11042,345,11044,343,11048,339,11091,294,11051,294,11041,294,11031,286,11023,274,11009,255,10998,238,10995,232xe" filled="t" fillcolor="#D1D3D4" stroked="f">
                <v:path arrowok="t"/>
                <v:fill type="solid"/>
              </v:shape>
              <v:shape style="position:absolute;left:10935;top:114;width:267;height:236" coordorigin="10935,114" coordsize="267,236" path="m11202,114l11154,155,11101,211,11067,263,11059,281,11051,294,11091,294,11106,279,11110,275,11113,273,11117,269,11131,255,11145,241,11196,201,11201,197,11202,197,11202,114xe" filled="t" fillcolor="#D1D3D4" stroked="f">
                <v:path arrowok="t"/>
                <v:fill type="solid"/>
              </v:shape>
            </v:group>
            <v:group style="position:absolute;left:10935;top:114;width:267;height:236" coordorigin="10935,114" coordsize="267,236">
              <v:shape style="position:absolute;left:10935;top:114;width:267;height:236" coordorigin="10935,114" coordsize="267,236" path="m10995,232l10935,263,11013,328,11017,332,11021,335,11025,339,11030,344,11032,348,11040,350,11042,345,11044,343,11048,339,11106,279,11110,275,11113,273,11117,269,11196,201,11202,197,11202,192,11202,114,11189,123,11171,139,11115,195,11077,246,11059,281,11051,294,10998,238,10995,232xe" filled="f" stroked="t" strokeweight=".216pt" strokecolor="#D1D3D4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95"/>
        </w:rPr>
        <w:t>7</w:t>
      </w:r>
      <w:r>
        <w:rPr>
          <w:b w:val="0"/>
          <w:bCs w:val="0"/>
          <w:color w:val="231F20"/>
          <w:spacing w:val="5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¿Se</w:t>
      </w:r>
      <w:r>
        <w:rPr>
          <w:b w:val="0"/>
          <w:bCs w:val="0"/>
          <w:color w:val="231F20"/>
          <w:spacing w:val="5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or</w:t>
      </w:r>
      <w:r>
        <w:rPr>
          <w:b w:val="0"/>
          <w:bCs w:val="0"/>
          <w:color w:val="231F20"/>
          <w:spacing w:val="-5"/>
          <w:w w:val="95"/>
        </w:rPr>
        <w:t>g</w:t>
      </w:r>
      <w:r>
        <w:rPr>
          <w:b w:val="0"/>
          <w:bCs w:val="0"/>
          <w:color w:val="231F20"/>
          <w:spacing w:val="0"/>
          <w:w w:val="95"/>
        </w:rPr>
        <w:t>aniza</w:t>
      </w:r>
      <w:r>
        <w:rPr>
          <w:b w:val="0"/>
          <w:bCs w:val="0"/>
          <w:color w:val="231F20"/>
          <w:spacing w:val="6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a</w:t>
      </w:r>
      <w:r>
        <w:rPr>
          <w:b w:val="0"/>
          <w:bCs w:val="0"/>
          <w:color w:val="231F20"/>
          <w:spacing w:val="5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los</w:t>
      </w:r>
      <w:r>
        <w:rPr>
          <w:b w:val="0"/>
          <w:bCs w:val="0"/>
          <w:color w:val="231F20"/>
          <w:spacing w:val="5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ciudadanos</w:t>
      </w:r>
      <w:r>
        <w:rPr>
          <w:b w:val="0"/>
          <w:bCs w:val="0"/>
          <w:color w:val="231F20"/>
          <w:spacing w:val="6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de</w:t>
      </w:r>
      <w:r>
        <w:rPr>
          <w:b w:val="0"/>
          <w:bCs w:val="0"/>
          <w:color w:val="231F20"/>
          <w:spacing w:val="0"/>
          <w:w w:val="96"/>
        </w:rPr>
        <w:t> </w:t>
      </w:r>
      <w:r>
        <w:rPr>
          <w:b w:val="0"/>
          <w:bCs w:val="0"/>
          <w:color w:val="231F20"/>
          <w:spacing w:val="0"/>
          <w:w w:val="95"/>
        </w:rPr>
        <w:t>acuerdo</w:t>
      </w:r>
      <w:r>
        <w:rPr>
          <w:b w:val="0"/>
          <w:bCs w:val="0"/>
          <w:color w:val="231F20"/>
          <w:spacing w:val="5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al</w:t>
      </w:r>
      <w:r>
        <w:rPr>
          <w:b w:val="0"/>
          <w:bCs w:val="0"/>
          <w:color w:val="231F20"/>
          <w:spacing w:val="5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tipo</w:t>
      </w:r>
      <w:r>
        <w:rPr>
          <w:b w:val="0"/>
          <w:bCs w:val="0"/>
          <w:color w:val="231F20"/>
          <w:spacing w:val="5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de</w:t>
      </w:r>
      <w:r>
        <w:rPr>
          <w:b w:val="0"/>
          <w:bCs w:val="0"/>
          <w:color w:val="231F20"/>
          <w:spacing w:val="5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trámite</w:t>
      </w:r>
      <w:r>
        <w:rPr>
          <w:b w:val="0"/>
          <w:bCs w:val="0"/>
          <w:color w:val="231F20"/>
          <w:spacing w:val="5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que</w:t>
      </w:r>
      <w:r>
        <w:rPr>
          <w:b w:val="0"/>
          <w:bCs w:val="0"/>
          <w:color w:val="231F20"/>
          <w:spacing w:val="5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se</w:t>
      </w:r>
      <w:r>
        <w:rPr>
          <w:b w:val="0"/>
          <w:bCs w:val="0"/>
          <w:color w:val="231F20"/>
          <w:spacing w:val="0"/>
          <w:w w:val="96"/>
        </w:rPr>
        <w:t> </w:t>
      </w:r>
      <w:r>
        <w:rPr>
          <w:b w:val="0"/>
          <w:bCs w:val="0"/>
          <w:color w:val="231F20"/>
          <w:spacing w:val="0"/>
          <w:w w:val="95"/>
        </w:rPr>
        <w:t>requiere</w:t>
      </w:r>
      <w:r>
        <w:rPr>
          <w:b w:val="0"/>
          <w:bCs w:val="0"/>
          <w:color w:val="231F20"/>
          <w:spacing w:val="8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(áreas</w:t>
      </w:r>
      <w:r>
        <w:rPr>
          <w:b w:val="0"/>
          <w:bCs w:val="0"/>
          <w:color w:val="231F20"/>
          <w:spacing w:val="9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de</w:t>
      </w:r>
      <w:r>
        <w:rPr>
          <w:b w:val="0"/>
          <w:bCs w:val="0"/>
          <w:color w:val="231F20"/>
          <w:spacing w:val="9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recepción,</w:t>
      </w:r>
      <w:r>
        <w:rPr>
          <w:b w:val="0"/>
          <w:bCs w:val="0"/>
          <w:color w:val="231F20"/>
          <w:spacing w:val="8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espe</w:t>
      </w:r>
      <w:r>
        <w:rPr>
          <w:b w:val="0"/>
          <w:bCs w:val="0"/>
          <w:color w:val="231F20"/>
          <w:spacing w:val="-3"/>
          <w:w w:val="95"/>
        </w:rPr>
        <w:t>r</w:t>
      </w:r>
      <w:r>
        <w:rPr>
          <w:b w:val="0"/>
          <w:bCs w:val="0"/>
          <w:color w:val="231F20"/>
          <w:spacing w:val="0"/>
          <w:w w:val="95"/>
        </w:rPr>
        <w:t>a,</w:t>
      </w:r>
      <w:r>
        <w:rPr>
          <w:b w:val="0"/>
          <w:bCs w:val="0"/>
          <w:color w:val="231F20"/>
          <w:spacing w:val="0"/>
          <w:w w:val="96"/>
        </w:rPr>
        <w:t> </w:t>
      </w:r>
      <w:r>
        <w:rPr>
          <w:b w:val="0"/>
          <w:bCs w:val="0"/>
          <w:color w:val="231F20"/>
          <w:spacing w:val="0"/>
          <w:w w:val="95"/>
        </w:rPr>
        <w:t>captu</w:t>
      </w:r>
      <w:r>
        <w:rPr>
          <w:b w:val="0"/>
          <w:bCs w:val="0"/>
          <w:color w:val="231F20"/>
          <w:spacing w:val="-3"/>
          <w:w w:val="95"/>
        </w:rPr>
        <w:t>r</w:t>
      </w:r>
      <w:r>
        <w:rPr>
          <w:b w:val="0"/>
          <w:bCs w:val="0"/>
          <w:color w:val="231F20"/>
          <w:spacing w:val="0"/>
          <w:w w:val="95"/>
        </w:rPr>
        <w:t>a</w:t>
      </w:r>
      <w:r>
        <w:rPr>
          <w:b w:val="0"/>
          <w:bCs w:val="0"/>
          <w:color w:val="231F20"/>
          <w:spacing w:val="9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y</w:t>
      </w:r>
      <w:r>
        <w:rPr>
          <w:b w:val="0"/>
          <w:bCs w:val="0"/>
          <w:color w:val="231F20"/>
          <w:spacing w:val="9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entre</w:t>
      </w:r>
      <w:r>
        <w:rPr>
          <w:b w:val="0"/>
          <w:bCs w:val="0"/>
          <w:color w:val="231F20"/>
          <w:spacing w:val="-5"/>
          <w:w w:val="95"/>
        </w:rPr>
        <w:t>g</w:t>
      </w:r>
      <w:r>
        <w:rPr>
          <w:b w:val="0"/>
          <w:bCs w:val="0"/>
          <w:color w:val="231F20"/>
          <w:spacing w:val="0"/>
          <w:w w:val="95"/>
        </w:rPr>
        <w:t>a)?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00" w:lineRule="exact" w:before="11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line="192" w:lineRule="auto"/>
        <w:ind w:left="384" w:right="1388" w:hanging="265"/>
        <w:jc w:val="left"/>
      </w:pPr>
      <w:r>
        <w:rPr/>
        <w:pict>
          <v:group style="position:absolute;margin-left:511.54184pt;margin-top:-4.985452pt;width:22.1338pt;height:22.2296pt;mso-position-horizontal-relative:page;mso-position-vertical-relative:paragraph;z-index:-7311" coordorigin="10231,-100" coordsize="443,445">
            <v:group style="position:absolute;left:10288;top:-43;width:329;height:331" coordorigin="10288,-43" coordsize="329,331">
              <v:shape style="position:absolute;left:10288;top:-43;width:329;height:331" coordorigin="10288,-43" coordsize="329,331" path="m10288,-43l10617,-43,10617,288,10288,288,10288,-43xe" filled="f" stroked="t" strokeweight="5.6693pt" strokecolor="#A7A9AC">
                <v:path arrowok="t"/>
              </v:shape>
            </v:group>
            <v:group style="position:absolute;left:10288;top:-43;width:329;height:331" coordorigin="10288,-43" coordsize="329,331">
              <v:shape style="position:absolute;left:10288;top:-43;width:329;height:331" coordorigin="10288,-43" coordsize="329,331" path="m10288,-43l10617,-43,10617,288,10288,288,10288,-43xe" filled="t" fillcolor="#FFFFFF" stroked="f">
                <v:path arrowok="t"/>
                <v:fill type="solid"/>
              </v:shape>
            </v:group>
            <v:group style="position:absolute;left:10326;top:0;width:246;height:228" coordorigin="10326,0" coordsize="246,228">
              <v:shape style="position:absolute;left:10326;top:0;width:246;height:228" coordorigin="10326,0" coordsize="246,228" path="m10370,14l10326,62,10411,125,10342,202,10376,227,10445,151,10553,151,10488,102,10511,77,10454,77,10370,14xe" filled="t" fillcolor="#D1D3D4" stroked="f">
                <v:path arrowok="t"/>
                <v:fill type="solid"/>
              </v:shape>
              <v:shape style="position:absolute;left:10326;top:0;width:246;height:228" coordorigin="10326,0" coordsize="246,228" path="m10553,151l10445,151,10529,213,10572,165,10553,151xe" filled="t" fillcolor="#D1D3D4" stroked="f">
                <v:path arrowok="t"/>
                <v:fill type="solid"/>
              </v:shape>
              <v:shape style="position:absolute;left:10326;top:0;width:246;height:228" coordorigin="10326,0" coordsize="246,228" path="m10523,0l10454,77,10511,77,10557,25,10523,0xe" filled="t" fillcolor="#D1D3D4" stroked="f">
                <v:path arrowok="t"/>
                <v:fill type="solid"/>
              </v:shape>
            </v:group>
            <v:group style="position:absolute;left:10326;top:0;width:246;height:228" coordorigin="10326,0" coordsize="246,228">
              <v:shape style="position:absolute;left:10326;top:0;width:246;height:228" coordorigin="10326,0" coordsize="246,228" path="m10529,213l10572,165,10488,102,10557,25,10523,0,10454,77,10370,14,10326,62,10411,125,10342,202,10376,227,10445,151,10529,213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43.183533pt;margin-top:-4.371151pt;width:22.1341pt;height:22.2296pt;mso-position-horizontal-relative:page;mso-position-vertical-relative:paragraph;z-index:-7310" coordorigin="10864,-87" coordsize="443,445">
            <v:group style="position:absolute;left:10920;top:-31;width:329;height:331" coordorigin="10920,-31" coordsize="329,331">
              <v:shape style="position:absolute;left:10920;top:-31;width:329;height:331" coordorigin="10920,-31" coordsize="329,331" path="m10920,-31l11250,-31,11250,300,10920,300,10920,-31xe" filled="f" stroked="t" strokeweight="5.6693pt" strokecolor="#A7A9AC">
                <v:path arrowok="t"/>
              </v:shape>
            </v:group>
            <v:group style="position:absolute;left:10920;top:-31;width:329;height:331" coordorigin="10920,-31" coordsize="329,331">
              <v:shape style="position:absolute;left:10920;top:-31;width:329;height:331" coordorigin="10920,-31" coordsize="329,331" path="m10920,-31l11250,-31,11250,300,10920,300,10920,-31xe" filled="t" fillcolor="#FFFFFF" stroked="f">
                <v:path arrowok="t"/>
                <v:fill type="solid"/>
              </v:shape>
            </v:group>
            <v:group style="position:absolute;left:10944;top:15;width:267;height:236" coordorigin="10944,15" coordsize="267,236">
              <v:shape style="position:absolute;left:10944;top:15;width:267;height:236" coordorigin="10944,15" coordsize="267,236" path="m11004,133l10944,164,11021,229,11026,233,11030,235,11038,245,11041,249,11049,251,11051,246,11053,243,11057,240,11100,195,11059,195,11050,195,11040,187,11032,175,11018,155,11007,139,11004,133xe" filled="t" fillcolor="#D1D3D4" stroked="f">
                <v:path arrowok="t"/>
                <v:fill type="solid"/>
              </v:shape>
              <v:shape style="position:absolute;left:10944;top:15;width:267;height:236" coordorigin="10944,15" coordsize="267,236" path="m11211,15l11163,56,11110,112,11076,164,11068,181,11059,195,11100,195,11115,180,11118,176,11122,174,11126,170,11140,155,11154,142,11204,102,11210,98,11211,98,11211,15xe" filled="t" fillcolor="#D1D3D4" stroked="f">
                <v:path arrowok="t"/>
                <v:fill type="solid"/>
              </v:shape>
            </v:group>
            <v:group style="position:absolute;left:10944;top:15;width:267;height:236" coordorigin="10944,15" coordsize="267,236">
              <v:shape style="position:absolute;left:10944;top:15;width:267;height:236" coordorigin="10944,15" coordsize="267,236" path="m11004,133l10944,164,11021,229,11026,233,11030,235,11033,240,11038,245,11041,249,11049,251,11051,246,11053,243,11057,240,11115,180,11118,176,11122,174,11126,170,11204,102,11211,98,11211,93,11211,15,11198,24,11180,39,11124,95,11085,146,11068,181,11059,195,11007,139,11004,133xe" filled="f" stroked="t" strokeweight=".216pt" strokecolor="#D1D3D4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100"/>
        </w:rPr>
        <w:t>8.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¿Se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brinda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prioridad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atención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g</w:t>
      </w:r>
      <w:r>
        <w:rPr>
          <w:b w:val="0"/>
          <w:bCs w:val="0"/>
          <w:color w:val="231F20"/>
          <w:spacing w:val="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upos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vulne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ables?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after="0" w:line="192" w:lineRule="auto"/>
        <w:jc w:val="left"/>
        <w:sectPr>
          <w:type w:val="continuous"/>
          <w:pgSz w:w="12240" w:h="15840"/>
          <w:pgMar w:top="1020" w:bottom="280" w:left="720" w:right="760"/>
          <w:cols w:num="2" w:equalWidth="0">
            <w:col w:w="5173" w:space="411"/>
            <w:col w:w="5176"/>
          </w:cols>
        </w:sectPr>
      </w:pPr>
    </w:p>
    <w:p>
      <w:pPr>
        <w:spacing w:line="130" w:lineRule="exact" w:before="3"/>
        <w:rPr>
          <w:sz w:val="13"/>
          <w:szCs w:val="13"/>
        </w:rPr>
      </w:pPr>
      <w:r>
        <w:rPr>
          <w:sz w:val="13"/>
          <w:szCs w:val="13"/>
        </w:rPr>
      </w:r>
    </w:p>
    <w:p>
      <w:pPr>
        <w:pStyle w:val="Heading9"/>
        <w:spacing w:before="86"/>
        <w:ind w:left="140" w:right="0"/>
        <w:jc w:val="left"/>
        <w:rPr>
          <w:b w:val="0"/>
          <w:bCs w:val="0"/>
        </w:rPr>
      </w:pPr>
      <w:r>
        <w:rPr/>
        <w:pict>
          <v:group style="position:absolute;margin-left:42.896702pt;margin-top:32.662186pt;width:526.1014pt;height:.1pt;mso-position-horizontal-relative:page;mso-position-vertical-relative:paragraph;z-index:-7301" coordorigin="858,653" coordsize="10522,2">
            <v:shape style="position:absolute;left:858;top:653;width:10522;height:2" coordorigin="858,653" coordsize="10522,0" path="m858,653l11380,653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/>
        <w:pict>
          <v:group style="position:absolute;margin-left:42.896702pt;margin-top:54.128986pt;width:526.1014pt;height:.1pt;mso-position-horizontal-relative:page;mso-position-vertical-relative:paragraph;z-index:-7300" coordorigin="858,1083" coordsize="10522,2">
            <v:shape style="position:absolute;left:858;top:1083;width:10522;height:2" coordorigin="858,1083" coordsize="10522,0" path="m858,1083l11380,1083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>
          <w:color w:val="231F20"/>
          <w:spacing w:val="-3"/>
          <w:w w:val="100"/>
        </w:rPr>
        <w:t>9</w:t>
      </w:r>
      <w:r>
        <w:rPr>
          <w:color w:val="231F20"/>
          <w:spacing w:val="0"/>
          <w:w w:val="100"/>
        </w:rPr>
        <w:t>.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-3"/>
          <w:w w:val="100"/>
        </w:rPr>
        <w:t>s</w:t>
      </w:r>
      <w:r>
        <w:rPr>
          <w:color w:val="231F20"/>
          <w:spacing w:val="-3"/>
          <w:w w:val="100"/>
        </w:rPr>
        <w:t>c</w:t>
      </w:r>
      <w:r>
        <w:rPr>
          <w:color w:val="231F20"/>
          <w:spacing w:val="-3"/>
          <w:w w:val="100"/>
        </w:rPr>
        <w:t>r</w:t>
      </w:r>
      <w:r>
        <w:rPr>
          <w:color w:val="231F20"/>
          <w:spacing w:val="-3"/>
          <w:w w:val="100"/>
        </w:rPr>
        <w:t>i</w:t>
      </w:r>
      <w:r>
        <w:rPr>
          <w:color w:val="231F20"/>
          <w:spacing w:val="-3"/>
          <w:w w:val="100"/>
        </w:rPr>
        <w:t>b</w:t>
      </w:r>
      <w:r>
        <w:rPr>
          <w:color w:val="231F20"/>
          <w:spacing w:val="0"/>
          <w:w w:val="100"/>
        </w:rPr>
        <w:t>a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l</w:t>
      </w:r>
      <w:r>
        <w:rPr>
          <w:color w:val="231F20"/>
          <w:spacing w:val="-3"/>
          <w:w w:val="100"/>
        </w:rPr>
        <w:t>o</w:t>
      </w:r>
      <w:r>
        <w:rPr>
          <w:color w:val="231F20"/>
          <w:spacing w:val="0"/>
          <w:w w:val="100"/>
        </w:rPr>
        <w:t>s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i</w:t>
      </w:r>
      <w:r>
        <w:rPr>
          <w:color w:val="231F20"/>
          <w:spacing w:val="-3"/>
          <w:w w:val="100"/>
        </w:rPr>
        <w:t>n</w:t>
      </w:r>
      <w:r>
        <w:rPr>
          <w:color w:val="231F20"/>
          <w:spacing w:val="-3"/>
          <w:w w:val="100"/>
        </w:rPr>
        <w:t>c</w:t>
      </w:r>
      <w:r>
        <w:rPr>
          <w:color w:val="231F20"/>
          <w:spacing w:val="-3"/>
          <w:w w:val="100"/>
        </w:rPr>
        <w:t>i</w: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-3"/>
          <w:w w:val="100"/>
        </w:rPr>
        <w:t>n</w:t>
      </w:r>
      <w:r>
        <w:rPr>
          <w:color w:val="231F20"/>
          <w:spacing w:val="-3"/>
          <w:w w:val="100"/>
        </w:rPr>
        <w:t>t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0"/>
          <w:w w:val="100"/>
        </w:rPr>
        <w:t>s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-3"/>
          <w:w w:val="100"/>
        </w:rPr>
        <w:t>t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-3"/>
          <w:w w:val="100"/>
        </w:rPr>
        <w:t>c</w:t>
      </w:r>
      <w:r>
        <w:rPr>
          <w:color w:val="231F20"/>
          <w:spacing w:val="-3"/>
          <w:w w:val="100"/>
        </w:rPr>
        <w:t>t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o</w:t>
      </w:r>
      <w:r>
        <w:rPr>
          <w:color w:val="231F20"/>
          <w:spacing w:val="0"/>
          <w:w w:val="100"/>
        </w:rPr>
        <w:t>s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0"/>
          <w:w w:val="100"/>
        </w:rPr>
        <w:t>y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l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0"/>
          <w:w w:val="100"/>
        </w:rPr>
        <w:t>s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-3"/>
          <w:w w:val="100"/>
        </w:rPr>
        <w:t>c</w:t>
      </w:r>
      <w:r>
        <w:rPr>
          <w:color w:val="231F20"/>
          <w:spacing w:val="-3"/>
          <w:w w:val="100"/>
        </w:rPr>
        <w:t>t</w:t>
      </w:r>
      <w:r>
        <w:rPr>
          <w:color w:val="231F20"/>
          <w:spacing w:val="-3"/>
          <w:w w:val="100"/>
        </w:rPr>
        <w:t>i</w:t>
      </w:r>
      <w:r>
        <w:rPr>
          <w:color w:val="231F20"/>
          <w:spacing w:val="-3"/>
          <w:w w:val="100"/>
        </w:rPr>
        <w:t>v</w:t>
      </w:r>
      <w:r>
        <w:rPr>
          <w:color w:val="231F20"/>
          <w:spacing w:val="-3"/>
          <w:w w:val="100"/>
        </w:rPr>
        <w:t>i</w: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0"/>
          <w:w w:val="100"/>
        </w:rPr>
        <w:t>s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q</w:t>
      </w:r>
      <w:r>
        <w:rPr>
          <w:color w:val="231F20"/>
          <w:spacing w:val="-3"/>
          <w:w w:val="100"/>
        </w:rPr>
        <w:t>u</w:t>
      </w:r>
      <w:r>
        <w:rPr>
          <w:color w:val="231F20"/>
          <w:spacing w:val="0"/>
          <w:w w:val="100"/>
        </w:rPr>
        <w:t>e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s</w:t>
      </w:r>
      <w:r>
        <w:rPr>
          <w:color w:val="231F20"/>
          <w:spacing w:val="0"/>
          <w:w w:val="100"/>
        </w:rPr>
        <w:t>e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2"/>
          <w:w w:val="100"/>
        </w:rPr>
        <w:t>r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-3"/>
          <w:w w:val="100"/>
        </w:rPr>
        <w:t>l</w:t>
      </w:r>
      <w:r>
        <w:rPr>
          <w:color w:val="231F20"/>
          <w:spacing w:val="-3"/>
          <w:w w:val="100"/>
        </w:rPr>
        <w:t>i</w:t>
      </w:r>
      <w:r>
        <w:rPr>
          <w:color w:val="231F20"/>
          <w:spacing w:val="-3"/>
          <w:w w:val="100"/>
        </w:rPr>
        <w:t>z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0"/>
          <w:w w:val="100"/>
        </w:rPr>
        <w:t>n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p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0"/>
          <w:w w:val="100"/>
        </w:rPr>
        <w:t>ra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2"/>
          <w:w w:val="100"/>
        </w:rPr>
        <w:t>a</w:t>
      </w:r>
      <w:r>
        <w:rPr>
          <w:color w:val="231F20"/>
          <w:spacing w:val="-3"/>
          <w:w w:val="100"/>
        </w:rPr>
        <w:t>t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-3"/>
          <w:w w:val="100"/>
        </w:rPr>
        <w:t>n</w: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2"/>
          <w:w w:val="100"/>
        </w:rPr>
        <w:t>r</w:t>
      </w:r>
      <w:r>
        <w:rPr>
          <w:color w:val="231F20"/>
          <w:spacing w:val="-3"/>
          <w:w w:val="100"/>
        </w:rPr>
        <w:t>l</w:t>
      </w:r>
      <w:r>
        <w:rPr>
          <w:color w:val="231F20"/>
          <w:spacing w:val="-3"/>
          <w:w w:val="100"/>
        </w:rPr>
        <w:t>o</w:t>
      </w:r>
      <w:r>
        <w:rPr>
          <w:color w:val="231F20"/>
          <w:spacing w:val="-8"/>
          <w:w w:val="100"/>
        </w:rPr>
        <w:t>s</w:t>
      </w:r>
      <w:r>
        <w:rPr>
          <w:color w:val="231F20"/>
          <w:spacing w:val="0"/>
          <w:w w:val="100"/>
        </w:rPr>
        <w:t>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18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after="0" w:line="200" w:lineRule="exact"/>
        <w:rPr>
          <w:sz w:val="20"/>
          <w:szCs w:val="20"/>
        </w:rPr>
        <w:sectPr>
          <w:type w:val="continuous"/>
          <w:pgSz w:w="12240" w:h="15840"/>
          <w:pgMar w:top="1020" w:bottom="280" w:left="720" w:right="760"/>
        </w:sectPr>
      </w:pPr>
    </w:p>
    <w:p>
      <w:pPr>
        <w:spacing w:before="24"/>
        <w:ind w:left="222" w:right="0" w:firstLine="0"/>
        <w:jc w:val="left"/>
        <w:rPr>
          <w:rFonts w:ascii="Book Antiqua" w:hAnsi="Book Antiqua" w:cs="Book Antiqua" w:eastAsia="Book Antiqua"/>
          <w:sz w:val="57"/>
          <w:szCs w:val="57"/>
        </w:rPr>
      </w:pPr>
      <w:r>
        <w:rPr/>
        <w:pict>
          <v:group style="position:absolute;margin-left:42.168449pt;margin-top:4.337194pt;width:526.505700pt;height:28.3606pt;mso-position-horizontal-relative:page;mso-position-vertical-relative:paragraph;z-index:-7308" coordorigin="843,87" coordsize="10530,567">
            <v:group style="position:absolute;left:2096;top:94;width:9272;height:552" coordorigin="2096,94" coordsize="9272,552">
              <v:shape style="position:absolute;left:2096;top:94;width:9272;height:552" coordorigin="2096,94" coordsize="9272,552" path="m2096,646l11368,646,11368,94,2096,94,2096,646xe" filled="t" fillcolor="#939598" stroked="f">
                <v:path arrowok="t"/>
                <v:fill type="solid"/>
              </v:shape>
            </v:group>
            <v:group style="position:absolute;left:849;top:92;width:1247;height:556" coordorigin="849,92" coordsize="1247,556">
              <v:shape style="position:absolute;left:849;top:92;width:1247;height:556" coordorigin="849,92" coordsize="1247,556" path="m849,648l2096,648,2096,92,849,92,849,648xe" filled="t" fillcolor="#58595B" stroked="f">
                <v:path arrowok="t"/>
                <v:fill type="solid"/>
              </v:shape>
            </v:group>
            <v:group style="position:absolute;left:849;top:92;width:1247;height:556" coordorigin="849,92" coordsize="1247,556">
              <v:shape style="position:absolute;left:849;top:92;width:1247;height:556" coordorigin="849,92" coordsize="1247,556" path="m849,648l2096,648,2096,92,849,92,849,648xe" filled="f" stroked="t" strokeweight=".5669pt" strokecolor="#808285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75.703552pt;margin-top:43.335396pt;width:22.1341pt;height:22.2296pt;mso-position-horizontal-relative:page;mso-position-vertical-relative:paragraph;z-index:-7306" coordorigin="5514,867" coordsize="443,445">
            <v:group style="position:absolute;left:5571;top:923;width:329;height:331" coordorigin="5571,923" coordsize="329,331">
              <v:shape style="position:absolute;left:5571;top:923;width:329;height:331" coordorigin="5571,923" coordsize="329,331" path="m5571,923l5900,923,5900,1255,5571,1255,5571,923xe" filled="f" stroked="t" strokeweight="5.6693pt" strokecolor="#A7A9AC">
                <v:path arrowok="t"/>
              </v:shape>
            </v:group>
            <v:group style="position:absolute;left:5571;top:923;width:329;height:331" coordorigin="5571,923" coordsize="329,331">
              <v:shape style="position:absolute;left:5571;top:923;width:329;height:331" coordorigin="5571,923" coordsize="329,331" path="m5571,923l5900,923,5900,1255,5571,1255,5571,923xe" filled="t" fillcolor="#FFFFFF" stroked="f">
                <v:path arrowok="t"/>
                <v:fill type="solid"/>
              </v:shape>
            </v:group>
            <v:group style="position:absolute;left:5594;top:969;width:267;height:236" coordorigin="5594,969" coordsize="267,236">
              <v:shape style="position:absolute;left:5594;top:969;width:267;height:236" coordorigin="5594,969" coordsize="267,236" path="m5655,1087l5594,1118,5672,1183,5676,1187,5680,1190,5689,1199,5691,1203,5699,1205,5702,1200,5704,1198,5708,1194,5750,1149,5710,1149,5700,1149,5690,1141,5682,1129,5669,1110,5658,1093,5655,1087xe" filled="t" fillcolor="#D1D3D4" stroked="f">
                <v:path arrowok="t"/>
                <v:fill type="solid"/>
              </v:shape>
              <v:shape style="position:absolute;left:5594;top:969;width:267;height:236" coordorigin="5594,969" coordsize="267,236" path="m5861,969l5813,1010,5760,1066,5726,1118,5719,1135,5710,1149,5750,1149,5765,1134,5769,1130,5772,1128,5776,1124,5790,1110,5804,1096,5855,1056,5860,1052,5861,1052,5861,969xe" filled="t" fillcolor="#D1D3D4" stroked="f">
                <v:path arrowok="t"/>
                <v:fill type="solid"/>
              </v:shape>
            </v:group>
            <v:group style="position:absolute;left:5594;top:969;width:267;height:236" coordorigin="5594,969" coordsize="267,236">
              <v:shape style="position:absolute;left:5594;top:969;width:267;height:236" coordorigin="5594,969" coordsize="267,236" path="m5655,1087l5594,1118,5672,1183,5676,1187,5680,1190,5684,1194,5689,1199,5691,1203,5699,1205,5702,1200,5704,1198,5708,1194,5765,1134,5769,1130,5772,1128,5776,1124,5855,1056,5861,1052,5861,1047,5861,969,5848,978,5830,993,5774,1050,5736,1100,5719,1135,5710,1149,5658,1093,5655,1087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75.703552pt;margin-top:78.13549pt;width:22.1341pt;height:22.2296pt;mso-position-horizontal-relative:page;mso-position-vertical-relative:paragraph;z-index:-7304" coordorigin="5514,1563" coordsize="443,445">
            <v:group style="position:absolute;left:5571;top:1619;width:329;height:331" coordorigin="5571,1619" coordsize="329,331">
              <v:shape style="position:absolute;left:5571;top:1619;width:329;height:331" coordorigin="5571,1619" coordsize="329,331" path="m5571,1619l5900,1619,5900,1951,5571,1951,5571,1619xe" filled="f" stroked="t" strokeweight="5.6693pt" strokecolor="#A7A9AC">
                <v:path arrowok="t"/>
              </v:shape>
            </v:group>
            <v:group style="position:absolute;left:5571;top:1619;width:329;height:331" coordorigin="5571,1619" coordsize="329,331">
              <v:shape style="position:absolute;left:5571;top:1619;width:329;height:331" coordorigin="5571,1619" coordsize="329,331" path="m5571,1619l5900,1619,5900,1951,5571,1951,5571,1619xe" filled="t" fillcolor="#FFFFFF" stroked="f">
                <v:path arrowok="t"/>
                <v:fill type="solid"/>
              </v:shape>
            </v:group>
            <v:group style="position:absolute;left:5594;top:1665;width:267;height:236" coordorigin="5594,1665" coordsize="267,236">
              <v:shape style="position:absolute;left:5594;top:1665;width:267;height:236" coordorigin="5594,1665" coordsize="267,236" path="m5655,1783l5594,1814,5672,1879,5676,1883,5680,1886,5689,1895,5691,1899,5699,1901,5702,1896,5704,1894,5708,1890,5750,1845,5710,1845,5700,1845,5690,1837,5682,1825,5669,1806,5658,1789,5655,1783xe" filled="t" fillcolor="#D1D3D4" stroked="f">
                <v:path arrowok="t"/>
                <v:fill type="solid"/>
              </v:shape>
              <v:shape style="position:absolute;left:5594;top:1665;width:267;height:236" coordorigin="5594,1665" coordsize="267,236" path="m5861,1665l5813,1706,5760,1762,5726,1814,5719,1831,5710,1845,5750,1845,5765,1830,5769,1826,5772,1824,5776,1820,5790,1806,5804,1792,5855,1752,5860,1748,5861,1748,5861,1665xe" filled="t" fillcolor="#D1D3D4" stroked="f">
                <v:path arrowok="t"/>
                <v:fill type="solid"/>
              </v:shape>
            </v:group>
            <v:group style="position:absolute;left:5594;top:1665;width:267;height:236" coordorigin="5594,1665" coordsize="267,236">
              <v:shape style="position:absolute;left:5594;top:1665;width:267;height:236" coordorigin="5594,1665" coordsize="267,236" path="m5655,1783l5594,1814,5672,1879,5676,1883,5680,1886,5684,1890,5689,1895,5691,1899,5699,1901,5702,1896,5704,1894,5708,1890,5765,1830,5769,1826,5772,1824,5776,1820,5855,1752,5861,1748,5861,1743,5861,1665,5848,1674,5830,1689,5774,1746,5736,1796,5719,1831,5710,1845,5658,1789,5655,1783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20.444946pt;margin-top:42.154194pt;width:22.1337pt;height:22.2296pt;mso-position-horizontal-relative:page;mso-position-vertical-relative:paragraph;z-index:-7303" coordorigin="10409,843" coordsize="443,445">
            <v:group style="position:absolute;left:10466;top:900;width:329;height:331" coordorigin="10466,900" coordsize="329,331">
              <v:shape style="position:absolute;left:10466;top:900;width:329;height:331" coordorigin="10466,900" coordsize="329,331" path="m10466,900l10795,900,10795,1231,10466,1231,10466,900xe" filled="f" stroked="t" strokeweight="5.6693pt" strokecolor="#A7A9AC">
                <v:path arrowok="t"/>
              </v:shape>
            </v:group>
            <v:group style="position:absolute;left:10466;top:900;width:329;height:331" coordorigin="10466,900" coordsize="329,331">
              <v:shape style="position:absolute;left:10466;top:900;width:329;height:331" coordorigin="10466,900" coordsize="329,331" path="m10466,900l10795,900,10795,1231,10466,1231,10466,900xe" filled="t" fillcolor="#FFFFFF" stroked="f">
                <v:path arrowok="t"/>
                <v:fill type="solid"/>
              </v:shape>
            </v:group>
            <v:group style="position:absolute;left:10504;top:943;width:246;height:228" coordorigin="10504,943" coordsize="246,228">
              <v:shape style="position:absolute;left:10504;top:943;width:246;height:228" coordorigin="10504,943" coordsize="246,228" path="m10548,957l10504,1005,10589,1068,10520,1145,10554,1170,10623,1093,10731,1093,10666,1045,10689,1019,10632,1019,10548,957xe" filled="t" fillcolor="#D1D3D4" stroked="f">
                <v:path arrowok="t"/>
                <v:fill type="solid"/>
              </v:shape>
              <v:shape style="position:absolute;left:10504;top:943;width:246;height:228" coordorigin="10504,943" coordsize="246,228" path="m10731,1093l10623,1093,10707,1156,10751,1108,10731,1093xe" filled="t" fillcolor="#D1D3D4" stroked="f">
                <v:path arrowok="t"/>
                <v:fill type="solid"/>
              </v:shape>
              <v:shape style="position:absolute;left:10504;top:943;width:246;height:228" coordorigin="10504,943" coordsize="246,228" path="m10701,943l10632,1019,10689,1019,10735,968,10701,943xe" filled="t" fillcolor="#D1D3D4" stroked="f">
                <v:path arrowok="t"/>
                <v:fill type="solid"/>
              </v:shape>
            </v:group>
            <v:group style="position:absolute;left:10504;top:943;width:246;height:228" coordorigin="10504,943" coordsize="246,228">
              <v:shape style="position:absolute;left:10504;top:943;width:246;height:228" coordorigin="10504,943" coordsize="246,228" path="m10707,1156l10751,1108,10666,1045,10735,968,10701,943,10632,1019,10548,957,10504,1005,10589,1068,10520,1145,10554,1170,10623,1093,10707,1156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47.551270pt;margin-top:42.768494pt;width:22.134pt;height:22.22950pt;mso-position-horizontal-relative:page;mso-position-vertical-relative:paragraph;z-index:-7302" coordorigin="10951,855" coordsize="443,445">
            <v:group style="position:absolute;left:11008;top:912;width:329;height:331" coordorigin="11008,912" coordsize="329,331">
              <v:shape style="position:absolute;left:11008;top:912;width:329;height:331" coordorigin="11008,912" coordsize="329,331" path="m11008,912l11337,912,11337,1243,11008,1243,11008,912xe" filled="f" stroked="t" strokeweight="5.6693pt" strokecolor="#A7A9AC">
                <v:path arrowok="t"/>
              </v:shape>
            </v:group>
            <v:group style="position:absolute;left:11008;top:912;width:329;height:331" coordorigin="11008,912" coordsize="329,331">
              <v:shape style="position:absolute;left:11008;top:912;width:329;height:331" coordorigin="11008,912" coordsize="329,331" path="m11008,912l11337,912,11337,1243,11008,1243,11008,912xe" filled="t" fillcolor="#FFFFFF" stroked="f">
                <v:path arrowok="t"/>
                <v:fill type="solid"/>
              </v:shape>
            </v:group>
            <v:group style="position:absolute;left:11031;top:958;width:267;height:236" coordorigin="11031,958" coordsize="267,236">
              <v:shape style="position:absolute;left:11031;top:958;width:267;height:236" coordorigin="11031,958" coordsize="267,236" path="m11092,1075l11031,1106,11109,1172,11113,1175,11117,1178,11126,1188,11128,1191,11136,1193,11139,1189,11141,1186,11145,1182,11187,1138,11147,1138,11137,1138,11127,1129,11119,1118,11106,1098,11095,1081,11092,1075xe" filled="t" fillcolor="#D1D3D4" stroked="f">
                <v:path arrowok="t"/>
                <v:fill type="solid"/>
              </v:shape>
              <v:shape style="position:absolute;left:11031;top:958;width:267;height:236" coordorigin="11031,958" coordsize="267,236" path="m11298,958l11250,999,11197,1054,11163,1107,11156,1124,11147,1138,11187,1138,11202,1123,11206,1119,11209,1117,11213,1113,11227,1098,11241,1085,11292,1044,11297,1041,11298,1041,11298,958xe" filled="t" fillcolor="#D1D3D4" stroked="f">
                <v:path arrowok="t"/>
                <v:fill type="solid"/>
              </v:shape>
            </v:group>
            <v:group style="position:absolute;left:11031;top:958;width:267;height:236" coordorigin="11031,958" coordsize="267,236">
              <v:shape style="position:absolute;left:11031;top:958;width:267;height:236" coordorigin="11031,958" coordsize="267,236" path="m11092,1075l11031,1106,11109,1172,11113,1175,11117,1178,11121,1182,11126,1188,11128,1191,11136,1193,11139,1189,11141,1186,11145,1182,11202,1123,11206,1119,11209,1117,11213,1113,11292,1044,11298,1041,11298,1035,11298,958,11285,967,11267,982,11211,1038,11173,1089,11156,1124,11147,1138,11095,1081,11092,1075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2.896702pt;margin-top:-21.318956pt;width:526.1014pt;height:.1pt;mso-position-horizontal-relative:page;mso-position-vertical-relative:paragraph;z-index:-7299" coordorigin="858,-426" coordsize="10522,2">
            <v:shape style="position:absolute;left:858;top:-426;width:10522;height:2" coordorigin="858,-426" coordsize="10522,0" path="m858,-426l11380,-426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>
          <w:rFonts w:ascii="Book Antiqua" w:hAnsi="Book Antiqua" w:cs="Book Antiqua" w:eastAsia="Book Antiqua"/>
          <w:b/>
          <w:bCs/>
          <w:color w:val="FFFFFF"/>
          <w:spacing w:val="0"/>
          <w:w w:val="105"/>
          <w:sz w:val="57"/>
          <w:szCs w:val="57"/>
        </w:rPr>
        <w:t>12.1</w:t>
      </w:r>
      <w:r>
        <w:rPr>
          <w:rFonts w:ascii="Book Antiqua" w:hAnsi="Book Antiqua" w:cs="Book Antiqua" w:eastAsia="Book Antiqua"/>
          <w:b w:val="0"/>
          <w:bCs w:val="0"/>
          <w:color w:val="000000"/>
          <w:spacing w:val="0"/>
          <w:w w:val="100"/>
          <w:sz w:val="57"/>
          <w:szCs w:val="57"/>
        </w:rPr>
      </w:r>
    </w:p>
    <w:p>
      <w:pPr>
        <w:spacing w:line="220" w:lineRule="exact" w:before="10"/>
        <w:rPr>
          <w:sz w:val="22"/>
          <w:szCs w:val="22"/>
        </w:rPr>
      </w:pPr>
      <w:r>
        <w:rPr/>
        <w:br w:type="column"/>
      </w:r>
      <w:r>
        <w:rPr>
          <w:sz w:val="22"/>
          <w:szCs w:val="22"/>
        </w:rPr>
      </w:r>
    </w:p>
    <w:p>
      <w:pPr>
        <w:ind w:left="222" w:right="0" w:firstLine="0"/>
        <w:jc w:val="left"/>
        <w:rPr>
          <w:rFonts w:ascii="Book Antiqua" w:hAnsi="Book Antiqua" w:cs="Book Antiqua" w:eastAsia="Book Antiqua"/>
          <w:sz w:val="24"/>
          <w:szCs w:val="24"/>
        </w:rPr>
      </w:pPr>
      <w:r>
        <w:rPr>
          <w:rFonts w:ascii="Book Antiqua" w:hAnsi="Book Antiqua" w:cs="Book Antiqua" w:eastAsia="Book Antiqua"/>
          <w:b/>
          <w:bCs/>
          <w:color w:val="FFFFFF"/>
          <w:spacing w:val="0"/>
          <w:w w:val="105"/>
          <w:sz w:val="24"/>
          <w:szCs w:val="24"/>
        </w:rPr>
        <w:t>Citas</w:t>
      </w:r>
      <w:r>
        <w:rPr>
          <w:rFonts w:ascii="Book Antiqua" w:hAnsi="Book Antiqua" w:cs="Book Antiqua" w:eastAsia="Book Antiqua"/>
          <w:b/>
          <w:bCs/>
          <w:color w:val="FFFFFF"/>
          <w:spacing w:val="42"/>
          <w:w w:val="105"/>
          <w:sz w:val="24"/>
          <w:szCs w:val="24"/>
        </w:rPr>
        <w:t> </w:t>
      </w:r>
      <w:r>
        <w:rPr>
          <w:rFonts w:ascii="Book Antiqua" w:hAnsi="Book Antiqua" w:cs="Book Antiqua" w:eastAsia="Book Antiqua"/>
          <w:b/>
          <w:bCs/>
          <w:color w:val="FFFFFF"/>
          <w:spacing w:val="0"/>
          <w:w w:val="105"/>
          <w:sz w:val="24"/>
          <w:szCs w:val="24"/>
        </w:rPr>
        <w:t>programadas</w:t>
      </w:r>
      <w:r>
        <w:rPr>
          <w:rFonts w:ascii="Book Antiqua" w:hAnsi="Book Antiqua" w:cs="Book Antiqua" w:eastAsia="Book Antiqua"/>
          <w:b w:val="0"/>
          <w:bCs w:val="0"/>
          <w:color w:val="000000"/>
          <w:spacing w:val="0"/>
          <w:w w:val="100"/>
          <w:sz w:val="24"/>
          <w:szCs w:val="24"/>
        </w:rPr>
      </w:r>
    </w:p>
    <w:p>
      <w:pPr>
        <w:spacing w:after="0"/>
        <w:jc w:val="left"/>
        <w:rPr>
          <w:rFonts w:ascii="Book Antiqua" w:hAnsi="Book Antiqua" w:cs="Book Antiqua" w:eastAsia="Book Antiqua"/>
          <w:sz w:val="24"/>
          <w:szCs w:val="24"/>
        </w:rPr>
        <w:sectPr>
          <w:type w:val="continuous"/>
          <w:pgSz w:w="12240" w:h="15840"/>
          <w:pgMar w:top="1020" w:bottom="280" w:left="720" w:right="760"/>
          <w:cols w:num="2" w:equalWidth="0">
            <w:col w:w="1282" w:space="123"/>
            <w:col w:w="9355"/>
          </w:cols>
        </w:sectPr>
      </w:pPr>
    </w:p>
    <w:p>
      <w:pPr>
        <w:spacing w:line="150" w:lineRule="exact" w:before="9"/>
        <w:rPr>
          <w:sz w:val="15"/>
          <w:szCs w:val="15"/>
        </w:rPr>
      </w:pPr>
      <w:r>
        <w:rPr>
          <w:sz w:val="15"/>
          <w:szCs w:val="15"/>
        </w:rPr>
      </w:r>
    </w:p>
    <w:p>
      <w:pPr>
        <w:spacing w:after="0" w:line="150" w:lineRule="exact"/>
        <w:rPr>
          <w:sz w:val="15"/>
          <w:szCs w:val="15"/>
        </w:rPr>
        <w:sectPr>
          <w:type w:val="continuous"/>
          <w:pgSz w:w="12240" w:h="15840"/>
          <w:pgMar w:top="1020" w:bottom="280" w:left="720" w:right="760"/>
        </w:sectPr>
      </w:pPr>
    </w:p>
    <w:p>
      <w:pPr>
        <w:spacing w:line="110" w:lineRule="exact" w:before="10"/>
        <w:rPr>
          <w:sz w:val="11"/>
          <w:szCs w:val="11"/>
        </w:rPr>
      </w:pPr>
      <w:r>
        <w:rPr>
          <w:sz w:val="11"/>
          <w:szCs w:val="11"/>
        </w:rPr>
      </w:r>
    </w:p>
    <w:p>
      <w:pPr>
        <w:pStyle w:val="BodyText"/>
        <w:numPr>
          <w:ilvl w:val="0"/>
          <w:numId w:val="5"/>
        </w:numPr>
        <w:tabs>
          <w:tab w:pos="415" w:val="left" w:leader="none"/>
        </w:tabs>
        <w:spacing w:line="192" w:lineRule="auto"/>
        <w:ind w:left="428" w:right="0" w:hanging="250"/>
        <w:jc w:val="left"/>
      </w:pPr>
      <w:r>
        <w:rPr/>
        <w:pict>
          <v:group style="position:absolute;margin-left:248.597244pt;margin-top:-6.783264pt;width:22.1338pt;height:22.2296pt;mso-position-horizontal-relative:page;mso-position-vertical-relative:paragraph;z-index:-7307" coordorigin="4972,-136" coordsize="443,445">
            <v:group style="position:absolute;left:5029;top:-79;width:329;height:331" coordorigin="5029,-79" coordsize="329,331">
              <v:shape style="position:absolute;left:5029;top:-79;width:329;height:331" coordorigin="5029,-79" coordsize="329,331" path="m5029,-79l5358,-79,5358,252,5029,252,5029,-79xe" filled="f" stroked="t" strokeweight="5.6693pt" strokecolor="#A7A9AC">
                <v:path arrowok="t"/>
              </v:shape>
            </v:group>
            <v:group style="position:absolute;left:5029;top:-79;width:329;height:331" coordorigin="5029,-79" coordsize="329,331">
              <v:shape style="position:absolute;left:5029;top:-79;width:329;height:331" coordorigin="5029,-79" coordsize="329,331" path="m5029,-79l5358,-79,5358,252,5029,252,5029,-79xe" filled="t" fillcolor="#FFFFFF" stroked="f">
                <v:path arrowok="t"/>
                <v:fill type="solid"/>
              </v:shape>
            </v:group>
            <v:group style="position:absolute;left:5067;top:-36;width:246;height:228" coordorigin="5067,-36" coordsize="246,228">
              <v:shape style="position:absolute;left:5067;top:-36;width:246;height:228" coordorigin="5067,-36" coordsize="246,228" path="m5111,-22l5067,26,5152,89,5083,166,5117,191,5186,115,5294,115,5229,66,5252,41,5195,41,5111,-22xe" filled="t" fillcolor="#D1D3D4" stroked="f">
                <v:path arrowok="t"/>
                <v:fill type="solid"/>
              </v:shape>
              <v:shape style="position:absolute;left:5067;top:-36;width:246;height:228" coordorigin="5067,-36" coordsize="246,228" path="m5294,115l5186,115,5270,177,5314,129,5294,115xe" filled="t" fillcolor="#D1D3D4" stroked="f">
                <v:path arrowok="t"/>
                <v:fill type="solid"/>
              </v:shape>
              <v:shape style="position:absolute;left:5067;top:-36;width:246;height:228" coordorigin="5067,-36" coordsize="246,228" path="m5264,-36l5195,41,5252,41,5298,-11,5264,-36xe" filled="t" fillcolor="#D1D3D4" stroked="f">
                <v:path arrowok="t"/>
                <v:fill type="solid"/>
              </v:shape>
            </v:group>
            <v:group style="position:absolute;left:5067;top:-36;width:246;height:228" coordorigin="5067,-36" coordsize="246,228">
              <v:shape style="position:absolute;left:5067;top:-36;width:246;height:228" coordorigin="5067,-36" coordsize="246,228" path="m5270,177l5314,129,5229,66,5298,-11,5264,-36,5195,41,5111,-22,5067,26,5152,89,5083,166,5117,191,5186,115,5270,177xe" filled="f" stroked="t" strokeweight=".5669pt" strokecolor="#D1D3D4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95"/>
        </w:rPr>
        <w:t>¿Se</w:t>
      </w:r>
      <w:r>
        <w:rPr>
          <w:b w:val="0"/>
          <w:bCs w:val="0"/>
          <w:color w:val="231F20"/>
          <w:spacing w:val="-7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tiene</w:t>
      </w:r>
      <w:r>
        <w:rPr>
          <w:b w:val="0"/>
          <w:bCs w:val="0"/>
          <w:color w:val="231F20"/>
          <w:spacing w:val="-6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cont</w:t>
      </w:r>
      <w:r>
        <w:rPr>
          <w:b w:val="0"/>
          <w:bCs w:val="0"/>
          <w:color w:val="231F20"/>
          <w:spacing w:val="-6"/>
          <w:w w:val="95"/>
        </w:rPr>
        <w:t>r</w:t>
      </w:r>
      <w:r>
        <w:rPr>
          <w:b w:val="0"/>
          <w:bCs w:val="0"/>
          <w:color w:val="231F20"/>
          <w:spacing w:val="0"/>
          <w:w w:val="95"/>
        </w:rPr>
        <w:t>ol</w:t>
      </w:r>
      <w:r>
        <w:rPr>
          <w:b w:val="0"/>
          <w:bCs w:val="0"/>
          <w:color w:val="231F20"/>
          <w:spacing w:val="-6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de</w:t>
      </w:r>
      <w:r>
        <w:rPr>
          <w:b w:val="0"/>
          <w:bCs w:val="0"/>
          <w:color w:val="231F20"/>
          <w:spacing w:val="-7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las</w:t>
      </w:r>
      <w:r>
        <w:rPr>
          <w:b w:val="0"/>
          <w:bCs w:val="0"/>
          <w:color w:val="231F20"/>
          <w:spacing w:val="-6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citas</w:t>
      </w:r>
      <w:r>
        <w:rPr>
          <w:b w:val="0"/>
          <w:bCs w:val="0"/>
          <w:color w:val="231F20"/>
          <w:spacing w:val="-6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p</w:t>
      </w:r>
      <w:r>
        <w:rPr>
          <w:b w:val="0"/>
          <w:bCs w:val="0"/>
          <w:color w:val="231F20"/>
          <w:spacing w:val="-6"/>
          <w:w w:val="95"/>
        </w:rPr>
        <w:t>r</w:t>
      </w:r>
      <w:r>
        <w:rPr>
          <w:b w:val="0"/>
          <w:bCs w:val="0"/>
          <w:color w:val="231F20"/>
          <w:spacing w:val="0"/>
          <w:w w:val="95"/>
        </w:rPr>
        <w:t>og</w:t>
      </w:r>
      <w:r>
        <w:rPr>
          <w:b w:val="0"/>
          <w:bCs w:val="0"/>
          <w:color w:val="231F20"/>
          <w:spacing w:val="-4"/>
          <w:w w:val="95"/>
        </w:rPr>
        <w:t>r</w:t>
      </w:r>
      <w:r>
        <w:rPr>
          <w:b w:val="0"/>
          <w:bCs w:val="0"/>
          <w:color w:val="231F20"/>
          <w:spacing w:val="0"/>
          <w:w w:val="95"/>
        </w:rPr>
        <w:t>amadas</w:t>
      </w:r>
      <w:r>
        <w:rPr>
          <w:b w:val="0"/>
          <w:bCs w:val="0"/>
          <w:color w:val="231F20"/>
          <w:spacing w:val="0"/>
          <w:w w:val="94"/>
        </w:rPr>
        <w:t> </w:t>
      </w:r>
      <w:r>
        <w:rPr>
          <w:b w:val="0"/>
          <w:bCs w:val="0"/>
          <w:color w:val="231F20"/>
          <w:spacing w:val="0"/>
          <w:w w:val="95"/>
        </w:rPr>
        <w:t>pa</w:t>
      </w:r>
      <w:r>
        <w:rPr>
          <w:b w:val="0"/>
          <w:bCs w:val="0"/>
          <w:color w:val="231F20"/>
          <w:spacing w:val="-4"/>
          <w:w w:val="95"/>
        </w:rPr>
        <w:t>r</w:t>
      </w:r>
      <w:r>
        <w:rPr>
          <w:b w:val="0"/>
          <w:bCs w:val="0"/>
          <w:color w:val="231F20"/>
          <w:spacing w:val="0"/>
          <w:w w:val="95"/>
        </w:rPr>
        <w:t>a</w:t>
      </w:r>
      <w:r>
        <w:rPr>
          <w:b w:val="0"/>
          <w:bCs w:val="0"/>
          <w:color w:val="231F20"/>
          <w:spacing w:val="-6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el</w:t>
      </w:r>
      <w:r>
        <w:rPr>
          <w:b w:val="0"/>
          <w:bCs w:val="0"/>
          <w:color w:val="231F20"/>
          <w:spacing w:val="-5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día?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00" w:lineRule="exact" w:before="9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5"/>
        </w:numPr>
        <w:tabs>
          <w:tab w:pos="415" w:val="left" w:leader="none"/>
        </w:tabs>
        <w:spacing w:line="192" w:lineRule="auto"/>
        <w:ind w:left="428" w:right="404" w:hanging="250"/>
        <w:jc w:val="left"/>
      </w:pPr>
      <w:r>
        <w:rPr/>
        <w:pict>
          <v:group style="position:absolute;margin-left:248.597244pt;margin-top:-3.340265pt;width:22.1338pt;height:22.2296pt;mso-position-horizontal-relative:page;mso-position-vertical-relative:paragraph;z-index:-7305" coordorigin="4972,-67" coordsize="443,445">
            <v:group style="position:absolute;left:5029;top:-10;width:329;height:331" coordorigin="5029,-10" coordsize="329,331">
              <v:shape style="position:absolute;left:5029;top:-10;width:329;height:331" coordorigin="5029,-10" coordsize="329,331" path="m5029,-10l5358,-10,5358,321,5029,321,5029,-10xe" filled="f" stroked="t" strokeweight="5.6693pt" strokecolor="#A7A9AC">
                <v:path arrowok="t"/>
              </v:shape>
            </v:group>
            <v:group style="position:absolute;left:5029;top:-10;width:329;height:331" coordorigin="5029,-10" coordsize="329,331">
              <v:shape style="position:absolute;left:5029;top:-10;width:329;height:331" coordorigin="5029,-10" coordsize="329,331" path="m5029,-10l5358,-10,5358,321,5029,321,5029,-10xe" filled="t" fillcolor="#FFFFFF" stroked="f">
                <v:path arrowok="t"/>
                <v:fill type="solid"/>
              </v:shape>
            </v:group>
            <v:group style="position:absolute;left:5067;top:33;width:246;height:228" coordorigin="5067,33" coordsize="246,228">
              <v:shape style="position:absolute;left:5067;top:33;width:246;height:228" coordorigin="5067,33" coordsize="246,228" path="m5111,47l5067,95,5152,158,5083,235,5117,260,5186,183,5294,183,5229,135,5252,110,5195,110,5111,47xe" filled="t" fillcolor="#D1D3D4" stroked="f">
                <v:path arrowok="t"/>
                <v:fill type="solid"/>
              </v:shape>
              <v:shape style="position:absolute;left:5067;top:33;width:246;height:228" coordorigin="5067,33" coordsize="246,228" path="m5294,183l5186,183,5270,246,5314,198,5294,183xe" filled="t" fillcolor="#D1D3D4" stroked="f">
                <v:path arrowok="t"/>
                <v:fill type="solid"/>
              </v:shape>
              <v:shape style="position:absolute;left:5067;top:33;width:246;height:228" coordorigin="5067,33" coordsize="246,228" path="m5264,33l5195,110,5252,110,5298,58,5264,33xe" filled="t" fillcolor="#D1D3D4" stroked="f">
                <v:path arrowok="t"/>
                <v:fill type="solid"/>
              </v:shape>
            </v:group>
            <v:group style="position:absolute;left:5067;top:33;width:246;height:228" coordorigin="5067,33" coordsize="246,228">
              <v:shape style="position:absolute;left:5067;top:33;width:246;height:228" coordorigin="5067,33" coordsize="246,228" path="m5270,246l5314,198,5229,135,5298,58,5264,33,5195,110,5111,47,5067,95,5152,158,5083,235,5117,260,5186,183,5270,246xe" filled="f" stroked="t" strokeweight=".5669pt" strokecolor="#D1D3D4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95"/>
        </w:rPr>
        <w:t>Si</w:t>
      </w:r>
      <w:r>
        <w:rPr>
          <w:b w:val="0"/>
          <w:bCs w:val="0"/>
          <w:color w:val="231F20"/>
          <w:spacing w:val="-5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el</w:t>
      </w:r>
      <w:r>
        <w:rPr>
          <w:b w:val="0"/>
          <w:bCs w:val="0"/>
          <w:color w:val="231F20"/>
          <w:spacing w:val="-5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ciudadano</w:t>
      </w:r>
      <w:r>
        <w:rPr>
          <w:b w:val="0"/>
          <w:bCs w:val="0"/>
          <w:color w:val="231F20"/>
          <w:spacing w:val="-6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no</w:t>
      </w:r>
      <w:r>
        <w:rPr>
          <w:b w:val="0"/>
          <w:bCs w:val="0"/>
          <w:color w:val="231F20"/>
          <w:spacing w:val="-5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cuenta</w:t>
      </w:r>
      <w:r>
        <w:rPr>
          <w:b w:val="0"/>
          <w:bCs w:val="0"/>
          <w:color w:val="231F20"/>
          <w:spacing w:val="-5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con</w:t>
      </w:r>
      <w:r>
        <w:rPr>
          <w:b w:val="0"/>
          <w:bCs w:val="0"/>
          <w:color w:val="231F20"/>
          <w:spacing w:val="-5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su</w:t>
      </w:r>
      <w:r>
        <w:rPr>
          <w:b w:val="0"/>
          <w:bCs w:val="0"/>
          <w:color w:val="231F20"/>
          <w:spacing w:val="-5"/>
          <w:w w:val="95"/>
        </w:rPr>
        <w:t> </w:t>
      </w:r>
      <w:r>
        <w:rPr>
          <w:b w:val="0"/>
          <w:bCs w:val="0"/>
          <w:color w:val="231F20"/>
          <w:spacing w:val="-7"/>
          <w:w w:val="95"/>
        </w:rPr>
        <w:t>f</w:t>
      </w:r>
      <w:r>
        <w:rPr>
          <w:b w:val="0"/>
          <w:bCs w:val="0"/>
          <w:color w:val="231F20"/>
          <w:spacing w:val="0"/>
          <w:w w:val="95"/>
        </w:rPr>
        <w:t>olio</w:t>
      </w:r>
      <w:r>
        <w:rPr>
          <w:b w:val="0"/>
          <w:bCs w:val="0"/>
          <w:color w:val="231F20"/>
          <w:spacing w:val="0"/>
          <w:w w:val="94"/>
        </w:rPr>
        <w:t> </w:t>
      </w:r>
      <w:r>
        <w:rPr>
          <w:b w:val="0"/>
          <w:bCs w:val="0"/>
          <w:color w:val="231F20"/>
          <w:spacing w:val="0"/>
          <w:w w:val="95"/>
        </w:rPr>
        <w:t>de</w:t>
      </w:r>
      <w:r>
        <w:rPr>
          <w:b w:val="0"/>
          <w:bCs w:val="0"/>
          <w:color w:val="231F20"/>
          <w:spacing w:val="-7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referencia</w:t>
      </w:r>
      <w:r>
        <w:rPr>
          <w:b w:val="0"/>
          <w:bCs w:val="0"/>
          <w:color w:val="231F20"/>
          <w:spacing w:val="-7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de</w:t>
      </w:r>
      <w:r>
        <w:rPr>
          <w:b w:val="0"/>
          <w:bCs w:val="0"/>
          <w:color w:val="231F20"/>
          <w:spacing w:val="-7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la</w:t>
      </w:r>
      <w:r>
        <w:rPr>
          <w:b w:val="0"/>
          <w:bCs w:val="0"/>
          <w:color w:val="231F20"/>
          <w:spacing w:val="-7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cita</w:t>
      </w:r>
      <w:r>
        <w:rPr>
          <w:b w:val="0"/>
          <w:bCs w:val="0"/>
          <w:color w:val="231F20"/>
          <w:spacing w:val="-7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p</w:t>
      </w:r>
      <w:r>
        <w:rPr>
          <w:b w:val="0"/>
          <w:bCs w:val="0"/>
          <w:color w:val="231F20"/>
          <w:spacing w:val="-7"/>
          <w:w w:val="95"/>
        </w:rPr>
        <w:t>r</w:t>
      </w:r>
      <w:r>
        <w:rPr>
          <w:b w:val="0"/>
          <w:bCs w:val="0"/>
          <w:color w:val="231F20"/>
          <w:spacing w:val="0"/>
          <w:w w:val="95"/>
        </w:rPr>
        <w:t>og</w:t>
      </w:r>
      <w:r>
        <w:rPr>
          <w:b w:val="0"/>
          <w:bCs w:val="0"/>
          <w:color w:val="231F20"/>
          <w:spacing w:val="-4"/>
          <w:w w:val="95"/>
        </w:rPr>
        <w:t>r</w:t>
      </w:r>
      <w:r>
        <w:rPr>
          <w:b w:val="0"/>
          <w:bCs w:val="0"/>
          <w:color w:val="231F20"/>
          <w:spacing w:val="0"/>
          <w:w w:val="95"/>
        </w:rPr>
        <w:t>amada.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spacing w:line="220" w:lineRule="exact"/>
        <w:ind w:left="428" w:right="0"/>
        <w:jc w:val="left"/>
      </w:pPr>
      <w:r>
        <w:rPr>
          <w:b w:val="0"/>
          <w:bCs w:val="0"/>
          <w:color w:val="231F20"/>
          <w:spacing w:val="0"/>
          <w:w w:val="95"/>
        </w:rPr>
        <w:t>¿Se</w:t>
      </w:r>
      <w:r>
        <w:rPr>
          <w:b w:val="0"/>
          <w:bCs w:val="0"/>
          <w:color w:val="231F20"/>
          <w:spacing w:val="-8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le</w:t>
      </w:r>
      <w:r>
        <w:rPr>
          <w:b w:val="0"/>
          <w:bCs w:val="0"/>
          <w:color w:val="231F20"/>
          <w:spacing w:val="-7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atiende?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numPr>
          <w:ilvl w:val="0"/>
          <w:numId w:val="5"/>
        </w:numPr>
        <w:tabs>
          <w:tab w:pos="430" w:val="left" w:leader="none"/>
        </w:tabs>
        <w:spacing w:before="97"/>
        <w:ind w:left="430" w:right="0" w:hanging="252"/>
        <w:jc w:val="left"/>
      </w:pPr>
      <w:r>
        <w:rPr>
          <w:b w:val="0"/>
          <w:bCs w:val="0"/>
          <w:color w:val="231F20"/>
          <w:spacing w:val="0"/>
          <w:w w:val="100"/>
        </w:rPr>
        <w:br w:type="column"/>
      </w:r>
      <w:r>
        <w:rPr>
          <w:b w:val="0"/>
          <w:bCs w:val="0"/>
          <w:color w:val="231F20"/>
          <w:spacing w:val="0"/>
          <w:w w:val="100"/>
        </w:rPr>
        <w:t>Se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respeta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ho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ario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asignado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cita?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sectPr>
          <w:type w:val="continuous"/>
          <w:pgSz w:w="12240" w:h="15840"/>
          <w:pgMar w:top="1020" w:bottom="280" w:left="720" w:right="760"/>
          <w:cols w:num="2" w:equalWidth="0">
            <w:col w:w="4243" w:space="971"/>
            <w:col w:w="5546"/>
          </w:cols>
        </w:sectPr>
      </w:pPr>
    </w:p>
    <w:p>
      <w:pPr>
        <w:spacing w:line="140" w:lineRule="exact"/>
        <w:rPr>
          <w:sz w:val="14"/>
          <w:szCs w:val="14"/>
        </w:rPr>
      </w:pPr>
      <w:r>
        <w:rPr/>
        <w:pict>
          <v:group style="position:absolute;margin-left:42.595551pt;margin-top:29.65155pt;width:526.9362pt;height:44.8531pt;mso-position-horizontal-relative:page;mso-position-vertical-relative:page;z-index:-7294" coordorigin="852,593" coordsize="10539,897">
            <v:group style="position:absolute;left:857;top:1484;width:10528;height:2" coordorigin="857,1484" coordsize="10528,2">
              <v:shape style="position:absolute;left:857;top:1484;width:10528;height:2" coordorigin="857,1484" coordsize="10528,0" path="m857,1484l11385,1484e" filled="f" stroked="t" strokeweight=".5473pt" strokecolor="#231F20">
                <v:path arrowok="t"/>
              </v:shape>
            </v:group>
            <v:group style="position:absolute;left:11143;top:599;width:227;height:886" coordorigin="11143,599" coordsize="227,886">
              <v:shape style="position:absolute;left:11143;top:599;width:227;height:886" coordorigin="11143,599" coordsize="227,886" path="m11143,1484l11369,1484,11369,599,11143,599,11143,1484xe" filled="t" fillcolor="#231F20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103.368752pt;margin-top:36.162811pt;width:67.5204pt;height:22.821375pt;mso-position-horizontal-relative:page;mso-position-vertical-relative:page;z-index:-7293" coordorigin="2067,723" coordsize="1350,456">
            <v:group style="position:absolute;left:2073;top:731;width:677;height:439" coordorigin="2073,731" coordsize="677,439">
              <v:shape style="position:absolute;left:2073;top:731;width:677;height:439" coordorigin="2073,731" coordsize="677,439" path="m2221,734l2073,735,2073,1161,2074,1161,2076,1169,2238,1169,2240,1110,2240,1016,2240,977,2239,927,2246,914,2481,914,2386,842,2378,833,2367,828,2358,821,2357,820,2350,813,2346,809,2327,797,2314,788,2258,748,2258,748,2257,748,2256,747,2256,747,2254,745,2241,734,2221,73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749,1114l2508,1114,2519,1121,2548,1147,2564,1159,2583,1168,2747,1168,2748,1159,2748,1148,2749,1133,2749,111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481,914l2246,914,2255,922,2262,927,2279,939,2280,939,2314,966,2332,980,2349,994,2379,1016,2396,1031,2434,1055,2443,1062,2451,1074,2463,1080,2502,1110,2514,1120,2508,1114,2749,1114,2749,1097,2749,1080,2750,1055,2750,986,2572,986,2570,981,2566,979,2564,977,2549,966,2481,91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576,731l2576,784,2576,939,2576,952,2576,968,2575,977,2572,986,2750,986,2749,914,2749,809,2749,784,2749,752,2747,737,2740,733,2719,733,2576,733,2576,731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739,733l2719,733,2740,733,2739,733xe" filled="t" fillcolor="#231F20" stroked="f">
                <v:path arrowok="t"/>
                <v:fill type="solid"/>
              </v:shape>
            </v:group>
            <v:group style="position:absolute;left:2823;top:729;width:589;height:445" coordorigin="2823,729" coordsize="589,445">
              <v:shape style="position:absolute;left:2823;top:729;width:589;height:445" coordorigin="2823,729" coordsize="589,445" path="m2898,729l2825,732,2823,1168,2834,1171,2853,1173,2876,1174,2902,1174,2964,1173,3359,1173,3412,1152,3411,1131,3411,1123,3411,1116,3412,1108,3411,1091,3400,1087,3252,1087,3071,1087,3008,1085,2999,1044,3000,1018,3001,999,3013,994,3035,992,3062,991,3399,991,3407,990,3410,981,3410,979,3410,972,3411,953,3410,929,3407,916,3402,908,3187,908,3049,908,3001,870,3000,844,3001,823,3081,818,3375,817,3383,817,3412,775,3411,751,3408,734,3400,732,3382,730,3381,730,3266,730,2965,730,2898,729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59,1173l2964,1173,3176,1174,3346,1173,3359,1173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98,1086l3252,1087,3400,1087,3398,1086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99,991l3062,991,3085,992,3287,992,3356,993,3378,993,3395,992,3399,991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81,907l3187,908,3402,908,3401,907,3381,907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75,817l3160,817,3299,818,3346,818,3366,818,3375,817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30,729l3266,730,3381,730,3357,729,3330,729xe" filled="t" fillcolor="#231F20" stroked="f">
                <v:path arrowok="t"/>
                <v:fill type="solid"/>
              </v:shape>
            </v:group>
            <v:group style="position:absolute;left:2830;top:734;width:578;height:434" coordorigin="2830,734" coordsize="578,434">
              <v:shape style="position:absolute;left:2830;top:734;width:578;height:434" coordorigin="2830,734" coordsize="578,434" path="m3176,734l2921,735,2853,736,2830,803,2830,897,2830,937,2830,1000,2831,1047,2831,1102,2830,1128,2830,1148,2832,1160,2838,1166,2851,1168,3067,1168,3334,1168,3400,1166,3406,1125,3407,1102,3402,1092,3393,1091,3157,1091,3061,1091,3000,1088,2994,1082,2996,1076,2996,1066,2996,1000,3062,991,3139,989,3395,988,3399,988,3406,987,3407,979,3407,960,3407,940,3407,919,3407,916,3401,915,3397,915,3089,915,3028,915,2995,850,2995,827,3083,809,3393,809,3405,808,3407,808,3406,775,3406,764,3406,750,3406,739,3397,735,3365,735,3176,734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84,1090l3157,1091,3393,1091,3384,1090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407,986l3406,987,3406,988,3407,986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21,913l3089,915,3397,915,3392,915,3378,914,3362,914,3321,913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407,808l3405,808,3407,813,3407,808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93,809l3083,809,3295,810,3375,809,3388,809,3393,809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96,735l3365,735,3397,735,3396,735xe" filled="t" fillcolor="#231F20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6.852402pt;margin-top:31.784599pt;width:39.2038pt;height:26.420314pt;mso-position-horizontal-relative:page;mso-position-vertical-relative:page;z-index:-7292" coordorigin="937,636" coordsize="784,528">
            <v:shape style="position:absolute;left:937;top:636;width:784;height:528" coordorigin="937,636" coordsize="784,528" path="m1450,1069l1020,1069,1215,1071,1221,1088,1230,1094,1240,1099,1254,1111,1272,1125,1292,1138,1308,1148,1323,1157,1333,1164,1344,1164,1360,1151,1414,1097,1420,1092,1425,1090,1432,1081,1435,1074,1438,1069,1450,1069xe" filled="t" fillcolor="#231F20" stroked="f">
              <v:path arrowok="t"/>
              <v:fill type="solid"/>
            </v:shape>
            <v:shape style="position:absolute;left:937;top:636;width:784;height:528" coordorigin="937,636" coordsize="784,528" path="m942,1062l937,1066,950,1068,973,1069,999,1069,1020,1069,1450,1069,1719,1068,1719,1065,942,1065,942,1062xe" filled="t" fillcolor="#231F20" stroked="f">
              <v:path arrowok="t"/>
              <v:fill type="solid"/>
            </v:shape>
            <v:shape style="position:absolute;left:937;top:636;width:784;height:528" coordorigin="937,636" coordsize="784,528" path="m1719,1068l1498,1068,1639,1069,1699,1069,1719,1069,1719,1068xe" filled="t" fillcolor="#231F20" stroked="f">
              <v:path arrowok="t"/>
              <v:fill type="solid"/>
            </v:shape>
            <v:shape style="position:absolute;left:937;top:636;width:784;height:528" coordorigin="937,636" coordsize="784,528" path="m1085,1025l1062,1026,1044,1028,1032,1032,1027,1032,1021,1034,1002,1041,996,1043,992,1043,951,1056,950,1057,949,1058,942,1065,1719,1065,1721,1058,1707,1051,1685,1045,1663,1039,1652,1034,1645,1034,1637,1032,1631,1029,1627,1026,1620,1025,1546,1025,1538,1025,1132,1025,1085,1025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46,1031l1645,1034,1652,1034,1646,1031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13,1025l1570,1025,1546,1025,1620,1025,1613,1025xe" filled="t" fillcolor="#231F20" stroked="f">
              <v:path arrowok="t"/>
              <v:fill type="solid"/>
            </v:shape>
            <v:shape style="position:absolute;left:937;top:636;width:784;height:528" coordorigin="937,636" coordsize="784,528" path="m1256,708l1247,713,1239,721,1212,743,1198,757,1176,785,1168,794,1155,806,1139,823,1123,843,1111,855,1098,870,1084,891,1074,905,1069,916,1071,928,1080,942,1105,973,1118,988,1133,1005,1145,1016,1149,1017,1148,1019,1148,1025,1132,1025,1538,1025,1524,1025,1508,1022,1505,1019,1507,1017,1510,1015,1597,953,1602,951,1603,951,1609,944,1610,943,1618,937,1620,936,1623,934,1638,922,1637,916,1624,907,1614,899,1605,899,1595,890,1570,874,1573,874,1568,869,1549,853,1521,830,1508,820,1496,808,1481,794,1462,773,1460,771,1457,767,1444,751,1434,741,1424,730,1410,711,1410,710,1255,710,1256,708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03,951l1602,951,1602,951,1603,951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10,896l1605,899,1614,899,1610,896xe" filled="t" fillcolor="#231F20" stroked="f">
              <v:path arrowok="t"/>
              <v:fill type="solid"/>
            </v:shape>
            <v:shape style="position:absolute;left:937;top:636;width:784;height:528" coordorigin="937,636" coordsize="784,528" path="m1573,874l1570,874,1574,874,1573,874xe" filled="t" fillcolor="#231F20" stroked="f">
              <v:path arrowok="t"/>
              <v:fill type="solid"/>
            </v:shape>
            <v:shape style="position:absolute;left:937;top:636;width:784;height:528" coordorigin="937,636" coordsize="784,528" path="m1366,646l1336,646,1332,648,1318,658,1304,668,1294,676,1277,688,1264,699,1255,710,1410,710,1407,706,1404,704,1398,695,1399,694,1395,689,1366,646xe" filled="t" fillcolor="#231F20" stroked="f">
              <v:path arrowok="t"/>
              <v:fill type="solid"/>
            </v:shape>
            <v:shape style="position:absolute;left:937;top:636;width:784;height:528" coordorigin="937,636" coordsize="784,528" path="m1347,636l1346,638,1335,646,1336,646,1366,646,1360,636,1347,636xe" filled="t" fillcolor="#231F20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91.013878pt;margin-top:36.7248pt;width:8.620281pt;height:21.741173pt;mso-position-horizontal-relative:page;mso-position-vertical-relative:page;z-index:-7291" coordorigin="1820,734" coordsize="172,435">
            <v:shape style="position:absolute;left:1820;top:734;width:172;height:435" coordorigin="1820,734" coordsize="172,435" path="m1822,734l1821,754,1820,774,1820,815,1821,855,1821,1167,1837,1168,1856,1169,1875,1169,1896,1169,1989,1168,1990,1159,1991,1143,1992,1124,1992,1101,1992,1000,1991,962,1992,920,1992,855,1993,838,1993,798,1992,779,1992,760,1991,741,1822,734xe" filled="t" fillcolor="#231F20" stroked="f">
              <v:path arrowok="t"/>
              <v:fill type="solid"/>
            </v:shape>
            <w10:wrap type="none"/>
          </v:group>
        </w:pict>
      </w:r>
      <w:r>
        <w:rPr>
          <w:sz w:val="14"/>
          <w:szCs w:val="14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9"/>
        <w:spacing w:before="86"/>
        <w:ind w:left="140" w:right="0"/>
        <w:jc w:val="left"/>
        <w:rPr>
          <w:b w:val="0"/>
          <w:bCs w:val="0"/>
        </w:rPr>
      </w:pPr>
      <w:r>
        <w:rPr/>
        <w:pict>
          <v:group style="position:absolute;margin-left:40.865601pt;margin-top:101.749832pt;width:530.5001pt;height:4.1669pt;mso-position-horizontal-relative:page;mso-position-vertical-relative:paragraph;z-index:-7309" coordorigin="817,2035" coordsize="10610,83">
            <v:group style="position:absolute;left:854;top:2077;width:10536;height:2" coordorigin="854,2077" coordsize="10536,2">
              <v:shape style="position:absolute;left:854;top:2077;width:10536;height:2" coordorigin="854,2077" coordsize="10536,0" path="m854,2077l11390,2077e" filled="f" stroked="t" strokeweight="3.7pt" strokecolor="#808285">
                <v:path arrowok="t"/>
              </v:shape>
            </v:group>
            <v:group style="position:absolute;left:854;top:2041;width:10536;height:72" coordorigin="854,2041" coordsize="10536,72">
              <v:shape style="position:absolute;left:854;top:2041;width:10536;height:72" coordorigin="854,2041" coordsize="10536,72" path="m854,2113l11390,2113,11390,2041,854,2041,854,2113xe" filled="f" stroked="t" strokeweight=".5669pt" strokecolor="#A7A9AC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2.896702pt;margin-top:31.52828pt;width:526.1014pt;height:.1pt;mso-position-horizontal-relative:page;mso-position-vertical-relative:paragraph;z-index:-7298" coordorigin="858,631" coordsize="10522,2">
            <v:shape style="position:absolute;left:858;top:631;width:10522;height:2" coordorigin="858,631" coordsize="10522,0" path="m858,631l11380,631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/>
        <w:pict>
          <v:group style="position:absolute;margin-left:42.896702pt;margin-top:52.995083pt;width:526.1014pt;height:.1pt;mso-position-horizontal-relative:page;mso-position-vertical-relative:paragraph;z-index:-7297" coordorigin="858,1060" coordsize="10522,2">
            <v:shape style="position:absolute;left:858;top:1060;width:10522;height:2" coordorigin="858,1060" coordsize="10522,0" path="m858,1060l11380,1060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/>
        <w:pict>
          <v:group style="position:absolute;margin-left:42.896702pt;margin-top:75.795280pt;width:526.1014pt;height:.1pt;mso-position-horizontal-relative:page;mso-position-vertical-relative:paragraph;z-index:-7296" coordorigin="858,1516" coordsize="10522,2">
            <v:shape style="position:absolute;left:858;top:1516;width:10522;height:2" coordorigin="858,1516" coordsize="10522,0" path="m858,1516l11380,1516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-3"/>
          <w:w w:val="100"/>
        </w:rPr>
        <w:t>s</w:t>
      </w:r>
      <w:r>
        <w:rPr>
          <w:color w:val="231F20"/>
          <w:spacing w:val="-3"/>
          <w:w w:val="100"/>
        </w:rPr>
        <w:t>c</w:t>
      </w:r>
      <w:r>
        <w:rPr>
          <w:color w:val="231F20"/>
          <w:spacing w:val="-3"/>
          <w:w w:val="100"/>
        </w:rPr>
        <w:t>r</w:t>
      </w:r>
      <w:r>
        <w:rPr>
          <w:color w:val="231F20"/>
          <w:spacing w:val="-3"/>
          <w:w w:val="100"/>
        </w:rPr>
        <w:t>i</w:t>
      </w:r>
      <w:r>
        <w:rPr>
          <w:color w:val="231F20"/>
          <w:spacing w:val="-3"/>
          <w:w w:val="100"/>
        </w:rPr>
        <w:t>b</w:t>
      </w:r>
      <w:r>
        <w:rPr>
          <w:color w:val="231F20"/>
          <w:spacing w:val="0"/>
          <w:w w:val="100"/>
        </w:rPr>
        <w:t>a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l</w:t>
      </w:r>
      <w:r>
        <w:rPr>
          <w:color w:val="231F20"/>
          <w:spacing w:val="-3"/>
          <w:w w:val="100"/>
        </w:rPr>
        <w:t>o</w:t>
      </w:r>
      <w:r>
        <w:rPr>
          <w:color w:val="231F20"/>
          <w:spacing w:val="0"/>
          <w:w w:val="100"/>
        </w:rPr>
        <w:t>s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i</w:t>
      </w:r>
      <w:r>
        <w:rPr>
          <w:color w:val="231F20"/>
          <w:spacing w:val="-3"/>
          <w:w w:val="100"/>
        </w:rPr>
        <w:t>n</w:t>
      </w:r>
      <w:r>
        <w:rPr>
          <w:color w:val="231F20"/>
          <w:spacing w:val="-3"/>
          <w:w w:val="100"/>
        </w:rPr>
        <w:t>c</w:t>
      </w:r>
      <w:r>
        <w:rPr>
          <w:color w:val="231F20"/>
          <w:spacing w:val="-3"/>
          <w:w w:val="100"/>
        </w:rPr>
        <w:t>i</w: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-3"/>
          <w:w w:val="100"/>
        </w:rPr>
        <w:t>n</w:t>
      </w:r>
      <w:r>
        <w:rPr>
          <w:color w:val="231F20"/>
          <w:spacing w:val="-3"/>
          <w:w w:val="100"/>
        </w:rPr>
        <w:t>t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0"/>
          <w:w w:val="100"/>
        </w:rPr>
        <w:t>s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-3"/>
          <w:w w:val="100"/>
        </w:rPr>
        <w:t>t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-3"/>
          <w:w w:val="100"/>
        </w:rPr>
        <w:t>c</w:t>
      </w:r>
      <w:r>
        <w:rPr>
          <w:color w:val="231F20"/>
          <w:spacing w:val="-3"/>
          <w:w w:val="100"/>
        </w:rPr>
        <w:t>t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o</w:t>
      </w:r>
      <w:r>
        <w:rPr>
          <w:color w:val="231F20"/>
          <w:spacing w:val="0"/>
          <w:w w:val="100"/>
        </w:rPr>
        <w:t>s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0"/>
          <w:w w:val="100"/>
        </w:rPr>
        <w:t>y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l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0"/>
          <w:w w:val="100"/>
        </w:rPr>
        <w:t>s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-3"/>
          <w:w w:val="100"/>
        </w:rPr>
        <w:t>c</w:t>
      </w:r>
      <w:r>
        <w:rPr>
          <w:color w:val="231F20"/>
          <w:spacing w:val="-3"/>
          <w:w w:val="100"/>
        </w:rPr>
        <w:t>t</w:t>
      </w:r>
      <w:r>
        <w:rPr>
          <w:color w:val="231F20"/>
          <w:spacing w:val="-3"/>
          <w:w w:val="100"/>
        </w:rPr>
        <w:t>i</w:t>
      </w:r>
      <w:r>
        <w:rPr>
          <w:color w:val="231F20"/>
          <w:spacing w:val="-3"/>
          <w:w w:val="100"/>
        </w:rPr>
        <w:t>v</w:t>
      </w:r>
      <w:r>
        <w:rPr>
          <w:color w:val="231F20"/>
          <w:spacing w:val="-3"/>
          <w:w w:val="100"/>
        </w:rPr>
        <w:t>i</w: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0"/>
          <w:w w:val="100"/>
        </w:rPr>
        <w:t>s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q</w:t>
      </w:r>
      <w:r>
        <w:rPr>
          <w:color w:val="231F20"/>
          <w:spacing w:val="-3"/>
          <w:w w:val="100"/>
        </w:rPr>
        <w:t>u</w:t>
      </w:r>
      <w:r>
        <w:rPr>
          <w:color w:val="231F20"/>
          <w:spacing w:val="0"/>
          <w:w w:val="100"/>
        </w:rPr>
        <w:t>e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s</w:t>
      </w:r>
      <w:r>
        <w:rPr>
          <w:color w:val="231F20"/>
          <w:spacing w:val="0"/>
          <w:w w:val="100"/>
        </w:rPr>
        <w:t>e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2"/>
          <w:w w:val="100"/>
        </w:rPr>
        <w:t>r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-3"/>
          <w:w w:val="100"/>
        </w:rPr>
        <w:t>l</w:t>
      </w:r>
      <w:r>
        <w:rPr>
          <w:color w:val="231F20"/>
          <w:spacing w:val="-3"/>
          <w:w w:val="100"/>
        </w:rPr>
        <w:t>i</w:t>
      </w:r>
      <w:r>
        <w:rPr>
          <w:color w:val="231F20"/>
          <w:spacing w:val="-3"/>
          <w:w w:val="100"/>
        </w:rPr>
        <w:t>z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0"/>
          <w:w w:val="100"/>
        </w:rPr>
        <w:t>n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p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0"/>
          <w:w w:val="100"/>
        </w:rPr>
        <w:t>ra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2"/>
          <w:w w:val="100"/>
        </w:rPr>
        <w:t>a</w:t>
      </w:r>
      <w:r>
        <w:rPr>
          <w:color w:val="231F20"/>
          <w:spacing w:val="-3"/>
          <w:w w:val="100"/>
        </w:rPr>
        <w:t>t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-3"/>
          <w:w w:val="100"/>
        </w:rPr>
        <w:t>n</w: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2"/>
          <w:w w:val="100"/>
        </w:rPr>
        <w:t>r</w:t>
      </w:r>
      <w:r>
        <w:rPr>
          <w:color w:val="231F20"/>
          <w:spacing w:val="-3"/>
          <w:w w:val="100"/>
        </w:rPr>
        <w:t>l</w:t>
      </w:r>
      <w:r>
        <w:rPr>
          <w:color w:val="231F20"/>
          <w:spacing w:val="-3"/>
          <w:w w:val="100"/>
        </w:rPr>
        <w:t>o</w:t>
      </w:r>
      <w:r>
        <w:rPr>
          <w:color w:val="231F20"/>
          <w:spacing w:val="-8"/>
          <w:w w:val="100"/>
        </w:rPr>
        <w:t>s</w:t>
      </w:r>
      <w:r>
        <w:rPr>
          <w:color w:val="231F20"/>
          <w:spacing w:val="0"/>
          <w:w w:val="100"/>
        </w:rPr>
        <w:t>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sectPr>
          <w:type w:val="continuous"/>
          <w:pgSz w:w="12240" w:h="15840"/>
          <w:pgMar w:top="1020" w:bottom="280" w:left="720" w:right="760"/>
        </w:sectPr>
      </w:pPr>
    </w:p>
    <w:p>
      <w:pPr>
        <w:spacing w:line="160" w:lineRule="exact" w:before="5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after="0" w:line="160" w:lineRule="exact"/>
        <w:rPr>
          <w:sz w:val="16"/>
          <w:szCs w:val="16"/>
        </w:rPr>
        <w:sectPr>
          <w:pgSz w:w="12240" w:h="15840"/>
          <w:pgMar w:header="682" w:footer="657" w:top="1420" w:bottom="840" w:left="700" w:right="700"/>
        </w:sectPr>
      </w:pPr>
    </w:p>
    <w:p>
      <w:pPr>
        <w:spacing w:before="24"/>
        <w:ind w:left="263" w:right="0" w:firstLine="0"/>
        <w:jc w:val="left"/>
        <w:rPr>
          <w:rFonts w:ascii="Book Antiqua" w:hAnsi="Book Antiqua" w:cs="Book Antiqua" w:eastAsia="Book Antiqua"/>
          <w:sz w:val="57"/>
          <w:szCs w:val="57"/>
        </w:rPr>
      </w:pPr>
      <w:r>
        <w:rPr/>
        <w:pict>
          <v:group style="position:absolute;margin-left:42.899551pt;margin-top:4.282506pt;width:526.5056pt;height:28.3606pt;mso-position-horizontal-relative:page;mso-position-vertical-relative:paragraph;z-index:-7290" coordorigin="858,86" coordsize="10530,567">
            <v:group style="position:absolute;left:2108;top:93;width:9274;height:552" coordorigin="2108,93" coordsize="9274,552">
              <v:shape style="position:absolute;left:2108;top:93;width:9274;height:552" coordorigin="2108,93" coordsize="9274,552" path="m2108,645l11382,645,11382,93,2108,93,2108,645xe" filled="t" fillcolor="#939598" stroked="f">
                <v:path arrowok="t"/>
                <v:fill type="solid"/>
              </v:shape>
            </v:group>
            <v:group style="position:absolute;left:864;top:91;width:1245;height:556" coordorigin="864,91" coordsize="1245,556">
              <v:shape style="position:absolute;left:864;top:91;width:1245;height:556" coordorigin="864,91" coordsize="1245,556" path="m864,647l2108,647,2108,91,864,91,864,647xe" filled="t" fillcolor="#58595B" stroked="f">
                <v:path arrowok="t"/>
                <v:fill type="solid"/>
              </v:shape>
            </v:group>
            <v:group style="position:absolute;left:864;top:91;width:1245;height:556" coordorigin="864,91" coordsize="1245,556">
              <v:shape style="position:absolute;left:864;top:91;width:1245;height:556" coordorigin="864,91" coordsize="1245,556" path="m864,647l2108,647,2108,91,864,91,864,647xe" filled="f" stroked="t" strokeweight=".5669pt" strokecolor="#808285">
                <v:path arrowok="t"/>
              </v:shape>
            </v:group>
            <w10:wrap type="none"/>
          </v:group>
        </w:pict>
      </w:r>
      <w:bookmarkStart w:name="Página 14" w:id="21"/>
      <w:bookmarkEnd w:id="21"/>
      <w:r>
        <w:rPr/>
      </w:r>
      <w:r>
        <w:rPr>
          <w:rFonts w:ascii="Book Antiqua" w:hAnsi="Book Antiqua" w:cs="Book Antiqua" w:eastAsia="Book Antiqua"/>
          <w:b/>
          <w:bCs/>
          <w:color w:val="FFFFFF"/>
          <w:spacing w:val="0"/>
          <w:w w:val="105"/>
          <w:sz w:val="57"/>
          <w:szCs w:val="57"/>
        </w:rPr>
        <w:t>12.2</w:t>
      </w:r>
      <w:r>
        <w:rPr>
          <w:rFonts w:ascii="Book Antiqua" w:hAnsi="Book Antiqua" w:cs="Book Antiqua" w:eastAsia="Book Antiqua"/>
          <w:b w:val="0"/>
          <w:bCs w:val="0"/>
          <w:color w:val="000000"/>
          <w:spacing w:val="0"/>
          <w:w w:val="100"/>
          <w:sz w:val="57"/>
          <w:szCs w:val="57"/>
        </w:rPr>
      </w:r>
    </w:p>
    <w:p>
      <w:pPr>
        <w:spacing w:line="240" w:lineRule="exact" w:before="15"/>
        <w:rPr>
          <w:sz w:val="24"/>
          <w:szCs w:val="24"/>
        </w:rPr>
      </w:pPr>
      <w:r>
        <w:rPr/>
        <w:br w:type="column"/>
      </w:r>
      <w:r>
        <w:rPr>
          <w:sz w:val="24"/>
          <w:szCs w:val="24"/>
        </w:rPr>
      </w:r>
    </w:p>
    <w:p>
      <w:pPr>
        <w:ind w:left="263" w:right="0" w:firstLine="0"/>
        <w:jc w:val="left"/>
        <w:rPr>
          <w:rFonts w:ascii="Book Antiqua" w:hAnsi="Book Antiqua" w:cs="Book Antiqua" w:eastAsia="Book Antiqua"/>
          <w:sz w:val="24"/>
          <w:szCs w:val="24"/>
        </w:rPr>
      </w:pPr>
      <w:r>
        <w:rPr>
          <w:rFonts w:ascii="Book Antiqua" w:hAnsi="Book Antiqua" w:cs="Book Antiqua" w:eastAsia="Book Antiqua"/>
          <w:b/>
          <w:bCs/>
          <w:color w:val="FFFFFF"/>
          <w:spacing w:val="0"/>
          <w:w w:val="105"/>
          <w:sz w:val="24"/>
          <w:szCs w:val="24"/>
        </w:rPr>
        <w:t>Calidad</w:t>
      </w:r>
      <w:r>
        <w:rPr>
          <w:rFonts w:ascii="Book Antiqua" w:hAnsi="Book Antiqua" w:cs="Book Antiqua" w:eastAsia="Book Antiqua"/>
          <w:b/>
          <w:bCs/>
          <w:color w:val="FFFFFF"/>
          <w:spacing w:val="-14"/>
          <w:w w:val="105"/>
          <w:sz w:val="24"/>
          <w:szCs w:val="24"/>
        </w:rPr>
        <w:t> </w:t>
      </w:r>
      <w:r>
        <w:rPr>
          <w:rFonts w:ascii="Book Antiqua" w:hAnsi="Book Antiqua" w:cs="Book Antiqua" w:eastAsia="Book Antiqua"/>
          <w:b/>
          <w:bCs/>
          <w:color w:val="FFFFFF"/>
          <w:spacing w:val="0"/>
          <w:w w:val="105"/>
          <w:sz w:val="24"/>
          <w:szCs w:val="24"/>
        </w:rPr>
        <w:t>en</w:t>
      </w:r>
      <w:r>
        <w:rPr>
          <w:rFonts w:ascii="Book Antiqua" w:hAnsi="Book Antiqua" w:cs="Book Antiqua" w:eastAsia="Book Antiqua"/>
          <w:b/>
          <w:bCs/>
          <w:color w:val="FFFFFF"/>
          <w:spacing w:val="-13"/>
          <w:w w:val="105"/>
          <w:sz w:val="24"/>
          <w:szCs w:val="24"/>
        </w:rPr>
        <w:t> </w:t>
      </w:r>
      <w:r>
        <w:rPr>
          <w:rFonts w:ascii="Book Antiqua" w:hAnsi="Book Antiqua" w:cs="Book Antiqua" w:eastAsia="Book Antiqua"/>
          <w:b/>
          <w:bCs/>
          <w:color w:val="FFFFFF"/>
          <w:spacing w:val="0"/>
          <w:w w:val="105"/>
          <w:sz w:val="24"/>
          <w:szCs w:val="24"/>
        </w:rPr>
        <w:t>el</w:t>
      </w:r>
      <w:r>
        <w:rPr>
          <w:rFonts w:ascii="Book Antiqua" w:hAnsi="Book Antiqua" w:cs="Book Antiqua" w:eastAsia="Book Antiqua"/>
          <w:b/>
          <w:bCs/>
          <w:color w:val="FFFFFF"/>
          <w:spacing w:val="-13"/>
          <w:w w:val="105"/>
          <w:sz w:val="24"/>
          <w:szCs w:val="24"/>
        </w:rPr>
        <w:t> </w:t>
      </w:r>
      <w:r>
        <w:rPr>
          <w:rFonts w:ascii="Book Antiqua" w:hAnsi="Book Antiqua" w:cs="Book Antiqua" w:eastAsia="Book Antiqua"/>
          <w:b/>
          <w:bCs/>
          <w:color w:val="FFFFFF"/>
          <w:spacing w:val="0"/>
          <w:w w:val="105"/>
          <w:sz w:val="24"/>
          <w:szCs w:val="24"/>
        </w:rPr>
        <w:t>se</w:t>
      </w:r>
      <w:r>
        <w:rPr>
          <w:rFonts w:ascii="Book Antiqua" w:hAnsi="Book Antiqua" w:cs="Book Antiqua" w:eastAsia="Book Antiqua"/>
          <w:b/>
          <w:bCs/>
          <w:color w:val="FFFFFF"/>
          <w:spacing w:val="3"/>
          <w:w w:val="105"/>
          <w:sz w:val="24"/>
          <w:szCs w:val="24"/>
        </w:rPr>
        <w:t>r</w:t>
      </w:r>
      <w:r>
        <w:rPr>
          <w:rFonts w:ascii="Book Antiqua" w:hAnsi="Book Antiqua" w:cs="Book Antiqua" w:eastAsia="Book Antiqua"/>
          <w:b/>
          <w:bCs/>
          <w:color w:val="FFFFFF"/>
          <w:spacing w:val="0"/>
          <w:w w:val="105"/>
          <w:sz w:val="24"/>
          <w:szCs w:val="24"/>
        </w:rPr>
        <w:t>vicio</w:t>
      </w:r>
      <w:r>
        <w:rPr>
          <w:rFonts w:ascii="Book Antiqua" w:hAnsi="Book Antiqua" w:cs="Book Antiqua" w:eastAsia="Book Antiqua"/>
          <w:b w:val="0"/>
          <w:bCs w:val="0"/>
          <w:color w:val="000000"/>
          <w:spacing w:val="0"/>
          <w:w w:val="100"/>
          <w:sz w:val="24"/>
          <w:szCs w:val="24"/>
        </w:rPr>
      </w:r>
    </w:p>
    <w:p>
      <w:pPr>
        <w:spacing w:after="0"/>
        <w:jc w:val="left"/>
        <w:rPr>
          <w:rFonts w:ascii="Book Antiqua" w:hAnsi="Book Antiqua" w:cs="Book Antiqua" w:eastAsia="Book Antiqua"/>
          <w:sz w:val="24"/>
          <w:szCs w:val="24"/>
        </w:rPr>
        <w:sectPr>
          <w:type w:val="continuous"/>
          <w:pgSz w:w="12240" w:h="15840"/>
          <w:pgMar w:top="1020" w:bottom="280" w:left="700" w:right="700"/>
          <w:cols w:num="2" w:equalWidth="0">
            <w:col w:w="1323" w:space="116"/>
            <w:col w:w="9401"/>
          </w:cols>
        </w:sectPr>
      </w:pPr>
    </w:p>
    <w:p>
      <w:pPr>
        <w:spacing w:line="140" w:lineRule="exact" w:before="9"/>
        <w:rPr>
          <w:sz w:val="14"/>
          <w:szCs w:val="14"/>
        </w:rPr>
      </w:pPr>
      <w:r>
        <w:rPr>
          <w:sz w:val="14"/>
          <w:szCs w:val="14"/>
        </w:rPr>
      </w:r>
    </w:p>
    <w:p>
      <w:pPr>
        <w:spacing w:line="192" w:lineRule="auto"/>
        <w:ind w:left="217" w:right="0" w:firstLine="0"/>
        <w:jc w:val="left"/>
        <w:rPr>
          <w:rFonts w:ascii="Tw Cen MT" w:hAnsi="Tw Cen MT" w:cs="Tw Cen MT" w:eastAsia="Tw Cen MT"/>
          <w:sz w:val="24"/>
          <w:szCs w:val="24"/>
        </w:rPr>
      </w:pP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Obse</w:t>
      </w:r>
      <w:r>
        <w:rPr>
          <w:rFonts w:ascii="Tw Cen MT" w:hAnsi="Tw Cen MT" w:cs="Tw Cen MT" w:eastAsia="Tw Cen MT"/>
          <w:b/>
          <w:bCs/>
          <w:color w:val="231F20"/>
          <w:spacing w:val="4"/>
          <w:w w:val="100"/>
          <w:sz w:val="24"/>
          <w:szCs w:val="24"/>
        </w:rPr>
        <w:t>r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v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e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al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A</w:t>
      </w:r>
      <w:r>
        <w:rPr>
          <w:rFonts w:ascii="Tw Cen MT" w:hAnsi="Tw Cen MT" w:cs="Tw Cen MT" w:eastAsia="Tw Cen MT"/>
          <w:b/>
          <w:bCs/>
          <w:color w:val="231F20"/>
          <w:spacing w:val="-12"/>
          <w:w w:val="100"/>
          <w:sz w:val="24"/>
          <w:szCs w:val="24"/>
        </w:rPr>
        <w:t>A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C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y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-5"/>
          <w:w w:val="100"/>
          <w:sz w:val="24"/>
          <w:szCs w:val="24"/>
        </w:rPr>
        <w:t>e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v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alúe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el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se</w:t>
      </w:r>
      <w:r>
        <w:rPr>
          <w:rFonts w:ascii="Tw Cen MT" w:hAnsi="Tw Cen MT" w:cs="Tw Cen MT" w:eastAsia="Tw Cen MT"/>
          <w:b/>
          <w:bCs/>
          <w:color w:val="231F20"/>
          <w:spacing w:val="4"/>
          <w:w w:val="100"/>
          <w:sz w:val="24"/>
          <w:szCs w:val="24"/>
        </w:rPr>
        <w:t>r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vicio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que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brinda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a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5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ciudadano</w:t>
      </w:r>
      <w:r>
        <w:rPr>
          <w:rFonts w:ascii="Tw Cen MT" w:hAnsi="Tw Cen MT" w:cs="Tw Cen MT" w:eastAsia="Tw Cen MT"/>
          <w:b/>
          <w:bCs/>
          <w:color w:val="231F20"/>
          <w:spacing w:val="-6"/>
          <w:w w:val="100"/>
          <w:sz w:val="24"/>
          <w:szCs w:val="24"/>
        </w:rPr>
        <w:t>s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.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sz w:val="24"/>
          <w:szCs w:val="24"/>
        </w:rPr>
      </w:r>
    </w:p>
    <w:p>
      <w:pPr>
        <w:spacing w:line="260" w:lineRule="exact" w:before="17"/>
        <w:rPr>
          <w:sz w:val="26"/>
          <w:szCs w:val="26"/>
        </w:rPr>
      </w:pPr>
      <w:r>
        <w:rPr/>
        <w:br w:type="column"/>
      </w:r>
      <w:r>
        <w:rPr>
          <w:sz w:val="26"/>
          <w:szCs w:val="26"/>
        </w:rPr>
      </w:r>
    </w:p>
    <w:p>
      <w:pPr>
        <w:tabs>
          <w:tab w:pos="965" w:val="left" w:leader="none"/>
        </w:tabs>
        <w:ind w:left="217" w:right="0" w:firstLine="0"/>
        <w:jc w:val="left"/>
        <w:rPr>
          <w:rFonts w:ascii="Book Antiqua" w:hAnsi="Book Antiqua" w:cs="Book Antiqua" w:eastAsia="Book Antiqua"/>
          <w:sz w:val="24"/>
          <w:szCs w:val="24"/>
        </w:rPr>
      </w:pPr>
      <w:r>
        <w:rPr/>
        <w:pict>
          <v:shape style="position:absolute;margin-left:326.986603pt;margin-top:-.19377pt;width:239.0148pt;height:14.6537pt;mso-position-horizontal-relative:page;mso-position-vertical-relative:paragraph;z-index:-7186" type="#_x0000_t202" filled="f" stroked="f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/>
                  <w:tr>
                    <w:trPr>
                      <w:trHeight w:val="293" w:hRule="exact"/>
                    </w:trPr>
                    <w:tc>
                      <w:tcPr>
                        <w:tcW w:w="748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2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748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tabs>
                            <w:tab w:pos="748" w:val="left" w:leader="none"/>
                          </w:tabs>
                          <w:spacing w:before="4"/>
                          <w:ind w:right="0"/>
                          <w:jc w:val="left"/>
                          <w:rPr>
                            <w:rFonts w:ascii="Book Antiqua" w:hAnsi="Book Antiqua" w:cs="Book Antiqua" w:eastAsia="Book Antiqua"/>
                            <w:sz w:val="24"/>
                            <w:szCs w:val="24"/>
                          </w:rPr>
                        </w:pPr>
                        <w:r>
                          <w:rPr>
                            <w:rFonts w:ascii="Book Antiqua" w:hAnsi="Book Antiqua" w:cs="Book Antiqua" w:eastAsia="Book Antiqua"/>
                            <w:b/>
                            <w:bCs/>
                            <w:color w:val="FFFFFF"/>
                            <w:w w:val="105"/>
                            <w:sz w:val="24"/>
                            <w:szCs w:val="24"/>
                          </w:rPr>
                        </w:r>
                        <w:r>
                          <w:rPr>
                            <w:rFonts w:ascii="Book Antiqua" w:hAnsi="Book Antiqua" w:cs="Book Antiqua" w:eastAsia="Book Antiqua"/>
                            <w:b/>
                            <w:bCs/>
                            <w:color w:val="FFFFFF"/>
                            <w:w w:val="105"/>
                            <w:sz w:val="24"/>
                            <w:szCs w:val="24"/>
                            <w:highlight w:val="darkGray"/>
                          </w:rPr>
                          <w:t> </w:t>
                        </w:r>
                        <w:r>
                          <w:rPr>
                            <w:rFonts w:ascii="Book Antiqua" w:hAnsi="Book Antiqua" w:cs="Book Antiqua" w:eastAsia="Book Antiqua"/>
                            <w:b/>
                            <w:bCs/>
                            <w:color w:val="FFFFFF"/>
                            <w:w w:val="100"/>
                            <w:sz w:val="24"/>
                            <w:szCs w:val="24"/>
                            <w:highlight w:val="darkGray"/>
                          </w:rPr>
                          <w:t>  </w:t>
                        </w:r>
                        <w:r>
                          <w:rPr>
                            <w:rFonts w:ascii="Book Antiqua" w:hAnsi="Book Antiqua" w:cs="Book Antiqua" w:eastAsia="Book Antiqua"/>
                            <w:b/>
                            <w:bCs/>
                            <w:color w:val="FFFFFF"/>
                            <w:spacing w:val="2"/>
                            <w:w w:val="100"/>
                            <w:sz w:val="24"/>
                            <w:szCs w:val="24"/>
                            <w:highlight w:val="darkGray"/>
                          </w:rPr>
                          <w:t> </w:t>
                        </w:r>
                        <w:r>
                          <w:rPr>
                            <w:rFonts w:ascii="Book Antiqua" w:hAnsi="Book Antiqua" w:cs="Book Antiqua" w:eastAsia="Book Antiqua"/>
                            <w:b/>
                            <w:bCs/>
                            <w:color w:val="FFFFFF"/>
                            <w:spacing w:val="0"/>
                            <w:w w:val="105"/>
                            <w:sz w:val="24"/>
                            <w:szCs w:val="24"/>
                            <w:highlight w:val="darkGray"/>
                          </w:rPr>
                          <w:t>2</w:t>
                        </w:r>
                        <w:r>
                          <w:rPr>
                            <w:rFonts w:ascii="Book Antiqua" w:hAnsi="Book Antiqua" w:cs="Book Antiqua" w:eastAsia="Book Antiqua"/>
                            <w:b/>
                            <w:bCs/>
                            <w:color w:val="FFFFFF"/>
                            <w:spacing w:val="0"/>
                            <w:w w:val="105"/>
                            <w:sz w:val="24"/>
                            <w:szCs w:val="24"/>
                            <w:highlight w:val="darkGray"/>
                          </w:rPr>
                          <w:t> </w:t>
                        </w:r>
                        <w:r>
                          <w:rPr>
                            <w:rFonts w:ascii="Book Antiqua" w:hAnsi="Book Antiqua" w:cs="Book Antiqua" w:eastAsia="Book Antiqua"/>
                            <w:b/>
                            <w:bCs/>
                            <w:color w:val="FFFFFF"/>
                            <w:spacing w:val="0"/>
                            <w:w w:val="100"/>
                            <w:sz w:val="24"/>
                            <w:szCs w:val="24"/>
                            <w:highlight w:val="darkGray"/>
                          </w:rPr>
                          <w:tab/>
                        </w:r>
                        <w:r>
                          <w:rPr>
                            <w:rFonts w:ascii="Book Antiqua" w:hAnsi="Book Antiqua" w:cs="Book Antiqua" w:eastAsia="Book Antiqua"/>
                            <w:b/>
                            <w:bCs/>
                            <w:color w:val="FFFFFF"/>
                            <w:spacing w:val="0"/>
                            <w:w w:val="100"/>
                            <w:sz w:val="24"/>
                            <w:szCs w:val="24"/>
                          </w:rPr>
                        </w:r>
                        <w:r>
                          <w:rPr>
                            <w:rFonts w:ascii="Book Antiqua" w:hAnsi="Book Antiqua" w:cs="Book Antiqua" w:eastAsia="Book Antiqua"/>
                            <w:b w:val="0"/>
                            <w:bCs w:val="0"/>
                            <w:color w:val="000000"/>
                            <w:spacing w:val="0"/>
                            <w:w w:val="100"/>
                            <w:sz w:val="24"/>
                            <w:szCs w:val="24"/>
                          </w:rPr>
                        </w:r>
                      </w:p>
                    </w:tc>
                    <w:tc>
                      <w:tcPr>
                        <w:tcW w:w="27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748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tabs>
                            <w:tab w:pos="748" w:val="left" w:leader="none"/>
                          </w:tabs>
                          <w:spacing w:before="4"/>
                          <w:ind w:right="0"/>
                          <w:jc w:val="left"/>
                          <w:rPr>
                            <w:rFonts w:ascii="Book Antiqua" w:hAnsi="Book Antiqua" w:cs="Book Antiqua" w:eastAsia="Book Antiqua"/>
                            <w:sz w:val="24"/>
                            <w:szCs w:val="24"/>
                          </w:rPr>
                        </w:pPr>
                        <w:r>
                          <w:rPr>
                            <w:rFonts w:ascii="Book Antiqua" w:hAnsi="Book Antiqua" w:cs="Book Antiqua" w:eastAsia="Book Antiqua"/>
                            <w:b/>
                            <w:bCs/>
                            <w:color w:val="FFFFFF"/>
                            <w:w w:val="105"/>
                            <w:sz w:val="24"/>
                            <w:szCs w:val="24"/>
                          </w:rPr>
                        </w:r>
                        <w:r>
                          <w:rPr>
                            <w:rFonts w:ascii="Book Antiqua" w:hAnsi="Book Antiqua" w:cs="Book Antiqua" w:eastAsia="Book Antiqua"/>
                            <w:b/>
                            <w:bCs/>
                            <w:color w:val="FFFFFF"/>
                            <w:w w:val="105"/>
                            <w:sz w:val="24"/>
                            <w:szCs w:val="24"/>
                            <w:highlight w:val="darkGray"/>
                          </w:rPr>
                          <w:t> </w:t>
                        </w:r>
                        <w:r>
                          <w:rPr>
                            <w:rFonts w:ascii="Book Antiqua" w:hAnsi="Book Antiqua" w:cs="Book Antiqua" w:eastAsia="Book Antiqua"/>
                            <w:b/>
                            <w:bCs/>
                            <w:color w:val="FFFFFF"/>
                            <w:w w:val="100"/>
                            <w:sz w:val="24"/>
                            <w:szCs w:val="24"/>
                            <w:highlight w:val="darkGray"/>
                          </w:rPr>
                          <w:t>  </w:t>
                        </w:r>
                        <w:r>
                          <w:rPr>
                            <w:rFonts w:ascii="Book Antiqua" w:hAnsi="Book Antiqua" w:cs="Book Antiqua" w:eastAsia="Book Antiqua"/>
                            <w:b/>
                            <w:bCs/>
                            <w:color w:val="FFFFFF"/>
                            <w:spacing w:val="2"/>
                            <w:w w:val="100"/>
                            <w:sz w:val="24"/>
                            <w:szCs w:val="24"/>
                            <w:highlight w:val="darkGray"/>
                          </w:rPr>
                          <w:t> </w:t>
                        </w:r>
                        <w:r>
                          <w:rPr>
                            <w:rFonts w:ascii="Book Antiqua" w:hAnsi="Book Antiqua" w:cs="Book Antiqua" w:eastAsia="Book Antiqua"/>
                            <w:b/>
                            <w:bCs/>
                            <w:color w:val="FFFFFF"/>
                            <w:spacing w:val="0"/>
                            <w:w w:val="105"/>
                            <w:sz w:val="24"/>
                            <w:szCs w:val="24"/>
                            <w:highlight w:val="darkGray"/>
                          </w:rPr>
                          <w:t>3</w:t>
                        </w:r>
                        <w:r>
                          <w:rPr>
                            <w:rFonts w:ascii="Book Antiqua" w:hAnsi="Book Antiqua" w:cs="Book Antiqua" w:eastAsia="Book Antiqua"/>
                            <w:b/>
                            <w:bCs/>
                            <w:color w:val="FFFFFF"/>
                            <w:spacing w:val="0"/>
                            <w:w w:val="105"/>
                            <w:sz w:val="24"/>
                            <w:szCs w:val="24"/>
                            <w:highlight w:val="darkGray"/>
                          </w:rPr>
                          <w:t> </w:t>
                        </w:r>
                        <w:r>
                          <w:rPr>
                            <w:rFonts w:ascii="Book Antiqua" w:hAnsi="Book Antiqua" w:cs="Book Antiqua" w:eastAsia="Book Antiqua"/>
                            <w:b/>
                            <w:bCs/>
                            <w:color w:val="FFFFFF"/>
                            <w:spacing w:val="0"/>
                            <w:w w:val="100"/>
                            <w:sz w:val="24"/>
                            <w:szCs w:val="24"/>
                            <w:highlight w:val="darkGray"/>
                          </w:rPr>
                          <w:tab/>
                        </w:r>
                        <w:r>
                          <w:rPr>
                            <w:rFonts w:ascii="Book Antiqua" w:hAnsi="Book Antiqua" w:cs="Book Antiqua" w:eastAsia="Book Antiqua"/>
                            <w:b/>
                            <w:bCs/>
                            <w:color w:val="FFFFFF"/>
                            <w:spacing w:val="0"/>
                            <w:w w:val="100"/>
                            <w:sz w:val="24"/>
                            <w:szCs w:val="24"/>
                          </w:rPr>
                        </w:r>
                        <w:r>
                          <w:rPr>
                            <w:rFonts w:ascii="Book Antiqua" w:hAnsi="Book Antiqua" w:cs="Book Antiqua" w:eastAsia="Book Antiqua"/>
                            <w:b w:val="0"/>
                            <w:bCs w:val="0"/>
                            <w:color w:val="000000"/>
                            <w:spacing w:val="0"/>
                            <w:w w:val="100"/>
                            <w:sz w:val="24"/>
                            <w:szCs w:val="24"/>
                          </w:rPr>
                        </w:r>
                      </w:p>
                    </w:tc>
                    <w:tc>
                      <w:tcPr>
                        <w:tcW w:w="266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748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tabs>
                            <w:tab w:pos="748" w:val="left" w:leader="none"/>
                          </w:tabs>
                          <w:spacing w:before="4"/>
                          <w:ind w:right="0"/>
                          <w:jc w:val="left"/>
                          <w:rPr>
                            <w:rFonts w:ascii="Book Antiqua" w:hAnsi="Book Antiqua" w:cs="Book Antiqua" w:eastAsia="Book Antiqua"/>
                            <w:sz w:val="24"/>
                            <w:szCs w:val="24"/>
                          </w:rPr>
                        </w:pPr>
                        <w:r>
                          <w:rPr>
                            <w:rFonts w:ascii="Book Antiqua" w:hAnsi="Book Antiqua" w:cs="Book Antiqua" w:eastAsia="Book Antiqua"/>
                            <w:b/>
                            <w:bCs/>
                            <w:color w:val="FFFFFF"/>
                            <w:w w:val="105"/>
                            <w:sz w:val="24"/>
                            <w:szCs w:val="24"/>
                          </w:rPr>
                        </w:r>
                        <w:r>
                          <w:rPr>
                            <w:rFonts w:ascii="Book Antiqua" w:hAnsi="Book Antiqua" w:cs="Book Antiqua" w:eastAsia="Book Antiqua"/>
                            <w:b/>
                            <w:bCs/>
                            <w:color w:val="FFFFFF"/>
                            <w:w w:val="105"/>
                            <w:sz w:val="24"/>
                            <w:szCs w:val="24"/>
                            <w:highlight w:val="darkGray"/>
                          </w:rPr>
                          <w:t> </w:t>
                        </w:r>
                        <w:r>
                          <w:rPr>
                            <w:rFonts w:ascii="Book Antiqua" w:hAnsi="Book Antiqua" w:cs="Book Antiqua" w:eastAsia="Book Antiqua"/>
                            <w:b/>
                            <w:bCs/>
                            <w:color w:val="FFFFFF"/>
                            <w:w w:val="100"/>
                            <w:sz w:val="24"/>
                            <w:szCs w:val="24"/>
                            <w:highlight w:val="darkGray"/>
                          </w:rPr>
                          <w:t>  </w:t>
                        </w:r>
                        <w:r>
                          <w:rPr>
                            <w:rFonts w:ascii="Book Antiqua" w:hAnsi="Book Antiqua" w:cs="Book Antiqua" w:eastAsia="Book Antiqua"/>
                            <w:b/>
                            <w:bCs/>
                            <w:color w:val="FFFFFF"/>
                            <w:spacing w:val="2"/>
                            <w:w w:val="100"/>
                            <w:sz w:val="24"/>
                            <w:szCs w:val="24"/>
                            <w:highlight w:val="darkGray"/>
                          </w:rPr>
                          <w:t> </w:t>
                        </w:r>
                        <w:r>
                          <w:rPr>
                            <w:rFonts w:ascii="Book Antiqua" w:hAnsi="Book Antiqua" w:cs="Book Antiqua" w:eastAsia="Book Antiqua"/>
                            <w:b/>
                            <w:bCs/>
                            <w:color w:val="FFFFFF"/>
                            <w:spacing w:val="0"/>
                            <w:w w:val="105"/>
                            <w:sz w:val="24"/>
                            <w:szCs w:val="24"/>
                            <w:highlight w:val="darkGray"/>
                          </w:rPr>
                          <w:t>4</w:t>
                        </w:r>
                        <w:r>
                          <w:rPr>
                            <w:rFonts w:ascii="Book Antiqua" w:hAnsi="Book Antiqua" w:cs="Book Antiqua" w:eastAsia="Book Antiqua"/>
                            <w:b/>
                            <w:bCs/>
                            <w:color w:val="FFFFFF"/>
                            <w:spacing w:val="0"/>
                            <w:w w:val="105"/>
                            <w:sz w:val="24"/>
                            <w:szCs w:val="24"/>
                            <w:highlight w:val="darkGray"/>
                          </w:rPr>
                          <w:t> </w:t>
                        </w:r>
                        <w:r>
                          <w:rPr>
                            <w:rFonts w:ascii="Book Antiqua" w:hAnsi="Book Antiqua" w:cs="Book Antiqua" w:eastAsia="Book Antiqua"/>
                            <w:b/>
                            <w:bCs/>
                            <w:color w:val="FFFFFF"/>
                            <w:spacing w:val="0"/>
                            <w:w w:val="100"/>
                            <w:sz w:val="24"/>
                            <w:szCs w:val="24"/>
                            <w:highlight w:val="darkGray"/>
                          </w:rPr>
                          <w:tab/>
                        </w:r>
                        <w:r>
                          <w:rPr>
                            <w:rFonts w:ascii="Book Antiqua" w:hAnsi="Book Antiqua" w:cs="Book Antiqua" w:eastAsia="Book Antiqua"/>
                            <w:b/>
                            <w:bCs/>
                            <w:color w:val="FFFFFF"/>
                            <w:spacing w:val="0"/>
                            <w:w w:val="100"/>
                            <w:sz w:val="24"/>
                            <w:szCs w:val="24"/>
                          </w:rPr>
                        </w:r>
                        <w:r>
                          <w:rPr>
                            <w:rFonts w:ascii="Book Antiqua" w:hAnsi="Book Antiqua" w:cs="Book Antiqua" w:eastAsia="Book Antiqua"/>
                            <w:b w:val="0"/>
                            <w:bCs w:val="0"/>
                            <w:color w:val="000000"/>
                            <w:spacing w:val="0"/>
                            <w:w w:val="100"/>
                            <w:sz w:val="24"/>
                            <w:szCs w:val="24"/>
                          </w:rPr>
                        </w:r>
                      </w:p>
                    </w:tc>
                    <w:tc>
                      <w:tcPr>
                        <w:tcW w:w="280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748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rFonts w:ascii="Book Antiqua" w:hAnsi="Book Antiqua" w:cs="Book Antiqua" w:eastAsia="Book Antiqua"/>
          <w:b/>
          <w:bCs/>
          <w:color w:val="FFFFFF"/>
          <w:w w:val="105"/>
          <w:sz w:val="24"/>
          <w:szCs w:val="24"/>
        </w:rPr>
      </w:r>
      <w:r>
        <w:rPr>
          <w:rFonts w:ascii="Book Antiqua" w:hAnsi="Book Antiqua" w:cs="Book Antiqua" w:eastAsia="Book Antiqua"/>
          <w:b/>
          <w:bCs/>
          <w:color w:val="FFFFFF"/>
          <w:w w:val="105"/>
          <w:sz w:val="24"/>
          <w:szCs w:val="24"/>
          <w:highlight w:val="darkGray"/>
        </w:rPr>
        <w:t> </w:t>
      </w:r>
      <w:r>
        <w:rPr>
          <w:rFonts w:ascii="Book Antiqua" w:hAnsi="Book Antiqua" w:cs="Book Antiqua" w:eastAsia="Book Antiqua"/>
          <w:b/>
          <w:bCs/>
          <w:color w:val="FFFFFF"/>
          <w:w w:val="100"/>
          <w:sz w:val="24"/>
          <w:szCs w:val="24"/>
          <w:highlight w:val="darkGray"/>
        </w:rPr>
        <w:t>  </w:t>
      </w:r>
      <w:r>
        <w:rPr>
          <w:rFonts w:ascii="Book Antiqua" w:hAnsi="Book Antiqua" w:cs="Book Antiqua" w:eastAsia="Book Antiqua"/>
          <w:b/>
          <w:bCs/>
          <w:color w:val="FFFFFF"/>
          <w:spacing w:val="2"/>
          <w:w w:val="100"/>
          <w:sz w:val="24"/>
          <w:szCs w:val="24"/>
          <w:highlight w:val="darkGray"/>
        </w:rPr>
        <w:t> </w:t>
      </w:r>
      <w:r>
        <w:rPr>
          <w:rFonts w:ascii="Book Antiqua" w:hAnsi="Book Antiqua" w:cs="Book Antiqua" w:eastAsia="Book Antiqua"/>
          <w:b/>
          <w:bCs/>
          <w:color w:val="FFFFFF"/>
          <w:spacing w:val="0"/>
          <w:w w:val="105"/>
          <w:sz w:val="24"/>
          <w:szCs w:val="24"/>
          <w:highlight w:val="darkGray"/>
        </w:rPr>
        <w:t>1</w:t>
      </w:r>
      <w:r>
        <w:rPr>
          <w:rFonts w:ascii="Book Antiqua" w:hAnsi="Book Antiqua" w:cs="Book Antiqua" w:eastAsia="Book Antiqua"/>
          <w:b/>
          <w:bCs/>
          <w:color w:val="FFFFFF"/>
          <w:spacing w:val="0"/>
          <w:w w:val="105"/>
          <w:sz w:val="24"/>
          <w:szCs w:val="24"/>
          <w:highlight w:val="darkGray"/>
        </w:rPr>
        <w:t> </w:t>
      </w:r>
      <w:r>
        <w:rPr>
          <w:rFonts w:ascii="Book Antiqua" w:hAnsi="Book Antiqua" w:cs="Book Antiqua" w:eastAsia="Book Antiqua"/>
          <w:b/>
          <w:bCs/>
          <w:color w:val="FFFFFF"/>
          <w:spacing w:val="0"/>
          <w:w w:val="100"/>
          <w:sz w:val="24"/>
          <w:szCs w:val="24"/>
          <w:highlight w:val="darkGray"/>
        </w:rPr>
        <w:tab/>
      </w:r>
      <w:r>
        <w:rPr>
          <w:rFonts w:ascii="Book Antiqua" w:hAnsi="Book Antiqua" w:cs="Book Antiqua" w:eastAsia="Book Antiqua"/>
          <w:b/>
          <w:bCs/>
          <w:color w:val="FFFFFF"/>
          <w:spacing w:val="0"/>
          <w:w w:val="100"/>
          <w:sz w:val="24"/>
          <w:szCs w:val="24"/>
        </w:rPr>
      </w:r>
      <w:r>
        <w:rPr>
          <w:rFonts w:ascii="Book Antiqua" w:hAnsi="Book Antiqua" w:cs="Book Antiqua" w:eastAsia="Book Antiqua"/>
          <w:b w:val="0"/>
          <w:bCs w:val="0"/>
          <w:color w:val="000000"/>
          <w:spacing w:val="0"/>
          <w:w w:val="100"/>
          <w:sz w:val="24"/>
          <w:szCs w:val="24"/>
        </w:rPr>
      </w:r>
    </w:p>
    <w:p>
      <w:pPr>
        <w:spacing w:line="260" w:lineRule="exact" w:before="17"/>
        <w:rPr>
          <w:sz w:val="26"/>
          <w:szCs w:val="26"/>
        </w:rPr>
      </w:pPr>
      <w:r>
        <w:rPr/>
        <w:br w:type="column"/>
      </w:r>
      <w:r>
        <w:rPr>
          <w:sz w:val="26"/>
          <w:szCs w:val="26"/>
        </w:rPr>
      </w:r>
    </w:p>
    <w:p>
      <w:pPr>
        <w:tabs>
          <w:tab w:pos="965" w:val="left" w:leader="none"/>
        </w:tabs>
        <w:ind w:left="217" w:right="0" w:firstLine="0"/>
        <w:jc w:val="left"/>
        <w:rPr>
          <w:rFonts w:ascii="Book Antiqua" w:hAnsi="Book Antiqua" w:cs="Book Antiqua" w:eastAsia="Book Antiqua"/>
          <w:sz w:val="24"/>
          <w:szCs w:val="24"/>
        </w:rPr>
      </w:pPr>
      <w:r>
        <w:rPr>
          <w:rFonts w:ascii="Book Antiqua" w:hAnsi="Book Antiqua" w:cs="Book Antiqua" w:eastAsia="Book Antiqua"/>
          <w:b/>
          <w:bCs/>
          <w:color w:val="FFFFFF"/>
          <w:w w:val="105"/>
          <w:sz w:val="24"/>
          <w:szCs w:val="24"/>
        </w:rPr>
      </w:r>
      <w:r>
        <w:rPr>
          <w:rFonts w:ascii="Book Antiqua" w:hAnsi="Book Antiqua" w:cs="Book Antiqua" w:eastAsia="Book Antiqua"/>
          <w:b/>
          <w:bCs/>
          <w:color w:val="FFFFFF"/>
          <w:w w:val="105"/>
          <w:sz w:val="24"/>
          <w:szCs w:val="24"/>
          <w:highlight w:val="darkGray"/>
        </w:rPr>
        <w:t> </w:t>
      </w:r>
      <w:r>
        <w:rPr>
          <w:rFonts w:ascii="Book Antiqua" w:hAnsi="Book Antiqua" w:cs="Book Antiqua" w:eastAsia="Book Antiqua"/>
          <w:b/>
          <w:bCs/>
          <w:color w:val="FFFFFF"/>
          <w:w w:val="100"/>
          <w:sz w:val="24"/>
          <w:szCs w:val="24"/>
          <w:highlight w:val="darkGray"/>
        </w:rPr>
        <w:t>  </w:t>
      </w:r>
      <w:r>
        <w:rPr>
          <w:rFonts w:ascii="Book Antiqua" w:hAnsi="Book Antiqua" w:cs="Book Antiqua" w:eastAsia="Book Antiqua"/>
          <w:b/>
          <w:bCs/>
          <w:color w:val="FFFFFF"/>
          <w:spacing w:val="2"/>
          <w:w w:val="100"/>
          <w:sz w:val="24"/>
          <w:szCs w:val="24"/>
          <w:highlight w:val="darkGray"/>
        </w:rPr>
        <w:t> </w:t>
      </w:r>
      <w:r>
        <w:rPr>
          <w:rFonts w:ascii="Book Antiqua" w:hAnsi="Book Antiqua" w:cs="Book Antiqua" w:eastAsia="Book Antiqua"/>
          <w:b/>
          <w:bCs/>
          <w:color w:val="FFFFFF"/>
          <w:spacing w:val="0"/>
          <w:w w:val="105"/>
          <w:sz w:val="24"/>
          <w:szCs w:val="24"/>
          <w:highlight w:val="darkGray"/>
        </w:rPr>
        <w:t>5</w:t>
      </w:r>
      <w:r>
        <w:rPr>
          <w:rFonts w:ascii="Book Antiqua" w:hAnsi="Book Antiqua" w:cs="Book Antiqua" w:eastAsia="Book Antiqua"/>
          <w:b/>
          <w:bCs/>
          <w:color w:val="FFFFFF"/>
          <w:spacing w:val="0"/>
          <w:w w:val="105"/>
          <w:sz w:val="24"/>
          <w:szCs w:val="24"/>
          <w:highlight w:val="darkGray"/>
        </w:rPr>
        <w:t> </w:t>
      </w:r>
      <w:r>
        <w:rPr>
          <w:rFonts w:ascii="Book Antiqua" w:hAnsi="Book Antiqua" w:cs="Book Antiqua" w:eastAsia="Book Antiqua"/>
          <w:b/>
          <w:bCs/>
          <w:color w:val="FFFFFF"/>
          <w:spacing w:val="0"/>
          <w:w w:val="100"/>
          <w:sz w:val="24"/>
          <w:szCs w:val="24"/>
          <w:highlight w:val="darkGray"/>
        </w:rPr>
        <w:tab/>
      </w:r>
      <w:r>
        <w:rPr>
          <w:rFonts w:ascii="Book Antiqua" w:hAnsi="Book Antiqua" w:cs="Book Antiqua" w:eastAsia="Book Antiqua"/>
          <w:b/>
          <w:bCs/>
          <w:color w:val="FFFFFF"/>
          <w:spacing w:val="0"/>
          <w:w w:val="100"/>
          <w:sz w:val="24"/>
          <w:szCs w:val="24"/>
        </w:rPr>
      </w:r>
      <w:r>
        <w:rPr>
          <w:rFonts w:ascii="Book Antiqua" w:hAnsi="Book Antiqua" w:cs="Book Antiqua" w:eastAsia="Book Antiqua"/>
          <w:b w:val="0"/>
          <w:bCs w:val="0"/>
          <w:color w:val="000000"/>
          <w:spacing w:val="0"/>
          <w:w w:val="100"/>
          <w:sz w:val="24"/>
          <w:szCs w:val="24"/>
        </w:rPr>
      </w:r>
    </w:p>
    <w:p>
      <w:pPr>
        <w:spacing w:after="0"/>
        <w:jc w:val="left"/>
        <w:rPr>
          <w:rFonts w:ascii="Book Antiqua" w:hAnsi="Book Antiqua" w:cs="Book Antiqua" w:eastAsia="Book Antiqua"/>
          <w:sz w:val="24"/>
          <w:szCs w:val="24"/>
        </w:rPr>
        <w:sectPr>
          <w:type w:val="continuous"/>
          <w:pgSz w:w="12240" w:h="15840"/>
          <w:pgMar w:top="1020" w:bottom="280" w:left="700" w:right="700"/>
          <w:cols w:num="3" w:equalWidth="0">
            <w:col w:w="4979" w:space="644"/>
            <w:col w:w="966" w:space="3066"/>
            <w:col w:w="1185"/>
          </w:cols>
        </w:sectPr>
      </w:pPr>
    </w:p>
    <w:p>
      <w:pPr>
        <w:spacing w:line="190" w:lineRule="exact" w:before="2"/>
        <w:rPr>
          <w:sz w:val="19"/>
          <w:szCs w:val="19"/>
        </w:rPr>
      </w:pPr>
      <w:r>
        <w:rPr/>
        <w:pict>
          <v:group style="position:absolute;margin-left:42.595551pt;margin-top:29.65155pt;width:526.9362pt;height:44.8531pt;mso-position-horizontal-relative:page;mso-position-vertical-relative:page;z-index:-7190" coordorigin="852,593" coordsize="10539,897">
            <v:group style="position:absolute;left:857;top:1484;width:10528;height:2" coordorigin="857,1484" coordsize="10528,2">
              <v:shape style="position:absolute;left:857;top:1484;width:10528;height:2" coordorigin="857,1484" coordsize="10528,0" path="m857,1484l11385,1484e" filled="f" stroked="t" strokeweight=".5473pt" strokecolor="#231F20">
                <v:path arrowok="t"/>
              </v:shape>
            </v:group>
            <v:group style="position:absolute;left:11143;top:599;width:227;height:886" coordorigin="11143,599" coordsize="227,886">
              <v:shape style="position:absolute;left:11143;top:599;width:227;height:886" coordorigin="11143,599" coordsize="227,886" path="m11143,1484l11369,1484,11369,599,11143,599,11143,1484xe" filled="t" fillcolor="#231F20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103.368752pt;margin-top:36.162811pt;width:67.5204pt;height:22.821375pt;mso-position-horizontal-relative:page;mso-position-vertical-relative:page;z-index:-7189" coordorigin="2067,723" coordsize="1350,456">
            <v:group style="position:absolute;left:2073;top:731;width:677;height:439" coordorigin="2073,731" coordsize="677,439">
              <v:shape style="position:absolute;left:2073;top:731;width:677;height:439" coordorigin="2073,731" coordsize="677,439" path="m2221,734l2073,735,2073,1161,2074,1161,2076,1169,2238,1169,2240,1110,2240,1016,2240,977,2239,927,2246,914,2481,914,2386,842,2378,833,2367,828,2358,821,2357,820,2350,813,2346,809,2327,797,2314,788,2258,748,2258,748,2257,748,2256,747,2256,747,2254,745,2241,734,2221,73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749,1114l2508,1114,2519,1121,2548,1147,2564,1159,2583,1168,2747,1168,2748,1159,2748,1148,2749,1133,2749,111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481,914l2246,914,2255,922,2262,927,2279,939,2280,939,2314,966,2332,980,2349,994,2379,1016,2396,1031,2434,1055,2443,1062,2451,1074,2463,1080,2502,1110,2514,1120,2508,1114,2749,1114,2749,1097,2749,1080,2750,1055,2750,986,2572,986,2570,981,2566,979,2564,977,2549,966,2481,91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576,731l2576,784,2576,939,2576,952,2576,968,2575,977,2572,986,2750,986,2749,914,2749,809,2749,784,2749,752,2747,737,2740,733,2719,733,2576,733,2576,731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739,733l2719,733,2740,733,2739,733xe" filled="t" fillcolor="#231F20" stroked="f">
                <v:path arrowok="t"/>
                <v:fill type="solid"/>
              </v:shape>
            </v:group>
            <v:group style="position:absolute;left:2823;top:729;width:589;height:445" coordorigin="2823,729" coordsize="589,445">
              <v:shape style="position:absolute;left:2823;top:729;width:589;height:445" coordorigin="2823,729" coordsize="589,445" path="m2898,729l2825,732,2823,1168,2834,1171,2853,1173,2876,1174,2902,1174,2964,1173,3359,1173,3412,1152,3411,1131,3411,1123,3411,1116,3412,1108,3411,1091,3400,1087,3252,1087,3071,1087,3008,1085,2999,1044,3000,1018,3001,999,3013,994,3035,992,3062,991,3399,991,3407,990,3410,981,3410,979,3410,972,3411,953,3410,929,3407,916,3402,908,3187,908,3049,908,3001,870,3000,844,3001,823,3081,818,3375,817,3383,817,3412,775,3411,751,3408,734,3400,732,3382,730,3381,730,3266,730,2965,730,2898,729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59,1173l2964,1173,3176,1174,3346,1173,3359,1173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98,1086l3252,1087,3400,1087,3398,1086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99,991l3062,991,3085,992,3287,992,3356,993,3378,993,3395,992,3399,991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81,907l3187,908,3402,908,3401,907,3381,907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75,817l3160,817,3299,818,3346,818,3366,818,3375,817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30,729l3266,730,3381,730,3357,729,3330,729xe" filled="t" fillcolor="#231F20" stroked="f">
                <v:path arrowok="t"/>
                <v:fill type="solid"/>
              </v:shape>
            </v:group>
            <v:group style="position:absolute;left:2830;top:734;width:578;height:434" coordorigin="2830,734" coordsize="578,434">
              <v:shape style="position:absolute;left:2830;top:734;width:578;height:434" coordorigin="2830,734" coordsize="578,434" path="m3176,734l2921,735,2853,736,2830,803,2830,897,2830,937,2830,1000,2831,1047,2831,1102,2830,1128,2830,1148,2832,1160,2838,1166,2851,1168,3067,1168,3334,1168,3400,1166,3406,1125,3407,1102,3402,1092,3393,1091,3157,1091,3061,1091,3000,1088,2994,1082,2996,1076,2996,1066,2996,1000,3062,991,3139,989,3395,988,3399,988,3406,987,3407,979,3407,960,3407,940,3407,919,3407,916,3401,915,3397,915,3089,915,3028,915,2995,850,2995,827,3083,809,3393,809,3405,808,3407,808,3406,775,3406,764,3406,750,3406,739,3397,735,3365,735,3176,734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84,1090l3157,1091,3393,1091,3384,1090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407,986l3406,987,3406,988,3407,986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21,913l3089,915,3397,915,3392,915,3378,914,3362,914,3321,913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407,808l3405,808,3407,813,3407,808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93,809l3083,809,3295,810,3375,809,3388,809,3393,809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96,735l3365,735,3397,735,3396,735xe" filled="t" fillcolor="#231F20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6.852402pt;margin-top:31.784599pt;width:39.2038pt;height:26.420314pt;mso-position-horizontal-relative:page;mso-position-vertical-relative:page;z-index:-7188" coordorigin="937,636" coordsize="784,528">
            <v:shape style="position:absolute;left:937;top:636;width:784;height:528" coordorigin="937,636" coordsize="784,528" path="m1450,1069l1020,1069,1215,1071,1221,1088,1230,1094,1240,1099,1254,1111,1272,1125,1292,1138,1308,1148,1323,1157,1333,1164,1344,1164,1360,1151,1414,1097,1420,1092,1425,1090,1432,1081,1435,1074,1438,1069,1450,1069xe" filled="t" fillcolor="#231F20" stroked="f">
              <v:path arrowok="t"/>
              <v:fill type="solid"/>
            </v:shape>
            <v:shape style="position:absolute;left:937;top:636;width:784;height:528" coordorigin="937,636" coordsize="784,528" path="m942,1062l937,1066,950,1068,973,1069,999,1069,1020,1069,1450,1069,1719,1068,1719,1065,942,1065,942,1062xe" filled="t" fillcolor="#231F20" stroked="f">
              <v:path arrowok="t"/>
              <v:fill type="solid"/>
            </v:shape>
            <v:shape style="position:absolute;left:937;top:636;width:784;height:528" coordorigin="937,636" coordsize="784,528" path="m1719,1068l1498,1068,1639,1069,1699,1069,1719,1069,1719,1068xe" filled="t" fillcolor="#231F20" stroked="f">
              <v:path arrowok="t"/>
              <v:fill type="solid"/>
            </v:shape>
            <v:shape style="position:absolute;left:937;top:636;width:784;height:528" coordorigin="937,636" coordsize="784,528" path="m1085,1025l1062,1026,1044,1028,1032,1032,1027,1032,1021,1034,1002,1041,996,1043,992,1043,951,1056,950,1057,949,1058,942,1065,1719,1065,1721,1058,1707,1051,1685,1045,1663,1039,1652,1034,1645,1034,1637,1032,1631,1029,1627,1026,1620,1025,1546,1025,1538,1025,1132,1025,1085,1025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46,1031l1645,1034,1652,1034,1646,1031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13,1025l1570,1025,1546,1025,1620,1025,1613,1025xe" filled="t" fillcolor="#231F20" stroked="f">
              <v:path arrowok="t"/>
              <v:fill type="solid"/>
            </v:shape>
            <v:shape style="position:absolute;left:937;top:636;width:784;height:528" coordorigin="937,636" coordsize="784,528" path="m1256,708l1247,713,1239,721,1212,743,1198,757,1176,785,1168,794,1155,806,1139,823,1123,843,1111,855,1098,870,1084,891,1074,905,1069,916,1071,928,1080,942,1105,973,1118,988,1133,1005,1145,1016,1149,1017,1148,1019,1148,1025,1132,1025,1538,1025,1524,1025,1508,1022,1505,1019,1507,1017,1510,1015,1597,953,1602,951,1603,951,1609,944,1610,943,1618,937,1620,936,1623,934,1638,922,1637,916,1624,907,1614,899,1605,899,1595,890,1570,874,1573,874,1568,869,1549,853,1521,830,1508,820,1496,808,1481,794,1462,773,1460,771,1457,767,1444,751,1434,741,1424,730,1410,711,1410,710,1255,710,1256,708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03,951l1602,951,1602,951,1603,951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10,896l1605,899,1614,899,1610,896xe" filled="t" fillcolor="#231F20" stroked="f">
              <v:path arrowok="t"/>
              <v:fill type="solid"/>
            </v:shape>
            <v:shape style="position:absolute;left:937;top:636;width:784;height:528" coordorigin="937,636" coordsize="784,528" path="m1573,874l1570,874,1574,874,1573,874xe" filled="t" fillcolor="#231F20" stroked="f">
              <v:path arrowok="t"/>
              <v:fill type="solid"/>
            </v:shape>
            <v:shape style="position:absolute;left:937;top:636;width:784;height:528" coordorigin="937,636" coordsize="784,528" path="m1366,646l1336,646,1332,648,1318,658,1304,668,1294,676,1277,688,1264,699,1255,710,1410,710,1407,706,1404,704,1398,695,1399,694,1395,689,1366,646xe" filled="t" fillcolor="#231F20" stroked="f">
              <v:path arrowok="t"/>
              <v:fill type="solid"/>
            </v:shape>
            <v:shape style="position:absolute;left:937;top:636;width:784;height:528" coordorigin="937,636" coordsize="784,528" path="m1347,636l1346,638,1335,646,1336,646,1366,646,1360,636,1347,636xe" filled="t" fillcolor="#231F20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91.013878pt;margin-top:36.7248pt;width:8.620281pt;height:21.741173pt;mso-position-horizontal-relative:page;mso-position-vertical-relative:page;z-index:-7187" coordorigin="1820,734" coordsize="172,435">
            <v:shape style="position:absolute;left:1820;top:734;width:172;height:435" coordorigin="1820,734" coordsize="172,435" path="m1822,734l1821,754,1820,774,1820,815,1821,855,1821,1167,1837,1168,1856,1169,1875,1169,1896,1169,1989,1168,1990,1159,1991,1143,1992,1124,1992,1101,1992,1000,1991,962,1992,920,1992,855,1993,838,1993,798,1992,779,1992,760,1991,741,1822,734xe" filled="t" fillcolor="#231F20" stroked="f">
              <v:path arrowok="t"/>
              <v:fill type="solid"/>
            </v:shape>
            <w10:wrap type="none"/>
          </v:group>
        </w:pict>
      </w:r>
      <w:r>
        <w:rPr>
          <w:sz w:val="19"/>
          <w:szCs w:val="19"/>
        </w:rPr>
      </w:r>
    </w:p>
    <w:p>
      <w:pPr>
        <w:pStyle w:val="BodyText"/>
        <w:numPr>
          <w:ilvl w:val="0"/>
          <w:numId w:val="6"/>
        </w:numPr>
        <w:tabs>
          <w:tab w:pos="460" w:val="left" w:leader="none"/>
        </w:tabs>
        <w:spacing w:before="78"/>
        <w:ind w:left="474" w:right="0" w:hanging="332"/>
        <w:jc w:val="left"/>
      </w:pPr>
      <w:r>
        <w:rPr/>
        <w:pict>
          <v:group style="position:absolute;margin-left:527.852966pt;margin-top:.354852pt;width:20.2383pt;height:20.323pt;mso-position-horizontal-relative:page;mso-position-vertical-relative:paragraph;z-index:-7289" coordorigin="10557,7" coordsize="405,406">
            <v:group style="position:absolute;left:10614;top:64;width:291;height:293" coordorigin="10614,64" coordsize="291,293">
              <v:shape style="position:absolute;left:10614;top:64;width:291;height:293" coordorigin="10614,64" coordsize="291,293" path="m10614,64l10905,64,10905,357,10614,357,10614,64xe" filled="f" stroked="t" strokeweight="5.6693pt" strokecolor="#A7A9AC">
                <v:path arrowok="t"/>
              </v:shape>
            </v:group>
            <v:group style="position:absolute;left:10614;top:64;width:291;height:293" coordorigin="10614,64" coordsize="291,293">
              <v:shape style="position:absolute;left:10614;top:64;width:291;height:293" coordorigin="10614,64" coordsize="291,293" path="m10614,64l10905,64,10905,357,10614,357,10614,64xe" filled="t" fillcolor="#FFFFFF" stroked="f">
                <v:path arrowok="t"/>
                <v:fill type="solid"/>
              </v:shape>
            </v:group>
            <v:group style="position:absolute;left:10648;top:102;width:218;height:201" coordorigin="10648,102" coordsize="218,201">
              <v:shape style="position:absolute;left:10648;top:102;width:218;height:201" coordorigin="10648,102" coordsize="218,201" path="m10686,114l10648,157,10723,213,10662,280,10692,303,10753,235,10849,235,10791,192,10812,170,10761,170,10686,114xe" filled="t" fillcolor="#D1D3D4" stroked="f">
                <v:path arrowok="t"/>
                <v:fill type="solid"/>
              </v:shape>
              <v:shape style="position:absolute;left:10648;top:102;width:218;height:201" coordorigin="10648,102" coordsize="218,201" path="m10849,235l10753,235,10828,291,10866,248,10849,235xe" filled="t" fillcolor="#D1D3D4" stroked="f">
                <v:path arrowok="t"/>
                <v:fill type="solid"/>
              </v:shape>
              <v:shape style="position:absolute;left:10648;top:102;width:218;height:201" coordorigin="10648,102" coordsize="218,201" path="m10822,102l10761,170,10812,170,10852,124,10822,102xe" filled="t" fillcolor="#D1D3D4" stroked="f">
                <v:path arrowok="t"/>
                <v:fill type="solid"/>
              </v:shape>
            </v:group>
            <v:group style="position:absolute;left:10648;top:102;width:218;height:201" coordorigin="10648,102" coordsize="218,201">
              <v:shape style="position:absolute;left:10648;top:102;width:218;height:201" coordorigin="10648,102" coordsize="218,201" path="m10828,291l10866,248,10791,192,10852,124,10822,102,10761,170,10686,114,10648,157,10723,213,10662,280,10692,303,10753,235,10828,291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49.079346pt;margin-top:.898252pt;width:20.2383pt;height:20.3233pt;mso-position-horizontal-relative:page;mso-position-vertical-relative:paragraph;z-index:-7288" coordorigin="10982,18" coordsize="405,406">
            <v:group style="position:absolute;left:11038;top:75;width:291;height:293" coordorigin="11038,75" coordsize="291,293">
              <v:shape style="position:absolute;left:11038;top:75;width:291;height:293" coordorigin="11038,75" coordsize="291,293" path="m11038,75l11330,75,11330,368,11038,368,11038,75xe" filled="f" stroked="t" strokeweight="5.6693pt" strokecolor="#A7A9AC">
                <v:path arrowok="t"/>
              </v:shape>
            </v:group>
            <v:group style="position:absolute;left:11038;top:75;width:291;height:293" coordorigin="11038,75" coordsize="291,293">
              <v:shape style="position:absolute;left:11038;top:75;width:291;height:293" coordorigin="11038,75" coordsize="291,293" path="m11038,75l11330,75,11330,368,11038,368,11038,75xe" filled="t" fillcolor="#FFFFFF" stroked="f">
                <v:path arrowok="t"/>
                <v:fill type="solid"/>
              </v:shape>
            </v:group>
            <v:group style="position:absolute;left:11059;top:115;width:236;height:209" coordorigin="11059,115" coordsize="236,209">
              <v:shape style="position:absolute;left:11059;top:115;width:236;height:209" coordorigin="11059,115" coordsize="236,209" path="m11113,219l11059,247,11128,304,11132,308,11135,310,11143,319,11145,322,11152,324,11154,319,11156,317,11159,314,11199,272,11153,272,11144,266,11137,256,11123,237,11113,221,11113,219xe" filled="t" fillcolor="#D1D3D4" stroked="f">
                <v:path arrowok="t"/>
                <v:fill type="solid"/>
              </v:shape>
              <v:shape style="position:absolute;left:11059;top:115;width:236;height:209" coordorigin="11059,115" coordsize="236,209" path="m11295,115l11248,156,11205,202,11173,253,11163,270,11153,272,11199,272,11210,261,11214,257,11216,256,11220,252,11234,238,11248,224,11290,192,11295,188,11295,188,11295,115xe" filled="t" fillcolor="#D1D3D4" stroked="f">
                <v:path arrowok="t"/>
                <v:fill type="solid"/>
              </v:shape>
            </v:group>
            <v:group style="position:absolute;left:11059;top:115;width:236;height:209" coordorigin="11059,115" coordsize="236,209">
              <v:shape style="position:absolute;left:11059;top:115;width:236;height:209" coordorigin="11059,115" coordsize="236,209" path="m11113,219l11059,247,11128,304,11132,308,11135,310,11138,314,11143,319,11145,322,11152,324,11154,319,11156,317,11159,314,11210,261,11214,257,11216,256,11220,252,11290,192,11295,188,11295,184,11295,115,11282,125,11264,141,11219,186,11182,236,11173,253,11163,270,11113,221,11113,219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76.242249pt;margin-top:.354852pt;width:20.2383pt;height:20.323pt;mso-position-horizontal-relative:page;mso-position-vertical-relative:paragraph;z-index:-7287" coordorigin="9525,7" coordsize="405,406">
            <v:group style="position:absolute;left:9582;top:64;width:291;height:293" coordorigin="9582,64" coordsize="291,293">
              <v:shape style="position:absolute;left:9582;top:64;width:291;height:293" coordorigin="9582,64" coordsize="291,293" path="m9582,64l9873,64,9873,357,9582,357,9582,64xe" filled="t" fillcolor="#FFFFFF" stroked="f">
                <v:path arrowok="t"/>
                <v:fill type="solid"/>
              </v:shape>
            </v:group>
            <v:group style="position:absolute;left:9616;top:102;width:218;height:201" coordorigin="9616,102" coordsize="218,201">
              <v:shape style="position:absolute;left:9616;top:102;width:218;height:201" coordorigin="9616,102" coordsize="218,201" path="m9654,114l9616,157,9690,213,9630,280,9660,303,9721,235,9817,235,9759,192,9779,170,9729,170,9654,114xe" filled="t" fillcolor="#D1D3D4" stroked="f">
                <v:path arrowok="t"/>
                <v:fill type="solid"/>
              </v:shape>
              <v:shape style="position:absolute;left:9616;top:102;width:218;height:201" coordorigin="9616,102" coordsize="218,201" path="m9817,235l9721,235,9795,291,9834,248,9817,235xe" filled="t" fillcolor="#D1D3D4" stroked="f">
                <v:path arrowok="t"/>
                <v:fill type="solid"/>
              </v:shape>
              <v:shape style="position:absolute;left:9616;top:102;width:218;height:201" coordorigin="9616,102" coordsize="218,201" path="m9790,102l9729,170,9779,170,9820,124,9790,102xe" filled="t" fillcolor="#D1D3D4" stroked="f">
                <v:path arrowok="t"/>
                <v:fill type="solid"/>
              </v:shape>
            </v:group>
            <v:group style="position:absolute;left:9616;top:102;width:218;height:201" coordorigin="9616,102" coordsize="218,201">
              <v:shape style="position:absolute;left:9616;top:102;width:218;height:201" coordorigin="9616,102" coordsize="218,201" path="m9795,291l9834,248,9759,192,9820,124,9790,102,9729,170,9654,114,9616,157,9690,213,9630,280,9660,303,9721,235,9795,291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97.468658pt;margin-top:.898252pt;width:20.238600pt;height:20.3233pt;mso-position-horizontal-relative:page;mso-position-vertical-relative:paragraph;z-index:-7286" coordorigin="9949,18" coordsize="405,406">
            <v:group style="position:absolute;left:10006;top:75;width:291;height:293" coordorigin="10006,75" coordsize="291,293">
              <v:shape style="position:absolute;left:10006;top:75;width:291;height:293" coordorigin="10006,75" coordsize="291,293" path="m10006,75l10297,75,10297,368,10006,368,10006,75xe" filled="t" fillcolor="#FFFFFF" stroked="f">
                <v:path arrowok="t"/>
                <v:fill type="solid"/>
              </v:shape>
            </v:group>
            <v:group style="position:absolute;left:10027;top:115;width:236;height:209" coordorigin="10027,115" coordsize="236,209">
              <v:shape style="position:absolute;left:10027;top:115;width:236;height:209" coordorigin="10027,115" coordsize="236,209" path="m10080,219l10027,247,10095,304,10100,308,10103,310,10111,319,10112,322,10119,324,10122,319,10124,317,10127,314,10167,272,10121,272,10112,266,10104,256,10091,237,10081,221,10080,219xe" filled="t" fillcolor="#D1D3D4" stroked="f">
                <v:path arrowok="t"/>
                <v:fill type="solid"/>
              </v:shape>
              <v:shape style="position:absolute;left:10027;top:115;width:236;height:209" coordorigin="10027,115" coordsize="236,209" path="m10263,115l10216,156,10173,202,10141,253,10131,270,10121,272,10167,272,10178,261,10181,257,10184,256,10188,252,10202,238,10216,224,10257,192,10262,188,10263,188,10263,115xe" filled="t" fillcolor="#D1D3D4" stroked="f">
                <v:path arrowok="t"/>
                <v:fill type="solid"/>
              </v:shape>
            </v:group>
            <v:group style="position:absolute;left:10027;top:115;width:236;height:209" coordorigin="10027,115" coordsize="236,209">
              <v:shape style="position:absolute;left:10027;top:115;width:236;height:209" coordorigin="10027,115" coordsize="236,209" path="m10080,219l10027,247,10095,304,10100,308,10103,310,10106,314,10111,319,10112,322,10119,324,10122,319,10124,317,10127,314,10178,261,10181,257,10184,256,10188,252,10257,192,10263,188,10263,184,10263,115,10249,125,10232,141,10187,186,10149,236,10141,253,10131,270,10081,221,10080,219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25.842041pt;margin-top:.354852pt;width:20.2382pt;height:20.323pt;mso-position-horizontal-relative:page;mso-position-vertical-relative:paragraph;z-index:-7285" coordorigin="8517,7" coordsize="405,406">
            <v:group style="position:absolute;left:8574;top:64;width:291;height:293" coordorigin="8574,64" coordsize="291,293">
              <v:shape style="position:absolute;left:8574;top:64;width:291;height:293" coordorigin="8574,64" coordsize="291,293" path="m8574,64l8865,64,8865,357,8574,357,8574,64xe" filled="t" fillcolor="#FFFFFF" stroked="f">
                <v:path arrowok="t"/>
                <v:fill type="solid"/>
              </v:shape>
            </v:group>
            <v:group style="position:absolute;left:8608;top:102;width:218;height:201" coordorigin="8608,102" coordsize="218,201">
              <v:shape style="position:absolute;left:8608;top:102;width:218;height:201" coordorigin="8608,102" coordsize="218,201" path="m8646,114l8608,157,8682,213,8622,280,8652,303,8713,235,8809,235,8751,192,8771,170,8721,170,8646,114xe" filled="t" fillcolor="#D1D3D4" stroked="f">
                <v:path arrowok="t"/>
                <v:fill type="solid"/>
              </v:shape>
              <v:shape style="position:absolute;left:8608;top:102;width:218;height:201" coordorigin="8608,102" coordsize="218,201" path="m8809,235l8713,235,8787,291,8826,248,8809,235xe" filled="t" fillcolor="#D1D3D4" stroked="f">
                <v:path arrowok="t"/>
                <v:fill type="solid"/>
              </v:shape>
              <v:shape style="position:absolute;left:8608;top:102;width:218;height:201" coordorigin="8608,102" coordsize="218,201" path="m8782,102l8721,170,8771,170,8812,124,8782,102xe" filled="t" fillcolor="#D1D3D4" stroked="f">
                <v:path arrowok="t"/>
                <v:fill type="solid"/>
              </v:shape>
            </v:group>
            <v:group style="position:absolute;left:8608;top:102;width:218;height:201" coordorigin="8608,102" coordsize="218,201">
              <v:shape style="position:absolute;left:8608;top:102;width:218;height:201" coordorigin="8608,102" coordsize="218,201" path="m8787,291l8826,248,8751,192,8812,124,8782,102,8721,170,8646,114,8608,157,8682,213,8622,280,8652,303,8713,235,8787,291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47.068451pt;margin-top:.898252pt;width:20.2382pt;height:20.3233pt;mso-position-horizontal-relative:page;mso-position-vertical-relative:paragraph;z-index:-7284" coordorigin="8941,18" coordsize="405,406">
            <v:group style="position:absolute;left:8998;top:75;width:291;height:293" coordorigin="8998,75" coordsize="291,293">
              <v:shape style="position:absolute;left:8998;top:75;width:291;height:293" coordorigin="8998,75" coordsize="291,293" path="m8998,75l9289,75,9289,368,8998,368,8998,75xe" filled="t" fillcolor="#FFFFFF" stroked="f">
                <v:path arrowok="t"/>
                <v:fill type="solid"/>
              </v:shape>
            </v:group>
            <v:group style="position:absolute;left:9019;top:115;width:236;height:209" coordorigin="9019,115" coordsize="236,209">
              <v:shape style="position:absolute;left:9019;top:115;width:236;height:209" coordorigin="9019,115" coordsize="236,209" path="m9072,219l9019,247,9087,304,9092,308,9095,310,9103,319,9104,322,9111,324,9114,319,9116,317,9119,314,9159,272,9113,272,9104,266,9096,256,9083,237,9073,221,9072,219xe" filled="t" fillcolor="#D1D3D4" stroked="f">
                <v:path arrowok="t"/>
                <v:fill type="solid"/>
              </v:shape>
              <v:shape style="position:absolute;left:9019;top:115;width:236;height:209" coordorigin="9019,115" coordsize="236,209" path="m9255,115l9208,156,9165,202,9133,253,9123,270,9113,272,9159,272,9170,261,9173,257,9176,256,9180,252,9194,238,9208,224,9249,192,9254,188,9255,188,9255,115xe" filled="t" fillcolor="#D1D3D4" stroked="f">
                <v:path arrowok="t"/>
                <v:fill type="solid"/>
              </v:shape>
            </v:group>
            <v:group style="position:absolute;left:9019;top:115;width:236;height:209" coordorigin="9019,115" coordsize="236,209">
              <v:shape style="position:absolute;left:9019;top:115;width:236;height:209" coordorigin="9019,115" coordsize="236,209" path="m9072,219l9019,247,9087,304,9092,308,9095,310,9098,314,9103,319,9104,322,9111,324,9114,319,9116,317,9119,314,9170,261,9173,257,9176,256,9180,252,9249,192,9255,188,9255,184,9255,115,9241,125,9224,141,9178,186,9141,236,9133,253,9123,270,9073,221,9072,219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75.343353pt;margin-top:.354852pt;width:20.2383pt;height:20.323pt;mso-position-horizontal-relative:page;mso-position-vertical-relative:paragraph;z-index:-7283" coordorigin="7507,7" coordsize="405,406">
            <v:group style="position:absolute;left:7564;top:64;width:291;height:293" coordorigin="7564,64" coordsize="291,293">
              <v:shape style="position:absolute;left:7564;top:64;width:291;height:293" coordorigin="7564,64" coordsize="291,293" path="m7564,64l7855,64,7855,357,7564,357,7564,64xe" filled="t" fillcolor="#FFFFFF" stroked="f">
                <v:path arrowok="t"/>
                <v:fill type="solid"/>
              </v:shape>
            </v:group>
            <v:group style="position:absolute;left:7598;top:102;width:218;height:201" coordorigin="7598,102" coordsize="218,201">
              <v:shape style="position:absolute;left:7598;top:102;width:218;height:201" coordorigin="7598,102" coordsize="218,201" path="m7636,114l7598,157,7672,213,7612,280,7642,303,7703,235,7799,235,7741,192,7761,170,7711,170,7636,114xe" filled="t" fillcolor="#D1D3D4" stroked="f">
                <v:path arrowok="t"/>
                <v:fill type="solid"/>
              </v:shape>
              <v:shape style="position:absolute;left:7598;top:102;width:218;height:201" coordorigin="7598,102" coordsize="218,201" path="m7799,235l7703,235,7777,291,7816,248,7799,235xe" filled="t" fillcolor="#D1D3D4" stroked="f">
                <v:path arrowok="t"/>
                <v:fill type="solid"/>
              </v:shape>
              <v:shape style="position:absolute;left:7598;top:102;width:218;height:201" coordorigin="7598,102" coordsize="218,201" path="m7772,102l7711,170,7761,170,7802,124,7772,102xe" filled="t" fillcolor="#D1D3D4" stroked="f">
                <v:path arrowok="t"/>
                <v:fill type="solid"/>
              </v:shape>
            </v:group>
            <v:group style="position:absolute;left:7598;top:102;width:218;height:201" coordorigin="7598,102" coordsize="218,201">
              <v:shape style="position:absolute;left:7598;top:102;width:218;height:201" coordorigin="7598,102" coordsize="218,201" path="m7777,291l7816,248,7741,192,7802,124,7772,102,7711,170,7636,114,7598,157,7672,213,7612,280,7642,303,7703,235,7777,291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96.569763pt;margin-top:.898252pt;width:20.2383pt;height:20.3233pt;mso-position-horizontal-relative:page;mso-position-vertical-relative:paragraph;z-index:-7282" coordorigin="7931,18" coordsize="405,406">
            <v:group style="position:absolute;left:7988;top:75;width:291;height:293" coordorigin="7988,75" coordsize="291,293">
              <v:shape style="position:absolute;left:7988;top:75;width:291;height:293" coordorigin="7988,75" coordsize="291,293" path="m7988,75l8279,75,8279,368,7988,368,7988,75xe" filled="t" fillcolor="#FFFFFF" stroked="f">
                <v:path arrowok="t"/>
                <v:fill type="solid"/>
              </v:shape>
            </v:group>
            <v:group style="position:absolute;left:8009;top:115;width:236;height:209" coordorigin="8009,115" coordsize="236,209">
              <v:shape style="position:absolute;left:8009;top:115;width:236;height:209" coordorigin="8009,115" coordsize="236,209" path="m8062,219l8009,247,8077,304,8082,308,8085,310,8093,319,8094,322,8102,324,8104,319,8106,317,8109,314,8149,272,8103,272,8094,266,8086,256,8073,237,8063,221,8062,219xe" filled="t" fillcolor="#D1D3D4" stroked="f">
                <v:path arrowok="t"/>
                <v:fill type="solid"/>
              </v:shape>
              <v:shape style="position:absolute;left:8009;top:115;width:236;height:209" coordorigin="8009,115" coordsize="236,209" path="m8245,115l8198,156,8155,202,8123,253,8113,270,8103,272,8149,272,8160,261,8163,257,8166,256,8170,252,8184,238,8198,224,8239,192,8244,188,8245,188,8245,115xe" filled="t" fillcolor="#D1D3D4" stroked="f">
                <v:path arrowok="t"/>
                <v:fill type="solid"/>
              </v:shape>
            </v:group>
            <v:group style="position:absolute;left:8009;top:115;width:236;height:209" coordorigin="8009,115" coordsize="236,209">
              <v:shape style="position:absolute;left:8009;top:115;width:236;height:209" coordorigin="8009,115" coordsize="236,209" path="m8062,219l8009,247,8077,304,8082,308,8085,310,8088,314,8093,319,8094,322,8102,324,8104,319,8106,317,8109,314,8160,261,8163,257,8166,256,8170,252,8239,192,8245,188,8245,184,8245,115,8231,125,8214,141,8169,186,8131,236,8123,253,8113,270,8063,221,8062,219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25.569244pt;margin-top:.354852pt;width:20.2383pt;height:20.323pt;mso-position-horizontal-relative:page;mso-position-vertical-relative:paragraph;z-index:-7281" coordorigin="6511,7" coordsize="405,406">
            <v:group style="position:absolute;left:6568;top:64;width:291;height:293" coordorigin="6568,64" coordsize="291,293">
              <v:shape style="position:absolute;left:6568;top:64;width:291;height:293" coordorigin="6568,64" coordsize="291,293" path="m6568,64l6859,64,6859,357,6568,357,6568,64xe" filled="t" fillcolor="#FFFFFF" stroked="f">
                <v:path arrowok="t"/>
                <v:fill type="solid"/>
              </v:shape>
            </v:group>
            <v:group style="position:absolute;left:6602;top:102;width:218;height:201" coordorigin="6602,102" coordsize="218,201">
              <v:shape style="position:absolute;left:6602;top:102;width:218;height:201" coordorigin="6602,102" coordsize="218,201" path="m6641,114l6602,157,6677,213,6616,280,6647,303,6707,235,6803,235,6746,192,6766,170,6715,170,6641,114xe" filled="t" fillcolor="#D1D3D4" stroked="f">
                <v:path arrowok="t"/>
                <v:fill type="solid"/>
              </v:shape>
              <v:shape style="position:absolute;left:6602;top:102;width:218;height:201" coordorigin="6602,102" coordsize="218,201" path="m6803,235l6707,235,6782,291,6820,248,6803,235xe" filled="t" fillcolor="#D1D3D4" stroked="f">
                <v:path arrowok="t"/>
                <v:fill type="solid"/>
              </v:shape>
              <v:shape style="position:absolute;left:6602;top:102;width:218;height:201" coordorigin="6602,102" coordsize="218,201" path="m6776,102l6715,170,6766,170,6806,124,6776,102xe" filled="t" fillcolor="#D1D3D4" stroked="f">
                <v:path arrowok="t"/>
                <v:fill type="solid"/>
              </v:shape>
            </v:group>
            <v:group style="position:absolute;left:6602;top:102;width:218;height:201" coordorigin="6602,102" coordsize="218,201">
              <v:shape style="position:absolute;left:6602;top:102;width:218;height:201" coordorigin="6602,102" coordsize="218,201" path="m6782,291l6820,248,6746,192,6806,124,6776,102,6715,170,6641,114,6602,157,6677,213,6616,280,6647,303,6707,235,6782,291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46.795959pt;margin-top:.898252pt;width:20.2382pt;height:20.3233pt;mso-position-horizontal-relative:page;mso-position-vertical-relative:paragraph;z-index:-7280" coordorigin="6936,18" coordsize="405,406">
            <v:group style="position:absolute;left:6993;top:75;width:291;height:293" coordorigin="6993,75" coordsize="291,293">
              <v:shape style="position:absolute;left:6993;top:75;width:291;height:293" coordorigin="6993,75" coordsize="291,293" path="m6993,75l7284,75,7284,368,6993,368,6993,75xe" filled="t" fillcolor="#FFFFFF" stroked="f">
                <v:path arrowok="t"/>
                <v:fill type="solid"/>
              </v:shape>
            </v:group>
            <v:group style="position:absolute;left:7013;top:115;width:236;height:209" coordorigin="7013,115" coordsize="236,209">
              <v:shape style="position:absolute;left:7013;top:115;width:236;height:209" coordorigin="7013,115" coordsize="236,209" path="m7067,219l7013,247,7082,304,7086,308,7089,310,7097,319,7099,322,7106,324,7108,319,7110,317,7114,314,7154,272,7108,272,7098,266,7091,256,7078,237,7068,221,7067,219xe" filled="t" fillcolor="#D1D3D4" stroked="f">
                <v:path arrowok="t"/>
                <v:fill type="solid"/>
              </v:shape>
              <v:shape style="position:absolute;left:7013;top:115;width:236;height:209" coordorigin="7013,115" coordsize="236,209" path="m7249,115l7202,156,7159,202,7127,253,7118,270,7108,272,7154,272,7164,261,7168,257,7171,256,7174,252,7188,238,7203,224,7244,192,7249,188,7250,188,7249,115xe" filled="t" fillcolor="#D1D3D4" stroked="f">
                <v:path arrowok="t"/>
                <v:fill type="solid"/>
              </v:shape>
            </v:group>
            <v:group style="position:absolute;left:7013;top:115;width:236;height:209" coordorigin="7013,115" coordsize="236,209">
              <v:shape style="position:absolute;left:7013;top:115;width:236;height:209" coordorigin="7013,115" coordsize="236,209" path="m7067,219l7013,247,7082,304,7086,308,7089,310,7093,314,7097,319,7099,322,7106,324,7108,319,7110,317,7114,314,7164,261,7168,257,7171,256,7174,252,7244,192,7250,188,7250,184,7249,115,7236,125,7218,141,7173,186,7136,236,7127,253,7118,270,7068,221,7067,219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shape style="position:absolute;margin-left:328.4039pt;margin-top:3.461202pt;width:186.46870pt;height:14.65385pt;mso-position-horizontal-relative:page;mso-position-vertical-relative:paragraph;z-index:-7185" type="#_x0000_t202" filled="f" stroked="f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/>
                  <w:tr>
                    <w:trPr>
                      <w:trHeight w:val="293" w:hRule="exact"/>
                    </w:trPr>
                    <w:tc>
                      <w:tcPr>
                        <w:tcW w:w="29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133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80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133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4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133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133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b w:val="0"/>
          <w:bCs w:val="0"/>
          <w:color w:val="231F20"/>
          <w:spacing w:val="0"/>
          <w:w w:val="100"/>
        </w:rPr>
        <w:t>¿Saluda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y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presenta?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7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6"/>
        </w:numPr>
        <w:tabs>
          <w:tab w:pos="460" w:val="left" w:leader="none"/>
        </w:tabs>
        <w:spacing w:line="192" w:lineRule="auto"/>
        <w:ind w:left="474" w:right="5354" w:hanging="332"/>
        <w:jc w:val="left"/>
      </w:pPr>
      <w:r>
        <w:rPr/>
        <w:pict>
          <v:group style="position:absolute;margin-left:527.852966pt;margin-top:-6.824262pt;width:20.2383pt;height:20.323pt;mso-position-horizontal-relative:page;mso-position-vertical-relative:paragraph;z-index:-7269" coordorigin="10557,-136" coordsize="405,406">
            <v:group style="position:absolute;left:10614;top:-80;width:291;height:293" coordorigin="10614,-80" coordsize="291,293">
              <v:shape style="position:absolute;left:10614;top:-80;width:291;height:293" coordorigin="10614,-80" coordsize="291,293" path="m10614,-80l10905,-80,10905,213,10614,213,10614,-80xe" filled="f" stroked="t" strokeweight="5.6693pt" strokecolor="#A7A9AC">
                <v:path arrowok="t"/>
              </v:shape>
            </v:group>
            <v:group style="position:absolute;left:10614;top:-80;width:291;height:293" coordorigin="10614,-80" coordsize="291,293">
              <v:shape style="position:absolute;left:10614;top:-80;width:291;height:293" coordorigin="10614,-80" coordsize="291,293" path="m10614,-80l10905,-80,10905,213,10614,213,10614,-80xe" filled="t" fillcolor="#FFFFFF" stroked="f">
                <v:path arrowok="t"/>
                <v:fill type="solid"/>
              </v:shape>
            </v:group>
            <v:group style="position:absolute;left:10648;top:-42;width:218;height:201" coordorigin="10648,-42" coordsize="218,201">
              <v:shape style="position:absolute;left:10648;top:-42;width:218;height:201" coordorigin="10648,-42" coordsize="218,201" path="m10686,-29l10648,13,10723,69,10662,137,10692,159,10753,92,10849,92,10791,49,10812,26,10761,26,10686,-29xe" filled="t" fillcolor="#D1D3D4" stroked="f">
                <v:path arrowok="t"/>
                <v:fill type="solid"/>
              </v:shape>
              <v:shape style="position:absolute;left:10648;top:-42;width:218;height:201" coordorigin="10648,-42" coordsize="218,201" path="m10849,92l10753,92,10828,147,10866,104,10849,92xe" filled="t" fillcolor="#D1D3D4" stroked="f">
                <v:path arrowok="t"/>
                <v:fill type="solid"/>
              </v:shape>
              <v:shape style="position:absolute;left:10648;top:-42;width:218;height:201" coordorigin="10648,-42" coordsize="218,201" path="m10822,-42l10761,26,10812,26,10852,-19,10822,-42xe" filled="t" fillcolor="#D1D3D4" stroked="f">
                <v:path arrowok="t"/>
                <v:fill type="solid"/>
              </v:shape>
            </v:group>
            <v:group style="position:absolute;left:10648;top:-42;width:218;height:201" coordorigin="10648,-42" coordsize="218,201">
              <v:shape style="position:absolute;left:10648;top:-42;width:218;height:201" coordorigin="10648,-42" coordsize="218,201" path="m10828,147l10866,104,10791,49,10852,-19,10822,-42,10761,26,10686,-29,10648,13,10723,69,10662,137,10692,159,10753,92,10828,147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49.079346pt;margin-top:-6.280662pt;width:20.2383pt;height:20.323pt;mso-position-horizontal-relative:page;mso-position-vertical-relative:paragraph;z-index:-7268" coordorigin="10982,-126" coordsize="405,406">
            <v:group style="position:absolute;left:11038;top:-69;width:291;height:293" coordorigin="11038,-69" coordsize="291,293">
              <v:shape style="position:absolute;left:11038;top:-69;width:291;height:293" coordorigin="11038,-69" coordsize="291,293" path="m11038,-69l11330,-69,11330,224,11038,224,11038,-69xe" filled="f" stroked="t" strokeweight="5.6693pt" strokecolor="#A7A9AC">
                <v:path arrowok="t"/>
              </v:shape>
            </v:group>
            <v:group style="position:absolute;left:11038;top:-69;width:291;height:293" coordorigin="11038,-69" coordsize="291,293">
              <v:shape style="position:absolute;left:11038;top:-69;width:291;height:293" coordorigin="11038,-69" coordsize="291,293" path="m11038,-69l11330,-69,11330,224,11038,224,11038,-69xe" filled="t" fillcolor="#FFFFFF" stroked="f">
                <v:path arrowok="t"/>
                <v:fill type="solid"/>
              </v:shape>
            </v:group>
            <v:group style="position:absolute;left:11059;top:-29;width:236;height:209" coordorigin="11059,-29" coordsize="236,209">
              <v:shape style="position:absolute;left:11059;top:-29;width:236;height:209" coordorigin="11059,-29" coordsize="236,209" path="m11113,76l11059,103,11128,161,11132,164,11135,167,11143,175,11145,178,11152,180,11154,176,11156,174,11159,170,11199,129,11153,129,11144,122,11137,113,11123,93,11113,78,11113,76xe" filled="t" fillcolor="#D1D3D4" stroked="f">
                <v:path arrowok="t"/>
                <v:fill type="solid"/>
              </v:shape>
              <v:shape style="position:absolute;left:11059;top:-29;width:236;height:209" coordorigin="11059,-29" coordsize="236,209" path="m11295,-29l11248,12,11205,59,11173,109,11163,126,11153,129,11199,129,11210,118,11214,114,11216,112,11220,109,11234,94,11248,81,11290,48,11295,45,11295,45,11295,-29xe" filled="t" fillcolor="#D1D3D4" stroked="f">
                <v:path arrowok="t"/>
                <v:fill type="solid"/>
              </v:shape>
            </v:group>
            <v:group style="position:absolute;left:11059;top:-29;width:236;height:209" coordorigin="11059,-29" coordsize="236,209">
              <v:shape style="position:absolute;left:11059;top:-29;width:236;height:209" coordorigin="11059,-29" coordsize="236,209" path="m11113,76l11059,103,11128,161,11132,164,11135,167,11138,170,11143,175,11145,178,11152,180,11154,176,11156,174,11159,170,11210,118,11214,114,11216,112,11220,109,11290,48,11295,45,11295,40,11295,-29,11282,-19,11264,-3,11219,42,11182,92,11173,109,11163,126,11113,78,11113,76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76.242249pt;margin-top:-6.824262pt;width:20.2383pt;height:20.323pt;mso-position-horizontal-relative:page;mso-position-vertical-relative:paragraph;z-index:-7267" coordorigin="9525,-136" coordsize="405,406">
            <v:group style="position:absolute;left:9582;top:-80;width:291;height:293" coordorigin="9582,-80" coordsize="291,293">
              <v:shape style="position:absolute;left:9582;top:-80;width:291;height:293" coordorigin="9582,-80" coordsize="291,293" path="m9582,-80l9873,-80,9873,213,9582,213,9582,-80xe" filled="t" fillcolor="#FFFFFF" stroked="f">
                <v:path arrowok="t"/>
                <v:fill type="solid"/>
              </v:shape>
            </v:group>
            <v:group style="position:absolute;left:9616;top:-42;width:218;height:201" coordorigin="9616,-42" coordsize="218,201">
              <v:shape style="position:absolute;left:9616;top:-42;width:218;height:201" coordorigin="9616,-42" coordsize="218,201" path="m9654,-29l9616,13,9690,69,9630,137,9660,159,9721,92,9817,92,9759,49,9779,26,9729,26,9654,-29xe" filled="t" fillcolor="#D1D3D4" stroked="f">
                <v:path arrowok="t"/>
                <v:fill type="solid"/>
              </v:shape>
              <v:shape style="position:absolute;left:9616;top:-42;width:218;height:201" coordorigin="9616,-42" coordsize="218,201" path="m9817,92l9721,92,9795,147,9834,104,9817,92xe" filled="t" fillcolor="#D1D3D4" stroked="f">
                <v:path arrowok="t"/>
                <v:fill type="solid"/>
              </v:shape>
              <v:shape style="position:absolute;left:9616;top:-42;width:218;height:201" coordorigin="9616,-42" coordsize="218,201" path="m9790,-42l9729,26,9779,26,9820,-19,9790,-42xe" filled="t" fillcolor="#D1D3D4" stroked="f">
                <v:path arrowok="t"/>
                <v:fill type="solid"/>
              </v:shape>
            </v:group>
            <v:group style="position:absolute;left:9616;top:-42;width:218;height:201" coordorigin="9616,-42" coordsize="218,201">
              <v:shape style="position:absolute;left:9616;top:-42;width:218;height:201" coordorigin="9616,-42" coordsize="218,201" path="m9795,147l9834,104,9759,49,9820,-19,9790,-42,9729,26,9654,-29,9616,13,9690,69,9630,137,9660,159,9721,92,9795,147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97.468658pt;margin-top:-6.280662pt;width:20.238600pt;height:20.323pt;mso-position-horizontal-relative:page;mso-position-vertical-relative:paragraph;z-index:-7266" coordorigin="9949,-126" coordsize="405,406">
            <v:group style="position:absolute;left:10006;top:-69;width:291;height:293" coordorigin="10006,-69" coordsize="291,293">
              <v:shape style="position:absolute;left:10006;top:-69;width:291;height:293" coordorigin="10006,-69" coordsize="291,293" path="m10006,-69l10297,-69,10297,224,10006,224,10006,-69xe" filled="t" fillcolor="#FFFFFF" stroked="f">
                <v:path arrowok="t"/>
                <v:fill type="solid"/>
              </v:shape>
            </v:group>
            <v:group style="position:absolute;left:10027;top:-29;width:236;height:209" coordorigin="10027,-29" coordsize="236,209">
              <v:shape style="position:absolute;left:10027;top:-29;width:236;height:209" coordorigin="10027,-29" coordsize="236,209" path="m10080,76l10027,103,10095,161,10100,164,10103,167,10111,175,10112,178,10119,180,10122,176,10124,174,10127,170,10167,129,10121,129,10112,122,10104,113,10091,93,10081,78,10080,76xe" filled="t" fillcolor="#D1D3D4" stroked="f">
                <v:path arrowok="t"/>
                <v:fill type="solid"/>
              </v:shape>
              <v:shape style="position:absolute;left:10027;top:-29;width:236;height:209" coordorigin="10027,-29" coordsize="236,209" path="m10263,-29l10216,12,10173,59,10141,109,10131,126,10121,129,10167,129,10178,118,10181,114,10184,112,10188,109,10202,94,10216,81,10257,48,10262,45,10263,45,10263,-29xe" filled="t" fillcolor="#D1D3D4" stroked="f">
                <v:path arrowok="t"/>
                <v:fill type="solid"/>
              </v:shape>
            </v:group>
            <v:group style="position:absolute;left:10027;top:-29;width:236;height:209" coordorigin="10027,-29" coordsize="236,209">
              <v:shape style="position:absolute;left:10027;top:-29;width:236;height:209" coordorigin="10027,-29" coordsize="236,209" path="m10080,76l10027,103,10095,161,10100,164,10103,167,10106,170,10111,175,10112,178,10119,180,10122,176,10124,174,10127,170,10178,118,10181,114,10184,112,10188,109,10257,48,10263,45,10263,40,10263,-29,10249,-19,10232,-3,10187,42,10149,92,10141,109,10131,126,10081,78,10080,76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25.842041pt;margin-top:-6.824262pt;width:20.2382pt;height:20.323pt;mso-position-horizontal-relative:page;mso-position-vertical-relative:paragraph;z-index:-7265" coordorigin="8517,-136" coordsize="405,406">
            <v:group style="position:absolute;left:8574;top:-80;width:291;height:293" coordorigin="8574,-80" coordsize="291,293">
              <v:shape style="position:absolute;left:8574;top:-80;width:291;height:293" coordorigin="8574,-80" coordsize="291,293" path="m8574,-80l8865,-80,8865,213,8574,213,8574,-80xe" filled="t" fillcolor="#FFFFFF" stroked="f">
                <v:path arrowok="t"/>
                <v:fill type="solid"/>
              </v:shape>
            </v:group>
            <v:group style="position:absolute;left:8608;top:-42;width:218;height:201" coordorigin="8608,-42" coordsize="218,201">
              <v:shape style="position:absolute;left:8608;top:-42;width:218;height:201" coordorigin="8608,-42" coordsize="218,201" path="m8646,-29l8608,13,8682,69,8622,137,8652,159,8713,92,8809,92,8751,49,8771,26,8721,26,8646,-29xe" filled="t" fillcolor="#D1D3D4" stroked="f">
                <v:path arrowok="t"/>
                <v:fill type="solid"/>
              </v:shape>
              <v:shape style="position:absolute;left:8608;top:-42;width:218;height:201" coordorigin="8608,-42" coordsize="218,201" path="m8809,92l8713,92,8787,147,8826,104,8809,92xe" filled="t" fillcolor="#D1D3D4" stroked="f">
                <v:path arrowok="t"/>
                <v:fill type="solid"/>
              </v:shape>
              <v:shape style="position:absolute;left:8608;top:-42;width:218;height:201" coordorigin="8608,-42" coordsize="218,201" path="m8782,-42l8721,26,8771,26,8812,-19,8782,-42xe" filled="t" fillcolor="#D1D3D4" stroked="f">
                <v:path arrowok="t"/>
                <v:fill type="solid"/>
              </v:shape>
            </v:group>
            <v:group style="position:absolute;left:8608;top:-42;width:218;height:201" coordorigin="8608,-42" coordsize="218,201">
              <v:shape style="position:absolute;left:8608;top:-42;width:218;height:201" coordorigin="8608,-42" coordsize="218,201" path="m8787,147l8826,104,8751,49,8812,-19,8782,-42,8721,26,8646,-29,8608,13,8682,69,8622,137,8652,159,8713,92,8787,147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47.068451pt;margin-top:-6.280662pt;width:20.2382pt;height:20.323pt;mso-position-horizontal-relative:page;mso-position-vertical-relative:paragraph;z-index:-7264" coordorigin="8941,-126" coordsize="405,406">
            <v:group style="position:absolute;left:8998;top:-69;width:291;height:293" coordorigin="8998,-69" coordsize="291,293">
              <v:shape style="position:absolute;left:8998;top:-69;width:291;height:293" coordorigin="8998,-69" coordsize="291,293" path="m8998,-69l9289,-69,9289,224,8998,224,8998,-69xe" filled="t" fillcolor="#FFFFFF" stroked="f">
                <v:path arrowok="t"/>
                <v:fill type="solid"/>
              </v:shape>
            </v:group>
            <v:group style="position:absolute;left:9019;top:-29;width:236;height:209" coordorigin="9019,-29" coordsize="236,209">
              <v:shape style="position:absolute;left:9019;top:-29;width:236;height:209" coordorigin="9019,-29" coordsize="236,209" path="m9072,76l9019,103,9087,161,9092,164,9095,167,9103,175,9104,178,9111,180,9114,176,9116,174,9119,170,9159,129,9113,129,9104,122,9096,113,9083,93,9073,78,9072,76xe" filled="t" fillcolor="#D1D3D4" stroked="f">
                <v:path arrowok="t"/>
                <v:fill type="solid"/>
              </v:shape>
              <v:shape style="position:absolute;left:9019;top:-29;width:236;height:209" coordorigin="9019,-29" coordsize="236,209" path="m9255,-29l9208,12,9165,59,9133,109,9123,126,9113,129,9159,129,9170,118,9173,114,9176,112,9180,109,9194,94,9208,81,9249,48,9254,45,9255,45,9255,-29xe" filled="t" fillcolor="#D1D3D4" stroked="f">
                <v:path arrowok="t"/>
                <v:fill type="solid"/>
              </v:shape>
            </v:group>
            <v:group style="position:absolute;left:9019;top:-29;width:236;height:209" coordorigin="9019,-29" coordsize="236,209">
              <v:shape style="position:absolute;left:9019;top:-29;width:236;height:209" coordorigin="9019,-29" coordsize="236,209" path="m9072,76l9019,103,9087,161,9092,164,9095,167,9098,170,9103,175,9104,178,9111,180,9114,176,9116,174,9119,170,9170,118,9173,114,9176,112,9180,109,9249,48,9255,45,9255,40,9255,-29,9241,-19,9224,-3,9178,42,9141,92,9133,109,9123,126,9073,78,9072,76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75.343353pt;margin-top:-6.824262pt;width:20.2383pt;height:20.323pt;mso-position-horizontal-relative:page;mso-position-vertical-relative:paragraph;z-index:-7263" coordorigin="7507,-136" coordsize="405,406">
            <v:group style="position:absolute;left:7564;top:-80;width:291;height:293" coordorigin="7564,-80" coordsize="291,293">
              <v:shape style="position:absolute;left:7564;top:-80;width:291;height:293" coordorigin="7564,-80" coordsize="291,293" path="m7564,-80l7855,-80,7855,213,7564,213,7564,-80xe" filled="t" fillcolor="#FFFFFF" stroked="f">
                <v:path arrowok="t"/>
                <v:fill type="solid"/>
              </v:shape>
            </v:group>
            <v:group style="position:absolute;left:7598;top:-42;width:218;height:201" coordorigin="7598,-42" coordsize="218,201">
              <v:shape style="position:absolute;left:7598;top:-42;width:218;height:201" coordorigin="7598,-42" coordsize="218,201" path="m7636,-29l7598,13,7672,69,7612,137,7642,159,7703,92,7799,92,7741,49,7761,26,7711,26,7636,-29xe" filled="t" fillcolor="#D1D3D4" stroked="f">
                <v:path arrowok="t"/>
                <v:fill type="solid"/>
              </v:shape>
              <v:shape style="position:absolute;left:7598;top:-42;width:218;height:201" coordorigin="7598,-42" coordsize="218,201" path="m7799,92l7703,92,7777,147,7816,104,7799,92xe" filled="t" fillcolor="#D1D3D4" stroked="f">
                <v:path arrowok="t"/>
                <v:fill type="solid"/>
              </v:shape>
              <v:shape style="position:absolute;left:7598;top:-42;width:218;height:201" coordorigin="7598,-42" coordsize="218,201" path="m7772,-42l7711,26,7761,26,7802,-19,7772,-42xe" filled="t" fillcolor="#D1D3D4" stroked="f">
                <v:path arrowok="t"/>
                <v:fill type="solid"/>
              </v:shape>
            </v:group>
            <v:group style="position:absolute;left:7598;top:-42;width:218;height:201" coordorigin="7598,-42" coordsize="218,201">
              <v:shape style="position:absolute;left:7598;top:-42;width:218;height:201" coordorigin="7598,-42" coordsize="218,201" path="m7777,147l7816,104,7741,49,7802,-19,7772,-42,7711,26,7636,-29,7598,13,7672,69,7612,137,7642,159,7703,92,7777,147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96.569763pt;margin-top:-6.280662pt;width:20.2383pt;height:20.323pt;mso-position-horizontal-relative:page;mso-position-vertical-relative:paragraph;z-index:-7262" coordorigin="7931,-126" coordsize="405,406">
            <v:group style="position:absolute;left:7988;top:-69;width:291;height:293" coordorigin="7988,-69" coordsize="291,293">
              <v:shape style="position:absolute;left:7988;top:-69;width:291;height:293" coordorigin="7988,-69" coordsize="291,293" path="m7988,-69l8279,-69,8279,224,7988,224,7988,-69xe" filled="t" fillcolor="#FFFFFF" stroked="f">
                <v:path arrowok="t"/>
                <v:fill type="solid"/>
              </v:shape>
            </v:group>
            <v:group style="position:absolute;left:8009;top:-29;width:236;height:209" coordorigin="8009,-29" coordsize="236,209">
              <v:shape style="position:absolute;left:8009;top:-29;width:236;height:209" coordorigin="8009,-29" coordsize="236,209" path="m8062,76l8009,103,8077,161,8082,164,8085,167,8093,175,8094,178,8102,180,8104,176,8106,174,8109,170,8149,129,8103,129,8094,122,8086,113,8073,93,8063,78,8062,76xe" filled="t" fillcolor="#D1D3D4" stroked="f">
                <v:path arrowok="t"/>
                <v:fill type="solid"/>
              </v:shape>
              <v:shape style="position:absolute;left:8009;top:-29;width:236;height:209" coordorigin="8009,-29" coordsize="236,209" path="m8245,-29l8198,12,8155,59,8123,109,8113,126,8103,129,8149,129,8160,118,8163,114,8166,112,8170,109,8184,94,8198,81,8239,48,8244,45,8245,45,8245,-29xe" filled="t" fillcolor="#D1D3D4" stroked="f">
                <v:path arrowok="t"/>
                <v:fill type="solid"/>
              </v:shape>
            </v:group>
            <v:group style="position:absolute;left:8009;top:-29;width:236;height:209" coordorigin="8009,-29" coordsize="236,209">
              <v:shape style="position:absolute;left:8009;top:-29;width:236;height:209" coordorigin="8009,-29" coordsize="236,209" path="m8062,76l8009,103,8077,161,8082,164,8085,167,8088,170,8093,175,8094,178,8102,180,8104,176,8106,174,8109,170,8160,118,8163,114,8166,112,8170,109,8239,48,8245,45,8245,40,8245,-29,8231,-19,8214,-3,8169,42,8131,92,8123,109,8113,126,8063,78,8062,76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25.569244pt;margin-top:-6.824262pt;width:20.2383pt;height:20.323pt;mso-position-horizontal-relative:page;mso-position-vertical-relative:paragraph;z-index:-7261" coordorigin="6511,-136" coordsize="405,406">
            <v:group style="position:absolute;left:6568;top:-80;width:291;height:293" coordorigin="6568,-80" coordsize="291,293">
              <v:shape style="position:absolute;left:6568;top:-80;width:291;height:293" coordorigin="6568,-80" coordsize="291,293" path="m6568,-80l6859,-80,6859,213,6568,213,6568,-80xe" filled="t" fillcolor="#FFFFFF" stroked="f">
                <v:path arrowok="t"/>
                <v:fill type="solid"/>
              </v:shape>
            </v:group>
            <v:group style="position:absolute;left:6602;top:-42;width:218;height:201" coordorigin="6602,-42" coordsize="218,201">
              <v:shape style="position:absolute;left:6602;top:-42;width:218;height:201" coordorigin="6602,-42" coordsize="218,201" path="m6641,-29l6602,13,6677,69,6616,137,6647,159,6707,92,6803,92,6746,49,6766,26,6715,26,6641,-29xe" filled="t" fillcolor="#D1D3D4" stroked="f">
                <v:path arrowok="t"/>
                <v:fill type="solid"/>
              </v:shape>
              <v:shape style="position:absolute;left:6602;top:-42;width:218;height:201" coordorigin="6602,-42" coordsize="218,201" path="m6803,92l6707,92,6782,147,6820,104,6803,92xe" filled="t" fillcolor="#D1D3D4" stroked="f">
                <v:path arrowok="t"/>
                <v:fill type="solid"/>
              </v:shape>
              <v:shape style="position:absolute;left:6602;top:-42;width:218;height:201" coordorigin="6602,-42" coordsize="218,201" path="m6776,-42l6715,26,6766,26,6806,-19,6776,-42xe" filled="t" fillcolor="#D1D3D4" stroked="f">
                <v:path arrowok="t"/>
                <v:fill type="solid"/>
              </v:shape>
            </v:group>
            <v:group style="position:absolute;left:6602;top:-42;width:218;height:201" coordorigin="6602,-42" coordsize="218,201">
              <v:shape style="position:absolute;left:6602;top:-42;width:218;height:201" coordorigin="6602,-42" coordsize="218,201" path="m6782,147l6820,104,6746,49,6806,-19,6776,-42,6715,26,6641,-29,6602,13,6677,69,6616,137,6647,159,6707,92,6782,147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46.795959pt;margin-top:-6.280662pt;width:20.2382pt;height:20.323pt;mso-position-horizontal-relative:page;mso-position-vertical-relative:paragraph;z-index:-7260" coordorigin="6936,-126" coordsize="405,406">
            <v:group style="position:absolute;left:6993;top:-69;width:291;height:293" coordorigin="6993,-69" coordsize="291,293">
              <v:shape style="position:absolute;left:6993;top:-69;width:291;height:293" coordorigin="6993,-69" coordsize="291,293" path="m6993,-69l7284,-69,7284,224,6993,224,6993,-69xe" filled="t" fillcolor="#FFFFFF" stroked="f">
                <v:path arrowok="t"/>
                <v:fill type="solid"/>
              </v:shape>
            </v:group>
            <v:group style="position:absolute;left:7013;top:-29;width:236;height:209" coordorigin="7013,-29" coordsize="236,209">
              <v:shape style="position:absolute;left:7013;top:-29;width:236;height:209" coordorigin="7013,-29" coordsize="236,209" path="m7067,76l7013,103,7082,161,7086,164,7089,167,7097,175,7099,178,7106,180,7108,176,7110,174,7114,170,7154,129,7108,129,7098,122,7091,113,7078,93,7068,78,7067,76xe" filled="t" fillcolor="#D1D3D4" stroked="f">
                <v:path arrowok="t"/>
                <v:fill type="solid"/>
              </v:shape>
              <v:shape style="position:absolute;left:7013;top:-29;width:236;height:209" coordorigin="7013,-29" coordsize="236,209" path="m7249,-29l7202,12,7159,59,7127,109,7118,126,7108,129,7154,129,7164,118,7168,114,7171,112,7174,109,7188,94,7203,81,7244,48,7249,45,7250,45,7249,-29xe" filled="t" fillcolor="#D1D3D4" stroked="f">
                <v:path arrowok="t"/>
                <v:fill type="solid"/>
              </v:shape>
            </v:group>
            <v:group style="position:absolute;left:7013;top:-29;width:236;height:209" coordorigin="7013,-29" coordsize="236,209">
              <v:shape style="position:absolute;left:7013;top:-29;width:236;height:209" coordorigin="7013,-29" coordsize="236,209" path="m7067,76l7013,103,7082,161,7086,164,7089,167,7093,170,7097,175,7099,178,7106,180,7108,176,7110,174,7114,170,7164,118,7168,114,7171,112,7174,109,7244,48,7250,45,7250,40,7249,-29,7236,-19,7218,-3,7173,42,7136,92,7127,109,7118,126,7068,78,7067,76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shape style="position:absolute;margin-left:328.4039pt;margin-top:-3.717812pt;width:186.46870pt;height:14.6537pt;mso-position-horizontal-relative:page;mso-position-vertical-relative:paragraph;z-index:-7184" type="#_x0000_t202" filled="f" stroked="f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/>
                  <w:tr>
                    <w:trPr>
                      <w:trHeight w:val="293" w:hRule="exact"/>
                    </w:trPr>
                    <w:tc>
                      <w:tcPr>
                        <w:tcW w:w="29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6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6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80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6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6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4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6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6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6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6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b w:val="0"/>
          <w:bCs w:val="0"/>
          <w:color w:val="231F20"/>
          <w:spacing w:val="0"/>
          <w:w w:val="100"/>
        </w:rPr>
        <w:t>¿</w:t>
      </w:r>
      <w:r>
        <w:rPr>
          <w:b w:val="0"/>
          <w:bCs w:val="0"/>
          <w:color w:val="231F20"/>
          <w:spacing w:val="-8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ealiza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entrevista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ciudadano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pa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dete</w:t>
      </w:r>
      <w:r>
        <w:rPr>
          <w:b w:val="0"/>
          <w:bCs w:val="0"/>
          <w:color w:val="231F20"/>
          <w:spacing w:val="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minar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</w:r>
      <w:r>
        <w:rPr>
          <w:b w:val="0"/>
          <w:bCs w:val="0"/>
          <w:color w:val="231F20"/>
          <w:spacing w:val="0"/>
          <w:w w:val="100"/>
        </w:rPr>
        <w:t>el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tipo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trámite?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18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6"/>
        </w:numPr>
        <w:tabs>
          <w:tab w:pos="460" w:val="left" w:leader="none"/>
        </w:tabs>
        <w:spacing w:line="192" w:lineRule="auto"/>
        <w:ind w:left="474" w:right="5438" w:hanging="332"/>
        <w:jc w:val="left"/>
      </w:pPr>
      <w:r>
        <w:rPr/>
        <w:pict>
          <v:group style="position:absolute;margin-left:528.409424pt;margin-top:-3.541432pt;width:20.2382pt;height:20.323pt;mso-position-horizontal-relative:page;mso-position-vertical-relative:paragraph;z-index:-7279" coordorigin="10568,-71" coordsize="405,406">
            <v:group style="position:absolute;left:10625;top:-14;width:291;height:293" coordorigin="10625,-14" coordsize="291,293">
              <v:shape style="position:absolute;left:10625;top:-14;width:291;height:293" coordorigin="10625,-14" coordsize="291,293" path="m10625,-14l10916,-14,10916,279,10625,279,10625,-14xe" filled="f" stroked="t" strokeweight="5.6693pt" strokecolor="#A7A9AC">
                <v:path arrowok="t"/>
              </v:shape>
            </v:group>
            <v:group style="position:absolute;left:10659;top:24;width:218;height:201" coordorigin="10659,24" coordsize="218,201">
              <v:shape style="position:absolute;left:10659;top:24;width:218;height:201" coordorigin="10659,24" coordsize="218,201" path="m10698,36l10659,79,10734,135,10673,203,10703,225,10764,157,10860,157,10802,114,10823,92,10772,92,10698,36xe" filled="t" fillcolor="#D1D3D4" stroked="f">
                <v:path arrowok="t"/>
                <v:fill type="solid"/>
              </v:shape>
              <v:shape style="position:absolute;left:10659;top:24;width:218;height:201" coordorigin="10659,24" coordsize="218,201" path="m10860,157l10764,157,10839,213,10877,170,10860,157xe" filled="t" fillcolor="#D1D3D4" stroked="f">
                <v:path arrowok="t"/>
                <v:fill type="solid"/>
              </v:shape>
              <v:shape style="position:absolute;left:10659;top:24;width:218;height:201" coordorigin="10659,24" coordsize="218,201" path="m10833,24l10772,92,10823,92,10863,46,10833,24xe" filled="t" fillcolor="#D1D3D4" stroked="f">
                <v:path arrowok="t"/>
                <v:fill type="solid"/>
              </v:shape>
            </v:group>
            <v:group style="position:absolute;left:10659;top:24;width:218;height:201" coordorigin="10659,24" coordsize="218,201">
              <v:shape style="position:absolute;left:10659;top:24;width:218;height:201" coordorigin="10659,24" coordsize="218,201" path="m10839,213l10877,170,10802,114,10863,46,10833,24,10772,92,10698,36,10659,79,10734,135,10673,203,10703,225,10764,157,10839,213xe" filled="f" stroked="t" strokeweight=".5669pt" strokecolor="#D1D3D4">
                <v:path arrowok="t"/>
              </v:shape>
            </v:group>
            <v:group style="position:absolute;left:10625;top:-14;width:291;height:293" coordorigin="10625,-14" coordsize="291,293">
              <v:shape style="position:absolute;left:10625;top:-14;width:291;height:293" coordorigin="10625,-14" coordsize="291,293" path="m10625,-14l10916,-14,10916,279,10625,279,10625,-14xe" filled="f" stroked="t" strokeweight="5.6693pt" strokecolor="#A7A9AC">
                <v:path arrowok="t"/>
              </v:shape>
            </v:group>
            <v:group style="position:absolute;left:10659;top:24;width:218;height:201" coordorigin="10659,24" coordsize="218,201">
              <v:shape style="position:absolute;left:10659;top:24;width:218;height:201" coordorigin="10659,24" coordsize="218,201" path="m10698,36l10659,79,10734,135,10673,203,10703,225,10764,157,10860,157,10802,114,10823,92,10772,92,10698,36xe" filled="t" fillcolor="#D1D3D4" stroked="f">
                <v:path arrowok="t"/>
                <v:fill type="solid"/>
              </v:shape>
              <v:shape style="position:absolute;left:10659;top:24;width:218;height:201" coordorigin="10659,24" coordsize="218,201" path="m10860,157l10764,157,10839,213,10877,170,10860,157xe" filled="t" fillcolor="#D1D3D4" stroked="f">
                <v:path arrowok="t"/>
                <v:fill type="solid"/>
              </v:shape>
              <v:shape style="position:absolute;left:10659;top:24;width:218;height:201" coordorigin="10659,24" coordsize="218,201" path="m10833,24l10772,92,10823,92,10863,46,10833,24xe" filled="t" fillcolor="#D1D3D4" stroked="f">
                <v:path arrowok="t"/>
                <v:fill type="solid"/>
              </v:shape>
            </v:group>
            <v:group style="position:absolute;left:10659;top:24;width:218;height:201" coordorigin="10659,24" coordsize="218,201">
              <v:shape style="position:absolute;left:10659;top:24;width:218;height:201" coordorigin="10659,24" coordsize="218,201" path="m10839,213l10877,170,10802,114,10863,46,10833,24,10772,92,10698,36,10659,79,10734,135,10673,203,10703,225,10764,157,10839,213xe" filled="f" stroked="t" strokeweight=".5669pt" strokecolor="#D1D3D4">
                <v:path arrowok="t"/>
              </v:shape>
            </v:group>
            <v:group style="position:absolute;left:10625;top:-14;width:291;height:293" coordorigin="10625,-14" coordsize="291,293">
              <v:shape style="position:absolute;left:10625;top:-14;width:291;height:293" coordorigin="10625,-14" coordsize="291,293" path="m10625,-14l10916,-14,10916,279,10625,279,10625,-14xe" filled="f" stroked="t" strokeweight="5.6693pt" strokecolor="#A7A9AC">
                <v:path arrowok="t"/>
              </v:shape>
            </v:group>
            <v:group style="position:absolute;left:10625;top:-14;width:291;height:293" coordorigin="10625,-14" coordsize="291,293">
              <v:shape style="position:absolute;left:10625;top:-14;width:291;height:293" coordorigin="10625,-14" coordsize="291,293" path="m10625,-14l10916,-14,10916,279,10625,279,10625,-14xe" filled="t" fillcolor="#FFFFFF" stroked="f">
                <v:path arrowok="t"/>
                <v:fill type="solid"/>
              </v:shape>
            </v:group>
            <v:group style="position:absolute;left:10659;top:24;width:218;height:201" coordorigin="10659,24" coordsize="218,201">
              <v:shape style="position:absolute;left:10659;top:24;width:218;height:201" coordorigin="10659,24" coordsize="218,201" path="m10698,36l10659,79,10734,135,10673,203,10703,225,10764,157,10860,157,10802,114,10823,92,10772,92,10698,36xe" filled="t" fillcolor="#D1D3D4" stroked="f">
                <v:path arrowok="t"/>
                <v:fill type="solid"/>
              </v:shape>
              <v:shape style="position:absolute;left:10659;top:24;width:218;height:201" coordorigin="10659,24" coordsize="218,201" path="m10860,157l10764,157,10839,213,10877,170,10860,157xe" filled="t" fillcolor="#D1D3D4" stroked="f">
                <v:path arrowok="t"/>
                <v:fill type="solid"/>
              </v:shape>
              <v:shape style="position:absolute;left:10659;top:24;width:218;height:201" coordorigin="10659,24" coordsize="218,201" path="m10833,24l10772,92,10823,92,10863,46,10833,24xe" filled="t" fillcolor="#D1D3D4" stroked="f">
                <v:path arrowok="t"/>
                <v:fill type="solid"/>
              </v:shape>
            </v:group>
            <v:group style="position:absolute;left:10659;top:24;width:218;height:201" coordorigin="10659,24" coordsize="218,201">
              <v:shape style="position:absolute;left:10659;top:24;width:218;height:201" coordorigin="10659,24" coordsize="218,201" path="m10839,213l10877,170,10802,114,10863,46,10833,24,10772,92,10698,36,10659,79,10734,135,10673,203,10703,225,10764,157,10839,213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49.635864pt;margin-top:-2.997832pt;width:20.2382pt;height:20.323pt;mso-position-horizontal-relative:page;mso-position-vertical-relative:paragraph;z-index:-7278" coordorigin="10993,-60" coordsize="405,406">
            <v:group style="position:absolute;left:11049;top:-3;width:291;height:293" coordorigin="11049,-3" coordsize="291,293">
              <v:shape style="position:absolute;left:11049;top:-3;width:291;height:293" coordorigin="11049,-3" coordsize="291,293" path="m11049,-3l11341,-3,11341,290,11049,290,11049,-3xe" filled="f" stroked="t" strokeweight="5.6693pt" strokecolor="#A7A9AC">
                <v:path arrowok="t"/>
              </v:shape>
            </v:group>
            <v:group style="position:absolute;left:11070;top:37;width:236;height:209" coordorigin="11070,37" coordsize="236,209">
              <v:shape style="position:absolute;left:11070;top:37;width:236;height:209" coordorigin="11070,37" coordsize="236,209" path="m11124,141l11070,169,11139,227,11143,230,11146,232,11154,241,11156,244,11163,246,11165,242,11167,239,11171,236,11210,194,11164,194,11155,188,11148,178,11134,159,11125,143,11124,141xe" filled="t" fillcolor="#D1D3D4" stroked="f">
                <v:path arrowok="t"/>
                <v:fill type="solid"/>
              </v:shape>
              <v:shape style="position:absolute;left:11070;top:37;width:236;height:209" coordorigin="11070,37" coordsize="236,209" path="m11306,37l11259,78,11216,124,11184,175,11174,192,11164,194,11210,194,11221,183,11225,180,11227,178,11231,174,11245,160,11259,146,11301,114,11306,111,11306,110,11306,37xe" filled="t" fillcolor="#D1D3D4" stroked="f">
                <v:path arrowok="t"/>
                <v:fill type="solid"/>
              </v:shape>
            </v:group>
            <v:group style="position:absolute;left:11070;top:37;width:236;height:209" coordorigin="11070,37" coordsize="236,209">
              <v:shape style="position:absolute;left:11070;top:37;width:236;height:209" coordorigin="11070,37" coordsize="236,209" path="m11124,141l11070,169,11139,227,11143,230,11146,232,11149,236,11154,241,11156,244,11163,246,11165,242,11167,239,11171,236,11221,183,11225,180,11227,178,11231,174,11301,114,11306,110,11306,106,11306,37,11293,47,11275,63,11230,108,11193,158,11184,175,11174,192,11125,143,11124,141xe" filled="f" stroked="t" strokeweight=".216pt" strokecolor="#D1D3D4">
                <v:path arrowok="t"/>
              </v:shape>
            </v:group>
            <v:group style="position:absolute;left:11049;top:-3;width:291;height:293" coordorigin="11049,-3" coordsize="291,293">
              <v:shape style="position:absolute;left:11049;top:-3;width:291;height:293" coordorigin="11049,-3" coordsize="291,293" path="m11049,-3l11341,-3,11341,290,11049,290,11049,-3xe" filled="f" stroked="t" strokeweight="5.6693pt" strokecolor="#A7A9AC">
                <v:path arrowok="t"/>
              </v:shape>
            </v:group>
            <v:group style="position:absolute;left:11070;top:37;width:236;height:209" coordorigin="11070,37" coordsize="236,209">
              <v:shape style="position:absolute;left:11070;top:37;width:236;height:209" coordorigin="11070,37" coordsize="236,209" path="m11124,141l11070,169,11139,227,11143,230,11146,232,11154,241,11156,244,11163,246,11165,242,11167,239,11171,236,11210,194,11164,194,11155,188,11148,178,11134,159,11125,143,11124,141xe" filled="t" fillcolor="#D1D3D4" stroked="f">
                <v:path arrowok="t"/>
                <v:fill type="solid"/>
              </v:shape>
              <v:shape style="position:absolute;left:11070;top:37;width:236;height:209" coordorigin="11070,37" coordsize="236,209" path="m11306,37l11259,78,11216,124,11184,175,11174,192,11164,194,11210,194,11221,183,11225,180,11227,178,11231,174,11245,160,11259,146,11301,114,11306,111,11306,110,11306,37xe" filled="t" fillcolor="#D1D3D4" stroked="f">
                <v:path arrowok="t"/>
                <v:fill type="solid"/>
              </v:shape>
            </v:group>
            <v:group style="position:absolute;left:11070;top:37;width:236;height:209" coordorigin="11070,37" coordsize="236,209">
              <v:shape style="position:absolute;left:11070;top:37;width:236;height:209" coordorigin="11070,37" coordsize="236,209" path="m11124,141l11070,169,11139,227,11143,230,11146,232,11149,236,11154,241,11156,244,11163,246,11165,242,11167,239,11171,236,11221,183,11225,180,11227,178,11231,174,11301,114,11306,110,11306,106,11306,37,11293,47,11275,63,11230,108,11193,158,11184,175,11174,192,11125,143,11124,141xe" filled="f" stroked="t" strokeweight=".216pt" strokecolor="#D1D3D4">
                <v:path arrowok="t"/>
              </v:shape>
            </v:group>
            <v:group style="position:absolute;left:11049;top:-3;width:291;height:293" coordorigin="11049,-3" coordsize="291,293">
              <v:shape style="position:absolute;left:11049;top:-3;width:291;height:293" coordorigin="11049,-3" coordsize="291,293" path="m11049,-3l11341,-3,11341,290,11049,290,11049,-3xe" filled="f" stroked="t" strokeweight="5.6693pt" strokecolor="#A7A9AC">
                <v:path arrowok="t"/>
              </v:shape>
            </v:group>
            <v:group style="position:absolute;left:11049;top:-3;width:291;height:293" coordorigin="11049,-3" coordsize="291,293">
              <v:shape style="position:absolute;left:11049;top:-3;width:291;height:293" coordorigin="11049,-3" coordsize="291,293" path="m11049,-3l11341,-3,11341,290,11049,290,11049,-3xe" filled="t" fillcolor="#FFFFFF" stroked="f">
                <v:path arrowok="t"/>
                <v:fill type="solid"/>
              </v:shape>
            </v:group>
            <v:group style="position:absolute;left:11070;top:37;width:236;height:209" coordorigin="11070,37" coordsize="236,209">
              <v:shape style="position:absolute;left:11070;top:37;width:236;height:209" coordorigin="11070,37" coordsize="236,209" path="m11124,141l11070,169,11139,227,11143,230,11146,232,11154,241,11156,244,11163,246,11165,242,11167,239,11171,236,11210,194,11164,194,11155,188,11148,178,11134,159,11125,143,11124,141xe" filled="t" fillcolor="#D1D3D4" stroked="f">
                <v:path arrowok="t"/>
                <v:fill type="solid"/>
              </v:shape>
              <v:shape style="position:absolute;left:11070;top:37;width:236;height:209" coordorigin="11070,37" coordsize="236,209" path="m11306,37l11259,78,11216,124,11184,175,11174,192,11164,194,11210,194,11221,183,11225,180,11227,178,11231,174,11245,160,11259,146,11301,114,11306,111,11306,110,11306,37xe" filled="t" fillcolor="#D1D3D4" stroked="f">
                <v:path arrowok="t"/>
                <v:fill type="solid"/>
              </v:shape>
            </v:group>
            <v:group style="position:absolute;left:11070;top:37;width:236;height:209" coordorigin="11070,37" coordsize="236,209">
              <v:shape style="position:absolute;left:11070;top:37;width:236;height:209" coordorigin="11070,37" coordsize="236,209" path="m11124,141l11070,169,11139,227,11143,230,11146,232,11149,236,11154,241,11156,244,11163,246,11165,242,11167,239,11171,236,11221,183,11225,180,11227,178,11231,174,11301,114,11306,110,11306,106,11306,37,11293,47,11275,63,11230,108,11193,158,11184,175,11174,192,11125,143,11124,141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76.798737pt;margin-top:-3.541432pt;width:20.2382pt;height:20.323pt;mso-position-horizontal-relative:page;mso-position-vertical-relative:paragraph;z-index:-7277" coordorigin="9536,-71" coordsize="405,406">
            <v:group style="position:absolute;left:9593;top:-14;width:291;height:293" coordorigin="9593,-14" coordsize="291,293">
              <v:shape style="position:absolute;left:9593;top:-14;width:291;height:293" coordorigin="9593,-14" coordsize="291,293" path="m9593,-14l9884,-14,9884,279,9593,279,9593,-14xe" filled="f" stroked="t" strokeweight="5.6693pt" strokecolor="#A7A9AC">
                <v:path arrowok="t"/>
              </v:shape>
            </v:group>
            <v:group style="position:absolute;left:9627;top:24;width:218;height:201" coordorigin="9627,24" coordsize="218,201">
              <v:shape style="position:absolute;left:9627;top:24;width:218;height:201" coordorigin="9627,24" coordsize="218,201" path="m9665,36l9627,79,9702,135,9641,203,9671,225,9732,157,9828,157,9770,114,9790,92,9740,92,9665,36xe" filled="t" fillcolor="#D1D3D4" stroked="f">
                <v:path arrowok="t"/>
                <v:fill type="solid"/>
              </v:shape>
              <v:shape style="position:absolute;left:9627;top:24;width:218;height:201" coordorigin="9627,24" coordsize="218,201" path="m9828,157l9732,157,9807,213,9845,170,9828,157xe" filled="t" fillcolor="#D1D3D4" stroked="f">
                <v:path arrowok="t"/>
                <v:fill type="solid"/>
              </v:shape>
              <v:shape style="position:absolute;left:9627;top:24;width:218;height:201" coordorigin="9627,24" coordsize="218,201" path="m9801,24l9740,92,9790,92,9831,46,9801,24xe" filled="t" fillcolor="#D1D3D4" stroked="f">
                <v:path arrowok="t"/>
                <v:fill type="solid"/>
              </v:shape>
            </v:group>
            <v:group style="position:absolute;left:9627;top:24;width:218;height:201" coordorigin="9627,24" coordsize="218,201">
              <v:shape style="position:absolute;left:9627;top:24;width:218;height:201" coordorigin="9627,24" coordsize="218,201" path="m9807,213l9845,170,9770,114,9831,46,9801,24,9740,92,9665,36,9627,79,9702,135,9641,203,9671,225,9732,157,9807,213xe" filled="f" stroked="t" strokeweight=".5669pt" strokecolor="#D1D3D4">
                <v:path arrowok="t"/>
              </v:shape>
            </v:group>
            <v:group style="position:absolute;left:9593;top:-14;width:291;height:293" coordorigin="9593,-14" coordsize="291,293">
              <v:shape style="position:absolute;left:9593;top:-14;width:291;height:293" coordorigin="9593,-14" coordsize="291,293" path="m9593,-14l9884,-14,9884,279,9593,279,9593,-14xe" filled="f" stroked="t" strokeweight="5.6693pt" strokecolor="#A7A9AC">
                <v:path arrowok="t"/>
              </v:shape>
            </v:group>
            <v:group style="position:absolute;left:9627;top:24;width:218;height:201" coordorigin="9627,24" coordsize="218,201">
              <v:shape style="position:absolute;left:9627;top:24;width:218;height:201" coordorigin="9627,24" coordsize="218,201" path="m9665,36l9627,79,9702,135,9641,203,9671,225,9732,157,9828,157,9770,114,9790,92,9740,92,9665,36xe" filled="t" fillcolor="#D1D3D4" stroked="f">
                <v:path arrowok="t"/>
                <v:fill type="solid"/>
              </v:shape>
              <v:shape style="position:absolute;left:9627;top:24;width:218;height:201" coordorigin="9627,24" coordsize="218,201" path="m9828,157l9732,157,9807,213,9845,170,9828,157xe" filled="t" fillcolor="#D1D3D4" stroked="f">
                <v:path arrowok="t"/>
                <v:fill type="solid"/>
              </v:shape>
              <v:shape style="position:absolute;left:9627;top:24;width:218;height:201" coordorigin="9627,24" coordsize="218,201" path="m9801,24l9740,92,9790,92,9831,46,9801,24xe" filled="t" fillcolor="#D1D3D4" stroked="f">
                <v:path arrowok="t"/>
                <v:fill type="solid"/>
              </v:shape>
            </v:group>
            <v:group style="position:absolute;left:9627;top:24;width:218;height:201" coordorigin="9627,24" coordsize="218,201">
              <v:shape style="position:absolute;left:9627;top:24;width:218;height:201" coordorigin="9627,24" coordsize="218,201" path="m9807,213l9845,170,9770,114,9831,46,9801,24,9740,92,9665,36,9627,79,9702,135,9641,203,9671,225,9732,157,9807,213xe" filled="f" stroked="t" strokeweight=".5669pt" strokecolor="#D1D3D4">
                <v:path arrowok="t"/>
              </v:shape>
            </v:group>
            <v:group style="position:absolute;left:9593;top:-14;width:291;height:293" coordorigin="9593,-14" coordsize="291,293">
              <v:shape style="position:absolute;left:9593;top:-14;width:291;height:293" coordorigin="9593,-14" coordsize="291,293" path="m9593,-14l9884,-14,9884,279,9593,279,9593,-14xe" filled="f" stroked="t" strokeweight="5.6693pt" strokecolor="#A7A9AC">
                <v:path arrowok="t"/>
              </v:shape>
            </v:group>
            <v:group style="position:absolute;left:9593;top:-14;width:291;height:293" coordorigin="9593,-14" coordsize="291,293">
              <v:shape style="position:absolute;left:9593;top:-14;width:291;height:293" coordorigin="9593,-14" coordsize="291,293" path="m9593,-14l9884,-14,9884,279,9593,279,9593,-14xe" filled="t" fillcolor="#FFFFFF" stroked="f">
                <v:path arrowok="t"/>
                <v:fill type="solid"/>
              </v:shape>
            </v:group>
            <v:group style="position:absolute;left:9627;top:24;width:218;height:201" coordorigin="9627,24" coordsize="218,201">
              <v:shape style="position:absolute;left:9627;top:24;width:218;height:201" coordorigin="9627,24" coordsize="218,201" path="m9665,36l9627,79,9702,135,9641,203,9671,225,9732,157,9828,157,9770,114,9790,92,9740,92,9665,36xe" filled="t" fillcolor="#D1D3D4" stroked="f">
                <v:path arrowok="t"/>
                <v:fill type="solid"/>
              </v:shape>
              <v:shape style="position:absolute;left:9627;top:24;width:218;height:201" coordorigin="9627,24" coordsize="218,201" path="m9828,157l9732,157,9807,213,9845,170,9828,157xe" filled="t" fillcolor="#D1D3D4" stroked="f">
                <v:path arrowok="t"/>
                <v:fill type="solid"/>
              </v:shape>
              <v:shape style="position:absolute;left:9627;top:24;width:218;height:201" coordorigin="9627,24" coordsize="218,201" path="m9801,24l9740,92,9790,92,9831,46,9801,24xe" filled="t" fillcolor="#D1D3D4" stroked="f">
                <v:path arrowok="t"/>
                <v:fill type="solid"/>
              </v:shape>
            </v:group>
            <v:group style="position:absolute;left:9627;top:24;width:218;height:201" coordorigin="9627,24" coordsize="218,201">
              <v:shape style="position:absolute;left:9627;top:24;width:218;height:201" coordorigin="9627,24" coordsize="218,201" path="m9807,213l9845,170,9770,114,9831,46,9801,24,9740,92,9665,36,9627,79,9702,135,9641,203,9671,225,9732,157,9807,213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98.025146pt;margin-top:-2.997832pt;width:20.238500pt;height:20.323pt;mso-position-horizontal-relative:page;mso-position-vertical-relative:paragraph;z-index:-7276" coordorigin="9961,-60" coordsize="405,406">
            <v:group style="position:absolute;left:10017;top:-3;width:291;height:293" coordorigin="10017,-3" coordsize="291,293">
              <v:shape style="position:absolute;left:10017;top:-3;width:291;height:293" coordorigin="10017,-3" coordsize="291,293" path="m10017,-3l10309,-3,10309,290,10017,290,10017,-3xe" filled="f" stroked="t" strokeweight="5.6693pt" strokecolor="#A7A9AC">
                <v:path arrowok="t"/>
              </v:shape>
            </v:group>
            <v:group style="position:absolute;left:10038;top:37;width:236;height:209" coordorigin="10038,37" coordsize="236,209">
              <v:shape style="position:absolute;left:10038;top:37;width:236;height:209" coordorigin="10038,37" coordsize="236,209" path="m10091,141l10038,169,10107,227,10111,230,10114,232,10122,241,10124,244,10131,246,10133,242,10135,239,10138,236,10178,194,10132,194,10123,188,10115,178,10102,159,10092,143,10091,141xe" filled="t" fillcolor="#D1D3D4" stroked="f">
                <v:path arrowok="t"/>
                <v:fill type="solid"/>
              </v:shape>
              <v:shape style="position:absolute;left:10038;top:37;width:236;height:209" coordorigin="10038,37" coordsize="236,209" path="m10274,37l10227,78,10184,124,10152,175,10142,192,10132,194,10178,194,10189,183,10192,180,10195,178,10199,174,10213,160,10227,146,10269,114,10274,111,10274,110,10274,37xe" filled="t" fillcolor="#D1D3D4" stroked="f">
                <v:path arrowok="t"/>
                <v:fill type="solid"/>
              </v:shape>
            </v:group>
            <v:group style="position:absolute;left:10038;top:37;width:236;height:209" coordorigin="10038,37" coordsize="236,209">
              <v:shape style="position:absolute;left:10038;top:37;width:236;height:209" coordorigin="10038,37" coordsize="236,209" path="m10091,141l10038,169,10107,227,10111,230,10114,232,10117,236,10122,241,10124,244,10131,246,10133,242,10135,239,10138,236,10189,183,10192,180,10195,178,10199,174,10269,114,10274,110,10274,106,10274,37,10261,47,10243,63,10198,108,10161,158,10152,175,10142,192,10092,143,10091,141xe" filled="f" stroked="t" strokeweight=".216pt" strokecolor="#D1D3D4">
                <v:path arrowok="t"/>
              </v:shape>
            </v:group>
            <v:group style="position:absolute;left:10017;top:-3;width:291;height:293" coordorigin="10017,-3" coordsize="291,293">
              <v:shape style="position:absolute;left:10017;top:-3;width:291;height:293" coordorigin="10017,-3" coordsize="291,293" path="m10017,-3l10309,-3,10309,290,10017,290,10017,-3xe" filled="f" stroked="t" strokeweight="5.6693pt" strokecolor="#A7A9AC">
                <v:path arrowok="t"/>
              </v:shape>
            </v:group>
            <v:group style="position:absolute;left:10038;top:37;width:236;height:209" coordorigin="10038,37" coordsize="236,209">
              <v:shape style="position:absolute;left:10038;top:37;width:236;height:209" coordorigin="10038,37" coordsize="236,209" path="m10091,141l10038,169,10107,227,10111,230,10114,232,10122,241,10124,244,10131,246,10133,242,10135,239,10138,236,10178,194,10132,194,10123,188,10115,178,10102,159,10092,143,10091,141xe" filled="t" fillcolor="#D1D3D4" stroked="f">
                <v:path arrowok="t"/>
                <v:fill type="solid"/>
              </v:shape>
              <v:shape style="position:absolute;left:10038;top:37;width:236;height:209" coordorigin="10038,37" coordsize="236,209" path="m10274,37l10227,78,10184,124,10152,175,10142,192,10132,194,10178,194,10189,183,10192,180,10195,178,10199,174,10213,160,10227,146,10269,114,10274,111,10274,110,10274,37xe" filled="t" fillcolor="#D1D3D4" stroked="f">
                <v:path arrowok="t"/>
                <v:fill type="solid"/>
              </v:shape>
            </v:group>
            <v:group style="position:absolute;left:10038;top:37;width:236;height:209" coordorigin="10038,37" coordsize="236,209">
              <v:shape style="position:absolute;left:10038;top:37;width:236;height:209" coordorigin="10038,37" coordsize="236,209" path="m10091,141l10038,169,10107,227,10111,230,10114,232,10117,236,10122,241,10124,244,10131,246,10133,242,10135,239,10138,236,10189,183,10192,180,10195,178,10199,174,10269,114,10274,110,10274,106,10274,37,10261,47,10243,63,10198,108,10161,158,10152,175,10142,192,10092,143,10091,141xe" filled="f" stroked="t" strokeweight=".216pt" strokecolor="#D1D3D4">
                <v:path arrowok="t"/>
              </v:shape>
            </v:group>
            <v:group style="position:absolute;left:10017;top:-3;width:291;height:293" coordorigin="10017,-3" coordsize="291,293">
              <v:shape style="position:absolute;left:10017;top:-3;width:291;height:293" coordorigin="10017,-3" coordsize="291,293" path="m10017,-3l10309,-3,10309,290,10017,290,10017,-3xe" filled="f" stroked="t" strokeweight="5.6693pt" strokecolor="#A7A9AC">
                <v:path arrowok="t"/>
              </v:shape>
            </v:group>
            <v:group style="position:absolute;left:10017;top:-3;width:291;height:293" coordorigin="10017,-3" coordsize="291,293">
              <v:shape style="position:absolute;left:10017;top:-3;width:291;height:293" coordorigin="10017,-3" coordsize="291,293" path="m10017,-3l10309,-3,10309,290,10017,290,10017,-3xe" filled="t" fillcolor="#FFFFFF" stroked="f">
                <v:path arrowok="t"/>
                <v:fill type="solid"/>
              </v:shape>
            </v:group>
            <v:group style="position:absolute;left:10038;top:37;width:236;height:209" coordorigin="10038,37" coordsize="236,209">
              <v:shape style="position:absolute;left:10038;top:37;width:236;height:209" coordorigin="10038,37" coordsize="236,209" path="m10091,141l10038,169,10107,227,10111,230,10114,232,10122,241,10124,244,10131,246,10133,242,10135,239,10138,236,10178,194,10132,194,10123,188,10115,178,10102,159,10092,143,10091,141xe" filled="t" fillcolor="#D1D3D4" stroked="f">
                <v:path arrowok="t"/>
                <v:fill type="solid"/>
              </v:shape>
              <v:shape style="position:absolute;left:10038;top:37;width:236;height:209" coordorigin="10038,37" coordsize="236,209" path="m10274,37l10227,78,10184,124,10152,175,10142,192,10132,194,10178,194,10189,183,10192,180,10195,178,10199,174,10213,160,10227,146,10269,114,10274,111,10274,110,10274,37xe" filled="t" fillcolor="#D1D3D4" stroked="f">
                <v:path arrowok="t"/>
                <v:fill type="solid"/>
              </v:shape>
            </v:group>
            <v:group style="position:absolute;left:10038;top:37;width:236;height:209" coordorigin="10038,37" coordsize="236,209">
              <v:shape style="position:absolute;left:10038;top:37;width:236;height:209" coordorigin="10038,37" coordsize="236,209" path="m10091,141l10038,169,10107,227,10111,230,10114,232,10117,236,10122,241,10124,244,10131,246,10133,242,10135,239,10138,236,10189,183,10192,180,10195,178,10199,174,10269,114,10274,110,10274,106,10274,37,10261,47,10243,63,10198,108,10161,158,10152,175,10142,192,10092,143,10091,141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26.398438pt;margin-top:-3.541432pt;width:20.2382pt;height:20.323pt;mso-position-horizontal-relative:page;mso-position-vertical-relative:paragraph;z-index:-7275" coordorigin="8528,-71" coordsize="405,406">
            <v:group style="position:absolute;left:8585;top:-14;width:291;height:293" coordorigin="8585,-14" coordsize="291,293">
              <v:shape style="position:absolute;left:8585;top:-14;width:291;height:293" coordorigin="8585,-14" coordsize="291,293" path="m8585,-14l8876,-14,8876,279,8585,279,8585,-14xe" filled="f" stroked="t" strokeweight="5.6693pt" strokecolor="#A7A9AC">
                <v:path arrowok="t"/>
              </v:shape>
            </v:group>
            <v:group style="position:absolute;left:8619;top:24;width:218;height:201" coordorigin="8619,24" coordsize="218,201">
              <v:shape style="position:absolute;left:8619;top:24;width:218;height:201" coordorigin="8619,24" coordsize="218,201" path="m8657,36l8619,79,8694,135,8633,203,8663,225,8724,157,8820,157,8762,114,8782,92,8732,92,8657,36xe" filled="t" fillcolor="#D1D3D4" stroked="f">
                <v:path arrowok="t"/>
                <v:fill type="solid"/>
              </v:shape>
              <v:shape style="position:absolute;left:8619;top:24;width:218;height:201" coordorigin="8619,24" coordsize="218,201" path="m8820,157l8724,157,8799,213,8837,170,8820,157xe" filled="t" fillcolor="#D1D3D4" stroked="f">
                <v:path arrowok="t"/>
                <v:fill type="solid"/>
              </v:shape>
              <v:shape style="position:absolute;left:8619;top:24;width:218;height:201" coordorigin="8619,24" coordsize="218,201" path="m8793,24l8732,92,8782,92,8823,46,8793,24xe" filled="t" fillcolor="#D1D3D4" stroked="f">
                <v:path arrowok="t"/>
                <v:fill type="solid"/>
              </v:shape>
            </v:group>
            <v:group style="position:absolute;left:8619;top:24;width:218;height:201" coordorigin="8619,24" coordsize="218,201">
              <v:shape style="position:absolute;left:8619;top:24;width:218;height:201" coordorigin="8619,24" coordsize="218,201" path="m8799,213l8837,170,8762,114,8823,46,8793,24,8732,92,8657,36,8619,79,8694,135,8633,203,8663,225,8724,157,8799,213xe" filled="f" stroked="t" strokeweight=".5669pt" strokecolor="#D1D3D4">
                <v:path arrowok="t"/>
              </v:shape>
            </v:group>
            <v:group style="position:absolute;left:8585;top:-14;width:291;height:293" coordorigin="8585,-14" coordsize="291,293">
              <v:shape style="position:absolute;left:8585;top:-14;width:291;height:293" coordorigin="8585,-14" coordsize="291,293" path="m8585,-14l8876,-14,8876,279,8585,279,8585,-14xe" filled="f" stroked="t" strokeweight="5.6693pt" strokecolor="#A7A9AC">
                <v:path arrowok="t"/>
              </v:shape>
            </v:group>
            <v:group style="position:absolute;left:8619;top:24;width:218;height:201" coordorigin="8619,24" coordsize="218,201">
              <v:shape style="position:absolute;left:8619;top:24;width:218;height:201" coordorigin="8619,24" coordsize="218,201" path="m8657,36l8619,79,8694,135,8633,203,8663,225,8724,157,8820,157,8762,114,8782,92,8732,92,8657,36xe" filled="t" fillcolor="#D1D3D4" stroked="f">
                <v:path arrowok="t"/>
                <v:fill type="solid"/>
              </v:shape>
              <v:shape style="position:absolute;left:8619;top:24;width:218;height:201" coordorigin="8619,24" coordsize="218,201" path="m8820,157l8724,157,8799,213,8837,170,8820,157xe" filled="t" fillcolor="#D1D3D4" stroked="f">
                <v:path arrowok="t"/>
                <v:fill type="solid"/>
              </v:shape>
              <v:shape style="position:absolute;left:8619;top:24;width:218;height:201" coordorigin="8619,24" coordsize="218,201" path="m8793,24l8732,92,8782,92,8823,46,8793,24xe" filled="t" fillcolor="#D1D3D4" stroked="f">
                <v:path arrowok="t"/>
                <v:fill type="solid"/>
              </v:shape>
            </v:group>
            <v:group style="position:absolute;left:8619;top:24;width:218;height:201" coordorigin="8619,24" coordsize="218,201">
              <v:shape style="position:absolute;left:8619;top:24;width:218;height:201" coordorigin="8619,24" coordsize="218,201" path="m8799,213l8837,170,8762,114,8823,46,8793,24,8732,92,8657,36,8619,79,8694,135,8633,203,8663,225,8724,157,8799,213xe" filled="f" stroked="t" strokeweight=".5669pt" strokecolor="#D1D3D4">
                <v:path arrowok="t"/>
              </v:shape>
            </v:group>
            <v:group style="position:absolute;left:8585;top:-14;width:291;height:293" coordorigin="8585,-14" coordsize="291,293">
              <v:shape style="position:absolute;left:8585;top:-14;width:291;height:293" coordorigin="8585,-14" coordsize="291,293" path="m8585,-14l8876,-14,8876,279,8585,279,8585,-14xe" filled="f" stroked="t" strokeweight="5.6693pt" strokecolor="#A7A9AC">
                <v:path arrowok="t"/>
              </v:shape>
            </v:group>
            <v:group style="position:absolute;left:8585;top:-14;width:291;height:293" coordorigin="8585,-14" coordsize="291,293">
              <v:shape style="position:absolute;left:8585;top:-14;width:291;height:293" coordorigin="8585,-14" coordsize="291,293" path="m8585,-14l8876,-14,8876,279,8585,279,8585,-14xe" filled="t" fillcolor="#FFFFFF" stroked="f">
                <v:path arrowok="t"/>
                <v:fill type="solid"/>
              </v:shape>
            </v:group>
            <v:group style="position:absolute;left:8619;top:24;width:218;height:201" coordorigin="8619,24" coordsize="218,201">
              <v:shape style="position:absolute;left:8619;top:24;width:218;height:201" coordorigin="8619,24" coordsize="218,201" path="m8657,36l8619,79,8694,135,8633,203,8663,225,8724,157,8820,157,8762,114,8782,92,8732,92,8657,36xe" filled="t" fillcolor="#D1D3D4" stroked="f">
                <v:path arrowok="t"/>
                <v:fill type="solid"/>
              </v:shape>
              <v:shape style="position:absolute;left:8619;top:24;width:218;height:201" coordorigin="8619,24" coordsize="218,201" path="m8820,157l8724,157,8799,213,8837,170,8820,157xe" filled="t" fillcolor="#D1D3D4" stroked="f">
                <v:path arrowok="t"/>
                <v:fill type="solid"/>
              </v:shape>
              <v:shape style="position:absolute;left:8619;top:24;width:218;height:201" coordorigin="8619,24" coordsize="218,201" path="m8793,24l8732,92,8782,92,8823,46,8793,24xe" filled="t" fillcolor="#D1D3D4" stroked="f">
                <v:path arrowok="t"/>
                <v:fill type="solid"/>
              </v:shape>
            </v:group>
            <v:group style="position:absolute;left:8619;top:24;width:218;height:201" coordorigin="8619,24" coordsize="218,201">
              <v:shape style="position:absolute;left:8619;top:24;width:218;height:201" coordorigin="8619,24" coordsize="218,201" path="m8799,213l8837,170,8762,114,8823,46,8793,24,8732,92,8657,36,8619,79,8694,135,8633,203,8663,225,8724,157,8799,213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47.624847pt;margin-top:-2.997832pt;width:20.2382pt;height:20.323pt;mso-position-horizontal-relative:page;mso-position-vertical-relative:paragraph;z-index:-7274" coordorigin="8952,-60" coordsize="405,406">
            <v:group style="position:absolute;left:9009;top:-3;width:291;height:293" coordorigin="9009,-3" coordsize="291,293">
              <v:shape style="position:absolute;left:9009;top:-3;width:291;height:293" coordorigin="9009,-3" coordsize="291,293" path="m9009,-3l9301,-3,9301,290,9009,290,9009,-3xe" filled="f" stroked="t" strokeweight="5.6693pt" strokecolor="#A7A9AC">
                <v:path arrowok="t"/>
              </v:shape>
            </v:group>
            <v:group style="position:absolute;left:9030;top:37;width:236;height:209" coordorigin="9030,37" coordsize="236,209">
              <v:shape style="position:absolute;left:9030;top:37;width:236;height:209" coordorigin="9030,37" coordsize="236,209" path="m9083,141l9030,169,9099,227,9103,230,9106,232,9114,241,9116,244,9123,246,9125,242,9127,239,9130,236,9170,194,9124,194,9115,188,9107,178,9094,159,9084,143,9083,141xe" filled="t" fillcolor="#D1D3D4" stroked="f">
                <v:path arrowok="t"/>
                <v:fill type="solid"/>
              </v:shape>
              <v:shape style="position:absolute;left:9030;top:37;width:236;height:209" coordorigin="9030,37" coordsize="236,209" path="m9266,37l9219,78,9176,124,9144,175,9134,192,9124,194,9170,194,9181,183,9184,180,9187,178,9191,174,9205,160,9219,146,9261,114,9266,111,9266,110,9266,37xe" filled="t" fillcolor="#D1D3D4" stroked="f">
                <v:path arrowok="t"/>
                <v:fill type="solid"/>
              </v:shape>
            </v:group>
            <v:group style="position:absolute;left:9030;top:37;width:236;height:209" coordorigin="9030,37" coordsize="236,209">
              <v:shape style="position:absolute;left:9030;top:37;width:236;height:209" coordorigin="9030,37" coordsize="236,209" path="m9083,141l9030,169,9099,227,9103,230,9106,232,9109,236,9114,241,9116,244,9123,246,9125,242,9127,239,9130,236,9181,183,9184,180,9187,178,9191,174,9261,114,9266,110,9266,106,9266,37,9253,47,9235,63,9190,108,9153,158,9144,175,9134,192,9084,143,9083,141xe" filled="f" stroked="t" strokeweight=".216pt" strokecolor="#D1D3D4">
                <v:path arrowok="t"/>
              </v:shape>
            </v:group>
            <v:group style="position:absolute;left:9009;top:-3;width:291;height:293" coordorigin="9009,-3" coordsize="291,293">
              <v:shape style="position:absolute;left:9009;top:-3;width:291;height:293" coordorigin="9009,-3" coordsize="291,293" path="m9009,-3l9301,-3,9301,290,9009,290,9009,-3xe" filled="f" stroked="t" strokeweight="5.6693pt" strokecolor="#A7A9AC">
                <v:path arrowok="t"/>
              </v:shape>
            </v:group>
            <v:group style="position:absolute;left:9030;top:37;width:236;height:209" coordorigin="9030,37" coordsize="236,209">
              <v:shape style="position:absolute;left:9030;top:37;width:236;height:209" coordorigin="9030,37" coordsize="236,209" path="m9083,141l9030,169,9099,227,9103,230,9106,232,9114,241,9116,244,9123,246,9125,242,9127,239,9130,236,9170,194,9124,194,9115,188,9107,178,9094,159,9084,143,9083,141xe" filled="t" fillcolor="#D1D3D4" stroked="f">
                <v:path arrowok="t"/>
                <v:fill type="solid"/>
              </v:shape>
              <v:shape style="position:absolute;left:9030;top:37;width:236;height:209" coordorigin="9030,37" coordsize="236,209" path="m9266,37l9219,78,9176,124,9144,175,9134,192,9124,194,9170,194,9181,183,9184,180,9187,178,9191,174,9205,160,9219,146,9261,114,9266,111,9266,110,9266,37xe" filled="t" fillcolor="#D1D3D4" stroked="f">
                <v:path arrowok="t"/>
                <v:fill type="solid"/>
              </v:shape>
            </v:group>
            <v:group style="position:absolute;left:9030;top:37;width:236;height:209" coordorigin="9030,37" coordsize="236,209">
              <v:shape style="position:absolute;left:9030;top:37;width:236;height:209" coordorigin="9030,37" coordsize="236,209" path="m9083,141l9030,169,9099,227,9103,230,9106,232,9109,236,9114,241,9116,244,9123,246,9125,242,9127,239,9130,236,9181,183,9184,180,9187,178,9191,174,9261,114,9266,110,9266,106,9266,37,9253,47,9235,63,9190,108,9153,158,9144,175,9134,192,9084,143,9083,141xe" filled="f" stroked="t" strokeweight=".216pt" strokecolor="#D1D3D4">
                <v:path arrowok="t"/>
              </v:shape>
            </v:group>
            <v:group style="position:absolute;left:9009;top:-3;width:291;height:293" coordorigin="9009,-3" coordsize="291,293">
              <v:shape style="position:absolute;left:9009;top:-3;width:291;height:293" coordorigin="9009,-3" coordsize="291,293" path="m9009,-3l9301,-3,9301,290,9009,290,9009,-3xe" filled="f" stroked="t" strokeweight="5.6693pt" strokecolor="#A7A9AC">
                <v:path arrowok="t"/>
              </v:shape>
            </v:group>
            <v:group style="position:absolute;left:9009;top:-3;width:291;height:293" coordorigin="9009,-3" coordsize="291,293">
              <v:shape style="position:absolute;left:9009;top:-3;width:291;height:293" coordorigin="9009,-3" coordsize="291,293" path="m9009,-3l9301,-3,9301,290,9009,290,9009,-3xe" filled="t" fillcolor="#FFFFFF" stroked="f">
                <v:path arrowok="t"/>
                <v:fill type="solid"/>
              </v:shape>
            </v:group>
            <v:group style="position:absolute;left:9030;top:37;width:236;height:209" coordorigin="9030,37" coordsize="236,209">
              <v:shape style="position:absolute;left:9030;top:37;width:236;height:209" coordorigin="9030,37" coordsize="236,209" path="m9083,141l9030,169,9099,227,9103,230,9106,232,9114,241,9116,244,9123,246,9125,242,9127,239,9130,236,9170,194,9124,194,9115,188,9107,178,9094,159,9084,143,9083,141xe" filled="t" fillcolor="#D1D3D4" stroked="f">
                <v:path arrowok="t"/>
                <v:fill type="solid"/>
              </v:shape>
              <v:shape style="position:absolute;left:9030;top:37;width:236;height:209" coordorigin="9030,37" coordsize="236,209" path="m9266,37l9219,78,9176,124,9144,175,9134,192,9124,194,9170,194,9181,183,9184,180,9187,178,9191,174,9205,160,9219,146,9261,114,9266,111,9266,110,9266,37xe" filled="t" fillcolor="#D1D3D4" stroked="f">
                <v:path arrowok="t"/>
                <v:fill type="solid"/>
              </v:shape>
            </v:group>
            <v:group style="position:absolute;left:9030;top:37;width:236;height:209" coordorigin="9030,37" coordsize="236,209">
              <v:shape style="position:absolute;left:9030;top:37;width:236;height:209" coordorigin="9030,37" coordsize="236,209" path="m9083,141l9030,169,9099,227,9103,230,9106,232,9109,236,9114,241,9116,244,9123,246,9125,242,9127,239,9130,236,9181,183,9184,180,9187,178,9191,174,9261,114,9266,110,9266,106,9266,37,9253,47,9235,63,9190,108,9153,158,9144,175,9134,192,9084,143,9083,141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75.899841pt;margin-top:-3.541432pt;width:20.2382pt;height:20.323pt;mso-position-horizontal-relative:page;mso-position-vertical-relative:paragraph;z-index:-7273" coordorigin="7518,-71" coordsize="405,406">
            <v:group style="position:absolute;left:7575;top:-14;width:291;height:293" coordorigin="7575,-14" coordsize="291,293">
              <v:shape style="position:absolute;left:7575;top:-14;width:291;height:293" coordorigin="7575,-14" coordsize="291,293" path="m7575,-14l7866,-14,7866,279,7575,279,7575,-14xe" filled="f" stroked="t" strokeweight="5.6693pt" strokecolor="#A7A9AC">
                <v:path arrowok="t"/>
              </v:shape>
            </v:group>
            <v:group style="position:absolute;left:7609;top:24;width:218;height:201" coordorigin="7609,24" coordsize="218,201">
              <v:shape style="position:absolute;left:7609;top:24;width:218;height:201" coordorigin="7609,24" coordsize="218,201" path="m7647,36l7609,79,7684,135,7623,203,7653,225,7714,157,7810,157,7752,114,7772,92,7722,92,7647,36xe" filled="t" fillcolor="#D1D3D4" stroked="f">
                <v:path arrowok="t"/>
                <v:fill type="solid"/>
              </v:shape>
              <v:shape style="position:absolute;left:7609;top:24;width:218;height:201" coordorigin="7609,24" coordsize="218,201" path="m7810,157l7714,157,7789,213,7827,170,7810,157xe" filled="t" fillcolor="#D1D3D4" stroked="f">
                <v:path arrowok="t"/>
                <v:fill type="solid"/>
              </v:shape>
              <v:shape style="position:absolute;left:7609;top:24;width:218;height:201" coordorigin="7609,24" coordsize="218,201" path="m7783,24l7722,92,7772,92,7813,46,7783,24xe" filled="t" fillcolor="#D1D3D4" stroked="f">
                <v:path arrowok="t"/>
                <v:fill type="solid"/>
              </v:shape>
            </v:group>
            <v:group style="position:absolute;left:7609;top:24;width:218;height:201" coordorigin="7609,24" coordsize="218,201">
              <v:shape style="position:absolute;left:7609;top:24;width:218;height:201" coordorigin="7609,24" coordsize="218,201" path="m7789,213l7827,170,7752,114,7813,46,7783,24,7722,92,7647,36,7609,79,7684,135,7623,203,7653,225,7714,157,7789,213xe" filled="f" stroked="t" strokeweight=".5669pt" strokecolor="#D1D3D4">
                <v:path arrowok="t"/>
              </v:shape>
            </v:group>
            <v:group style="position:absolute;left:7575;top:-14;width:291;height:293" coordorigin="7575,-14" coordsize="291,293">
              <v:shape style="position:absolute;left:7575;top:-14;width:291;height:293" coordorigin="7575,-14" coordsize="291,293" path="m7575,-14l7866,-14,7866,279,7575,279,7575,-14xe" filled="f" stroked="t" strokeweight="5.6693pt" strokecolor="#A7A9AC">
                <v:path arrowok="t"/>
              </v:shape>
            </v:group>
            <v:group style="position:absolute;left:7609;top:24;width:218;height:201" coordorigin="7609,24" coordsize="218,201">
              <v:shape style="position:absolute;left:7609;top:24;width:218;height:201" coordorigin="7609,24" coordsize="218,201" path="m7647,36l7609,79,7684,135,7623,203,7653,225,7714,157,7810,157,7752,114,7772,92,7722,92,7647,36xe" filled="t" fillcolor="#D1D3D4" stroked="f">
                <v:path arrowok="t"/>
                <v:fill type="solid"/>
              </v:shape>
              <v:shape style="position:absolute;left:7609;top:24;width:218;height:201" coordorigin="7609,24" coordsize="218,201" path="m7810,157l7714,157,7789,213,7827,170,7810,157xe" filled="t" fillcolor="#D1D3D4" stroked="f">
                <v:path arrowok="t"/>
                <v:fill type="solid"/>
              </v:shape>
              <v:shape style="position:absolute;left:7609;top:24;width:218;height:201" coordorigin="7609,24" coordsize="218,201" path="m7783,24l7722,92,7772,92,7813,46,7783,24xe" filled="t" fillcolor="#D1D3D4" stroked="f">
                <v:path arrowok="t"/>
                <v:fill type="solid"/>
              </v:shape>
            </v:group>
            <v:group style="position:absolute;left:7609;top:24;width:218;height:201" coordorigin="7609,24" coordsize="218,201">
              <v:shape style="position:absolute;left:7609;top:24;width:218;height:201" coordorigin="7609,24" coordsize="218,201" path="m7789,213l7827,170,7752,114,7813,46,7783,24,7722,92,7647,36,7609,79,7684,135,7623,203,7653,225,7714,157,7789,213xe" filled="f" stroked="t" strokeweight=".5669pt" strokecolor="#D1D3D4">
                <v:path arrowok="t"/>
              </v:shape>
            </v:group>
            <v:group style="position:absolute;left:7575;top:-14;width:291;height:293" coordorigin="7575,-14" coordsize="291,293">
              <v:shape style="position:absolute;left:7575;top:-14;width:291;height:293" coordorigin="7575,-14" coordsize="291,293" path="m7575,-14l7866,-14,7866,279,7575,279,7575,-14xe" filled="f" stroked="t" strokeweight="5.6693pt" strokecolor="#A7A9AC">
                <v:path arrowok="t"/>
              </v:shape>
            </v:group>
            <v:group style="position:absolute;left:7575;top:-14;width:291;height:293" coordorigin="7575,-14" coordsize="291,293">
              <v:shape style="position:absolute;left:7575;top:-14;width:291;height:293" coordorigin="7575,-14" coordsize="291,293" path="m7575,-14l7866,-14,7866,279,7575,279,7575,-14xe" filled="t" fillcolor="#FFFFFF" stroked="f">
                <v:path arrowok="t"/>
                <v:fill type="solid"/>
              </v:shape>
            </v:group>
            <v:group style="position:absolute;left:7609;top:24;width:218;height:201" coordorigin="7609,24" coordsize="218,201">
              <v:shape style="position:absolute;left:7609;top:24;width:218;height:201" coordorigin="7609,24" coordsize="218,201" path="m7647,36l7609,79,7684,135,7623,203,7653,225,7714,157,7810,157,7752,114,7772,92,7722,92,7647,36xe" filled="t" fillcolor="#D1D3D4" stroked="f">
                <v:path arrowok="t"/>
                <v:fill type="solid"/>
              </v:shape>
              <v:shape style="position:absolute;left:7609;top:24;width:218;height:201" coordorigin="7609,24" coordsize="218,201" path="m7810,157l7714,157,7789,213,7827,170,7810,157xe" filled="t" fillcolor="#D1D3D4" stroked="f">
                <v:path arrowok="t"/>
                <v:fill type="solid"/>
              </v:shape>
              <v:shape style="position:absolute;left:7609;top:24;width:218;height:201" coordorigin="7609,24" coordsize="218,201" path="m7783,24l7722,92,7772,92,7813,46,7783,24xe" filled="t" fillcolor="#D1D3D4" stroked="f">
                <v:path arrowok="t"/>
                <v:fill type="solid"/>
              </v:shape>
            </v:group>
            <v:group style="position:absolute;left:7609;top:24;width:218;height:201" coordorigin="7609,24" coordsize="218,201">
              <v:shape style="position:absolute;left:7609;top:24;width:218;height:201" coordorigin="7609,24" coordsize="218,201" path="m7789,213l7827,170,7752,114,7813,46,7783,24,7722,92,7647,36,7609,79,7684,135,7623,203,7653,225,7714,157,7789,213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97.126251pt;margin-top:-2.997832pt;width:20.2382pt;height:20.323pt;mso-position-horizontal-relative:page;mso-position-vertical-relative:paragraph;z-index:-7272" coordorigin="7943,-60" coordsize="405,406">
            <v:group style="position:absolute;left:7999;top:-3;width:291;height:293" coordorigin="7999,-3" coordsize="291,293">
              <v:shape style="position:absolute;left:7999;top:-3;width:291;height:293" coordorigin="7999,-3" coordsize="291,293" path="m7999,-3l8291,-3,8291,290,7999,290,7999,-3xe" filled="f" stroked="t" strokeweight="5.6693pt" strokecolor="#A7A9AC">
                <v:path arrowok="t"/>
              </v:shape>
            </v:group>
            <v:group style="position:absolute;left:8020;top:37;width:236;height:209" coordorigin="8020,37" coordsize="236,209">
              <v:shape style="position:absolute;left:8020;top:37;width:236;height:209" coordorigin="8020,37" coordsize="236,209" path="m8073,141l8020,169,8089,227,8093,230,8096,232,8104,241,8106,244,8113,246,8115,242,8117,239,8120,236,8160,194,8114,194,8105,188,8097,178,8084,159,8074,143,8073,141xe" filled="t" fillcolor="#D1D3D4" stroked="f">
                <v:path arrowok="t"/>
                <v:fill type="solid"/>
              </v:shape>
              <v:shape style="position:absolute;left:8020;top:37;width:236;height:209" coordorigin="8020,37" coordsize="236,209" path="m8256,37l8209,78,8166,124,8134,175,8124,192,8114,194,8160,194,8171,183,8174,180,8177,178,8181,174,8195,160,8209,146,8251,114,8256,111,8256,110,8256,37xe" filled="t" fillcolor="#D1D3D4" stroked="f">
                <v:path arrowok="t"/>
                <v:fill type="solid"/>
              </v:shape>
            </v:group>
            <v:group style="position:absolute;left:8020;top:37;width:236;height:209" coordorigin="8020,37" coordsize="236,209">
              <v:shape style="position:absolute;left:8020;top:37;width:236;height:209" coordorigin="8020,37" coordsize="236,209" path="m8073,141l8020,169,8089,227,8093,230,8096,232,8099,236,8104,241,8106,244,8113,246,8115,242,8117,239,8120,236,8171,183,8174,180,8177,178,8181,174,8251,114,8256,110,8256,106,8256,37,8243,47,8225,63,8180,108,8143,158,8134,175,8124,192,8074,143,8073,141xe" filled="f" stroked="t" strokeweight=".216pt" strokecolor="#D1D3D4">
                <v:path arrowok="t"/>
              </v:shape>
            </v:group>
            <v:group style="position:absolute;left:7999;top:-3;width:291;height:293" coordorigin="7999,-3" coordsize="291,293">
              <v:shape style="position:absolute;left:7999;top:-3;width:291;height:293" coordorigin="7999,-3" coordsize="291,293" path="m7999,-3l8291,-3,8291,290,7999,290,7999,-3xe" filled="f" stroked="t" strokeweight="5.6693pt" strokecolor="#A7A9AC">
                <v:path arrowok="t"/>
              </v:shape>
            </v:group>
            <v:group style="position:absolute;left:8020;top:37;width:236;height:209" coordorigin="8020,37" coordsize="236,209">
              <v:shape style="position:absolute;left:8020;top:37;width:236;height:209" coordorigin="8020,37" coordsize="236,209" path="m8073,141l8020,169,8089,227,8093,230,8096,232,8104,241,8106,244,8113,246,8115,242,8117,239,8120,236,8160,194,8114,194,8105,188,8097,178,8084,159,8074,143,8073,141xe" filled="t" fillcolor="#D1D3D4" stroked="f">
                <v:path arrowok="t"/>
                <v:fill type="solid"/>
              </v:shape>
              <v:shape style="position:absolute;left:8020;top:37;width:236;height:209" coordorigin="8020,37" coordsize="236,209" path="m8256,37l8209,78,8166,124,8134,175,8124,192,8114,194,8160,194,8171,183,8174,180,8177,178,8181,174,8195,160,8209,146,8251,114,8256,111,8256,110,8256,37xe" filled="t" fillcolor="#D1D3D4" stroked="f">
                <v:path arrowok="t"/>
                <v:fill type="solid"/>
              </v:shape>
            </v:group>
            <v:group style="position:absolute;left:8020;top:37;width:236;height:209" coordorigin="8020,37" coordsize="236,209">
              <v:shape style="position:absolute;left:8020;top:37;width:236;height:209" coordorigin="8020,37" coordsize="236,209" path="m8073,141l8020,169,8089,227,8093,230,8096,232,8099,236,8104,241,8106,244,8113,246,8115,242,8117,239,8120,236,8171,183,8174,180,8177,178,8181,174,8251,114,8256,110,8256,106,8256,37,8243,47,8225,63,8180,108,8143,158,8134,175,8124,192,8074,143,8073,141xe" filled="f" stroked="t" strokeweight=".216pt" strokecolor="#D1D3D4">
                <v:path arrowok="t"/>
              </v:shape>
            </v:group>
            <v:group style="position:absolute;left:7999;top:-3;width:291;height:293" coordorigin="7999,-3" coordsize="291,293">
              <v:shape style="position:absolute;left:7999;top:-3;width:291;height:293" coordorigin="7999,-3" coordsize="291,293" path="m7999,-3l8291,-3,8291,290,7999,290,7999,-3xe" filled="f" stroked="t" strokeweight="5.6693pt" strokecolor="#A7A9AC">
                <v:path arrowok="t"/>
              </v:shape>
            </v:group>
            <v:group style="position:absolute;left:7999;top:-3;width:291;height:293" coordorigin="7999,-3" coordsize="291,293">
              <v:shape style="position:absolute;left:7999;top:-3;width:291;height:293" coordorigin="7999,-3" coordsize="291,293" path="m7999,-3l8291,-3,8291,290,7999,290,7999,-3xe" filled="t" fillcolor="#FFFFFF" stroked="f">
                <v:path arrowok="t"/>
                <v:fill type="solid"/>
              </v:shape>
            </v:group>
            <v:group style="position:absolute;left:8020;top:37;width:236;height:209" coordorigin="8020,37" coordsize="236,209">
              <v:shape style="position:absolute;left:8020;top:37;width:236;height:209" coordorigin="8020,37" coordsize="236,209" path="m8073,141l8020,169,8089,227,8093,230,8096,232,8104,241,8106,244,8113,246,8115,242,8117,239,8120,236,8160,194,8114,194,8105,188,8097,178,8084,159,8074,143,8073,141xe" filled="t" fillcolor="#D1D3D4" stroked="f">
                <v:path arrowok="t"/>
                <v:fill type="solid"/>
              </v:shape>
              <v:shape style="position:absolute;left:8020;top:37;width:236;height:209" coordorigin="8020,37" coordsize="236,209" path="m8256,37l8209,78,8166,124,8134,175,8124,192,8114,194,8160,194,8171,183,8174,180,8177,178,8181,174,8195,160,8209,146,8251,114,8256,111,8256,110,8256,37xe" filled="t" fillcolor="#D1D3D4" stroked="f">
                <v:path arrowok="t"/>
                <v:fill type="solid"/>
              </v:shape>
            </v:group>
            <v:group style="position:absolute;left:8020;top:37;width:236;height:209" coordorigin="8020,37" coordsize="236,209">
              <v:shape style="position:absolute;left:8020;top:37;width:236;height:209" coordorigin="8020,37" coordsize="236,209" path="m8073,141l8020,169,8089,227,8093,230,8096,232,8099,236,8104,241,8106,244,8113,246,8115,242,8117,239,8120,236,8171,183,8174,180,8177,178,8181,174,8251,114,8256,110,8256,106,8256,37,8243,47,8225,63,8180,108,8143,158,8134,175,8124,192,8074,143,8073,141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26.125641pt;margin-top:-3.541432pt;width:20.2383pt;height:20.323pt;mso-position-horizontal-relative:page;mso-position-vertical-relative:paragraph;z-index:-7271" coordorigin="6523,-71" coordsize="405,406">
            <v:group style="position:absolute;left:6579;top:-14;width:291;height:293" coordorigin="6579,-14" coordsize="291,293">
              <v:shape style="position:absolute;left:6579;top:-14;width:291;height:293" coordorigin="6579,-14" coordsize="291,293" path="m6579,-14l6871,-14,6871,279,6579,279,6579,-14xe" filled="f" stroked="t" strokeweight="5.6693pt" strokecolor="#A7A9AC">
                <v:path arrowok="t"/>
              </v:shape>
            </v:group>
            <v:group style="position:absolute;left:6614;top:24;width:218;height:201" coordorigin="6614,24" coordsize="218,201">
              <v:shape style="position:absolute;left:6614;top:24;width:218;height:201" coordorigin="6614,24" coordsize="218,201" path="m6652,36l6614,79,6688,135,6627,203,6658,225,6719,157,6814,157,6757,114,6777,92,6726,92,6652,36xe" filled="t" fillcolor="#D1D3D4" stroked="f">
                <v:path arrowok="t"/>
                <v:fill type="solid"/>
              </v:shape>
              <v:shape style="position:absolute;left:6614;top:24;width:218;height:201" coordorigin="6614,24" coordsize="218,201" path="m6814,157l6719,157,6793,213,6831,170,6814,157xe" filled="t" fillcolor="#D1D3D4" stroked="f">
                <v:path arrowok="t"/>
                <v:fill type="solid"/>
              </v:shape>
              <v:shape style="position:absolute;left:6614;top:24;width:218;height:201" coordorigin="6614,24" coordsize="218,201" path="m6787,24l6726,92,6777,92,6818,46,6787,24xe" filled="t" fillcolor="#D1D3D4" stroked="f">
                <v:path arrowok="t"/>
                <v:fill type="solid"/>
              </v:shape>
            </v:group>
            <v:group style="position:absolute;left:6614;top:24;width:218;height:201" coordorigin="6614,24" coordsize="218,201">
              <v:shape style="position:absolute;left:6614;top:24;width:218;height:201" coordorigin="6614,24" coordsize="218,201" path="m6793,213l6831,170,6757,114,6818,46,6787,24,6726,92,6652,36,6614,79,6688,135,6627,203,6658,225,6719,157,6793,213xe" filled="f" stroked="t" strokeweight=".5669pt" strokecolor="#D1D3D4">
                <v:path arrowok="t"/>
              </v:shape>
            </v:group>
            <v:group style="position:absolute;left:6579;top:-14;width:291;height:293" coordorigin="6579,-14" coordsize="291,293">
              <v:shape style="position:absolute;left:6579;top:-14;width:291;height:293" coordorigin="6579,-14" coordsize="291,293" path="m6579,-14l6871,-14,6871,279,6579,279,6579,-14xe" filled="f" stroked="t" strokeweight="5.6693pt" strokecolor="#A7A9AC">
                <v:path arrowok="t"/>
              </v:shape>
            </v:group>
            <v:group style="position:absolute;left:6614;top:24;width:218;height:201" coordorigin="6614,24" coordsize="218,201">
              <v:shape style="position:absolute;left:6614;top:24;width:218;height:201" coordorigin="6614,24" coordsize="218,201" path="m6652,36l6614,79,6688,135,6627,203,6658,225,6719,157,6814,157,6757,114,6777,92,6726,92,6652,36xe" filled="t" fillcolor="#D1D3D4" stroked="f">
                <v:path arrowok="t"/>
                <v:fill type="solid"/>
              </v:shape>
              <v:shape style="position:absolute;left:6614;top:24;width:218;height:201" coordorigin="6614,24" coordsize="218,201" path="m6814,157l6719,157,6793,213,6831,170,6814,157xe" filled="t" fillcolor="#D1D3D4" stroked="f">
                <v:path arrowok="t"/>
                <v:fill type="solid"/>
              </v:shape>
              <v:shape style="position:absolute;left:6614;top:24;width:218;height:201" coordorigin="6614,24" coordsize="218,201" path="m6787,24l6726,92,6777,92,6818,46,6787,24xe" filled="t" fillcolor="#D1D3D4" stroked="f">
                <v:path arrowok="t"/>
                <v:fill type="solid"/>
              </v:shape>
            </v:group>
            <v:group style="position:absolute;left:6614;top:24;width:218;height:201" coordorigin="6614,24" coordsize="218,201">
              <v:shape style="position:absolute;left:6614;top:24;width:218;height:201" coordorigin="6614,24" coordsize="218,201" path="m6793,213l6831,170,6757,114,6818,46,6787,24,6726,92,6652,36,6614,79,6688,135,6627,203,6658,225,6719,157,6793,213xe" filled="f" stroked="t" strokeweight=".5669pt" strokecolor="#D1D3D4">
                <v:path arrowok="t"/>
              </v:shape>
            </v:group>
            <v:group style="position:absolute;left:6579;top:-14;width:291;height:293" coordorigin="6579,-14" coordsize="291,293">
              <v:shape style="position:absolute;left:6579;top:-14;width:291;height:293" coordorigin="6579,-14" coordsize="291,293" path="m6579,-14l6871,-14,6871,279,6579,279,6579,-14xe" filled="f" stroked="t" strokeweight="5.6693pt" strokecolor="#A7A9AC">
                <v:path arrowok="t"/>
              </v:shape>
            </v:group>
            <v:group style="position:absolute;left:6579;top:-14;width:291;height:293" coordorigin="6579,-14" coordsize="291,293">
              <v:shape style="position:absolute;left:6579;top:-14;width:291;height:293" coordorigin="6579,-14" coordsize="291,293" path="m6579,-14l6871,-14,6871,279,6579,279,6579,-14xe" filled="t" fillcolor="#FFFFFF" stroked="f">
                <v:path arrowok="t"/>
                <v:fill type="solid"/>
              </v:shape>
            </v:group>
            <v:group style="position:absolute;left:6614;top:24;width:218;height:201" coordorigin="6614,24" coordsize="218,201">
              <v:shape style="position:absolute;left:6614;top:24;width:218;height:201" coordorigin="6614,24" coordsize="218,201" path="m6652,36l6614,79,6688,135,6627,203,6658,225,6719,157,6814,157,6757,114,6777,92,6726,92,6652,36xe" filled="t" fillcolor="#D1D3D4" stroked="f">
                <v:path arrowok="t"/>
                <v:fill type="solid"/>
              </v:shape>
              <v:shape style="position:absolute;left:6614;top:24;width:218;height:201" coordorigin="6614,24" coordsize="218,201" path="m6814,157l6719,157,6793,213,6831,170,6814,157xe" filled="t" fillcolor="#D1D3D4" stroked="f">
                <v:path arrowok="t"/>
                <v:fill type="solid"/>
              </v:shape>
              <v:shape style="position:absolute;left:6614;top:24;width:218;height:201" coordorigin="6614,24" coordsize="218,201" path="m6787,24l6726,92,6777,92,6818,46,6787,24xe" filled="t" fillcolor="#D1D3D4" stroked="f">
                <v:path arrowok="t"/>
                <v:fill type="solid"/>
              </v:shape>
            </v:group>
            <v:group style="position:absolute;left:6614;top:24;width:218;height:201" coordorigin="6614,24" coordsize="218,201">
              <v:shape style="position:absolute;left:6614;top:24;width:218;height:201" coordorigin="6614,24" coordsize="218,201" path="m6793,213l6831,170,6757,114,6818,46,6787,24,6726,92,6652,36,6614,79,6688,135,6627,203,6658,225,6719,157,6793,213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47.352356pt;margin-top:-2.997832pt;width:20.2383pt;height:20.323pt;mso-position-horizontal-relative:page;mso-position-vertical-relative:paragraph;z-index:-7270" coordorigin="6947,-60" coordsize="405,406">
            <v:group style="position:absolute;left:7004;top:-3;width:291;height:293" coordorigin="7004,-3" coordsize="291,293">
              <v:shape style="position:absolute;left:7004;top:-3;width:291;height:293" coordorigin="7004,-3" coordsize="291,293" path="m7004,-3l7295,-3,7295,290,7004,290,7004,-3xe" filled="f" stroked="t" strokeweight="5.6693pt" strokecolor="#A7A9AC">
                <v:path arrowok="t"/>
              </v:shape>
            </v:group>
            <v:group style="position:absolute;left:7024;top:37;width:236;height:209" coordorigin="7024,37" coordsize="236,209">
              <v:shape style="position:absolute;left:7024;top:37;width:236;height:209" coordorigin="7024,37" coordsize="236,209" path="m7078,141l7024,169,7093,227,7097,230,7100,232,7108,241,7110,244,7117,246,7119,242,7121,239,7125,236,7165,194,7119,194,7109,188,7102,178,7089,159,7079,143,7078,141xe" filled="t" fillcolor="#D1D3D4" stroked="f">
                <v:path arrowok="t"/>
                <v:fill type="solid"/>
              </v:shape>
              <v:shape style="position:absolute;left:7024;top:37;width:236;height:209" coordorigin="7024,37" coordsize="236,209" path="m7261,37l7213,78,7170,124,7138,175,7129,192,7119,194,7165,194,7176,183,7179,180,7182,178,7185,174,7199,160,7214,146,7255,114,7260,111,7261,110,7261,37xe" filled="t" fillcolor="#D1D3D4" stroked="f">
                <v:path arrowok="t"/>
                <v:fill type="solid"/>
              </v:shape>
            </v:group>
            <v:group style="position:absolute;left:7024;top:37;width:236;height:209" coordorigin="7024,37" coordsize="236,209">
              <v:shape style="position:absolute;left:7024;top:37;width:236;height:209" coordorigin="7024,37" coordsize="236,209" path="m7078,141l7024,169,7093,227,7097,230,7100,232,7104,236,7108,241,7110,244,7117,246,7119,242,7121,239,7125,236,7176,183,7179,180,7182,178,7185,174,7255,114,7261,110,7261,106,7261,37,7247,47,7229,63,7184,108,7147,158,7138,175,7129,192,7079,143,7078,141xe" filled="f" stroked="t" strokeweight=".216pt" strokecolor="#D1D3D4">
                <v:path arrowok="t"/>
              </v:shape>
            </v:group>
            <v:group style="position:absolute;left:7004;top:-3;width:291;height:293" coordorigin="7004,-3" coordsize="291,293">
              <v:shape style="position:absolute;left:7004;top:-3;width:291;height:293" coordorigin="7004,-3" coordsize="291,293" path="m7004,-3l7295,-3,7295,290,7004,290,7004,-3xe" filled="f" stroked="t" strokeweight="5.6693pt" strokecolor="#A7A9AC">
                <v:path arrowok="t"/>
              </v:shape>
            </v:group>
            <v:group style="position:absolute;left:7024;top:37;width:236;height:209" coordorigin="7024,37" coordsize="236,209">
              <v:shape style="position:absolute;left:7024;top:37;width:236;height:209" coordorigin="7024,37" coordsize="236,209" path="m7078,141l7024,169,7093,227,7097,230,7100,232,7108,241,7110,244,7117,246,7119,242,7121,239,7125,236,7165,194,7119,194,7109,188,7102,178,7089,159,7079,143,7078,141xe" filled="t" fillcolor="#D1D3D4" stroked="f">
                <v:path arrowok="t"/>
                <v:fill type="solid"/>
              </v:shape>
              <v:shape style="position:absolute;left:7024;top:37;width:236;height:209" coordorigin="7024,37" coordsize="236,209" path="m7261,37l7213,78,7170,124,7138,175,7129,192,7119,194,7165,194,7176,183,7179,180,7182,178,7185,174,7199,160,7214,146,7255,114,7260,111,7261,110,7261,37xe" filled="t" fillcolor="#D1D3D4" stroked="f">
                <v:path arrowok="t"/>
                <v:fill type="solid"/>
              </v:shape>
            </v:group>
            <v:group style="position:absolute;left:7024;top:37;width:236;height:209" coordorigin="7024,37" coordsize="236,209">
              <v:shape style="position:absolute;left:7024;top:37;width:236;height:209" coordorigin="7024,37" coordsize="236,209" path="m7078,141l7024,169,7093,227,7097,230,7100,232,7104,236,7108,241,7110,244,7117,246,7119,242,7121,239,7125,236,7176,183,7179,180,7182,178,7185,174,7255,114,7261,110,7261,106,7261,37,7247,47,7229,63,7184,108,7147,158,7138,175,7129,192,7079,143,7078,141xe" filled="f" stroked="t" strokeweight=".216pt" strokecolor="#D1D3D4">
                <v:path arrowok="t"/>
              </v:shape>
            </v:group>
            <v:group style="position:absolute;left:7004;top:-3;width:291;height:293" coordorigin="7004,-3" coordsize="291,293">
              <v:shape style="position:absolute;left:7004;top:-3;width:291;height:293" coordorigin="7004,-3" coordsize="291,293" path="m7004,-3l7295,-3,7295,290,7004,290,7004,-3xe" filled="f" stroked="t" strokeweight="5.6693pt" strokecolor="#A7A9AC">
                <v:path arrowok="t"/>
              </v:shape>
            </v:group>
            <v:group style="position:absolute;left:7004;top:-3;width:291;height:293" coordorigin="7004,-3" coordsize="291,293">
              <v:shape style="position:absolute;left:7004;top:-3;width:291;height:293" coordorigin="7004,-3" coordsize="291,293" path="m7004,-3l7295,-3,7295,290,7004,290,7004,-3xe" filled="t" fillcolor="#FFFFFF" stroked="f">
                <v:path arrowok="t"/>
                <v:fill type="solid"/>
              </v:shape>
            </v:group>
            <v:group style="position:absolute;left:7024;top:37;width:236;height:209" coordorigin="7024,37" coordsize="236,209">
              <v:shape style="position:absolute;left:7024;top:37;width:236;height:209" coordorigin="7024,37" coordsize="236,209" path="m7078,141l7024,169,7093,227,7097,230,7100,232,7108,241,7110,244,7117,246,7119,242,7121,239,7125,236,7165,194,7119,194,7109,188,7102,178,7089,159,7079,143,7078,141xe" filled="t" fillcolor="#D1D3D4" stroked="f">
                <v:path arrowok="t"/>
                <v:fill type="solid"/>
              </v:shape>
              <v:shape style="position:absolute;left:7024;top:37;width:236;height:209" coordorigin="7024,37" coordsize="236,209" path="m7261,37l7213,78,7170,124,7138,175,7129,192,7119,194,7165,194,7176,183,7179,180,7182,178,7185,174,7199,160,7214,146,7255,114,7260,111,7261,110,7261,37xe" filled="t" fillcolor="#D1D3D4" stroked="f">
                <v:path arrowok="t"/>
                <v:fill type="solid"/>
              </v:shape>
            </v:group>
            <v:group style="position:absolute;left:7024;top:37;width:236;height:209" coordorigin="7024,37" coordsize="236,209">
              <v:shape style="position:absolute;left:7024;top:37;width:236;height:209" coordorigin="7024,37" coordsize="236,209" path="m7078,141l7024,169,7093,227,7097,230,7100,232,7104,236,7108,241,7110,244,7117,246,7119,242,7121,239,7125,236,7176,183,7179,180,7182,178,7185,174,7255,114,7261,110,7261,106,7261,37,7247,47,7229,63,7184,108,7147,158,7138,175,7129,192,7079,143,7078,141xe" filled="f" stroked="t" strokeweight=".216pt" strokecolor="#D1D3D4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100"/>
        </w:rPr>
        <w:t>¿</w:t>
      </w:r>
      <w:r>
        <w:rPr>
          <w:b w:val="0"/>
          <w:bCs w:val="0"/>
          <w:color w:val="231F20"/>
          <w:spacing w:val="-15"/>
          <w:w w:val="100"/>
        </w:rPr>
        <w:t>V</w:t>
      </w:r>
      <w:r>
        <w:rPr>
          <w:b w:val="0"/>
          <w:bCs w:val="0"/>
          <w:color w:val="231F20"/>
          <w:spacing w:val="0"/>
          <w:w w:val="100"/>
        </w:rPr>
        <w:t>erica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los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documentos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que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presenta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ciudadano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pa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realización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trámite?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70" w:lineRule="exact" w:before="7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6"/>
        </w:numPr>
        <w:tabs>
          <w:tab w:pos="394" w:val="left" w:leader="none"/>
        </w:tabs>
        <w:ind w:left="394" w:right="0" w:hanging="252"/>
        <w:jc w:val="left"/>
      </w:pPr>
      <w:r>
        <w:rPr/>
        <w:pict>
          <v:group style="position:absolute;margin-left:529.258667pt;margin-top:-6.379267pt;width:20.2383pt;height:20.323pt;mso-position-horizontal-relative:page;mso-position-vertical-relative:paragraph;z-index:-7259" coordorigin="10585,-128" coordsize="405,406">
            <v:group style="position:absolute;left:10642;top:-71;width:291;height:293" coordorigin="10642,-71" coordsize="291,293">
              <v:shape style="position:absolute;left:10642;top:-71;width:291;height:293" coordorigin="10642,-71" coordsize="291,293" path="m10642,-71l10933,-71,10933,222,10642,222,10642,-71xe" filled="f" stroked="t" strokeweight="5.6693pt" strokecolor="#A7A9AC">
                <v:path arrowok="t"/>
              </v:shape>
            </v:group>
            <v:group style="position:absolute;left:10642;top:-71;width:291;height:293" coordorigin="10642,-71" coordsize="291,293">
              <v:shape style="position:absolute;left:10642;top:-71;width:291;height:293" coordorigin="10642,-71" coordsize="291,293" path="m10642,-71l10933,-71,10933,222,10642,222,10642,-71xe" filled="t" fillcolor="#FFFFFF" stroked="f">
                <v:path arrowok="t"/>
                <v:fill type="solid"/>
              </v:shape>
            </v:group>
            <v:group style="position:absolute;left:10676;top:-33;width:218;height:201" coordorigin="10676,-33" coordsize="218,201">
              <v:shape style="position:absolute;left:10676;top:-33;width:218;height:201" coordorigin="10676,-33" coordsize="218,201" path="m10714,-20l10676,22,10751,78,10690,146,10720,168,10781,100,10877,100,10819,58,10840,35,10789,35,10714,-20xe" filled="t" fillcolor="#D1D3D4" stroked="f">
                <v:path arrowok="t"/>
                <v:fill type="solid"/>
              </v:shape>
              <v:shape style="position:absolute;left:10676;top:-33;width:218;height:201" coordorigin="10676,-33" coordsize="218,201" path="m10877,100l10781,100,10856,156,10894,113,10877,100xe" filled="t" fillcolor="#D1D3D4" stroked="f">
                <v:path arrowok="t"/>
                <v:fill type="solid"/>
              </v:shape>
              <v:shape style="position:absolute;left:10676;top:-33;width:218;height:201" coordorigin="10676,-33" coordsize="218,201" path="m10850,-33l10789,35,10840,35,10880,-10,10850,-33xe" filled="t" fillcolor="#D1D3D4" stroked="f">
                <v:path arrowok="t"/>
                <v:fill type="solid"/>
              </v:shape>
            </v:group>
            <v:group style="position:absolute;left:10676;top:-33;width:218;height:201" coordorigin="10676,-33" coordsize="218,201">
              <v:shape style="position:absolute;left:10676;top:-33;width:218;height:201" coordorigin="10676,-33" coordsize="218,201" path="m10856,156l10894,113,10819,58,10880,-10,10850,-33,10789,35,10714,-20,10676,22,10751,78,10690,146,10720,168,10781,100,10856,156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50.485046pt;margin-top:-5.835567pt;width:20.2383pt;height:20.323pt;mso-position-horizontal-relative:page;mso-position-vertical-relative:paragraph;z-index:-7258" coordorigin="11010,-117" coordsize="405,406">
            <v:group style="position:absolute;left:11066;top:-60;width:291;height:293" coordorigin="11066,-60" coordsize="291,293">
              <v:shape style="position:absolute;left:11066;top:-60;width:291;height:293" coordorigin="11066,-60" coordsize="291,293" path="m11066,-60l11358,-60,11358,233,11066,233,11066,-60xe" filled="f" stroked="t" strokeweight="5.6693pt" strokecolor="#A7A9AC">
                <v:path arrowok="t"/>
              </v:shape>
            </v:group>
            <v:group style="position:absolute;left:11066;top:-60;width:291;height:293" coordorigin="11066,-60" coordsize="291,293">
              <v:shape style="position:absolute;left:11066;top:-60;width:291;height:293" coordorigin="11066,-60" coordsize="291,293" path="m11066,-60l11358,-60,11358,233,11066,233,11066,-60xe" filled="t" fillcolor="#FFFFFF" stroked="f">
                <v:path arrowok="t"/>
                <v:fill type="solid"/>
              </v:shape>
            </v:group>
            <v:group style="position:absolute;left:11087;top:-20;width:236;height:209" coordorigin="11087,-20" coordsize="236,209">
              <v:shape style="position:absolute;left:11087;top:-20;width:236;height:209" coordorigin="11087,-20" coordsize="236,209" path="m11141,84l11087,112,11156,170,11160,173,11163,176,11171,184,11173,187,11180,189,11182,185,11184,183,11187,179,11227,138,11181,138,11172,131,11165,122,11151,102,11142,87,11141,84xe" filled="t" fillcolor="#D1D3D4" stroked="f">
                <v:path arrowok="t"/>
                <v:fill type="solid"/>
              </v:shape>
              <v:shape style="position:absolute;left:11087;top:-20;width:236;height:209" coordorigin="11087,-20" coordsize="236,209" path="m11323,-20l11276,21,11233,68,11201,118,11191,135,11181,138,11227,138,11238,126,11242,123,11244,121,11248,117,11262,103,11276,89,11318,57,11323,54,11323,54,11323,-20xe" filled="t" fillcolor="#D1D3D4" stroked="f">
                <v:path arrowok="t"/>
                <v:fill type="solid"/>
              </v:shape>
            </v:group>
            <v:group style="position:absolute;left:11087;top:-20;width:236;height:209" coordorigin="11087,-20" coordsize="236,209">
              <v:shape style="position:absolute;left:11087;top:-20;width:236;height:209" coordorigin="11087,-20" coordsize="236,209" path="m11141,84l11087,112,11156,170,11160,173,11163,176,11166,179,11171,184,11173,187,11180,189,11182,185,11184,183,11187,179,11238,126,11242,123,11244,121,11248,117,11318,57,11323,54,11323,49,11323,-20,11310,-10,11292,6,11247,51,11210,101,11201,118,11191,135,11142,87,11141,84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77.647949pt;margin-top:-6.379267pt;width:20.2383pt;height:20.323pt;mso-position-horizontal-relative:page;mso-position-vertical-relative:paragraph;z-index:-7257" coordorigin="9553,-128" coordsize="405,406">
            <v:group style="position:absolute;left:9610;top:-71;width:291;height:293" coordorigin="9610,-71" coordsize="291,293">
              <v:shape style="position:absolute;left:9610;top:-71;width:291;height:293" coordorigin="9610,-71" coordsize="291,293" path="m9610,-71l9901,-71,9901,222,9610,222,9610,-71xe" filled="t" fillcolor="#FFFFFF" stroked="f">
                <v:path arrowok="t"/>
                <v:fill type="solid"/>
              </v:shape>
            </v:group>
            <v:group style="position:absolute;left:9644;top:-33;width:218;height:201" coordorigin="9644,-33" coordsize="218,201">
              <v:shape style="position:absolute;left:9644;top:-33;width:218;height:201" coordorigin="9644,-33" coordsize="218,201" path="m9682,-20l9644,22,9719,78,9658,146,9688,168,9749,100,9845,100,9787,58,9807,35,9757,35,9682,-20xe" filled="t" fillcolor="#D1D3D4" stroked="f">
                <v:path arrowok="t"/>
                <v:fill type="solid"/>
              </v:shape>
              <v:shape style="position:absolute;left:9644;top:-33;width:218;height:201" coordorigin="9644,-33" coordsize="218,201" path="m9845,100l9749,100,9824,156,9862,113,9845,100xe" filled="t" fillcolor="#D1D3D4" stroked="f">
                <v:path arrowok="t"/>
                <v:fill type="solid"/>
              </v:shape>
              <v:shape style="position:absolute;left:9644;top:-33;width:218;height:201" coordorigin="9644,-33" coordsize="218,201" path="m9818,-33l9757,35,9807,35,9848,-10,9818,-33xe" filled="t" fillcolor="#D1D3D4" stroked="f">
                <v:path arrowok="t"/>
                <v:fill type="solid"/>
              </v:shape>
            </v:group>
            <v:group style="position:absolute;left:9644;top:-33;width:218;height:201" coordorigin="9644,-33" coordsize="218,201">
              <v:shape style="position:absolute;left:9644;top:-33;width:218;height:201" coordorigin="9644,-33" coordsize="218,201" path="m9824,156l9862,113,9787,58,9848,-10,9818,-33,9757,35,9682,-20,9644,22,9719,78,9658,146,9688,168,9749,100,9824,156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98.874359pt;margin-top:-5.835567pt;width:20.238600pt;height:20.323pt;mso-position-horizontal-relative:page;mso-position-vertical-relative:paragraph;z-index:-7256" coordorigin="9977,-117" coordsize="405,406">
            <v:group style="position:absolute;left:10034;top:-60;width:291;height:293" coordorigin="10034,-60" coordsize="291,293">
              <v:shape style="position:absolute;left:10034;top:-60;width:291;height:293" coordorigin="10034,-60" coordsize="291,293" path="m10034,-60l10326,-60,10326,233,10034,233,10034,-60xe" filled="t" fillcolor="#FFFFFF" stroked="f">
                <v:path arrowok="t"/>
                <v:fill type="solid"/>
              </v:shape>
            </v:group>
            <v:group style="position:absolute;left:10055;top:-20;width:236;height:209" coordorigin="10055,-20" coordsize="236,209">
              <v:shape style="position:absolute;left:10055;top:-20;width:236;height:209" coordorigin="10055,-20" coordsize="236,209" path="m10108,84l10055,112,10124,170,10128,173,10131,176,10139,184,10141,187,10148,189,10150,185,10152,183,10155,179,10195,138,10149,138,10140,131,10132,122,10119,102,10109,87,10108,84xe" filled="t" fillcolor="#D1D3D4" stroked="f">
                <v:path arrowok="t"/>
                <v:fill type="solid"/>
              </v:shape>
              <v:shape style="position:absolute;left:10055;top:-20;width:236;height:209" coordorigin="10055,-20" coordsize="236,209" path="m10291,-20l10244,21,10201,68,10169,118,10159,135,10149,138,10195,138,10206,126,10209,123,10212,121,10216,117,10230,103,10244,89,10286,57,10291,54,10291,54,10291,-20xe" filled="t" fillcolor="#D1D3D4" stroked="f">
                <v:path arrowok="t"/>
                <v:fill type="solid"/>
              </v:shape>
            </v:group>
            <v:group style="position:absolute;left:10055;top:-20;width:236;height:209" coordorigin="10055,-20" coordsize="236,209">
              <v:shape style="position:absolute;left:10055;top:-20;width:236;height:209" coordorigin="10055,-20" coordsize="236,209" path="m10108,84l10055,112,10124,170,10128,173,10131,176,10134,179,10139,184,10141,187,10148,189,10150,185,10152,183,10155,179,10206,126,10209,123,10212,121,10216,117,10286,57,10291,54,10291,49,10291,-20,10278,-10,10260,6,10215,51,10178,101,10169,118,10159,135,10109,87,10108,84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27.247742pt;margin-top:-6.379267pt;width:20.2382pt;height:20.323pt;mso-position-horizontal-relative:page;mso-position-vertical-relative:paragraph;z-index:-7255" coordorigin="8545,-128" coordsize="405,406">
            <v:group style="position:absolute;left:8602;top:-71;width:291;height:293" coordorigin="8602,-71" coordsize="291,293">
              <v:shape style="position:absolute;left:8602;top:-71;width:291;height:293" coordorigin="8602,-71" coordsize="291,293" path="m8602,-71l8893,-71,8893,222,8602,222,8602,-71xe" filled="t" fillcolor="#FFFFFF" stroked="f">
                <v:path arrowok="t"/>
                <v:fill type="solid"/>
              </v:shape>
            </v:group>
            <v:group style="position:absolute;left:8636;top:-33;width:218;height:201" coordorigin="8636,-33" coordsize="218,201">
              <v:shape style="position:absolute;left:8636;top:-33;width:218;height:201" coordorigin="8636,-33" coordsize="218,201" path="m8674,-20l8636,22,8711,78,8650,146,8680,168,8741,100,8837,100,8779,58,8799,35,8749,35,8674,-20xe" filled="t" fillcolor="#D1D3D4" stroked="f">
                <v:path arrowok="t"/>
                <v:fill type="solid"/>
              </v:shape>
              <v:shape style="position:absolute;left:8636;top:-33;width:218;height:201" coordorigin="8636,-33" coordsize="218,201" path="m8837,100l8741,100,8816,156,8854,113,8837,100xe" filled="t" fillcolor="#D1D3D4" stroked="f">
                <v:path arrowok="t"/>
                <v:fill type="solid"/>
              </v:shape>
              <v:shape style="position:absolute;left:8636;top:-33;width:218;height:201" coordorigin="8636,-33" coordsize="218,201" path="m8810,-33l8749,35,8799,35,8840,-10,8810,-33xe" filled="t" fillcolor="#D1D3D4" stroked="f">
                <v:path arrowok="t"/>
                <v:fill type="solid"/>
              </v:shape>
            </v:group>
            <v:group style="position:absolute;left:8636;top:-33;width:218;height:201" coordorigin="8636,-33" coordsize="218,201">
              <v:shape style="position:absolute;left:8636;top:-33;width:218;height:201" coordorigin="8636,-33" coordsize="218,201" path="m8816,156l8854,113,8779,58,8840,-10,8810,-33,8749,35,8674,-20,8636,22,8711,78,8650,146,8680,168,8741,100,8816,156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48.474152pt;margin-top:-5.835567pt;width:20.2382pt;height:20.323pt;mso-position-horizontal-relative:page;mso-position-vertical-relative:paragraph;z-index:-7254" coordorigin="8969,-117" coordsize="405,406">
            <v:group style="position:absolute;left:9026;top:-60;width:291;height:293" coordorigin="9026,-60" coordsize="291,293">
              <v:shape style="position:absolute;left:9026;top:-60;width:291;height:293" coordorigin="9026,-60" coordsize="291,293" path="m9026,-60l9318,-60,9318,233,9026,233,9026,-60xe" filled="t" fillcolor="#FFFFFF" stroked="f">
                <v:path arrowok="t"/>
                <v:fill type="solid"/>
              </v:shape>
            </v:group>
            <v:group style="position:absolute;left:9047;top:-20;width:236;height:209" coordorigin="9047,-20" coordsize="236,209">
              <v:shape style="position:absolute;left:9047;top:-20;width:236;height:209" coordorigin="9047,-20" coordsize="236,209" path="m9100,84l9047,112,9116,170,9120,173,9123,176,9131,184,9133,187,9140,189,9142,185,9144,183,9147,179,9187,138,9141,138,9132,131,9124,122,9111,102,9101,87,9100,84xe" filled="t" fillcolor="#D1D3D4" stroked="f">
                <v:path arrowok="t"/>
                <v:fill type="solid"/>
              </v:shape>
              <v:shape style="position:absolute;left:9047;top:-20;width:236;height:209" coordorigin="9047,-20" coordsize="236,209" path="m9283,-20l9236,21,9193,68,9161,118,9151,135,9141,138,9187,138,9198,126,9201,123,9204,121,9208,117,9222,103,9236,89,9278,57,9283,54,9283,54,9283,-20xe" filled="t" fillcolor="#D1D3D4" stroked="f">
                <v:path arrowok="t"/>
                <v:fill type="solid"/>
              </v:shape>
            </v:group>
            <v:group style="position:absolute;left:9047;top:-20;width:236;height:209" coordorigin="9047,-20" coordsize="236,209">
              <v:shape style="position:absolute;left:9047;top:-20;width:236;height:209" coordorigin="9047,-20" coordsize="236,209" path="m9100,84l9047,112,9116,170,9120,173,9123,176,9126,179,9131,184,9133,187,9140,189,9142,185,9144,183,9147,179,9198,126,9201,123,9204,121,9208,117,9278,57,9283,54,9283,49,9283,-20,9270,-10,9252,6,9207,51,9170,101,9161,118,9151,135,9101,87,9100,84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76.749054pt;margin-top:-6.379267pt;width:20.2383pt;height:20.323pt;mso-position-horizontal-relative:page;mso-position-vertical-relative:paragraph;z-index:-7253" coordorigin="7535,-128" coordsize="405,406">
            <v:group style="position:absolute;left:7592;top:-71;width:291;height:293" coordorigin="7592,-71" coordsize="291,293">
              <v:shape style="position:absolute;left:7592;top:-71;width:291;height:293" coordorigin="7592,-71" coordsize="291,293" path="m7592,-71l7883,-71,7883,222,7592,222,7592,-71xe" filled="t" fillcolor="#FFFFFF" stroked="f">
                <v:path arrowok="t"/>
                <v:fill type="solid"/>
              </v:shape>
            </v:group>
            <v:group style="position:absolute;left:7626;top:-33;width:218;height:201" coordorigin="7626,-33" coordsize="218,201">
              <v:shape style="position:absolute;left:7626;top:-33;width:218;height:201" coordorigin="7626,-33" coordsize="218,201" path="m7664,-20l7626,22,7701,78,7640,146,7670,168,7731,100,7827,100,7769,58,7789,35,7739,35,7664,-20xe" filled="t" fillcolor="#D1D3D4" stroked="f">
                <v:path arrowok="t"/>
                <v:fill type="solid"/>
              </v:shape>
              <v:shape style="position:absolute;left:7626;top:-33;width:218;height:201" coordorigin="7626,-33" coordsize="218,201" path="m7827,100l7731,100,7806,156,7844,113,7827,100xe" filled="t" fillcolor="#D1D3D4" stroked="f">
                <v:path arrowok="t"/>
                <v:fill type="solid"/>
              </v:shape>
              <v:shape style="position:absolute;left:7626;top:-33;width:218;height:201" coordorigin="7626,-33" coordsize="218,201" path="m7800,-33l7739,35,7789,35,7830,-10,7800,-33xe" filled="t" fillcolor="#D1D3D4" stroked="f">
                <v:path arrowok="t"/>
                <v:fill type="solid"/>
              </v:shape>
            </v:group>
            <v:group style="position:absolute;left:7626;top:-33;width:218;height:201" coordorigin="7626,-33" coordsize="218,201">
              <v:shape style="position:absolute;left:7626;top:-33;width:218;height:201" coordorigin="7626,-33" coordsize="218,201" path="m7806,156l7844,113,7769,58,7830,-10,7800,-33,7739,35,7664,-20,7626,22,7701,78,7640,146,7670,168,7731,100,7806,156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97.975464pt;margin-top:-5.835567pt;width:20.2383pt;height:20.323pt;mso-position-horizontal-relative:page;mso-position-vertical-relative:paragraph;z-index:-7252" coordorigin="7960,-117" coordsize="405,406">
            <v:group style="position:absolute;left:8016;top:-60;width:291;height:293" coordorigin="8016,-60" coordsize="291,293">
              <v:shape style="position:absolute;left:8016;top:-60;width:291;height:293" coordorigin="8016,-60" coordsize="291,293" path="m8016,-60l8308,-60,8308,233,8016,233,8016,-60xe" filled="t" fillcolor="#FFFFFF" stroked="f">
                <v:path arrowok="t"/>
                <v:fill type="solid"/>
              </v:shape>
            </v:group>
            <v:group style="position:absolute;left:8037;top:-20;width:236;height:209" coordorigin="8037,-20" coordsize="236,209">
              <v:shape style="position:absolute;left:8037;top:-20;width:236;height:209" coordorigin="8037,-20" coordsize="236,209" path="m8090,84l8037,112,8106,170,8110,173,8113,176,8121,184,8123,187,8130,189,8132,185,8134,183,8137,179,8177,138,8131,138,8122,131,8114,122,8101,102,8091,87,8090,84xe" filled="t" fillcolor="#D1D3D4" stroked="f">
                <v:path arrowok="t"/>
                <v:fill type="solid"/>
              </v:shape>
              <v:shape style="position:absolute;left:8037;top:-20;width:236;height:209" coordorigin="8037,-20" coordsize="236,209" path="m8273,-20l8226,21,8183,68,8151,118,8141,135,8131,138,8177,138,8188,126,8191,123,8194,121,8198,117,8212,103,8226,89,8268,57,8273,54,8273,54,8273,-20xe" filled="t" fillcolor="#D1D3D4" stroked="f">
                <v:path arrowok="t"/>
                <v:fill type="solid"/>
              </v:shape>
            </v:group>
            <v:group style="position:absolute;left:8037;top:-20;width:236;height:209" coordorigin="8037,-20" coordsize="236,209">
              <v:shape style="position:absolute;left:8037;top:-20;width:236;height:209" coordorigin="8037,-20" coordsize="236,209" path="m8090,84l8037,112,8106,170,8110,173,8113,176,8116,179,8121,184,8123,187,8130,189,8132,185,8134,183,8137,179,8188,126,8191,123,8194,121,8198,117,8268,57,8273,54,8273,49,8273,-20,8260,-10,8242,6,8197,51,8160,101,8151,118,8141,135,8091,87,8090,84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26.974945pt;margin-top:-6.379267pt;width:20.2383pt;height:20.323pt;mso-position-horizontal-relative:page;mso-position-vertical-relative:paragraph;z-index:-7251" coordorigin="6539,-128" coordsize="405,406">
            <v:group style="position:absolute;left:6596;top:-71;width:291;height:293" coordorigin="6596,-71" coordsize="291,293">
              <v:shape style="position:absolute;left:6596;top:-71;width:291;height:293" coordorigin="6596,-71" coordsize="291,293" path="m6596,-71l6888,-71,6888,222,6596,222,6596,-71xe" filled="t" fillcolor="#FFFFFF" stroked="f">
                <v:path arrowok="t"/>
                <v:fill type="solid"/>
              </v:shape>
            </v:group>
            <v:group style="position:absolute;left:6631;top:-33;width:218;height:201" coordorigin="6631,-33" coordsize="218,201">
              <v:shape style="position:absolute;left:6631;top:-33;width:218;height:201" coordorigin="6631,-33" coordsize="218,201" path="m6669,-20l6631,22,6705,78,6644,146,6675,168,6735,100,6831,100,6774,58,6794,35,6743,35,6669,-20xe" filled="t" fillcolor="#D1D3D4" stroked="f">
                <v:path arrowok="t"/>
                <v:fill type="solid"/>
              </v:shape>
              <v:shape style="position:absolute;left:6631;top:-33;width:218;height:201" coordorigin="6631,-33" coordsize="218,201" path="m6831,100l6735,100,6810,156,6848,113,6831,100xe" filled="t" fillcolor="#D1D3D4" stroked="f">
                <v:path arrowok="t"/>
                <v:fill type="solid"/>
              </v:shape>
              <v:shape style="position:absolute;left:6631;top:-33;width:218;height:201" coordorigin="6631,-33" coordsize="218,201" path="m6804,-33l6743,35,6794,35,6835,-10,6804,-33xe" filled="t" fillcolor="#D1D3D4" stroked="f">
                <v:path arrowok="t"/>
                <v:fill type="solid"/>
              </v:shape>
            </v:group>
            <v:group style="position:absolute;left:6631;top:-33;width:218;height:201" coordorigin="6631,-33" coordsize="218,201">
              <v:shape style="position:absolute;left:6631;top:-33;width:218;height:201" coordorigin="6631,-33" coordsize="218,201" path="m6810,156l6848,113,6774,58,6835,-10,6804,-33,6743,35,6669,-20,6631,22,6705,78,6644,146,6675,168,6735,100,6810,156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48.20166pt;margin-top:-5.835567pt;width:20.2382pt;height:20.323pt;mso-position-horizontal-relative:page;mso-position-vertical-relative:paragraph;z-index:-7250" coordorigin="6964,-117" coordsize="405,406">
            <v:group style="position:absolute;left:7021;top:-60;width:291;height:293" coordorigin="7021,-60" coordsize="291,293">
              <v:shape style="position:absolute;left:7021;top:-60;width:291;height:293" coordorigin="7021,-60" coordsize="291,293" path="m7021,-60l7312,-60,7312,233,7021,233,7021,-60xe" filled="t" fillcolor="#FFFFFF" stroked="f">
                <v:path arrowok="t"/>
                <v:fill type="solid"/>
              </v:shape>
            </v:group>
            <v:group style="position:absolute;left:7041;top:-20;width:236;height:209" coordorigin="7041,-20" coordsize="236,209">
              <v:shape style="position:absolute;left:7041;top:-20;width:236;height:209" coordorigin="7041,-20" coordsize="236,209" path="m7095,84l7041,112,7110,170,7114,173,7117,176,7125,184,7127,187,7134,189,7136,185,7138,183,7142,179,7182,138,7136,138,7126,131,7119,122,7106,102,7096,87,7095,84xe" filled="t" fillcolor="#D1D3D4" stroked="f">
                <v:path arrowok="t"/>
                <v:fill type="solid"/>
              </v:shape>
              <v:shape style="position:absolute;left:7041;top:-20;width:236;height:209" coordorigin="7041,-20" coordsize="236,209" path="m7278,-20l7230,21,7187,68,7155,118,7146,135,7136,138,7182,138,7193,126,7196,123,7199,121,7202,117,7216,103,7231,89,7272,57,7277,54,7278,54,7278,-20xe" filled="t" fillcolor="#D1D3D4" stroked="f">
                <v:path arrowok="t"/>
                <v:fill type="solid"/>
              </v:shape>
            </v:group>
            <v:group style="position:absolute;left:7041;top:-20;width:236;height:209" coordorigin="7041,-20" coordsize="236,209">
              <v:shape style="position:absolute;left:7041;top:-20;width:236;height:209" coordorigin="7041,-20" coordsize="236,209" path="m7095,84l7041,112,7110,170,7114,173,7117,176,7121,179,7125,184,7127,187,7134,189,7136,185,7138,183,7142,179,7193,126,7196,123,7199,121,7202,117,7272,57,7278,54,7278,49,7278,-20,7264,-10,7246,6,7201,51,7164,101,7155,118,7146,135,7096,87,7095,84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shape style="position:absolute;margin-left:329.809601pt;margin-top:-3.272767pt;width:186.46870pt;height:14.6537pt;mso-position-horizontal-relative:page;mso-position-vertical-relative:paragraph;z-index:-7183" type="#_x0000_t202" filled="f" stroked="f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/>
                  <w:tr>
                    <w:trPr>
                      <w:trHeight w:val="293" w:hRule="exact"/>
                    </w:trPr>
                    <w:tc>
                      <w:tcPr>
                        <w:tcW w:w="29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133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80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133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4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133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133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b w:val="0"/>
          <w:bCs w:val="0"/>
          <w:color w:val="231F20"/>
          <w:spacing w:val="0"/>
          <w:w w:val="100"/>
        </w:rPr>
        <w:t>¿Entre</w:t>
      </w:r>
      <w:r>
        <w:rPr>
          <w:b w:val="0"/>
          <w:bCs w:val="0"/>
          <w:color w:val="231F20"/>
          <w:spacing w:val="-5"/>
          <w:w w:val="100"/>
        </w:rPr>
        <w:t>g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ciudadano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</w:t>
      </w:r>
      <w:r>
        <w:rPr>
          <w:b w:val="0"/>
          <w:bCs w:val="0"/>
          <w:color w:val="231F20"/>
          <w:spacing w:val="9"/>
          <w:w w:val="100"/>
        </w:rPr>
        <w:t>c</w:t>
      </w:r>
      <w:r>
        <w:rPr>
          <w:b w:val="0"/>
          <w:bCs w:val="0"/>
          <w:color w:val="231F20"/>
          <w:spacing w:val="0"/>
          <w:w w:val="100"/>
        </w:rPr>
        <w:t>ha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atención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ciudadana?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60" w:lineRule="exact" w:before="6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6"/>
        </w:numPr>
        <w:tabs>
          <w:tab w:pos="394" w:val="left" w:leader="none"/>
        </w:tabs>
        <w:spacing w:line="246" w:lineRule="exact"/>
        <w:ind w:left="394" w:right="0" w:hanging="252"/>
        <w:jc w:val="left"/>
      </w:pPr>
      <w:r>
        <w:rPr/>
        <w:pict>
          <v:group style="position:absolute;margin-left:528.330627pt;margin-top:-1.049258pt;width:20.2382pt;height:20.323pt;mso-position-horizontal-relative:page;mso-position-vertical-relative:paragraph;z-index:-7249" coordorigin="10567,-21" coordsize="405,406">
            <v:group style="position:absolute;left:10623;top:36;width:291;height:293" coordorigin="10623,36" coordsize="291,293">
              <v:shape style="position:absolute;left:10623;top:36;width:291;height:293" coordorigin="10623,36" coordsize="291,293" path="m10623,36l10915,36,10915,329,10623,329,10623,36xe" filled="f" stroked="t" strokeweight="5.6693pt" strokecolor="#A7A9AC">
                <v:path arrowok="t"/>
              </v:shape>
            </v:group>
            <v:group style="position:absolute;left:10623;top:36;width:291;height:293" coordorigin="10623,36" coordsize="291,293">
              <v:shape style="position:absolute;left:10623;top:36;width:291;height:293" coordorigin="10623,36" coordsize="291,293" path="m10623,36l10915,36,10915,329,10623,329,10623,36xe" filled="t" fillcolor="#FFFFFF" stroked="f">
                <v:path arrowok="t"/>
                <v:fill type="solid"/>
              </v:shape>
            </v:group>
            <v:group style="position:absolute;left:10658;top:74;width:218;height:201" coordorigin="10658,74" coordsize="218,201">
              <v:shape style="position:absolute;left:10658;top:74;width:218;height:201" coordorigin="10658,74" coordsize="218,201" path="m10696,86l10658,129,10732,184,10671,252,10702,275,10763,207,10858,207,10801,164,10821,142,10770,142,10696,86xe" filled="t" fillcolor="#D1D3D4" stroked="f">
                <v:path arrowok="t"/>
                <v:fill type="solid"/>
              </v:shape>
              <v:shape style="position:absolute;left:10658;top:74;width:218;height:201" coordorigin="10658,74" coordsize="218,201" path="m10858,207l10763,207,10837,262,10875,220,10858,207xe" filled="t" fillcolor="#D1D3D4" stroked="f">
                <v:path arrowok="t"/>
                <v:fill type="solid"/>
              </v:shape>
              <v:shape style="position:absolute;left:10658;top:74;width:218;height:201" coordorigin="10658,74" coordsize="218,201" path="m10831,74l10770,142,10821,142,10862,96,10831,74xe" filled="t" fillcolor="#D1D3D4" stroked="f">
                <v:path arrowok="t"/>
                <v:fill type="solid"/>
              </v:shape>
            </v:group>
            <v:group style="position:absolute;left:10658;top:74;width:218;height:201" coordorigin="10658,74" coordsize="218,201">
              <v:shape style="position:absolute;left:10658;top:74;width:218;height:201" coordorigin="10658,74" coordsize="218,201" path="m10837,262l10875,220,10801,164,10862,96,10831,74,10770,142,10696,86,10658,129,10732,184,10671,252,10702,275,10763,207,10837,262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49.557068pt;margin-top:-.505558pt;width:20.2382pt;height:20.323pt;mso-position-horizontal-relative:page;mso-position-vertical-relative:paragraph;z-index:-7248" coordorigin="10991,-10" coordsize="405,406">
            <v:group style="position:absolute;left:11048;top:47;width:291;height:293" coordorigin="11048,47" coordsize="291,293">
              <v:shape style="position:absolute;left:11048;top:47;width:291;height:293" coordorigin="11048,47" coordsize="291,293" path="m11048,47l11339,47,11339,340,11048,340,11048,47xe" filled="f" stroked="t" strokeweight="5.6693pt" strokecolor="#A7A9AC">
                <v:path arrowok="t"/>
              </v:shape>
            </v:group>
            <v:group style="position:absolute;left:11048;top:47;width:291;height:293" coordorigin="11048,47" coordsize="291,293">
              <v:shape style="position:absolute;left:11048;top:47;width:291;height:293" coordorigin="11048,47" coordsize="291,293" path="m11048,47l11339,47,11339,340,11048,340,11048,47xe" filled="t" fillcolor="#FFFFFF" stroked="f">
                <v:path arrowok="t"/>
                <v:fill type="solid"/>
              </v:shape>
            </v:group>
            <v:group style="position:absolute;left:11068;top:87;width:236;height:209" coordorigin="11068,87" coordsize="236,209">
              <v:shape style="position:absolute;left:11068;top:87;width:236;height:209" coordorigin="11068,87" coordsize="236,209" path="m11122,191l11068,219,11137,276,11141,280,11145,282,11152,291,11154,294,11161,296,11164,291,11165,289,11169,286,11209,244,11163,244,11154,238,11146,228,11133,209,11123,193,11122,191xe" filled="t" fillcolor="#D1D3D4" stroked="f">
                <v:path arrowok="t"/>
                <v:fill type="solid"/>
              </v:shape>
              <v:shape style="position:absolute;left:11068;top:87;width:236;height:209" coordorigin="11068,87" coordsize="236,209" path="m11305,87l11257,128,11215,174,11183,225,11173,242,11163,244,11209,244,11220,233,11223,229,11226,228,11229,224,11244,210,11258,196,11299,164,11304,160,11305,160,11305,87xe" filled="t" fillcolor="#D1D3D4" stroked="f">
                <v:path arrowok="t"/>
                <v:fill type="solid"/>
              </v:shape>
            </v:group>
            <v:group style="position:absolute;left:11068;top:87;width:236;height:209" coordorigin="11068,87" coordsize="236,209">
              <v:shape style="position:absolute;left:11068;top:87;width:236;height:209" coordorigin="11068,87" coordsize="236,209" path="m11122,191l11068,219,11137,276,11141,280,11145,282,11148,286,11152,291,11154,294,11161,296,11164,291,11165,289,11169,286,11220,233,11223,229,11226,228,11229,224,11299,164,11305,160,11305,156,11305,87,11291,97,11273,112,11228,158,11191,208,11183,225,11173,242,11123,193,11122,191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76.71994pt;margin-top:-1.049258pt;width:20.2382pt;height:20.323pt;mso-position-horizontal-relative:page;mso-position-vertical-relative:paragraph;z-index:-7247" coordorigin="9534,-21" coordsize="405,406">
            <v:group style="position:absolute;left:9591;top:36;width:291;height:293" coordorigin="9591,36" coordsize="291,293">
              <v:shape style="position:absolute;left:9591;top:36;width:291;height:293" coordorigin="9591,36" coordsize="291,293" path="m9591,36l9882,36,9882,329,9591,329,9591,36xe" filled="t" fillcolor="#FFFFFF" stroked="f">
                <v:path arrowok="t"/>
                <v:fill type="solid"/>
              </v:shape>
            </v:group>
            <v:group style="position:absolute;left:9625;top:74;width:218;height:201" coordorigin="9625,74" coordsize="218,201">
              <v:shape style="position:absolute;left:9625;top:74;width:218;height:201" coordorigin="9625,74" coordsize="218,201" path="m9664,86l9625,129,9700,184,9639,252,9670,275,9730,207,9826,207,9769,164,9789,142,9738,142,9664,86xe" filled="t" fillcolor="#D1D3D4" stroked="f">
                <v:path arrowok="t"/>
                <v:fill type="solid"/>
              </v:shape>
              <v:shape style="position:absolute;left:9625;top:74;width:218;height:201" coordorigin="9625,74" coordsize="218,201" path="m9826,207l9730,207,9805,262,9843,220,9826,207xe" filled="t" fillcolor="#D1D3D4" stroked="f">
                <v:path arrowok="t"/>
                <v:fill type="solid"/>
              </v:shape>
              <v:shape style="position:absolute;left:9625;top:74;width:218;height:201" coordorigin="9625,74" coordsize="218,201" path="m9799,74l9738,142,9789,142,9829,96,9799,74xe" filled="t" fillcolor="#D1D3D4" stroked="f">
                <v:path arrowok="t"/>
                <v:fill type="solid"/>
              </v:shape>
            </v:group>
            <v:group style="position:absolute;left:9625;top:74;width:218;height:201" coordorigin="9625,74" coordsize="218,201">
              <v:shape style="position:absolute;left:9625;top:74;width:218;height:201" coordorigin="9625,74" coordsize="218,201" path="m9805,262l9843,220,9769,164,9829,96,9799,74,9738,142,9664,86,9625,129,9700,184,9639,252,9670,275,9730,207,9805,262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97.94635pt;margin-top:-.505558pt;width:20.238500pt;height:20.323pt;mso-position-horizontal-relative:page;mso-position-vertical-relative:paragraph;z-index:-7246" coordorigin="9959,-10" coordsize="405,406">
            <v:group style="position:absolute;left:10016;top:47;width:291;height:293" coordorigin="10016,47" coordsize="291,293">
              <v:shape style="position:absolute;left:10016;top:47;width:291;height:293" coordorigin="10016,47" coordsize="291,293" path="m10016,47l10307,47,10307,340,10016,340,10016,47xe" filled="t" fillcolor="#FFFFFF" stroked="f">
                <v:path arrowok="t"/>
                <v:fill type="solid"/>
              </v:shape>
            </v:group>
            <v:group style="position:absolute;left:10036;top:87;width:236;height:209" coordorigin="10036,87" coordsize="236,209">
              <v:shape style="position:absolute;left:10036;top:87;width:236;height:209" coordorigin="10036,87" coordsize="236,209" path="m10090,191l10036,219,10105,276,10109,280,10112,282,10120,291,10122,294,10129,296,10131,291,10133,289,10137,286,10177,244,10131,244,10121,238,10114,228,10101,209,10091,193,10090,191xe" filled="t" fillcolor="#D1D3D4" stroked="f">
                <v:path arrowok="t"/>
                <v:fill type="solid"/>
              </v:shape>
              <v:shape style="position:absolute;left:10036;top:87;width:236;height:209" coordorigin="10036,87" coordsize="236,209" path="m10272,87l10225,128,10182,174,10150,225,10141,242,10131,244,10177,244,10188,233,10191,229,10194,228,10197,224,10211,210,10226,196,10267,164,10272,160,10273,160,10272,87xe" filled="t" fillcolor="#D1D3D4" stroked="f">
                <v:path arrowok="t"/>
                <v:fill type="solid"/>
              </v:shape>
            </v:group>
            <v:group style="position:absolute;left:10036;top:87;width:236;height:209" coordorigin="10036,87" coordsize="236,209">
              <v:shape style="position:absolute;left:10036;top:87;width:236;height:209" coordorigin="10036,87" coordsize="236,209" path="m10090,191l10036,219,10105,276,10109,280,10112,282,10116,286,10120,291,10122,294,10129,296,10131,291,10133,289,10137,286,10188,233,10191,229,10194,228,10197,224,10267,164,10273,160,10273,156,10272,87,10259,97,10241,112,10196,158,10159,208,10150,225,10141,242,10091,193,10090,191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26.319641pt;margin-top:-1.049258pt;width:20.2382pt;height:20.323pt;mso-position-horizontal-relative:page;mso-position-vertical-relative:paragraph;z-index:-7245" coordorigin="8526,-21" coordsize="405,406">
            <v:group style="position:absolute;left:8583;top:36;width:291;height:293" coordorigin="8583,36" coordsize="291,293">
              <v:shape style="position:absolute;left:8583;top:36;width:291;height:293" coordorigin="8583,36" coordsize="291,293" path="m8583,36l8874,36,8874,329,8583,329,8583,36xe" filled="t" fillcolor="#FFFFFF" stroked="f">
                <v:path arrowok="t"/>
                <v:fill type="solid"/>
              </v:shape>
            </v:group>
            <v:group style="position:absolute;left:8617;top:74;width:218;height:201" coordorigin="8617,74" coordsize="218,201">
              <v:shape style="position:absolute;left:8617;top:74;width:218;height:201" coordorigin="8617,74" coordsize="218,201" path="m8656,86l8617,129,8692,184,8631,252,8662,275,8722,207,8818,207,8761,164,8781,142,8730,142,8656,86xe" filled="t" fillcolor="#D1D3D4" stroked="f">
                <v:path arrowok="t"/>
                <v:fill type="solid"/>
              </v:shape>
              <v:shape style="position:absolute;left:8617;top:74;width:218;height:201" coordorigin="8617,74" coordsize="218,201" path="m8818,207l8722,207,8797,262,8835,220,8818,207xe" filled="t" fillcolor="#D1D3D4" stroked="f">
                <v:path arrowok="t"/>
                <v:fill type="solid"/>
              </v:shape>
              <v:shape style="position:absolute;left:8617;top:74;width:218;height:201" coordorigin="8617,74" coordsize="218,201" path="m8791,74l8730,142,8781,142,8821,96,8791,74xe" filled="t" fillcolor="#D1D3D4" stroked="f">
                <v:path arrowok="t"/>
                <v:fill type="solid"/>
              </v:shape>
            </v:group>
            <v:group style="position:absolute;left:8617;top:74;width:218;height:201" coordorigin="8617,74" coordsize="218,201">
              <v:shape style="position:absolute;left:8617;top:74;width:218;height:201" coordorigin="8617,74" coordsize="218,201" path="m8797,262l8835,220,8761,164,8821,96,8791,74,8730,142,8656,86,8617,129,8692,184,8631,252,8662,275,8722,207,8797,262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47.546051pt;margin-top:-.505558pt;width:20.2382pt;height:20.323pt;mso-position-horizontal-relative:page;mso-position-vertical-relative:paragraph;z-index:-7244" coordorigin="8951,-10" coordsize="405,406">
            <v:group style="position:absolute;left:9008;top:47;width:291;height:293" coordorigin="9008,47" coordsize="291,293">
              <v:shape style="position:absolute;left:9008;top:47;width:291;height:293" coordorigin="9008,47" coordsize="291,293" path="m9008,47l9299,47,9299,340,9008,340,9008,47xe" filled="t" fillcolor="#FFFFFF" stroked="f">
                <v:path arrowok="t"/>
                <v:fill type="solid"/>
              </v:shape>
            </v:group>
            <v:group style="position:absolute;left:9028;top:87;width:236;height:209" coordorigin="9028,87" coordsize="236,209">
              <v:shape style="position:absolute;left:9028;top:87;width:236;height:209" coordorigin="9028,87" coordsize="236,209" path="m9082,191l9028,219,9097,276,9101,280,9104,282,9112,291,9114,294,9121,296,9123,291,9125,289,9129,286,9169,244,9123,244,9113,238,9106,228,9093,209,9083,193,9082,191xe" filled="t" fillcolor="#D1D3D4" stroked="f">
                <v:path arrowok="t"/>
                <v:fill type="solid"/>
              </v:shape>
              <v:shape style="position:absolute;left:9028;top:87;width:236;height:209" coordorigin="9028,87" coordsize="236,209" path="m9264,87l9217,128,9174,174,9142,225,9133,242,9123,244,9169,244,9179,233,9183,229,9186,228,9189,224,9203,210,9218,196,9259,164,9264,160,9265,160,9264,87xe" filled="t" fillcolor="#D1D3D4" stroked="f">
                <v:path arrowok="t"/>
                <v:fill type="solid"/>
              </v:shape>
            </v:group>
            <v:group style="position:absolute;left:9028;top:87;width:236;height:209" coordorigin="9028,87" coordsize="236,209">
              <v:shape style="position:absolute;left:9028;top:87;width:236;height:209" coordorigin="9028,87" coordsize="236,209" path="m9082,191l9028,219,9097,276,9101,280,9104,282,9108,286,9112,291,9114,294,9121,296,9123,291,9125,289,9129,286,9179,233,9183,229,9186,228,9189,224,9259,164,9265,160,9265,156,9264,87,9251,97,9233,112,9188,158,9151,208,9142,225,9133,242,9083,193,9082,191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75.821045pt;margin-top:-1.049258pt;width:20.2382pt;height:20.323pt;mso-position-horizontal-relative:page;mso-position-vertical-relative:paragraph;z-index:-7243" coordorigin="7516,-21" coordsize="405,406">
            <v:group style="position:absolute;left:7573;top:36;width:291;height:293" coordorigin="7573,36" coordsize="291,293">
              <v:shape style="position:absolute;left:7573;top:36;width:291;height:293" coordorigin="7573,36" coordsize="291,293" path="m7573,36l7864,36,7864,329,7573,329,7573,36xe" filled="t" fillcolor="#FFFFFF" stroked="f">
                <v:path arrowok="t"/>
                <v:fill type="solid"/>
              </v:shape>
            </v:group>
            <v:group style="position:absolute;left:7607;top:74;width:218;height:201" coordorigin="7607,74" coordsize="218,201">
              <v:shape style="position:absolute;left:7607;top:74;width:218;height:201" coordorigin="7607,74" coordsize="218,201" path="m7646,86l7607,129,7682,184,7621,252,7652,275,7712,207,7808,207,7751,164,7771,142,7720,142,7646,86xe" filled="t" fillcolor="#D1D3D4" stroked="f">
                <v:path arrowok="t"/>
                <v:fill type="solid"/>
              </v:shape>
              <v:shape style="position:absolute;left:7607;top:74;width:218;height:201" coordorigin="7607,74" coordsize="218,201" path="m7808,207l7712,207,7787,262,7825,220,7808,207xe" filled="t" fillcolor="#D1D3D4" stroked="f">
                <v:path arrowok="t"/>
                <v:fill type="solid"/>
              </v:shape>
              <v:shape style="position:absolute;left:7607;top:74;width:218;height:201" coordorigin="7607,74" coordsize="218,201" path="m7781,74l7720,142,7771,142,7811,96,7781,74xe" filled="t" fillcolor="#D1D3D4" stroked="f">
                <v:path arrowok="t"/>
                <v:fill type="solid"/>
              </v:shape>
            </v:group>
            <v:group style="position:absolute;left:7607;top:74;width:218;height:201" coordorigin="7607,74" coordsize="218,201">
              <v:shape style="position:absolute;left:7607;top:74;width:218;height:201" coordorigin="7607,74" coordsize="218,201" path="m7787,262l7825,220,7751,164,7811,96,7781,74,7720,142,7646,86,7607,129,7682,184,7621,252,7652,275,7712,207,7787,262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97.047363pt;margin-top:-.505558pt;width:20.2383pt;height:20.323pt;mso-position-horizontal-relative:page;mso-position-vertical-relative:paragraph;z-index:-7242" coordorigin="7941,-10" coordsize="405,406">
            <v:group style="position:absolute;left:7998;top:47;width:291;height:293" coordorigin="7998,47" coordsize="291,293">
              <v:shape style="position:absolute;left:7998;top:47;width:291;height:293" coordorigin="7998,47" coordsize="291,293" path="m7998,47l8289,47,8289,340,7998,340,7998,47xe" filled="t" fillcolor="#FFFFFF" stroked="f">
                <v:path arrowok="t"/>
                <v:fill type="solid"/>
              </v:shape>
            </v:group>
            <v:group style="position:absolute;left:8018;top:87;width:236;height:209" coordorigin="8018,87" coordsize="236,209">
              <v:shape style="position:absolute;left:8018;top:87;width:236;height:209" coordorigin="8018,87" coordsize="236,209" path="m8072,191l8018,219,8087,276,8091,280,8094,282,8102,291,8104,294,8111,296,8113,291,8115,289,8119,286,8159,244,8113,244,8103,238,8096,228,8083,209,8073,193,8072,191xe" filled="t" fillcolor="#D1D3D4" stroked="f">
                <v:path arrowok="t"/>
                <v:fill type="solid"/>
              </v:shape>
              <v:shape style="position:absolute;left:8018;top:87;width:236;height:209" coordorigin="8018,87" coordsize="236,209" path="m8254,87l8207,128,8164,174,8132,225,8123,242,8113,244,8159,244,8170,233,8173,229,8176,228,8179,224,8193,210,8208,196,8249,164,8254,160,8255,160,8254,87xe" filled="t" fillcolor="#D1D3D4" stroked="f">
                <v:path arrowok="t"/>
                <v:fill type="solid"/>
              </v:shape>
            </v:group>
            <v:group style="position:absolute;left:8018;top:87;width:236;height:209" coordorigin="8018,87" coordsize="236,209">
              <v:shape style="position:absolute;left:8018;top:87;width:236;height:209" coordorigin="8018,87" coordsize="236,209" path="m8072,191l8018,219,8087,276,8091,280,8094,282,8098,286,8102,291,8104,294,8111,296,8113,291,8115,289,8119,286,8170,233,8173,229,8176,228,8179,224,8249,164,8255,160,8255,156,8254,87,8241,97,8223,112,8178,158,8141,208,8132,225,8123,242,8073,193,8072,191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26.046844pt;margin-top:-1.049258pt;width:20.2383pt;height:20.323pt;mso-position-horizontal-relative:page;mso-position-vertical-relative:paragraph;z-index:-7241" coordorigin="6521,-21" coordsize="405,406">
            <v:group style="position:absolute;left:6578;top:36;width:291;height:293" coordorigin="6578,36" coordsize="291,293">
              <v:shape style="position:absolute;left:6578;top:36;width:291;height:293" coordorigin="6578,36" coordsize="291,293" path="m6578,36l6869,36,6869,329,6578,329,6578,36xe" filled="t" fillcolor="#FFFFFF" stroked="f">
                <v:path arrowok="t"/>
                <v:fill type="solid"/>
              </v:shape>
            </v:group>
            <v:group style="position:absolute;left:6612;top:74;width:218;height:201" coordorigin="6612,74" coordsize="218,201">
              <v:shape style="position:absolute;left:6612;top:74;width:218;height:201" coordorigin="6612,74" coordsize="218,201" path="m6650,86l6612,129,6687,184,6626,252,6656,275,6717,207,6813,207,6755,164,6775,142,6725,142,6650,86xe" filled="t" fillcolor="#D1D3D4" stroked="f">
                <v:path arrowok="t"/>
                <v:fill type="solid"/>
              </v:shape>
              <v:shape style="position:absolute;left:6612;top:74;width:218;height:201" coordorigin="6612,74" coordsize="218,201" path="m6813,207l6717,207,6791,262,6830,220,6813,207xe" filled="t" fillcolor="#D1D3D4" stroked="f">
                <v:path arrowok="t"/>
                <v:fill type="solid"/>
              </v:shape>
              <v:shape style="position:absolute;left:6612;top:74;width:218;height:201" coordorigin="6612,74" coordsize="218,201" path="m6786,74l6725,142,6775,142,6816,96,6786,74xe" filled="t" fillcolor="#D1D3D4" stroked="f">
                <v:path arrowok="t"/>
                <v:fill type="solid"/>
              </v:shape>
            </v:group>
            <v:group style="position:absolute;left:6612;top:74;width:218;height:201" coordorigin="6612,74" coordsize="218,201">
              <v:shape style="position:absolute;left:6612;top:74;width:218;height:201" coordorigin="6612,74" coordsize="218,201" path="m6791,262l6830,220,6755,164,6816,96,6786,74,6725,142,6650,86,6612,129,6687,184,6626,252,6656,275,6717,207,6791,262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47.27356pt;margin-top:-.505558pt;width:20.2383pt;height:20.323pt;mso-position-horizontal-relative:page;mso-position-vertical-relative:paragraph;z-index:-7240" coordorigin="6945,-10" coordsize="405,406">
            <v:group style="position:absolute;left:7002;top:47;width:291;height:293" coordorigin="7002,47" coordsize="291,293">
              <v:shape style="position:absolute;left:7002;top:47;width:291;height:293" coordorigin="7002,47" coordsize="291,293" path="m7002,47l7294,47,7294,340,7002,340,7002,47xe" filled="t" fillcolor="#FFFFFF" stroked="f">
                <v:path arrowok="t"/>
                <v:fill type="solid"/>
              </v:shape>
            </v:group>
            <v:group style="position:absolute;left:7023;top:87;width:236;height:209" coordorigin="7023,87" coordsize="236,209">
              <v:shape style="position:absolute;left:7023;top:87;width:236;height:209" coordorigin="7023,87" coordsize="236,209" path="m7076,191l7023,219,7092,276,7096,280,7099,282,7107,291,7109,294,7116,296,7118,291,7120,289,7123,286,7163,244,7117,244,7108,238,7100,228,7087,209,7077,193,7076,191xe" filled="t" fillcolor="#D1D3D4" stroked="f">
                <v:path arrowok="t"/>
                <v:fill type="solid"/>
              </v:shape>
              <v:shape style="position:absolute;left:7023;top:87;width:236;height:209" coordorigin="7023,87" coordsize="236,209" path="m7259,87l7212,128,7169,174,7137,225,7127,242,7117,244,7163,244,7174,233,7177,229,7180,228,7184,224,7198,210,7212,196,7254,164,7258,160,7259,160,7259,87xe" filled="t" fillcolor="#D1D3D4" stroked="f">
                <v:path arrowok="t"/>
                <v:fill type="solid"/>
              </v:shape>
            </v:group>
            <v:group style="position:absolute;left:7023;top:87;width:236;height:209" coordorigin="7023,87" coordsize="236,209">
              <v:shape style="position:absolute;left:7023;top:87;width:236;height:209" coordorigin="7023,87" coordsize="236,209" path="m7076,191l7023,219,7092,276,7096,280,7099,282,7102,286,7107,291,7109,294,7116,296,7118,291,7120,289,7123,286,7174,233,7177,229,7180,228,7184,224,7254,164,7259,160,7259,156,7259,87,7246,97,7228,112,7183,158,7146,208,7137,225,7127,242,7077,193,7076,191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shape style="position:absolute;margin-left:328.8815pt;margin-top:2.057242pt;width:186.46870pt;height:14.6537pt;mso-position-horizontal-relative:page;mso-position-vertical-relative:paragraph;z-index:-7182" type="#_x0000_t202" filled="f" stroked="f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/>
                  <w:tr>
                    <w:trPr>
                      <w:trHeight w:val="293" w:hRule="exact"/>
                    </w:trPr>
                    <w:tc>
                      <w:tcPr>
                        <w:tcW w:w="29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6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6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80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6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6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4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6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6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6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6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b w:val="0"/>
          <w:bCs w:val="0"/>
          <w:color w:val="231F20"/>
          <w:spacing w:val="0"/>
          <w:w w:val="100"/>
        </w:rPr>
        <w:t>¿</w:t>
      </w:r>
      <w:r>
        <w:rPr>
          <w:b w:val="0"/>
          <w:bCs w:val="0"/>
          <w:color w:val="231F20"/>
          <w:spacing w:val="-8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egist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</w:t>
      </w:r>
      <w:r>
        <w:rPr>
          <w:b w:val="0"/>
          <w:bCs w:val="0"/>
          <w:color w:val="231F20"/>
          <w:spacing w:val="9"/>
          <w:w w:val="100"/>
        </w:rPr>
        <w:t>c</w:t>
      </w:r>
      <w:r>
        <w:rPr>
          <w:b w:val="0"/>
          <w:bCs w:val="0"/>
          <w:color w:val="231F20"/>
          <w:spacing w:val="0"/>
          <w:w w:val="100"/>
        </w:rPr>
        <w:t>ha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atención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spacing w:line="225" w:lineRule="exact"/>
        <w:ind w:left="408" w:right="0"/>
        <w:jc w:val="left"/>
      </w:pPr>
      <w:r>
        <w:rPr>
          <w:b w:val="0"/>
          <w:bCs w:val="0"/>
          <w:color w:val="231F20"/>
          <w:spacing w:val="0"/>
          <w:w w:val="100"/>
        </w:rPr>
        <w:t>ciudadana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ho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lle</w:t>
      </w:r>
      <w:r>
        <w:rPr>
          <w:b w:val="0"/>
          <w:bCs w:val="0"/>
          <w:color w:val="231F20"/>
          <w:spacing w:val="-5"/>
          <w:w w:val="100"/>
        </w:rPr>
        <w:t>g</w:t>
      </w:r>
      <w:r>
        <w:rPr>
          <w:b w:val="0"/>
          <w:bCs w:val="0"/>
          <w:color w:val="231F20"/>
          <w:spacing w:val="0"/>
          <w:w w:val="100"/>
        </w:rPr>
        <w:t>ada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ciudadano?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7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6"/>
        </w:numPr>
        <w:tabs>
          <w:tab w:pos="460" w:val="left" w:leader="none"/>
        </w:tabs>
        <w:spacing w:line="192" w:lineRule="auto"/>
        <w:ind w:left="474" w:right="5259" w:hanging="332"/>
        <w:jc w:val="left"/>
      </w:pPr>
      <w:r>
        <w:rPr/>
        <w:pict>
          <v:group style="position:absolute;margin-left:528.330627pt;margin-top:-5.724156pt;width:20.2382pt;height:20.323pt;mso-position-horizontal-relative:page;mso-position-vertical-relative:paragraph;z-index:-7239" coordorigin="10567,-114" coordsize="405,406">
            <v:group style="position:absolute;left:10623;top:-58;width:291;height:293" coordorigin="10623,-58" coordsize="291,293">
              <v:shape style="position:absolute;left:10623;top:-58;width:291;height:293" coordorigin="10623,-58" coordsize="291,293" path="m10623,-58l10915,-58,10915,235,10623,235,10623,-58xe" filled="f" stroked="t" strokeweight="5.6693pt" strokecolor="#A7A9AC">
                <v:path arrowok="t"/>
              </v:shape>
            </v:group>
            <v:group style="position:absolute;left:10623;top:-58;width:291;height:293" coordorigin="10623,-58" coordsize="291,293">
              <v:shape style="position:absolute;left:10623;top:-58;width:291;height:293" coordorigin="10623,-58" coordsize="291,293" path="m10623,-58l10915,-58,10915,235,10623,235,10623,-58xe" filled="t" fillcolor="#FFFFFF" stroked="f">
                <v:path arrowok="t"/>
                <v:fill type="solid"/>
              </v:shape>
            </v:group>
            <v:group style="position:absolute;left:10658;top:-20;width:218;height:201" coordorigin="10658,-20" coordsize="218,201">
              <v:shape style="position:absolute;left:10658;top:-20;width:218;height:201" coordorigin="10658,-20" coordsize="218,201" path="m10696,-7l10658,35,10732,91,10671,159,10702,181,10763,114,10858,114,10801,71,10821,48,10770,48,10696,-7xe" filled="t" fillcolor="#D1D3D4" stroked="f">
                <v:path arrowok="t"/>
                <v:fill type="solid"/>
              </v:shape>
              <v:shape style="position:absolute;left:10658;top:-20;width:218;height:201" coordorigin="10658,-20" coordsize="218,201" path="m10858,114l10763,114,10837,169,10875,126,10858,114xe" filled="t" fillcolor="#D1D3D4" stroked="f">
                <v:path arrowok="t"/>
                <v:fill type="solid"/>
              </v:shape>
              <v:shape style="position:absolute;left:10658;top:-20;width:218;height:201" coordorigin="10658,-20" coordsize="218,201" path="m10831,-20l10770,48,10821,48,10862,3,10831,-20xe" filled="t" fillcolor="#D1D3D4" stroked="f">
                <v:path arrowok="t"/>
                <v:fill type="solid"/>
              </v:shape>
            </v:group>
            <v:group style="position:absolute;left:10658;top:-20;width:218;height:201" coordorigin="10658,-20" coordsize="218,201">
              <v:shape style="position:absolute;left:10658;top:-20;width:218;height:201" coordorigin="10658,-20" coordsize="218,201" path="m10837,169l10875,126,10801,71,10862,3,10831,-20,10770,48,10696,-7,10658,35,10732,91,10671,159,10702,181,10763,114,10837,169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49.557068pt;margin-top:-5.180456pt;width:20.2382pt;height:20.323pt;mso-position-horizontal-relative:page;mso-position-vertical-relative:paragraph;z-index:-7238" coordorigin="10991,-104" coordsize="405,406">
            <v:group style="position:absolute;left:11048;top:-47;width:291;height:293" coordorigin="11048,-47" coordsize="291,293">
              <v:shape style="position:absolute;left:11048;top:-47;width:291;height:293" coordorigin="11048,-47" coordsize="291,293" path="m11048,-47l11339,-47,11339,246,11048,246,11048,-47xe" filled="f" stroked="t" strokeweight="5.6693pt" strokecolor="#A7A9AC">
                <v:path arrowok="t"/>
              </v:shape>
            </v:group>
            <v:group style="position:absolute;left:11048;top:-47;width:291;height:293" coordorigin="11048,-47" coordsize="291,293">
              <v:shape style="position:absolute;left:11048;top:-47;width:291;height:293" coordorigin="11048,-47" coordsize="291,293" path="m11048,-47l11339,-47,11339,246,11048,246,11048,-47xe" filled="t" fillcolor="#FFFFFF" stroked="f">
                <v:path arrowok="t"/>
                <v:fill type="solid"/>
              </v:shape>
            </v:group>
            <v:group style="position:absolute;left:11068;top:-7;width:236;height:209" coordorigin="11068,-7" coordsize="236,209">
              <v:shape style="position:absolute;left:11068;top:-7;width:236;height:209" coordorigin="11068,-7" coordsize="236,209" path="m11122,98l11068,125,11137,183,11141,186,11145,189,11152,197,11154,200,11161,202,11164,198,11165,196,11169,192,11209,151,11163,151,11154,144,11146,135,11133,115,11123,100,11122,98xe" filled="t" fillcolor="#D1D3D4" stroked="f">
                <v:path arrowok="t"/>
                <v:fill type="solid"/>
              </v:shape>
              <v:shape style="position:absolute;left:11068;top:-7;width:236;height:209" coordorigin="11068,-7" coordsize="236,209" path="m11305,-7l11257,34,11215,81,11183,131,11173,148,11163,151,11209,151,11220,140,11223,136,11226,134,11229,131,11244,116,11258,103,11299,70,11304,67,11305,67,11305,-7xe" filled="t" fillcolor="#D1D3D4" stroked="f">
                <v:path arrowok="t"/>
                <v:fill type="solid"/>
              </v:shape>
            </v:group>
            <v:group style="position:absolute;left:11068;top:-7;width:236;height:209" coordorigin="11068,-7" coordsize="236,209">
              <v:shape style="position:absolute;left:11068;top:-7;width:236;height:209" coordorigin="11068,-7" coordsize="236,209" path="m11122,98l11068,125,11137,183,11141,186,11145,189,11148,192,11152,197,11154,200,11161,202,11164,198,11165,196,11169,192,11220,140,11223,136,11226,134,11229,131,11299,70,11305,67,11305,62,11305,-7,11291,3,11273,19,11228,64,11191,114,11183,131,11173,148,11123,100,11122,98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76.71994pt;margin-top:-5.724156pt;width:20.2382pt;height:20.323pt;mso-position-horizontal-relative:page;mso-position-vertical-relative:paragraph;z-index:-7237" coordorigin="9534,-114" coordsize="405,406">
            <v:group style="position:absolute;left:9591;top:-58;width:291;height:293" coordorigin="9591,-58" coordsize="291,293">
              <v:shape style="position:absolute;left:9591;top:-58;width:291;height:293" coordorigin="9591,-58" coordsize="291,293" path="m9591,-58l9882,-58,9882,235,9591,235,9591,-58xe" filled="t" fillcolor="#FFFFFF" stroked="f">
                <v:path arrowok="t"/>
                <v:fill type="solid"/>
              </v:shape>
            </v:group>
            <v:group style="position:absolute;left:9625;top:-20;width:218;height:201" coordorigin="9625,-20" coordsize="218,201">
              <v:shape style="position:absolute;left:9625;top:-20;width:218;height:201" coordorigin="9625,-20" coordsize="218,201" path="m9664,-7l9625,35,9700,91,9639,159,9670,181,9730,114,9826,114,9769,71,9789,48,9738,48,9664,-7xe" filled="t" fillcolor="#D1D3D4" stroked="f">
                <v:path arrowok="t"/>
                <v:fill type="solid"/>
              </v:shape>
              <v:shape style="position:absolute;left:9625;top:-20;width:218;height:201" coordorigin="9625,-20" coordsize="218,201" path="m9826,114l9730,114,9805,169,9843,126,9826,114xe" filled="t" fillcolor="#D1D3D4" stroked="f">
                <v:path arrowok="t"/>
                <v:fill type="solid"/>
              </v:shape>
              <v:shape style="position:absolute;left:9625;top:-20;width:218;height:201" coordorigin="9625,-20" coordsize="218,201" path="m9799,-20l9738,48,9789,48,9829,3,9799,-20xe" filled="t" fillcolor="#D1D3D4" stroked="f">
                <v:path arrowok="t"/>
                <v:fill type="solid"/>
              </v:shape>
            </v:group>
            <v:group style="position:absolute;left:9625;top:-20;width:218;height:201" coordorigin="9625,-20" coordsize="218,201">
              <v:shape style="position:absolute;left:9625;top:-20;width:218;height:201" coordorigin="9625,-20" coordsize="218,201" path="m9805,169l9843,126,9769,71,9829,3,9799,-20,9738,48,9664,-7,9625,35,9700,91,9639,159,9670,181,9730,114,9805,169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97.94635pt;margin-top:-5.180456pt;width:20.238500pt;height:20.323pt;mso-position-horizontal-relative:page;mso-position-vertical-relative:paragraph;z-index:-7236" coordorigin="9959,-104" coordsize="405,406">
            <v:group style="position:absolute;left:10016;top:-47;width:291;height:293" coordorigin="10016,-47" coordsize="291,293">
              <v:shape style="position:absolute;left:10016;top:-47;width:291;height:293" coordorigin="10016,-47" coordsize="291,293" path="m10016,-47l10307,-47,10307,246,10016,246,10016,-47xe" filled="t" fillcolor="#FFFFFF" stroked="f">
                <v:path arrowok="t"/>
                <v:fill type="solid"/>
              </v:shape>
            </v:group>
            <v:group style="position:absolute;left:10036;top:-7;width:236;height:209" coordorigin="10036,-7" coordsize="236,209">
              <v:shape style="position:absolute;left:10036;top:-7;width:236;height:209" coordorigin="10036,-7" coordsize="236,209" path="m10090,98l10036,125,10105,183,10109,186,10112,189,10120,197,10122,200,10129,202,10131,198,10133,196,10137,192,10177,151,10131,151,10121,144,10114,135,10101,115,10091,100,10090,98xe" filled="t" fillcolor="#D1D3D4" stroked="f">
                <v:path arrowok="t"/>
                <v:fill type="solid"/>
              </v:shape>
              <v:shape style="position:absolute;left:10036;top:-7;width:236;height:209" coordorigin="10036,-7" coordsize="236,209" path="m10272,-7l10225,34,10182,81,10150,131,10141,148,10131,151,10177,151,10188,140,10191,136,10194,134,10197,131,10211,116,10226,103,10267,70,10272,67,10273,67,10272,-7xe" filled="t" fillcolor="#D1D3D4" stroked="f">
                <v:path arrowok="t"/>
                <v:fill type="solid"/>
              </v:shape>
            </v:group>
            <v:group style="position:absolute;left:10036;top:-7;width:236;height:209" coordorigin="10036,-7" coordsize="236,209">
              <v:shape style="position:absolute;left:10036;top:-7;width:236;height:209" coordorigin="10036,-7" coordsize="236,209" path="m10090,98l10036,125,10105,183,10109,186,10112,189,10116,192,10120,197,10122,200,10129,202,10131,198,10133,196,10137,192,10188,140,10191,136,10194,134,10197,131,10267,70,10273,67,10273,62,10272,-7,10259,3,10241,19,10196,64,10159,114,10150,131,10141,148,10091,100,10090,98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26.319641pt;margin-top:-5.724156pt;width:20.2382pt;height:20.323pt;mso-position-horizontal-relative:page;mso-position-vertical-relative:paragraph;z-index:-7235" coordorigin="8526,-114" coordsize="405,406">
            <v:group style="position:absolute;left:8583;top:-58;width:291;height:293" coordorigin="8583,-58" coordsize="291,293">
              <v:shape style="position:absolute;left:8583;top:-58;width:291;height:293" coordorigin="8583,-58" coordsize="291,293" path="m8583,-58l8874,-58,8874,235,8583,235,8583,-58xe" filled="t" fillcolor="#FFFFFF" stroked="f">
                <v:path arrowok="t"/>
                <v:fill type="solid"/>
              </v:shape>
            </v:group>
            <v:group style="position:absolute;left:8617;top:-20;width:218;height:201" coordorigin="8617,-20" coordsize="218,201">
              <v:shape style="position:absolute;left:8617;top:-20;width:218;height:201" coordorigin="8617,-20" coordsize="218,201" path="m8656,-7l8617,35,8692,91,8631,159,8662,181,8722,114,8818,114,8761,71,8781,48,8730,48,8656,-7xe" filled="t" fillcolor="#D1D3D4" stroked="f">
                <v:path arrowok="t"/>
                <v:fill type="solid"/>
              </v:shape>
              <v:shape style="position:absolute;left:8617;top:-20;width:218;height:201" coordorigin="8617,-20" coordsize="218,201" path="m8818,114l8722,114,8797,169,8835,126,8818,114xe" filled="t" fillcolor="#D1D3D4" stroked="f">
                <v:path arrowok="t"/>
                <v:fill type="solid"/>
              </v:shape>
              <v:shape style="position:absolute;left:8617;top:-20;width:218;height:201" coordorigin="8617,-20" coordsize="218,201" path="m8791,-20l8730,48,8781,48,8821,3,8791,-20xe" filled="t" fillcolor="#D1D3D4" stroked="f">
                <v:path arrowok="t"/>
                <v:fill type="solid"/>
              </v:shape>
            </v:group>
            <v:group style="position:absolute;left:8617;top:-20;width:218;height:201" coordorigin="8617,-20" coordsize="218,201">
              <v:shape style="position:absolute;left:8617;top:-20;width:218;height:201" coordorigin="8617,-20" coordsize="218,201" path="m8797,169l8835,126,8761,71,8821,3,8791,-20,8730,48,8656,-7,8617,35,8692,91,8631,159,8662,181,8722,114,8797,169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47.546051pt;margin-top:-5.180456pt;width:20.2382pt;height:20.323pt;mso-position-horizontal-relative:page;mso-position-vertical-relative:paragraph;z-index:-7234" coordorigin="8951,-104" coordsize="405,406">
            <v:group style="position:absolute;left:9008;top:-47;width:291;height:293" coordorigin="9008,-47" coordsize="291,293">
              <v:shape style="position:absolute;left:9008;top:-47;width:291;height:293" coordorigin="9008,-47" coordsize="291,293" path="m9008,-47l9299,-47,9299,246,9008,246,9008,-47xe" filled="t" fillcolor="#FFFFFF" stroked="f">
                <v:path arrowok="t"/>
                <v:fill type="solid"/>
              </v:shape>
            </v:group>
            <v:group style="position:absolute;left:9028;top:-7;width:236;height:209" coordorigin="9028,-7" coordsize="236,209">
              <v:shape style="position:absolute;left:9028;top:-7;width:236;height:209" coordorigin="9028,-7" coordsize="236,209" path="m9082,98l9028,125,9097,183,9101,186,9104,189,9112,197,9114,200,9121,202,9123,198,9125,196,9129,192,9169,151,9123,151,9113,144,9106,135,9093,115,9083,100,9082,98xe" filled="t" fillcolor="#D1D3D4" stroked="f">
                <v:path arrowok="t"/>
                <v:fill type="solid"/>
              </v:shape>
              <v:shape style="position:absolute;left:9028;top:-7;width:236;height:209" coordorigin="9028,-7" coordsize="236,209" path="m9264,-7l9217,34,9174,81,9142,131,9133,148,9123,151,9169,151,9179,140,9183,136,9186,134,9189,131,9203,116,9218,103,9259,70,9264,67,9265,67,9264,-7xe" filled="t" fillcolor="#D1D3D4" stroked="f">
                <v:path arrowok="t"/>
                <v:fill type="solid"/>
              </v:shape>
            </v:group>
            <v:group style="position:absolute;left:9028;top:-7;width:236;height:209" coordorigin="9028,-7" coordsize="236,209">
              <v:shape style="position:absolute;left:9028;top:-7;width:236;height:209" coordorigin="9028,-7" coordsize="236,209" path="m9082,98l9028,125,9097,183,9101,186,9104,189,9108,192,9112,197,9114,200,9121,202,9123,198,9125,196,9129,192,9179,140,9183,136,9186,134,9189,131,9259,70,9265,67,9265,62,9264,-7,9251,3,9233,19,9188,64,9151,114,9142,131,9133,148,9083,100,9082,98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75.821045pt;margin-top:-5.724156pt;width:20.2382pt;height:20.323pt;mso-position-horizontal-relative:page;mso-position-vertical-relative:paragraph;z-index:-7233" coordorigin="7516,-114" coordsize="405,406">
            <v:group style="position:absolute;left:7573;top:-58;width:291;height:293" coordorigin="7573,-58" coordsize="291,293">
              <v:shape style="position:absolute;left:7573;top:-58;width:291;height:293" coordorigin="7573,-58" coordsize="291,293" path="m7573,-58l7864,-58,7864,235,7573,235,7573,-58xe" filled="t" fillcolor="#FFFFFF" stroked="f">
                <v:path arrowok="t"/>
                <v:fill type="solid"/>
              </v:shape>
            </v:group>
            <v:group style="position:absolute;left:7607;top:-20;width:218;height:201" coordorigin="7607,-20" coordsize="218,201">
              <v:shape style="position:absolute;left:7607;top:-20;width:218;height:201" coordorigin="7607,-20" coordsize="218,201" path="m7646,-7l7607,35,7682,91,7621,159,7652,181,7712,114,7808,114,7751,71,7771,48,7720,48,7646,-7xe" filled="t" fillcolor="#D1D3D4" stroked="f">
                <v:path arrowok="t"/>
                <v:fill type="solid"/>
              </v:shape>
              <v:shape style="position:absolute;left:7607;top:-20;width:218;height:201" coordorigin="7607,-20" coordsize="218,201" path="m7808,114l7712,114,7787,169,7825,126,7808,114xe" filled="t" fillcolor="#D1D3D4" stroked="f">
                <v:path arrowok="t"/>
                <v:fill type="solid"/>
              </v:shape>
              <v:shape style="position:absolute;left:7607;top:-20;width:218;height:201" coordorigin="7607,-20" coordsize="218,201" path="m7781,-20l7720,48,7771,48,7811,3,7781,-20xe" filled="t" fillcolor="#D1D3D4" stroked="f">
                <v:path arrowok="t"/>
                <v:fill type="solid"/>
              </v:shape>
            </v:group>
            <v:group style="position:absolute;left:7607;top:-20;width:218;height:201" coordorigin="7607,-20" coordsize="218,201">
              <v:shape style="position:absolute;left:7607;top:-20;width:218;height:201" coordorigin="7607,-20" coordsize="218,201" path="m7787,169l7825,126,7751,71,7811,3,7781,-20,7720,48,7646,-7,7607,35,7682,91,7621,159,7652,181,7712,114,7787,169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97.047363pt;margin-top:-5.180456pt;width:20.2383pt;height:20.323pt;mso-position-horizontal-relative:page;mso-position-vertical-relative:paragraph;z-index:-7232" coordorigin="7941,-104" coordsize="405,406">
            <v:group style="position:absolute;left:7998;top:-47;width:291;height:293" coordorigin="7998,-47" coordsize="291,293">
              <v:shape style="position:absolute;left:7998;top:-47;width:291;height:293" coordorigin="7998,-47" coordsize="291,293" path="m7998,-47l8289,-47,8289,246,7998,246,7998,-47xe" filled="t" fillcolor="#FFFFFF" stroked="f">
                <v:path arrowok="t"/>
                <v:fill type="solid"/>
              </v:shape>
            </v:group>
            <v:group style="position:absolute;left:8018;top:-7;width:236;height:209" coordorigin="8018,-7" coordsize="236,209">
              <v:shape style="position:absolute;left:8018;top:-7;width:236;height:209" coordorigin="8018,-7" coordsize="236,209" path="m8072,98l8018,125,8087,183,8091,186,8094,189,8102,197,8104,200,8111,202,8113,198,8115,196,8119,192,8159,151,8113,151,8103,144,8096,135,8083,115,8073,100,8072,98xe" filled="t" fillcolor="#D1D3D4" stroked="f">
                <v:path arrowok="t"/>
                <v:fill type="solid"/>
              </v:shape>
              <v:shape style="position:absolute;left:8018;top:-7;width:236;height:209" coordorigin="8018,-7" coordsize="236,209" path="m8254,-7l8207,34,8164,81,8132,131,8123,148,8113,151,8159,151,8170,140,8173,136,8176,134,8179,131,8193,116,8208,103,8249,70,8254,67,8255,67,8254,-7xe" filled="t" fillcolor="#D1D3D4" stroked="f">
                <v:path arrowok="t"/>
                <v:fill type="solid"/>
              </v:shape>
            </v:group>
            <v:group style="position:absolute;left:8018;top:-7;width:236;height:209" coordorigin="8018,-7" coordsize="236,209">
              <v:shape style="position:absolute;left:8018;top:-7;width:236;height:209" coordorigin="8018,-7" coordsize="236,209" path="m8072,98l8018,125,8087,183,8091,186,8094,189,8098,192,8102,197,8104,200,8111,202,8113,198,8115,196,8119,192,8170,140,8173,136,8176,134,8179,131,8249,70,8255,67,8255,62,8254,-7,8241,3,8223,19,8178,64,8141,114,8132,131,8123,148,8073,100,8072,98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26.046844pt;margin-top:-5.724156pt;width:20.2383pt;height:20.323pt;mso-position-horizontal-relative:page;mso-position-vertical-relative:paragraph;z-index:-7231" coordorigin="6521,-114" coordsize="405,406">
            <v:group style="position:absolute;left:6578;top:-58;width:291;height:293" coordorigin="6578,-58" coordsize="291,293">
              <v:shape style="position:absolute;left:6578;top:-58;width:291;height:293" coordorigin="6578,-58" coordsize="291,293" path="m6578,-58l6869,-58,6869,235,6578,235,6578,-58xe" filled="t" fillcolor="#FFFFFF" stroked="f">
                <v:path arrowok="t"/>
                <v:fill type="solid"/>
              </v:shape>
            </v:group>
            <v:group style="position:absolute;left:6612;top:-20;width:218;height:201" coordorigin="6612,-20" coordsize="218,201">
              <v:shape style="position:absolute;left:6612;top:-20;width:218;height:201" coordorigin="6612,-20" coordsize="218,201" path="m6650,-7l6612,35,6687,91,6626,159,6656,181,6717,114,6813,114,6755,71,6775,48,6725,48,6650,-7xe" filled="t" fillcolor="#D1D3D4" stroked="f">
                <v:path arrowok="t"/>
                <v:fill type="solid"/>
              </v:shape>
              <v:shape style="position:absolute;left:6612;top:-20;width:218;height:201" coordorigin="6612,-20" coordsize="218,201" path="m6813,114l6717,114,6791,169,6830,126,6813,114xe" filled="t" fillcolor="#D1D3D4" stroked="f">
                <v:path arrowok="t"/>
                <v:fill type="solid"/>
              </v:shape>
              <v:shape style="position:absolute;left:6612;top:-20;width:218;height:201" coordorigin="6612,-20" coordsize="218,201" path="m6786,-20l6725,48,6775,48,6816,3,6786,-20xe" filled="t" fillcolor="#D1D3D4" stroked="f">
                <v:path arrowok="t"/>
                <v:fill type="solid"/>
              </v:shape>
            </v:group>
            <v:group style="position:absolute;left:6612;top:-20;width:218;height:201" coordorigin="6612,-20" coordsize="218,201">
              <v:shape style="position:absolute;left:6612;top:-20;width:218;height:201" coordorigin="6612,-20" coordsize="218,201" path="m6791,169l6830,126,6755,71,6816,3,6786,-20,6725,48,6650,-7,6612,35,6687,91,6626,159,6656,181,6717,114,6791,169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47.27356pt;margin-top:-5.180456pt;width:20.2383pt;height:20.323pt;mso-position-horizontal-relative:page;mso-position-vertical-relative:paragraph;z-index:-7230" coordorigin="6945,-104" coordsize="405,406">
            <v:group style="position:absolute;left:7002;top:-47;width:291;height:293" coordorigin="7002,-47" coordsize="291,293">
              <v:shape style="position:absolute;left:7002;top:-47;width:291;height:293" coordorigin="7002,-47" coordsize="291,293" path="m7002,-47l7294,-47,7294,246,7002,246,7002,-47xe" filled="t" fillcolor="#FFFFFF" stroked="f">
                <v:path arrowok="t"/>
                <v:fill type="solid"/>
              </v:shape>
            </v:group>
            <v:group style="position:absolute;left:7023;top:-7;width:236;height:209" coordorigin="7023,-7" coordsize="236,209">
              <v:shape style="position:absolute;left:7023;top:-7;width:236;height:209" coordorigin="7023,-7" coordsize="236,209" path="m7076,98l7023,125,7092,183,7096,186,7099,189,7107,197,7109,200,7116,202,7118,198,7120,196,7123,192,7163,151,7117,151,7108,144,7100,135,7087,115,7077,100,7076,98xe" filled="t" fillcolor="#D1D3D4" stroked="f">
                <v:path arrowok="t"/>
                <v:fill type="solid"/>
              </v:shape>
              <v:shape style="position:absolute;left:7023;top:-7;width:236;height:209" coordorigin="7023,-7" coordsize="236,209" path="m7259,-7l7212,34,7169,81,7137,131,7127,148,7117,151,7163,151,7174,140,7177,136,7180,134,7184,131,7198,116,7212,103,7254,70,7258,67,7259,67,7259,-7xe" filled="t" fillcolor="#D1D3D4" stroked="f">
                <v:path arrowok="t"/>
                <v:fill type="solid"/>
              </v:shape>
            </v:group>
            <v:group style="position:absolute;left:7023;top:-7;width:236;height:209" coordorigin="7023,-7" coordsize="236,209">
              <v:shape style="position:absolute;left:7023;top:-7;width:236;height:209" coordorigin="7023,-7" coordsize="236,209" path="m7076,98l7023,125,7092,183,7096,186,7099,189,7102,192,7107,197,7109,200,7116,202,7118,198,7120,196,7123,192,7174,140,7177,136,7180,134,7184,131,7254,70,7259,67,7259,62,7259,-7,7246,3,7228,19,7183,64,7146,114,7137,131,7127,148,7077,100,7076,98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shape style="position:absolute;margin-left:328.8815pt;margin-top:-2.617656pt;width:186.46870pt;height:14.6537pt;mso-position-horizontal-relative:page;mso-position-vertical-relative:paragraph;z-index:-7181" type="#_x0000_t202" filled="f" stroked="f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/>
                  <w:tr>
                    <w:trPr>
                      <w:trHeight w:val="293" w:hRule="exact"/>
                    </w:trPr>
                    <w:tc>
                      <w:tcPr>
                        <w:tcW w:w="29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6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6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80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6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6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4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6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6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6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6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b w:val="0"/>
          <w:bCs w:val="0"/>
          <w:color w:val="231F20"/>
          <w:spacing w:val="0"/>
          <w:w w:val="100"/>
        </w:rPr>
        <w:t>Una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5"/>
          <w:w w:val="100"/>
        </w:rPr>
        <w:t>v</w:t>
      </w:r>
      <w:r>
        <w:rPr>
          <w:b w:val="0"/>
          <w:bCs w:val="0"/>
          <w:color w:val="231F20"/>
          <w:spacing w:val="0"/>
          <w:w w:val="100"/>
        </w:rPr>
        <w:t>ez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5"/>
          <w:w w:val="100"/>
        </w:rPr>
        <w:t>v</w:t>
      </w:r>
      <w:r>
        <w:rPr>
          <w:b w:val="0"/>
          <w:bCs w:val="0"/>
          <w:color w:val="231F20"/>
          <w:spacing w:val="0"/>
          <w:w w:val="100"/>
        </w:rPr>
        <w:t>alidada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in</w:t>
      </w:r>
      <w:r>
        <w:rPr>
          <w:b w:val="0"/>
          <w:bCs w:val="0"/>
          <w:color w:val="231F20"/>
          <w:spacing w:val="-5"/>
          <w:w w:val="100"/>
        </w:rPr>
        <w:t>f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mación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¿invita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ciudadano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pasar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área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espe</w:t>
      </w:r>
      <w:r>
        <w:rPr>
          <w:b w:val="0"/>
          <w:bCs w:val="0"/>
          <w:color w:val="231F20"/>
          <w:spacing w:val="-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a?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70" w:lineRule="exact" w:before="7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6"/>
        </w:numPr>
        <w:tabs>
          <w:tab w:pos="460" w:val="left" w:leader="none"/>
        </w:tabs>
        <w:spacing w:line="246" w:lineRule="exact"/>
        <w:ind w:left="460" w:right="0" w:hanging="318"/>
        <w:jc w:val="left"/>
      </w:pPr>
      <w:r>
        <w:rPr/>
        <w:pict>
          <v:group style="position:absolute;margin-left:528.330627pt;margin-top:-1.121260pt;width:20.2382pt;height:20.3231pt;mso-position-horizontal-relative:page;mso-position-vertical-relative:paragraph;z-index:-7229" coordorigin="10567,-22" coordsize="405,406">
            <v:group style="position:absolute;left:10623;top:34;width:291;height:293" coordorigin="10623,34" coordsize="291,293">
              <v:shape style="position:absolute;left:10623;top:34;width:291;height:293" coordorigin="10623,34" coordsize="291,293" path="m10623,34l10915,34,10915,327,10623,327,10623,34xe" filled="f" stroked="t" strokeweight="5.6693pt" strokecolor="#A7A9AC">
                <v:path arrowok="t"/>
              </v:shape>
            </v:group>
            <v:group style="position:absolute;left:10623;top:34;width:291;height:293" coordorigin="10623,34" coordsize="291,293">
              <v:shape style="position:absolute;left:10623;top:34;width:291;height:293" coordorigin="10623,34" coordsize="291,293" path="m10623,34l10915,34,10915,327,10623,327,10623,34xe" filled="t" fillcolor="#FFFFFF" stroked="f">
                <v:path arrowok="t"/>
                <v:fill type="solid"/>
              </v:shape>
            </v:group>
            <v:group style="position:absolute;left:10658;top:72;width:218;height:201" coordorigin="10658,72" coordsize="218,201">
              <v:shape style="position:absolute;left:10658;top:72;width:218;height:201" coordorigin="10658,72" coordsize="218,201" path="m10696,85l10658,128,10732,183,10671,251,10702,274,10763,206,10858,206,10801,163,10821,140,10770,140,10696,85xe" filled="t" fillcolor="#D1D3D4" stroked="f">
                <v:path arrowok="t"/>
                <v:fill type="solid"/>
              </v:shape>
              <v:shape style="position:absolute;left:10658;top:72;width:218;height:201" coordorigin="10658,72" coordsize="218,201" path="m10858,206l10763,206,10837,261,10875,218,10858,206xe" filled="t" fillcolor="#D1D3D4" stroked="f">
                <v:path arrowok="t"/>
                <v:fill type="solid"/>
              </v:shape>
              <v:shape style="position:absolute;left:10658;top:72;width:218;height:201" coordorigin="10658,72" coordsize="218,201" path="m10831,72l10770,140,10821,140,10862,95,10831,72xe" filled="t" fillcolor="#D1D3D4" stroked="f">
                <v:path arrowok="t"/>
                <v:fill type="solid"/>
              </v:shape>
            </v:group>
            <v:group style="position:absolute;left:10658;top:72;width:218;height:201" coordorigin="10658,72" coordsize="218,201">
              <v:shape style="position:absolute;left:10658;top:72;width:218;height:201" coordorigin="10658,72" coordsize="218,201" path="m10837,261l10875,218,10801,163,10862,95,10831,72,10770,140,10696,85,10658,128,10732,183,10671,251,10702,274,10763,206,10837,261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49.557068pt;margin-top:-.577560pt;width:20.2382pt;height:20.323pt;mso-position-horizontal-relative:page;mso-position-vertical-relative:paragraph;z-index:-7228" coordorigin="10991,-12" coordsize="405,406">
            <v:group style="position:absolute;left:11048;top:45;width:291;height:293" coordorigin="11048,45" coordsize="291,293">
              <v:shape style="position:absolute;left:11048;top:45;width:291;height:293" coordorigin="11048,45" coordsize="291,293" path="m11048,45l11339,45,11339,338,11048,338,11048,45xe" filled="f" stroked="t" strokeweight="5.6693pt" strokecolor="#A7A9AC">
                <v:path arrowok="t"/>
              </v:shape>
            </v:group>
            <v:group style="position:absolute;left:11048;top:45;width:291;height:293" coordorigin="11048,45" coordsize="291,293">
              <v:shape style="position:absolute;left:11048;top:45;width:291;height:293" coordorigin="11048,45" coordsize="291,293" path="m11048,45l11339,45,11339,338,11048,338,11048,45xe" filled="t" fillcolor="#FFFFFF" stroked="f">
                <v:path arrowok="t"/>
                <v:fill type="solid"/>
              </v:shape>
            </v:group>
            <v:group style="position:absolute;left:11068;top:86;width:236;height:209" coordorigin="11068,86" coordsize="236,209">
              <v:shape style="position:absolute;left:11068;top:86;width:236;height:209" coordorigin="11068,86" coordsize="236,209" path="m11122,190l11068,217,11137,275,11141,278,11145,281,11152,289,11154,292,11161,294,11164,290,11165,288,11169,284,11209,243,11163,243,11154,237,11146,227,11133,207,11123,192,11122,190xe" filled="t" fillcolor="#D1D3D4" stroked="f">
                <v:path arrowok="t"/>
                <v:fill type="solid"/>
              </v:shape>
              <v:shape style="position:absolute;left:11068;top:86;width:236;height:209" coordorigin="11068,86" coordsize="236,209" path="m11305,86l11257,127,11215,173,11183,223,11173,240,11163,243,11209,243,11220,232,11223,228,11226,226,11229,223,11244,208,11258,195,11299,162,11304,159,11305,159,11305,86xe" filled="t" fillcolor="#D1D3D4" stroked="f">
                <v:path arrowok="t"/>
                <v:fill type="solid"/>
              </v:shape>
            </v:group>
            <v:group style="position:absolute;left:11068;top:86;width:236;height:209" coordorigin="11068,86" coordsize="236,209">
              <v:shape style="position:absolute;left:11068;top:86;width:236;height:209" coordorigin="11068,86" coordsize="236,209" path="m11122,190l11068,217,11137,275,11141,278,11145,281,11148,284,11152,289,11154,292,11161,294,11164,290,11165,288,11169,284,11220,232,11223,228,11226,226,11229,223,11299,162,11305,159,11305,154,11305,86,11291,95,11273,111,11228,156,11191,207,11183,223,11173,240,11123,192,11122,190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76.71994pt;margin-top:-1.121260pt;width:20.2382pt;height:20.3231pt;mso-position-horizontal-relative:page;mso-position-vertical-relative:paragraph;z-index:-7227" coordorigin="9534,-22" coordsize="405,406">
            <v:group style="position:absolute;left:9591;top:34;width:291;height:293" coordorigin="9591,34" coordsize="291,293">
              <v:shape style="position:absolute;left:9591;top:34;width:291;height:293" coordorigin="9591,34" coordsize="291,293" path="m9591,34l9882,34,9882,327,9591,327,9591,34xe" filled="t" fillcolor="#FFFFFF" stroked="f">
                <v:path arrowok="t"/>
                <v:fill type="solid"/>
              </v:shape>
            </v:group>
            <v:group style="position:absolute;left:9625;top:72;width:218;height:201" coordorigin="9625,72" coordsize="218,201">
              <v:shape style="position:absolute;left:9625;top:72;width:218;height:201" coordorigin="9625,72" coordsize="218,201" path="m9664,85l9625,128,9700,183,9639,251,9670,274,9730,206,9826,206,9769,163,9789,140,9738,140,9664,85xe" filled="t" fillcolor="#D1D3D4" stroked="f">
                <v:path arrowok="t"/>
                <v:fill type="solid"/>
              </v:shape>
              <v:shape style="position:absolute;left:9625;top:72;width:218;height:201" coordorigin="9625,72" coordsize="218,201" path="m9826,206l9730,206,9805,261,9843,218,9826,206xe" filled="t" fillcolor="#D1D3D4" stroked="f">
                <v:path arrowok="t"/>
                <v:fill type="solid"/>
              </v:shape>
              <v:shape style="position:absolute;left:9625;top:72;width:218;height:201" coordorigin="9625,72" coordsize="218,201" path="m9799,72l9738,140,9789,140,9829,95,9799,72xe" filled="t" fillcolor="#D1D3D4" stroked="f">
                <v:path arrowok="t"/>
                <v:fill type="solid"/>
              </v:shape>
            </v:group>
            <v:group style="position:absolute;left:9625;top:72;width:218;height:201" coordorigin="9625,72" coordsize="218,201">
              <v:shape style="position:absolute;left:9625;top:72;width:218;height:201" coordorigin="9625,72" coordsize="218,201" path="m9805,261l9843,218,9769,163,9829,95,9799,72,9738,140,9664,85,9625,128,9700,183,9639,251,9670,274,9730,206,9805,261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97.94635pt;margin-top:-.577560pt;width:20.238500pt;height:20.323pt;mso-position-horizontal-relative:page;mso-position-vertical-relative:paragraph;z-index:-7226" coordorigin="9959,-12" coordsize="405,406">
            <v:group style="position:absolute;left:10016;top:45;width:291;height:293" coordorigin="10016,45" coordsize="291,293">
              <v:shape style="position:absolute;left:10016;top:45;width:291;height:293" coordorigin="10016,45" coordsize="291,293" path="m10016,45l10307,45,10307,338,10016,338,10016,45xe" filled="t" fillcolor="#FFFFFF" stroked="f">
                <v:path arrowok="t"/>
                <v:fill type="solid"/>
              </v:shape>
            </v:group>
            <v:group style="position:absolute;left:10036;top:86;width:236;height:209" coordorigin="10036,86" coordsize="236,209">
              <v:shape style="position:absolute;left:10036;top:86;width:236;height:209" coordorigin="10036,86" coordsize="236,209" path="m10090,190l10036,217,10105,275,10109,278,10112,281,10120,289,10122,292,10129,294,10131,290,10133,288,10137,284,10177,243,10131,243,10121,237,10114,227,10101,207,10091,192,10090,190xe" filled="t" fillcolor="#D1D3D4" stroked="f">
                <v:path arrowok="t"/>
                <v:fill type="solid"/>
              </v:shape>
              <v:shape style="position:absolute;left:10036;top:86;width:236;height:209" coordorigin="10036,86" coordsize="236,209" path="m10272,86l10225,127,10182,173,10150,223,10141,240,10131,243,10177,243,10188,232,10191,228,10194,226,10197,223,10211,208,10226,195,10267,162,10272,159,10273,159,10272,86xe" filled="t" fillcolor="#D1D3D4" stroked="f">
                <v:path arrowok="t"/>
                <v:fill type="solid"/>
              </v:shape>
            </v:group>
            <v:group style="position:absolute;left:10036;top:86;width:236;height:209" coordorigin="10036,86" coordsize="236,209">
              <v:shape style="position:absolute;left:10036;top:86;width:236;height:209" coordorigin="10036,86" coordsize="236,209" path="m10090,190l10036,217,10105,275,10109,278,10112,281,10116,284,10120,289,10122,292,10129,294,10131,290,10133,288,10137,284,10188,232,10191,228,10194,226,10197,223,10267,162,10273,159,10273,154,10272,86,10259,95,10241,111,10196,156,10159,207,10150,223,10141,240,10091,192,10090,190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26.319641pt;margin-top:-1.121260pt;width:20.2382pt;height:20.3231pt;mso-position-horizontal-relative:page;mso-position-vertical-relative:paragraph;z-index:-7225" coordorigin="8526,-22" coordsize="405,406">
            <v:group style="position:absolute;left:8583;top:34;width:291;height:293" coordorigin="8583,34" coordsize="291,293">
              <v:shape style="position:absolute;left:8583;top:34;width:291;height:293" coordorigin="8583,34" coordsize="291,293" path="m8583,34l8874,34,8874,327,8583,327,8583,34xe" filled="t" fillcolor="#FFFFFF" stroked="f">
                <v:path arrowok="t"/>
                <v:fill type="solid"/>
              </v:shape>
            </v:group>
            <v:group style="position:absolute;left:8617;top:72;width:218;height:201" coordorigin="8617,72" coordsize="218,201">
              <v:shape style="position:absolute;left:8617;top:72;width:218;height:201" coordorigin="8617,72" coordsize="218,201" path="m8656,85l8617,128,8692,183,8631,251,8662,274,8722,206,8818,206,8761,163,8781,140,8730,140,8656,85xe" filled="t" fillcolor="#D1D3D4" stroked="f">
                <v:path arrowok="t"/>
                <v:fill type="solid"/>
              </v:shape>
              <v:shape style="position:absolute;left:8617;top:72;width:218;height:201" coordorigin="8617,72" coordsize="218,201" path="m8818,206l8722,206,8797,261,8835,218,8818,206xe" filled="t" fillcolor="#D1D3D4" stroked="f">
                <v:path arrowok="t"/>
                <v:fill type="solid"/>
              </v:shape>
              <v:shape style="position:absolute;left:8617;top:72;width:218;height:201" coordorigin="8617,72" coordsize="218,201" path="m8791,72l8730,140,8781,140,8821,95,8791,72xe" filled="t" fillcolor="#D1D3D4" stroked="f">
                <v:path arrowok="t"/>
                <v:fill type="solid"/>
              </v:shape>
            </v:group>
            <v:group style="position:absolute;left:8617;top:72;width:218;height:201" coordorigin="8617,72" coordsize="218,201">
              <v:shape style="position:absolute;left:8617;top:72;width:218;height:201" coordorigin="8617,72" coordsize="218,201" path="m8797,261l8835,218,8761,163,8821,95,8791,72,8730,140,8656,85,8617,128,8692,183,8631,251,8662,274,8722,206,8797,261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47.546051pt;margin-top:-.577560pt;width:20.2382pt;height:20.323pt;mso-position-horizontal-relative:page;mso-position-vertical-relative:paragraph;z-index:-7224" coordorigin="8951,-12" coordsize="405,406">
            <v:group style="position:absolute;left:9008;top:45;width:291;height:293" coordorigin="9008,45" coordsize="291,293">
              <v:shape style="position:absolute;left:9008;top:45;width:291;height:293" coordorigin="9008,45" coordsize="291,293" path="m9008,45l9299,45,9299,338,9008,338,9008,45xe" filled="t" fillcolor="#FFFFFF" stroked="f">
                <v:path arrowok="t"/>
                <v:fill type="solid"/>
              </v:shape>
            </v:group>
            <v:group style="position:absolute;left:9028;top:86;width:236;height:209" coordorigin="9028,86" coordsize="236,209">
              <v:shape style="position:absolute;left:9028;top:86;width:236;height:209" coordorigin="9028,86" coordsize="236,209" path="m9082,190l9028,217,9097,275,9101,278,9104,281,9112,289,9114,292,9121,294,9123,290,9125,288,9129,284,9169,243,9123,243,9113,237,9106,227,9093,207,9083,192,9082,190xe" filled="t" fillcolor="#D1D3D4" stroked="f">
                <v:path arrowok="t"/>
                <v:fill type="solid"/>
              </v:shape>
              <v:shape style="position:absolute;left:9028;top:86;width:236;height:209" coordorigin="9028,86" coordsize="236,209" path="m9264,86l9217,127,9174,173,9142,223,9133,240,9123,243,9169,243,9179,232,9183,228,9186,226,9189,223,9203,208,9218,195,9259,162,9264,159,9265,159,9264,86xe" filled="t" fillcolor="#D1D3D4" stroked="f">
                <v:path arrowok="t"/>
                <v:fill type="solid"/>
              </v:shape>
            </v:group>
            <v:group style="position:absolute;left:9028;top:86;width:236;height:209" coordorigin="9028,86" coordsize="236,209">
              <v:shape style="position:absolute;left:9028;top:86;width:236;height:209" coordorigin="9028,86" coordsize="236,209" path="m9082,190l9028,217,9097,275,9101,278,9104,281,9108,284,9112,289,9114,292,9121,294,9123,290,9125,288,9129,284,9179,232,9183,228,9186,226,9189,223,9259,162,9265,159,9265,154,9264,86,9251,95,9233,111,9188,156,9151,207,9142,223,9133,240,9083,192,9082,190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75.821045pt;margin-top:-1.121260pt;width:20.2382pt;height:20.3231pt;mso-position-horizontal-relative:page;mso-position-vertical-relative:paragraph;z-index:-7223" coordorigin="7516,-22" coordsize="405,406">
            <v:group style="position:absolute;left:7573;top:34;width:291;height:293" coordorigin="7573,34" coordsize="291,293">
              <v:shape style="position:absolute;left:7573;top:34;width:291;height:293" coordorigin="7573,34" coordsize="291,293" path="m7573,34l7864,34,7864,327,7573,327,7573,34xe" filled="t" fillcolor="#FFFFFF" stroked="f">
                <v:path arrowok="t"/>
                <v:fill type="solid"/>
              </v:shape>
            </v:group>
            <v:group style="position:absolute;left:7607;top:72;width:218;height:201" coordorigin="7607,72" coordsize="218,201">
              <v:shape style="position:absolute;left:7607;top:72;width:218;height:201" coordorigin="7607,72" coordsize="218,201" path="m7646,85l7607,128,7682,183,7621,251,7652,274,7712,206,7808,206,7751,163,7771,140,7720,140,7646,85xe" filled="t" fillcolor="#D1D3D4" stroked="f">
                <v:path arrowok="t"/>
                <v:fill type="solid"/>
              </v:shape>
              <v:shape style="position:absolute;left:7607;top:72;width:218;height:201" coordorigin="7607,72" coordsize="218,201" path="m7808,206l7712,206,7787,261,7825,218,7808,206xe" filled="t" fillcolor="#D1D3D4" stroked="f">
                <v:path arrowok="t"/>
                <v:fill type="solid"/>
              </v:shape>
              <v:shape style="position:absolute;left:7607;top:72;width:218;height:201" coordorigin="7607,72" coordsize="218,201" path="m7781,72l7720,140,7771,140,7811,95,7781,72xe" filled="t" fillcolor="#D1D3D4" stroked="f">
                <v:path arrowok="t"/>
                <v:fill type="solid"/>
              </v:shape>
            </v:group>
            <v:group style="position:absolute;left:7607;top:72;width:218;height:201" coordorigin="7607,72" coordsize="218,201">
              <v:shape style="position:absolute;left:7607;top:72;width:218;height:201" coordorigin="7607,72" coordsize="218,201" path="m7787,261l7825,218,7751,163,7811,95,7781,72,7720,140,7646,85,7607,128,7682,183,7621,251,7652,274,7712,206,7787,261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97.047363pt;margin-top:-.577560pt;width:20.2383pt;height:20.323pt;mso-position-horizontal-relative:page;mso-position-vertical-relative:paragraph;z-index:-7222" coordorigin="7941,-12" coordsize="405,406">
            <v:group style="position:absolute;left:7998;top:45;width:291;height:293" coordorigin="7998,45" coordsize="291,293">
              <v:shape style="position:absolute;left:7998;top:45;width:291;height:293" coordorigin="7998,45" coordsize="291,293" path="m7998,45l8289,45,8289,338,7998,338,7998,45xe" filled="t" fillcolor="#FFFFFF" stroked="f">
                <v:path arrowok="t"/>
                <v:fill type="solid"/>
              </v:shape>
            </v:group>
            <v:group style="position:absolute;left:8018;top:86;width:236;height:209" coordorigin="8018,86" coordsize="236,209">
              <v:shape style="position:absolute;left:8018;top:86;width:236;height:209" coordorigin="8018,86" coordsize="236,209" path="m8072,190l8018,217,8087,275,8091,278,8094,281,8102,289,8104,292,8111,294,8113,290,8115,288,8119,284,8159,243,8113,243,8103,237,8096,227,8083,207,8073,192,8072,190xe" filled="t" fillcolor="#D1D3D4" stroked="f">
                <v:path arrowok="t"/>
                <v:fill type="solid"/>
              </v:shape>
              <v:shape style="position:absolute;left:8018;top:86;width:236;height:209" coordorigin="8018,86" coordsize="236,209" path="m8254,86l8207,127,8164,173,8132,223,8123,240,8113,243,8159,243,8170,232,8173,228,8176,226,8179,223,8193,208,8208,195,8249,162,8254,159,8255,159,8254,86xe" filled="t" fillcolor="#D1D3D4" stroked="f">
                <v:path arrowok="t"/>
                <v:fill type="solid"/>
              </v:shape>
            </v:group>
            <v:group style="position:absolute;left:8018;top:86;width:236;height:209" coordorigin="8018,86" coordsize="236,209">
              <v:shape style="position:absolute;left:8018;top:86;width:236;height:209" coordorigin="8018,86" coordsize="236,209" path="m8072,190l8018,217,8087,275,8091,278,8094,281,8098,284,8102,289,8104,292,8111,294,8113,290,8115,288,8119,284,8170,232,8173,228,8176,226,8179,223,8249,162,8255,159,8255,154,8254,86,8241,95,8223,111,8178,156,8141,207,8132,223,8123,240,8073,192,8072,190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26.046844pt;margin-top:-1.121260pt;width:20.2383pt;height:20.3231pt;mso-position-horizontal-relative:page;mso-position-vertical-relative:paragraph;z-index:-7221" coordorigin="6521,-22" coordsize="405,406">
            <v:group style="position:absolute;left:6578;top:34;width:291;height:293" coordorigin="6578,34" coordsize="291,293">
              <v:shape style="position:absolute;left:6578;top:34;width:291;height:293" coordorigin="6578,34" coordsize="291,293" path="m6578,34l6869,34,6869,327,6578,327,6578,34xe" filled="t" fillcolor="#FFFFFF" stroked="f">
                <v:path arrowok="t"/>
                <v:fill type="solid"/>
              </v:shape>
            </v:group>
            <v:group style="position:absolute;left:6612;top:72;width:218;height:201" coordorigin="6612,72" coordsize="218,201">
              <v:shape style="position:absolute;left:6612;top:72;width:218;height:201" coordorigin="6612,72" coordsize="218,201" path="m6650,85l6612,128,6687,183,6626,251,6656,274,6717,206,6813,206,6755,163,6775,140,6725,140,6650,85xe" filled="t" fillcolor="#D1D3D4" stroked="f">
                <v:path arrowok="t"/>
                <v:fill type="solid"/>
              </v:shape>
              <v:shape style="position:absolute;left:6612;top:72;width:218;height:201" coordorigin="6612,72" coordsize="218,201" path="m6813,206l6717,206,6791,261,6830,218,6813,206xe" filled="t" fillcolor="#D1D3D4" stroked="f">
                <v:path arrowok="t"/>
                <v:fill type="solid"/>
              </v:shape>
              <v:shape style="position:absolute;left:6612;top:72;width:218;height:201" coordorigin="6612,72" coordsize="218,201" path="m6786,72l6725,140,6775,140,6816,95,6786,72xe" filled="t" fillcolor="#D1D3D4" stroked="f">
                <v:path arrowok="t"/>
                <v:fill type="solid"/>
              </v:shape>
            </v:group>
            <v:group style="position:absolute;left:6612;top:72;width:218;height:201" coordorigin="6612,72" coordsize="218,201">
              <v:shape style="position:absolute;left:6612;top:72;width:218;height:201" coordorigin="6612,72" coordsize="218,201" path="m6791,261l6830,218,6755,163,6816,95,6786,72,6725,140,6650,85,6612,128,6687,183,6626,251,6656,274,6717,206,6791,261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47.27356pt;margin-top:-.577560pt;width:20.2383pt;height:20.323pt;mso-position-horizontal-relative:page;mso-position-vertical-relative:paragraph;z-index:-7220" coordorigin="6945,-12" coordsize="405,406">
            <v:group style="position:absolute;left:7002;top:45;width:291;height:293" coordorigin="7002,45" coordsize="291,293">
              <v:shape style="position:absolute;left:7002;top:45;width:291;height:293" coordorigin="7002,45" coordsize="291,293" path="m7002,45l7294,45,7294,338,7002,338,7002,45xe" filled="t" fillcolor="#FFFFFF" stroked="f">
                <v:path arrowok="t"/>
                <v:fill type="solid"/>
              </v:shape>
            </v:group>
            <v:group style="position:absolute;left:7023;top:86;width:236;height:209" coordorigin="7023,86" coordsize="236,209">
              <v:shape style="position:absolute;left:7023;top:86;width:236;height:209" coordorigin="7023,86" coordsize="236,209" path="m7076,190l7023,217,7092,275,7096,278,7099,281,7107,289,7109,292,7116,294,7118,290,7120,288,7123,284,7163,243,7117,243,7108,237,7100,227,7087,207,7077,192,7076,190xe" filled="t" fillcolor="#D1D3D4" stroked="f">
                <v:path arrowok="t"/>
                <v:fill type="solid"/>
              </v:shape>
              <v:shape style="position:absolute;left:7023;top:86;width:236;height:209" coordorigin="7023,86" coordsize="236,209" path="m7259,86l7212,127,7169,173,7137,223,7127,240,7117,243,7163,243,7174,232,7177,228,7180,226,7184,223,7198,208,7212,195,7254,162,7258,159,7259,159,7259,86xe" filled="t" fillcolor="#D1D3D4" stroked="f">
                <v:path arrowok="t"/>
                <v:fill type="solid"/>
              </v:shape>
            </v:group>
            <v:group style="position:absolute;left:7023;top:86;width:236;height:209" coordorigin="7023,86" coordsize="236,209">
              <v:shape style="position:absolute;left:7023;top:86;width:236;height:209" coordorigin="7023,86" coordsize="236,209" path="m7076,190l7023,217,7092,275,7096,278,7099,281,7102,284,7107,289,7109,292,7116,294,7118,290,7120,288,7123,284,7174,232,7177,228,7180,226,7184,223,7254,162,7259,159,7259,154,7259,86,7246,95,7228,111,7183,156,7146,207,7137,223,7127,240,7077,192,7076,190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shape style="position:absolute;margin-left:328.8815pt;margin-top:1.98524pt;width:186.46870pt;height:14.65375pt;mso-position-horizontal-relative:page;mso-position-vertical-relative:paragraph;z-index:-7180" type="#_x0000_t202" filled="f" stroked="f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/>
                  <w:tr>
                    <w:trPr>
                      <w:trHeight w:val="293" w:hRule="exact"/>
                    </w:trPr>
                    <w:tc>
                      <w:tcPr>
                        <w:tcW w:w="29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6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6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80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6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6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4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6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6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6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6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b w:val="0"/>
          <w:bCs w:val="0"/>
          <w:color w:val="231F20"/>
          <w:spacing w:val="0"/>
          <w:w w:val="100"/>
        </w:rPr>
        <w:t>En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caso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no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cumplir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con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documentación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spacing w:line="225" w:lineRule="exact"/>
        <w:ind w:left="474" w:right="0"/>
        <w:jc w:val="left"/>
      </w:pPr>
      <w:r>
        <w:rPr>
          <w:b w:val="0"/>
          <w:bCs w:val="0"/>
          <w:color w:val="231F20"/>
          <w:spacing w:val="0"/>
          <w:w w:val="100"/>
        </w:rPr>
        <w:t>¿</w:t>
      </w:r>
      <w:r>
        <w:rPr>
          <w:b w:val="0"/>
          <w:bCs w:val="0"/>
          <w:color w:val="231F20"/>
          <w:spacing w:val="-15"/>
          <w:w w:val="100"/>
        </w:rPr>
        <w:t>V</w:t>
      </w:r>
      <w:r>
        <w:rPr>
          <w:b w:val="0"/>
          <w:bCs w:val="0"/>
          <w:color w:val="231F20"/>
          <w:spacing w:val="0"/>
          <w:w w:val="100"/>
        </w:rPr>
        <w:t>erica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que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esté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digitalizada?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60" w:lineRule="exact" w:before="6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6"/>
        </w:numPr>
        <w:tabs>
          <w:tab w:pos="460" w:val="left" w:leader="none"/>
        </w:tabs>
        <w:spacing w:line="246" w:lineRule="exact"/>
        <w:ind w:left="460" w:right="0" w:hanging="318"/>
        <w:jc w:val="left"/>
      </w:pPr>
      <w:r>
        <w:rPr/>
        <w:pict>
          <v:group style="position:absolute;margin-left:528.330627pt;margin-top:.139634pt;width:20.2382pt;height:20.323pt;mso-position-horizontal-relative:page;mso-position-vertical-relative:paragraph;z-index:-7219" coordorigin="10567,3" coordsize="405,406">
            <v:group style="position:absolute;left:10623;top:59;width:291;height:293" coordorigin="10623,59" coordsize="291,293">
              <v:shape style="position:absolute;left:10623;top:59;width:291;height:293" coordorigin="10623,59" coordsize="291,293" path="m10623,59l10915,59,10915,353,10623,353,10623,59xe" filled="f" stroked="t" strokeweight="5.6693pt" strokecolor="#A7A9AC">
                <v:path arrowok="t"/>
              </v:shape>
            </v:group>
            <v:group style="position:absolute;left:10623;top:59;width:291;height:293" coordorigin="10623,59" coordsize="291,293">
              <v:shape style="position:absolute;left:10623;top:59;width:291;height:293" coordorigin="10623,59" coordsize="291,293" path="m10623,59l10915,59,10915,353,10623,353,10623,59xe" filled="t" fillcolor="#FFFFFF" stroked="f">
                <v:path arrowok="t"/>
                <v:fill type="solid"/>
              </v:shape>
            </v:group>
            <v:group style="position:absolute;left:10658;top:97;width:218;height:201" coordorigin="10658,97" coordsize="218,201">
              <v:shape style="position:absolute;left:10658;top:97;width:218;height:201" coordorigin="10658,97" coordsize="218,201" path="m10696,110l10658,153,10732,208,10671,276,10702,299,10763,231,10858,231,10801,188,10821,165,10770,165,10696,110xe" filled="t" fillcolor="#D1D3D4" stroked="f">
                <v:path arrowok="t"/>
                <v:fill type="solid"/>
              </v:shape>
              <v:shape style="position:absolute;left:10658;top:97;width:218;height:201" coordorigin="10658,97" coordsize="218,201" path="m10858,231l10763,231,10837,286,10875,243,10858,231xe" filled="t" fillcolor="#D1D3D4" stroked="f">
                <v:path arrowok="t"/>
                <v:fill type="solid"/>
              </v:shape>
              <v:shape style="position:absolute;left:10658;top:97;width:218;height:201" coordorigin="10658,97" coordsize="218,201" path="m10831,97l10770,165,10821,165,10862,120,10831,97xe" filled="t" fillcolor="#D1D3D4" stroked="f">
                <v:path arrowok="t"/>
                <v:fill type="solid"/>
              </v:shape>
            </v:group>
            <v:group style="position:absolute;left:10658;top:97;width:218;height:201" coordorigin="10658,97" coordsize="218,201">
              <v:shape style="position:absolute;left:10658;top:97;width:218;height:201" coordorigin="10658,97" coordsize="218,201" path="m10837,286l10875,243,10801,188,10862,120,10831,97,10770,165,10696,110,10658,153,10732,208,10671,276,10702,299,10763,231,10837,286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49.557068pt;margin-top:.683334pt;width:20.2382pt;height:20.323pt;mso-position-horizontal-relative:page;mso-position-vertical-relative:paragraph;z-index:-7218" coordorigin="10991,14" coordsize="405,406">
            <v:group style="position:absolute;left:11048;top:70;width:291;height:293" coordorigin="11048,70" coordsize="291,293">
              <v:shape style="position:absolute;left:11048;top:70;width:291;height:293" coordorigin="11048,70" coordsize="291,293" path="m11048,70l11339,70,11339,363,11048,363,11048,70xe" filled="f" stroked="t" strokeweight="5.6693pt" strokecolor="#A7A9AC">
                <v:path arrowok="t"/>
              </v:shape>
            </v:group>
            <v:group style="position:absolute;left:11048;top:70;width:291;height:293" coordorigin="11048,70" coordsize="291,293">
              <v:shape style="position:absolute;left:11048;top:70;width:291;height:293" coordorigin="11048,70" coordsize="291,293" path="m11048,70l11339,70,11339,363,11048,363,11048,70xe" filled="t" fillcolor="#FFFFFF" stroked="f">
                <v:path arrowok="t"/>
                <v:fill type="solid"/>
              </v:shape>
            </v:group>
            <v:group style="position:absolute;left:11068;top:111;width:236;height:209" coordorigin="11068,111" coordsize="236,209">
              <v:shape style="position:absolute;left:11068;top:111;width:236;height:209" coordorigin="11068,111" coordsize="236,209" path="m11122,215l11068,242,11137,300,11141,303,11145,306,11152,315,11154,318,11161,319,11164,315,11165,313,11169,310,11209,268,11163,268,11154,262,11146,252,11133,233,11123,217,11122,215xe" filled="t" fillcolor="#D1D3D4" stroked="f">
                <v:path arrowok="t"/>
                <v:fill type="solid"/>
              </v:shape>
              <v:shape style="position:absolute;left:11068;top:111;width:236;height:209" coordorigin="11068,111" coordsize="236,209" path="m11305,111l11257,152,11215,198,11183,248,11173,265,11163,268,11209,268,11220,257,11223,253,11226,251,11229,248,11244,234,11258,220,11299,187,11304,184,11305,184,11305,111xe" filled="t" fillcolor="#D1D3D4" stroked="f">
                <v:path arrowok="t"/>
                <v:fill type="solid"/>
              </v:shape>
            </v:group>
            <v:group style="position:absolute;left:11068;top:111;width:236;height:209" coordorigin="11068,111" coordsize="236,209">
              <v:shape style="position:absolute;left:11068;top:111;width:236;height:209" coordorigin="11068,111" coordsize="236,209" path="m11122,215l11068,242,11137,300,11141,303,11145,306,11148,310,11152,315,11154,318,11161,319,11164,315,11165,313,11169,310,11220,257,11223,253,11226,251,11229,248,11299,187,11305,184,11305,180,11305,111,11291,120,11273,136,11228,182,11191,232,11183,248,11173,265,11123,217,11122,215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76.71994pt;margin-top:.139634pt;width:20.2382pt;height:20.323pt;mso-position-horizontal-relative:page;mso-position-vertical-relative:paragraph;z-index:-7217" coordorigin="9534,3" coordsize="405,406">
            <v:group style="position:absolute;left:9591;top:59;width:291;height:293" coordorigin="9591,59" coordsize="291,293">
              <v:shape style="position:absolute;left:9591;top:59;width:291;height:293" coordorigin="9591,59" coordsize="291,293" path="m9591,59l9882,59,9882,353,9591,353,9591,59xe" filled="t" fillcolor="#FFFFFF" stroked="f">
                <v:path arrowok="t"/>
                <v:fill type="solid"/>
              </v:shape>
            </v:group>
            <v:group style="position:absolute;left:9625;top:97;width:218;height:201" coordorigin="9625,97" coordsize="218,201">
              <v:shape style="position:absolute;left:9625;top:97;width:218;height:201" coordorigin="9625,97" coordsize="218,201" path="m9664,110l9625,153,9700,208,9639,276,9670,299,9730,231,9826,231,9769,188,9789,165,9738,165,9664,110xe" filled="t" fillcolor="#D1D3D4" stroked="f">
                <v:path arrowok="t"/>
                <v:fill type="solid"/>
              </v:shape>
              <v:shape style="position:absolute;left:9625;top:97;width:218;height:201" coordorigin="9625,97" coordsize="218,201" path="m9826,231l9730,231,9805,286,9843,243,9826,231xe" filled="t" fillcolor="#D1D3D4" stroked="f">
                <v:path arrowok="t"/>
                <v:fill type="solid"/>
              </v:shape>
              <v:shape style="position:absolute;left:9625;top:97;width:218;height:201" coordorigin="9625,97" coordsize="218,201" path="m9799,97l9738,165,9789,165,9829,120,9799,97xe" filled="t" fillcolor="#D1D3D4" stroked="f">
                <v:path arrowok="t"/>
                <v:fill type="solid"/>
              </v:shape>
            </v:group>
            <v:group style="position:absolute;left:9625;top:97;width:218;height:201" coordorigin="9625,97" coordsize="218,201">
              <v:shape style="position:absolute;left:9625;top:97;width:218;height:201" coordorigin="9625,97" coordsize="218,201" path="m9805,286l9843,243,9769,188,9829,120,9799,97,9738,165,9664,110,9625,153,9700,208,9639,276,9670,299,9730,231,9805,286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97.94635pt;margin-top:.683334pt;width:20.238500pt;height:20.323pt;mso-position-horizontal-relative:page;mso-position-vertical-relative:paragraph;z-index:-7216" coordorigin="9959,14" coordsize="405,406">
            <v:group style="position:absolute;left:10016;top:70;width:291;height:293" coordorigin="10016,70" coordsize="291,293">
              <v:shape style="position:absolute;left:10016;top:70;width:291;height:293" coordorigin="10016,70" coordsize="291,293" path="m10016,70l10307,70,10307,363,10016,363,10016,70xe" filled="t" fillcolor="#FFFFFF" stroked="f">
                <v:path arrowok="t"/>
                <v:fill type="solid"/>
              </v:shape>
            </v:group>
            <v:group style="position:absolute;left:10036;top:111;width:236;height:209" coordorigin="10036,111" coordsize="236,209">
              <v:shape style="position:absolute;left:10036;top:111;width:236;height:209" coordorigin="10036,111" coordsize="236,209" path="m10090,215l10036,242,10105,300,10109,303,10112,306,10120,315,10122,318,10129,319,10131,315,10133,313,10137,310,10177,268,10131,268,10121,262,10114,252,10101,233,10091,217,10090,215xe" filled="t" fillcolor="#D1D3D4" stroked="f">
                <v:path arrowok="t"/>
                <v:fill type="solid"/>
              </v:shape>
              <v:shape style="position:absolute;left:10036;top:111;width:236;height:209" coordorigin="10036,111" coordsize="236,209" path="m10272,111l10225,152,10182,198,10150,248,10141,265,10131,268,10177,268,10188,257,10191,253,10194,251,10197,248,10211,234,10226,220,10267,187,10272,184,10273,184,10272,111xe" filled="t" fillcolor="#D1D3D4" stroked="f">
                <v:path arrowok="t"/>
                <v:fill type="solid"/>
              </v:shape>
            </v:group>
            <v:group style="position:absolute;left:10036;top:111;width:236;height:209" coordorigin="10036,111" coordsize="236,209">
              <v:shape style="position:absolute;left:10036;top:111;width:236;height:209" coordorigin="10036,111" coordsize="236,209" path="m10090,215l10036,242,10105,300,10109,303,10112,306,10116,310,10120,315,10122,318,10129,319,10131,315,10133,313,10137,310,10188,257,10191,253,10194,251,10197,248,10267,187,10273,184,10273,180,10272,111,10259,120,10241,136,10196,182,10159,232,10150,248,10141,265,10091,217,10090,215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26.319641pt;margin-top:.139634pt;width:20.2382pt;height:20.323pt;mso-position-horizontal-relative:page;mso-position-vertical-relative:paragraph;z-index:-7215" coordorigin="8526,3" coordsize="405,406">
            <v:group style="position:absolute;left:8583;top:59;width:291;height:293" coordorigin="8583,59" coordsize="291,293">
              <v:shape style="position:absolute;left:8583;top:59;width:291;height:293" coordorigin="8583,59" coordsize="291,293" path="m8583,59l8874,59,8874,353,8583,353,8583,59xe" filled="t" fillcolor="#FFFFFF" stroked="f">
                <v:path arrowok="t"/>
                <v:fill type="solid"/>
              </v:shape>
            </v:group>
            <v:group style="position:absolute;left:8617;top:97;width:218;height:201" coordorigin="8617,97" coordsize="218,201">
              <v:shape style="position:absolute;left:8617;top:97;width:218;height:201" coordorigin="8617,97" coordsize="218,201" path="m8656,110l8617,153,8692,208,8631,276,8662,299,8722,231,8818,231,8761,188,8781,165,8730,165,8656,110xe" filled="t" fillcolor="#D1D3D4" stroked="f">
                <v:path arrowok="t"/>
                <v:fill type="solid"/>
              </v:shape>
              <v:shape style="position:absolute;left:8617;top:97;width:218;height:201" coordorigin="8617,97" coordsize="218,201" path="m8818,231l8722,231,8797,286,8835,243,8818,231xe" filled="t" fillcolor="#D1D3D4" stroked="f">
                <v:path arrowok="t"/>
                <v:fill type="solid"/>
              </v:shape>
              <v:shape style="position:absolute;left:8617;top:97;width:218;height:201" coordorigin="8617,97" coordsize="218,201" path="m8791,97l8730,165,8781,165,8821,120,8791,97xe" filled="t" fillcolor="#D1D3D4" stroked="f">
                <v:path arrowok="t"/>
                <v:fill type="solid"/>
              </v:shape>
            </v:group>
            <v:group style="position:absolute;left:8617;top:97;width:218;height:201" coordorigin="8617,97" coordsize="218,201">
              <v:shape style="position:absolute;left:8617;top:97;width:218;height:201" coordorigin="8617,97" coordsize="218,201" path="m8797,286l8835,243,8761,188,8821,120,8791,97,8730,165,8656,110,8617,153,8692,208,8631,276,8662,299,8722,231,8797,286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47.546051pt;margin-top:.683334pt;width:20.2382pt;height:20.323pt;mso-position-horizontal-relative:page;mso-position-vertical-relative:paragraph;z-index:-7214" coordorigin="8951,14" coordsize="405,406">
            <v:group style="position:absolute;left:9008;top:70;width:291;height:293" coordorigin="9008,70" coordsize="291,293">
              <v:shape style="position:absolute;left:9008;top:70;width:291;height:293" coordorigin="9008,70" coordsize="291,293" path="m9008,70l9299,70,9299,363,9008,363,9008,70xe" filled="t" fillcolor="#FFFFFF" stroked="f">
                <v:path arrowok="t"/>
                <v:fill type="solid"/>
              </v:shape>
            </v:group>
            <v:group style="position:absolute;left:9028;top:111;width:236;height:209" coordorigin="9028,111" coordsize="236,209">
              <v:shape style="position:absolute;left:9028;top:111;width:236;height:209" coordorigin="9028,111" coordsize="236,209" path="m9082,215l9028,242,9097,300,9101,303,9104,306,9112,315,9114,318,9121,319,9123,315,9125,313,9129,310,9169,268,9123,268,9113,262,9106,252,9093,233,9083,217,9082,215xe" filled="t" fillcolor="#D1D3D4" stroked="f">
                <v:path arrowok="t"/>
                <v:fill type="solid"/>
              </v:shape>
              <v:shape style="position:absolute;left:9028;top:111;width:236;height:209" coordorigin="9028,111" coordsize="236,209" path="m9264,111l9217,152,9174,198,9142,248,9133,265,9123,268,9169,268,9179,257,9183,253,9186,251,9189,248,9203,234,9218,220,9259,187,9264,184,9265,184,9264,111xe" filled="t" fillcolor="#D1D3D4" stroked="f">
                <v:path arrowok="t"/>
                <v:fill type="solid"/>
              </v:shape>
            </v:group>
            <v:group style="position:absolute;left:9028;top:111;width:236;height:209" coordorigin="9028,111" coordsize="236,209">
              <v:shape style="position:absolute;left:9028;top:111;width:236;height:209" coordorigin="9028,111" coordsize="236,209" path="m9082,215l9028,242,9097,300,9101,303,9104,306,9108,310,9112,315,9114,318,9121,319,9123,315,9125,313,9129,310,9179,257,9183,253,9186,251,9189,248,9259,187,9265,184,9265,180,9264,111,9251,120,9233,136,9188,182,9151,232,9142,248,9133,265,9083,217,9082,215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75.821045pt;margin-top:.139634pt;width:20.2382pt;height:20.323pt;mso-position-horizontal-relative:page;mso-position-vertical-relative:paragraph;z-index:-7213" coordorigin="7516,3" coordsize="405,406">
            <v:group style="position:absolute;left:7573;top:59;width:291;height:293" coordorigin="7573,59" coordsize="291,293">
              <v:shape style="position:absolute;left:7573;top:59;width:291;height:293" coordorigin="7573,59" coordsize="291,293" path="m7573,59l7864,59,7864,353,7573,353,7573,59xe" filled="t" fillcolor="#FFFFFF" stroked="f">
                <v:path arrowok="t"/>
                <v:fill type="solid"/>
              </v:shape>
            </v:group>
            <v:group style="position:absolute;left:7607;top:97;width:218;height:201" coordorigin="7607,97" coordsize="218,201">
              <v:shape style="position:absolute;left:7607;top:97;width:218;height:201" coordorigin="7607,97" coordsize="218,201" path="m7646,110l7607,153,7682,208,7621,276,7652,299,7712,231,7808,231,7751,188,7771,165,7720,165,7646,110xe" filled="t" fillcolor="#D1D3D4" stroked="f">
                <v:path arrowok="t"/>
                <v:fill type="solid"/>
              </v:shape>
              <v:shape style="position:absolute;left:7607;top:97;width:218;height:201" coordorigin="7607,97" coordsize="218,201" path="m7808,231l7712,231,7787,286,7825,243,7808,231xe" filled="t" fillcolor="#D1D3D4" stroked="f">
                <v:path arrowok="t"/>
                <v:fill type="solid"/>
              </v:shape>
              <v:shape style="position:absolute;left:7607;top:97;width:218;height:201" coordorigin="7607,97" coordsize="218,201" path="m7781,97l7720,165,7771,165,7811,120,7781,97xe" filled="t" fillcolor="#D1D3D4" stroked="f">
                <v:path arrowok="t"/>
                <v:fill type="solid"/>
              </v:shape>
            </v:group>
            <v:group style="position:absolute;left:7607;top:97;width:218;height:201" coordorigin="7607,97" coordsize="218,201">
              <v:shape style="position:absolute;left:7607;top:97;width:218;height:201" coordorigin="7607,97" coordsize="218,201" path="m7787,286l7825,243,7751,188,7811,120,7781,97,7720,165,7646,110,7607,153,7682,208,7621,276,7652,299,7712,231,7787,286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97.047363pt;margin-top:.683334pt;width:20.2383pt;height:20.323pt;mso-position-horizontal-relative:page;mso-position-vertical-relative:paragraph;z-index:-7212" coordorigin="7941,14" coordsize="405,406">
            <v:group style="position:absolute;left:7998;top:70;width:291;height:293" coordorigin="7998,70" coordsize="291,293">
              <v:shape style="position:absolute;left:7998;top:70;width:291;height:293" coordorigin="7998,70" coordsize="291,293" path="m7998,70l8289,70,8289,363,7998,363,7998,70xe" filled="t" fillcolor="#FFFFFF" stroked="f">
                <v:path arrowok="t"/>
                <v:fill type="solid"/>
              </v:shape>
            </v:group>
            <v:group style="position:absolute;left:8018;top:111;width:236;height:209" coordorigin="8018,111" coordsize="236,209">
              <v:shape style="position:absolute;left:8018;top:111;width:236;height:209" coordorigin="8018,111" coordsize="236,209" path="m8072,215l8018,242,8087,300,8091,303,8094,306,8102,315,8104,318,8111,319,8113,315,8115,313,8119,310,8159,268,8113,268,8103,262,8096,252,8083,233,8073,217,8072,215xe" filled="t" fillcolor="#D1D3D4" stroked="f">
                <v:path arrowok="t"/>
                <v:fill type="solid"/>
              </v:shape>
              <v:shape style="position:absolute;left:8018;top:111;width:236;height:209" coordorigin="8018,111" coordsize="236,209" path="m8254,111l8207,152,8164,198,8132,248,8123,265,8113,268,8159,268,8170,257,8173,253,8176,251,8179,248,8193,234,8208,220,8249,187,8254,184,8255,184,8254,111xe" filled="t" fillcolor="#D1D3D4" stroked="f">
                <v:path arrowok="t"/>
                <v:fill type="solid"/>
              </v:shape>
            </v:group>
            <v:group style="position:absolute;left:8018;top:111;width:236;height:209" coordorigin="8018,111" coordsize="236,209">
              <v:shape style="position:absolute;left:8018;top:111;width:236;height:209" coordorigin="8018,111" coordsize="236,209" path="m8072,215l8018,242,8087,300,8091,303,8094,306,8098,310,8102,315,8104,318,8111,319,8113,315,8115,313,8119,310,8170,257,8173,253,8176,251,8179,248,8249,187,8255,184,8255,180,8254,111,8241,120,8223,136,8178,182,8141,232,8132,248,8123,265,8073,217,8072,215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26.046844pt;margin-top:.139634pt;width:20.2383pt;height:20.323pt;mso-position-horizontal-relative:page;mso-position-vertical-relative:paragraph;z-index:-7211" coordorigin="6521,3" coordsize="405,406">
            <v:group style="position:absolute;left:6578;top:59;width:291;height:293" coordorigin="6578,59" coordsize="291,293">
              <v:shape style="position:absolute;left:6578;top:59;width:291;height:293" coordorigin="6578,59" coordsize="291,293" path="m6578,59l6869,59,6869,353,6578,353,6578,59xe" filled="t" fillcolor="#FFFFFF" stroked="f">
                <v:path arrowok="t"/>
                <v:fill type="solid"/>
              </v:shape>
            </v:group>
            <v:group style="position:absolute;left:6612;top:97;width:218;height:201" coordorigin="6612,97" coordsize="218,201">
              <v:shape style="position:absolute;left:6612;top:97;width:218;height:201" coordorigin="6612,97" coordsize="218,201" path="m6650,110l6612,153,6687,208,6626,276,6656,299,6717,231,6813,231,6755,188,6775,165,6725,165,6650,110xe" filled="t" fillcolor="#D1D3D4" stroked="f">
                <v:path arrowok="t"/>
                <v:fill type="solid"/>
              </v:shape>
              <v:shape style="position:absolute;left:6612;top:97;width:218;height:201" coordorigin="6612,97" coordsize="218,201" path="m6813,231l6717,231,6791,286,6830,243,6813,231xe" filled="t" fillcolor="#D1D3D4" stroked="f">
                <v:path arrowok="t"/>
                <v:fill type="solid"/>
              </v:shape>
              <v:shape style="position:absolute;left:6612;top:97;width:218;height:201" coordorigin="6612,97" coordsize="218,201" path="m6786,97l6725,165,6775,165,6816,120,6786,97xe" filled="t" fillcolor="#D1D3D4" stroked="f">
                <v:path arrowok="t"/>
                <v:fill type="solid"/>
              </v:shape>
            </v:group>
            <v:group style="position:absolute;left:6612;top:97;width:218;height:201" coordorigin="6612,97" coordsize="218,201">
              <v:shape style="position:absolute;left:6612;top:97;width:218;height:201" coordorigin="6612,97" coordsize="218,201" path="m6791,286l6830,243,6755,188,6816,120,6786,97,6725,165,6650,110,6612,153,6687,208,6626,276,6656,299,6717,231,6791,286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47.27356pt;margin-top:.683334pt;width:20.2383pt;height:20.323pt;mso-position-horizontal-relative:page;mso-position-vertical-relative:paragraph;z-index:-7210" coordorigin="6945,14" coordsize="405,406">
            <v:group style="position:absolute;left:7002;top:70;width:291;height:293" coordorigin="7002,70" coordsize="291,293">
              <v:shape style="position:absolute;left:7002;top:70;width:291;height:293" coordorigin="7002,70" coordsize="291,293" path="m7002,70l7294,70,7294,363,7002,363,7002,70xe" filled="t" fillcolor="#FFFFFF" stroked="f">
                <v:path arrowok="t"/>
                <v:fill type="solid"/>
              </v:shape>
            </v:group>
            <v:group style="position:absolute;left:7023;top:111;width:236;height:209" coordorigin="7023,111" coordsize="236,209">
              <v:shape style="position:absolute;left:7023;top:111;width:236;height:209" coordorigin="7023,111" coordsize="236,209" path="m7076,215l7023,242,7092,300,7096,303,7099,306,7107,315,7109,318,7116,319,7118,315,7120,313,7123,310,7163,268,7117,268,7108,262,7100,252,7087,233,7077,217,7076,215xe" filled="t" fillcolor="#D1D3D4" stroked="f">
                <v:path arrowok="t"/>
                <v:fill type="solid"/>
              </v:shape>
              <v:shape style="position:absolute;left:7023;top:111;width:236;height:209" coordorigin="7023,111" coordsize="236,209" path="m7259,111l7212,152,7169,198,7137,248,7127,265,7117,268,7163,268,7174,257,7177,253,7180,251,7184,248,7198,234,7212,220,7254,187,7258,184,7259,184,7259,111xe" filled="t" fillcolor="#D1D3D4" stroked="f">
                <v:path arrowok="t"/>
                <v:fill type="solid"/>
              </v:shape>
            </v:group>
            <v:group style="position:absolute;left:7023;top:111;width:236;height:209" coordorigin="7023,111" coordsize="236,209">
              <v:shape style="position:absolute;left:7023;top:111;width:236;height:209" coordorigin="7023,111" coordsize="236,209" path="m7076,215l7023,242,7092,300,7096,303,7099,306,7102,310,7107,315,7109,318,7116,319,7118,315,7120,313,7123,310,7174,257,7177,253,7180,251,7184,248,7254,187,7259,184,7259,180,7259,111,7246,120,7228,136,7183,182,7146,232,7137,248,7127,265,7077,217,7076,215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shape style="position:absolute;margin-left:328.8815pt;margin-top:3.246134pt;width:186.46870pt;height:14.6537pt;mso-position-horizontal-relative:page;mso-position-vertical-relative:paragraph;z-index:-7179" type="#_x0000_t202" filled="f" stroked="f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/>
                  <w:tr>
                    <w:trPr>
                      <w:trHeight w:val="293" w:hRule="exact"/>
                    </w:trPr>
                    <w:tc>
                      <w:tcPr>
                        <w:tcW w:w="29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6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6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80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6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6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4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6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6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6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6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b w:val="0"/>
          <w:bCs w:val="0"/>
          <w:color w:val="231F20"/>
          <w:spacing w:val="0"/>
          <w:w w:val="100"/>
        </w:rPr>
        <w:t>En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caso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no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cumplir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con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toda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documentación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spacing w:line="192" w:lineRule="auto" w:before="4"/>
        <w:ind w:left="474" w:right="5243"/>
        <w:jc w:val="left"/>
      </w:pPr>
      <w:r>
        <w:rPr>
          <w:b w:val="0"/>
          <w:bCs w:val="0"/>
          <w:color w:val="231F20"/>
          <w:spacing w:val="0"/>
          <w:w w:val="100"/>
        </w:rPr>
        <w:t>¿invita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ciudadano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regresar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con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documentación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requerida?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18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6"/>
        </w:numPr>
        <w:tabs>
          <w:tab w:pos="394" w:val="left" w:leader="none"/>
        </w:tabs>
        <w:spacing w:line="192" w:lineRule="auto"/>
        <w:ind w:left="408" w:right="5087" w:hanging="265"/>
        <w:jc w:val="left"/>
      </w:pPr>
      <w:r>
        <w:rPr/>
        <w:pict>
          <v:group style="position:absolute;margin-left:528.330627pt;margin-top:-7.968947pt;width:20.2382pt;height:20.323pt;mso-position-horizontal-relative:page;mso-position-vertical-relative:paragraph;z-index:-7200" coordorigin="10567,-159" coordsize="405,406">
            <v:group style="position:absolute;left:10623;top:-103;width:291;height:293" coordorigin="10623,-103" coordsize="291,293">
              <v:shape style="position:absolute;left:10623;top:-103;width:291;height:293" coordorigin="10623,-103" coordsize="291,293" path="m10623,-103l10915,-103,10915,190,10623,190,10623,-103xe" filled="f" stroked="t" strokeweight="5.6693pt" strokecolor="#A7A9AC">
                <v:path arrowok="t"/>
              </v:shape>
            </v:group>
            <v:group style="position:absolute;left:10623;top:-103;width:291;height:293" coordorigin="10623,-103" coordsize="291,293">
              <v:shape style="position:absolute;left:10623;top:-103;width:291;height:293" coordorigin="10623,-103" coordsize="291,293" path="m10623,-103l10915,-103,10915,190,10623,190,10623,-103xe" filled="t" fillcolor="#FFFFFF" stroked="f">
                <v:path arrowok="t"/>
                <v:fill type="solid"/>
              </v:shape>
            </v:group>
            <v:group style="position:absolute;left:10658;top:-65;width:218;height:201" coordorigin="10658,-65" coordsize="218,201">
              <v:shape style="position:absolute;left:10658;top:-65;width:218;height:201" coordorigin="10658,-65" coordsize="218,201" path="m10696,-52l10658,-9,10732,46,10671,114,10702,137,10763,69,10858,69,10801,26,10821,3,10770,3,10696,-52xe" filled="t" fillcolor="#D1D3D4" stroked="f">
                <v:path arrowok="t"/>
                <v:fill type="solid"/>
              </v:shape>
              <v:shape style="position:absolute;left:10658;top:-65;width:218;height:201" coordorigin="10658,-65" coordsize="218,201" path="m10858,69l10763,69,10837,124,10875,81,10858,69xe" filled="t" fillcolor="#D1D3D4" stroked="f">
                <v:path arrowok="t"/>
                <v:fill type="solid"/>
              </v:shape>
              <v:shape style="position:absolute;left:10658;top:-65;width:218;height:201" coordorigin="10658,-65" coordsize="218,201" path="m10831,-65l10770,3,10821,3,10862,-42,10831,-65xe" filled="t" fillcolor="#D1D3D4" stroked="f">
                <v:path arrowok="t"/>
                <v:fill type="solid"/>
              </v:shape>
            </v:group>
            <v:group style="position:absolute;left:10658;top:-65;width:218;height:201" coordorigin="10658,-65" coordsize="218,201">
              <v:shape style="position:absolute;left:10658;top:-65;width:218;height:201" coordorigin="10658,-65" coordsize="218,201" path="m10837,124l10875,81,10801,26,10862,-42,10831,-65,10770,3,10696,-52,10658,-9,10732,46,10671,114,10702,137,10763,69,10837,124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49.557068pt;margin-top:-7.425248pt;width:20.2382pt;height:20.323pt;mso-position-horizontal-relative:page;mso-position-vertical-relative:paragraph;z-index:-7199" coordorigin="10991,-149" coordsize="405,406">
            <v:group style="position:absolute;left:11048;top:-92;width:291;height:293" coordorigin="11048,-92" coordsize="291,293">
              <v:shape style="position:absolute;left:11048;top:-92;width:291;height:293" coordorigin="11048,-92" coordsize="291,293" path="m11048,-92l11339,-92,11339,201,11048,201,11048,-92xe" filled="f" stroked="t" strokeweight="5.6693pt" strokecolor="#A7A9AC">
                <v:path arrowok="t"/>
              </v:shape>
            </v:group>
            <v:group style="position:absolute;left:11048;top:-92;width:291;height:293" coordorigin="11048,-92" coordsize="291,293">
              <v:shape style="position:absolute;left:11048;top:-92;width:291;height:293" coordorigin="11048,-92" coordsize="291,293" path="m11048,-92l11339,-92,11339,201,11048,201,11048,-92xe" filled="t" fillcolor="#FFFFFF" stroked="f">
                <v:path arrowok="t"/>
                <v:fill type="solid"/>
              </v:shape>
            </v:group>
            <v:group style="position:absolute;left:11068;top:-51;width:236;height:209" coordorigin="11068,-51" coordsize="236,209">
              <v:shape style="position:absolute;left:11068;top:-51;width:236;height:209" coordorigin="11068,-51" coordsize="236,209" path="m11122,53l11068,80,11137,138,11141,141,11145,144,11152,152,11154,155,11161,157,11164,153,11165,151,11169,147,11209,106,11163,106,11154,100,11146,90,11133,70,11123,55,11122,53xe" filled="t" fillcolor="#D1D3D4" stroked="f">
                <v:path arrowok="t"/>
                <v:fill type="solid"/>
              </v:shape>
              <v:shape style="position:absolute;left:11068;top:-51;width:236;height:209" coordorigin="11068,-51" coordsize="236,209" path="m11305,-51l11257,-10,11215,36,11183,86,11173,103,11163,106,11209,106,11220,95,11223,91,11226,89,11229,86,11244,71,11258,58,11299,25,11304,22,11305,22,11305,-51xe" filled="t" fillcolor="#D1D3D4" stroked="f">
                <v:path arrowok="t"/>
                <v:fill type="solid"/>
              </v:shape>
            </v:group>
            <v:group style="position:absolute;left:11068;top:-51;width:236;height:209" coordorigin="11068,-51" coordsize="236,209">
              <v:shape style="position:absolute;left:11068;top:-51;width:236;height:209" coordorigin="11068,-51" coordsize="236,209" path="m11122,53l11068,80,11137,138,11141,141,11145,144,11148,147,11152,152,11154,155,11161,157,11164,153,11165,151,11169,147,11220,95,11223,91,11226,89,11229,86,11299,25,11305,22,11305,17,11305,-51,11291,-42,11273,-26,11228,20,11191,70,11183,86,11173,103,11123,55,11122,53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76.71994pt;margin-top:-7.968947pt;width:20.2382pt;height:20.323pt;mso-position-horizontal-relative:page;mso-position-vertical-relative:paragraph;z-index:-7198" coordorigin="9534,-159" coordsize="405,406">
            <v:group style="position:absolute;left:9591;top:-103;width:291;height:293" coordorigin="9591,-103" coordsize="291,293">
              <v:shape style="position:absolute;left:9591;top:-103;width:291;height:293" coordorigin="9591,-103" coordsize="291,293" path="m9591,-103l9882,-103,9882,190,9591,190,9591,-103xe" filled="t" fillcolor="#FFFFFF" stroked="f">
                <v:path arrowok="t"/>
                <v:fill type="solid"/>
              </v:shape>
            </v:group>
            <v:group style="position:absolute;left:9625;top:-65;width:218;height:201" coordorigin="9625,-65" coordsize="218,201">
              <v:shape style="position:absolute;left:9625;top:-65;width:218;height:201" coordorigin="9625,-65" coordsize="218,201" path="m9664,-52l9625,-9,9700,46,9639,114,9670,137,9730,69,9826,69,9769,26,9789,3,9738,3,9664,-52xe" filled="t" fillcolor="#D1D3D4" stroked="f">
                <v:path arrowok="t"/>
                <v:fill type="solid"/>
              </v:shape>
              <v:shape style="position:absolute;left:9625;top:-65;width:218;height:201" coordorigin="9625,-65" coordsize="218,201" path="m9826,69l9730,69,9805,124,9843,81,9826,69xe" filled="t" fillcolor="#D1D3D4" stroked="f">
                <v:path arrowok="t"/>
                <v:fill type="solid"/>
              </v:shape>
              <v:shape style="position:absolute;left:9625;top:-65;width:218;height:201" coordorigin="9625,-65" coordsize="218,201" path="m9799,-65l9738,3,9789,3,9829,-42,9799,-65xe" filled="t" fillcolor="#D1D3D4" stroked="f">
                <v:path arrowok="t"/>
                <v:fill type="solid"/>
              </v:shape>
            </v:group>
            <v:group style="position:absolute;left:9625;top:-65;width:218;height:201" coordorigin="9625,-65" coordsize="218,201">
              <v:shape style="position:absolute;left:9625;top:-65;width:218;height:201" coordorigin="9625,-65" coordsize="218,201" path="m9805,124l9843,81,9769,26,9829,-42,9799,-65,9738,3,9664,-52,9625,-9,9700,46,9639,114,9670,137,9730,69,9805,124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97.94635pt;margin-top:-7.425248pt;width:20.238500pt;height:20.323pt;mso-position-horizontal-relative:page;mso-position-vertical-relative:paragraph;z-index:-7197" coordorigin="9959,-149" coordsize="405,406">
            <v:group style="position:absolute;left:10016;top:-92;width:291;height:293" coordorigin="10016,-92" coordsize="291,293">
              <v:shape style="position:absolute;left:10016;top:-92;width:291;height:293" coordorigin="10016,-92" coordsize="291,293" path="m10016,-92l10307,-92,10307,201,10016,201,10016,-92xe" filled="t" fillcolor="#FFFFFF" stroked="f">
                <v:path arrowok="t"/>
                <v:fill type="solid"/>
              </v:shape>
            </v:group>
            <v:group style="position:absolute;left:10036;top:-51;width:236;height:209" coordorigin="10036,-51" coordsize="236,209">
              <v:shape style="position:absolute;left:10036;top:-51;width:236;height:209" coordorigin="10036,-51" coordsize="236,209" path="m10090,53l10036,80,10105,138,10109,141,10112,144,10120,152,10122,155,10129,157,10131,153,10133,151,10137,147,10177,106,10131,106,10121,100,10114,90,10101,70,10091,55,10090,53xe" filled="t" fillcolor="#D1D3D4" stroked="f">
                <v:path arrowok="t"/>
                <v:fill type="solid"/>
              </v:shape>
              <v:shape style="position:absolute;left:10036;top:-51;width:236;height:209" coordorigin="10036,-51" coordsize="236,209" path="m10272,-51l10225,-10,10182,36,10150,86,10141,103,10131,106,10177,106,10188,95,10191,91,10194,89,10197,86,10211,71,10226,58,10267,25,10272,22,10273,22,10272,-51xe" filled="t" fillcolor="#D1D3D4" stroked="f">
                <v:path arrowok="t"/>
                <v:fill type="solid"/>
              </v:shape>
            </v:group>
            <v:group style="position:absolute;left:10036;top:-51;width:236;height:209" coordorigin="10036,-51" coordsize="236,209">
              <v:shape style="position:absolute;left:10036;top:-51;width:236;height:209" coordorigin="10036,-51" coordsize="236,209" path="m10090,53l10036,80,10105,138,10109,141,10112,144,10116,147,10120,152,10122,155,10129,157,10131,153,10133,151,10137,147,10188,95,10191,91,10194,89,10197,86,10267,25,10273,22,10273,17,10272,-51,10259,-42,10241,-26,10196,20,10159,70,10150,86,10141,103,10091,55,10090,53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26.319641pt;margin-top:-7.968947pt;width:20.2382pt;height:20.323pt;mso-position-horizontal-relative:page;mso-position-vertical-relative:paragraph;z-index:-7196" coordorigin="8526,-159" coordsize="405,406">
            <v:group style="position:absolute;left:8583;top:-103;width:291;height:293" coordorigin="8583,-103" coordsize="291,293">
              <v:shape style="position:absolute;left:8583;top:-103;width:291;height:293" coordorigin="8583,-103" coordsize="291,293" path="m8583,-103l8874,-103,8874,190,8583,190,8583,-103xe" filled="t" fillcolor="#FFFFFF" stroked="f">
                <v:path arrowok="t"/>
                <v:fill type="solid"/>
              </v:shape>
            </v:group>
            <v:group style="position:absolute;left:8617;top:-65;width:218;height:201" coordorigin="8617,-65" coordsize="218,201">
              <v:shape style="position:absolute;left:8617;top:-65;width:218;height:201" coordorigin="8617,-65" coordsize="218,201" path="m8656,-52l8617,-9,8692,46,8631,114,8662,137,8722,69,8818,69,8761,26,8781,3,8730,3,8656,-52xe" filled="t" fillcolor="#D1D3D4" stroked="f">
                <v:path arrowok="t"/>
                <v:fill type="solid"/>
              </v:shape>
              <v:shape style="position:absolute;left:8617;top:-65;width:218;height:201" coordorigin="8617,-65" coordsize="218,201" path="m8818,69l8722,69,8797,124,8835,81,8818,69xe" filled="t" fillcolor="#D1D3D4" stroked="f">
                <v:path arrowok="t"/>
                <v:fill type="solid"/>
              </v:shape>
              <v:shape style="position:absolute;left:8617;top:-65;width:218;height:201" coordorigin="8617,-65" coordsize="218,201" path="m8791,-65l8730,3,8781,3,8821,-42,8791,-65xe" filled="t" fillcolor="#D1D3D4" stroked="f">
                <v:path arrowok="t"/>
                <v:fill type="solid"/>
              </v:shape>
            </v:group>
            <v:group style="position:absolute;left:8617;top:-65;width:218;height:201" coordorigin="8617,-65" coordsize="218,201">
              <v:shape style="position:absolute;left:8617;top:-65;width:218;height:201" coordorigin="8617,-65" coordsize="218,201" path="m8797,124l8835,81,8761,26,8821,-42,8791,-65,8730,3,8656,-52,8617,-9,8692,46,8631,114,8662,137,8722,69,8797,124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47.546051pt;margin-top:-7.425248pt;width:20.2382pt;height:20.323pt;mso-position-horizontal-relative:page;mso-position-vertical-relative:paragraph;z-index:-7195" coordorigin="8951,-149" coordsize="405,406">
            <v:group style="position:absolute;left:9008;top:-92;width:291;height:293" coordorigin="9008,-92" coordsize="291,293">
              <v:shape style="position:absolute;left:9008;top:-92;width:291;height:293" coordorigin="9008,-92" coordsize="291,293" path="m9008,-92l9299,-92,9299,201,9008,201,9008,-92xe" filled="t" fillcolor="#FFFFFF" stroked="f">
                <v:path arrowok="t"/>
                <v:fill type="solid"/>
              </v:shape>
            </v:group>
            <v:group style="position:absolute;left:9028;top:-51;width:236;height:209" coordorigin="9028,-51" coordsize="236,209">
              <v:shape style="position:absolute;left:9028;top:-51;width:236;height:209" coordorigin="9028,-51" coordsize="236,209" path="m9082,53l9028,80,9097,138,9101,141,9104,144,9112,152,9114,155,9121,157,9123,153,9125,151,9129,147,9169,106,9123,106,9113,100,9106,90,9093,70,9083,55,9082,53xe" filled="t" fillcolor="#D1D3D4" stroked="f">
                <v:path arrowok="t"/>
                <v:fill type="solid"/>
              </v:shape>
              <v:shape style="position:absolute;left:9028;top:-51;width:236;height:209" coordorigin="9028,-51" coordsize="236,209" path="m9264,-51l9217,-10,9174,36,9142,86,9133,103,9123,106,9169,106,9179,95,9183,91,9186,89,9189,86,9203,71,9218,58,9259,25,9264,22,9265,22,9264,-51xe" filled="t" fillcolor="#D1D3D4" stroked="f">
                <v:path arrowok="t"/>
                <v:fill type="solid"/>
              </v:shape>
            </v:group>
            <v:group style="position:absolute;left:9028;top:-51;width:236;height:209" coordorigin="9028,-51" coordsize="236,209">
              <v:shape style="position:absolute;left:9028;top:-51;width:236;height:209" coordorigin="9028,-51" coordsize="236,209" path="m9082,53l9028,80,9097,138,9101,141,9104,144,9108,147,9112,152,9114,155,9121,157,9123,153,9125,151,9129,147,9179,95,9183,91,9186,89,9189,86,9259,25,9265,22,9265,17,9264,-51,9251,-42,9233,-26,9188,20,9151,70,9142,86,9133,103,9083,55,9082,53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75.821045pt;margin-top:-7.968947pt;width:20.2382pt;height:20.323pt;mso-position-horizontal-relative:page;mso-position-vertical-relative:paragraph;z-index:-7194" coordorigin="7516,-159" coordsize="405,406">
            <v:group style="position:absolute;left:7573;top:-103;width:291;height:293" coordorigin="7573,-103" coordsize="291,293">
              <v:shape style="position:absolute;left:7573;top:-103;width:291;height:293" coordorigin="7573,-103" coordsize="291,293" path="m7573,-103l7864,-103,7864,190,7573,190,7573,-103xe" filled="t" fillcolor="#FFFFFF" stroked="f">
                <v:path arrowok="t"/>
                <v:fill type="solid"/>
              </v:shape>
            </v:group>
            <v:group style="position:absolute;left:7607;top:-65;width:218;height:201" coordorigin="7607,-65" coordsize="218,201">
              <v:shape style="position:absolute;left:7607;top:-65;width:218;height:201" coordorigin="7607,-65" coordsize="218,201" path="m7646,-52l7607,-9,7682,46,7621,114,7652,137,7712,69,7808,69,7751,26,7771,3,7720,3,7646,-52xe" filled="t" fillcolor="#D1D3D4" stroked="f">
                <v:path arrowok="t"/>
                <v:fill type="solid"/>
              </v:shape>
              <v:shape style="position:absolute;left:7607;top:-65;width:218;height:201" coordorigin="7607,-65" coordsize="218,201" path="m7808,69l7712,69,7787,124,7825,81,7808,69xe" filled="t" fillcolor="#D1D3D4" stroked="f">
                <v:path arrowok="t"/>
                <v:fill type="solid"/>
              </v:shape>
              <v:shape style="position:absolute;left:7607;top:-65;width:218;height:201" coordorigin="7607,-65" coordsize="218,201" path="m7781,-65l7720,3,7771,3,7811,-42,7781,-65xe" filled="t" fillcolor="#D1D3D4" stroked="f">
                <v:path arrowok="t"/>
                <v:fill type="solid"/>
              </v:shape>
            </v:group>
            <v:group style="position:absolute;left:7607;top:-65;width:218;height:201" coordorigin="7607,-65" coordsize="218,201">
              <v:shape style="position:absolute;left:7607;top:-65;width:218;height:201" coordorigin="7607,-65" coordsize="218,201" path="m7787,124l7825,81,7751,26,7811,-42,7781,-65,7720,3,7646,-52,7607,-9,7682,46,7621,114,7652,137,7712,69,7787,124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97.047363pt;margin-top:-7.425248pt;width:20.2383pt;height:20.323pt;mso-position-horizontal-relative:page;mso-position-vertical-relative:paragraph;z-index:-7193" coordorigin="7941,-149" coordsize="405,406">
            <v:group style="position:absolute;left:7998;top:-92;width:291;height:293" coordorigin="7998,-92" coordsize="291,293">
              <v:shape style="position:absolute;left:7998;top:-92;width:291;height:293" coordorigin="7998,-92" coordsize="291,293" path="m7998,-92l8289,-92,8289,201,7998,201,7998,-92xe" filled="t" fillcolor="#FFFFFF" stroked="f">
                <v:path arrowok="t"/>
                <v:fill type="solid"/>
              </v:shape>
            </v:group>
            <v:group style="position:absolute;left:8018;top:-51;width:236;height:209" coordorigin="8018,-51" coordsize="236,209">
              <v:shape style="position:absolute;left:8018;top:-51;width:236;height:209" coordorigin="8018,-51" coordsize="236,209" path="m8072,53l8018,80,8087,138,8091,141,8094,144,8102,152,8104,155,8111,157,8113,153,8115,151,8119,147,8159,106,8113,106,8103,100,8096,90,8083,70,8073,55,8072,53xe" filled="t" fillcolor="#D1D3D4" stroked="f">
                <v:path arrowok="t"/>
                <v:fill type="solid"/>
              </v:shape>
              <v:shape style="position:absolute;left:8018;top:-51;width:236;height:209" coordorigin="8018,-51" coordsize="236,209" path="m8254,-51l8207,-10,8164,36,8132,86,8123,103,8113,106,8159,106,8170,95,8173,91,8176,89,8179,86,8193,71,8208,58,8249,25,8254,22,8255,22,8254,-51xe" filled="t" fillcolor="#D1D3D4" stroked="f">
                <v:path arrowok="t"/>
                <v:fill type="solid"/>
              </v:shape>
            </v:group>
            <v:group style="position:absolute;left:8018;top:-51;width:236;height:209" coordorigin="8018,-51" coordsize="236,209">
              <v:shape style="position:absolute;left:8018;top:-51;width:236;height:209" coordorigin="8018,-51" coordsize="236,209" path="m8072,53l8018,80,8087,138,8091,141,8094,144,8098,147,8102,152,8104,155,8111,157,8113,153,8115,151,8119,147,8170,95,8173,91,8176,89,8179,86,8249,25,8255,22,8255,17,8254,-51,8241,-42,8223,-26,8178,20,8141,70,8132,86,8123,103,8073,55,8072,53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26.046844pt;margin-top:-7.968947pt;width:20.2383pt;height:20.323pt;mso-position-horizontal-relative:page;mso-position-vertical-relative:paragraph;z-index:-7192" coordorigin="6521,-159" coordsize="405,406">
            <v:group style="position:absolute;left:6578;top:-103;width:291;height:293" coordorigin="6578,-103" coordsize="291,293">
              <v:shape style="position:absolute;left:6578;top:-103;width:291;height:293" coordorigin="6578,-103" coordsize="291,293" path="m6578,-103l6869,-103,6869,190,6578,190,6578,-103xe" filled="t" fillcolor="#FFFFFF" stroked="f">
                <v:path arrowok="t"/>
                <v:fill type="solid"/>
              </v:shape>
            </v:group>
            <v:group style="position:absolute;left:6612;top:-65;width:218;height:201" coordorigin="6612,-65" coordsize="218,201">
              <v:shape style="position:absolute;left:6612;top:-65;width:218;height:201" coordorigin="6612,-65" coordsize="218,201" path="m6650,-52l6612,-9,6687,46,6626,114,6656,137,6717,69,6813,69,6755,26,6775,3,6725,3,6650,-52xe" filled="t" fillcolor="#D1D3D4" stroked="f">
                <v:path arrowok="t"/>
                <v:fill type="solid"/>
              </v:shape>
              <v:shape style="position:absolute;left:6612;top:-65;width:218;height:201" coordorigin="6612,-65" coordsize="218,201" path="m6813,69l6717,69,6791,124,6830,81,6813,69xe" filled="t" fillcolor="#D1D3D4" stroked="f">
                <v:path arrowok="t"/>
                <v:fill type="solid"/>
              </v:shape>
              <v:shape style="position:absolute;left:6612;top:-65;width:218;height:201" coordorigin="6612,-65" coordsize="218,201" path="m6786,-65l6725,3,6775,3,6816,-42,6786,-65xe" filled="t" fillcolor="#D1D3D4" stroked="f">
                <v:path arrowok="t"/>
                <v:fill type="solid"/>
              </v:shape>
            </v:group>
            <v:group style="position:absolute;left:6612;top:-65;width:218;height:201" coordorigin="6612,-65" coordsize="218,201">
              <v:shape style="position:absolute;left:6612;top:-65;width:218;height:201" coordorigin="6612,-65" coordsize="218,201" path="m6791,124l6830,81,6755,26,6816,-42,6786,-65,6725,3,6650,-52,6612,-9,6687,46,6626,114,6656,137,6717,69,6791,124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47.27356pt;margin-top:-7.425248pt;width:20.2383pt;height:20.323pt;mso-position-horizontal-relative:page;mso-position-vertical-relative:paragraph;z-index:-7191" coordorigin="6945,-149" coordsize="405,406">
            <v:group style="position:absolute;left:7002;top:-92;width:291;height:293" coordorigin="7002,-92" coordsize="291,293">
              <v:shape style="position:absolute;left:7002;top:-92;width:291;height:293" coordorigin="7002,-92" coordsize="291,293" path="m7002,-92l7294,-92,7294,201,7002,201,7002,-92xe" filled="t" fillcolor="#FFFFFF" stroked="f">
                <v:path arrowok="t"/>
                <v:fill type="solid"/>
              </v:shape>
            </v:group>
            <v:group style="position:absolute;left:7023;top:-51;width:236;height:209" coordorigin="7023,-51" coordsize="236,209">
              <v:shape style="position:absolute;left:7023;top:-51;width:236;height:209" coordorigin="7023,-51" coordsize="236,209" path="m7076,53l7023,80,7092,138,7096,141,7099,144,7107,152,7109,155,7116,157,7118,153,7120,151,7123,147,7163,106,7117,106,7108,100,7100,90,7087,70,7077,55,7076,53xe" filled="t" fillcolor="#D1D3D4" stroked="f">
                <v:path arrowok="t"/>
                <v:fill type="solid"/>
              </v:shape>
              <v:shape style="position:absolute;left:7023;top:-51;width:236;height:209" coordorigin="7023,-51" coordsize="236,209" path="m7259,-51l7212,-10,7169,36,7137,86,7127,103,7117,106,7163,106,7174,95,7177,91,7180,89,7184,86,7198,71,7212,58,7254,25,7258,22,7259,22,7259,-51xe" filled="t" fillcolor="#D1D3D4" stroked="f">
                <v:path arrowok="t"/>
                <v:fill type="solid"/>
              </v:shape>
            </v:group>
            <v:group style="position:absolute;left:7023;top:-51;width:236;height:209" coordorigin="7023,-51" coordsize="236,209">
              <v:shape style="position:absolute;left:7023;top:-51;width:236;height:209" coordorigin="7023,-51" coordsize="236,209" path="m7076,53l7023,80,7092,138,7096,141,7099,144,7102,147,7107,152,7109,155,7116,157,7118,153,7120,151,7123,147,7174,95,7177,91,7180,89,7184,86,7254,25,7259,22,7259,17,7259,-51,7246,-42,7228,-26,7183,20,7146,70,7137,86,7127,103,7077,55,7076,53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shape style="position:absolute;margin-left:328.8815pt;margin-top:-4.862448pt;width:186.46870pt;height:14.6537pt;mso-position-horizontal-relative:page;mso-position-vertical-relative:paragraph;z-index:-7178" type="#_x0000_t202" filled="f" stroked="f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/>
                  <w:tr>
                    <w:trPr>
                      <w:trHeight w:val="293" w:hRule="exact"/>
                    </w:trPr>
                    <w:tc>
                      <w:tcPr>
                        <w:tcW w:w="29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6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6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80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6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6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4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6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6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6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6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b w:val="0"/>
          <w:bCs w:val="0"/>
          <w:color w:val="231F20"/>
          <w:spacing w:val="0"/>
          <w:w w:val="100"/>
        </w:rPr>
        <w:t>¿El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funcionario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orienta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adecuadamente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ciudadanía,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las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opciones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que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tiene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pa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realizar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su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trámite?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before="8"/>
        <w:ind w:left="433" w:right="3602" w:firstLine="0"/>
        <w:jc w:val="left"/>
        <w:rPr>
          <w:rFonts w:ascii="Tw Cen MT" w:hAnsi="Tw Cen MT" w:cs="Tw Cen MT" w:eastAsia="Tw Cen MT"/>
          <w:sz w:val="16"/>
          <w:szCs w:val="16"/>
        </w:rPr>
      </w:pP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16"/>
          <w:szCs w:val="16"/>
        </w:rPr>
        <w:t>(Citas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16"/>
          <w:szCs w:val="16"/>
        </w:rPr>
        <w:t> 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16"/>
          <w:szCs w:val="16"/>
        </w:rPr>
        <w:t>INETEL,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16"/>
          <w:szCs w:val="16"/>
        </w:rPr>
        <w:t> 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16"/>
          <w:szCs w:val="16"/>
        </w:rPr>
        <w:t>uni</w:t>
      </w:r>
      <w:r>
        <w:rPr>
          <w:rFonts w:ascii="Tw Cen MT" w:hAnsi="Tw Cen MT" w:cs="Tw Cen MT" w:eastAsia="Tw Cen MT"/>
          <w:b w:val="0"/>
          <w:bCs w:val="0"/>
          <w:color w:val="231F20"/>
          <w:spacing w:val="-4"/>
          <w:w w:val="100"/>
          <w:sz w:val="16"/>
          <w:szCs w:val="16"/>
        </w:rPr>
        <w:t>v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16"/>
          <w:szCs w:val="16"/>
        </w:rPr>
        <w:t>ersalidad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16"/>
          <w:szCs w:val="16"/>
        </w:rPr>
        <w:t> 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16"/>
          <w:szCs w:val="16"/>
        </w:rPr>
        <w:t>de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16"/>
          <w:szCs w:val="16"/>
        </w:rPr>
        <w:t> 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16"/>
          <w:szCs w:val="16"/>
        </w:rPr>
        <w:t>los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16"/>
          <w:szCs w:val="16"/>
        </w:rPr>
        <w:t> 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16"/>
          <w:szCs w:val="16"/>
        </w:rPr>
        <w:t>M</w:t>
      </w:r>
      <w:r>
        <w:rPr>
          <w:rFonts w:ascii="Tw Cen MT" w:hAnsi="Tw Cen MT" w:cs="Tw Cen MT" w:eastAsia="Tw Cen MT"/>
          <w:b w:val="0"/>
          <w:bCs w:val="0"/>
          <w:color w:val="231F20"/>
          <w:spacing w:val="-7"/>
          <w:w w:val="100"/>
          <w:sz w:val="16"/>
          <w:szCs w:val="16"/>
        </w:rPr>
        <w:t>A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16"/>
          <w:szCs w:val="16"/>
        </w:rPr>
        <w:t>C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16"/>
          <w:szCs w:val="16"/>
        </w:rPr>
        <w:t> 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16"/>
          <w:szCs w:val="16"/>
        </w:rPr>
        <w:t>en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16"/>
          <w:szCs w:val="16"/>
        </w:rPr>
        <w:t> 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16"/>
          <w:szCs w:val="16"/>
        </w:rPr>
        <w:t>el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16"/>
          <w:szCs w:val="16"/>
        </w:rPr>
        <w:t> 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16"/>
          <w:szCs w:val="16"/>
        </w:rPr>
        <w:t>país)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190" w:lineRule="exact" w:before="4"/>
        <w:rPr>
          <w:sz w:val="19"/>
          <w:szCs w:val="19"/>
        </w:rPr>
      </w:pPr>
      <w:r>
        <w:rPr>
          <w:sz w:val="19"/>
          <w:szCs w:val="19"/>
        </w:rPr>
      </w:r>
    </w:p>
    <w:p>
      <w:pPr>
        <w:pStyle w:val="BodyText"/>
        <w:numPr>
          <w:ilvl w:val="0"/>
          <w:numId w:val="6"/>
        </w:numPr>
        <w:tabs>
          <w:tab w:pos="593" w:val="left" w:leader="none"/>
        </w:tabs>
        <w:spacing w:line="256" w:lineRule="exact"/>
        <w:ind w:left="593" w:right="0" w:hanging="450"/>
        <w:jc w:val="left"/>
      </w:pPr>
      <w:r>
        <w:rPr/>
        <w:pict>
          <v:group style="position:absolute;margin-left:548.989258pt;margin-top:9.694324pt;width:20.2382pt;height:55.6963pt;mso-position-horizontal-relative:page;mso-position-vertical-relative:paragraph;z-index:-7209" coordorigin="10980,194" coordsize="405,1114">
            <v:group style="position:absolute;left:11036;top:251;width:291;height:265" coordorigin="11036,251" coordsize="291,265">
              <v:shape style="position:absolute;left:11036;top:251;width:291;height:265" coordorigin="11036,251" coordsize="291,265" path="m11036,251l11328,251,11328,515,11036,515,11036,251xe" filled="f" stroked="t" strokeweight="5.6693pt" strokecolor="#A7A9AC">
                <v:path arrowok="t"/>
              </v:shape>
            </v:group>
            <v:group style="position:absolute;left:11036;top:251;width:291;height:265" coordorigin="11036,251" coordsize="291,265">
              <v:shape style="position:absolute;left:11036;top:251;width:291;height:265" coordorigin="11036,251" coordsize="291,265" path="m11036,251l11328,251,11328,515,11036,515,11036,251xe" filled="t" fillcolor="#FFFFFF" stroked="f">
                <v:path arrowok="t"/>
                <v:fill type="solid"/>
              </v:shape>
            </v:group>
            <v:group style="position:absolute;left:11057;top:287;width:236;height:188" coordorigin="11057,287" coordsize="236,188">
              <v:shape style="position:absolute;left:11057;top:287;width:236;height:188" coordorigin="11057,287" coordsize="236,188" path="m11111,381l11057,406,11126,458,11130,461,11133,463,11141,471,11143,474,11150,476,11152,472,11154,470,11158,467,11195,431,11158,431,11147,429,11138,419,11131,409,11125,402,11113,387,11111,381xe" filled="t" fillcolor="#D1D3D4" stroked="f">
                <v:path arrowok="t"/>
                <v:fill type="solid"/>
              </v:shape>
              <v:shape style="position:absolute;left:11057;top:287;width:236;height:188" coordorigin="11057,287" coordsize="236,188" path="m11293,287l11244,326,11200,370,11168,419,11158,431,11195,431,11209,419,11212,416,11215,414,11218,411,11233,397,11248,385,11288,356,11293,353,11293,353,11293,287xe" filled="t" fillcolor="#D1D3D4" stroked="f">
                <v:path arrowok="t"/>
                <v:fill type="solid"/>
              </v:shape>
            </v:group>
            <v:group style="position:absolute;left:11057;top:287;width:236;height:188" coordorigin="11057,287" coordsize="236,188">
              <v:shape style="position:absolute;left:11057;top:287;width:236;height:188" coordorigin="11057,287" coordsize="236,188" path="m11111,381l11057,406,11126,458,11130,461,11133,463,11137,467,11141,471,11143,474,11150,476,11152,472,11154,470,11158,467,11208,419,11212,416,11215,414,11218,411,11288,356,11293,353,11293,349,11293,287,11279,296,11261,311,11214,354,11176,403,11168,419,11158,431,11147,429,11138,419,11131,409,11125,402,11113,387,11111,381xe" filled="f" stroked="t" strokeweight=".216pt" strokecolor="#D1D3D4">
                <v:path arrowok="t"/>
              </v:shape>
            </v:group>
            <v:group style="position:absolute;left:11036;top:617;width:291;height:265" coordorigin="11036,617" coordsize="291,265">
              <v:shape style="position:absolute;left:11036;top:617;width:291;height:265" coordorigin="11036,617" coordsize="291,265" path="m11036,617l11328,617,11328,882,11036,882,11036,617xe" filled="f" stroked="t" strokeweight="5.6693pt" strokecolor="#A7A9AC">
                <v:path arrowok="t"/>
              </v:shape>
            </v:group>
            <v:group style="position:absolute;left:11036;top:617;width:291;height:265" coordorigin="11036,617" coordsize="291,265">
              <v:shape style="position:absolute;left:11036;top:617;width:291;height:265" coordorigin="11036,617" coordsize="291,265" path="m11036,617l11328,617,11328,882,11036,882,11036,617xe" filled="t" fillcolor="#FFFFFF" stroked="f">
                <v:path arrowok="t"/>
                <v:fill type="solid"/>
              </v:shape>
            </v:group>
            <v:group style="position:absolute;left:11057;top:653;width:236;height:188" coordorigin="11057,653" coordsize="236,188">
              <v:shape style="position:absolute;left:11057;top:653;width:236;height:188" coordorigin="11057,653" coordsize="236,188" path="m11111,747l11057,772,11126,824,11130,827,11133,830,11141,837,11143,840,11150,842,11152,838,11154,836,11158,833,11195,798,11158,798,11147,795,11138,785,11131,775,11125,768,11113,753,11111,747xe" filled="t" fillcolor="#D1D3D4" stroked="f">
                <v:path arrowok="t"/>
                <v:fill type="solid"/>
              </v:shape>
              <v:shape style="position:absolute;left:11057;top:653;width:236;height:188" coordorigin="11057,653" coordsize="236,188" path="m11293,653l11244,692,11200,736,11168,785,11158,798,11195,798,11209,785,11212,782,11215,780,11218,777,11233,764,11248,751,11288,723,11293,720,11293,719,11293,653xe" filled="t" fillcolor="#D1D3D4" stroked="f">
                <v:path arrowok="t"/>
                <v:fill type="solid"/>
              </v:shape>
            </v:group>
            <v:group style="position:absolute;left:11057;top:653;width:236;height:188" coordorigin="11057,653" coordsize="236,188">
              <v:shape style="position:absolute;left:11057;top:653;width:236;height:188" coordorigin="11057,653" coordsize="236,188" path="m11111,747l11057,772,11126,824,11130,827,11133,830,11137,833,11141,837,11143,840,11150,842,11152,838,11154,836,11158,833,11208,785,11212,782,11215,780,11218,777,11288,723,11293,719,11293,715,11293,653,11279,662,11261,678,11214,720,11176,769,11168,785,11158,798,11147,795,11138,785,11131,775,11125,768,11113,753,11111,747xe" filled="f" stroked="t" strokeweight=".216pt" strokecolor="#D1D3D4">
                <v:path arrowok="t"/>
              </v:shape>
            </v:group>
            <v:group style="position:absolute;left:11036;top:986;width:291;height:265" coordorigin="11036,986" coordsize="291,265">
              <v:shape style="position:absolute;left:11036;top:986;width:291;height:265" coordorigin="11036,986" coordsize="291,265" path="m11036,986l11328,986,11328,1251,11036,1251,11036,986xe" filled="f" stroked="t" strokeweight="5.6693pt" strokecolor="#A7A9AC">
                <v:path arrowok="t"/>
              </v:shape>
            </v:group>
            <v:group style="position:absolute;left:11036;top:986;width:291;height:265" coordorigin="11036,986" coordsize="291,265">
              <v:shape style="position:absolute;left:11036;top:986;width:291;height:265" coordorigin="11036,986" coordsize="291,265" path="m11036,986l11328,986,11328,1251,11036,1251,11036,986xe" filled="t" fillcolor="#FFFFFF" stroked="f">
                <v:path arrowok="t"/>
                <v:fill type="solid"/>
              </v:shape>
            </v:group>
            <v:group style="position:absolute;left:11057;top:1023;width:236;height:188" coordorigin="11057,1023" coordsize="236,188">
              <v:shape style="position:absolute;left:11057;top:1023;width:236;height:188" coordorigin="11057,1023" coordsize="236,188" path="m11111,1117l11057,1142,11126,1194,11130,1197,11133,1199,11141,1207,11143,1210,11150,1211,11152,1208,11154,1205,11158,1203,11195,1167,11158,1167,11147,1164,11138,1154,11131,1145,11125,1138,11113,1123,11111,1117xe" filled="t" fillcolor="#D1D3D4" stroked="f">
                <v:path arrowok="t"/>
                <v:fill type="solid"/>
              </v:shape>
              <v:shape style="position:absolute;left:11057;top:1023;width:236;height:188" coordorigin="11057,1023" coordsize="236,188" path="m11293,1023l11244,1061,11200,1106,11168,1154,11158,1167,11195,1167,11209,1154,11212,1151,11215,1150,11218,1147,11233,1133,11248,1120,11288,1092,11293,1089,11293,1089,11293,1023xe" filled="t" fillcolor="#D1D3D4" stroked="f">
                <v:path arrowok="t"/>
                <v:fill type="solid"/>
              </v:shape>
            </v:group>
            <v:group style="position:absolute;left:11057;top:1023;width:236;height:188" coordorigin="11057,1023" coordsize="236,188">
              <v:shape style="position:absolute;left:11057;top:1023;width:236;height:188" coordorigin="11057,1023" coordsize="236,188" path="m11111,1117l11057,1142,11126,1194,11130,1197,11133,1199,11137,1203,11141,1207,11143,1210,11150,1211,11152,1208,11154,1205,11158,1203,11208,1155,11212,1151,11215,1150,11218,1147,11288,1092,11293,1089,11293,1085,11293,1023,11279,1032,11261,1047,11214,1090,11176,1138,11168,1154,11158,1167,11147,1164,11138,1154,11131,1145,11125,1138,11113,1123,11111,1117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97.37854pt;margin-top:9.694324pt;width:20.238500pt;height:55.6963pt;mso-position-horizontal-relative:page;mso-position-vertical-relative:paragraph;z-index:-7208" coordorigin="9948,194" coordsize="405,1114">
            <v:group style="position:absolute;left:10004;top:251;width:291;height:265" coordorigin="10004,251" coordsize="291,265">
              <v:shape style="position:absolute;left:10004;top:251;width:291;height:265" coordorigin="10004,251" coordsize="291,265" path="m10004,251l10296,251,10296,515,10004,515,10004,251xe" filled="f" stroked="t" strokeweight="5.6693pt" strokecolor="#A7A9AC">
                <v:path arrowok="t"/>
              </v:shape>
            </v:group>
            <v:group style="position:absolute;left:10004;top:251;width:291;height:265" coordorigin="10004,251" coordsize="291,265">
              <v:shape style="position:absolute;left:10004;top:251;width:291;height:265" coordorigin="10004,251" coordsize="291,265" path="m10004,251l10296,251,10296,515,10004,515,10004,251xe" filled="t" fillcolor="#FFFFFF" stroked="f">
                <v:path arrowok="t"/>
                <v:fill type="solid"/>
              </v:shape>
            </v:group>
            <v:group style="position:absolute;left:10025;top:287;width:236;height:188" coordorigin="10025,287" coordsize="236,188">
              <v:shape style="position:absolute;left:10025;top:287;width:236;height:188" coordorigin="10025,287" coordsize="236,188" path="m10078,381l10025,406,10094,458,10098,461,10101,463,10109,471,10111,474,10118,476,10120,472,10122,470,10125,467,10163,431,10126,431,10115,429,10105,419,10099,409,10093,402,10081,387,10078,381xe" filled="t" fillcolor="#D1D3D4" stroked="f">
                <v:path arrowok="t"/>
                <v:fill type="solid"/>
              </v:shape>
              <v:shape style="position:absolute;left:10025;top:287;width:236;height:188" coordorigin="10025,287" coordsize="236,188" path="m10261,287l10212,326,10167,370,10136,419,10126,431,10163,431,10177,419,10179,416,10182,414,10186,411,10201,397,10216,385,10256,356,10261,353,10261,353,10261,287xe" filled="t" fillcolor="#D1D3D4" stroked="f">
                <v:path arrowok="t"/>
                <v:fill type="solid"/>
              </v:shape>
            </v:group>
            <v:group style="position:absolute;left:10025;top:287;width:236;height:188" coordorigin="10025,287" coordsize="236,188">
              <v:shape style="position:absolute;left:10025;top:287;width:236;height:188" coordorigin="10025,287" coordsize="236,188" path="m10078,381l10025,406,10094,458,10098,461,10101,463,10104,467,10109,471,10111,474,10118,476,10120,472,10122,470,10125,467,10176,419,10179,416,10182,414,10186,411,10256,356,10261,353,10261,349,10261,287,10247,296,10228,311,10182,354,10144,403,10136,419,10126,431,10115,429,10105,419,10099,409,10093,402,10081,387,10078,381xe" filled="f" stroked="t" strokeweight=".216pt" strokecolor="#D1D3D4">
                <v:path arrowok="t"/>
              </v:shape>
            </v:group>
            <v:group style="position:absolute;left:10004;top:617;width:291;height:265" coordorigin="10004,617" coordsize="291,265">
              <v:shape style="position:absolute;left:10004;top:617;width:291;height:265" coordorigin="10004,617" coordsize="291,265" path="m10004,617l10296,617,10296,882,10004,882,10004,617xe" filled="f" stroked="t" strokeweight="5.6693pt" strokecolor="#A7A9AC">
                <v:path arrowok="t"/>
              </v:shape>
            </v:group>
            <v:group style="position:absolute;left:10004;top:617;width:291;height:265" coordorigin="10004,617" coordsize="291,265">
              <v:shape style="position:absolute;left:10004;top:617;width:291;height:265" coordorigin="10004,617" coordsize="291,265" path="m10004,617l10296,617,10296,882,10004,882,10004,617xe" filled="t" fillcolor="#FFFFFF" stroked="f">
                <v:path arrowok="t"/>
                <v:fill type="solid"/>
              </v:shape>
            </v:group>
            <v:group style="position:absolute;left:10025;top:653;width:236;height:188" coordorigin="10025,653" coordsize="236,188">
              <v:shape style="position:absolute;left:10025;top:653;width:236;height:188" coordorigin="10025,653" coordsize="236,188" path="m10078,747l10025,772,10094,824,10098,827,10101,830,10109,837,10111,840,10118,842,10120,838,10122,836,10125,833,10163,798,10126,798,10115,795,10105,785,10099,775,10093,768,10081,753,10078,747xe" filled="t" fillcolor="#D1D3D4" stroked="f">
                <v:path arrowok="t"/>
                <v:fill type="solid"/>
              </v:shape>
              <v:shape style="position:absolute;left:10025;top:653;width:236;height:188" coordorigin="10025,653" coordsize="236,188" path="m10261,653l10212,692,10167,736,10136,785,10126,798,10163,798,10177,785,10179,782,10182,780,10186,777,10201,764,10216,751,10256,723,10261,720,10261,719,10261,653xe" filled="t" fillcolor="#D1D3D4" stroked="f">
                <v:path arrowok="t"/>
                <v:fill type="solid"/>
              </v:shape>
            </v:group>
            <v:group style="position:absolute;left:10025;top:653;width:236;height:188" coordorigin="10025,653" coordsize="236,188">
              <v:shape style="position:absolute;left:10025;top:653;width:236;height:188" coordorigin="10025,653" coordsize="236,188" path="m10078,747l10025,772,10094,824,10098,827,10101,830,10104,833,10109,837,10111,840,10118,842,10120,838,10122,836,10125,833,10176,785,10179,782,10182,780,10186,777,10256,723,10261,719,10261,715,10261,653,10247,662,10228,678,10182,720,10144,769,10136,785,10126,798,10115,795,10105,785,10099,775,10093,768,10081,753,10078,747xe" filled="f" stroked="t" strokeweight=".216pt" strokecolor="#D1D3D4">
                <v:path arrowok="t"/>
              </v:shape>
            </v:group>
            <v:group style="position:absolute;left:10004;top:986;width:291;height:265" coordorigin="10004,986" coordsize="291,265">
              <v:shape style="position:absolute;left:10004;top:986;width:291;height:265" coordorigin="10004,986" coordsize="291,265" path="m10004,986l10296,986,10296,1251,10004,1251,10004,986xe" filled="f" stroked="t" strokeweight="5.6693pt" strokecolor="#A7A9AC">
                <v:path arrowok="t"/>
              </v:shape>
            </v:group>
            <v:group style="position:absolute;left:10004;top:986;width:291;height:265" coordorigin="10004,986" coordsize="291,265">
              <v:shape style="position:absolute;left:10004;top:986;width:291;height:265" coordorigin="10004,986" coordsize="291,265" path="m10004,986l10296,986,10296,1251,10004,1251,10004,986xe" filled="t" fillcolor="#FFFFFF" stroked="f">
                <v:path arrowok="t"/>
                <v:fill type="solid"/>
              </v:shape>
            </v:group>
            <v:group style="position:absolute;left:10025;top:1023;width:236;height:188" coordorigin="10025,1023" coordsize="236,188">
              <v:shape style="position:absolute;left:10025;top:1023;width:236;height:188" coordorigin="10025,1023" coordsize="236,188" path="m10078,1117l10025,1142,10094,1194,10098,1197,10101,1199,10109,1207,10111,1210,10118,1211,10120,1208,10122,1205,10125,1203,10163,1167,10126,1167,10115,1164,10105,1154,10099,1145,10093,1138,10081,1123,10078,1117xe" filled="t" fillcolor="#D1D3D4" stroked="f">
                <v:path arrowok="t"/>
                <v:fill type="solid"/>
              </v:shape>
              <v:shape style="position:absolute;left:10025;top:1023;width:236;height:188" coordorigin="10025,1023" coordsize="236,188" path="m10261,1023l10212,1061,10167,1106,10136,1154,10126,1167,10163,1167,10177,1154,10179,1151,10182,1150,10256,1092,10261,1089,10261,1023xe" filled="t" fillcolor="#D1D3D4" stroked="f">
                <v:path arrowok="t"/>
                <v:fill type="solid"/>
              </v:shape>
            </v:group>
            <v:group style="position:absolute;left:10025;top:1023;width:236;height:188" coordorigin="10025,1023" coordsize="236,188">
              <v:shape style="position:absolute;left:10025;top:1023;width:236;height:188" coordorigin="10025,1023" coordsize="236,188" path="m10078,1117l10025,1142,10094,1194,10098,1197,10101,1199,10104,1203,10109,1207,10111,1210,10118,1211,10120,1208,10122,1205,10125,1203,10176,1155,10179,1151,10182,1150,10186,1147,10256,1092,10261,1089,10261,1085,10261,1023,10247,1032,10228,1047,10182,1090,10144,1138,10136,1154,10126,1167,10115,1164,10105,1154,10099,1145,10093,1138,10081,1123,10078,1117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46.978241pt;margin-top:9.694324pt;width:20.2383pt;height:55.6963pt;mso-position-horizontal-relative:page;mso-position-vertical-relative:paragraph;z-index:-7207" coordorigin="8940,194" coordsize="405,1114">
            <v:group style="position:absolute;left:8996;top:251;width:291;height:265" coordorigin="8996,251" coordsize="291,265">
              <v:shape style="position:absolute;left:8996;top:251;width:291;height:265" coordorigin="8996,251" coordsize="291,265" path="m8996,251l9288,251,9288,515,8996,515,8996,251xe" filled="f" stroked="t" strokeweight="5.6693pt" strokecolor="#A7A9AC">
                <v:path arrowok="t"/>
              </v:shape>
            </v:group>
            <v:group style="position:absolute;left:8996;top:251;width:291;height:265" coordorigin="8996,251" coordsize="291,265">
              <v:shape style="position:absolute;left:8996;top:251;width:291;height:265" coordorigin="8996,251" coordsize="291,265" path="m8996,251l9288,251,9288,515,8996,515,8996,251xe" filled="t" fillcolor="#FFFFFF" stroked="f">
                <v:path arrowok="t"/>
                <v:fill type="solid"/>
              </v:shape>
            </v:group>
            <v:group style="position:absolute;left:9017;top:287;width:236;height:188" coordorigin="9017,287" coordsize="236,188">
              <v:shape style="position:absolute;left:9017;top:287;width:236;height:188" coordorigin="9017,287" coordsize="236,188" path="m9070,381l9017,406,9086,458,9090,461,9093,463,9101,471,9103,474,9110,476,9112,472,9114,470,9117,467,9155,431,9118,431,9107,429,9097,419,9091,409,9085,402,9073,387,9070,381xe" filled="t" fillcolor="#D1D3D4" stroked="f">
                <v:path arrowok="t"/>
                <v:fill type="solid"/>
              </v:shape>
              <v:shape style="position:absolute;left:9017;top:287;width:236;height:188" coordorigin="9017,287" coordsize="236,188" path="m9253,287l9204,326,9159,370,9128,419,9118,431,9155,431,9168,419,9171,416,9174,414,9178,411,9193,397,9208,385,9248,356,9253,353,9253,353,9253,287xe" filled="t" fillcolor="#D1D3D4" stroked="f">
                <v:path arrowok="t"/>
                <v:fill type="solid"/>
              </v:shape>
            </v:group>
            <v:group style="position:absolute;left:9017;top:287;width:236;height:188" coordorigin="9017,287" coordsize="236,188">
              <v:shape style="position:absolute;left:9017;top:287;width:236;height:188" coordorigin="9017,287" coordsize="236,188" path="m9070,381l9017,406,9086,458,9090,461,9093,463,9096,467,9101,471,9103,474,9110,476,9112,472,9114,470,9117,467,9168,419,9171,416,9174,414,9178,411,9248,356,9253,353,9253,349,9253,287,9239,296,9220,311,9174,354,9136,403,9128,419,9118,431,9107,429,9097,419,9091,409,9085,402,9073,387,9070,381xe" filled="f" stroked="t" strokeweight=".216pt" strokecolor="#D1D3D4">
                <v:path arrowok="t"/>
              </v:shape>
            </v:group>
            <v:group style="position:absolute;left:8996;top:617;width:291;height:265" coordorigin="8996,617" coordsize="291,265">
              <v:shape style="position:absolute;left:8996;top:617;width:291;height:265" coordorigin="8996,617" coordsize="291,265" path="m8996,617l9288,617,9288,882,8996,882,8996,617xe" filled="f" stroked="t" strokeweight="5.6693pt" strokecolor="#A7A9AC">
                <v:path arrowok="t"/>
              </v:shape>
            </v:group>
            <v:group style="position:absolute;left:8996;top:617;width:291;height:265" coordorigin="8996,617" coordsize="291,265">
              <v:shape style="position:absolute;left:8996;top:617;width:291;height:265" coordorigin="8996,617" coordsize="291,265" path="m8996,617l9288,617,9288,882,8996,882,8996,617xe" filled="t" fillcolor="#FFFFFF" stroked="f">
                <v:path arrowok="t"/>
                <v:fill type="solid"/>
              </v:shape>
            </v:group>
            <v:group style="position:absolute;left:9017;top:653;width:236;height:188" coordorigin="9017,653" coordsize="236,188">
              <v:shape style="position:absolute;left:9017;top:653;width:236;height:188" coordorigin="9017,653" coordsize="236,188" path="m9070,747l9017,772,9086,824,9090,827,9093,830,9101,837,9103,840,9110,842,9112,838,9114,836,9117,833,9155,798,9118,798,9107,795,9097,785,9091,775,9085,768,9073,753,9070,747xe" filled="t" fillcolor="#D1D3D4" stroked="f">
                <v:path arrowok="t"/>
                <v:fill type="solid"/>
              </v:shape>
              <v:shape style="position:absolute;left:9017;top:653;width:236;height:188" coordorigin="9017,653" coordsize="236,188" path="m9253,653l9204,692,9159,736,9128,785,9118,798,9155,798,9168,785,9171,782,9174,780,9178,777,9193,764,9208,751,9248,723,9253,720,9253,719,9253,653xe" filled="t" fillcolor="#D1D3D4" stroked="f">
                <v:path arrowok="t"/>
                <v:fill type="solid"/>
              </v:shape>
            </v:group>
            <v:group style="position:absolute;left:9017;top:653;width:236;height:188" coordorigin="9017,653" coordsize="236,188">
              <v:shape style="position:absolute;left:9017;top:653;width:236;height:188" coordorigin="9017,653" coordsize="236,188" path="m9070,747l9017,772,9086,824,9090,827,9093,830,9096,833,9101,837,9103,840,9110,842,9112,838,9114,836,9117,833,9168,785,9171,782,9174,780,9178,777,9248,723,9253,719,9253,715,9253,653,9239,662,9220,678,9174,720,9136,769,9128,785,9118,798,9107,795,9097,785,9091,775,9085,768,9073,753,9070,747xe" filled="f" stroked="t" strokeweight=".216pt" strokecolor="#D1D3D4">
                <v:path arrowok="t"/>
              </v:shape>
            </v:group>
            <v:group style="position:absolute;left:8996;top:986;width:291;height:265" coordorigin="8996,986" coordsize="291,265">
              <v:shape style="position:absolute;left:8996;top:986;width:291;height:265" coordorigin="8996,986" coordsize="291,265" path="m8996,986l9288,986,9288,1251,8996,1251,8996,986xe" filled="f" stroked="t" strokeweight="5.6693pt" strokecolor="#A7A9AC">
                <v:path arrowok="t"/>
              </v:shape>
            </v:group>
            <v:group style="position:absolute;left:8996;top:986;width:291;height:265" coordorigin="8996,986" coordsize="291,265">
              <v:shape style="position:absolute;left:8996;top:986;width:291;height:265" coordorigin="8996,986" coordsize="291,265" path="m8996,986l9288,986,9288,1251,8996,1251,8996,986xe" filled="t" fillcolor="#FFFFFF" stroked="f">
                <v:path arrowok="t"/>
                <v:fill type="solid"/>
              </v:shape>
            </v:group>
            <v:group style="position:absolute;left:9017;top:1023;width:236;height:188" coordorigin="9017,1023" coordsize="236,188">
              <v:shape style="position:absolute;left:9017;top:1023;width:236;height:188" coordorigin="9017,1023" coordsize="236,188" path="m9070,1117l9017,1142,9086,1194,9090,1197,9093,1199,9101,1207,9103,1210,9110,1211,9112,1208,9114,1205,9117,1203,9155,1167,9118,1167,9107,1164,9097,1154,9091,1145,9085,1138,9073,1123,9070,1117xe" filled="t" fillcolor="#D1D3D4" stroked="f">
                <v:path arrowok="t"/>
                <v:fill type="solid"/>
              </v:shape>
              <v:shape style="position:absolute;left:9017;top:1023;width:236;height:188" coordorigin="9017,1023" coordsize="236,188" path="m9253,1023l9204,1061,9159,1106,9128,1154,9118,1167,9155,1167,9168,1154,9171,1151,9174,1150,9248,1092,9253,1089,9253,1023xe" filled="t" fillcolor="#D1D3D4" stroked="f">
                <v:path arrowok="t"/>
                <v:fill type="solid"/>
              </v:shape>
            </v:group>
            <v:group style="position:absolute;left:9017;top:1023;width:236;height:188" coordorigin="9017,1023" coordsize="236,188">
              <v:shape style="position:absolute;left:9017;top:1023;width:236;height:188" coordorigin="9017,1023" coordsize="236,188" path="m9070,1117l9017,1142,9086,1194,9090,1197,9093,1199,9096,1203,9101,1207,9103,1210,9110,1211,9112,1208,9114,1205,9117,1203,9168,1155,9171,1151,9174,1150,9178,1147,9248,1092,9253,1089,9253,1085,9253,1023,9239,1032,9220,1047,9174,1090,9136,1138,9128,1154,9118,1167,9107,1164,9097,1154,9091,1145,9085,1138,9073,1123,9070,1117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96.479645pt;margin-top:9.694324pt;width:20.2382pt;height:55.6963pt;mso-position-horizontal-relative:page;mso-position-vertical-relative:paragraph;z-index:-7206" coordorigin="7930,194" coordsize="405,1114">
            <v:group style="position:absolute;left:7986;top:251;width:291;height:265" coordorigin="7986,251" coordsize="291,265">
              <v:shape style="position:absolute;left:7986;top:251;width:291;height:265" coordorigin="7986,251" coordsize="291,265" path="m7986,251l8278,251,8278,515,7986,515,7986,251xe" filled="f" stroked="t" strokeweight="5.6693pt" strokecolor="#A7A9AC">
                <v:path arrowok="t"/>
              </v:shape>
            </v:group>
            <v:group style="position:absolute;left:7986;top:251;width:291;height:265" coordorigin="7986,251" coordsize="291,265">
              <v:shape style="position:absolute;left:7986;top:251;width:291;height:265" coordorigin="7986,251" coordsize="291,265" path="m7986,251l8278,251,8278,515,7986,515,7986,251xe" filled="t" fillcolor="#FFFFFF" stroked="f">
                <v:path arrowok="t"/>
                <v:fill type="solid"/>
              </v:shape>
            </v:group>
            <v:group style="position:absolute;left:8007;top:287;width:236;height:188" coordorigin="8007,287" coordsize="236,188">
              <v:shape style="position:absolute;left:8007;top:287;width:236;height:188" coordorigin="8007,287" coordsize="236,188" path="m8061,381l8007,406,8076,458,8080,461,8083,463,8091,471,8093,474,8100,476,8102,472,8104,470,8107,467,8145,431,8108,431,8097,429,8087,419,8081,409,8075,402,8063,387,8061,381xe" filled="t" fillcolor="#D1D3D4" stroked="f">
                <v:path arrowok="t"/>
                <v:fill type="solid"/>
              </v:shape>
              <v:shape style="position:absolute;left:8007;top:287;width:236;height:188" coordorigin="8007,287" coordsize="236,188" path="m8243,287l8194,326,8149,370,8118,419,8108,431,8145,431,8159,419,8162,416,8164,414,8168,411,8183,397,8198,385,8238,356,8243,353,8243,353,8243,287xe" filled="t" fillcolor="#D1D3D4" stroked="f">
                <v:path arrowok="t"/>
                <v:fill type="solid"/>
              </v:shape>
            </v:group>
            <v:group style="position:absolute;left:8007;top:287;width:236;height:188" coordorigin="8007,287" coordsize="236,188">
              <v:shape style="position:absolute;left:8007;top:287;width:236;height:188" coordorigin="8007,287" coordsize="236,188" path="m8061,381l8007,406,8076,458,8080,461,8083,463,8086,467,8091,471,8093,474,8100,476,8102,472,8104,470,8107,467,8158,419,8162,416,8164,414,8168,411,8238,356,8243,353,8243,349,8243,287,8229,296,8210,311,8164,354,8126,403,8118,419,8108,431,8097,429,8087,419,8081,409,8075,402,8063,387,8061,381xe" filled="f" stroked="t" strokeweight=".216pt" strokecolor="#D1D3D4">
                <v:path arrowok="t"/>
              </v:shape>
            </v:group>
            <v:group style="position:absolute;left:7986;top:617;width:291;height:265" coordorigin="7986,617" coordsize="291,265">
              <v:shape style="position:absolute;left:7986;top:617;width:291;height:265" coordorigin="7986,617" coordsize="291,265" path="m7986,617l8278,617,8278,882,7986,882,7986,617xe" filled="f" stroked="t" strokeweight="5.6693pt" strokecolor="#A7A9AC">
                <v:path arrowok="t"/>
              </v:shape>
            </v:group>
            <v:group style="position:absolute;left:7986;top:617;width:291;height:265" coordorigin="7986,617" coordsize="291,265">
              <v:shape style="position:absolute;left:7986;top:617;width:291;height:265" coordorigin="7986,617" coordsize="291,265" path="m7986,617l8278,617,8278,882,7986,882,7986,617xe" filled="t" fillcolor="#FFFFFF" stroked="f">
                <v:path arrowok="t"/>
                <v:fill type="solid"/>
              </v:shape>
            </v:group>
            <v:group style="position:absolute;left:8007;top:653;width:236;height:188" coordorigin="8007,653" coordsize="236,188">
              <v:shape style="position:absolute;left:8007;top:653;width:236;height:188" coordorigin="8007,653" coordsize="236,188" path="m8061,747l8007,772,8076,824,8080,827,8083,830,8091,837,8093,840,8100,842,8102,838,8104,836,8107,833,8145,798,8108,798,8097,795,8087,785,8081,775,8075,768,8063,753,8061,747xe" filled="t" fillcolor="#D1D3D4" stroked="f">
                <v:path arrowok="t"/>
                <v:fill type="solid"/>
              </v:shape>
              <v:shape style="position:absolute;left:8007;top:653;width:236;height:188" coordorigin="8007,653" coordsize="236,188" path="m8243,653l8194,692,8149,736,8118,785,8108,798,8145,798,8159,785,8162,782,8164,780,8168,777,8183,764,8198,751,8238,723,8243,720,8243,719,8243,653xe" filled="t" fillcolor="#D1D3D4" stroked="f">
                <v:path arrowok="t"/>
                <v:fill type="solid"/>
              </v:shape>
            </v:group>
            <v:group style="position:absolute;left:8007;top:653;width:236;height:188" coordorigin="8007,653" coordsize="236,188">
              <v:shape style="position:absolute;left:8007;top:653;width:236;height:188" coordorigin="8007,653" coordsize="236,188" path="m8061,747l8007,772,8076,824,8080,827,8083,830,8086,833,8091,837,8093,840,8100,842,8102,838,8104,836,8107,833,8158,785,8162,782,8164,780,8168,777,8238,723,8243,719,8243,715,8243,653,8229,662,8210,678,8164,720,8126,769,8118,785,8108,798,8097,795,8087,785,8081,775,8075,768,8063,753,8061,747xe" filled="f" stroked="t" strokeweight=".216pt" strokecolor="#D1D3D4">
                <v:path arrowok="t"/>
              </v:shape>
            </v:group>
            <v:group style="position:absolute;left:7986;top:986;width:291;height:265" coordorigin="7986,986" coordsize="291,265">
              <v:shape style="position:absolute;left:7986;top:986;width:291;height:265" coordorigin="7986,986" coordsize="291,265" path="m7986,986l8278,986,8278,1251,7986,1251,7986,986xe" filled="f" stroked="t" strokeweight="5.6693pt" strokecolor="#A7A9AC">
                <v:path arrowok="t"/>
              </v:shape>
            </v:group>
            <v:group style="position:absolute;left:7986;top:986;width:291;height:265" coordorigin="7986,986" coordsize="291,265">
              <v:shape style="position:absolute;left:7986;top:986;width:291;height:265" coordorigin="7986,986" coordsize="291,265" path="m7986,986l8278,986,8278,1251,7986,1251,7986,986xe" filled="t" fillcolor="#FFFFFF" stroked="f">
                <v:path arrowok="t"/>
                <v:fill type="solid"/>
              </v:shape>
            </v:group>
            <v:group style="position:absolute;left:8007;top:1023;width:236;height:188" coordorigin="8007,1023" coordsize="236,188">
              <v:shape style="position:absolute;left:8007;top:1023;width:236;height:188" coordorigin="8007,1023" coordsize="236,188" path="m8061,1117l8007,1142,8076,1194,8080,1197,8083,1199,8091,1207,8093,1210,8100,1211,8102,1208,8104,1205,8107,1203,8145,1167,8108,1167,8097,1164,8087,1154,8081,1145,8075,1138,8063,1123,8061,1117xe" filled="t" fillcolor="#D1D3D4" stroked="f">
                <v:path arrowok="t"/>
                <v:fill type="solid"/>
              </v:shape>
              <v:shape style="position:absolute;left:8007;top:1023;width:236;height:188" coordorigin="8007,1023" coordsize="236,188" path="m8243,1023l8194,1061,8149,1106,8118,1154,8108,1167,8145,1167,8159,1154,8162,1151,8164,1150,8168,1147,8183,1133,8198,1120,8238,1092,8243,1089,8243,1089,8243,1023xe" filled="t" fillcolor="#D1D3D4" stroked="f">
                <v:path arrowok="t"/>
                <v:fill type="solid"/>
              </v:shape>
            </v:group>
            <v:group style="position:absolute;left:8007;top:1023;width:236;height:188" coordorigin="8007,1023" coordsize="236,188">
              <v:shape style="position:absolute;left:8007;top:1023;width:236;height:188" coordorigin="8007,1023" coordsize="236,188" path="m8061,1117l8007,1142,8076,1194,8080,1197,8083,1199,8086,1203,8091,1207,8093,1210,8100,1211,8102,1208,8104,1205,8107,1203,8158,1155,8162,1151,8164,1150,8168,1147,8238,1092,8243,1089,8243,1085,8243,1023,8229,1032,8210,1047,8164,1090,8126,1138,8118,1154,8108,1167,8097,1164,8087,1154,8081,1145,8075,1138,8063,1123,8061,1117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46.70575pt;margin-top:9.694324pt;width:20.2383pt;height:55.6963pt;mso-position-horizontal-relative:page;mso-position-vertical-relative:paragraph;z-index:-7205" coordorigin="6934,194" coordsize="405,1114">
            <v:group style="position:absolute;left:6991;top:251;width:291;height:265" coordorigin="6991,251" coordsize="291,265">
              <v:shape style="position:absolute;left:6991;top:251;width:291;height:265" coordorigin="6991,251" coordsize="291,265" path="m6991,251l7282,251,7282,515,6991,515,6991,251xe" filled="f" stroked="t" strokeweight="5.6693pt" strokecolor="#A7A9AC">
                <v:path arrowok="t"/>
              </v:shape>
            </v:group>
            <v:group style="position:absolute;left:6991;top:251;width:291;height:265" coordorigin="6991,251" coordsize="291,265">
              <v:shape style="position:absolute;left:6991;top:251;width:291;height:265" coordorigin="6991,251" coordsize="291,265" path="m6991,251l7282,251,7282,515,6991,515,6991,251xe" filled="t" fillcolor="#FFFFFF" stroked="f">
                <v:path arrowok="t"/>
                <v:fill type="solid"/>
              </v:shape>
            </v:group>
            <v:group style="position:absolute;left:7011;top:287;width:236;height:188" coordorigin="7011,287" coordsize="236,188">
              <v:shape style="position:absolute;left:7011;top:287;width:236;height:188" coordorigin="7011,287" coordsize="236,188" path="m7065,381l7011,406,7080,458,7084,461,7088,463,7095,471,7097,474,7104,476,7107,472,7108,470,7112,467,7150,431,7112,431,7102,429,7092,419,7085,409,7080,402,7067,387,7065,381xe" filled="t" fillcolor="#D1D3D4" stroked="f">
                <v:path arrowok="t"/>
                <v:fill type="solid"/>
              </v:shape>
              <v:shape style="position:absolute;left:7011;top:287;width:236;height:188" coordorigin="7011,287" coordsize="236,188" path="m7248,287l7199,326,7154,370,7122,419,7112,431,7150,431,7163,419,7166,416,7169,414,7172,411,7187,397,7202,385,7242,356,7247,353,7248,353,7248,287xe" filled="t" fillcolor="#D1D3D4" stroked="f">
                <v:path arrowok="t"/>
                <v:fill type="solid"/>
              </v:shape>
            </v:group>
            <v:group style="position:absolute;left:7011;top:287;width:236;height:188" coordorigin="7011,287" coordsize="236,188">
              <v:shape style="position:absolute;left:7011;top:287;width:236;height:188" coordorigin="7011,287" coordsize="236,188" path="m7065,381l7011,406,7080,458,7084,461,7088,463,7091,467,7095,471,7097,474,7104,476,7107,472,7108,470,7112,467,7163,419,7166,416,7169,414,7172,411,7242,356,7248,353,7248,349,7248,287,7233,296,7215,311,7168,354,7130,403,7122,419,7112,431,7102,429,7092,419,7085,409,7080,402,7067,387,7065,381xe" filled="f" stroked="t" strokeweight=".216pt" strokecolor="#D1D3D4">
                <v:path arrowok="t"/>
              </v:shape>
            </v:group>
            <v:group style="position:absolute;left:6991;top:617;width:291;height:265" coordorigin="6991,617" coordsize="291,265">
              <v:shape style="position:absolute;left:6991;top:617;width:291;height:265" coordorigin="6991,617" coordsize="291,265" path="m6991,617l7282,617,7282,882,6991,882,6991,617xe" filled="f" stroked="t" strokeweight="5.6693pt" strokecolor="#A7A9AC">
                <v:path arrowok="t"/>
              </v:shape>
            </v:group>
            <v:group style="position:absolute;left:6991;top:617;width:291;height:265" coordorigin="6991,617" coordsize="291,265">
              <v:shape style="position:absolute;left:6991;top:617;width:291;height:265" coordorigin="6991,617" coordsize="291,265" path="m6991,617l7282,617,7282,882,6991,882,6991,617xe" filled="t" fillcolor="#FFFFFF" stroked="f">
                <v:path arrowok="t"/>
                <v:fill type="solid"/>
              </v:shape>
            </v:group>
            <v:group style="position:absolute;left:7011;top:653;width:236;height:188" coordorigin="7011,653" coordsize="236,188">
              <v:shape style="position:absolute;left:7011;top:653;width:236;height:188" coordorigin="7011,653" coordsize="236,188" path="m7065,747l7011,772,7080,824,7084,827,7088,830,7095,837,7097,840,7104,842,7107,838,7108,836,7112,833,7150,798,7112,798,7102,795,7092,785,7085,775,7080,768,7067,753,7065,747xe" filled="t" fillcolor="#D1D3D4" stroked="f">
                <v:path arrowok="t"/>
                <v:fill type="solid"/>
              </v:shape>
              <v:shape style="position:absolute;left:7011;top:653;width:236;height:188" coordorigin="7011,653" coordsize="236,188" path="m7248,653l7199,692,7154,736,7122,785,7112,798,7150,798,7163,785,7166,782,7169,780,7172,777,7187,764,7202,751,7242,723,7247,720,7248,719,7248,653xe" filled="t" fillcolor="#D1D3D4" stroked="f">
                <v:path arrowok="t"/>
                <v:fill type="solid"/>
              </v:shape>
            </v:group>
            <v:group style="position:absolute;left:7011;top:653;width:236;height:188" coordorigin="7011,653" coordsize="236,188">
              <v:shape style="position:absolute;left:7011;top:653;width:236;height:188" coordorigin="7011,653" coordsize="236,188" path="m7065,747l7011,772,7080,824,7084,827,7088,830,7091,833,7095,837,7097,840,7104,842,7107,838,7108,836,7112,833,7163,785,7166,782,7169,780,7172,777,7242,723,7248,719,7248,715,7248,653,7233,662,7215,678,7168,720,7130,769,7122,785,7112,798,7102,795,7092,785,7085,775,7080,768,7067,753,7065,747xe" filled="f" stroked="t" strokeweight=".216pt" strokecolor="#D1D3D4">
                <v:path arrowok="t"/>
              </v:shape>
            </v:group>
            <v:group style="position:absolute;left:6991;top:986;width:291;height:265" coordorigin="6991,986" coordsize="291,265">
              <v:shape style="position:absolute;left:6991;top:986;width:291;height:265" coordorigin="6991,986" coordsize="291,265" path="m6991,986l7282,986,7282,1251,6991,1251,6991,986xe" filled="f" stroked="t" strokeweight="5.6693pt" strokecolor="#A7A9AC">
                <v:path arrowok="t"/>
              </v:shape>
            </v:group>
            <v:group style="position:absolute;left:6991;top:986;width:291;height:265" coordorigin="6991,986" coordsize="291,265">
              <v:shape style="position:absolute;left:6991;top:986;width:291;height:265" coordorigin="6991,986" coordsize="291,265" path="m6991,986l7282,986,7282,1251,6991,1251,6991,986xe" filled="t" fillcolor="#FFFFFF" stroked="f">
                <v:path arrowok="t"/>
                <v:fill type="solid"/>
              </v:shape>
            </v:group>
            <v:group style="position:absolute;left:7011;top:1023;width:236;height:188" coordorigin="7011,1023" coordsize="236,188">
              <v:shape style="position:absolute;left:7011;top:1023;width:236;height:188" coordorigin="7011,1023" coordsize="236,188" path="m7065,1117l7011,1142,7080,1194,7084,1197,7088,1199,7095,1207,7097,1210,7104,1211,7107,1208,7108,1205,7112,1203,7150,1167,7112,1167,7102,1164,7092,1154,7085,1145,7080,1138,7067,1123,7065,1117xe" filled="t" fillcolor="#D1D3D4" stroked="f">
                <v:path arrowok="t"/>
                <v:fill type="solid"/>
              </v:shape>
              <v:shape style="position:absolute;left:7011;top:1023;width:236;height:188" coordorigin="7011,1023" coordsize="236,188" path="m7248,1023l7199,1061,7154,1106,7122,1154,7112,1167,7150,1167,7163,1154,7166,1151,7169,1150,7172,1147,7187,1133,7202,1120,7242,1092,7247,1089,7248,1089,7248,1023xe" filled="t" fillcolor="#D1D3D4" stroked="f">
                <v:path arrowok="t"/>
                <v:fill type="solid"/>
              </v:shape>
            </v:group>
            <v:group style="position:absolute;left:7011;top:1023;width:236;height:188" coordorigin="7011,1023" coordsize="236,188">
              <v:shape style="position:absolute;left:7011;top:1023;width:236;height:188" coordorigin="7011,1023" coordsize="236,188" path="m7065,1117l7011,1142,7080,1194,7084,1197,7088,1199,7091,1203,7095,1207,7097,1210,7104,1211,7107,1208,7108,1205,7112,1203,7163,1155,7166,1151,7169,1150,7172,1147,7242,1092,7248,1089,7248,1085,7248,1023,7233,1032,7215,1047,7168,1090,7130,1138,7122,1154,7112,1167,7102,1164,7092,1154,7085,1145,7080,1138,7067,1123,7065,1117xe" filled="f" stroked="t" strokeweight=".216pt" strokecolor="#D1D3D4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100"/>
        </w:rPr>
        <w:t>El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tono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atención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es: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spacing w:line="240" w:lineRule="exact"/>
        <w:ind w:right="425"/>
        <w:jc w:val="center"/>
      </w:pPr>
      <w:r>
        <w:rPr>
          <w:b w:val="0"/>
          <w:bCs w:val="0"/>
          <w:color w:val="231F20"/>
          <w:spacing w:val="0"/>
          <w:w w:val="100"/>
        </w:rPr>
        <w:t>Amable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00" w:lineRule="exact" w:before="4"/>
        <w:rPr>
          <w:sz w:val="10"/>
          <w:szCs w:val="10"/>
        </w:rPr>
      </w:pPr>
      <w:r>
        <w:rPr>
          <w:sz w:val="10"/>
          <w:szCs w:val="10"/>
        </w:rPr>
      </w:r>
    </w:p>
    <w:p>
      <w:pPr>
        <w:pStyle w:val="BodyText"/>
        <w:spacing w:line="336" w:lineRule="auto"/>
        <w:ind w:left="3898" w:right="3602" w:firstLine="647"/>
        <w:jc w:val="left"/>
      </w:pPr>
      <w:r>
        <w:rPr>
          <w:b w:val="0"/>
          <w:bCs w:val="0"/>
          <w:color w:val="231F20"/>
          <w:spacing w:val="0"/>
          <w:w w:val="100"/>
        </w:rPr>
        <w:t>Indiferente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Molesto/agresi</w:t>
      </w:r>
      <w:r>
        <w:rPr>
          <w:b w:val="0"/>
          <w:bCs w:val="0"/>
          <w:color w:val="231F20"/>
          <w:spacing w:val="-5"/>
          <w:w w:val="100"/>
        </w:rPr>
        <w:t>v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9"/>
        <w:spacing w:before="86"/>
        <w:ind w:left="191" w:right="0"/>
        <w:jc w:val="left"/>
        <w:rPr>
          <w:b w:val="0"/>
          <w:bCs w:val="0"/>
        </w:rPr>
      </w:pPr>
      <w:r>
        <w:rPr/>
        <w:pict>
          <v:group style="position:absolute;margin-left:44.4487pt;margin-top:36.251381pt;width:526.1014pt;height:.1pt;mso-position-horizontal-relative:page;mso-position-vertical-relative:paragraph;z-index:-7204" coordorigin="889,725" coordsize="10522,2">
            <v:shape style="position:absolute;left:889;top:725;width:10522;height:2" coordorigin="889,725" coordsize="10522,0" path="m889,725l11411,725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/>
        <w:pict>
          <v:group style="position:absolute;margin-left:44.4487pt;margin-top:57.718182pt;width:526.1014pt;height:.1pt;mso-position-horizontal-relative:page;mso-position-vertical-relative:paragraph;z-index:-7203" coordorigin="889,1154" coordsize="10522,2">
            <v:shape style="position:absolute;left:889;top:1154;width:10522;height:2" coordorigin="889,1154" coordsize="10522,0" path="m889,1154l11411,1154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/>
        <w:pict>
          <v:group style="position:absolute;margin-left:44.4487pt;margin-top:80.518379pt;width:526.1014pt;height:.1pt;mso-position-horizontal-relative:page;mso-position-vertical-relative:paragraph;z-index:-7202" coordorigin="889,1610" coordsize="10522,2">
            <v:shape style="position:absolute;left:889;top:1610;width:10522;height:2" coordorigin="889,1610" coordsize="10522,0" path="m889,1610l11411,1610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/>
        <w:pict>
          <v:group style="position:absolute;margin-left:44.4487pt;margin-top:106.390182pt;width:526.1014pt;height:.1pt;mso-position-horizontal-relative:page;mso-position-vertical-relative:paragraph;z-index:-7201" coordorigin="889,2128" coordsize="10522,2">
            <v:shape style="position:absolute;left:889;top:2128;width:10522;height:2" coordorigin="889,2128" coordsize="10522,0" path="m889,2128l11411,2128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-3"/>
          <w:w w:val="100"/>
        </w:rPr>
        <w:t>s</w:t>
      </w:r>
      <w:r>
        <w:rPr>
          <w:color w:val="231F20"/>
          <w:spacing w:val="-3"/>
          <w:w w:val="100"/>
        </w:rPr>
        <w:t>c</w:t>
      </w:r>
      <w:r>
        <w:rPr>
          <w:color w:val="231F20"/>
          <w:spacing w:val="-3"/>
          <w:w w:val="100"/>
        </w:rPr>
        <w:t>r</w:t>
      </w:r>
      <w:r>
        <w:rPr>
          <w:color w:val="231F20"/>
          <w:spacing w:val="-3"/>
          <w:w w:val="100"/>
        </w:rPr>
        <w:t>i</w:t>
      </w:r>
      <w:r>
        <w:rPr>
          <w:color w:val="231F20"/>
          <w:spacing w:val="-3"/>
          <w:w w:val="100"/>
        </w:rPr>
        <w:t>b</w:t>
      </w:r>
      <w:r>
        <w:rPr>
          <w:color w:val="231F20"/>
          <w:spacing w:val="0"/>
          <w:w w:val="100"/>
        </w:rPr>
        <w:t>a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l</w:t>
      </w:r>
      <w:r>
        <w:rPr>
          <w:color w:val="231F20"/>
          <w:spacing w:val="-3"/>
          <w:w w:val="100"/>
        </w:rPr>
        <w:t>o</w:t>
      </w:r>
      <w:r>
        <w:rPr>
          <w:color w:val="231F20"/>
          <w:spacing w:val="0"/>
          <w:w w:val="100"/>
        </w:rPr>
        <w:t>s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i</w:t>
      </w:r>
      <w:r>
        <w:rPr>
          <w:color w:val="231F20"/>
          <w:spacing w:val="-3"/>
          <w:w w:val="100"/>
        </w:rPr>
        <w:t>n</w:t>
      </w:r>
      <w:r>
        <w:rPr>
          <w:color w:val="231F20"/>
          <w:spacing w:val="-3"/>
          <w:w w:val="100"/>
        </w:rPr>
        <w:t>c</w:t>
      </w:r>
      <w:r>
        <w:rPr>
          <w:color w:val="231F20"/>
          <w:spacing w:val="-3"/>
          <w:w w:val="100"/>
        </w:rPr>
        <w:t>i</w: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-3"/>
          <w:w w:val="100"/>
        </w:rPr>
        <w:t>n</w:t>
      </w:r>
      <w:r>
        <w:rPr>
          <w:color w:val="231F20"/>
          <w:spacing w:val="-3"/>
          <w:w w:val="100"/>
        </w:rPr>
        <w:t>t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0"/>
          <w:w w:val="100"/>
        </w:rPr>
        <w:t>s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-3"/>
          <w:w w:val="100"/>
        </w:rPr>
        <w:t>t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-3"/>
          <w:w w:val="100"/>
        </w:rPr>
        <w:t>c</w:t>
      </w:r>
      <w:r>
        <w:rPr>
          <w:color w:val="231F20"/>
          <w:spacing w:val="-3"/>
          <w:w w:val="100"/>
        </w:rPr>
        <w:t>t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o</w:t>
      </w:r>
      <w:r>
        <w:rPr>
          <w:color w:val="231F20"/>
          <w:spacing w:val="0"/>
          <w:w w:val="100"/>
        </w:rPr>
        <w:t>s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0"/>
          <w:w w:val="100"/>
        </w:rPr>
        <w:t>y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l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0"/>
          <w:w w:val="100"/>
        </w:rPr>
        <w:t>s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-3"/>
          <w:w w:val="100"/>
        </w:rPr>
        <w:t>c</w:t>
      </w:r>
      <w:r>
        <w:rPr>
          <w:color w:val="231F20"/>
          <w:spacing w:val="-3"/>
          <w:w w:val="100"/>
        </w:rPr>
        <w:t>t</w:t>
      </w:r>
      <w:r>
        <w:rPr>
          <w:color w:val="231F20"/>
          <w:spacing w:val="-3"/>
          <w:w w:val="100"/>
        </w:rPr>
        <w:t>i</w:t>
      </w:r>
      <w:r>
        <w:rPr>
          <w:color w:val="231F20"/>
          <w:spacing w:val="-3"/>
          <w:w w:val="100"/>
        </w:rPr>
        <w:t>v</w:t>
      </w:r>
      <w:r>
        <w:rPr>
          <w:color w:val="231F20"/>
          <w:spacing w:val="-3"/>
          <w:w w:val="100"/>
        </w:rPr>
        <w:t>i</w: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0"/>
          <w:w w:val="100"/>
        </w:rPr>
        <w:t>s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q</w:t>
      </w:r>
      <w:r>
        <w:rPr>
          <w:color w:val="231F20"/>
          <w:spacing w:val="-3"/>
          <w:w w:val="100"/>
        </w:rPr>
        <w:t>u</w:t>
      </w:r>
      <w:r>
        <w:rPr>
          <w:color w:val="231F20"/>
          <w:spacing w:val="0"/>
          <w:w w:val="100"/>
        </w:rPr>
        <w:t>e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s</w:t>
      </w:r>
      <w:r>
        <w:rPr>
          <w:color w:val="231F20"/>
          <w:spacing w:val="0"/>
          <w:w w:val="100"/>
        </w:rPr>
        <w:t>e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2"/>
          <w:w w:val="100"/>
        </w:rPr>
        <w:t>r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-3"/>
          <w:w w:val="100"/>
        </w:rPr>
        <w:t>l</w:t>
      </w:r>
      <w:r>
        <w:rPr>
          <w:color w:val="231F20"/>
          <w:spacing w:val="-3"/>
          <w:w w:val="100"/>
        </w:rPr>
        <w:t>i</w:t>
      </w:r>
      <w:r>
        <w:rPr>
          <w:color w:val="231F20"/>
          <w:spacing w:val="-3"/>
          <w:w w:val="100"/>
        </w:rPr>
        <w:t>z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0"/>
          <w:w w:val="100"/>
        </w:rPr>
        <w:t>n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p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0"/>
          <w:w w:val="100"/>
        </w:rPr>
        <w:t>ra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2"/>
          <w:w w:val="100"/>
        </w:rPr>
        <w:t>a</w:t>
      </w:r>
      <w:r>
        <w:rPr>
          <w:color w:val="231F20"/>
          <w:spacing w:val="-3"/>
          <w:w w:val="100"/>
        </w:rPr>
        <w:t>t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-3"/>
          <w:w w:val="100"/>
        </w:rPr>
        <w:t>n</w: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2"/>
          <w:w w:val="100"/>
        </w:rPr>
        <w:t>r</w:t>
      </w:r>
      <w:r>
        <w:rPr>
          <w:color w:val="231F20"/>
          <w:spacing w:val="-3"/>
          <w:w w:val="100"/>
        </w:rPr>
        <w:t>l</w:t>
      </w:r>
      <w:r>
        <w:rPr>
          <w:color w:val="231F20"/>
          <w:spacing w:val="-3"/>
          <w:w w:val="100"/>
        </w:rPr>
        <w:t>o</w:t>
      </w:r>
      <w:r>
        <w:rPr>
          <w:color w:val="231F20"/>
          <w:spacing w:val="-8"/>
          <w:w w:val="100"/>
        </w:rPr>
        <w:t>s</w:t>
      </w:r>
      <w:r>
        <w:rPr>
          <w:color w:val="231F20"/>
          <w:spacing w:val="0"/>
          <w:w w:val="100"/>
        </w:rPr>
        <w:t>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sectPr>
          <w:type w:val="continuous"/>
          <w:pgSz w:w="12240" w:h="15840"/>
          <w:pgMar w:top="1020" w:bottom="280" w:left="700" w:right="700"/>
        </w:sectPr>
      </w:pPr>
    </w:p>
    <w:p>
      <w:pPr>
        <w:spacing w:line="110" w:lineRule="exact" w:before="10"/>
        <w:rPr>
          <w:sz w:val="11"/>
          <w:szCs w:val="11"/>
        </w:rPr>
      </w:pPr>
      <w:r>
        <w:rPr>
          <w:sz w:val="11"/>
          <w:szCs w:val="11"/>
        </w:rPr>
      </w:r>
    </w:p>
    <w:p>
      <w:pPr>
        <w:tabs>
          <w:tab w:pos="1282" w:val="left" w:leader="none"/>
        </w:tabs>
        <w:spacing w:before="21"/>
        <w:ind w:left="252" w:right="0" w:firstLine="0"/>
        <w:jc w:val="left"/>
        <w:rPr>
          <w:rFonts w:ascii="Book Antiqua" w:hAnsi="Book Antiqua" w:cs="Book Antiqua" w:eastAsia="Book Antiqua"/>
          <w:sz w:val="24"/>
          <w:szCs w:val="24"/>
        </w:rPr>
      </w:pPr>
      <w:r>
        <w:rPr/>
        <w:pict>
          <v:group style="position:absolute;margin-left:42.661152pt;margin-top:4.331298pt;width:526.5056pt;height:28.3606pt;mso-position-horizontal-relative:page;mso-position-vertical-relative:paragraph;z-index:-7176" coordorigin="853,87" coordsize="10530,567">
            <v:group style="position:absolute;left:1766;top:94;width:9611;height:552" coordorigin="1766,94" coordsize="9611,552">
              <v:shape style="position:absolute;left:1766;top:94;width:9611;height:552" coordorigin="1766,94" coordsize="9611,552" path="m1766,646l11378,646,11378,94,1766,94,1766,646xe" filled="t" fillcolor="#939598" stroked="f">
                <v:path arrowok="t"/>
                <v:fill type="solid"/>
              </v:shape>
            </v:group>
            <v:group style="position:absolute;left:859;top:92;width:907;height:556" coordorigin="859,92" coordsize="907,556">
              <v:shape style="position:absolute;left:859;top:92;width:907;height:556" coordorigin="859,92" coordsize="907,556" path="m859,648l1766,648,1766,92,859,92,859,648xe" filled="t" fillcolor="#58595B" stroked="f">
                <v:path arrowok="t"/>
                <v:fill type="solid"/>
              </v:shape>
            </v:group>
            <v:group style="position:absolute;left:859;top:92;width:907;height:556" coordorigin="859,92" coordsize="907,556">
              <v:shape style="position:absolute;left:859;top:92;width:907;height:556" coordorigin="859,92" coordsize="907,556" path="m859,648l1766,648,1766,92,859,92,859,648xe" filled="f" stroked="t" strokeweight=".5669pt" strokecolor="#808285">
                <v:path arrowok="t"/>
              </v:shape>
            </v:group>
            <w10:wrap type="none"/>
          </v:group>
        </w:pict>
      </w:r>
      <w:bookmarkStart w:name="Página 15" w:id="22"/>
      <w:bookmarkEnd w:id="22"/>
      <w:r>
        <w:rPr/>
      </w:r>
      <w:r>
        <w:rPr>
          <w:rFonts w:ascii="Book Antiqua" w:hAnsi="Book Antiqua" w:cs="Book Antiqua" w:eastAsia="Book Antiqua"/>
          <w:b/>
          <w:bCs/>
          <w:color w:val="FFFFFF"/>
          <w:spacing w:val="0"/>
          <w:w w:val="105"/>
          <w:position w:val="-10"/>
          <w:sz w:val="57"/>
          <w:szCs w:val="57"/>
        </w:rPr>
        <w:t>13</w:t>
      </w:r>
      <w:r>
        <w:rPr>
          <w:rFonts w:ascii="Book Antiqua" w:hAnsi="Book Antiqua" w:cs="Book Antiqua" w:eastAsia="Book Antiqua"/>
          <w:b/>
          <w:bCs/>
          <w:color w:val="FFFFFF"/>
          <w:spacing w:val="0"/>
          <w:w w:val="105"/>
          <w:position w:val="-10"/>
          <w:sz w:val="57"/>
          <w:szCs w:val="57"/>
        </w:rPr>
        <w:tab/>
      </w:r>
      <w:r>
        <w:rPr>
          <w:rFonts w:ascii="Book Antiqua" w:hAnsi="Book Antiqua" w:cs="Book Antiqua" w:eastAsia="Book Antiqua"/>
          <w:b/>
          <w:bCs/>
          <w:color w:val="FFFFFF"/>
          <w:spacing w:val="0"/>
          <w:w w:val="105"/>
          <w:position w:val="0"/>
          <w:sz w:val="24"/>
          <w:szCs w:val="24"/>
        </w:rPr>
        <w:t>Área</w:t>
      </w:r>
      <w:r>
        <w:rPr>
          <w:rFonts w:ascii="Book Antiqua" w:hAnsi="Book Antiqua" w:cs="Book Antiqua" w:eastAsia="Book Antiqua"/>
          <w:b/>
          <w:bCs/>
          <w:color w:val="FFFFFF"/>
          <w:spacing w:val="10"/>
          <w:w w:val="105"/>
          <w:position w:val="0"/>
          <w:sz w:val="24"/>
          <w:szCs w:val="24"/>
        </w:rPr>
        <w:t> </w:t>
      </w:r>
      <w:r>
        <w:rPr>
          <w:rFonts w:ascii="Book Antiqua" w:hAnsi="Book Antiqua" w:cs="Book Antiqua" w:eastAsia="Book Antiqua"/>
          <w:b/>
          <w:bCs/>
          <w:color w:val="FFFFFF"/>
          <w:spacing w:val="0"/>
          <w:w w:val="105"/>
          <w:position w:val="0"/>
          <w:sz w:val="24"/>
          <w:szCs w:val="24"/>
        </w:rPr>
        <w:t>de</w:t>
      </w:r>
      <w:r>
        <w:rPr>
          <w:rFonts w:ascii="Book Antiqua" w:hAnsi="Book Antiqua" w:cs="Book Antiqua" w:eastAsia="Book Antiqua"/>
          <w:b/>
          <w:bCs/>
          <w:color w:val="FFFFFF"/>
          <w:spacing w:val="11"/>
          <w:w w:val="105"/>
          <w:position w:val="0"/>
          <w:sz w:val="24"/>
          <w:szCs w:val="24"/>
        </w:rPr>
        <w:t> </w:t>
      </w:r>
      <w:r>
        <w:rPr>
          <w:rFonts w:ascii="Book Antiqua" w:hAnsi="Book Antiqua" w:cs="Book Antiqua" w:eastAsia="Book Antiqua"/>
          <w:b/>
          <w:bCs/>
          <w:color w:val="FFFFFF"/>
          <w:spacing w:val="0"/>
          <w:w w:val="105"/>
          <w:position w:val="0"/>
          <w:sz w:val="24"/>
          <w:szCs w:val="24"/>
        </w:rPr>
        <w:t>captura</w:t>
      </w:r>
      <w:r>
        <w:rPr>
          <w:rFonts w:ascii="Book Antiqua" w:hAnsi="Book Antiqua" w:cs="Book Antiqua" w:eastAsia="Book Antiqua"/>
          <w:b w:val="0"/>
          <w:bCs w:val="0"/>
          <w:color w:val="000000"/>
          <w:spacing w:val="0"/>
          <w:w w:val="100"/>
          <w:position w:val="0"/>
          <w:sz w:val="24"/>
          <w:szCs w:val="24"/>
        </w:rPr>
      </w:r>
    </w:p>
    <w:p>
      <w:pPr>
        <w:spacing w:line="110" w:lineRule="exact" w:before="6"/>
        <w:rPr>
          <w:sz w:val="11"/>
          <w:szCs w:val="11"/>
        </w:rPr>
      </w:pPr>
      <w:r>
        <w:rPr>
          <w:sz w:val="11"/>
          <w:szCs w:val="11"/>
        </w:rPr>
      </w:r>
    </w:p>
    <w:p>
      <w:pPr>
        <w:spacing w:line="192" w:lineRule="auto"/>
        <w:ind w:left="188" w:right="5769" w:firstLine="0"/>
        <w:jc w:val="left"/>
        <w:rPr>
          <w:rFonts w:ascii="Tw Cen MT" w:hAnsi="Tw Cen MT" w:cs="Tw Cen MT" w:eastAsia="Tw Cen MT"/>
          <w:sz w:val="24"/>
          <w:szCs w:val="24"/>
        </w:rPr>
      </w:pPr>
      <w:r>
        <w:rPr/>
        <w:pict>
          <v:shape style="position:absolute;margin-left:339.124786pt;margin-top:3.448489pt;width:225.286pt;height:13.7945pt;mso-position-horizontal-relative:page;mso-position-vertical-relative:paragraph;z-index:-7127" type="#_x0000_t202" filled="f" stroked="f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/>
                  <w:tr>
                    <w:trPr>
                      <w:trHeight w:val="276" w:hRule="exact"/>
                    </w:trPr>
                    <w:tc>
                      <w:tcPr>
                        <w:tcW w:w="70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  <w:shd w:val="clear" w:color="auto" w:fill="939598"/>
                      </w:tcPr>
                      <w:p>
                        <w:pPr>
                          <w:pStyle w:val="TableParagraph"/>
                          <w:spacing w:before="9"/>
                          <w:ind w:left="270" w:right="273"/>
                          <w:jc w:val="center"/>
                          <w:rPr>
                            <w:rFonts w:ascii="Book Antiqua" w:hAnsi="Book Antiqua" w:cs="Book Antiqua" w:eastAsia="Book Antiqu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Book Antiqua" w:hAnsi="Book Antiqua" w:cs="Book Antiqua" w:eastAsia="Book Antiqua"/>
                            <w:b/>
                            <w:bCs/>
                            <w:color w:val="FFFFFF"/>
                            <w:spacing w:val="0"/>
                            <w:w w:val="110"/>
                            <w:sz w:val="22"/>
                            <w:szCs w:val="22"/>
                          </w:rPr>
                          <w:t>1</w:t>
                        </w:r>
                        <w:r>
                          <w:rPr>
                            <w:rFonts w:ascii="Book Antiqua" w:hAnsi="Book Antiqua" w:cs="Book Antiqua" w:eastAsia="Book Antiqua"/>
                            <w:b w:val="0"/>
                            <w:bCs w:val="0"/>
                            <w:color w:val="000000"/>
                            <w:spacing w:val="0"/>
                            <w:w w:val="100"/>
                            <w:sz w:val="22"/>
                            <w:szCs w:val="22"/>
                          </w:rPr>
                        </w:r>
                      </w:p>
                    </w:tc>
                    <w:tc>
                      <w:tcPr>
                        <w:tcW w:w="26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70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  <w:shd w:val="clear" w:color="auto" w:fill="939598"/>
                      </w:tcPr>
                      <w:p>
                        <w:pPr>
                          <w:pStyle w:val="TableParagraph"/>
                          <w:spacing w:before="9"/>
                          <w:ind w:left="271" w:right="274"/>
                          <w:jc w:val="center"/>
                          <w:rPr>
                            <w:rFonts w:ascii="Book Antiqua" w:hAnsi="Book Antiqua" w:cs="Book Antiqua" w:eastAsia="Book Antiqu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Book Antiqua" w:hAnsi="Book Antiqua" w:cs="Book Antiqua" w:eastAsia="Book Antiqua"/>
                            <w:b/>
                            <w:bCs/>
                            <w:color w:val="FFFFFF"/>
                            <w:spacing w:val="0"/>
                            <w:w w:val="110"/>
                            <w:sz w:val="22"/>
                            <w:szCs w:val="22"/>
                          </w:rPr>
                          <w:t>2</w:t>
                        </w:r>
                        <w:r>
                          <w:rPr>
                            <w:rFonts w:ascii="Book Antiqua" w:hAnsi="Book Antiqua" w:cs="Book Antiqua" w:eastAsia="Book Antiqua"/>
                            <w:b w:val="0"/>
                            <w:bCs w:val="0"/>
                            <w:color w:val="000000"/>
                            <w:spacing w:val="0"/>
                            <w:w w:val="100"/>
                            <w:sz w:val="22"/>
                            <w:szCs w:val="22"/>
                          </w:rPr>
                        </w:r>
                      </w:p>
                    </w:tc>
                    <w:tc>
                      <w:tcPr>
                        <w:tcW w:w="256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70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  <w:shd w:val="clear" w:color="auto" w:fill="939598"/>
                      </w:tcPr>
                      <w:p>
                        <w:pPr>
                          <w:pStyle w:val="TableParagraph"/>
                          <w:spacing w:before="9"/>
                          <w:ind w:left="270" w:right="273"/>
                          <w:jc w:val="center"/>
                          <w:rPr>
                            <w:rFonts w:ascii="Book Antiqua" w:hAnsi="Book Antiqua" w:cs="Book Antiqua" w:eastAsia="Book Antiqu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Book Antiqua" w:hAnsi="Book Antiqua" w:cs="Book Antiqua" w:eastAsia="Book Antiqua"/>
                            <w:b/>
                            <w:bCs/>
                            <w:color w:val="FFFFFF"/>
                            <w:spacing w:val="0"/>
                            <w:w w:val="110"/>
                            <w:sz w:val="22"/>
                            <w:szCs w:val="22"/>
                          </w:rPr>
                          <w:t>3</w:t>
                        </w:r>
                        <w:r>
                          <w:rPr>
                            <w:rFonts w:ascii="Book Antiqua" w:hAnsi="Book Antiqua" w:cs="Book Antiqua" w:eastAsia="Book Antiqua"/>
                            <w:b w:val="0"/>
                            <w:bCs w:val="0"/>
                            <w:color w:val="000000"/>
                            <w:spacing w:val="0"/>
                            <w:w w:val="100"/>
                            <w:sz w:val="22"/>
                            <w:szCs w:val="22"/>
                          </w:rPr>
                        </w:r>
                      </w:p>
                    </w:tc>
                    <w:tc>
                      <w:tcPr>
                        <w:tcW w:w="216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70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  <w:shd w:val="clear" w:color="auto" w:fill="939598"/>
                      </w:tcPr>
                      <w:p>
                        <w:pPr>
                          <w:pStyle w:val="TableParagraph"/>
                          <w:spacing w:before="9"/>
                          <w:ind w:left="270" w:right="273"/>
                          <w:jc w:val="center"/>
                          <w:rPr>
                            <w:rFonts w:ascii="Book Antiqua" w:hAnsi="Book Antiqua" w:cs="Book Antiqua" w:eastAsia="Book Antiqu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Book Antiqua" w:hAnsi="Book Antiqua" w:cs="Book Antiqua" w:eastAsia="Book Antiqua"/>
                            <w:b/>
                            <w:bCs/>
                            <w:color w:val="FFFFFF"/>
                            <w:spacing w:val="0"/>
                            <w:w w:val="110"/>
                            <w:sz w:val="22"/>
                            <w:szCs w:val="22"/>
                          </w:rPr>
                          <w:t>4</w:t>
                        </w:r>
                        <w:r>
                          <w:rPr>
                            <w:rFonts w:ascii="Book Antiqua" w:hAnsi="Book Antiqua" w:cs="Book Antiqua" w:eastAsia="Book Antiqua"/>
                            <w:b w:val="0"/>
                            <w:bCs w:val="0"/>
                            <w:color w:val="000000"/>
                            <w:spacing w:val="0"/>
                            <w:w w:val="100"/>
                            <w:sz w:val="22"/>
                            <w:szCs w:val="22"/>
                          </w:rPr>
                        </w:r>
                      </w:p>
                    </w:tc>
                    <w:tc>
                      <w:tcPr>
                        <w:tcW w:w="246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70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  <w:shd w:val="clear" w:color="auto" w:fill="939598"/>
                      </w:tcPr>
                      <w:p>
                        <w:pPr>
                          <w:pStyle w:val="TableParagraph"/>
                          <w:spacing w:before="9"/>
                          <w:ind w:left="270" w:right="273"/>
                          <w:jc w:val="center"/>
                          <w:rPr>
                            <w:rFonts w:ascii="Book Antiqua" w:hAnsi="Book Antiqua" w:cs="Book Antiqua" w:eastAsia="Book Antiqu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Book Antiqua" w:hAnsi="Book Antiqua" w:cs="Book Antiqua" w:eastAsia="Book Antiqua"/>
                            <w:b/>
                            <w:bCs/>
                            <w:color w:val="FFFFFF"/>
                            <w:spacing w:val="0"/>
                            <w:w w:val="110"/>
                            <w:sz w:val="22"/>
                            <w:szCs w:val="22"/>
                          </w:rPr>
                          <w:t>5</w:t>
                        </w:r>
                        <w:r>
                          <w:rPr>
                            <w:rFonts w:ascii="Book Antiqua" w:hAnsi="Book Antiqua" w:cs="Book Antiqua" w:eastAsia="Book Antiqua"/>
                            <w:b w:val="0"/>
                            <w:bCs w:val="0"/>
                            <w:color w:val="000000"/>
                            <w:spacing w:val="0"/>
                            <w:w w:val="100"/>
                            <w:sz w:val="22"/>
                            <w:szCs w:val="22"/>
                          </w:rPr>
                        </w:r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Obse</w:t>
      </w:r>
      <w:r>
        <w:rPr>
          <w:rFonts w:ascii="Tw Cen MT" w:hAnsi="Tw Cen MT" w:cs="Tw Cen MT" w:eastAsia="Tw Cen MT"/>
          <w:b/>
          <w:bCs/>
          <w:color w:val="231F20"/>
          <w:spacing w:val="4"/>
          <w:w w:val="100"/>
          <w:sz w:val="24"/>
          <w:szCs w:val="24"/>
        </w:rPr>
        <w:t>r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v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e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a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los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funcionarios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y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-6"/>
          <w:w w:val="100"/>
          <w:sz w:val="24"/>
          <w:szCs w:val="24"/>
        </w:rPr>
        <w:t>e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v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alúe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el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se</w:t>
      </w:r>
      <w:r>
        <w:rPr>
          <w:rFonts w:ascii="Tw Cen MT" w:hAnsi="Tw Cen MT" w:cs="Tw Cen MT" w:eastAsia="Tw Cen MT"/>
          <w:b/>
          <w:bCs/>
          <w:color w:val="231F20"/>
          <w:spacing w:val="4"/>
          <w:w w:val="100"/>
          <w:sz w:val="24"/>
          <w:szCs w:val="24"/>
        </w:rPr>
        <w:t>r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vicio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a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cinco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ciudadano</w:t>
      </w:r>
      <w:r>
        <w:rPr>
          <w:rFonts w:ascii="Tw Cen MT" w:hAnsi="Tw Cen MT" w:cs="Tw Cen MT" w:eastAsia="Tw Cen MT"/>
          <w:b/>
          <w:bCs/>
          <w:color w:val="231F20"/>
          <w:spacing w:val="-6"/>
          <w:w w:val="100"/>
          <w:sz w:val="24"/>
          <w:szCs w:val="24"/>
        </w:rPr>
        <w:t>s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.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sz w:val="24"/>
          <w:szCs w:val="24"/>
        </w:rPr>
      </w:r>
    </w:p>
    <w:p>
      <w:pPr>
        <w:spacing w:line="170" w:lineRule="exact" w:before="5"/>
        <w:rPr>
          <w:sz w:val="17"/>
          <w:szCs w:val="17"/>
        </w:rPr>
      </w:pPr>
      <w:r>
        <w:rPr>
          <w:sz w:val="17"/>
          <w:szCs w:val="17"/>
        </w:rPr>
      </w:r>
    </w:p>
    <w:p>
      <w:pPr>
        <w:pStyle w:val="BodyText"/>
        <w:numPr>
          <w:ilvl w:val="0"/>
          <w:numId w:val="7"/>
        </w:numPr>
        <w:tabs>
          <w:tab w:pos="427" w:val="left" w:leader="none"/>
        </w:tabs>
        <w:spacing w:before="78"/>
        <w:ind w:left="440" w:right="0" w:hanging="260"/>
        <w:jc w:val="left"/>
      </w:pPr>
      <w:r>
        <w:rPr/>
        <w:pict>
          <v:group style="position:absolute;margin-left:527.746643pt;margin-top:-1.406854pt;width:36.3493pt;height:18.6947pt;mso-position-horizontal-relative:page;mso-position-vertical-relative:paragraph;z-index:-7173" coordorigin="10555,-28" coordsize="727,374">
            <v:group style="position:absolute;left:10612;top:29;width:250;height:251" coordorigin="10612,29" coordsize="250,251">
              <v:shape style="position:absolute;left:10612;top:29;width:250;height:251" coordorigin="10612,29" coordsize="250,251" path="m10612,29l10861,29,10861,280,10612,280,10612,29xe" filled="f" stroked="t" strokeweight="5.6693pt" strokecolor="#A7A9AC">
                <v:path arrowok="t"/>
              </v:shape>
            </v:group>
            <v:group style="position:absolute;left:10612;top:29;width:250;height:251" coordorigin="10612,29" coordsize="250,251">
              <v:shape style="position:absolute;left:10612;top:29;width:250;height:251" coordorigin="10612,29" coordsize="250,251" path="m10612,29l10861,29,10861,280,10612,280,10612,29xe" filled="t" fillcolor="#FFFFFF" stroked="f">
                <v:path arrowok="t"/>
                <v:fill type="solid"/>
              </v:shape>
            </v:group>
            <v:group style="position:absolute;left:10975;top:38;width:250;height:251" coordorigin="10975,38" coordsize="250,251">
              <v:shape style="position:absolute;left:10975;top:38;width:250;height:251" coordorigin="10975,38" coordsize="250,251" path="m10975,38l11225,38,11225,289,10975,289,10975,38xe" filled="f" stroked="t" strokeweight="5.6693pt" strokecolor="#A7A9AC">
                <v:path arrowok="t"/>
              </v:shape>
            </v:group>
            <v:group style="position:absolute;left:10975;top:38;width:250;height:251" coordorigin="10975,38" coordsize="250,251">
              <v:shape style="position:absolute;left:10975;top:38;width:250;height:251" coordorigin="10975,38" coordsize="250,251" path="m10975,38l11225,38,11225,289,10975,289,10975,38xe" filled="t" fillcolor="#FFFFFF" stroked="f">
                <v:path arrowok="t"/>
                <v:fill type="solid"/>
              </v:shape>
            </v:group>
            <v:group style="position:absolute;left:10993;top:72;width:203;height:179" coordorigin="10993,72" coordsize="203,179">
              <v:shape style="position:absolute;left:10993;top:72;width:203;height:179" coordorigin="10993,72" coordsize="203,179" path="m11039,162l10993,185,11052,235,11056,238,11058,240,11065,247,11067,250,11073,251,11075,248,11076,246,11079,243,11113,208,11080,208,11070,206,11062,197,11056,188,11052,181,11041,167,11039,162xe" filled="t" fillcolor="#D1D3D4" stroked="f">
                <v:path arrowok="t"/>
                <v:fill type="solid"/>
              </v:shape>
              <v:shape style="position:absolute;left:10993;top:72;width:203;height:179" coordorigin="10993,72" coordsize="203,179" path="m11196,72l11150,112,11110,158,11090,193,11080,208,11113,208,11123,198,11126,195,11128,193,11131,190,11145,176,11160,162,11191,138,11195,135,11196,135,11196,72xe" filled="t" fillcolor="#D1D3D4" stroked="f">
                <v:path arrowok="t"/>
                <v:fill type="solid"/>
              </v:shape>
            </v:group>
            <v:group style="position:absolute;left:10993;top:72;width:203;height:179" coordorigin="10993,72" coordsize="203,179">
              <v:shape style="position:absolute;left:10993;top:72;width:203;height:179" coordorigin="10993,72" coordsize="203,179" path="m11039,162l10993,185,11052,235,11056,238,11058,240,11061,243,11065,247,11067,250,11073,251,11075,248,11076,246,11079,243,11123,198,11126,195,11128,193,11131,190,11191,138,11196,135,11196,131,11196,72,11182,83,11164,99,11110,158,11090,193,11080,208,11070,206,11062,197,11056,188,11052,181,11041,167,11039,162xe" filled="f" stroked="t" strokeweight=".216pt" strokecolor="#D1D3D4">
                <v:path arrowok="t"/>
              </v:shape>
            </v:group>
            <v:group style="position:absolute;left:10641;top:61;width:187;height:173" coordorigin="10641,61" coordsize="187,173">
              <v:shape style="position:absolute;left:10641;top:61;width:187;height:173" coordorigin="10641,61" coordsize="187,173" path="m10674,72l10641,109,10705,156,10653,214,10679,234,10731,175,10813,175,10764,139,10781,119,10738,119,10674,72xe" filled="t" fillcolor="#D1D3D4" stroked="f">
                <v:path arrowok="t"/>
                <v:fill type="solid"/>
              </v:shape>
              <v:shape style="position:absolute;left:10641;top:61;width:187;height:173" coordorigin="10641,61" coordsize="187,173" path="m10813,175l10731,175,10795,223,10828,186,10813,175xe" filled="t" fillcolor="#D1D3D4" stroked="f">
                <v:path arrowok="t"/>
                <v:fill type="solid"/>
              </v:shape>
              <v:shape style="position:absolute;left:10641;top:61;width:187;height:173" coordorigin="10641,61" coordsize="187,173" path="m10790,61l10738,119,10781,119,10816,80,10790,61xe" filled="t" fillcolor="#D1D3D4" stroked="f">
                <v:path arrowok="t"/>
                <v:fill type="solid"/>
              </v:shape>
            </v:group>
            <v:group style="position:absolute;left:10641;top:61;width:187;height:173" coordorigin="10641,61" coordsize="187,173">
              <v:shape style="position:absolute;left:10641;top:61;width:187;height:173" coordorigin="10641,61" coordsize="187,173" path="m10795,223l10828,186,10764,139,10816,80,10790,61,10738,119,10674,72,10641,109,10705,156,10653,214,10679,234,10731,175,10795,223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80.393646pt;margin-top:-1.406854pt;width:36.349200pt;height:18.6947pt;mso-position-horizontal-relative:page;mso-position-vertical-relative:paragraph;z-index:-7172" coordorigin="9608,-28" coordsize="727,374">
            <v:group style="position:absolute;left:9665;top:29;width:250;height:251" coordorigin="9665,29" coordsize="250,251">
              <v:shape style="position:absolute;left:9665;top:29;width:250;height:251" coordorigin="9665,29" coordsize="250,251" path="m9665,29l9914,29,9914,280,9665,280,9665,29xe" filled="f" stroked="t" strokeweight="5.6693pt" strokecolor="#A7A9AC">
                <v:path arrowok="t"/>
              </v:shape>
            </v:group>
            <v:group style="position:absolute;left:9665;top:29;width:250;height:251" coordorigin="9665,29" coordsize="250,251">
              <v:shape style="position:absolute;left:9665;top:29;width:250;height:251" coordorigin="9665,29" coordsize="250,251" path="m9665,29l9914,29,9914,280,9665,280,9665,29xe" filled="t" fillcolor="#FFFFFF" stroked="f">
                <v:path arrowok="t"/>
                <v:fill type="solid"/>
              </v:shape>
            </v:group>
            <v:group style="position:absolute;left:10028;top:38;width:250;height:251" coordorigin="10028,38" coordsize="250,251">
              <v:shape style="position:absolute;left:10028;top:38;width:250;height:251" coordorigin="10028,38" coordsize="250,251" path="m10028,38l10278,38,10278,289,10028,289,10028,38xe" filled="f" stroked="t" strokeweight="5.6693pt" strokecolor="#A7A9AC">
                <v:path arrowok="t"/>
              </v:shape>
            </v:group>
            <v:group style="position:absolute;left:10028;top:38;width:250;height:251" coordorigin="10028,38" coordsize="250,251">
              <v:shape style="position:absolute;left:10028;top:38;width:250;height:251" coordorigin="10028,38" coordsize="250,251" path="m10028,38l10278,38,10278,289,10028,289,10028,38xe" filled="t" fillcolor="#FFFFFF" stroked="f">
                <v:path arrowok="t"/>
                <v:fill type="solid"/>
              </v:shape>
            </v:group>
            <v:group style="position:absolute;left:10046;top:72;width:203;height:179" coordorigin="10046,72" coordsize="203,179">
              <v:shape style="position:absolute;left:10046;top:72;width:203;height:179" coordorigin="10046,72" coordsize="203,179" path="m10092,162l10046,185,10105,235,10109,238,10111,240,10118,247,10120,250,10126,251,10128,248,10129,246,10132,243,10166,208,10133,208,10123,206,10115,197,10109,188,10104,181,10094,167,10092,162xe" filled="t" fillcolor="#D1D3D4" stroked="f">
                <v:path arrowok="t"/>
                <v:fill type="solid"/>
              </v:shape>
              <v:shape style="position:absolute;left:10046;top:72;width:203;height:179" coordorigin="10046,72" coordsize="203,179" path="m10249,72l10203,112,10163,158,10143,193,10133,208,10166,208,10176,198,10179,195,10181,193,10244,138,10249,135,10249,72xe" filled="t" fillcolor="#D1D3D4" stroked="f">
                <v:path arrowok="t"/>
                <v:fill type="solid"/>
              </v:shape>
            </v:group>
            <v:group style="position:absolute;left:10046;top:72;width:203;height:179" coordorigin="10046,72" coordsize="203,179">
              <v:shape style="position:absolute;left:10046;top:72;width:203;height:179" coordorigin="10046,72" coordsize="203,179" path="m10092,162l10046,185,10105,235,10109,238,10111,240,10114,243,10118,247,10120,250,10126,251,10128,248,10129,246,10132,243,10176,198,10179,195,10181,193,10184,190,10244,138,10249,135,10249,131,10249,72,10235,83,10217,99,10163,158,10143,193,10133,208,10123,206,10115,197,10109,188,10104,181,10094,167,10092,162xe" filled="f" stroked="t" strokeweight=".216pt" strokecolor="#D1D3D4">
                <v:path arrowok="t"/>
              </v:shape>
            </v:group>
            <v:group style="position:absolute;left:9694;top:61;width:187;height:173" coordorigin="9694,61" coordsize="187,173">
              <v:shape style="position:absolute;left:9694;top:61;width:187;height:173" coordorigin="9694,61" coordsize="187,173" path="m9727,72l9694,109,9758,156,9706,214,9732,234,9784,175,9866,175,9817,139,9834,119,9791,119,9727,72xe" filled="t" fillcolor="#D1D3D4" stroked="f">
                <v:path arrowok="t"/>
                <v:fill type="solid"/>
              </v:shape>
              <v:shape style="position:absolute;left:9694;top:61;width:187;height:173" coordorigin="9694,61" coordsize="187,173" path="m9866,175l9784,175,9848,223,9881,186,9866,175xe" filled="t" fillcolor="#D1D3D4" stroked="f">
                <v:path arrowok="t"/>
                <v:fill type="solid"/>
              </v:shape>
              <v:shape style="position:absolute;left:9694;top:61;width:187;height:173" coordorigin="9694,61" coordsize="187,173" path="m9843,61l9791,119,9834,119,9869,80,9843,61xe" filled="t" fillcolor="#D1D3D4" stroked="f">
                <v:path arrowok="t"/>
                <v:fill type="solid"/>
              </v:shape>
            </v:group>
            <v:group style="position:absolute;left:9694;top:61;width:187;height:173" coordorigin="9694,61" coordsize="187,173">
              <v:shape style="position:absolute;left:9694;top:61;width:187;height:173" coordorigin="9694,61" coordsize="187,173" path="m9848,223l9881,186,9817,139,9869,80,9843,61,9791,119,9727,72,9694,109,9758,156,9706,214,9732,234,9784,175,9848,223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34.078064pt;margin-top:-1.406854pt;width:36.3493pt;height:18.6947pt;mso-position-horizontal-relative:page;mso-position-vertical-relative:paragraph;z-index:-7171" coordorigin="8682,-28" coordsize="727,374">
            <v:group style="position:absolute;left:8738;top:29;width:250;height:251" coordorigin="8738,29" coordsize="250,251">
              <v:shape style="position:absolute;left:8738;top:29;width:250;height:251" coordorigin="8738,29" coordsize="250,251" path="m8738,29l8988,29,8988,280,8738,280,8738,29xe" filled="f" stroked="t" strokeweight="5.6693pt" strokecolor="#A7A9AC">
                <v:path arrowok="t"/>
              </v:shape>
            </v:group>
            <v:group style="position:absolute;left:8738;top:29;width:250;height:251" coordorigin="8738,29" coordsize="250,251">
              <v:shape style="position:absolute;left:8738;top:29;width:250;height:251" coordorigin="8738,29" coordsize="250,251" path="m8738,29l8988,29,8988,280,8738,280,8738,29xe" filled="t" fillcolor="#FFFFFF" stroked="f">
                <v:path arrowok="t"/>
                <v:fill type="solid"/>
              </v:shape>
            </v:group>
            <v:group style="position:absolute;left:9102;top:38;width:250;height:251" coordorigin="9102,38" coordsize="250,251">
              <v:shape style="position:absolute;left:9102;top:38;width:250;height:251" coordorigin="9102,38" coordsize="250,251" path="m9102,38l9352,38,9352,289,9102,289,9102,38xe" filled="f" stroked="t" strokeweight="5.6693pt" strokecolor="#A7A9AC">
                <v:path arrowok="t"/>
              </v:shape>
            </v:group>
            <v:group style="position:absolute;left:9102;top:38;width:250;height:251" coordorigin="9102,38" coordsize="250,251">
              <v:shape style="position:absolute;left:9102;top:38;width:250;height:251" coordorigin="9102,38" coordsize="250,251" path="m9102,38l9352,38,9352,289,9102,289,9102,38xe" filled="t" fillcolor="#FFFFFF" stroked="f">
                <v:path arrowok="t"/>
                <v:fill type="solid"/>
              </v:shape>
            </v:group>
            <v:group style="position:absolute;left:9120;top:72;width:203;height:179" coordorigin="9120,72" coordsize="203,179">
              <v:shape style="position:absolute;left:9120;top:72;width:203;height:179" coordorigin="9120,72" coordsize="203,179" path="m9166,162l9120,185,9179,235,9182,238,9185,240,9192,247,9193,250,9199,251,9201,248,9203,246,9206,243,9240,208,9207,208,9197,206,9188,197,9183,188,9178,181,9168,167,9166,162xe" filled="t" fillcolor="#D1D3D4" stroked="f">
                <v:path arrowok="t"/>
                <v:fill type="solid"/>
              </v:shape>
              <v:shape style="position:absolute;left:9120;top:72;width:203;height:179" coordorigin="9120,72" coordsize="203,179" path="m9322,72l9277,112,9237,158,9216,193,9207,208,9240,208,9249,198,9252,195,9255,193,9258,190,9272,176,9286,162,9318,138,9322,135,9322,135,9322,72xe" filled="t" fillcolor="#D1D3D4" stroked="f">
                <v:path arrowok="t"/>
                <v:fill type="solid"/>
              </v:shape>
            </v:group>
            <v:group style="position:absolute;left:9120;top:72;width:203;height:179" coordorigin="9120,72" coordsize="203,179">
              <v:shape style="position:absolute;left:9120;top:72;width:203;height:179" coordorigin="9120,72" coordsize="203,179" path="m9166,162l9120,185,9179,235,9182,238,9185,240,9188,243,9192,247,9193,250,9199,251,9201,248,9203,246,9206,243,9249,198,9252,195,9255,193,9258,190,9318,138,9322,135,9322,131,9322,72,9308,83,9291,99,9237,158,9216,193,9207,208,9197,206,9188,197,9183,188,9178,181,9168,167,9166,162xe" filled="f" stroked="t" strokeweight=".216pt" strokecolor="#D1D3D4">
                <v:path arrowok="t"/>
              </v:shape>
            </v:group>
            <v:group style="position:absolute;left:8768;top:61;width:187;height:173" coordorigin="8768,61" coordsize="187,173">
              <v:shape style="position:absolute;left:8768;top:61;width:187;height:173" coordorigin="8768,61" coordsize="187,173" path="m8801,72l8768,109,8832,156,8779,214,8806,234,8858,175,8940,175,8890,139,8908,119,8864,119,8801,72xe" filled="t" fillcolor="#D1D3D4" stroked="f">
                <v:path arrowok="t"/>
                <v:fill type="solid"/>
              </v:shape>
              <v:shape style="position:absolute;left:8768;top:61;width:187;height:173" coordorigin="8768,61" coordsize="187,173" path="m8940,175l8858,175,8922,223,8954,186,8940,175xe" filled="t" fillcolor="#D1D3D4" stroked="f">
                <v:path arrowok="t"/>
                <v:fill type="solid"/>
              </v:shape>
              <v:shape style="position:absolute;left:8768;top:61;width:187;height:173" coordorigin="8768,61" coordsize="187,173" path="m8917,61l8864,119,8908,119,8943,80,8917,61xe" filled="t" fillcolor="#D1D3D4" stroked="f">
                <v:path arrowok="t"/>
                <v:fill type="solid"/>
              </v:shape>
            </v:group>
            <v:group style="position:absolute;left:8768;top:61;width:187;height:173" coordorigin="8768,61" coordsize="187,173">
              <v:shape style="position:absolute;left:8768;top:61;width:187;height:173" coordorigin="8768,61" coordsize="187,173" path="m8922,223l8954,186,8890,139,8943,80,8917,61,8864,119,8801,72,8768,109,8832,156,8779,214,8806,234,8858,175,8922,223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86.544159pt;margin-top:-1.406854pt;width:36.3493pt;height:18.6947pt;mso-position-horizontal-relative:page;mso-position-vertical-relative:paragraph;z-index:-7170" coordorigin="7731,-28" coordsize="727,374">
            <v:group style="position:absolute;left:7788;top:29;width:250;height:251" coordorigin="7788,29" coordsize="250,251">
              <v:shape style="position:absolute;left:7788;top:29;width:250;height:251" coordorigin="7788,29" coordsize="250,251" path="m7788,29l8037,29,8037,280,7788,280,7788,29xe" filled="f" stroked="t" strokeweight="5.6693pt" strokecolor="#A7A9AC">
                <v:path arrowok="t"/>
              </v:shape>
            </v:group>
            <v:group style="position:absolute;left:7788;top:29;width:250;height:251" coordorigin="7788,29" coordsize="250,251">
              <v:shape style="position:absolute;left:7788;top:29;width:250;height:251" coordorigin="7788,29" coordsize="250,251" path="m7788,29l8037,29,8037,280,7788,280,7788,29xe" filled="t" fillcolor="#FFFFFF" stroked="f">
                <v:path arrowok="t"/>
                <v:fill type="solid"/>
              </v:shape>
            </v:group>
            <v:group style="position:absolute;left:8151;top:38;width:250;height:251" coordorigin="8151,38" coordsize="250,251">
              <v:shape style="position:absolute;left:8151;top:38;width:250;height:251" coordorigin="8151,38" coordsize="250,251" path="m8151,38l8401,38,8401,289,8151,289,8151,38xe" filled="f" stroked="t" strokeweight="5.6693pt" strokecolor="#A7A9AC">
                <v:path arrowok="t"/>
              </v:shape>
            </v:group>
            <v:group style="position:absolute;left:8151;top:38;width:250;height:251" coordorigin="8151,38" coordsize="250,251">
              <v:shape style="position:absolute;left:8151;top:38;width:250;height:251" coordorigin="8151,38" coordsize="250,251" path="m8151,38l8401,38,8401,289,8151,289,8151,38xe" filled="t" fillcolor="#FFFFFF" stroked="f">
                <v:path arrowok="t"/>
                <v:fill type="solid"/>
              </v:shape>
            </v:group>
            <v:group style="position:absolute;left:8169;top:72;width:203;height:179" coordorigin="8169,72" coordsize="203,179">
              <v:shape style="position:absolute;left:8169;top:72;width:203;height:179" coordorigin="8169,72" coordsize="203,179" path="m8215,162l8169,185,8228,235,8232,238,8234,240,8241,247,8243,250,8249,251,8251,248,8252,246,8255,243,8289,208,8256,208,8246,206,8238,197,8232,188,8227,181,8217,167,8215,162xe" filled="t" fillcolor="#D1D3D4" stroked="f">
                <v:path arrowok="t"/>
                <v:fill type="solid"/>
              </v:shape>
              <v:shape style="position:absolute;left:8169;top:72;width:203;height:179" coordorigin="8169,72" coordsize="203,179" path="m8372,72l8326,112,8286,158,8266,193,8256,208,8289,208,8299,198,8302,195,8304,193,8307,190,8321,176,8336,162,8367,138,8371,135,8372,135,8372,72xe" filled="t" fillcolor="#D1D3D4" stroked="f">
                <v:path arrowok="t"/>
                <v:fill type="solid"/>
              </v:shape>
            </v:group>
            <v:group style="position:absolute;left:8169;top:72;width:203;height:179" coordorigin="8169,72" coordsize="203,179">
              <v:shape style="position:absolute;left:8169;top:72;width:203;height:179" coordorigin="8169,72" coordsize="203,179" path="m8215,162l8169,185,8228,235,8232,238,8234,240,8237,243,8241,247,8243,250,8249,251,8251,248,8252,246,8255,243,8299,198,8302,195,8304,193,8307,190,8367,138,8372,135,8372,131,8372,72,8358,83,8340,99,8286,158,8266,193,8256,208,8246,206,8238,197,8232,188,8227,181,8217,167,8215,162xe" filled="f" stroked="t" strokeweight=".216pt" strokecolor="#D1D3D4">
                <v:path arrowok="t"/>
              </v:shape>
            </v:group>
            <v:group style="position:absolute;left:7817;top:61;width:187;height:173" coordorigin="7817,61" coordsize="187,173">
              <v:shape style="position:absolute;left:7817;top:61;width:187;height:173" coordorigin="7817,61" coordsize="187,173" path="m7850,72l7817,109,7881,156,7829,214,7855,234,7907,175,7989,175,7940,139,7957,119,7914,119,7850,72xe" filled="t" fillcolor="#D1D3D4" stroked="f">
                <v:path arrowok="t"/>
                <v:fill type="solid"/>
              </v:shape>
              <v:shape style="position:absolute;left:7817;top:61;width:187;height:173" coordorigin="7817,61" coordsize="187,173" path="m7989,175l7907,175,7971,223,8004,186,7989,175xe" filled="t" fillcolor="#D1D3D4" stroked="f">
                <v:path arrowok="t"/>
                <v:fill type="solid"/>
              </v:shape>
              <v:shape style="position:absolute;left:7817;top:61;width:187;height:173" coordorigin="7817,61" coordsize="187,173" path="m7966,61l7914,119,7957,119,7992,80,7966,61xe" filled="t" fillcolor="#D1D3D4" stroked="f">
                <v:path arrowok="t"/>
                <v:fill type="solid"/>
              </v:shape>
            </v:group>
            <v:group style="position:absolute;left:7817;top:61;width:187;height:173" coordorigin="7817,61" coordsize="187,173">
              <v:shape style="position:absolute;left:7817;top:61;width:187;height:173" coordorigin="7817,61" coordsize="187,173" path="m7971,223l8004,186,7940,139,7992,80,7966,61,7914,119,7850,72,7817,109,7881,156,7829,214,7855,234,7907,175,7971,223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38.780945pt;margin-top:-1.406854pt;width:36.3493pt;height:18.6947pt;mso-position-horizontal-relative:page;mso-position-vertical-relative:paragraph;z-index:-7169" coordorigin="6776,-28" coordsize="727,374">
            <v:group style="position:absolute;left:6832;top:29;width:250;height:251" coordorigin="6832,29" coordsize="250,251">
              <v:shape style="position:absolute;left:6832;top:29;width:250;height:251" coordorigin="6832,29" coordsize="250,251" path="m6832,29l7082,29,7082,280,6832,280,6832,29xe" filled="f" stroked="t" strokeweight="5.6693pt" strokecolor="#A7A9AC">
                <v:path arrowok="t"/>
              </v:shape>
            </v:group>
            <v:group style="position:absolute;left:6832;top:29;width:250;height:251" coordorigin="6832,29" coordsize="250,251">
              <v:shape style="position:absolute;left:6832;top:29;width:250;height:251" coordorigin="6832,29" coordsize="250,251" path="m6832,29l7082,29,7082,280,6832,280,6832,29xe" filled="t" fillcolor="#FFFFFF" stroked="f">
                <v:path arrowok="t"/>
                <v:fill type="solid"/>
              </v:shape>
            </v:group>
            <v:group style="position:absolute;left:7196;top:38;width:250;height:251" coordorigin="7196,38" coordsize="250,251">
              <v:shape style="position:absolute;left:7196;top:38;width:250;height:251" coordorigin="7196,38" coordsize="250,251" path="m7196,38l7446,38,7446,289,7196,289,7196,38xe" filled="f" stroked="t" strokeweight="5.6693pt" strokecolor="#A7A9AC">
                <v:path arrowok="t"/>
              </v:shape>
            </v:group>
            <v:group style="position:absolute;left:7196;top:38;width:250;height:251" coordorigin="7196,38" coordsize="250,251">
              <v:shape style="position:absolute;left:7196;top:38;width:250;height:251" coordorigin="7196,38" coordsize="250,251" path="m7196,38l7446,38,7446,289,7196,289,7196,38xe" filled="t" fillcolor="#FFFFFF" stroked="f">
                <v:path arrowok="t"/>
                <v:fill type="solid"/>
              </v:shape>
            </v:group>
            <v:group style="position:absolute;left:7214;top:72;width:203;height:179" coordorigin="7214,72" coordsize="203,179">
              <v:shape style="position:absolute;left:7214;top:72;width:203;height:179" coordorigin="7214,72" coordsize="203,179" path="m7260,162l7214,185,7273,235,7276,238,7279,240,7286,247,7287,250,7293,251,7295,248,7297,246,7300,243,7334,208,7301,208,7291,206,7283,197,7277,188,7272,181,7262,167,7260,162xe" filled="t" fillcolor="#D1D3D4" stroked="f">
                <v:path arrowok="t"/>
                <v:fill type="solid"/>
              </v:shape>
              <v:shape style="position:absolute;left:7214;top:72;width:203;height:179" coordorigin="7214,72" coordsize="203,179" path="m7416,72l7371,112,7331,158,7310,193,7301,208,7334,208,7343,198,7346,195,7349,193,7352,190,7366,176,7380,162,7412,138,7416,135,7416,135,7416,72xe" filled="t" fillcolor="#D1D3D4" stroked="f">
                <v:path arrowok="t"/>
                <v:fill type="solid"/>
              </v:shape>
            </v:group>
            <v:group style="position:absolute;left:7214;top:72;width:203;height:179" coordorigin="7214,72" coordsize="203,179">
              <v:shape style="position:absolute;left:7214;top:72;width:203;height:179" coordorigin="7214,72" coordsize="203,179" path="m7260,162l7214,185,7273,235,7276,238,7279,240,7282,243,7286,247,7287,250,7293,251,7295,248,7297,246,7300,243,7343,198,7346,195,7349,193,7352,190,7412,138,7416,135,7416,131,7416,72,7402,83,7385,99,7331,158,7310,193,7301,208,7291,206,7283,197,7277,188,7272,181,7262,167,7260,162xe" filled="f" stroked="t" strokeweight=".216pt" strokecolor="#D1D3D4">
                <v:path arrowok="t"/>
              </v:shape>
            </v:group>
            <v:group style="position:absolute;left:6862;top:61;width:187;height:173" coordorigin="6862,61" coordsize="187,173">
              <v:shape style="position:absolute;left:6862;top:61;width:187;height:173" coordorigin="6862,61" coordsize="187,173" path="m6895,72l6862,109,6926,156,6874,214,6900,234,6952,175,7034,175,6985,139,7002,119,6958,119,6895,72xe" filled="t" fillcolor="#D1D3D4" stroked="f">
                <v:path arrowok="t"/>
                <v:fill type="solid"/>
              </v:shape>
              <v:shape style="position:absolute;left:6862;top:61;width:187;height:173" coordorigin="6862,61" coordsize="187,173" path="m7034,175l6952,175,7016,223,7048,186,7034,175xe" filled="t" fillcolor="#D1D3D4" stroked="f">
                <v:path arrowok="t"/>
                <v:fill type="solid"/>
              </v:shape>
              <v:shape style="position:absolute;left:6862;top:61;width:187;height:173" coordorigin="6862,61" coordsize="187,173" path="m7011,61l6958,119,7002,119,7037,80,7011,61xe" filled="t" fillcolor="#D1D3D4" stroked="f">
                <v:path arrowok="t"/>
                <v:fill type="solid"/>
              </v:shape>
            </v:group>
            <v:group style="position:absolute;left:6862;top:61;width:187;height:173" coordorigin="6862,61" coordsize="187,173">
              <v:shape style="position:absolute;left:6862;top:61;width:187;height:173" coordorigin="6862,61" coordsize="187,173" path="m7016,223l7048,186,6985,139,7037,80,7011,61,6958,119,6895,72,6862,109,6926,156,6874,214,6900,234,6952,175,7016,223xe" filled="f" stroked="t" strokeweight=".5669pt" strokecolor="#D1D3D4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95"/>
        </w:rPr>
        <w:t>¿Saluda</w:t>
      </w:r>
      <w:r>
        <w:rPr>
          <w:b w:val="0"/>
          <w:bCs w:val="0"/>
          <w:color w:val="231F20"/>
          <w:spacing w:val="14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y</w:t>
      </w:r>
      <w:r>
        <w:rPr>
          <w:b w:val="0"/>
          <w:bCs w:val="0"/>
          <w:color w:val="231F20"/>
          <w:spacing w:val="15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se</w:t>
      </w:r>
      <w:r>
        <w:rPr>
          <w:b w:val="0"/>
          <w:bCs w:val="0"/>
          <w:color w:val="231F20"/>
          <w:spacing w:val="15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presenta?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60" w:lineRule="exact" w:before="6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7"/>
        </w:numPr>
        <w:tabs>
          <w:tab w:pos="427" w:val="left" w:leader="none"/>
        </w:tabs>
        <w:ind w:left="427" w:right="0" w:hanging="246"/>
        <w:jc w:val="left"/>
      </w:pPr>
      <w:r>
        <w:rPr/>
        <w:pict>
          <v:group style="position:absolute;margin-left:528.030151pt;margin-top:-4.479771pt;width:36.349200pt;height:18.6948pt;mso-position-horizontal-relative:page;mso-position-vertical-relative:paragraph;z-index:-7168" coordorigin="10561,-90" coordsize="727,374">
            <v:group style="position:absolute;left:10617;top:-33;width:250;height:251" coordorigin="10617,-33" coordsize="250,251">
              <v:shape style="position:absolute;left:10617;top:-33;width:250;height:251" coordorigin="10617,-33" coordsize="250,251" path="m10617,-33l10867,-33,10867,218,10617,218,10617,-33xe" filled="f" stroked="t" strokeweight="5.6693pt" strokecolor="#A7A9AC">
                <v:path arrowok="t"/>
              </v:shape>
            </v:group>
            <v:group style="position:absolute;left:10617;top:-33;width:250;height:251" coordorigin="10617,-33" coordsize="250,251">
              <v:shape style="position:absolute;left:10617;top:-33;width:250;height:251" coordorigin="10617,-33" coordsize="250,251" path="m10617,-33l10867,-33,10867,218,10617,218,10617,-33xe" filled="t" fillcolor="#FFFFFF" stroked="f">
                <v:path arrowok="t"/>
                <v:fill type="solid"/>
              </v:shape>
            </v:group>
            <v:group style="position:absolute;left:10981;top:-24;width:250;height:251" coordorigin="10981,-24" coordsize="250,251">
              <v:shape style="position:absolute;left:10981;top:-24;width:250;height:251" coordorigin="10981,-24" coordsize="250,251" path="m10981,-24l11231,-24,11231,228,10981,228,10981,-24xe" filled="f" stroked="t" strokeweight="5.6693pt" strokecolor="#A7A9AC">
                <v:path arrowok="t"/>
              </v:shape>
            </v:group>
            <v:group style="position:absolute;left:10981;top:-24;width:250;height:251" coordorigin="10981,-24" coordsize="250,251">
              <v:shape style="position:absolute;left:10981;top:-24;width:250;height:251" coordorigin="10981,-24" coordsize="250,251" path="m10981,-24l11231,-24,11231,228,10981,228,10981,-24xe" filled="t" fillcolor="#FFFFFF" stroked="f">
                <v:path arrowok="t"/>
                <v:fill type="solid"/>
              </v:shape>
            </v:group>
            <v:group style="position:absolute;left:10999;top:11;width:203;height:179" coordorigin="10999,11" coordsize="203,179">
              <v:shape style="position:absolute;left:10999;top:11;width:203;height:179" coordorigin="10999,11" coordsize="203,179" path="m11045,100l10999,124,11058,173,11064,178,11071,186,11072,188,11078,190,11080,186,11082,184,11085,181,11119,146,11086,146,11076,145,11068,135,11062,127,11057,120,11047,106,11045,100xe" filled="t" fillcolor="#D1D3D4" stroked="f">
                <v:path arrowok="t"/>
                <v:fill type="solid"/>
              </v:shape>
              <v:shape style="position:absolute;left:10999;top:11;width:203;height:179" coordorigin="10999,11" coordsize="203,179" path="m11201,11l11156,51,11116,97,11095,132,11086,146,11119,146,11128,136,11131,133,11134,132,11137,129,11151,114,11165,101,11197,77,11201,74,11201,74,11201,11xe" filled="t" fillcolor="#D1D3D4" stroked="f">
                <v:path arrowok="t"/>
                <v:fill type="solid"/>
              </v:shape>
            </v:group>
            <v:group style="position:absolute;left:10999;top:11;width:203;height:179" coordorigin="10999,11" coordsize="203,179">
              <v:shape style="position:absolute;left:10999;top:11;width:203;height:179" coordorigin="10999,11" coordsize="203,179" path="m11045,100l10999,124,11058,173,11061,176,11064,178,11067,182,11071,186,11072,188,11078,190,11080,186,11082,184,11085,181,11128,136,11131,133,11134,132,11137,129,11197,77,11201,74,11201,70,11201,11,11187,21,11170,38,11116,97,11095,132,11086,146,11076,145,11068,135,11062,127,11057,120,11047,106,11045,100xe" filled="f" stroked="t" strokeweight=".216pt" strokecolor="#D1D3D4">
                <v:path arrowok="t"/>
              </v:shape>
            </v:group>
            <v:group style="position:absolute;left:10647;top:0;width:187;height:173" coordorigin="10647,0" coordsize="187,173">
              <v:shape style="position:absolute;left:10647;top:0;width:187;height:173" coordorigin="10647,0" coordsize="187,173" path="m10680,10l10647,47,10711,95,10659,153,10685,172,10737,114,10819,114,10769,77,10787,58,10743,58,10680,10xe" filled="t" fillcolor="#D1D3D4" stroked="f">
                <v:path arrowok="t"/>
                <v:fill type="solid"/>
              </v:shape>
              <v:shape style="position:absolute;left:10647;top:0;width:187;height:173" coordorigin="10647,0" coordsize="187,173" path="m10819,114l10737,114,10801,161,10833,125,10819,114xe" filled="t" fillcolor="#D1D3D4" stroked="f">
                <v:path arrowok="t"/>
                <v:fill type="solid"/>
              </v:shape>
              <v:shape style="position:absolute;left:10647;top:0;width:187;height:173" coordorigin="10647,0" coordsize="187,173" path="m10796,0l10743,58,10787,58,10822,19,10796,0xe" filled="t" fillcolor="#D1D3D4" stroked="f">
                <v:path arrowok="t"/>
                <v:fill type="solid"/>
              </v:shape>
            </v:group>
            <v:group style="position:absolute;left:10647;top:0;width:187;height:173" coordorigin="10647,0" coordsize="187,173">
              <v:shape style="position:absolute;left:10647;top:0;width:187;height:173" coordorigin="10647,0" coordsize="187,173" path="m10801,161l10833,125,10769,77,10822,19,10796,0,10743,58,10680,10,10647,47,10711,95,10659,153,10685,172,10737,114,10801,161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80.677063pt;margin-top:-4.479771pt;width:36.3493pt;height:18.6948pt;mso-position-horizontal-relative:page;mso-position-vertical-relative:paragraph;z-index:-7167" coordorigin="9614,-90" coordsize="727,374">
            <v:group style="position:absolute;left:9670;top:-33;width:250;height:251" coordorigin="9670,-33" coordsize="250,251">
              <v:shape style="position:absolute;left:9670;top:-33;width:250;height:251" coordorigin="9670,-33" coordsize="250,251" path="m9670,-33l9920,-33,9920,218,9670,218,9670,-33xe" filled="f" stroked="t" strokeweight="5.6693pt" strokecolor="#A7A9AC">
                <v:path arrowok="t"/>
              </v:shape>
            </v:group>
            <v:group style="position:absolute;left:9670;top:-33;width:250;height:251" coordorigin="9670,-33" coordsize="250,251">
              <v:shape style="position:absolute;left:9670;top:-33;width:250;height:251" coordorigin="9670,-33" coordsize="250,251" path="m9670,-33l9920,-33,9920,218,9670,218,9670,-33xe" filled="t" fillcolor="#FFFFFF" stroked="f">
                <v:path arrowok="t"/>
                <v:fill type="solid"/>
              </v:shape>
            </v:group>
            <v:group style="position:absolute;left:10034;top:-24;width:250;height:251" coordorigin="10034,-24" coordsize="250,251">
              <v:shape style="position:absolute;left:10034;top:-24;width:250;height:251" coordorigin="10034,-24" coordsize="250,251" path="m10034,-24l10284,-24,10284,228,10034,228,10034,-24xe" filled="f" stroked="t" strokeweight="5.6693pt" strokecolor="#A7A9AC">
                <v:path arrowok="t"/>
              </v:shape>
            </v:group>
            <v:group style="position:absolute;left:10034;top:-24;width:250;height:251" coordorigin="10034,-24" coordsize="250,251">
              <v:shape style="position:absolute;left:10034;top:-24;width:250;height:251" coordorigin="10034,-24" coordsize="250,251" path="m10034,-24l10284,-24,10284,228,10034,228,10034,-24xe" filled="t" fillcolor="#FFFFFF" stroked="f">
                <v:path arrowok="t"/>
                <v:fill type="solid"/>
              </v:shape>
            </v:group>
            <v:group style="position:absolute;left:10052;top:11;width:203;height:179" coordorigin="10052,11" coordsize="203,179">
              <v:shape style="position:absolute;left:10052;top:11;width:203;height:179" coordorigin="10052,11" coordsize="203,179" path="m10098,100l10052,124,10111,173,10117,178,10124,186,10125,188,10131,190,10133,186,10135,184,10138,181,10172,146,10139,146,10129,145,10120,135,10115,127,10110,120,10100,106,10098,100xe" filled="t" fillcolor="#D1D3D4" stroked="f">
                <v:path arrowok="t"/>
                <v:fill type="solid"/>
              </v:shape>
              <v:shape style="position:absolute;left:10052;top:11;width:203;height:179" coordorigin="10052,11" coordsize="203,179" path="m10254,11l10209,51,10169,97,10148,132,10139,146,10172,146,10181,136,10184,133,10187,132,10250,77,10254,74,10254,11xe" filled="t" fillcolor="#D1D3D4" stroked="f">
                <v:path arrowok="t"/>
                <v:fill type="solid"/>
              </v:shape>
            </v:group>
            <v:group style="position:absolute;left:10052;top:11;width:203;height:179" coordorigin="10052,11" coordsize="203,179">
              <v:shape style="position:absolute;left:10052;top:11;width:203;height:179" coordorigin="10052,11" coordsize="203,179" path="m10098,100l10052,124,10111,173,10114,176,10117,178,10120,182,10124,186,10125,188,10131,190,10133,186,10135,184,10138,181,10181,136,10184,133,10187,132,10190,129,10250,77,10254,74,10254,70,10254,11,10240,21,10223,38,10169,97,10148,132,10139,146,10129,145,10120,135,10115,127,10110,120,10100,106,10098,100xe" filled="f" stroked="t" strokeweight=".216pt" strokecolor="#D1D3D4">
                <v:path arrowok="t"/>
              </v:shape>
            </v:group>
            <v:group style="position:absolute;left:9700;top:0;width:187;height:173" coordorigin="9700,0" coordsize="187,173">
              <v:shape style="position:absolute;left:9700;top:0;width:187;height:173" coordorigin="9700,0" coordsize="187,173" path="m9732,10l9700,47,9764,95,9711,153,9738,172,9790,114,9872,114,9822,77,9840,58,9796,58,9732,10xe" filled="t" fillcolor="#D1D3D4" stroked="f">
                <v:path arrowok="t"/>
                <v:fill type="solid"/>
              </v:shape>
              <v:shape style="position:absolute;left:9700;top:0;width:187;height:173" coordorigin="9700,0" coordsize="187,173" path="m9872,114l9790,114,9854,161,9886,125,9872,114xe" filled="t" fillcolor="#D1D3D4" stroked="f">
                <v:path arrowok="t"/>
                <v:fill type="solid"/>
              </v:shape>
              <v:shape style="position:absolute;left:9700;top:0;width:187;height:173" coordorigin="9700,0" coordsize="187,173" path="m9849,0l9796,58,9840,58,9875,19,9849,0xe" filled="t" fillcolor="#D1D3D4" stroked="f">
                <v:path arrowok="t"/>
                <v:fill type="solid"/>
              </v:shape>
            </v:group>
            <v:group style="position:absolute;left:9700;top:0;width:187;height:173" coordorigin="9700,0" coordsize="187,173">
              <v:shape style="position:absolute;left:9700;top:0;width:187;height:173" coordorigin="9700,0" coordsize="187,173" path="m9854,161l9886,125,9822,77,9875,19,9849,0,9796,58,9732,10,9700,47,9764,95,9711,153,9738,172,9790,114,9854,161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34.361542pt;margin-top:-4.479771pt;width:36.349200pt;height:18.6948pt;mso-position-horizontal-relative:page;mso-position-vertical-relative:paragraph;z-index:-7166" coordorigin="8687,-90" coordsize="727,374">
            <v:group style="position:absolute;left:8744;top:-33;width:250;height:251" coordorigin="8744,-33" coordsize="250,251">
              <v:shape style="position:absolute;left:8744;top:-33;width:250;height:251" coordorigin="8744,-33" coordsize="250,251" path="m8744,-33l8994,-33,8994,218,8744,218,8744,-33xe" filled="f" stroked="t" strokeweight="5.6693pt" strokecolor="#A7A9AC">
                <v:path arrowok="t"/>
              </v:shape>
            </v:group>
            <v:group style="position:absolute;left:8744;top:-33;width:250;height:251" coordorigin="8744,-33" coordsize="250,251">
              <v:shape style="position:absolute;left:8744;top:-33;width:250;height:251" coordorigin="8744,-33" coordsize="250,251" path="m8744,-33l8994,-33,8994,218,8744,218,8744,-33xe" filled="t" fillcolor="#FFFFFF" stroked="f">
                <v:path arrowok="t"/>
                <v:fill type="solid"/>
              </v:shape>
            </v:group>
            <v:group style="position:absolute;left:9108;top:-24;width:250;height:251" coordorigin="9108,-24" coordsize="250,251">
              <v:shape style="position:absolute;left:9108;top:-24;width:250;height:251" coordorigin="9108,-24" coordsize="250,251" path="m9108,-24l9358,-24,9358,228,9108,228,9108,-24xe" filled="f" stroked="t" strokeweight="5.6693pt" strokecolor="#A7A9AC">
                <v:path arrowok="t"/>
              </v:shape>
            </v:group>
            <v:group style="position:absolute;left:9108;top:-24;width:250;height:251" coordorigin="9108,-24" coordsize="250,251">
              <v:shape style="position:absolute;left:9108;top:-24;width:250;height:251" coordorigin="9108,-24" coordsize="250,251" path="m9108,-24l9358,-24,9358,228,9108,228,9108,-24xe" filled="t" fillcolor="#FFFFFF" stroked="f">
                <v:path arrowok="t"/>
                <v:fill type="solid"/>
              </v:shape>
            </v:group>
            <v:group style="position:absolute;left:9125;top:11;width:203;height:179" coordorigin="9125,11" coordsize="203,179">
              <v:shape style="position:absolute;left:9125;top:11;width:203;height:179" coordorigin="9125,11" coordsize="203,179" path="m9171,100l9125,124,9184,173,9191,178,9197,186,9199,188,9205,190,9207,186,9209,184,9212,181,9246,146,9213,146,9203,145,9194,135,9188,127,9184,120,9173,106,9171,100xe" filled="t" fillcolor="#D1D3D4" stroked="f">
                <v:path arrowok="t"/>
                <v:fill type="solid"/>
              </v:shape>
              <v:shape style="position:absolute;left:9125;top:11;width:203;height:179" coordorigin="9125,11" coordsize="203,179" path="m9328,11l9283,51,9242,97,9222,132,9213,146,9246,146,9255,136,9258,133,9260,132,9263,129,9278,114,9292,101,9323,77,9327,74,9328,74,9328,11xe" filled="t" fillcolor="#D1D3D4" stroked="f">
                <v:path arrowok="t"/>
                <v:fill type="solid"/>
              </v:shape>
            </v:group>
            <v:group style="position:absolute;left:9125;top:11;width:203;height:179" coordorigin="9125,11" coordsize="203,179">
              <v:shape style="position:absolute;left:9125;top:11;width:203;height:179" coordorigin="9125,11" coordsize="203,179" path="m9171,100l9125,124,9184,173,9188,176,9191,178,9194,182,9197,186,9199,188,9205,190,9207,186,9209,184,9212,181,9255,136,9258,133,9260,132,9263,129,9323,77,9328,74,9328,70,9328,11,9314,21,9296,38,9242,97,9222,132,9213,146,9203,145,9194,135,9188,127,9184,120,9173,106,9171,100xe" filled="f" stroked="t" strokeweight=".216pt" strokecolor="#D1D3D4">
                <v:path arrowok="t"/>
              </v:shape>
            </v:group>
            <v:group style="position:absolute;left:8773;top:0;width:187;height:173" coordorigin="8773,0" coordsize="187,173">
              <v:shape style="position:absolute;left:8773;top:0;width:187;height:173" coordorigin="8773,0" coordsize="187,173" path="m8806,10l8773,47,8837,95,8785,153,8811,172,8863,114,8945,114,8896,77,8913,58,8870,58,8806,10xe" filled="t" fillcolor="#D1D3D4" stroked="f">
                <v:path arrowok="t"/>
                <v:fill type="solid"/>
              </v:shape>
              <v:shape style="position:absolute;left:8773;top:0;width:187;height:173" coordorigin="8773,0" coordsize="187,173" path="m8945,114l8863,114,8927,161,8960,125,8945,114xe" filled="t" fillcolor="#D1D3D4" stroked="f">
                <v:path arrowok="t"/>
                <v:fill type="solid"/>
              </v:shape>
              <v:shape style="position:absolute;left:8773;top:0;width:187;height:173" coordorigin="8773,0" coordsize="187,173" path="m8922,0l8870,58,8913,58,8948,19,8922,0xe" filled="t" fillcolor="#D1D3D4" stroked="f">
                <v:path arrowok="t"/>
                <v:fill type="solid"/>
              </v:shape>
            </v:group>
            <v:group style="position:absolute;left:8773;top:0;width:187;height:173" coordorigin="8773,0" coordsize="187,173">
              <v:shape style="position:absolute;left:8773;top:0;width:187;height:173" coordorigin="8773,0" coordsize="187,173" path="m8927,161l8960,125,8896,77,8948,19,8922,0,8870,58,8806,10,8773,47,8837,95,8785,153,8811,172,8863,114,8927,161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86.827637pt;margin-top:-4.479771pt;width:36.349200pt;height:18.6948pt;mso-position-horizontal-relative:page;mso-position-vertical-relative:paragraph;z-index:-7165" coordorigin="7737,-90" coordsize="727,374">
            <v:group style="position:absolute;left:7793;top:-33;width:250;height:251" coordorigin="7793,-33" coordsize="250,251">
              <v:shape style="position:absolute;left:7793;top:-33;width:250;height:251" coordorigin="7793,-33" coordsize="250,251" path="m7793,-33l8043,-33,8043,218,7793,218,7793,-33xe" filled="f" stroked="t" strokeweight="5.6693pt" strokecolor="#A7A9AC">
                <v:path arrowok="t"/>
              </v:shape>
            </v:group>
            <v:group style="position:absolute;left:7793;top:-33;width:250;height:251" coordorigin="7793,-33" coordsize="250,251">
              <v:shape style="position:absolute;left:7793;top:-33;width:250;height:251" coordorigin="7793,-33" coordsize="250,251" path="m7793,-33l8043,-33,8043,218,7793,218,7793,-33xe" filled="t" fillcolor="#FFFFFF" stroked="f">
                <v:path arrowok="t"/>
                <v:fill type="solid"/>
              </v:shape>
            </v:group>
            <v:group style="position:absolute;left:8157;top:-24;width:250;height:251" coordorigin="8157,-24" coordsize="250,251">
              <v:shape style="position:absolute;left:8157;top:-24;width:250;height:251" coordorigin="8157,-24" coordsize="250,251" path="m8157,-24l8407,-24,8407,228,8157,228,8157,-24xe" filled="f" stroked="t" strokeweight="5.6693pt" strokecolor="#A7A9AC">
                <v:path arrowok="t"/>
              </v:shape>
            </v:group>
            <v:group style="position:absolute;left:8157;top:-24;width:250;height:251" coordorigin="8157,-24" coordsize="250,251">
              <v:shape style="position:absolute;left:8157;top:-24;width:250;height:251" coordorigin="8157,-24" coordsize="250,251" path="m8157,-24l8407,-24,8407,228,8157,228,8157,-24xe" filled="t" fillcolor="#FFFFFF" stroked="f">
                <v:path arrowok="t"/>
                <v:fill type="solid"/>
              </v:shape>
            </v:group>
            <v:group style="position:absolute;left:8175;top:11;width:203;height:179" coordorigin="8175,11" coordsize="203,179">
              <v:shape style="position:absolute;left:8175;top:11;width:203;height:179" coordorigin="8175,11" coordsize="203,179" path="m8221,100l8175,124,8234,173,8240,178,8247,186,8248,188,8254,190,8256,186,8258,184,8261,181,8295,146,8262,146,8252,145,8243,135,8238,127,8233,120,8223,106,8221,100xe" filled="t" fillcolor="#D1D3D4" stroked="f">
                <v:path arrowok="t"/>
                <v:fill type="solid"/>
              </v:shape>
              <v:shape style="position:absolute;left:8175;top:11;width:203;height:179" coordorigin="8175,11" coordsize="203,179" path="m8377,11l8332,51,8292,97,8271,132,8262,146,8295,146,8304,136,8307,133,8310,132,8313,129,8327,114,8341,101,8373,77,8377,74,8377,74,8377,11xe" filled="t" fillcolor="#D1D3D4" stroked="f">
                <v:path arrowok="t"/>
                <v:fill type="solid"/>
              </v:shape>
            </v:group>
            <v:group style="position:absolute;left:8175;top:11;width:203;height:179" coordorigin="8175,11" coordsize="203,179">
              <v:shape style="position:absolute;left:8175;top:11;width:203;height:179" coordorigin="8175,11" coordsize="203,179" path="m8221,100l8175,124,8234,173,8237,176,8240,178,8243,182,8247,186,8248,188,8254,190,8256,186,8258,184,8261,181,8304,136,8307,133,8310,132,8313,129,8373,77,8377,74,8377,70,8377,11,8363,21,8346,38,8292,97,8271,132,8262,146,8252,145,8243,135,8238,127,8233,120,8223,106,8221,100xe" filled="f" stroked="t" strokeweight=".216pt" strokecolor="#D1D3D4">
                <v:path arrowok="t"/>
              </v:shape>
            </v:group>
            <v:group style="position:absolute;left:7823;top:0;width:187;height:173" coordorigin="7823,0" coordsize="187,173">
              <v:shape style="position:absolute;left:7823;top:0;width:187;height:173" coordorigin="7823,0" coordsize="187,173" path="m7855,10l7823,47,7887,95,7834,153,7861,172,7913,114,7995,114,7945,77,7963,58,7919,58,7855,10xe" filled="t" fillcolor="#D1D3D4" stroked="f">
                <v:path arrowok="t"/>
                <v:fill type="solid"/>
              </v:shape>
              <v:shape style="position:absolute;left:7823;top:0;width:187;height:173" coordorigin="7823,0" coordsize="187,173" path="m7995,114l7913,114,7977,161,8009,125,7995,114xe" filled="t" fillcolor="#D1D3D4" stroked="f">
                <v:path arrowok="t"/>
                <v:fill type="solid"/>
              </v:shape>
              <v:shape style="position:absolute;left:7823;top:0;width:187;height:173" coordorigin="7823,0" coordsize="187,173" path="m7972,0l7919,58,7963,58,7998,19,7972,0xe" filled="t" fillcolor="#D1D3D4" stroked="f">
                <v:path arrowok="t"/>
                <v:fill type="solid"/>
              </v:shape>
            </v:group>
            <v:group style="position:absolute;left:7823;top:0;width:187;height:173" coordorigin="7823,0" coordsize="187,173">
              <v:shape style="position:absolute;left:7823;top:0;width:187;height:173" coordorigin="7823,0" coordsize="187,173" path="m7977,161l8009,125,7945,77,7998,19,7972,0,7919,58,7855,10,7823,47,7887,95,7834,153,7861,172,7913,114,7977,161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38.780945pt;margin-top:-4.479771pt;width:36.3493pt;height:18.6948pt;mso-position-horizontal-relative:page;mso-position-vertical-relative:paragraph;z-index:-7164" coordorigin="6776,-90" coordsize="727,374">
            <v:group style="position:absolute;left:6832;top:-33;width:250;height:251" coordorigin="6832,-33" coordsize="250,251">
              <v:shape style="position:absolute;left:6832;top:-33;width:250;height:251" coordorigin="6832,-33" coordsize="250,251" path="m6832,-33l7082,-33,7082,218,6832,218,6832,-33xe" filled="f" stroked="t" strokeweight="5.6693pt" strokecolor="#A7A9AC">
                <v:path arrowok="t"/>
              </v:shape>
            </v:group>
            <v:group style="position:absolute;left:6832;top:-33;width:250;height:251" coordorigin="6832,-33" coordsize="250,251">
              <v:shape style="position:absolute;left:6832;top:-33;width:250;height:251" coordorigin="6832,-33" coordsize="250,251" path="m6832,-33l7082,-33,7082,218,6832,218,6832,-33xe" filled="t" fillcolor="#FFFFFF" stroked="f">
                <v:path arrowok="t"/>
                <v:fill type="solid"/>
              </v:shape>
            </v:group>
            <v:group style="position:absolute;left:7196;top:-24;width:250;height:251" coordorigin="7196,-24" coordsize="250,251">
              <v:shape style="position:absolute;left:7196;top:-24;width:250;height:251" coordorigin="7196,-24" coordsize="250,251" path="m7196,-24l7446,-24,7446,228,7196,228,7196,-24xe" filled="f" stroked="t" strokeweight="5.6693pt" strokecolor="#A7A9AC">
                <v:path arrowok="t"/>
              </v:shape>
            </v:group>
            <v:group style="position:absolute;left:7196;top:-24;width:250;height:251" coordorigin="7196,-24" coordsize="250,251">
              <v:shape style="position:absolute;left:7196;top:-24;width:250;height:251" coordorigin="7196,-24" coordsize="250,251" path="m7196,-24l7446,-24,7446,228,7196,228,7196,-24xe" filled="t" fillcolor="#FFFFFF" stroked="f">
                <v:path arrowok="t"/>
                <v:fill type="solid"/>
              </v:shape>
            </v:group>
            <v:group style="position:absolute;left:7214;top:11;width:203;height:179" coordorigin="7214,11" coordsize="203,179">
              <v:shape style="position:absolute;left:7214;top:11;width:203;height:179" coordorigin="7214,11" coordsize="203,179" path="m7260,100l7214,124,7273,173,7279,178,7286,186,7287,188,7293,190,7295,186,7297,184,7300,181,7334,146,7301,146,7291,145,7283,135,7277,127,7272,120,7262,106,7260,100xe" filled="t" fillcolor="#D1D3D4" stroked="f">
                <v:path arrowok="t"/>
                <v:fill type="solid"/>
              </v:shape>
              <v:shape style="position:absolute;left:7214;top:11;width:203;height:179" coordorigin="7214,11" coordsize="203,179" path="m7416,11l7371,51,7331,97,7310,132,7301,146,7334,146,7343,136,7346,133,7349,132,7352,129,7366,114,7380,101,7412,77,7416,74,7416,74,7416,11xe" filled="t" fillcolor="#D1D3D4" stroked="f">
                <v:path arrowok="t"/>
                <v:fill type="solid"/>
              </v:shape>
            </v:group>
            <v:group style="position:absolute;left:7214;top:11;width:203;height:179" coordorigin="7214,11" coordsize="203,179">
              <v:shape style="position:absolute;left:7214;top:11;width:203;height:179" coordorigin="7214,11" coordsize="203,179" path="m7260,100l7214,124,7273,173,7276,176,7279,178,7282,182,7286,186,7287,188,7293,190,7295,186,7297,184,7300,181,7343,136,7346,133,7349,132,7352,129,7412,77,7416,74,7416,70,7416,11,7402,21,7385,38,7331,97,7310,132,7301,146,7291,145,7283,135,7277,127,7272,120,7262,106,7260,100xe" filled="f" stroked="t" strokeweight=".216pt" strokecolor="#D1D3D4">
                <v:path arrowok="t"/>
              </v:shape>
            </v:group>
            <v:group style="position:absolute;left:6862;top:0;width:187;height:173" coordorigin="6862,0" coordsize="187,173">
              <v:shape style="position:absolute;left:6862;top:0;width:187;height:173" coordorigin="6862,0" coordsize="187,173" path="m6895,10l6862,47,6926,95,6874,153,6900,172,6952,114,7034,114,6985,77,7002,58,6958,58,6895,10xe" filled="t" fillcolor="#D1D3D4" stroked="f">
                <v:path arrowok="t"/>
                <v:fill type="solid"/>
              </v:shape>
              <v:shape style="position:absolute;left:6862;top:0;width:187;height:173" coordorigin="6862,0" coordsize="187,173" path="m7034,114l6952,114,7016,161,7048,125,7034,114xe" filled="t" fillcolor="#D1D3D4" stroked="f">
                <v:path arrowok="t"/>
                <v:fill type="solid"/>
              </v:shape>
              <v:shape style="position:absolute;left:6862;top:0;width:187;height:173" coordorigin="6862,0" coordsize="187,173" path="m7011,0l6958,58,7002,58,7037,19,7011,0xe" filled="t" fillcolor="#D1D3D4" stroked="f">
                <v:path arrowok="t"/>
                <v:fill type="solid"/>
              </v:shape>
            </v:group>
            <v:group style="position:absolute;left:6862;top:0;width:187;height:173" coordorigin="6862,0" coordsize="187,173">
              <v:shape style="position:absolute;left:6862;top:0;width:187;height:173" coordorigin="6862,0" coordsize="187,173" path="m7016,161l7048,125,6985,77,7037,19,7011,0,6958,58,6895,10,6862,47,6926,95,6874,153,6900,172,6952,114,7016,161xe" filled="f" stroked="t" strokeweight=".5669pt" strokecolor="#D1D3D4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95"/>
        </w:rPr>
        <w:t>¿Atiende</w:t>
      </w:r>
      <w:r>
        <w:rPr>
          <w:b w:val="0"/>
          <w:bCs w:val="0"/>
          <w:color w:val="231F20"/>
          <w:spacing w:val="24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con</w:t>
      </w:r>
      <w:r>
        <w:rPr>
          <w:b w:val="0"/>
          <w:bCs w:val="0"/>
          <w:color w:val="231F20"/>
          <w:spacing w:val="25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amabilidad?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7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7"/>
        </w:numPr>
        <w:tabs>
          <w:tab w:pos="427" w:val="left" w:leader="none"/>
        </w:tabs>
        <w:spacing w:line="192" w:lineRule="auto"/>
        <w:ind w:left="440" w:right="5423" w:hanging="260"/>
        <w:jc w:val="left"/>
      </w:pPr>
      <w:r>
        <w:rPr/>
        <w:pict>
          <v:group style="position:absolute;margin-left:528.24585pt;margin-top:-2.256284pt;width:36.349200pt;height:18.6948pt;mso-position-horizontal-relative:page;mso-position-vertical-relative:paragraph;z-index:-7163" coordorigin="10565,-45" coordsize="727,374">
            <v:group style="position:absolute;left:10622;top:12;width:250;height:251" coordorigin="10622,12" coordsize="250,251">
              <v:shape style="position:absolute;left:10622;top:12;width:250;height:251" coordorigin="10622,12" coordsize="250,251" path="m10622,12l10871,12,10871,263,10622,263,10622,12xe" filled="f" stroked="t" strokeweight="5.6693pt" strokecolor="#A7A9AC">
                <v:path arrowok="t"/>
              </v:shape>
            </v:group>
            <v:group style="position:absolute;left:10622;top:12;width:250;height:251" coordorigin="10622,12" coordsize="250,251">
              <v:shape style="position:absolute;left:10622;top:12;width:250;height:251" coordorigin="10622,12" coordsize="250,251" path="m10622,12l10871,12,10871,263,10622,263,10622,12xe" filled="t" fillcolor="#FFFFFF" stroked="f">
                <v:path arrowok="t"/>
                <v:fill type="solid"/>
              </v:shape>
            </v:group>
            <v:group style="position:absolute;left:10985;top:21;width:250;height:251" coordorigin="10985,21" coordsize="250,251">
              <v:shape style="position:absolute;left:10985;top:21;width:250;height:251" coordorigin="10985,21" coordsize="250,251" path="m10985,21l11235,21,11235,272,10985,272,10985,21xe" filled="f" stroked="t" strokeweight="5.6693pt" strokecolor="#A7A9AC">
                <v:path arrowok="t"/>
              </v:shape>
            </v:group>
            <v:group style="position:absolute;left:10985;top:21;width:250;height:251" coordorigin="10985,21" coordsize="250,251">
              <v:shape style="position:absolute;left:10985;top:21;width:250;height:251" coordorigin="10985,21" coordsize="250,251" path="m10985,21l11235,21,11235,272,10985,272,10985,21xe" filled="t" fillcolor="#FFFFFF" stroked="f">
                <v:path arrowok="t"/>
                <v:fill type="solid"/>
              </v:shape>
            </v:group>
            <v:group style="position:absolute;left:11003;top:56;width:203;height:179" coordorigin="11003,56" coordsize="203,179">
              <v:shape style="position:absolute;left:11003;top:56;width:203;height:179" coordorigin="11003,56" coordsize="203,179" path="m11049,145l11003,168,11062,218,11068,223,11075,230,11077,233,11083,234,11085,231,11086,229,11089,226,11123,191,11090,191,11080,189,11072,180,11066,171,11062,164,11051,150,11049,145xe" filled="t" fillcolor="#D1D3D4" stroked="f">
                <v:path arrowok="t"/>
                <v:fill type="solid"/>
              </v:shape>
              <v:shape style="position:absolute;left:11003;top:56;width:203;height:179" coordorigin="11003,56" coordsize="203,179" path="m11206,56l11160,95,11120,141,11100,176,11090,191,11123,191,11133,181,11136,178,11138,176,11141,173,11155,159,11170,145,11201,121,11205,118,11206,118,11206,56xe" filled="t" fillcolor="#D1D3D4" stroked="f">
                <v:path arrowok="t"/>
                <v:fill type="solid"/>
              </v:shape>
            </v:group>
            <v:group style="position:absolute;left:11003;top:56;width:203;height:179" coordorigin="11003,56" coordsize="203,179">
              <v:shape style="position:absolute;left:11003;top:56;width:203;height:179" coordorigin="11003,56" coordsize="203,179" path="m11049,145l11003,168,11062,218,11066,221,11068,223,11071,226,11075,230,11077,233,11083,234,11085,231,11086,229,11089,226,11133,181,11136,178,11138,176,11141,173,11201,121,11206,118,11206,114,11206,56,11192,66,11174,82,11120,141,11100,176,11090,191,11080,189,11072,180,11066,171,11062,164,11051,150,11049,145xe" filled="f" stroked="t" strokeweight=".216pt" strokecolor="#D1D3D4">
                <v:path arrowok="t"/>
              </v:shape>
            </v:group>
            <v:group style="position:absolute;left:10651;top:44;width:187;height:173" coordorigin="10651,44" coordsize="187,173">
              <v:shape style="position:absolute;left:10651;top:44;width:187;height:173" coordorigin="10651,44" coordsize="187,173" path="m10684,55l10651,92,10715,139,10663,197,10689,217,10741,158,10823,158,10774,122,10791,102,10748,102,10684,55xe" filled="t" fillcolor="#D1D3D4" stroked="f">
                <v:path arrowok="t"/>
                <v:fill type="solid"/>
              </v:shape>
              <v:shape style="position:absolute;left:10651;top:44;width:187;height:173" coordorigin="10651,44" coordsize="187,173" path="m10823,158l10741,158,10805,206,10838,169,10823,158xe" filled="t" fillcolor="#D1D3D4" stroked="f">
                <v:path arrowok="t"/>
                <v:fill type="solid"/>
              </v:shape>
              <v:shape style="position:absolute;left:10651;top:44;width:187;height:173" coordorigin="10651,44" coordsize="187,173" path="m10800,44l10748,102,10791,102,10826,63,10800,44xe" filled="t" fillcolor="#D1D3D4" stroked="f">
                <v:path arrowok="t"/>
                <v:fill type="solid"/>
              </v:shape>
            </v:group>
            <v:group style="position:absolute;left:10651;top:44;width:187;height:173" coordorigin="10651,44" coordsize="187,173">
              <v:shape style="position:absolute;left:10651;top:44;width:187;height:173" coordorigin="10651,44" coordsize="187,173" path="m10805,206l10838,169,10774,122,10826,63,10800,44,10748,102,10684,55,10651,92,10715,139,10663,197,10689,217,10741,158,10805,206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80.892853pt;margin-top:-2.256284pt;width:36.349200pt;height:18.6948pt;mso-position-horizontal-relative:page;mso-position-vertical-relative:paragraph;z-index:-7162" coordorigin="9618,-45" coordsize="727,374">
            <v:group style="position:absolute;left:9675;top:12;width:250;height:251" coordorigin="9675,12" coordsize="250,251">
              <v:shape style="position:absolute;left:9675;top:12;width:250;height:251" coordorigin="9675,12" coordsize="250,251" path="m9675,12l9924,12,9924,263,9675,263,9675,12xe" filled="f" stroked="t" strokeweight="5.6693pt" strokecolor="#A7A9AC">
                <v:path arrowok="t"/>
              </v:shape>
            </v:group>
            <v:group style="position:absolute;left:9675;top:12;width:250;height:251" coordorigin="9675,12" coordsize="250,251">
              <v:shape style="position:absolute;left:9675;top:12;width:250;height:251" coordorigin="9675,12" coordsize="250,251" path="m9675,12l9924,12,9924,263,9675,263,9675,12xe" filled="t" fillcolor="#FFFFFF" stroked="f">
                <v:path arrowok="t"/>
                <v:fill type="solid"/>
              </v:shape>
            </v:group>
            <v:group style="position:absolute;left:10038;top:21;width:250;height:251" coordorigin="10038,21" coordsize="250,251">
              <v:shape style="position:absolute;left:10038;top:21;width:250;height:251" coordorigin="10038,21" coordsize="250,251" path="m10038,21l10288,21,10288,272,10038,272,10038,21xe" filled="f" stroked="t" strokeweight="5.6693pt" strokecolor="#A7A9AC">
                <v:path arrowok="t"/>
              </v:shape>
            </v:group>
            <v:group style="position:absolute;left:10038;top:21;width:250;height:251" coordorigin="10038,21" coordsize="250,251">
              <v:shape style="position:absolute;left:10038;top:21;width:250;height:251" coordorigin="10038,21" coordsize="250,251" path="m10038,21l10288,21,10288,272,10038,272,10038,21xe" filled="t" fillcolor="#FFFFFF" stroked="f">
                <v:path arrowok="t"/>
                <v:fill type="solid"/>
              </v:shape>
            </v:group>
            <v:group style="position:absolute;left:10056;top:56;width:203;height:179" coordorigin="10056,56" coordsize="203,179">
              <v:shape style="position:absolute;left:10056;top:56;width:203;height:179" coordorigin="10056,56" coordsize="203,179" path="m10102,145l10056,168,10115,218,10121,223,10128,230,10130,233,10136,234,10138,231,10139,229,10142,226,10176,191,10143,191,10133,189,10125,180,10119,171,10114,164,10104,150,10102,145xe" filled="t" fillcolor="#D1D3D4" stroked="f">
                <v:path arrowok="t"/>
                <v:fill type="solid"/>
              </v:shape>
              <v:shape style="position:absolute;left:10056;top:56;width:203;height:179" coordorigin="10056,56" coordsize="203,179" path="m10259,56l10213,95,10173,141,10153,176,10143,191,10176,191,10186,181,10189,178,10191,176,10254,121,10259,118,10259,56xe" filled="t" fillcolor="#D1D3D4" stroked="f">
                <v:path arrowok="t"/>
                <v:fill type="solid"/>
              </v:shape>
            </v:group>
            <v:group style="position:absolute;left:10056;top:56;width:203;height:179" coordorigin="10056,56" coordsize="203,179">
              <v:shape style="position:absolute;left:10056;top:56;width:203;height:179" coordorigin="10056,56" coordsize="203,179" path="m10102,145l10056,168,10115,218,10119,221,10121,223,10124,226,10128,230,10130,233,10136,234,10138,231,10139,229,10142,226,10186,181,10189,178,10191,176,10194,173,10254,121,10259,118,10259,114,10259,56,10245,66,10227,82,10173,141,10153,176,10143,191,10133,189,10125,180,10119,171,10114,164,10104,150,10102,145xe" filled="f" stroked="t" strokeweight=".216pt" strokecolor="#D1D3D4">
                <v:path arrowok="t"/>
              </v:shape>
            </v:group>
            <v:group style="position:absolute;left:9704;top:44;width:187;height:173" coordorigin="9704,44" coordsize="187,173">
              <v:shape style="position:absolute;left:9704;top:44;width:187;height:173" coordorigin="9704,44" coordsize="187,173" path="m9737,55l9704,92,9768,139,9716,197,9742,217,9794,158,9876,158,9827,122,9844,102,9801,102,9737,55xe" filled="t" fillcolor="#D1D3D4" stroked="f">
                <v:path arrowok="t"/>
                <v:fill type="solid"/>
              </v:shape>
              <v:shape style="position:absolute;left:9704;top:44;width:187;height:173" coordorigin="9704,44" coordsize="187,173" path="m9876,158l9794,158,9858,206,9891,169,9876,158xe" filled="t" fillcolor="#D1D3D4" stroked="f">
                <v:path arrowok="t"/>
                <v:fill type="solid"/>
              </v:shape>
              <v:shape style="position:absolute;left:9704;top:44;width:187;height:173" coordorigin="9704,44" coordsize="187,173" path="m9853,44l9801,102,9844,102,9879,63,9853,44xe" filled="t" fillcolor="#D1D3D4" stroked="f">
                <v:path arrowok="t"/>
                <v:fill type="solid"/>
              </v:shape>
            </v:group>
            <v:group style="position:absolute;left:9704;top:44;width:187;height:173" coordorigin="9704,44" coordsize="187,173">
              <v:shape style="position:absolute;left:9704;top:44;width:187;height:173" coordorigin="9704,44" coordsize="187,173" path="m9858,206l9891,169,9827,122,9879,63,9853,44,9801,102,9737,55,9704,92,9768,139,9716,197,9742,217,9794,158,9858,206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34.57724pt;margin-top:-2.256284pt;width:36.349200pt;height:18.6948pt;mso-position-horizontal-relative:page;mso-position-vertical-relative:paragraph;z-index:-7161" coordorigin="8692,-45" coordsize="727,374">
            <v:group style="position:absolute;left:8748;top:12;width:250;height:251" coordorigin="8748,12" coordsize="250,251">
              <v:shape style="position:absolute;left:8748;top:12;width:250;height:251" coordorigin="8748,12" coordsize="250,251" path="m8748,12l8998,12,8998,263,8748,263,8748,12xe" filled="f" stroked="t" strokeweight="5.6693pt" strokecolor="#A7A9AC">
                <v:path arrowok="t"/>
              </v:shape>
            </v:group>
            <v:group style="position:absolute;left:8748;top:12;width:250;height:251" coordorigin="8748,12" coordsize="250,251">
              <v:shape style="position:absolute;left:8748;top:12;width:250;height:251" coordorigin="8748,12" coordsize="250,251" path="m8748,12l8998,12,8998,263,8748,263,8748,12xe" filled="t" fillcolor="#FFFFFF" stroked="f">
                <v:path arrowok="t"/>
                <v:fill type="solid"/>
              </v:shape>
            </v:group>
            <v:group style="position:absolute;left:9112;top:21;width:250;height:251" coordorigin="9112,21" coordsize="250,251">
              <v:shape style="position:absolute;left:9112;top:21;width:250;height:251" coordorigin="9112,21" coordsize="250,251" path="m9112,21l9362,21,9362,272,9112,272,9112,21xe" filled="f" stroked="t" strokeweight="5.6693pt" strokecolor="#A7A9AC">
                <v:path arrowok="t"/>
              </v:shape>
            </v:group>
            <v:group style="position:absolute;left:9112;top:21;width:250;height:251" coordorigin="9112,21" coordsize="250,251">
              <v:shape style="position:absolute;left:9112;top:21;width:250;height:251" coordorigin="9112,21" coordsize="250,251" path="m9112,21l9362,21,9362,272,9112,272,9112,21xe" filled="t" fillcolor="#FFFFFF" stroked="f">
                <v:path arrowok="t"/>
                <v:fill type="solid"/>
              </v:shape>
            </v:group>
            <v:group style="position:absolute;left:9130;top:56;width:203;height:179" coordorigin="9130,56" coordsize="203,179">
              <v:shape style="position:absolute;left:9130;top:56;width:203;height:179" coordorigin="9130,56" coordsize="203,179" path="m9176,145l9130,168,9189,218,9195,223,9202,230,9203,233,9209,234,9211,231,9213,229,9216,226,9250,191,9217,191,9207,189,9198,180,9193,171,9188,164,9178,150,9176,145xe" filled="t" fillcolor="#D1D3D4" stroked="f">
                <v:path arrowok="t"/>
                <v:fill type="solid"/>
              </v:shape>
              <v:shape style="position:absolute;left:9130;top:56;width:203;height:179" coordorigin="9130,56" coordsize="203,179" path="m9332,56l9287,95,9247,141,9226,176,9217,191,9250,191,9259,181,9262,178,9265,176,9268,173,9282,159,9296,145,9328,121,9332,118,9332,118,9332,56xe" filled="t" fillcolor="#D1D3D4" stroked="f">
                <v:path arrowok="t"/>
                <v:fill type="solid"/>
              </v:shape>
            </v:group>
            <v:group style="position:absolute;left:9130;top:56;width:203;height:179" coordorigin="9130,56" coordsize="203,179">
              <v:shape style="position:absolute;left:9130;top:56;width:203;height:179" coordorigin="9130,56" coordsize="203,179" path="m9176,145l9130,168,9189,218,9192,221,9195,223,9198,226,9202,230,9203,233,9209,234,9211,231,9213,229,9216,226,9259,181,9262,178,9265,176,9268,173,9328,121,9332,118,9332,114,9332,56,9318,66,9301,82,9247,141,9226,176,9217,191,9207,189,9198,180,9193,171,9188,164,9178,150,9176,145xe" filled="f" stroked="t" strokeweight=".216pt" strokecolor="#D1D3D4">
                <v:path arrowok="t"/>
              </v:shape>
            </v:group>
            <v:group style="position:absolute;left:8778;top:44;width:187;height:173" coordorigin="8778,44" coordsize="187,173">
              <v:shape style="position:absolute;left:8778;top:44;width:187;height:173" coordorigin="8778,44" coordsize="187,173" path="m8810,55l8778,92,8842,139,8789,197,8816,217,8868,158,8950,158,8900,122,8918,102,8874,102,8810,55xe" filled="t" fillcolor="#D1D3D4" stroked="f">
                <v:path arrowok="t"/>
                <v:fill type="solid"/>
              </v:shape>
              <v:shape style="position:absolute;left:8778;top:44;width:187;height:173" coordorigin="8778,44" coordsize="187,173" path="m8950,158l8868,158,8932,206,8964,169,8950,158xe" filled="t" fillcolor="#D1D3D4" stroked="f">
                <v:path arrowok="t"/>
                <v:fill type="solid"/>
              </v:shape>
              <v:shape style="position:absolute;left:8778;top:44;width:187;height:173" coordorigin="8778,44" coordsize="187,173" path="m8926,44l8874,102,8918,102,8953,63,8926,44xe" filled="t" fillcolor="#D1D3D4" stroked="f">
                <v:path arrowok="t"/>
                <v:fill type="solid"/>
              </v:shape>
            </v:group>
            <v:group style="position:absolute;left:8778;top:44;width:187;height:173" coordorigin="8778,44" coordsize="187,173">
              <v:shape style="position:absolute;left:8778;top:44;width:187;height:173" coordorigin="8778,44" coordsize="187,173" path="m8932,206l8964,169,8900,122,8953,63,8926,44,8874,102,8810,55,8778,92,8842,139,8789,197,8816,217,8868,158,8932,206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87.043335pt;margin-top:-2.256284pt;width:36.3493pt;height:18.6948pt;mso-position-horizontal-relative:page;mso-position-vertical-relative:paragraph;z-index:-7160" coordorigin="7741,-45" coordsize="727,374">
            <v:group style="position:absolute;left:7798;top:12;width:250;height:251" coordorigin="7798,12" coordsize="250,251">
              <v:shape style="position:absolute;left:7798;top:12;width:250;height:251" coordorigin="7798,12" coordsize="250,251" path="m7798,12l8047,12,8047,263,7798,263,7798,12xe" filled="f" stroked="t" strokeweight="5.6693pt" strokecolor="#A7A9AC">
                <v:path arrowok="t"/>
              </v:shape>
            </v:group>
            <v:group style="position:absolute;left:7798;top:12;width:250;height:251" coordorigin="7798,12" coordsize="250,251">
              <v:shape style="position:absolute;left:7798;top:12;width:250;height:251" coordorigin="7798,12" coordsize="250,251" path="m7798,12l8047,12,8047,263,7798,263,7798,12xe" filled="t" fillcolor="#FFFFFF" stroked="f">
                <v:path arrowok="t"/>
                <v:fill type="solid"/>
              </v:shape>
            </v:group>
            <v:group style="position:absolute;left:8161;top:21;width:250;height:251" coordorigin="8161,21" coordsize="250,251">
              <v:shape style="position:absolute;left:8161;top:21;width:250;height:251" coordorigin="8161,21" coordsize="250,251" path="m8161,21l8411,21,8411,272,8161,272,8161,21xe" filled="f" stroked="t" strokeweight="5.6693pt" strokecolor="#A7A9AC">
                <v:path arrowok="t"/>
              </v:shape>
            </v:group>
            <v:group style="position:absolute;left:8161;top:21;width:250;height:251" coordorigin="8161,21" coordsize="250,251">
              <v:shape style="position:absolute;left:8161;top:21;width:250;height:251" coordorigin="8161,21" coordsize="250,251" path="m8161,21l8411,21,8411,272,8161,272,8161,21xe" filled="t" fillcolor="#FFFFFF" stroked="f">
                <v:path arrowok="t"/>
                <v:fill type="solid"/>
              </v:shape>
            </v:group>
            <v:group style="position:absolute;left:8179;top:56;width:203;height:179" coordorigin="8179,56" coordsize="203,179">
              <v:shape style="position:absolute;left:8179;top:56;width:203;height:179" coordorigin="8179,56" coordsize="203,179" path="m8225,145l8179,168,8238,218,8244,223,8251,230,8253,233,8259,234,8261,231,8262,229,8265,226,8299,191,8266,191,8256,189,8248,180,8242,171,8237,164,8227,150,8225,145xe" filled="t" fillcolor="#D1D3D4" stroked="f">
                <v:path arrowok="t"/>
                <v:fill type="solid"/>
              </v:shape>
              <v:shape style="position:absolute;left:8179;top:56;width:203;height:179" coordorigin="8179,56" coordsize="203,179" path="m8382,56l8336,95,8296,141,8276,176,8266,191,8299,191,8309,181,8312,178,8314,176,8317,173,8331,159,8346,145,8377,121,8381,118,8382,118,8382,56xe" filled="t" fillcolor="#D1D3D4" stroked="f">
                <v:path arrowok="t"/>
                <v:fill type="solid"/>
              </v:shape>
            </v:group>
            <v:group style="position:absolute;left:8179;top:56;width:203;height:179" coordorigin="8179,56" coordsize="203,179">
              <v:shape style="position:absolute;left:8179;top:56;width:203;height:179" coordorigin="8179,56" coordsize="203,179" path="m8225,145l8179,168,8238,218,8242,221,8244,223,8247,226,8251,230,8253,233,8259,234,8261,231,8262,229,8265,226,8309,181,8312,178,8314,176,8317,173,8377,121,8382,118,8382,114,8382,56,8368,66,8350,82,8296,141,8276,176,8266,191,8256,189,8248,180,8242,171,8237,164,8227,150,8225,145xe" filled="f" stroked="t" strokeweight=".216pt" strokecolor="#D1D3D4">
                <v:path arrowok="t"/>
              </v:shape>
            </v:group>
            <v:group style="position:absolute;left:7827;top:44;width:187;height:173" coordorigin="7827,44" coordsize="187,173">
              <v:shape style="position:absolute;left:7827;top:44;width:187;height:173" coordorigin="7827,44" coordsize="187,173" path="m7860,55l7827,92,7891,139,7839,197,7865,217,7917,158,7999,158,7950,122,7967,102,7924,102,7860,55xe" filled="t" fillcolor="#D1D3D4" stroked="f">
                <v:path arrowok="t"/>
                <v:fill type="solid"/>
              </v:shape>
              <v:shape style="position:absolute;left:7827;top:44;width:187;height:173" coordorigin="7827,44" coordsize="187,173" path="m7999,158l7917,158,7981,206,8014,169,7999,158xe" filled="t" fillcolor="#D1D3D4" stroked="f">
                <v:path arrowok="t"/>
                <v:fill type="solid"/>
              </v:shape>
              <v:shape style="position:absolute;left:7827;top:44;width:187;height:173" coordorigin="7827,44" coordsize="187,173" path="m7976,44l7924,102,7967,102,8002,63,7976,44xe" filled="t" fillcolor="#D1D3D4" stroked="f">
                <v:path arrowok="t"/>
                <v:fill type="solid"/>
              </v:shape>
            </v:group>
            <v:group style="position:absolute;left:7827;top:44;width:187;height:173" coordorigin="7827,44" coordsize="187,173">
              <v:shape style="position:absolute;left:7827;top:44;width:187;height:173" coordorigin="7827,44" coordsize="187,173" path="m7981,206l8014,169,7950,122,8002,63,7976,44,7924,102,7860,55,7827,92,7891,139,7839,197,7865,217,7917,158,7981,206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38.996643pt;margin-top:-2.256284pt;width:36.3493pt;height:18.6948pt;mso-position-horizontal-relative:page;mso-position-vertical-relative:paragraph;z-index:-7159" coordorigin="6780,-45" coordsize="727,374">
            <v:group style="position:absolute;left:6837;top:12;width:250;height:251" coordorigin="6837,12" coordsize="250,251">
              <v:shape style="position:absolute;left:6837;top:12;width:250;height:251" coordorigin="6837,12" coordsize="250,251" path="m6837,12l7086,12,7086,263,6837,263,6837,12xe" filled="f" stroked="t" strokeweight="5.6693pt" strokecolor="#A7A9AC">
                <v:path arrowok="t"/>
              </v:shape>
            </v:group>
            <v:group style="position:absolute;left:6837;top:12;width:250;height:251" coordorigin="6837,12" coordsize="250,251">
              <v:shape style="position:absolute;left:6837;top:12;width:250;height:251" coordorigin="6837,12" coordsize="250,251" path="m6837,12l7086,12,7086,263,6837,263,6837,12xe" filled="t" fillcolor="#FFFFFF" stroked="f">
                <v:path arrowok="t"/>
                <v:fill type="solid"/>
              </v:shape>
            </v:group>
            <v:group style="position:absolute;left:7200;top:21;width:250;height:251" coordorigin="7200,21" coordsize="250,251">
              <v:shape style="position:absolute;left:7200;top:21;width:250;height:251" coordorigin="7200,21" coordsize="250,251" path="m7200,21l7450,21,7450,272,7200,272,7200,21xe" filled="f" stroked="t" strokeweight="5.6693pt" strokecolor="#A7A9AC">
                <v:path arrowok="t"/>
              </v:shape>
            </v:group>
            <v:group style="position:absolute;left:7200;top:21;width:250;height:251" coordorigin="7200,21" coordsize="250,251">
              <v:shape style="position:absolute;left:7200;top:21;width:250;height:251" coordorigin="7200,21" coordsize="250,251" path="m7200,21l7450,21,7450,272,7200,272,7200,21xe" filled="t" fillcolor="#FFFFFF" stroked="f">
                <v:path arrowok="t"/>
                <v:fill type="solid"/>
              </v:shape>
            </v:group>
            <v:group style="position:absolute;left:7218;top:56;width:203;height:179" coordorigin="7218,56" coordsize="203,179">
              <v:shape style="position:absolute;left:7218;top:56;width:203;height:179" coordorigin="7218,56" coordsize="203,179" path="m7264,145l7218,168,7277,218,7283,223,7290,230,7292,233,7298,234,7300,231,7301,229,7304,226,7338,191,7305,191,7295,189,7287,180,7281,171,7277,164,7266,150,7264,145xe" filled="t" fillcolor="#D1D3D4" stroked="f">
                <v:path arrowok="t"/>
                <v:fill type="solid"/>
              </v:shape>
              <v:shape style="position:absolute;left:7218;top:56;width:203;height:179" coordorigin="7218,56" coordsize="203,179" path="m7421,56l7375,95,7335,141,7315,176,7305,191,7338,191,7348,181,7351,178,7353,176,7356,173,7370,159,7385,145,7416,121,7420,118,7421,118,7421,56xe" filled="t" fillcolor="#D1D3D4" stroked="f">
                <v:path arrowok="t"/>
                <v:fill type="solid"/>
              </v:shape>
            </v:group>
            <v:group style="position:absolute;left:7218;top:56;width:203;height:179" coordorigin="7218,56" coordsize="203,179">
              <v:shape style="position:absolute;left:7218;top:56;width:203;height:179" coordorigin="7218,56" coordsize="203,179" path="m7264,145l7218,168,7277,218,7281,221,7283,223,7286,226,7290,230,7292,233,7298,234,7300,231,7301,229,7304,226,7348,181,7351,178,7353,176,7356,173,7416,121,7421,118,7421,114,7421,56,7407,66,7389,82,7335,141,7315,176,7305,191,7295,189,7287,180,7281,171,7277,164,7266,150,7264,145xe" filled="f" stroked="t" strokeweight=".216pt" strokecolor="#D1D3D4">
                <v:path arrowok="t"/>
              </v:shape>
            </v:group>
            <v:group style="position:absolute;left:6866;top:44;width:187;height:173" coordorigin="6866,44" coordsize="187,173">
              <v:shape style="position:absolute;left:6866;top:44;width:187;height:173" coordorigin="6866,44" coordsize="187,173" path="m6899,55l6866,92,6930,139,6878,197,6904,217,6956,158,7038,158,6989,122,7006,102,6963,102,6899,55xe" filled="t" fillcolor="#D1D3D4" stroked="f">
                <v:path arrowok="t"/>
                <v:fill type="solid"/>
              </v:shape>
              <v:shape style="position:absolute;left:6866;top:44;width:187;height:173" coordorigin="6866,44" coordsize="187,173" path="m7038,158l6956,158,7020,206,7053,169,7038,158xe" filled="t" fillcolor="#D1D3D4" stroked="f">
                <v:path arrowok="t"/>
                <v:fill type="solid"/>
              </v:shape>
              <v:shape style="position:absolute;left:6866;top:44;width:187;height:173" coordorigin="6866,44" coordsize="187,173" path="m7015,44l6963,102,7006,102,7041,63,7015,44xe" filled="t" fillcolor="#D1D3D4" stroked="f">
                <v:path arrowok="t"/>
                <v:fill type="solid"/>
              </v:shape>
            </v:group>
            <v:group style="position:absolute;left:6866;top:44;width:187;height:173" coordorigin="6866,44" coordsize="187,173">
              <v:shape style="position:absolute;left:6866;top:44;width:187;height:173" coordorigin="6866,44" coordsize="187,173" path="m7020,206l7053,169,6989,122,7041,63,7015,44,6963,102,6899,55,6866,92,6930,139,6878,197,6904,217,6956,158,7020,206xe" filled="f" stroked="t" strokeweight=".5669pt" strokecolor="#D1D3D4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95"/>
        </w:rPr>
        <w:t>¿El</w:t>
      </w:r>
      <w:r>
        <w:rPr>
          <w:b w:val="0"/>
          <w:bCs w:val="0"/>
          <w:color w:val="231F20"/>
          <w:spacing w:val="9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OET</w:t>
      </w:r>
      <w:r>
        <w:rPr>
          <w:b w:val="0"/>
          <w:bCs w:val="0"/>
          <w:color w:val="231F20"/>
          <w:spacing w:val="9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regist</w:t>
      </w:r>
      <w:r>
        <w:rPr>
          <w:b w:val="0"/>
          <w:bCs w:val="0"/>
          <w:color w:val="231F20"/>
          <w:spacing w:val="-3"/>
          <w:w w:val="95"/>
        </w:rPr>
        <w:t>r</w:t>
      </w:r>
      <w:r>
        <w:rPr>
          <w:b w:val="0"/>
          <w:bCs w:val="0"/>
          <w:color w:val="231F20"/>
          <w:spacing w:val="0"/>
          <w:w w:val="95"/>
        </w:rPr>
        <w:t>a</w:t>
      </w:r>
      <w:r>
        <w:rPr>
          <w:b w:val="0"/>
          <w:bCs w:val="0"/>
          <w:color w:val="231F20"/>
          <w:spacing w:val="10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la</w:t>
      </w:r>
      <w:r>
        <w:rPr>
          <w:b w:val="0"/>
          <w:bCs w:val="0"/>
          <w:color w:val="231F20"/>
          <w:spacing w:val="9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ho</w:t>
      </w:r>
      <w:r>
        <w:rPr>
          <w:b w:val="0"/>
          <w:bCs w:val="0"/>
          <w:color w:val="231F20"/>
          <w:spacing w:val="-3"/>
          <w:w w:val="95"/>
        </w:rPr>
        <w:t>r</w:t>
      </w:r>
      <w:r>
        <w:rPr>
          <w:b w:val="0"/>
          <w:bCs w:val="0"/>
          <w:color w:val="231F20"/>
          <w:spacing w:val="0"/>
          <w:w w:val="95"/>
        </w:rPr>
        <w:t>a</w:t>
      </w:r>
      <w:r>
        <w:rPr>
          <w:b w:val="0"/>
          <w:bCs w:val="0"/>
          <w:color w:val="231F20"/>
          <w:spacing w:val="9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que</w:t>
      </w:r>
      <w:r>
        <w:rPr>
          <w:b w:val="0"/>
          <w:bCs w:val="0"/>
          <w:color w:val="231F20"/>
          <w:spacing w:val="10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anotó</w:t>
      </w:r>
      <w:r>
        <w:rPr>
          <w:b w:val="0"/>
          <w:bCs w:val="0"/>
          <w:color w:val="231F20"/>
          <w:spacing w:val="9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el</w:t>
      </w:r>
      <w:r>
        <w:rPr>
          <w:b w:val="0"/>
          <w:bCs w:val="0"/>
          <w:color w:val="231F20"/>
          <w:spacing w:val="9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A</w:t>
      </w:r>
      <w:r>
        <w:rPr>
          <w:b w:val="0"/>
          <w:bCs w:val="0"/>
          <w:color w:val="231F20"/>
          <w:spacing w:val="-10"/>
          <w:w w:val="95"/>
        </w:rPr>
        <w:t>A</w:t>
      </w:r>
      <w:r>
        <w:rPr>
          <w:b w:val="0"/>
          <w:bCs w:val="0"/>
          <w:color w:val="231F20"/>
          <w:spacing w:val="0"/>
          <w:w w:val="95"/>
        </w:rPr>
        <w:t>C</w:t>
      </w:r>
      <w:r>
        <w:rPr>
          <w:b w:val="0"/>
          <w:bCs w:val="0"/>
          <w:color w:val="231F20"/>
          <w:spacing w:val="10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en</w:t>
      </w:r>
      <w:r>
        <w:rPr>
          <w:b w:val="0"/>
          <w:bCs w:val="0"/>
          <w:color w:val="231F20"/>
          <w:spacing w:val="9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la</w:t>
      </w:r>
      <w:r>
        <w:rPr>
          <w:b w:val="0"/>
          <w:bCs w:val="0"/>
          <w:color w:val="231F20"/>
          <w:spacing w:val="10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</w:t>
      </w:r>
      <w:r>
        <w:rPr>
          <w:b w:val="0"/>
          <w:bCs w:val="0"/>
          <w:color w:val="231F20"/>
          <w:spacing w:val="8"/>
          <w:w w:val="95"/>
        </w:rPr>
        <w:t>c</w:t>
      </w:r>
      <w:r>
        <w:rPr>
          <w:b w:val="0"/>
          <w:bCs w:val="0"/>
          <w:color w:val="231F20"/>
          <w:spacing w:val="0"/>
          <w:w w:val="95"/>
        </w:rPr>
        <w:t>ha</w:t>
      </w:r>
      <w:r>
        <w:rPr>
          <w:b w:val="0"/>
          <w:bCs w:val="0"/>
          <w:color w:val="231F20"/>
          <w:spacing w:val="0"/>
          <w:w w:val="97"/>
        </w:rPr>
        <w:t> </w:t>
      </w:r>
      <w:r>
        <w:rPr>
          <w:b w:val="0"/>
          <w:bCs w:val="0"/>
          <w:color w:val="231F20"/>
          <w:spacing w:val="0"/>
          <w:w w:val="95"/>
        </w:rPr>
        <w:t>de</w:t>
      </w:r>
      <w:r>
        <w:rPr>
          <w:b w:val="0"/>
          <w:bCs w:val="0"/>
          <w:color w:val="231F20"/>
          <w:spacing w:val="24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atención?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18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7"/>
        </w:numPr>
        <w:tabs>
          <w:tab w:pos="427" w:val="left" w:leader="none"/>
        </w:tabs>
        <w:spacing w:line="192" w:lineRule="auto"/>
        <w:ind w:left="440" w:right="5412" w:hanging="260"/>
        <w:jc w:val="left"/>
      </w:pPr>
      <w:r>
        <w:rPr/>
        <w:pict>
          <v:group style="position:absolute;margin-left:528.24585pt;margin-top:-2.172355pt;width:36.349200pt;height:18.6948pt;mso-position-horizontal-relative:page;mso-position-vertical-relative:paragraph;z-index:-7158" coordorigin="10565,-43" coordsize="727,374">
            <v:group style="position:absolute;left:10622;top:13;width:250;height:251" coordorigin="10622,13" coordsize="250,251">
              <v:shape style="position:absolute;left:10622;top:13;width:250;height:251" coordorigin="10622,13" coordsize="250,251" path="m10622,13l10871,13,10871,264,10622,264,10622,13xe" filled="f" stroked="t" strokeweight="5.6693pt" strokecolor="#A7A9AC">
                <v:path arrowok="t"/>
              </v:shape>
            </v:group>
            <v:group style="position:absolute;left:10622;top:13;width:250;height:251" coordorigin="10622,13" coordsize="250,251">
              <v:shape style="position:absolute;left:10622;top:13;width:250;height:251" coordorigin="10622,13" coordsize="250,251" path="m10622,13l10871,13,10871,264,10622,264,10622,13xe" filled="t" fillcolor="#FFFFFF" stroked="f">
                <v:path arrowok="t"/>
                <v:fill type="solid"/>
              </v:shape>
            </v:group>
            <v:group style="position:absolute;left:10985;top:23;width:250;height:251" coordorigin="10985,23" coordsize="250,251">
              <v:shape style="position:absolute;left:10985;top:23;width:250;height:251" coordorigin="10985,23" coordsize="250,251" path="m10985,23l11235,23,11235,274,10985,274,10985,23xe" filled="f" stroked="t" strokeweight="5.6693pt" strokecolor="#A7A9AC">
                <v:path arrowok="t"/>
              </v:shape>
            </v:group>
            <v:group style="position:absolute;left:10985;top:23;width:250;height:251" coordorigin="10985,23" coordsize="250,251">
              <v:shape style="position:absolute;left:10985;top:23;width:250;height:251" coordorigin="10985,23" coordsize="250,251" path="m10985,23l11235,23,11235,274,10985,274,10985,23xe" filled="t" fillcolor="#FFFFFF" stroked="f">
                <v:path arrowok="t"/>
                <v:fill type="solid"/>
              </v:shape>
            </v:group>
            <v:group style="position:absolute;left:11003;top:57;width:203;height:179" coordorigin="11003,57" coordsize="203,179">
              <v:shape style="position:absolute;left:11003;top:57;width:203;height:179" coordorigin="11003,57" coordsize="203,179" path="m11049,146l11003,170,11062,219,11068,224,11075,232,11077,234,11083,236,11085,232,11086,230,11089,228,11123,192,11090,192,11080,191,11072,181,11066,173,11062,166,11051,152,11049,146xe" filled="t" fillcolor="#D1D3D4" stroked="f">
                <v:path arrowok="t"/>
                <v:fill type="solid"/>
              </v:shape>
              <v:shape style="position:absolute;left:11003;top:57;width:203;height:179" coordorigin="11003,57" coordsize="203,179" path="m11206,57l11160,97,11120,143,11100,178,11090,192,11123,192,11133,182,11136,179,11138,178,11141,175,11155,160,11170,147,11201,123,11205,120,11206,120,11206,57xe" filled="t" fillcolor="#D1D3D4" stroked="f">
                <v:path arrowok="t"/>
                <v:fill type="solid"/>
              </v:shape>
            </v:group>
            <v:group style="position:absolute;left:11003;top:57;width:203;height:179" coordorigin="11003,57" coordsize="203,179">
              <v:shape style="position:absolute;left:11003;top:57;width:203;height:179" coordorigin="11003,57" coordsize="203,179" path="m11049,146l11003,170,11062,219,11066,222,11068,224,11071,228,11075,232,11077,234,11083,236,11085,232,11086,230,11089,228,11133,182,11136,179,11138,178,11141,175,11201,123,11206,120,11206,116,11206,57,11192,67,11174,84,11120,143,11100,178,11090,192,11080,191,11072,181,11066,173,11062,166,11051,152,11049,146xe" filled="f" stroked="t" strokeweight=".216pt" strokecolor="#D1D3D4">
                <v:path arrowok="t"/>
              </v:shape>
            </v:group>
            <v:group style="position:absolute;left:10651;top:46;width:187;height:173" coordorigin="10651,46" coordsize="187,173">
              <v:shape style="position:absolute;left:10651;top:46;width:187;height:173" coordorigin="10651,46" coordsize="187,173" path="m10684,57l10651,93,10715,141,10663,199,10689,218,10741,160,10823,160,10774,123,10791,104,10748,104,10684,57xe" filled="t" fillcolor="#D1D3D4" stroked="f">
                <v:path arrowok="t"/>
                <v:fill type="solid"/>
              </v:shape>
              <v:shape style="position:absolute;left:10651;top:46;width:187;height:173" coordorigin="10651,46" coordsize="187,173" path="m10823,160l10741,160,10805,208,10838,171,10823,160xe" filled="t" fillcolor="#D1D3D4" stroked="f">
                <v:path arrowok="t"/>
                <v:fill type="solid"/>
              </v:shape>
              <v:shape style="position:absolute;left:10651;top:46;width:187;height:173" coordorigin="10651,46" coordsize="187,173" path="m10800,46l10748,104,10791,104,10826,65,10800,46xe" filled="t" fillcolor="#D1D3D4" stroked="f">
                <v:path arrowok="t"/>
                <v:fill type="solid"/>
              </v:shape>
            </v:group>
            <v:group style="position:absolute;left:10651;top:46;width:187;height:173" coordorigin="10651,46" coordsize="187,173">
              <v:shape style="position:absolute;left:10651;top:46;width:187;height:173" coordorigin="10651,46" coordsize="187,173" path="m10805,208l10838,171,10774,123,10826,65,10800,46,10748,104,10684,57,10651,93,10715,141,10663,199,10689,218,10741,160,10805,208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80.892853pt;margin-top:-2.172355pt;width:36.349200pt;height:18.6948pt;mso-position-horizontal-relative:page;mso-position-vertical-relative:paragraph;z-index:-7157" coordorigin="9618,-43" coordsize="727,374">
            <v:group style="position:absolute;left:9675;top:13;width:250;height:251" coordorigin="9675,13" coordsize="250,251">
              <v:shape style="position:absolute;left:9675;top:13;width:250;height:251" coordorigin="9675,13" coordsize="250,251" path="m9675,13l9924,13,9924,264,9675,264,9675,13xe" filled="f" stroked="t" strokeweight="5.6693pt" strokecolor="#A7A9AC">
                <v:path arrowok="t"/>
              </v:shape>
            </v:group>
            <v:group style="position:absolute;left:9675;top:13;width:250;height:251" coordorigin="9675,13" coordsize="250,251">
              <v:shape style="position:absolute;left:9675;top:13;width:250;height:251" coordorigin="9675,13" coordsize="250,251" path="m9675,13l9924,13,9924,264,9675,264,9675,13xe" filled="t" fillcolor="#FFFFFF" stroked="f">
                <v:path arrowok="t"/>
                <v:fill type="solid"/>
              </v:shape>
            </v:group>
            <v:group style="position:absolute;left:10038;top:23;width:250;height:251" coordorigin="10038,23" coordsize="250,251">
              <v:shape style="position:absolute;left:10038;top:23;width:250;height:251" coordorigin="10038,23" coordsize="250,251" path="m10038,23l10288,23,10288,274,10038,274,10038,23xe" filled="f" stroked="t" strokeweight="5.6693pt" strokecolor="#A7A9AC">
                <v:path arrowok="t"/>
              </v:shape>
            </v:group>
            <v:group style="position:absolute;left:10038;top:23;width:250;height:251" coordorigin="10038,23" coordsize="250,251">
              <v:shape style="position:absolute;left:10038;top:23;width:250;height:251" coordorigin="10038,23" coordsize="250,251" path="m10038,23l10288,23,10288,274,10038,274,10038,23xe" filled="t" fillcolor="#FFFFFF" stroked="f">
                <v:path arrowok="t"/>
                <v:fill type="solid"/>
              </v:shape>
            </v:group>
            <v:group style="position:absolute;left:10056;top:57;width:203;height:179" coordorigin="10056,57" coordsize="203,179">
              <v:shape style="position:absolute;left:10056;top:57;width:203;height:179" coordorigin="10056,57" coordsize="203,179" path="m10102,146l10056,170,10115,219,10121,224,10128,232,10130,234,10136,236,10138,232,10139,230,10142,228,10176,192,10143,192,10133,191,10125,181,10119,173,10114,166,10104,152,10102,146xe" filled="t" fillcolor="#D1D3D4" stroked="f">
                <v:path arrowok="t"/>
                <v:fill type="solid"/>
              </v:shape>
              <v:shape style="position:absolute;left:10056;top:57;width:203;height:179" coordorigin="10056,57" coordsize="203,179" path="m10259,57l10213,97,10173,143,10153,178,10143,192,10176,192,10186,182,10189,179,10191,178,10254,123,10259,120,10259,57xe" filled="t" fillcolor="#D1D3D4" stroked="f">
                <v:path arrowok="t"/>
                <v:fill type="solid"/>
              </v:shape>
            </v:group>
            <v:group style="position:absolute;left:10056;top:57;width:203;height:179" coordorigin="10056,57" coordsize="203,179">
              <v:shape style="position:absolute;left:10056;top:57;width:203;height:179" coordorigin="10056,57" coordsize="203,179" path="m10102,146l10056,170,10115,219,10119,222,10121,224,10124,228,10128,232,10130,234,10136,236,10138,232,10139,230,10142,228,10186,182,10189,179,10191,178,10194,175,10254,123,10259,120,10259,116,10259,57,10245,67,10227,84,10173,143,10153,178,10143,192,10133,191,10125,181,10119,173,10114,166,10104,152,10102,146xe" filled="f" stroked="t" strokeweight=".216pt" strokecolor="#D1D3D4">
                <v:path arrowok="t"/>
              </v:shape>
            </v:group>
            <v:group style="position:absolute;left:9704;top:46;width:187;height:173" coordorigin="9704,46" coordsize="187,173">
              <v:shape style="position:absolute;left:9704;top:46;width:187;height:173" coordorigin="9704,46" coordsize="187,173" path="m9737,57l9704,93,9768,141,9716,199,9742,218,9794,160,9876,160,9827,123,9844,104,9801,104,9737,57xe" filled="t" fillcolor="#D1D3D4" stroked="f">
                <v:path arrowok="t"/>
                <v:fill type="solid"/>
              </v:shape>
              <v:shape style="position:absolute;left:9704;top:46;width:187;height:173" coordorigin="9704,46" coordsize="187,173" path="m9876,160l9794,160,9858,208,9891,171,9876,160xe" filled="t" fillcolor="#D1D3D4" stroked="f">
                <v:path arrowok="t"/>
                <v:fill type="solid"/>
              </v:shape>
              <v:shape style="position:absolute;left:9704;top:46;width:187;height:173" coordorigin="9704,46" coordsize="187,173" path="m9853,46l9801,104,9844,104,9879,65,9853,46xe" filled="t" fillcolor="#D1D3D4" stroked="f">
                <v:path arrowok="t"/>
                <v:fill type="solid"/>
              </v:shape>
            </v:group>
            <v:group style="position:absolute;left:9704;top:46;width:187;height:173" coordorigin="9704,46" coordsize="187,173">
              <v:shape style="position:absolute;left:9704;top:46;width:187;height:173" coordorigin="9704,46" coordsize="187,173" path="m9858,208l9891,171,9827,123,9879,65,9853,46,9801,104,9737,57,9704,93,9768,141,9716,199,9742,218,9794,160,9858,208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34.57724pt;margin-top:-2.172355pt;width:36.349200pt;height:18.6948pt;mso-position-horizontal-relative:page;mso-position-vertical-relative:paragraph;z-index:-7156" coordorigin="8692,-43" coordsize="727,374">
            <v:group style="position:absolute;left:8748;top:13;width:250;height:251" coordorigin="8748,13" coordsize="250,251">
              <v:shape style="position:absolute;left:8748;top:13;width:250;height:251" coordorigin="8748,13" coordsize="250,251" path="m8748,13l8998,13,8998,264,8748,264,8748,13xe" filled="f" stroked="t" strokeweight="5.6693pt" strokecolor="#A7A9AC">
                <v:path arrowok="t"/>
              </v:shape>
            </v:group>
            <v:group style="position:absolute;left:8748;top:13;width:250;height:251" coordorigin="8748,13" coordsize="250,251">
              <v:shape style="position:absolute;left:8748;top:13;width:250;height:251" coordorigin="8748,13" coordsize="250,251" path="m8748,13l8998,13,8998,264,8748,264,8748,13xe" filled="t" fillcolor="#FFFFFF" stroked="f">
                <v:path arrowok="t"/>
                <v:fill type="solid"/>
              </v:shape>
            </v:group>
            <v:group style="position:absolute;left:9112;top:23;width:250;height:251" coordorigin="9112,23" coordsize="250,251">
              <v:shape style="position:absolute;left:9112;top:23;width:250;height:251" coordorigin="9112,23" coordsize="250,251" path="m9112,23l9362,23,9362,274,9112,274,9112,23xe" filled="f" stroked="t" strokeweight="5.6693pt" strokecolor="#A7A9AC">
                <v:path arrowok="t"/>
              </v:shape>
            </v:group>
            <v:group style="position:absolute;left:9112;top:23;width:250;height:251" coordorigin="9112,23" coordsize="250,251">
              <v:shape style="position:absolute;left:9112;top:23;width:250;height:251" coordorigin="9112,23" coordsize="250,251" path="m9112,23l9362,23,9362,274,9112,274,9112,23xe" filled="t" fillcolor="#FFFFFF" stroked="f">
                <v:path arrowok="t"/>
                <v:fill type="solid"/>
              </v:shape>
            </v:group>
            <v:group style="position:absolute;left:9130;top:57;width:203;height:179" coordorigin="9130,57" coordsize="203,179">
              <v:shape style="position:absolute;left:9130;top:57;width:203;height:179" coordorigin="9130,57" coordsize="203,179" path="m9176,146l9130,170,9189,219,9195,224,9202,232,9203,234,9209,236,9211,232,9213,230,9216,228,9250,192,9217,192,9207,191,9198,181,9193,173,9188,166,9178,152,9176,146xe" filled="t" fillcolor="#D1D3D4" stroked="f">
                <v:path arrowok="t"/>
                <v:fill type="solid"/>
              </v:shape>
              <v:shape style="position:absolute;left:9130;top:57;width:203;height:179" coordorigin="9130,57" coordsize="203,179" path="m9332,57l9287,97,9247,143,9226,178,9217,192,9250,192,9259,182,9262,179,9265,178,9268,175,9282,160,9296,147,9328,123,9332,120,9332,120,9332,57xe" filled="t" fillcolor="#D1D3D4" stroked="f">
                <v:path arrowok="t"/>
                <v:fill type="solid"/>
              </v:shape>
            </v:group>
            <v:group style="position:absolute;left:9130;top:57;width:203;height:179" coordorigin="9130,57" coordsize="203,179">
              <v:shape style="position:absolute;left:9130;top:57;width:203;height:179" coordorigin="9130,57" coordsize="203,179" path="m9176,146l9130,170,9189,219,9192,222,9195,224,9198,228,9202,232,9203,234,9209,236,9211,232,9213,230,9216,228,9259,182,9262,179,9265,178,9268,175,9328,123,9332,120,9332,116,9332,57,9318,67,9301,84,9247,143,9226,178,9217,192,9207,191,9198,181,9193,173,9188,166,9178,152,9176,146xe" filled="f" stroked="t" strokeweight=".216pt" strokecolor="#D1D3D4">
                <v:path arrowok="t"/>
              </v:shape>
            </v:group>
            <v:group style="position:absolute;left:8778;top:46;width:187;height:173" coordorigin="8778,46" coordsize="187,173">
              <v:shape style="position:absolute;left:8778;top:46;width:187;height:173" coordorigin="8778,46" coordsize="187,173" path="m8810,57l8778,93,8842,141,8789,199,8816,218,8868,160,8950,160,8900,123,8918,104,8874,104,8810,57xe" filled="t" fillcolor="#D1D3D4" stroked="f">
                <v:path arrowok="t"/>
                <v:fill type="solid"/>
              </v:shape>
              <v:shape style="position:absolute;left:8778;top:46;width:187;height:173" coordorigin="8778,46" coordsize="187,173" path="m8950,160l8868,160,8932,208,8964,171,8950,160xe" filled="t" fillcolor="#D1D3D4" stroked="f">
                <v:path arrowok="t"/>
                <v:fill type="solid"/>
              </v:shape>
              <v:shape style="position:absolute;left:8778;top:46;width:187;height:173" coordorigin="8778,46" coordsize="187,173" path="m8926,46l8874,104,8918,104,8953,65,8926,46xe" filled="t" fillcolor="#D1D3D4" stroked="f">
                <v:path arrowok="t"/>
                <v:fill type="solid"/>
              </v:shape>
            </v:group>
            <v:group style="position:absolute;left:8778;top:46;width:187;height:173" coordorigin="8778,46" coordsize="187,173">
              <v:shape style="position:absolute;left:8778;top:46;width:187;height:173" coordorigin="8778,46" coordsize="187,173" path="m8932,208l8964,171,8900,123,8953,65,8926,46,8874,104,8810,57,8778,93,8842,141,8789,199,8816,218,8868,160,8932,208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87.043335pt;margin-top:-2.172355pt;width:36.3493pt;height:18.6948pt;mso-position-horizontal-relative:page;mso-position-vertical-relative:paragraph;z-index:-7155" coordorigin="7741,-43" coordsize="727,374">
            <v:group style="position:absolute;left:7798;top:13;width:250;height:251" coordorigin="7798,13" coordsize="250,251">
              <v:shape style="position:absolute;left:7798;top:13;width:250;height:251" coordorigin="7798,13" coordsize="250,251" path="m7798,13l8047,13,8047,264,7798,264,7798,13xe" filled="f" stroked="t" strokeweight="5.6693pt" strokecolor="#A7A9AC">
                <v:path arrowok="t"/>
              </v:shape>
            </v:group>
            <v:group style="position:absolute;left:7798;top:13;width:250;height:251" coordorigin="7798,13" coordsize="250,251">
              <v:shape style="position:absolute;left:7798;top:13;width:250;height:251" coordorigin="7798,13" coordsize="250,251" path="m7798,13l8047,13,8047,264,7798,264,7798,13xe" filled="t" fillcolor="#FFFFFF" stroked="f">
                <v:path arrowok="t"/>
                <v:fill type="solid"/>
              </v:shape>
            </v:group>
            <v:group style="position:absolute;left:8161;top:23;width:250;height:251" coordorigin="8161,23" coordsize="250,251">
              <v:shape style="position:absolute;left:8161;top:23;width:250;height:251" coordorigin="8161,23" coordsize="250,251" path="m8161,23l8411,23,8411,274,8161,274,8161,23xe" filled="f" stroked="t" strokeweight="5.6693pt" strokecolor="#A7A9AC">
                <v:path arrowok="t"/>
              </v:shape>
            </v:group>
            <v:group style="position:absolute;left:8161;top:23;width:250;height:251" coordorigin="8161,23" coordsize="250,251">
              <v:shape style="position:absolute;left:8161;top:23;width:250;height:251" coordorigin="8161,23" coordsize="250,251" path="m8161,23l8411,23,8411,274,8161,274,8161,23xe" filled="t" fillcolor="#FFFFFF" stroked="f">
                <v:path arrowok="t"/>
                <v:fill type="solid"/>
              </v:shape>
            </v:group>
            <v:group style="position:absolute;left:8179;top:57;width:203;height:179" coordorigin="8179,57" coordsize="203,179">
              <v:shape style="position:absolute;left:8179;top:57;width:203;height:179" coordorigin="8179,57" coordsize="203,179" path="m8225,146l8179,170,8238,219,8244,224,8251,232,8253,234,8259,236,8261,232,8262,230,8265,228,8299,192,8266,192,8256,191,8248,181,8242,173,8237,166,8227,152,8225,146xe" filled="t" fillcolor="#D1D3D4" stroked="f">
                <v:path arrowok="t"/>
                <v:fill type="solid"/>
              </v:shape>
              <v:shape style="position:absolute;left:8179;top:57;width:203;height:179" coordorigin="8179,57" coordsize="203,179" path="m8382,57l8336,97,8296,143,8276,178,8266,192,8299,192,8309,182,8312,179,8314,178,8317,175,8331,160,8346,147,8377,123,8381,120,8382,120,8382,57xe" filled="t" fillcolor="#D1D3D4" stroked="f">
                <v:path arrowok="t"/>
                <v:fill type="solid"/>
              </v:shape>
            </v:group>
            <v:group style="position:absolute;left:8179;top:57;width:203;height:179" coordorigin="8179,57" coordsize="203,179">
              <v:shape style="position:absolute;left:8179;top:57;width:203;height:179" coordorigin="8179,57" coordsize="203,179" path="m8225,146l8179,170,8238,219,8242,222,8244,224,8247,228,8251,232,8253,234,8259,236,8261,232,8262,230,8265,228,8309,182,8312,179,8314,178,8317,175,8377,123,8382,120,8382,116,8382,57,8368,67,8350,84,8296,143,8276,178,8266,192,8256,191,8248,181,8242,173,8237,166,8227,152,8225,146xe" filled="f" stroked="t" strokeweight=".216pt" strokecolor="#D1D3D4">
                <v:path arrowok="t"/>
              </v:shape>
            </v:group>
            <v:group style="position:absolute;left:7827;top:46;width:187;height:173" coordorigin="7827,46" coordsize="187,173">
              <v:shape style="position:absolute;left:7827;top:46;width:187;height:173" coordorigin="7827,46" coordsize="187,173" path="m7860,57l7827,93,7891,141,7839,199,7865,218,7917,160,7999,160,7950,123,7967,104,7924,104,7860,57xe" filled="t" fillcolor="#D1D3D4" stroked="f">
                <v:path arrowok="t"/>
                <v:fill type="solid"/>
              </v:shape>
              <v:shape style="position:absolute;left:7827;top:46;width:187;height:173" coordorigin="7827,46" coordsize="187,173" path="m7999,160l7917,160,7981,208,8014,171,7999,160xe" filled="t" fillcolor="#D1D3D4" stroked="f">
                <v:path arrowok="t"/>
                <v:fill type="solid"/>
              </v:shape>
              <v:shape style="position:absolute;left:7827;top:46;width:187;height:173" coordorigin="7827,46" coordsize="187,173" path="m7976,46l7924,104,7967,104,8002,65,7976,46xe" filled="t" fillcolor="#D1D3D4" stroked="f">
                <v:path arrowok="t"/>
                <v:fill type="solid"/>
              </v:shape>
            </v:group>
            <v:group style="position:absolute;left:7827;top:46;width:187;height:173" coordorigin="7827,46" coordsize="187,173">
              <v:shape style="position:absolute;left:7827;top:46;width:187;height:173" coordorigin="7827,46" coordsize="187,173" path="m7981,208l8014,171,7950,123,8002,65,7976,46,7924,104,7860,57,7827,93,7891,141,7839,199,7865,218,7917,160,7981,208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38.996643pt;margin-top:-2.172355pt;width:36.3493pt;height:18.6948pt;mso-position-horizontal-relative:page;mso-position-vertical-relative:paragraph;z-index:-7154" coordorigin="6780,-43" coordsize="727,374">
            <v:group style="position:absolute;left:6837;top:13;width:250;height:251" coordorigin="6837,13" coordsize="250,251">
              <v:shape style="position:absolute;left:6837;top:13;width:250;height:251" coordorigin="6837,13" coordsize="250,251" path="m6837,13l7086,13,7086,264,6837,264,6837,13xe" filled="f" stroked="t" strokeweight="5.6693pt" strokecolor="#A7A9AC">
                <v:path arrowok="t"/>
              </v:shape>
            </v:group>
            <v:group style="position:absolute;left:6837;top:13;width:250;height:251" coordorigin="6837,13" coordsize="250,251">
              <v:shape style="position:absolute;left:6837;top:13;width:250;height:251" coordorigin="6837,13" coordsize="250,251" path="m6837,13l7086,13,7086,264,6837,264,6837,13xe" filled="t" fillcolor="#FFFFFF" stroked="f">
                <v:path arrowok="t"/>
                <v:fill type="solid"/>
              </v:shape>
            </v:group>
            <v:group style="position:absolute;left:7200;top:23;width:250;height:251" coordorigin="7200,23" coordsize="250,251">
              <v:shape style="position:absolute;left:7200;top:23;width:250;height:251" coordorigin="7200,23" coordsize="250,251" path="m7200,23l7450,23,7450,274,7200,274,7200,23xe" filled="f" stroked="t" strokeweight="5.6693pt" strokecolor="#A7A9AC">
                <v:path arrowok="t"/>
              </v:shape>
            </v:group>
            <v:group style="position:absolute;left:7200;top:23;width:250;height:251" coordorigin="7200,23" coordsize="250,251">
              <v:shape style="position:absolute;left:7200;top:23;width:250;height:251" coordorigin="7200,23" coordsize="250,251" path="m7200,23l7450,23,7450,274,7200,274,7200,23xe" filled="t" fillcolor="#FFFFFF" stroked="f">
                <v:path arrowok="t"/>
                <v:fill type="solid"/>
              </v:shape>
            </v:group>
            <v:group style="position:absolute;left:7218;top:57;width:203;height:179" coordorigin="7218,57" coordsize="203,179">
              <v:shape style="position:absolute;left:7218;top:57;width:203;height:179" coordorigin="7218,57" coordsize="203,179" path="m7264,146l7218,170,7277,219,7283,224,7290,232,7292,234,7298,236,7300,232,7301,230,7304,228,7338,192,7305,192,7295,191,7287,181,7281,173,7277,166,7266,152,7264,146xe" filled="t" fillcolor="#D1D3D4" stroked="f">
                <v:path arrowok="t"/>
                <v:fill type="solid"/>
              </v:shape>
              <v:shape style="position:absolute;left:7218;top:57;width:203;height:179" coordorigin="7218,57" coordsize="203,179" path="m7421,57l7375,97,7335,143,7315,178,7305,192,7338,192,7348,182,7351,179,7353,178,7356,175,7370,160,7385,147,7416,123,7420,120,7421,120,7421,57xe" filled="t" fillcolor="#D1D3D4" stroked="f">
                <v:path arrowok="t"/>
                <v:fill type="solid"/>
              </v:shape>
            </v:group>
            <v:group style="position:absolute;left:7218;top:57;width:203;height:179" coordorigin="7218,57" coordsize="203,179">
              <v:shape style="position:absolute;left:7218;top:57;width:203;height:179" coordorigin="7218,57" coordsize="203,179" path="m7264,146l7218,170,7277,219,7281,222,7283,224,7286,228,7290,232,7292,234,7298,236,7300,232,7301,230,7304,228,7348,182,7351,179,7353,178,7356,175,7416,123,7421,120,7421,116,7421,57,7407,67,7389,84,7335,143,7315,178,7305,192,7295,191,7287,181,7281,173,7277,166,7266,152,7264,146xe" filled="f" stroked="t" strokeweight=".216pt" strokecolor="#D1D3D4">
                <v:path arrowok="t"/>
              </v:shape>
            </v:group>
            <v:group style="position:absolute;left:6866;top:46;width:187;height:173" coordorigin="6866,46" coordsize="187,173">
              <v:shape style="position:absolute;left:6866;top:46;width:187;height:173" coordorigin="6866,46" coordsize="187,173" path="m6899,57l6866,93,6930,141,6878,199,6904,218,6956,160,7038,160,6989,123,7006,104,6963,104,6899,57xe" filled="t" fillcolor="#D1D3D4" stroked="f">
                <v:path arrowok="t"/>
                <v:fill type="solid"/>
              </v:shape>
              <v:shape style="position:absolute;left:6866;top:46;width:187;height:173" coordorigin="6866,46" coordsize="187,173" path="m7038,160l6956,160,7020,208,7053,171,7038,160xe" filled="t" fillcolor="#D1D3D4" stroked="f">
                <v:path arrowok="t"/>
                <v:fill type="solid"/>
              </v:shape>
              <v:shape style="position:absolute;left:6866;top:46;width:187;height:173" coordorigin="6866,46" coordsize="187,173" path="m7015,46l6963,104,7006,104,7041,65,7015,46xe" filled="t" fillcolor="#D1D3D4" stroked="f">
                <v:path arrowok="t"/>
                <v:fill type="solid"/>
              </v:shape>
            </v:group>
            <v:group style="position:absolute;left:6866;top:46;width:187;height:173" coordorigin="6866,46" coordsize="187,173">
              <v:shape style="position:absolute;left:6866;top:46;width:187;height:173" coordorigin="6866,46" coordsize="187,173" path="m7020,208l7053,171,6989,123,7041,65,7015,46,6963,104,6899,57,6866,93,6930,141,6878,199,6904,218,6956,160,7020,208xe" filled="f" stroked="t" strokeweight=".5669pt" strokecolor="#D1D3D4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95"/>
        </w:rPr>
        <w:t>¿Al</w:t>
      </w:r>
      <w:r>
        <w:rPr>
          <w:b w:val="0"/>
          <w:bCs w:val="0"/>
          <w:color w:val="231F20"/>
          <w:spacing w:val="12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momento</w:t>
      </w:r>
      <w:r>
        <w:rPr>
          <w:b w:val="0"/>
          <w:bCs w:val="0"/>
          <w:color w:val="231F20"/>
          <w:spacing w:val="12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de</w:t>
      </w:r>
      <w:r>
        <w:rPr>
          <w:b w:val="0"/>
          <w:bCs w:val="0"/>
          <w:color w:val="231F20"/>
          <w:spacing w:val="12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captu</w:t>
      </w:r>
      <w:r>
        <w:rPr>
          <w:b w:val="0"/>
          <w:bCs w:val="0"/>
          <w:color w:val="231F20"/>
          <w:spacing w:val="-3"/>
          <w:w w:val="95"/>
        </w:rPr>
        <w:t>r</w:t>
      </w:r>
      <w:r>
        <w:rPr>
          <w:b w:val="0"/>
          <w:bCs w:val="0"/>
          <w:color w:val="231F20"/>
          <w:spacing w:val="0"/>
          <w:w w:val="95"/>
        </w:rPr>
        <w:t>ar</w:t>
      </w:r>
      <w:r>
        <w:rPr>
          <w:b w:val="0"/>
          <w:bCs w:val="0"/>
          <w:color w:val="231F20"/>
          <w:spacing w:val="12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la</w:t>
      </w:r>
      <w:r>
        <w:rPr>
          <w:b w:val="0"/>
          <w:bCs w:val="0"/>
          <w:color w:val="231F20"/>
          <w:spacing w:val="12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in</w:t>
      </w:r>
      <w:r>
        <w:rPr>
          <w:b w:val="0"/>
          <w:bCs w:val="0"/>
          <w:color w:val="231F20"/>
          <w:spacing w:val="-5"/>
          <w:w w:val="95"/>
        </w:rPr>
        <w:t>f</w:t>
      </w:r>
      <w:r>
        <w:rPr>
          <w:b w:val="0"/>
          <w:bCs w:val="0"/>
          <w:color w:val="231F20"/>
          <w:spacing w:val="0"/>
          <w:w w:val="95"/>
        </w:rPr>
        <w:t>o</w:t>
      </w:r>
      <w:r>
        <w:rPr>
          <w:b w:val="0"/>
          <w:bCs w:val="0"/>
          <w:color w:val="231F20"/>
          <w:spacing w:val="3"/>
          <w:w w:val="95"/>
        </w:rPr>
        <w:t>r</w:t>
      </w:r>
      <w:r>
        <w:rPr>
          <w:b w:val="0"/>
          <w:bCs w:val="0"/>
          <w:color w:val="231F20"/>
          <w:spacing w:val="0"/>
          <w:w w:val="95"/>
        </w:rPr>
        <w:t>mación</w:t>
      </w:r>
      <w:r>
        <w:rPr>
          <w:b w:val="0"/>
          <w:bCs w:val="0"/>
          <w:color w:val="231F20"/>
          <w:spacing w:val="11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en</w:t>
      </w:r>
      <w:r>
        <w:rPr>
          <w:b w:val="0"/>
          <w:bCs w:val="0"/>
          <w:color w:val="231F20"/>
          <w:spacing w:val="12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el</w:t>
      </w:r>
      <w:r>
        <w:rPr>
          <w:b w:val="0"/>
          <w:bCs w:val="0"/>
          <w:color w:val="231F20"/>
          <w:spacing w:val="12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sistema</w:t>
      </w:r>
      <w:r>
        <w:rPr>
          <w:b w:val="0"/>
          <w:bCs w:val="0"/>
          <w:color w:val="231F20"/>
          <w:spacing w:val="13"/>
          <w:w w:val="95"/>
        </w:rPr>
        <w:t> </w:t>
      </w:r>
      <w:r>
        <w:rPr>
          <w:b w:val="0"/>
          <w:bCs w:val="0"/>
          <w:color w:val="231F20"/>
          <w:spacing w:val="13"/>
          <w:w w:val="95"/>
        </w:rPr>
      </w:r>
      <w:r>
        <w:rPr>
          <w:b w:val="0"/>
          <w:bCs w:val="0"/>
          <w:color w:val="231F20"/>
          <w:spacing w:val="0"/>
          <w:w w:val="95"/>
        </w:rPr>
        <w:t>el</w:t>
      </w:r>
      <w:r>
        <w:rPr>
          <w:b w:val="0"/>
          <w:bCs w:val="0"/>
          <w:color w:val="231F20"/>
          <w:spacing w:val="-2"/>
          <w:w w:val="100"/>
        </w:rPr>
        <w:t> </w:t>
      </w:r>
      <w:r>
        <w:rPr>
          <w:b w:val="0"/>
          <w:bCs w:val="0"/>
          <w:color w:val="231F20"/>
          <w:spacing w:val="0"/>
          <w:w w:val="95"/>
        </w:rPr>
        <w:t>funcionario</w:t>
      </w:r>
      <w:r>
        <w:rPr>
          <w:b w:val="0"/>
          <w:bCs w:val="0"/>
          <w:color w:val="231F20"/>
          <w:spacing w:val="15"/>
          <w:w w:val="95"/>
        </w:rPr>
        <w:t> </w:t>
      </w:r>
      <w:r>
        <w:rPr>
          <w:b w:val="0"/>
          <w:bCs w:val="0"/>
          <w:color w:val="231F20"/>
          <w:spacing w:val="-5"/>
          <w:w w:val="95"/>
        </w:rPr>
        <w:t>v</w:t>
      </w:r>
      <w:r>
        <w:rPr>
          <w:b w:val="0"/>
          <w:bCs w:val="0"/>
          <w:color w:val="231F20"/>
          <w:spacing w:val="0"/>
          <w:w w:val="95"/>
        </w:rPr>
        <w:t>erica</w:t>
      </w:r>
      <w:r>
        <w:rPr>
          <w:b w:val="0"/>
          <w:bCs w:val="0"/>
          <w:color w:val="231F20"/>
          <w:spacing w:val="15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los</w:t>
      </w:r>
      <w:r>
        <w:rPr>
          <w:b w:val="0"/>
          <w:bCs w:val="0"/>
          <w:color w:val="231F20"/>
          <w:spacing w:val="15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datos</w:t>
      </w:r>
      <w:r>
        <w:rPr>
          <w:b w:val="0"/>
          <w:bCs w:val="0"/>
          <w:color w:val="231F20"/>
          <w:spacing w:val="15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con</w:t>
      </w:r>
      <w:r>
        <w:rPr>
          <w:b w:val="0"/>
          <w:bCs w:val="0"/>
          <w:color w:val="231F20"/>
          <w:spacing w:val="15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el</w:t>
      </w:r>
      <w:r>
        <w:rPr>
          <w:b w:val="0"/>
          <w:bCs w:val="0"/>
          <w:color w:val="231F20"/>
          <w:spacing w:val="15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ciudadano?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18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7"/>
        </w:numPr>
        <w:tabs>
          <w:tab w:pos="427" w:val="left" w:leader="none"/>
        </w:tabs>
        <w:spacing w:line="192" w:lineRule="auto"/>
        <w:ind w:left="440" w:right="5563" w:hanging="260"/>
        <w:jc w:val="left"/>
      </w:pPr>
      <w:r>
        <w:rPr/>
        <w:pict>
          <v:group style="position:absolute;margin-left:528.24585pt;margin-top:-3.867651pt;width:36.349200pt;height:18.6947pt;mso-position-horizontal-relative:page;mso-position-vertical-relative:paragraph;z-index:-7153" coordorigin="10565,-77" coordsize="727,374">
            <v:group style="position:absolute;left:10622;top:-21;width:250;height:251" coordorigin="10622,-21" coordsize="250,251">
              <v:shape style="position:absolute;left:10622;top:-21;width:250;height:251" coordorigin="10622,-21" coordsize="250,251" path="m10622,-21l10871,-21,10871,231,10622,231,10622,-21xe" filled="f" stroked="t" strokeweight="5.6693pt" strokecolor="#A7A9AC">
                <v:path arrowok="t"/>
              </v:shape>
            </v:group>
            <v:group style="position:absolute;left:10622;top:-21;width:250;height:251" coordorigin="10622,-21" coordsize="250,251">
              <v:shape style="position:absolute;left:10622;top:-21;width:250;height:251" coordorigin="10622,-21" coordsize="250,251" path="m10622,-21l10871,-21,10871,231,10622,231,10622,-21xe" filled="t" fillcolor="#FFFFFF" stroked="f">
                <v:path arrowok="t"/>
                <v:fill type="solid"/>
              </v:shape>
            </v:group>
            <v:group style="position:absolute;left:10985;top:-11;width:250;height:251" coordorigin="10985,-11" coordsize="250,251">
              <v:shape style="position:absolute;left:10985;top:-11;width:250;height:251" coordorigin="10985,-11" coordsize="250,251" path="m10985,-11l11235,-11,11235,240,10985,240,10985,-11xe" filled="f" stroked="t" strokeweight="5.6693pt" strokecolor="#A7A9AC">
                <v:path arrowok="t"/>
              </v:shape>
            </v:group>
            <v:group style="position:absolute;left:10985;top:-11;width:250;height:251" coordorigin="10985,-11" coordsize="250,251">
              <v:shape style="position:absolute;left:10985;top:-11;width:250;height:251" coordorigin="10985,-11" coordsize="250,251" path="m10985,-11l11235,-11,11235,240,10985,240,10985,-11xe" filled="t" fillcolor="#FFFFFF" stroked="f">
                <v:path arrowok="t"/>
                <v:fill type="solid"/>
              </v:shape>
            </v:group>
            <v:group style="position:absolute;left:11003;top:23;width:203;height:179" coordorigin="11003,23" coordsize="203,179">
              <v:shape style="position:absolute;left:11003;top:23;width:203;height:179" coordorigin="11003,23" coordsize="203,179" path="m11049,112l11003,136,11062,186,11068,191,11075,198,11077,200,11083,202,11085,199,11086,197,11089,194,11123,158,11090,158,11080,157,11072,148,11066,139,11062,132,11051,118,11049,112xe" filled="t" fillcolor="#D1D3D4" stroked="f">
                <v:path arrowok="t"/>
                <v:fill type="solid"/>
              </v:shape>
              <v:shape style="position:absolute;left:11003;top:23;width:203;height:179" coordorigin="11003,23" coordsize="203,179" path="m11206,23l11160,63,11120,109,11100,144,11090,158,11123,158,11133,148,11136,145,11138,144,11141,141,11155,127,11170,113,11201,89,11205,86,11206,86,11206,23xe" filled="t" fillcolor="#D1D3D4" stroked="f">
                <v:path arrowok="t"/>
                <v:fill type="solid"/>
              </v:shape>
            </v:group>
            <v:group style="position:absolute;left:11003;top:23;width:203;height:179" coordorigin="11003,23" coordsize="203,179">
              <v:shape style="position:absolute;left:11003;top:23;width:203;height:179" coordorigin="11003,23" coordsize="203,179" path="m11049,112l11003,136,11062,186,11066,188,11068,191,11071,194,11075,198,11077,200,11083,202,11085,199,11086,197,11089,194,11133,148,11136,145,11138,144,11141,141,11201,89,11206,86,11206,82,11206,23,11192,34,11174,50,11120,109,11100,144,11090,158,11080,157,11072,148,11066,139,11062,132,11051,118,11049,112xe" filled="f" stroked="t" strokeweight=".216pt" strokecolor="#D1D3D4">
                <v:path arrowok="t"/>
              </v:shape>
            </v:group>
            <v:group style="position:absolute;left:10651;top:12;width:187;height:173" coordorigin="10651,12" coordsize="187,173">
              <v:shape style="position:absolute;left:10651;top:12;width:187;height:173" coordorigin="10651,12" coordsize="187,173" path="m10684,23l10651,59,10715,107,10663,165,10689,184,10741,126,10823,126,10774,89,10791,70,10748,70,10684,23xe" filled="t" fillcolor="#D1D3D4" stroked="f">
                <v:path arrowok="t"/>
                <v:fill type="solid"/>
              </v:shape>
              <v:shape style="position:absolute;left:10651;top:12;width:187;height:173" coordorigin="10651,12" coordsize="187,173" path="m10823,126l10741,126,10805,174,10838,137,10823,126xe" filled="t" fillcolor="#D1D3D4" stroked="f">
                <v:path arrowok="t"/>
                <v:fill type="solid"/>
              </v:shape>
              <v:shape style="position:absolute;left:10651;top:12;width:187;height:173" coordorigin="10651,12" coordsize="187,173" path="m10800,12l10748,70,10791,70,10826,31,10800,12xe" filled="t" fillcolor="#D1D3D4" stroked="f">
                <v:path arrowok="t"/>
                <v:fill type="solid"/>
              </v:shape>
            </v:group>
            <v:group style="position:absolute;left:10651;top:12;width:187;height:173" coordorigin="10651,12" coordsize="187,173">
              <v:shape style="position:absolute;left:10651;top:12;width:187;height:173" coordorigin="10651,12" coordsize="187,173" path="m10805,174l10838,137,10774,89,10826,31,10800,12,10748,70,10684,23,10651,59,10715,107,10663,165,10689,184,10741,126,10805,174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80.892853pt;margin-top:-3.867651pt;width:36.349200pt;height:18.6947pt;mso-position-horizontal-relative:page;mso-position-vertical-relative:paragraph;z-index:-7152" coordorigin="9618,-77" coordsize="727,374">
            <v:group style="position:absolute;left:9675;top:-21;width:250;height:251" coordorigin="9675,-21" coordsize="250,251">
              <v:shape style="position:absolute;left:9675;top:-21;width:250;height:251" coordorigin="9675,-21" coordsize="250,251" path="m9675,-21l9924,-21,9924,231,9675,231,9675,-21xe" filled="f" stroked="t" strokeweight="5.6693pt" strokecolor="#A7A9AC">
                <v:path arrowok="t"/>
              </v:shape>
            </v:group>
            <v:group style="position:absolute;left:9675;top:-21;width:250;height:251" coordorigin="9675,-21" coordsize="250,251">
              <v:shape style="position:absolute;left:9675;top:-21;width:250;height:251" coordorigin="9675,-21" coordsize="250,251" path="m9675,-21l9924,-21,9924,231,9675,231,9675,-21xe" filled="t" fillcolor="#FFFFFF" stroked="f">
                <v:path arrowok="t"/>
                <v:fill type="solid"/>
              </v:shape>
            </v:group>
            <v:group style="position:absolute;left:10038;top:-11;width:250;height:251" coordorigin="10038,-11" coordsize="250,251">
              <v:shape style="position:absolute;left:10038;top:-11;width:250;height:251" coordorigin="10038,-11" coordsize="250,251" path="m10038,-11l10288,-11,10288,240,10038,240,10038,-11xe" filled="f" stroked="t" strokeweight="5.6693pt" strokecolor="#A7A9AC">
                <v:path arrowok="t"/>
              </v:shape>
            </v:group>
            <v:group style="position:absolute;left:10038;top:-11;width:250;height:251" coordorigin="10038,-11" coordsize="250,251">
              <v:shape style="position:absolute;left:10038;top:-11;width:250;height:251" coordorigin="10038,-11" coordsize="250,251" path="m10038,-11l10288,-11,10288,240,10038,240,10038,-11xe" filled="t" fillcolor="#FFFFFF" stroked="f">
                <v:path arrowok="t"/>
                <v:fill type="solid"/>
              </v:shape>
            </v:group>
            <v:group style="position:absolute;left:10056;top:23;width:203;height:179" coordorigin="10056,23" coordsize="203,179">
              <v:shape style="position:absolute;left:10056;top:23;width:203;height:179" coordorigin="10056,23" coordsize="203,179" path="m10102,112l10056,136,10115,186,10121,191,10128,198,10130,200,10136,202,10138,199,10139,197,10142,194,10176,158,10143,158,10133,157,10125,148,10119,139,10114,132,10104,118,10102,112xe" filled="t" fillcolor="#D1D3D4" stroked="f">
                <v:path arrowok="t"/>
                <v:fill type="solid"/>
              </v:shape>
              <v:shape style="position:absolute;left:10056;top:23;width:203;height:179" coordorigin="10056,23" coordsize="203,179" path="m10259,23l10213,63,10173,109,10153,144,10143,158,10176,158,10186,148,10189,145,10191,144,10254,89,10259,86,10259,23xe" filled="t" fillcolor="#D1D3D4" stroked="f">
                <v:path arrowok="t"/>
                <v:fill type="solid"/>
              </v:shape>
            </v:group>
            <v:group style="position:absolute;left:10056;top:23;width:203;height:179" coordorigin="10056,23" coordsize="203,179">
              <v:shape style="position:absolute;left:10056;top:23;width:203;height:179" coordorigin="10056,23" coordsize="203,179" path="m10102,112l10056,136,10115,186,10119,188,10121,191,10124,194,10128,198,10130,200,10136,202,10138,199,10139,197,10142,194,10186,148,10189,145,10191,144,10194,141,10254,89,10259,86,10259,82,10259,23,10245,34,10227,50,10173,109,10153,144,10143,158,10133,157,10125,148,10119,139,10114,132,10104,118,10102,112xe" filled="f" stroked="t" strokeweight=".216pt" strokecolor="#D1D3D4">
                <v:path arrowok="t"/>
              </v:shape>
            </v:group>
            <v:group style="position:absolute;left:9704;top:12;width:187;height:173" coordorigin="9704,12" coordsize="187,173">
              <v:shape style="position:absolute;left:9704;top:12;width:187;height:173" coordorigin="9704,12" coordsize="187,173" path="m9737,23l9704,59,9768,107,9716,165,9742,184,9794,126,9876,126,9827,89,9844,70,9801,70,9737,23xe" filled="t" fillcolor="#D1D3D4" stroked="f">
                <v:path arrowok="t"/>
                <v:fill type="solid"/>
              </v:shape>
              <v:shape style="position:absolute;left:9704;top:12;width:187;height:173" coordorigin="9704,12" coordsize="187,173" path="m9876,126l9794,126,9858,174,9891,137,9876,126xe" filled="t" fillcolor="#D1D3D4" stroked="f">
                <v:path arrowok="t"/>
                <v:fill type="solid"/>
              </v:shape>
              <v:shape style="position:absolute;left:9704;top:12;width:187;height:173" coordorigin="9704,12" coordsize="187,173" path="m9853,12l9801,70,9844,70,9879,31,9853,12xe" filled="t" fillcolor="#D1D3D4" stroked="f">
                <v:path arrowok="t"/>
                <v:fill type="solid"/>
              </v:shape>
            </v:group>
            <v:group style="position:absolute;left:9704;top:12;width:187;height:173" coordorigin="9704,12" coordsize="187,173">
              <v:shape style="position:absolute;left:9704;top:12;width:187;height:173" coordorigin="9704,12" coordsize="187,173" path="m9858,174l9891,137,9827,89,9879,31,9853,12,9801,70,9737,23,9704,59,9768,107,9716,165,9742,184,9794,126,9858,174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34.57724pt;margin-top:-3.867651pt;width:36.349200pt;height:18.6947pt;mso-position-horizontal-relative:page;mso-position-vertical-relative:paragraph;z-index:-7151" coordorigin="8692,-77" coordsize="727,374">
            <v:group style="position:absolute;left:8748;top:-21;width:250;height:251" coordorigin="8748,-21" coordsize="250,251">
              <v:shape style="position:absolute;left:8748;top:-21;width:250;height:251" coordorigin="8748,-21" coordsize="250,251" path="m8748,-21l8998,-21,8998,231,8748,231,8748,-21xe" filled="f" stroked="t" strokeweight="5.6693pt" strokecolor="#A7A9AC">
                <v:path arrowok="t"/>
              </v:shape>
            </v:group>
            <v:group style="position:absolute;left:8748;top:-21;width:250;height:251" coordorigin="8748,-21" coordsize="250,251">
              <v:shape style="position:absolute;left:8748;top:-21;width:250;height:251" coordorigin="8748,-21" coordsize="250,251" path="m8748,-21l8998,-21,8998,231,8748,231,8748,-21xe" filled="t" fillcolor="#FFFFFF" stroked="f">
                <v:path arrowok="t"/>
                <v:fill type="solid"/>
              </v:shape>
            </v:group>
            <v:group style="position:absolute;left:9112;top:-11;width:250;height:251" coordorigin="9112,-11" coordsize="250,251">
              <v:shape style="position:absolute;left:9112;top:-11;width:250;height:251" coordorigin="9112,-11" coordsize="250,251" path="m9112,-11l9362,-11,9362,240,9112,240,9112,-11xe" filled="f" stroked="t" strokeweight="5.6693pt" strokecolor="#A7A9AC">
                <v:path arrowok="t"/>
              </v:shape>
            </v:group>
            <v:group style="position:absolute;left:9112;top:-11;width:250;height:251" coordorigin="9112,-11" coordsize="250,251">
              <v:shape style="position:absolute;left:9112;top:-11;width:250;height:251" coordorigin="9112,-11" coordsize="250,251" path="m9112,-11l9362,-11,9362,240,9112,240,9112,-11xe" filled="t" fillcolor="#FFFFFF" stroked="f">
                <v:path arrowok="t"/>
                <v:fill type="solid"/>
              </v:shape>
            </v:group>
            <v:group style="position:absolute;left:9130;top:23;width:203;height:179" coordorigin="9130,23" coordsize="203,179">
              <v:shape style="position:absolute;left:9130;top:23;width:203;height:179" coordorigin="9130,23" coordsize="203,179" path="m9176,112l9130,136,9189,186,9195,191,9202,198,9203,200,9209,202,9211,199,9213,197,9216,194,9250,158,9217,158,9207,157,9198,148,9193,139,9188,132,9178,118,9176,112xe" filled="t" fillcolor="#D1D3D4" stroked="f">
                <v:path arrowok="t"/>
                <v:fill type="solid"/>
              </v:shape>
              <v:shape style="position:absolute;left:9130;top:23;width:203;height:179" coordorigin="9130,23" coordsize="203,179" path="m9332,23l9287,63,9247,109,9226,144,9217,158,9250,158,9259,148,9262,145,9265,144,9268,141,9282,127,9296,113,9328,89,9332,86,9332,86,9332,23xe" filled="t" fillcolor="#D1D3D4" stroked="f">
                <v:path arrowok="t"/>
                <v:fill type="solid"/>
              </v:shape>
            </v:group>
            <v:group style="position:absolute;left:9130;top:23;width:203;height:179" coordorigin="9130,23" coordsize="203,179">
              <v:shape style="position:absolute;left:9130;top:23;width:203;height:179" coordorigin="9130,23" coordsize="203,179" path="m9176,112l9130,136,9189,186,9192,188,9195,191,9198,194,9202,198,9203,200,9209,202,9211,199,9213,197,9216,194,9259,148,9262,145,9265,144,9268,141,9328,89,9332,86,9332,82,9332,23,9318,34,9301,50,9247,109,9226,144,9217,158,9207,157,9198,148,9193,139,9188,132,9178,118,9176,112xe" filled="f" stroked="t" strokeweight=".216pt" strokecolor="#D1D3D4">
                <v:path arrowok="t"/>
              </v:shape>
            </v:group>
            <v:group style="position:absolute;left:8778;top:12;width:187;height:173" coordorigin="8778,12" coordsize="187,173">
              <v:shape style="position:absolute;left:8778;top:12;width:187;height:173" coordorigin="8778,12" coordsize="187,173" path="m8810,23l8778,59,8842,107,8789,165,8816,184,8868,126,8950,126,8900,89,8918,70,8874,70,8810,23xe" filled="t" fillcolor="#D1D3D4" stroked="f">
                <v:path arrowok="t"/>
                <v:fill type="solid"/>
              </v:shape>
              <v:shape style="position:absolute;left:8778;top:12;width:187;height:173" coordorigin="8778,12" coordsize="187,173" path="m8950,126l8868,126,8932,174,8964,137,8950,126xe" filled="t" fillcolor="#D1D3D4" stroked="f">
                <v:path arrowok="t"/>
                <v:fill type="solid"/>
              </v:shape>
              <v:shape style="position:absolute;left:8778;top:12;width:187;height:173" coordorigin="8778,12" coordsize="187,173" path="m8926,12l8874,70,8918,70,8953,31,8926,12xe" filled="t" fillcolor="#D1D3D4" stroked="f">
                <v:path arrowok="t"/>
                <v:fill type="solid"/>
              </v:shape>
            </v:group>
            <v:group style="position:absolute;left:8778;top:12;width:187;height:173" coordorigin="8778,12" coordsize="187,173">
              <v:shape style="position:absolute;left:8778;top:12;width:187;height:173" coordorigin="8778,12" coordsize="187,173" path="m8932,174l8964,137,8900,89,8953,31,8926,12,8874,70,8810,23,8778,59,8842,107,8789,165,8816,184,8868,126,8932,174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87.043335pt;margin-top:-3.867651pt;width:36.3493pt;height:18.6947pt;mso-position-horizontal-relative:page;mso-position-vertical-relative:paragraph;z-index:-7150" coordorigin="7741,-77" coordsize="727,374">
            <v:group style="position:absolute;left:7798;top:-21;width:250;height:251" coordorigin="7798,-21" coordsize="250,251">
              <v:shape style="position:absolute;left:7798;top:-21;width:250;height:251" coordorigin="7798,-21" coordsize="250,251" path="m7798,-21l8047,-21,8047,231,7798,231,7798,-21xe" filled="f" stroked="t" strokeweight="5.6693pt" strokecolor="#A7A9AC">
                <v:path arrowok="t"/>
              </v:shape>
            </v:group>
            <v:group style="position:absolute;left:7798;top:-21;width:250;height:251" coordorigin="7798,-21" coordsize="250,251">
              <v:shape style="position:absolute;left:7798;top:-21;width:250;height:251" coordorigin="7798,-21" coordsize="250,251" path="m7798,-21l8047,-21,8047,231,7798,231,7798,-21xe" filled="t" fillcolor="#FFFFFF" stroked="f">
                <v:path arrowok="t"/>
                <v:fill type="solid"/>
              </v:shape>
            </v:group>
            <v:group style="position:absolute;left:8161;top:-11;width:250;height:251" coordorigin="8161,-11" coordsize="250,251">
              <v:shape style="position:absolute;left:8161;top:-11;width:250;height:251" coordorigin="8161,-11" coordsize="250,251" path="m8161,-11l8411,-11,8411,240,8161,240,8161,-11xe" filled="f" stroked="t" strokeweight="5.6693pt" strokecolor="#A7A9AC">
                <v:path arrowok="t"/>
              </v:shape>
            </v:group>
            <v:group style="position:absolute;left:8161;top:-11;width:250;height:251" coordorigin="8161,-11" coordsize="250,251">
              <v:shape style="position:absolute;left:8161;top:-11;width:250;height:251" coordorigin="8161,-11" coordsize="250,251" path="m8161,-11l8411,-11,8411,240,8161,240,8161,-11xe" filled="t" fillcolor="#FFFFFF" stroked="f">
                <v:path arrowok="t"/>
                <v:fill type="solid"/>
              </v:shape>
            </v:group>
            <v:group style="position:absolute;left:8179;top:23;width:203;height:179" coordorigin="8179,23" coordsize="203,179">
              <v:shape style="position:absolute;left:8179;top:23;width:203;height:179" coordorigin="8179,23" coordsize="203,179" path="m8225,112l8179,136,8238,186,8244,191,8251,198,8253,200,8259,202,8261,199,8262,197,8265,194,8299,158,8266,158,8256,157,8248,148,8242,139,8237,132,8227,118,8225,112xe" filled="t" fillcolor="#D1D3D4" stroked="f">
                <v:path arrowok="t"/>
                <v:fill type="solid"/>
              </v:shape>
              <v:shape style="position:absolute;left:8179;top:23;width:203;height:179" coordorigin="8179,23" coordsize="203,179" path="m8382,23l8336,63,8296,109,8276,144,8266,158,8299,158,8309,148,8312,145,8314,144,8317,141,8331,127,8346,113,8377,89,8381,86,8382,86,8382,23xe" filled="t" fillcolor="#D1D3D4" stroked="f">
                <v:path arrowok="t"/>
                <v:fill type="solid"/>
              </v:shape>
            </v:group>
            <v:group style="position:absolute;left:8179;top:23;width:203;height:179" coordorigin="8179,23" coordsize="203,179">
              <v:shape style="position:absolute;left:8179;top:23;width:203;height:179" coordorigin="8179,23" coordsize="203,179" path="m8225,112l8179,136,8238,186,8242,188,8244,191,8247,194,8251,198,8253,200,8259,202,8261,199,8262,197,8265,194,8309,148,8312,145,8314,144,8317,141,8377,89,8382,86,8382,82,8382,23,8368,34,8350,50,8296,109,8276,144,8266,158,8256,157,8248,148,8242,139,8237,132,8227,118,8225,112xe" filled="f" stroked="t" strokeweight=".216pt" strokecolor="#D1D3D4">
                <v:path arrowok="t"/>
              </v:shape>
            </v:group>
            <v:group style="position:absolute;left:7827;top:12;width:187;height:173" coordorigin="7827,12" coordsize="187,173">
              <v:shape style="position:absolute;left:7827;top:12;width:187;height:173" coordorigin="7827,12" coordsize="187,173" path="m7860,23l7827,59,7891,107,7839,165,7865,184,7917,126,7999,126,7950,89,7967,70,7924,70,7860,23xe" filled="t" fillcolor="#D1D3D4" stroked="f">
                <v:path arrowok="t"/>
                <v:fill type="solid"/>
              </v:shape>
              <v:shape style="position:absolute;left:7827;top:12;width:187;height:173" coordorigin="7827,12" coordsize="187,173" path="m7999,126l7917,126,7981,174,8014,137,7999,126xe" filled="t" fillcolor="#D1D3D4" stroked="f">
                <v:path arrowok="t"/>
                <v:fill type="solid"/>
              </v:shape>
              <v:shape style="position:absolute;left:7827;top:12;width:187;height:173" coordorigin="7827,12" coordsize="187,173" path="m7976,12l7924,70,7967,70,8002,31,7976,12xe" filled="t" fillcolor="#D1D3D4" stroked="f">
                <v:path arrowok="t"/>
                <v:fill type="solid"/>
              </v:shape>
            </v:group>
            <v:group style="position:absolute;left:7827;top:12;width:187;height:173" coordorigin="7827,12" coordsize="187,173">
              <v:shape style="position:absolute;left:7827;top:12;width:187;height:173" coordorigin="7827,12" coordsize="187,173" path="m7981,174l8014,137,7950,89,8002,31,7976,12,7924,70,7860,23,7827,59,7891,107,7839,165,7865,184,7917,126,7981,174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38.996643pt;margin-top:-3.867651pt;width:36.3493pt;height:18.6947pt;mso-position-horizontal-relative:page;mso-position-vertical-relative:paragraph;z-index:-7149" coordorigin="6780,-77" coordsize="727,374">
            <v:group style="position:absolute;left:6837;top:-21;width:250;height:251" coordorigin="6837,-21" coordsize="250,251">
              <v:shape style="position:absolute;left:6837;top:-21;width:250;height:251" coordorigin="6837,-21" coordsize="250,251" path="m6837,-21l7086,-21,7086,231,6837,231,6837,-21xe" filled="f" stroked="t" strokeweight="5.6693pt" strokecolor="#A7A9AC">
                <v:path arrowok="t"/>
              </v:shape>
            </v:group>
            <v:group style="position:absolute;left:6837;top:-21;width:250;height:251" coordorigin="6837,-21" coordsize="250,251">
              <v:shape style="position:absolute;left:6837;top:-21;width:250;height:251" coordorigin="6837,-21" coordsize="250,251" path="m6837,-21l7086,-21,7086,231,6837,231,6837,-21xe" filled="t" fillcolor="#FFFFFF" stroked="f">
                <v:path arrowok="t"/>
                <v:fill type="solid"/>
              </v:shape>
            </v:group>
            <v:group style="position:absolute;left:7200;top:-11;width:250;height:251" coordorigin="7200,-11" coordsize="250,251">
              <v:shape style="position:absolute;left:7200;top:-11;width:250;height:251" coordorigin="7200,-11" coordsize="250,251" path="m7200,-11l7450,-11,7450,240,7200,240,7200,-11xe" filled="f" stroked="t" strokeweight="5.6693pt" strokecolor="#A7A9AC">
                <v:path arrowok="t"/>
              </v:shape>
            </v:group>
            <v:group style="position:absolute;left:7200;top:-11;width:250;height:251" coordorigin="7200,-11" coordsize="250,251">
              <v:shape style="position:absolute;left:7200;top:-11;width:250;height:251" coordorigin="7200,-11" coordsize="250,251" path="m7200,-11l7450,-11,7450,240,7200,240,7200,-11xe" filled="t" fillcolor="#FFFFFF" stroked="f">
                <v:path arrowok="t"/>
                <v:fill type="solid"/>
              </v:shape>
            </v:group>
            <v:group style="position:absolute;left:7218;top:23;width:203;height:179" coordorigin="7218,23" coordsize="203,179">
              <v:shape style="position:absolute;left:7218;top:23;width:203;height:179" coordorigin="7218,23" coordsize="203,179" path="m7264,112l7218,136,7277,186,7283,191,7290,198,7292,200,7298,202,7300,199,7301,197,7304,194,7338,158,7305,158,7295,157,7287,148,7281,139,7277,132,7266,118,7264,112xe" filled="t" fillcolor="#D1D3D4" stroked="f">
                <v:path arrowok="t"/>
                <v:fill type="solid"/>
              </v:shape>
              <v:shape style="position:absolute;left:7218;top:23;width:203;height:179" coordorigin="7218,23" coordsize="203,179" path="m7421,23l7375,63,7335,109,7315,144,7305,158,7338,158,7348,148,7351,145,7353,144,7356,141,7370,127,7385,113,7416,89,7420,86,7421,86,7421,23xe" filled="t" fillcolor="#D1D3D4" stroked="f">
                <v:path arrowok="t"/>
                <v:fill type="solid"/>
              </v:shape>
            </v:group>
            <v:group style="position:absolute;left:7218;top:23;width:203;height:179" coordorigin="7218,23" coordsize="203,179">
              <v:shape style="position:absolute;left:7218;top:23;width:203;height:179" coordorigin="7218,23" coordsize="203,179" path="m7264,112l7218,136,7277,186,7281,188,7283,191,7286,194,7290,198,7292,200,7298,202,7300,199,7301,197,7304,194,7348,148,7351,145,7353,144,7356,141,7416,89,7421,86,7421,82,7421,23,7407,34,7389,50,7335,109,7315,144,7305,158,7295,157,7287,148,7281,139,7277,132,7266,118,7264,112xe" filled="f" stroked="t" strokeweight=".216pt" strokecolor="#D1D3D4">
                <v:path arrowok="t"/>
              </v:shape>
            </v:group>
            <v:group style="position:absolute;left:6866;top:12;width:187;height:173" coordorigin="6866,12" coordsize="187,173">
              <v:shape style="position:absolute;left:6866;top:12;width:187;height:173" coordorigin="6866,12" coordsize="187,173" path="m6899,23l6866,59,6930,107,6878,165,6904,184,6956,126,7038,126,6989,89,7006,70,6963,70,6899,23xe" filled="t" fillcolor="#D1D3D4" stroked="f">
                <v:path arrowok="t"/>
                <v:fill type="solid"/>
              </v:shape>
              <v:shape style="position:absolute;left:6866;top:12;width:187;height:173" coordorigin="6866,12" coordsize="187,173" path="m7038,126l6956,126,7020,174,7053,137,7038,126xe" filled="t" fillcolor="#D1D3D4" stroked="f">
                <v:path arrowok="t"/>
                <v:fill type="solid"/>
              </v:shape>
              <v:shape style="position:absolute;left:6866;top:12;width:187;height:173" coordorigin="6866,12" coordsize="187,173" path="m7015,12l6963,70,7006,70,7041,31,7015,12xe" filled="t" fillcolor="#D1D3D4" stroked="f">
                <v:path arrowok="t"/>
                <v:fill type="solid"/>
              </v:shape>
            </v:group>
            <v:group style="position:absolute;left:6866;top:12;width:187;height:173" coordorigin="6866,12" coordsize="187,173">
              <v:shape style="position:absolute;left:6866;top:12;width:187;height:173" coordorigin="6866,12" coordsize="187,173" path="m7020,174l7053,137,6989,89,7041,31,7015,12,6963,70,6899,23,6866,59,6930,107,6878,165,6904,184,6956,126,7020,174xe" filled="f" stroked="t" strokeweight=".5669pt" strokecolor="#D1D3D4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95"/>
        </w:rPr>
        <w:t>¿El</w:t>
      </w:r>
      <w:r>
        <w:rPr>
          <w:b w:val="0"/>
          <w:bCs w:val="0"/>
          <w:color w:val="231F20"/>
          <w:spacing w:val="14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funcionario</w:t>
      </w:r>
      <w:r>
        <w:rPr>
          <w:b w:val="0"/>
          <w:bCs w:val="0"/>
          <w:color w:val="231F20"/>
          <w:spacing w:val="14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pide</w:t>
      </w:r>
      <w:r>
        <w:rPr>
          <w:b w:val="0"/>
          <w:bCs w:val="0"/>
          <w:color w:val="231F20"/>
          <w:spacing w:val="14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al</w:t>
      </w:r>
      <w:r>
        <w:rPr>
          <w:b w:val="0"/>
          <w:bCs w:val="0"/>
          <w:color w:val="231F20"/>
          <w:spacing w:val="14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ciudadano</w:t>
      </w:r>
      <w:r>
        <w:rPr>
          <w:b w:val="0"/>
          <w:bCs w:val="0"/>
          <w:color w:val="231F20"/>
          <w:spacing w:val="14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cor</w:t>
      </w:r>
      <w:r>
        <w:rPr>
          <w:b w:val="0"/>
          <w:bCs w:val="0"/>
          <w:color w:val="231F20"/>
          <w:spacing w:val="-6"/>
          <w:w w:val="95"/>
        </w:rPr>
        <w:t>r</w:t>
      </w:r>
      <w:r>
        <w:rPr>
          <w:b w:val="0"/>
          <w:bCs w:val="0"/>
          <w:color w:val="231F20"/>
          <w:spacing w:val="0"/>
          <w:w w:val="95"/>
        </w:rPr>
        <w:t>obo</w:t>
      </w:r>
      <w:r>
        <w:rPr>
          <w:b w:val="0"/>
          <w:bCs w:val="0"/>
          <w:color w:val="231F20"/>
          <w:spacing w:val="-3"/>
          <w:w w:val="95"/>
        </w:rPr>
        <w:t>r</w:t>
      </w:r>
      <w:r>
        <w:rPr>
          <w:b w:val="0"/>
          <w:bCs w:val="0"/>
          <w:color w:val="231F20"/>
          <w:spacing w:val="0"/>
          <w:w w:val="95"/>
        </w:rPr>
        <w:t>ar</w:t>
      </w:r>
      <w:r>
        <w:rPr>
          <w:b w:val="0"/>
          <w:bCs w:val="0"/>
          <w:color w:val="231F20"/>
          <w:spacing w:val="15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que</w:t>
      </w:r>
      <w:r>
        <w:rPr>
          <w:b w:val="0"/>
          <w:bCs w:val="0"/>
          <w:color w:val="231F20"/>
          <w:spacing w:val="14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la</w:t>
      </w:r>
      <w:r>
        <w:rPr>
          <w:b w:val="0"/>
          <w:bCs w:val="0"/>
          <w:color w:val="231F20"/>
          <w:spacing w:val="0"/>
          <w:w w:val="97"/>
        </w:rPr>
        <w:t> </w:t>
      </w:r>
      <w:r>
        <w:rPr>
          <w:b w:val="0"/>
          <w:bCs w:val="0"/>
          <w:color w:val="231F20"/>
          <w:spacing w:val="0"/>
          <w:w w:val="95"/>
        </w:rPr>
        <w:t>in</w:t>
      </w:r>
      <w:r>
        <w:rPr>
          <w:b w:val="0"/>
          <w:bCs w:val="0"/>
          <w:color w:val="231F20"/>
          <w:spacing w:val="-5"/>
          <w:w w:val="95"/>
        </w:rPr>
        <w:t>f</w:t>
      </w:r>
      <w:r>
        <w:rPr>
          <w:b w:val="0"/>
          <w:bCs w:val="0"/>
          <w:color w:val="231F20"/>
          <w:spacing w:val="0"/>
          <w:w w:val="95"/>
        </w:rPr>
        <w:t>o</w:t>
      </w:r>
      <w:r>
        <w:rPr>
          <w:b w:val="0"/>
          <w:bCs w:val="0"/>
          <w:color w:val="231F20"/>
          <w:spacing w:val="3"/>
          <w:w w:val="95"/>
        </w:rPr>
        <w:t>r</w:t>
      </w:r>
      <w:r>
        <w:rPr>
          <w:b w:val="0"/>
          <w:bCs w:val="0"/>
          <w:color w:val="231F20"/>
          <w:spacing w:val="0"/>
          <w:w w:val="95"/>
        </w:rPr>
        <w:t>mación</w:t>
      </w:r>
      <w:r>
        <w:rPr>
          <w:b w:val="0"/>
          <w:bCs w:val="0"/>
          <w:color w:val="231F20"/>
          <w:spacing w:val="15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de</w:t>
      </w:r>
      <w:r>
        <w:rPr>
          <w:b w:val="0"/>
          <w:bCs w:val="0"/>
          <w:color w:val="231F20"/>
          <w:spacing w:val="16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la</w:t>
      </w:r>
      <w:r>
        <w:rPr>
          <w:b w:val="0"/>
          <w:bCs w:val="0"/>
          <w:color w:val="231F20"/>
          <w:spacing w:val="16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pantalla</w:t>
      </w:r>
      <w:r>
        <w:rPr>
          <w:b w:val="0"/>
          <w:bCs w:val="0"/>
          <w:color w:val="231F20"/>
          <w:spacing w:val="16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esté</w:t>
      </w:r>
      <w:r>
        <w:rPr>
          <w:b w:val="0"/>
          <w:bCs w:val="0"/>
          <w:color w:val="231F20"/>
          <w:spacing w:val="16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correcta?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18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7"/>
        </w:numPr>
        <w:tabs>
          <w:tab w:pos="427" w:val="left" w:leader="none"/>
        </w:tabs>
        <w:spacing w:line="192" w:lineRule="auto"/>
        <w:ind w:left="440" w:right="5040" w:hanging="260"/>
        <w:jc w:val="left"/>
      </w:pPr>
      <w:r>
        <w:rPr/>
        <w:pict>
          <v:group style="position:absolute;margin-left:528.24585pt;margin-top:-4.896377pt;width:36.349200pt;height:18.6948pt;mso-position-horizontal-relative:page;mso-position-vertical-relative:paragraph;z-index:-7148" coordorigin="10565,-98" coordsize="727,374">
            <v:group style="position:absolute;left:10622;top:-41;width:250;height:251" coordorigin="10622,-41" coordsize="250,251">
              <v:shape style="position:absolute;left:10622;top:-41;width:250;height:251" coordorigin="10622,-41" coordsize="250,251" path="m10622,-41l10871,-41,10871,210,10622,210,10622,-41xe" filled="f" stroked="t" strokeweight="5.6693pt" strokecolor="#A7A9AC">
                <v:path arrowok="t"/>
              </v:shape>
            </v:group>
            <v:group style="position:absolute;left:10622;top:-41;width:250;height:251" coordorigin="10622,-41" coordsize="250,251">
              <v:shape style="position:absolute;left:10622;top:-41;width:250;height:251" coordorigin="10622,-41" coordsize="250,251" path="m10622,-41l10871,-41,10871,210,10622,210,10622,-41xe" filled="t" fillcolor="#FFFFFF" stroked="f">
                <v:path arrowok="t"/>
                <v:fill type="solid"/>
              </v:shape>
            </v:group>
            <v:group style="position:absolute;left:10985;top:-32;width:250;height:251" coordorigin="10985,-32" coordsize="250,251">
              <v:shape style="position:absolute;left:10985;top:-32;width:250;height:251" coordorigin="10985,-32" coordsize="250,251" path="m10985,-32l11235,-32,11235,219,10985,219,10985,-32xe" filled="f" stroked="t" strokeweight="5.6693pt" strokecolor="#A7A9AC">
                <v:path arrowok="t"/>
              </v:shape>
            </v:group>
            <v:group style="position:absolute;left:10985;top:-32;width:250;height:251" coordorigin="10985,-32" coordsize="250,251">
              <v:shape style="position:absolute;left:10985;top:-32;width:250;height:251" coordorigin="10985,-32" coordsize="250,251" path="m10985,-32l11235,-32,11235,219,10985,219,10985,-32xe" filled="t" fillcolor="#FFFFFF" stroked="f">
                <v:path arrowok="t"/>
                <v:fill type="solid"/>
              </v:shape>
            </v:group>
            <v:group style="position:absolute;left:11003;top:3;width:203;height:179" coordorigin="11003,3" coordsize="203,179">
              <v:shape style="position:absolute;left:11003;top:3;width:203;height:179" coordorigin="11003,3" coordsize="203,179" path="m11049,92l11003,116,11062,165,11068,170,11075,177,11077,180,11083,181,11085,178,11086,176,11089,173,11123,138,11090,138,11080,136,11072,127,11066,118,11062,112,11051,98,11049,92xe" filled="t" fillcolor="#D1D3D4" stroked="f">
                <v:path arrowok="t"/>
                <v:fill type="solid"/>
              </v:shape>
              <v:shape style="position:absolute;left:11003;top:3;width:203;height:179" coordorigin="11003,3" coordsize="203,179" path="m11206,3l11160,42,11120,88,11100,123,11090,138,11123,138,11133,128,11136,125,11138,123,11141,120,11155,106,11170,92,11201,68,11205,66,11206,66,11206,3xe" filled="t" fillcolor="#D1D3D4" stroked="f">
                <v:path arrowok="t"/>
                <v:fill type="solid"/>
              </v:shape>
            </v:group>
            <v:group style="position:absolute;left:11003;top:3;width:203;height:179" coordorigin="11003,3" coordsize="203,179">
              <v:shape style="position:absolute;left:11003;top:3;width:203;height:179" coordorigin="11003,3" coordsize="203,179" path="m11049,92l11003,116,11062,165,11066,168,11068,170,11071,173,11075,177,11077,180,11083,181,11085,178,11086,176,11089,173,11133,128,11136,125,11138,123,11141,120,11201,68,11206,66,11206,62,11206,3,11192,13,11174,29,11120,88,11100,123,11090,138,11080,136,11072,127,11066,118,11062,112,11051,98,11049,92xe" filled="f" stroked="t" strokeweight=".216pt" strokecolor="#D1D3D4">
                <v:path arrowok="t"/>
              </v:shape>
            </v:group>
            <v:group style="position:absolute;left:10651;top:-9;width:187;height:173" coordorigin="10651,-9" coordsize="187,173">
              <v:shape style="position:absolute;left:10651;top:-9;width:187;height:173" coordorigin="10651,-9" coordsize="187,173" path="m10684,2l10651,39,10715,86,10663,144,10689,164,10741,106,10823,106,10774,69,10791,50,10748,50,10684,2xe" filled="t" fillcolor="#D1D3D4" stroked="f">
                <v:path arrowok="t"/>
                <v:fill type="solid"/>
              </v:shape>
              <v:shape style="position:absolute;left:10651;top:-9;width:187;height:173" coordorigin="10651,-9" coordsize="187,173" path="m10823,106l10741,106,10805,153,10838,116,10823,106xe" filled="t" fillcolor="#D1D3D4" stroked="f">
                <v:path arrowok="t"/>
                <v:fill type="solid"/>
              </v:shape>
              <v:shape style="position:absolute;left:10651;top:-9;width:187;height:173" coordorigin="10651,-9" coordsize="187,173" path="m10800,-9l10748,50,10791,50,10826,11,10800,-9xe" filled="t" fillcolor="#D1D3D4" stroked="f">
                <v:path arrowok="t"/>
                <v:fill type="solid"/>
              </v:shape>
            </v:group>
            <v:group style="position:absolute;left:10651;top:-9;width:187;height:173" coordorigin="10651,-9" coordsize="187,173">
              <v:shape style="position:absolute;left:10651;top:-9;width:187;height:173" coordorigin="10651,-9" coordsize="187,173" path="m10805,153l10838,116,10774,69,10826,11,10800,-9,10748,50,10684,2,10651,39,10715,86,10663,144,10689,164,10741,106,10805,153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80.892853pt;margin-top:-4.896377pt;width:36.349200pt;height:18.6948pt;mso-position-horizontal-relative:page;mso-position-vertical-relative:paragraph;z-index:-7147" coordorigin="9618,-98" coordsize="727,374">
            <v:group style="position:absolute;left:9675;top:-41;width:250;height:251" coordorigin="9675,-41" coordsize="250,251">
              <v:shape style="position:absolute;left:9675;top:-41;width:250;height:251" coordorigin="9675,-41" coordsize="250,251" path="m9675,-41l9924,-41,9924,210,9675,210,9675,-41xe" filled="f" stroked="t" strokeweight="5.6693pt" strokecolor="#A7A9AC">
                <v:path arrowok="t"/>
              </v:shape>
            </v:group>
            <v:group style="position:absolute;left:9675;top:-41;width:250;height:251" coordorigin="9675,-41" coordsize="250,251">
              <v:shape style="position:absolute;left:9675;top:-41;width:250;height:251" coordorigin="9675,-41" coordsize="250,251" path="m9675,-41l9924,-41,9924,210,9675,210,9675,-41xe" filled="t" fillcolor="#FFFFFF" stroked="f">
                <v:path arrowok="t"/>
                <v:fill type="solid"/>
              </v:shape>
            </v:group>
            <v:group style="position:absolute;left:10038;top:-32;width:250;height:251" coordorigin="10038,-32" coordsize="250,251">
              <v:shape style="position:absolute;left:10038;top:-32;width:250;height:251" coordorigin="10038,-32" coordsize="250,251" path="m10038,-32l10288,-32,10288,219,10038,219,10038,-32xe" filled="f" stroked="t" strokeweight="5.6693pt" strokecolor="#A7A9AC">
                <v:path arrowok="t"/>
              </v:shape>
            </v:group>
            <v:group style="position:absolute;left:10038;top:-32;width:250;height:251" coordorigin="10038,-32" coordsize="250,251">
              <v:shape style="position:absolute;left:10038;top:-32;width:250;height:251" coordorigin="10038,-32" coordsize="250,251" path="m10038,-32l10288,-32,10288,219,10038,219,10038,-32xe" filled="t" fillcolor="#FFFFFF" stroked="f">
                <v:path arrowok="t"/>
                <v:fill type="solid"/>
              </v:shape>
            </v:group>
            <v:group style="position:absolute;left:10056;top:3;width:203;height:179" coordorigin="10056,3" coordsize="203,179">
              <v:shape style="position:absolute;left:10056;top:3;width:203;height:179" coordorigin="10056,3" coordsize="203,179" path="m10102,92l10056,116,10115,165,10121,170,10128,177,10130,180,10136,181,10138,178,10139,176,10142,173,10176,138,10143,138,10133,136,10125,127,10119,118,10114,112,10104,98,10102,92xe" filled="t" fillcolor="#D1D3D4" stroked="f">
                <v:path arrowok="t"/>
                <v:fill type="solid"/>
              </v:shape>
              <v:shape style="position:absolute;left:10056;top:3;width:203;height:179" coordorigin="10056,3" coordsize="203,179" path="m10259,3l10213,42,10173,88,10153,123,10143,138,10176,138,10186,128,10189,125,10191,123,10254,68,10259,66,10259,3xe" filled="t" fillcolor="#D1D3D4" stroked="f">
                <v:path arrowok="t"/>
                <v:fill type="solid"/>
              </v:shape>
            </v:group>
            <v:group style="position:absolute;left:10056;top:3;width:203;height:179" coordorigin="10056,3" coordsize="203,179">
              <v:shape style="position:absolute;left:10056;top:3;width:203;height:179" coordorigin="10056,3" coordsize="203,179" path="m10102,92l10056,116,10115,165,10119,168,10121,170,10124,173,10128,177,10130,180,10136,181,10138,178,10139,176,10142,173,10186,128,10189,125,10191,123,10194,120,10254,68,10259,66,10259,62,10259,3,10245,13,10227,29,10173,88,10153,123,10143,138,10133,136,10125,127,10119,118,10114,112,10104,98,10102,92xe" filled="f" stroked="t" strokeweight=".216pt" strokecolor="#D1D3D4">
                <v:path arrowok="t"/>
              </v:shape>
            </v:group>
            <v:group style="position:absolute;left:9704;top:-9;width:187;height:173" coordorigin="9704,-9" coordsize="187,173">
              <v:shape style="position:absolute;left:9704;top:-9;width:187;height:173" coordorigin="9704,-9" coordsize="187,173" path="m9737,2l9704,39,9768,86,9716,144,9742,164,9794,106,9876,106,9827,69,9844,50,9801,50,9737,2xe" filled="t" fillcolor="#D1D3D4" stroked="f">
                <v:path arrowok="t"/>
                <v:fill type="solid"/>
              </v:shape>
              <v:shape style="position:absolute;left:9704;top:-9;width:187;height:173" coordorigin="9704,-9" coordsize="187,173" path="m9876,106l9794,106,9858,153,9891,116,9876,106xe" filled="t" fillcolor="#D1D3D4" stroked="f">
                <v:path arrowok="t"/>
                <v:fill type="solid"/>
              </v:shape>
              <v:shape style="position:absolute;left:9704;top:-9;width:187;height:173" coordorigin="9704,-9" coordsize="187,173" path="m9853,-9l9801,50,9844,50,9879,11,9853,-9xe" filled="t" fillcolor="#D1D3D4" stroked="f">
                <v:path arrowok="t"/>
                <v:fill type="solid"/>
              </v:shape>
            </v:group>
            <v:group style="position:absolute;left:9704;top:-9;width:187;height:173" coordorigin="9704,-9" coordsize="187,173">
              <v:shape style="position:absolute;left:9704;top:-9;width:187;height:173" coordorigin="9704,-9" coordsize="187,173" path="m9858,153l9891,116,9827,69,9879,11,9853,-9,9801,50,9737,2,9704,39,9768,86,9716,144,9742,164,9794,106,9858,153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34.57724pt;margin-top:-4.896377pt;width:36.349200pt;height:18.6948pt;mso-position-horizontal-relative:page;mso-position-vertical-relative:paragraph;z-index:-7146" coordorigin="8692,-98" coordsize="727,374">
            <v:group style="position:absolute;left:8748;top:-41;width:250;height:251" coordorigin="8748,-41" coordsize="250,251">
              <v:shape style="position:absolute;left:8748;top:-41;width:250;height:251" coordorigin="8748,-41" coordsize="250,251" path="m8748,-41l8998,-41,8998,210,8748,210,8748,-41xe" filled="f" stroked="t" strokeweight="5.6693pt" strokecolor="#A7A9AC">
                <v:path arrowok="t"/>
              </v:shape>
            </v:group>
            <v:group style="position:absolute;left:8748;top:-41;width:250;height:251" coordorigin="8748,-41" coordsize="250,251">
              <v:shape style="position:absolute;left:8748;top:-41;width:250;height:251" coordorigin="8748,-41" coordsize="250,251" path="m8748,-41l8998,-41,8998,210,8748,210,8748,-41xe" filled="t" fillcolor="#FFFFFF" stroked="f">
                <v:path arrowok="t"/>
                <v:fill type="solid"/>
              </v:shape>
            </v:group>
            <v:group style="position:absolute;left:9112;top:-32;width:250;height:251" coordorigin="9112,-32" coordsize="250,251">
              <v:shape style="position:absolute;left:9112;top:-32;width:250;height:251" coordorigin="9112,-32" coordsize="250,251" path="m9112,-32l9362,-32,9362,219,9112,219,9112,-32xe" filled="f" stroked="t" strokeweight="5.6693pt" strokecolor="#A7A9AC">
                <v:path arrowok="t"/>
              </v:shape>
            </v:group>
            <v:group style="position:absolute;left:9112;top:-32;width:250;height:251" coordorigin="9112,-32" coordsize="250,251">
              <v:shape style="position:absolute;left:9112;top:-32;width:250;height:251" coordorigin="9112,-32" coordsize="250,251" path="m9112,-32l9362,-32,9362,219,9112,219,9112,-32xe" filled="t" fillcolor="#FFFFFF" stroked="f">
                <v:path arrowok="t"/>
                <v:fill type="solid"/>
              </v:shape>
            </v:group>
            <v:group style="position:absolute;left:9130;top:3;width:203;height:179" coordorigin="9130,3" coordsize="203,179">
              <v:shape style="position:absolute;left:9130;top:3;width:203;height:179" coordorigin="9130,3" coordsize="203,179" path="m9176,92l9130,116,9189,165,9195,170,9202,177,9203,180,9209,181,9211,178,9213,176,9216,173,9250,138,9217,138,9207,136,9198,127,9193,118,9188,112,9178,98,9176,92xe" filled="t" fillcolor="#D1D3D4" stroked="f">
                <v:path arrowok="t"/>
                <v:fill type="solid"/>
              </v:shape>
              <v:shape style="position:absolute;left:9130;top:3;width:203;height:179" coordorigin="9130,3" coordsize="203,179" path="m9332,3l9287,42,9247,88,9226,123,9217,138,9250,138,9259,128,9262,125,9265,123,9268,120,9282,106,9296,92,9328,68,9332,66,9332,66,9332,3xe" filled="t" fillcolor="#D1D3D4" stroked="f">
                <v:path arrowok="t"/>
                <v:fill type="solid"/>
              </v:shape>
            </v:group>
            <v:group style="position:absolute;left:9130;top:3;width:203;height:179" coordorigin="9130,3" coordsize="203,179">
              <v:shape style="position:absolute;left:9130;top:3;width:203;height:179" coordorigin="9130,3" coordsize="203,179" path="m9176,92l9130,116,9189,165,9192,168,9195,170,9198,173,9202,177,9203,180,9209,181,9211,178,9213,176,9216,173,9259,128,9262,125,9265,123,9268,120,9328,68,9332,66,9332,62,9332,3,9318,13,9301,29,9247,88,9226,123,9217,138,9207,136,9198,127,9193,118,9188,112,9178,98,9176,92xe" filled="f" stroked="t" strokeweight=".216pt" strokecolor="#D1D3D4">
                <v:path arrowok="t"/>
              </v:shape>
            </v:group>
            <v:group style="position:absolute;left:8778;top:-9;width:187;height:173" coordorigin="8778,-9" coordsize="187,173">
              <v:shape style="position:absolute;left:8778;top:-9;width:187;height:173" coordorigin="8778,-9" coordsize="187,173" path="m8810,2l8778,39,8842,86,8789,144,8816,164,8868,106,8950,106,8900,69,8918,50,8874,50,8810,2xe" filled="t" fillcolor="#D1D3D4" stroked="f">
                <v:path arrowok="t"/>
                <v:fill type="solid"/>
              </v:shape>
              <v:shape style="position:absolute;left:8778;top:-9;width:187;height:173" coordorigin="8778,-9" coordsize="187,173" path="m8950,106l8868,106,8932,153,8964,116,8950,106xe" filled="t" fillcolor="#D1D3D4" stroked="f">
                <v:path arrowok="t"/>
                <v:fill type="solid"/>
              </v:shape>
              <v:shape style="position:absolute;left:8778;top:-9;width:187;height:173" coordorigin="8778,-9" coordsize="187,173" path="m8926,-9l8874,50,8918,50,8953,11,8926,-9xe" filled="t" fillcolor="#D1D3D4" stroked="f">
                <v:path arrowok="t"/>
                <v:fill type="solid"/>
              </v:shape>
            </v:group>
            <v:group style="position:absolute;left:8778;top:-9;width:187;height:173" coordorigin="8778,-9" coordsize="187,173">
              <v:shape style="position:absolute;left:8778;top:-9;width:187;height:173" coordorigin="8778,-9" coordsize="187,173" path="m8932,153l8964,116,8900,69,8953,11,8926,-9,8874,50,8810,2,8778,39,8842,86,8789,144,8816,164,8868,106,8932,153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87.043335pt;margin-top:-4.896377pt;width:36.3493pt;height:18.6948pt;mso-position-horizontal-relative:page;mso-position-vertical-relative:paragraph;z-index:-7145" coordorigin="7741,-98" coordsize="727,374">
            <v:group style="position:absolute;left:7798;top:-41;width:250;height:251" coordorigin="7798,-41" coordsize="250,251">
              <v:shape style="position:absolute;left:7798;top:-41;width:250;height:251" coordorigin="7798,-41" coordsize="250,251" path="m7798,-41l8047,-41,8047,210,7798,210,7798,-41xe" filled="f" stroked="t" strokeweight="5.6693pt" strokecolor="#A7A9AC">
                <v:path arrowok="t"/>
              </v:shape>
            </v:group>
            <v:group style="position:absolute;left:7798;top:-41;width:250;height:251" coordorigin="7798,-41" coordsize="250,251">
              <v:shape style="position:absolute;left:7798;top:-41;width:250;height:251" coordorigin="7798,-41" coordsize="250,251" path="m7798,-41l8047,-41,8047,210,7798,210,7798,-41xe" filled="t" fillcolor="#FFFFFF" stroked="f">
                <v:path arrowok="t"/>
                <v:fill type="solid"/>
              </v:shape>
            </v:group>
            <v:group style="position:absolute;left:8161;top:-32;width:250;height:251" coordorigin="8161,-32" coordsize="250,251">
              <v:shape style="position:absolute;left:8161;top:-32;width:250;height:251" coordorigin="8161,-32" coordsize="250,251" path="m8161,-32l8411,-32,8411,219,8161,219,8161,-32xe" filled="f" stroked="t" strokeweight="5.6693pt" strokecolor="#A7A9AC">
                <v:path arrowok="t"/>
              </v:shape>
            </v:group>
            <v:group style="position:absolute;left:8161;top:-32;width:250;height:251" coordorigin="8161,-32" coordsize="250,251">
              <v:shape style="position:absolute;left:8161;top:-32;width:250;height:251" coordorigin="8161,-32" coordsize="250,251" path="m8161,-32l8411,-32,8411,219,8161,219,8161,-32xe" filled="t" fillcolor="#FFFFFF" stroked="f">
                <v:path arrowok="t"/>
                <v:fill type="solid"/>
              </v:shape>
            </v:group>
            <v:group style="position:absolute;left:8179;top:3;width:203;height:179" coordorigin="8179,3" coordsize="203,179">
              <v:shape style="position:absolute;left:8179;top:3;width:203;height:179" coordorigin="8179,3" coordsize="203,179" path="m8225,92l8179,116,8238,165,8244,170,8251,177,8253,180,8259,181,8261,178,8262,176,8265,173,8299,138,8266,138,8256,136,8248,127,8242,118,8237,112,8227,98,8225,92xe" filled="t" fillcolor="#D1D3D4" stroked="f">
                <v:path arrowok="t"/>
                <v:fill type="solid"/>
              </v:shape>
              <v:shape style="position:absolute;left:8179;top:3;width:203;height:179" coordorigin="8179,3" coordsize="203,179" path="m8382,3l8336,42,8296,88,8276,123,8266,138,8299,138,8309,128,8312,125,8314,123,8317,120,8331,106,8346,92,8377,68,8381,66,8382,66,8382,3xe" filled="t" fillcolor="#D1D3D4" stroked="f">
                <v:path arrowok="t"/>
                <v:fill type="solid"/>
              </v:shape>
            </v:group>
            <v:group style="position:absolute;left:8179;top:3;width:203;height:179" coordorigin="8179,3" coordsize="203,179">
              <v:shape style="position:absolute;left:8179;top:3;width:203;height:179" coordorigin="8179,3" coordsize="203,179" path="m8225,92l8179,116,8238,165,8242,168,8244,170,8247,173,8251,177,8253,180,8259,181,8261,178,8262,176,8265,173,8309,128,8312,125,8314,123,8317,120,8377,68,8382,66,8382,62,8382,3,8368,13,8350,29,8296,88,8276,123,8266,138,8256,136,8248,127,8242,118,8237,112,8227,98,8225,92xe" filled="f" stroked="t" strokeweight=".216pt" strokecolor="#D1D3D4">
                <v:path arrowok="t"/>
              </v:shape>
            </v:group>
            <v:group style="position:absolute;left:7827;top:-9;width:187;height:173" coordorigin="7827,-9" coordsize="187,173">
              <v:shape style="position:absolute;left:7827;top:-9;width:187;height:173" coordorigin="7827,-9" coordsize="187,173" path="m7860,2l7827,39,7891,86,7839,144,7865,164,7917,106,7999,106,7950,69,7967,50,7924,50,7860,2xe" filled="t" fillcolor="#D1D3D4" stroked="f">
                <v:path arrowok="t"/>
                <v:fill type="solid"/>
              </v:shape>
              <v:shape style="position:absolute;left:7827;top:-9;width:187;height:173" coordorigin="7827,-9" coordsize="187,173" path="m7999,106l7917,106,7981,153,8014,116,7999,106xe" filled="t" fillcolor="#D1D3D4" stroked="f">
                <v:path arrowok="t"/>
                <v:fill type="solid"/>
              </v:shape>
              <v:shape style="position:absolute;left:7827;top:-9;width:187;height:173" coordorigin="7827,-9" coordsize="187,173" path="m7976,-9l7924,50,7967,50,8002,11,7976,-9xe" filled="t" fillcolor="#D1D3D4" stroked="f">
                <v:path arrowok="t"/>
                <v:fill type="solid"/>
              </v:shape>
            </v:group>
            <v:group style="position:absolute;left:7827;top:-9;width:187;height:173" coordorigin="7827,-9" coordsize="187,173">
              <v:shape style="position:absolute;left:7827;top:-9;width:187;height:173" coordorigin="7827,-9" coordsize="187,173" path="m7981,153l8014,116,7950,69,8002,11,7976,-9,7924,50,7860,2,7827,39,7891,86,7839,144,7865,164,7917,106,7981,153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38.996643pt;margin-top:-4.896377pt;width:36.3493pt;height:18.6948pt;mso-position-horizontal-relative:page;mso-position-vertical-relative:paragraph;z-index:-7144" coordorigin="6780,-98" coordsize="727,374">
            <v:group style="position:absolute;left:6837;top:-41;width:250;height:251" coordorigin="6837,-41" coordsize="250,251">
              <v:shape style="position:absolute;left:6837;top:-41;width:250;height:251" coordorigin="6837,-41" coordsize="250,251" path="m6837,-41l7086,-41,7086,210,6837,210,6837,-41xe" filled="f" stroked="t" strokeweight="5.6693pt" strokecolor="#A7A9AC">
                <v:path arrowok="t"/>
              </v:shape>
            </v:group>
            <v:group style="position:absolute;left:6837;top:-41;width:250;height:251" coordorigin="6837,-41" coordsize="250,251">
              <v:shape style="position:absolute;left:6837;top:-41;width:250;height:251" coordorigin="6837,-41" coordsize="250,251" path="m6837,-41l7086,-41,7086,210,6837,210,6837,-41xe" filled="t" fillcolor="#FFFFFF" stroked="f">
                <v:path arrowok="t"/>
                <v:fill type="solid"/>
              </v:shape>
            </v:group>
            <v:group style="position:absolute;left:7200;top:-32;width:250;height:251" coordorigin="7200,-32" coordsize="250,251">
              <v:shape style="position:absolute;left:7200;top:-32;width:250;height:251" coordorigin="7200,-32" coordsize="250,251" path="m7200,-32l7450,-32,7450,219,7200,219,7200,-32xe" filled="f" stroked="t" strokeweight="5.6693pt" strokecolor="#A7A9AC">
                <v:path arrowok="t"/>
              </v:shape>
            </v:group>
            <v:group style="position:absolute;left:7200;top:-32;width:250;height:251" coordorigin="7200,-32" coordsize="250,251">
              <v:shape style="position:absolute;left:7200;top:-32;width:250;height:251" coordorigin="7200,-32" coordsize="250,251" path="m7200,-32l7450,-32,7450,219,7200,219,7200,-32xe" filled="t" fillcolor="#FFFFFF" stroked="f">
                <v:path arrowok="t"/>
                <v:fill type="solid"/>
              </v:shape>
            </v:group>
            <v:group style="position:absolute;left:7218;top:3;width:203;height:179" coordorigin="7218,3" coordsize="203,179">
              <v:shape style="position:absolute;left:7218;top:3;width:203;height:179" coordorigin="7218,3" coordsize="203,179" path="m7264,92l7218,116,7277,165,7283,170,7290,177,7292,180,7298,181,7300,178,7301,176,7304,173,7338,138,7305,138,7295,136,7287,127,7281,118,7277,112,7266,98,7264,92xe" filled="t" fillcolor="#D1D3D4" stroked="f">
                <v:path arrowok="t"/>
                <v:fill type="solid"/>
              </v:shape>
              <v:shape style="position:absolute;left:7218;top:3;width:203;height:179" coordorigin="7218,3" coordsize="203,179" path="m7421,3l7375,42,7335,88,7315,123,7305,138,7338,138,7348,128,7351,125,7353,123,7356,120,7370,106,7385,92,7416,68,7420,66,7421,66,7421,3xe" filled="t" fillcolor="#D1D3D4" stroked="f">
                <v:path arrowok="t"/>
                <v:fill type="solid"/>
              </v:shape>
            </v:group>
            <v:group style="position:absolute;left:7218;top:3;width:203;height:179" coordorigin="7218,3" coordsize="203,179">
              <v:shape style="position:absolute;left:7218;top:3;width:203;height:179" coordorigin="7218,3" coordsize="203,179" path="m7264,92l7218,116,7277,165,7281,168,7283,170,7286,173,7290,177,7292,180,7298,181,7300,178,7301,176,7304,173,7348,128,7351,125,7353,123,7356,120,7416,68,7421,66,7421,62,7421,3,7407,13,7389,29,7335,88,7315,123,7305,138,7295,136,7287,127,7281,118,7277,112,7266,98,7264,92xe" filled="f" stroked="t" strokeweight=".216pt" strokecolor="#D1D3D4">
                <v:path arrowok="t"/>
              </v:shape>
            </v:group>
            <v:group style="position:absolute;left:6866;top:-9;width:187;height:173" coordorigin="6866,-9" coordsize="187,173">
              <v:shape style="position:absolute;left:6866;top:-9;width:187;height:173" coordorigin="6866,-9" coordsize="187,173" path="m6899,2l6866,39,6930,86,6878,144,6904,164,6956,106,7038,106,6989,69,7006,50,6963,50,6899,2xe" filled="t" fillcolor="#D1D3D4" stroked="f">
                <v:path arrowok="t"/>
                <v:fill type="solid"/>
              </v:shape>
              <v:shape style="position:absolute;left:6866;top:-9;width:187;height:173" coordorigin="6866,-9" coordsize="187,173" path="m7038,106l6956,106,7020,153,7053,116,7038,106xe" filled="t" fillcolor="#D1D3D4" stroked="f">
                <v:path arrowok="t"/>
                <v:fill type="solid"/>
              </v:shape>
              <v:shape style="position:absolute;left:6866;top:-9;width:187;height:173" coordorigin="6866,-9" coordsize="187,173" path="m7015,-9l6963,50,7006,50,7041,11,7015,-9xe" filled="t" fillcolor="#D1D3D4" stroked="f">
                <v:path arrowok="t"/>
                <v:fill type="solid"/>
              </v:shape>
            </v:group>
            <v:group style="position:absolute;left:6866;top:-9;width:187;height:173" coordorigin="6866,-9" coordsize="187,173">
              <v:shape style="position:absolute;left:6866;top:-9;width:187;height:173" coordorigin="6866,-9" coordsize="187,173" path="m7020,153l7053,116,6989,69,7041,11,7015,-9,6963,50,6899,2,6866,39,6930,86,6878,144,6904,164,6956,106,7020,153xe" filled="f" stroked="t" strokeweight=".5669pt" strokecolor="#D1D3D4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95"/>
        </w:rPr>
        <w:t>¿El</w:t>
      </w:r>
      <w:r>
        <w:rPr>
          <w:b w:val="0"/>
          <w:bCs w:val="0"/>
          <w:color w:val="231F20"/>
          <w:spacing w:val="18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funcionario</w:t>
      </w:r>
      <w:r>
        <w:rPr>
          <w:b w:val="0"/>
          <w:bCs w:val="0"/>
          <w:color w:val="231F20"/>
          <w:spacing w:val="18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menciona</w:t>
      </w:r>
      <w:r>
        <w:rPr>
          <w:b w:val="0"/>
          <w:bCs w:val="0"/>
          <w:color w:val="231F20"/>
          <w:spacing w:val="18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al</w:t>
      </w:r>
      <w:r>
        <w:rPr>
          <w:b w:val="0"/>
          <w:bCs w:val="0"/>
          <w:color w:val="231F20"/>
          <w:spacing w:val="19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ciudadano</w:t>
      </w:r>
      <w:r>
        <w:rPr>
          <w:b w:val="0"/>
          <w:bCs w:val="0"/>
          <w:color w:val="231F20"/>
          <w:spacing w:val="18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la</w:t>
      </w:r>
      <w:r>
        <w:rPr>
          <w:b w:val="0"/>
          <w:bCs w:val="0"/>
          <w:color w:val="231F20"/>
          <w:spacing w:val="18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responsabilidad</w:t>
      </w:r>
      <w:r>
        <w:rPr>
          <w:b w:val="0"/>
          <w:bCs w:val="0"/>
          <w:color w:val="231F20"/>
          <w:spacing w:val="0"/>
          <w:w w:val="97"/>
        </w:rPr>
        <w:t> </w:t>
      </w:r>
      <w:r>
        <w:rPr>
          <w:b w:val="0"/>
          <w:bCs w:val="0"/>
          <w:color w:val="231F20"/>
          <w:spacing w:val="0"/>
          <w:w w:val="95"/>
        </w:rPr>
        <w:t>sobre</w:t>
      </w:r>
      <w:r>
        <w:rPr>
          <w:b w:val="0"/>
          <w:bCs w:val="0"/>
          <w:color w:val="231F20"/>
          <w:spacing w:val="20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falsedad</w:t>
      </w:r>
      <w:r>
        <w:rPr>
          <w:b w:val="0"/>
          <w:bCs w:val="0"/>
          <w:color w:val="231F20"/>
          <w:spacing w:val="21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de</w:t>
      </w:r>
      <w:r>
        <w:rPr>
          <w:b w:val="0"/>
          <w:bCs w:val="0"/>
          <w:color w:val="231F20"/>
          <w:spacing w:val="20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in</w:t>
      </w:r>
      <w:r>
        <w:rPr>
          <w:b w:val="0"/>
          <w:bCs w:val="0"/>
          <w:color w:val="231F20"/>
          <w:spacing w:val="-6"/>
          <w:w w:val="95"/>
        </w:rPr>
        <w:t>f</w:t>
      </w:r>
      <w:r>
        <w:rPr>
          <w:b w:val="0"/>
          <w:bCs w:val="0"/>
          <w:color w:val="231F20"/>
          <w:spacing w:val="0"/>
          <w:w w:val="95"/>
        </w:rPr>
        <w:t>o</w:t>
      </w:r>
      <w:r>
        <w:rPr>
          <w:b w:val="0"/>
          <w:bCs w:val="0"/>
          <w:color w:val="231F20"/>
          <w:spacing w:val="3"/>
          <w:w w:val="95"/>
        </w:rPr>
        <w:t>r</w:t>
      </w:r>
      <w:r>
        <w:rPr>
          <w:b w:val="0"/>
          <w:bCs w:val="0"/>
          <w:color w:val="231F20"/>
          <w:spacing w:val="0"/>
          <w:w w:val="95"/>
        </w:rPr>
        <w:t>mación?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after="0" w:line="192" w:lineRule="auto"/>
        <w:jc w:val="left"/>
        <w:sectPr>
          <w:pgSz w:w="12240" w:h="15840"/>
          <w:pgMar w:header="682" w:footer="657" w:top="1420" w:bottom="840" w:left="700" w:right="700"/>
        </w:sectPr>
      </w:pPr>
    </w:p>
    <w:p>
      <w:pPr>
        <w:pStyle w:val="Heading2"/>
        <w:spacing w:before="66"/>
        <w:ind w:left="252" w:right="0"/>
        <w:jc w:val="left"/>
        <w:rPr>
          <w:b w:val="0"/>
          <w:bCs w:val="0"/>
        </w:rPr>
      </w:pPr>
      <w:r>
        <w:rPr/>
        <w:pict>
          <v:group style="position:absolute;margin-left:42.661152pt;margin-top:6.437309pt;width:526.5056pt;height:28.3606pt;mso-position-horizontal-relative:page;mso-position-vertical-relative:paragraph;z-index:-7143" coordorigin="853,129" coordsize="10530,567">
            <v:group style="position:absolute;left:2042;top:136;width:9335;height:552" coordorigin="2042,136" coordsize="9335,552">
              <v:shape style="position:absolute;left:2042;top:136;width:9335;height:552" coordorigin="2042,136" coordsize="9335,552" path="m2042,688l11378,688,11378,136,2042,136,2042,688xe" filled="t" fillcolor="#939598" stroked="f">
                <v:path arrowok="t"/>
                <v:fill type="solid"/>
              </v:shape>
            </v:group>
            <v:group style="position:absolute;left:859;top:134;width:1183;height:556" coordorigin="859,134" coordsize="1183,556">
              <v:shape style="position:absolute;left:859;top:134;width:1183;height:556" coordorigin="859,134" coordsize="1183,556" path="m859,690l2042,690,2042,134,859,134,859,690xe" filled="t" fillcolor="#58595B" stroked="f">
                <v:path arrowok="t"/>
                <v:fill type="solid"/>
              </v:shape>
            </v:group>
            <v:group style="position:absolute;left:859;top:134;width:1183;height:556" coordorigin="859,134" coordsize="1183,556">
              <v:shape style="position:absolute;left:859;top:134;width:1183;height:556" coordorigin="859,134" coordsize="1183,556" path="m859,690l2042,690,2042,134,859,134,859,690xe" filled="f" stroked="t" strokeweight=".5669pt" strokecolor="#808285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42.847748pt;margin-top:42.89991pt;width:22.1338pt;height:22.22950pt;mso-position-horizontal-relative:page;mso-position-vertical-relative:paragraph;z-index:-7141" coordorigin="4857,858" coordsize="443,445">
            <v:group style="position:absolute;left:4914;top:915;width:329;height:331" coordorigin="4914,915" coordsize="329,331">
              <v:shape style="position:absolute;left:4914;top:915;width:329;height:331" coordorigin="4914,915" coordsize="329,331" path="m4914,915l5243,915,5243,1246,4914,1246,4914,915xe" filled="f" stroked="t" strokeweight="5.6693pt" strokecolor="#A7A9AC">
                <v:path arrowok="t"/>
              </v:shape>
            </v:group>
            <v:group style="position:absolute;left:4914;top:915;width:329;height:331" coordorigin="4914,915" coordsize="329,331">
              <v:shape style="position:absolute;left:4914;top:915;width:329;height:331" coordorigin="4914,915" coordsize="329,331" path="m4914,915l5243,915,5243,1246,4914,1246,4914,915xe" filled="t" fillcolor="#FFFFFF" stroked="f">
                <v:path arrowok="t"/>
                <v:fill type="solid"/>
              </v:shape>
            </v:group>
            <v:group style="position:absolute;left:4952;top:958;width:246;height:228" coordorigin="4952,958" coordsize="246,228">
              <v:shape style="position:absolute;left:4952;top:958;width:246;height:228" coordorigin="4952,958" coordsize="246,228" path="m4996,972l4952,1020,5037,1083,4968,1160,5002,1185,5071,1108,5179,1108,5114,1060,5137,1034,5080,1034,4996,972xe" filled="t" fillcolor="#D1D3D4" stroked="f">
                <v:path arrowok="t"/>
                <v:fill type="solid"/>
              </v:shape>
              <v:shape style="position:absolute;left:4952;top:958;width:246;height:228" coordorigin="4952,958" coordsize="246,228" path="m5179,1108l5071,1108,5155,1171,5199,1123,5179,1108xe" filled="t" fillcolor="#D1D3D4" stroked="f">
                <v:path arrowok="t"/>
                <v:fill type="solid"/>
              </v:shape>
              <v:shape style="position:absolute;left:4952;top:958;width:246;height:228" coordorigin="4952,958" coordsize="246,228" path="m5149,958l5080,1034,5137,1034,5183,983,5149,958xe" filled="t" fillcolor="#D1D3D4" stroked="f">
                <v:path arrowok="t"/>
                <v:fill type="solid"/>
              </v:shape>
            </v:group>
            <v:group style="position:absolute;left:4952;top:958;width:246;height:228" coordorigin="4952,958" coordsize="246,228">
              <v:shape style="position:absolute;left:4952;top:958;width:246;height:228" coordorigin="4952,958" coordsize="246,228" path="m5155,1171l5199,1123,5114,1060,5183,983,5149,958,5080,1034,4996,972,4952,1020,5037,1083,4968,1160,5002,1185,5071,1108,5155,1171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69.954041pt;margin-top:43.514111pt;width:22.1341pt;height:22.2296pt;mso-position-horizontal-relative:page;mso-position-vertical-relative:paragraph;z-index:-7140" coordorigin="5399,870" coordsize="443,445">
            <v:group style="position:absolute;left:5456;top:927;width:329;height:331" coordorigin="5456,927" coordsize="329,331">
              <v:shape style="position:absolute;left:5456;top:927;width:329;height:331" coordorigin="5456,927" coordsize="329,331" path="m5456,927l5785,927,5785,1258,5456,1258,5456,927xe" filled="f" stroked="t" strokeweight="5.6693pt" strokecolor="#A7A9AC">
                <v:path arrowok="t"/>
              </v:shape>
            </v:group>
            <v:group style="position:absolute;left:5456;top:927;width:329;height:331" coordorigin="5456,927" coordsize="329,331">
              <v:shape style="position:absolute;left:5456;top:927;width:329;height:331" coordorigin="5456,927" coordsize="329,331" path="m5456,927l5785,927,5785,1258,5456,1258,5456,927xe" filled="t" fillcolor="#FFFFFF" stroked="f">
                <v:path arrowok="t"/>
                <v:fill type="solid"/>
              </v:shape>
            </v:group>
            <v:group style="position:absolute;left:5479;top:973;width:267;height:236" coordorigin="5479,973" coordsize="267,236">
              <v:shape style="position:absolute;left:5479;top:973;width:267;height:236" coordorigin="5479,973" coordsize="267,236" path="m5540,1090l5479,1121,5557,1187,5561,1190,5565,1193,5574,1203,5576,1206,5584,1208,5587,1204,5589,1201,5593,1197,5635,1153,5595,1153,5585,1153,5575,1144,5567,1133,5554,1113,5543,1096,5540,1090xe" filled="t" fillcolor="#D1D3D4" stroked="f">
                <v:path arrowok="t"/>
                <v:fill type="solid"/>
              </v:shape>
              <v:shape style="position:absolute;left:5479;top:973;width:267;height:236" coordorigin="5479,973" coordsize="267,236" path="m5746,973l5698,1013,5645,1069,5611,1122,5604,1139,5595,1153,5635,1153,5650,1138,5654,1134,5657,1132,5661,1128,5675,1113,5689,1099,5740,1059,5745,1056,5746,1055,5746,973xe" filled="t" fillcolor="#D1D3D4" stroked="f">
                <v:path arrowok="t"/>
                <v:fill type="solid"/>
              </v:shape>
            </v:group>
            <v:group style="position:absolute;left:5479;top:973;width:267;height:236" coordorigin="5479,973" coordsize="267,236">
              <v:shape style="position:absolute;left:5479;top:973;width:267;height:236" coordorigin="5479,973" coordsize="267,236" path="m5540,1090l5479,1121,5557,1187,5561,1190,5565,1193,5569,1197,5574,1203,5576,1206,5584,1208,5587,1204,5589,1201,5593,1197,5650,1138,5654,1134,5657,1132,5661,1128,5740,1059,5746,1055,5746,1050,5746,973,5733,982,5715,997,5659,1053,5621,1104,5604,1139,5595,1153,5543,1096,5540,1090xe" filled="f" stroked="t" strokeweight=".216pt" strokecolor="#D1D3D4">
                <v:path arrowok="t"/>
              </v:shape>
            </v:group>
            <w10:wrap type="none"/>
          </v:group>
        </w:pict>
      </w:r>
      <w:r>
        <w:rPr>
          <w:color w:val="FFFFFF"/>
          <w:spacing w:val="0"/>
          <w:w w:val="105"/>
        </w:rPr>
        <w:t>13.1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10" w:lineRule="exact" w:before="2"/>
        <w:rPr>
          <w:sz w:val="11"/>
          <w:szCs w:val="11"/>
        </w:rPr>
      </w:pPr>
      <w:r>
        <w:rPr/>
        <w:br w:type="column"/>
      </w:r>
      <w:r>
        <w:rPr>
          <w:sz w:val="11"/>
          <w:szCs w:val="11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9"/>
        <w:ind w:left="195" w:right="0"/>
        <w:jc w:val="left"/>
        <w:rPr>
          <w:rFonts w:ascii="Book Antiqua" w:hAnsi="Book Antiqua" w:cs="Book Antiqua" w:eastAsia="Book Antiqua"/>
          <w:b w:val="0"/>
          <w:bCs w:val="0"/>
        </w:rPr>
      </w:pPr>
      <w:r>
        <w:rPr>
          <w:rFonts w:ascii="Book Antiqua" w:hAnsi="Book Antiqua" w:cs="Book Antiqua" w:eastAsia="Book Antiqua"/>
          <w:color w:val="FFFFFF"/>
          <w:spacing w:val="0"/>
          <w:w w:val="105"/>
        </w:rPr>
        <w:t>Captura</w:t>
      </w:r>
      <w:r>
        <w:rPr>
          <w:rFonts w:ascii="Book Antiqua" w:hAnsi="Book Antiqua" w:cs="Book Antiqua" w:eastAsia="Book Antiqua"/>
          <w:color w:val="FFFFFF"/>
          <w:spacing w:val="6"/>
          <w:w w:val="105"/>
        </w:rPr>
        <w:t> </w:t>
      </w:r>
      <w:r>
        <w:rPr>
          <w:rFonts w:ascii="Book Antiqua" w:hAnsi="Book Antiqua" w:cs="Book Antiqua" w:eastAsia="Book Antiqua"/>
          <w:color w:val="FFFFFF"/>
          <w:spacing w:val="0"/>
          <w:w w:val="105"/>
        </w:rPr>
        <w:t>de</w:t>
      </w:r>
      <w:r>
        <w:rPr>
          <w:rFonts w:ascii="Book Antiqua" w:hAnsi="Book Antiqua" w:cs="Book Antiqua" w:eastAsia="Book Antiqua"/>
          <w:color w:val="FFFFFF"/>
          <w:spacing w:val="6"/>
          <w:w w:val="105"/>
        </w:rPr>
        <w:t> </w:t>
      </w:r>
      <w:r>
        <w:rPr>
          <w:rFonts w:ascii="Book Antiqua" w:hAnsi="Book Antiqua" w:cs="Book Antiqua" w:eastAsia="Book Antiqua"/>
          <w:color w:val="FFFFFF"/>
          <w:spacing w:val="0"/>
          <w:w w:val="105"/>
        </w:rPr>
        <w:t>imágenes</w:t>
      </w:r>
      <w:r>
        <w:rPr>
          <w:rFonts w:ascii="Book Antiqua" w:hAnsi="Book Antiqua" w:cs="Book Antiqua" w:eastAsia="Book Antiqua"/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rPr>
          <w:rFonts w:ascii="Book Antiqua" w:hAnsi="Book Antiqua" w:cs="Book Antiqua" w:eastAsia="Book Antiqua"/>
        </w:rPr>
        <w:sectPr>
          <w:type w:val="continuous"/>
          <w:pgSz w:w="12240" w:h="15840"/>
          <w:pgMar w:top="1020" w:bottom="280" w:left="700" w:right="700"/>
          <w:cols w:num="2" w:equalWidth="0">
            <w:col w:w="1311" w:space="40"/>
            <w:col w:w="9489"/>
          </w:cols>
        </w:sectPr>
      </w:pPr>
    </w:p>
    <w:p>
      <w:pPr>
        <w:spacing w:line="110" w:lineRule="exact" w:before="2"/>
        <w:rPr>
          <w:sz w:val="11"/>
          <w:szCs w:val="11"/>
        </w:rPr>
      </w:pPr>
      <w:r>
        <w:rPr>
          <w:sz w:val="11"/>
          <w:szCs w:val="11"/>
        </w:rPr>
      </w:r>
    </w:p>
    <w:p>
      <w:pPr>
        <w:pStyle w:val="BodyText"/>
        <w:numPr>
          <w:ilvl w:val="0"/>
          <w:numId w:val="8"/>
        </w:numPr>
        <w:tabs>
          <w:tab w:pos="414" w:val="left" w:leader="none"/>
        </w:tabs>
        <w:spacing w:line="192" w:lineRule="auto"/>
        <w:ind w:left="428" w:right="96" w:hanging="265"/>
        <w:jc w:val="left"/>
      </w:pPr>
      <w:r>
        <w:rPr>
          <w:b w:val="0"/>
          <w:bCs w:val="0"/>
          <w:color w:val="231F20"/>
          <w:spacing w:val="0"/>
          <w:w w:val="100"/>
        </w:rPr>
        <w:t>¿Se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coloca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ima</w:t>
      </w:r>
      <w:r>
        <w:rPr>
          <w:b w:val="0"/>
          <w:bCs w:val="0"/>
          <w:color w:val="231F20"/>
          <w:spacing w:val="-6"/>
          <w:w w:val="100"/>
        </w:rPr>
        <w:t>g</w:t>
      </w:r>
      <w:r>
        <w:rPr>
          <w:b w:val="0"/>
          <w:bCs w:val="0"/>
          <w:color w:val="231F20"/>
          <w:spacing w:val="0"/>
          <w:w w:val="100"/>
        </w:rPr>
        <w:t>en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nariz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</w:r>
      <w:r>
        <w:rPr>
          <w:b w:val="0"/>
          <w:bCs w:val="0"/>
          <w:color w:val="231F20"/>
          <w:spacing w:val="0"/>
          <w:w w:val="100"/>
        </w:rPr>
        <w:t>el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</w:t>
      </w:r>
      <w:r>
        <w:rPr>
          <w:b w:val="0"/>
          <w:bCs w:val="0"/>
          <w:color w:val="231F20"/>
          <w:spacing w:val="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uce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los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eje</w:t>
      </w:r>
      <w:r>
        <w:rPr>
          <w:b w:val="0"/>
          <w:bCs w:val="0"/>
          <w:color w:val="231F20"/>
          <w:spacing w:val="-5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,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que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presenta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spacing w:line="220" w:lineRule="exact"/>
        <w:ind w:left="428" w:right="0"/>
        <w:jc w:val="left"/>
      </w:pPr>
      <w:r>
        <w:rPr>
          <w:b w:val="0"/>
          <w:bCs w:val="0"/>
          <w:color w:val="231F20"/>
          <w:spacing w:val="0"/>
          <w:w w:val="100"/>
        </w:rPr>
        <w:t>el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sistema?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before="9"/>
        <w:ind w:left="875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shape style="width:102.672631pt;height:85.125pt;mso-position-horizontal-relative:char;mso-position-vertical-relative:line" type="#_x0000_t75">
            <v:imagedata r:id="rId83" o:title=""/>
          </v:shape>
        </w:pict>
      </w:r>
      <w:r>
        <w:rPr/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20" w:lineRule="exact" w:before="12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numPr>
          <w:ilvl w:val="0"/>
          <w:numId w:val="8"/>
        </w:numPr>
        <w:tabs>
          <w:tab w:pos="384" w:val="left" w:leader="none"/>
        </w:tabs>
        <w:spacing w:line="192" w:lineRule="auto"/>
        <w:ind w:left="404" w:right="0" w:hanging="265"/>
        <w:jc w:val="left"/>
      </w:pPr>
      <w:r>
        <w:rPr/>
        <w:pict>
          <v:shape style="position:absolute;margin-left:79.801201pt;margin-top:45.327503pt;width:100.67235pt;height:72.39348pt;mso-position-horizontal-relative:page;mso-position-vertical-relative:paragraph;z-index:-7142" type="#_x0000_t75">
            <v:imagedata r:id="rId84" o:title=""/>
          </v:shape>
        </w:pict>
      </w:r>
      <w:r>
        <w:rPr/>
        <w:pict>
          <v:group style="position:absolute;margin-left:242.847748pt;margin-top:.401231pt;width:22.1338pt;height:22.2296pt;mso-position-horizontal-relative:page;mso-position-vertical-relative:paragraph;z-index:-7139" coordorigin="4857,8" coordsize="443,445">
            <v:group style="position:absolute;left:4914;top:65;width:329;height:331" coordorigin="4914,65" coordsize="329,331">
              <v:shape style="position:absolute;left:4914;top:65;width:329;height:331" coordorigin="4914,65" coordsize="329,331" path="m4914,65l5243,65,5243,396,4914,396,4914,65xe" filled="f" stroked="t" strokeweight="5.6693pt" strokecolor="#A7A9AC">
                <v:path arrowok="t"/>
              </v:shape>
            </v:group>
            <v:group style="position:absolute;left:4914;top:65;width:329;height:331" coordorigin="4914,65" coordsize="329,331">
              <v:shape style="position:absolute;left:4914;top:65;width:329;height:331" coordorigin="4914,65" coordsize="329,331" path="m4914,65l5243,65,5243,396,4914,396,4914,65xe" filled="t" fillcolor="#FFFFFF" stroked="f">
                <v:path arrowok="t"/>
                <v:fill type="solid"/>
              </v:shape>
            </v:group>
            <v:group style="position:absolute;left:4952;top:108;width:246;height:228" coordorigin="4952,108" coordsize="246,228">
              <v:shape style="position:absolute;left:4952;top:108;width:246;height:228" coordorigin="4952,108" coordsize="246,228" path="m4996,122l4952,170,5037,233,4968,310,5002,335,5071,258,5179,258,5114,210,5137,184,5080,184,4996,122xe" filled="t" fillcolor="#D1D3D4" stroked="f">
                <v:path arrowok="t"/>
                <v:fill type="solid"/>
              </v:shape>
              <v:shape style="position:absolute;left:4952;top:108;width:246;height:228" coordorigin="4952,108" coordsize="246,228" path="m5179,258l5071,258,5155,321,5199,273,5179,258xe" filled="t" fillcolor="#D1D3D4" stroked="f">
                <v:path arrowok="t"/>
                <v:fill type="solid"/>
              </v:shape>
              <v:shape style="position:absolute;left:4952;top:108;width:246;height:228" coordorigin="4952,108" coordsize="246,228" path="m5149,108l5080,184,5137,184,5183,133,5149,108xe" filled="t" fillcolor="#D1D3D4" stroked="f">
                <v:path arrowok="t"/>
                <v:fill type="solid"/>
              </v:shape>
            </v:group>
            <v:group style="position:absolute;left:4952;top:108;width:246;height:228" coordorigin="4952,108" coordsize="246,228">
              <v:shape style="position:absolute;left:4952;top:108;width:246;height:228" coordorigin="4952,108" coordsize="246,228" path="m5155,321l5199,273,5114,210,5183,133,5149,108,5080,184,4996,122,4952,170,5037,233,4968,310,5002,335,5071,258,5155,321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69.954041pt;margin-top:1.015432pt;width:22.1341pt;height:22.2296pt;mso-position-horizontal-relative:page;mso-position-vertical-relative:paragraph;z-index:-7138" coordorigin="5399,20" coordsize="443,445">
            <v:group style="position:absolute;left:5456;top:77;width:329;height:331" coordorigin="5456,77" coordsize="329,331">
              <v:shape style="position:absolute;left:5456;top:77;width:329;height:331" coordorigin="5456,77" coordsize="329,331" path="m5456,77l5785,77,5785,408,5456,408,5456,77xe" filled="f" stroked="t" strokeweight="5.6693pt" strokecolor="#A7A9AC">
                <v:path arrowok="t"/>
              </v:shape>
            </v:group>
            <v:group style="position:absolute;left:5456;top:77;width:329;height:331" coordorigin="5456,77" coordsize="329,331">
              <v:shape style="position:absolute;left:5456;top:77;width:329;height:331" coordorigin="5456,77" coordsize="329,331" path="m5456,77l5785,77,5785,408,5456,408,5456,77xe" filled="t" fillcolor="#FFFFFF" stroked="f">
                <v:path arrowok="t"/>
                <v:fill type="solid"/>
              </v:shape>
            </v:group>
            <v:group style="position:absolute;left:5479;top:123;width:267;height:236" coordorigin="5479,123" coordsize="267,236">
              <v:shape style="position:absolute;left:5479;top:123;width:267;height:236" coordorigin="5479,123" coordsize="267,236" path="m5540,240l5479,271,5557,337,5561,340,5565,343,5574,353,5576,356,5584,358,5587,354,5589,351,5593,347,5635,303,5595,303,5585,303,5575,294,5567,283,5554,263,5543,246,5540,240xe" filled="t" fillcolor="#D1D3D4" stroked="f">
                <v:path arrowok="t"/>
                <v:fill type="solid"/>
              </v:shape>
              <v:shape style="position:absolute;left:5479;top:123;width:267;height:236" coordorigin="5479,123" coordsize="267,236" path="m5746,123l5698,163,5645,219,5611,272,5604,289,5595,303,5635,303,5650,288,5654,284,5657,282,5661,278,5675,263,5689,250,5740,209,5745,206,5746,205,5746,123xe" filled="t" fillcolor="#D1D3D4" stroked="f">
                <v:path arrowok="t"/>
                <v:fill type="solid"/>
              </v:shape>
            </v:group>
            <v:group style="position:absolute;left:5479;top:123;width:267;height:236" coordorigin="5479,123" coordsize="267,236">
              <v:shape style="position:absolute;left:5479;top:123;width:267;height:236" coordorigin="5479,123" coordsize="267,236" path="m5540,240l5479,271,5557,337,5561,340,5565,343,5569,347,5574,353,5576,356,5584,358,5587,354,5589,351,5593,347,5650,288,5654,284,5657,282,5661,278,5740,209,5746,205,5746,200,5746,123,5733,132,5715,147,5659,203,5621,254,5604,289,5595,303,5543,246,5540,240xe" filled="f" stroked="t" strokeweight=".216pt" strokecolor="#D1D3D4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100"/>
        </w:rPr>
        <w:t>¿</w:t>
      </w:r>
      <w:r>
        <w:rPr>
          <w:b w:val="0"/>
          <w:bCs w:val="0"/>
          <w:color w:val="231F20"/>
          <w:spacing w:val="-15"/>
          <w:w w:val="100"/>
        </w:rPr>
        <w:t>P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toma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las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huella</w:t>
      </w:r>
      <w:r>
        <w:rPr>
          <w:b w:val="0"/>
          <w:bCs w:val="0"/>
          <w:color w:val="231F20"/>
          <w:spacing w:val="-6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,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prime</w:t>
      </w:r>
      <w:r>
        <w:rPr>
          <w:b w:val="0"/>
          <w:bCs w:val="0"/>
          <w:color w:val="231F20"/>
          <w:spacing w:val="-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realiza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captu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mano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dere</w:t>
      </w:r>
      <w:r>
        <w:rPr>
          <w:b w:val="0"/>
          <w:bCs w:val="0"/>
          <w:color w:val="231F20"/>
          <w:spacing w:val="9"/>
          <w:w w:val="100"/>
        </w:rPr>
        <w:t>c</w:t>
      </w:r>
      <w:r>
        <w:rPr>
          <w:b w:val="0"/>
          <w:bCs w:val="0"/>
          <w:color w:val="231F20"/>
          <w:spacing w:val="0"/>
          <w:w w:val="100"/>
        </w:rPr>
        <w:t>ha,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después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izquierda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</w:r>
      <w:r>
        <w:rPr>
          <w:b w:val="0"/>
          <w:bCs w:val="0"/>
          <w:color w:val="231F20"/>
          <w:spacing w:val="0"/>
          <w:w w:val="100"/>
        </w:rPr>
        <w:t>y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nal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los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pul</w:t>
      </w:r>
      <w:r>
        <w:rPr>
          <w:b w:val="0"/>
          <w:bCs w:val="0"/>
          <w:color w:val="231F20"/>
          <w:spacing w:val="-6"/>
          <w:w w:val="100"/>
        </w:rPr>
        <w:t>g</w:t>
      </w:r>
      <w:r>
        <w:rPr>
          <w:b w:val="0"/>
          <w:bCs w:val="0"/>
          <w:color w:val="231F20"/>
          <w:spacing w:val="0"/>
          <w:w w:val="100"/>
        </w:rPr>
        <w:t>ares?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60" w:lineRule="exact" w:before="4"/>
        <w:rPr>
          <w:sz w:val="16"/>
          <w:szCs w:val="16"/>
        </w:rPr>
      </w:pPr>
      <w:r>
        <w:rPr/>
        <w:br w:type="column"/>
      </w:r>
      <w:r>
        <w:rPr>
          <w:sz w:val="16"/>
          <w:szCs w:val="16"/>
        </w:rPr>
      </w:r>
    </w:p>
    <w:p>
      <w:pPr>
        <w:pStyle w:val="BodyText"/>
        <w:numPr>
          <w:ilvl w:val="0"/>
          <w:numId w:val="8"/>
        </w:numPr>
        <w:tabs>
          <w:tab w:pos="390" w:val="left" w:leader="none"/>
        </w:tabs>
        <w:spacing w:line="192" w:lineRule="auto"/>
        <w:ind w:left="404" w:right="1520" w:hanging="265"/>
        <w:jc w:val="left"/>
      </w:pPr>
      <w:r>
        <w:rPr/>
        <w:pict>
          <v:group style="position:absolute;margin-left:503.531464pt;margin-top:-1.696364pt;width:22.1338pt;height:22.2296pt;mso-position-horizontal-relative:page;mso-position-vertical-relative:paragraph;z-index:-7137" coordorigin="10071,-34" coordsize="443,445">
            <v:group style="position:absolute;left:10127;top:23;width:329;height:331" coordorigin="10127,23" coordsize="329,331">
              <v:shape style="position:absolute;left:10127;top:23;width:329;height:331" coordorigin="10127,23" coordsize="329,331" path="m10127,23l10457,23,10457,354,10127,354,10127,23xe" filled="f" stroked="t" strokeweight="5.6693pt" strokecolor="#A7A9AC">
                <v:path arrowok="t"/>
              </v:shape>
            </v:group>
            <v:group style="position:absolute;left:10127;top:23;width:329;height:331" coordorigin="10127,23" coordsize="329,331">
              <v:shape style="position:absolute;left:10127;top:23;width:329;height:331" coordorigin="10127,23" coordsize="329,331" path="m10127,23l10457,23,10457,354,10127,354,10127,23xe" filled="t" fillcolor="#FFFFFF" stroked="f">
                <v:path arrowok="t"/>
                <v:fill type="solid"/>
              </v:shape>
            </v:group>
            <v:group style="position:absolute;left:10166;top:66;width:246;height:228" coordorigin="10166,66" coordsize="246,228">
              <v:shape style="position:absolute;left:10166;top:66;width:246;height:228" coordorigin="10166,66" coordsize="246,228" path="m10209,80l10166,128,10250,191,10182,268,10216,293,10285,216,10393,216,10328,168,10351,142,10294,142,10209,80xe" filled="t" fillcolor="#D1D3D4" stroked="f">
                <v:path arrowok="t"/>
                <v:fill type="solid"/>
              </v:shape>
              <v:shape style="position:absolute;left:10166;top:66;width:246;height:228" coordorigin="10166,66" coordsize="246,228" path="m10393,216l10285,216,10369,279,10412,231,10393,216xe" filled="t" fillcolor="#D1D3D4" stroked="f">
                <v:path arrowok="t"/>
                <v:fill type="solid"/>
              </v:shape>
              <v:shape style="position:absolute;left:10166;top:66;width:246;height:228" coordorigin="10166,66" coordsize="246,228" path="m10362,66l10294,142,10351,142,10397,91,10362,66xe" filled="t" fillcolor="#D1D3D4" stroked="f">
                <v:path arrowok="t"/>
                <v:fill type="solid"/>
              </v:shape>
            </v:group>
            <v:group style="position:absolute;left:10166;top:66;width:246;height:228" coordorigin="10166,66" coordsize="246,228">
              <v:shape style="position:absolute;left:10166;top:66;width:246;height:228" coordorigin="10166,66" coordsize="246,228" path="m10369,279l10412,231,10328,168,10397,91,10362,66,10294,142,10209,80,10166,128,10250,191,10182,268,10216,293,10285,216,10369,279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30.637756pt;margin-top:-1.082164pt;width:22.134pt;height:22.2296pt;mso-position-horizontal-relative:page;mso-position-vertical-relative:paragraph;z-index:-7136" coordorigin="10613,-22" coordsize="443,445">
            <v:group style="position:absolute;left:10669;top:35;width:329;height:331" coordorigin="10669,35" coordsize="329,331">
              <v:shape style="position:absolute;left:10669;top:35;width:329;height:331" coordorigin="10669,35" coordsize="329,331" path="m10669,35l10999,35,10999,366,10669,366,10669,35xe" filled="f" stroked="t" strokeweight="5.6693pt" strokecolor="#A7A9AC">
                <v:path arrowok="t"/>
              </v:shape>
            </v:group>
            <v:group style="position:absolute;left:10669;top:35;width:329;height:331" coordorigin="10669,35" coordsize="329,331">
              <v:shape style="position:absolute;left:10669;top:35;width:329;height:331" coordorigin="10669,35" coordsize="329,331" path="m10669,35l10999,35,10999,366,10669,366,10669,35xe" filled="t" fillcolor="#FFFFFF" stroked="f">
                <v:path arrowok="t"/>
                <v:fill type="solid"/>
              </v:shape>
            </v:group>
            <v:group style="position:absolute;left:10693;top:81;width:267;height:236" coordorigin="10693,81" coordsize="267,236">
              <v:shape style="position:absolute;left:10693;top:81;width:267;height:236" coordorigin="10693,81" coordsize="267,236" path="m10753,198l10693,229,10770,295,10775,298,10779,301,10788,311,10790,314,10798,316,10800,312,10802,309,10806,305,10849,261,10809,261,10799,261,10789,252,10781,241,10767,221,10756,204,10753,198xe" filled="t" fillcolor="#D1D3D4" stroked="f">
                <v:path arrowok="t"/>
                <v:fill type="solid"/>
              </v:shape>
              <v:shape style="position:absolute;left:10693;top:81;width:267;height:236" coordorigin="10693,81" coordsize="267,236" path="m10960,81l10912,122,10859,177,10825,230,10817,247,10809,261,10849,261,10864,246,10867,242,10871,240,10875,236,10889,221,10903,208,10954,167,10959,164,10960,164,10960,81xe" filled="t" fillcolor="#D1D3D4" stroked="f">
                <v:path arrowok="t"/>
                <v:fill type="solid"/>
              </v:shape>
            </v:group>
            <v:group style="position:absolute;left:10693;top:81;width:267;height:236" coordorigin="10693,81" coordsize="267,236">
              <v:shape style="position:absolute;left:10693;top:81;width:267;height:236" coordorigin="10693,81" coordsize="267,236" path="m10753,198l10693,229,10770,295,10775,298,10779,301,10783,305,10788,311,10790,314,10798,316,10800,312,10802,309,10806,305,10864,246,10867,242,10871,240,10875,236,10954,167,10960,164,10960,158,10960,81,10947,90,10929,105,10873,161,10835,212,10817,247,10809,261,10756,204,10753,198xe" filled="f" stroked="t" strokeweight=".216pt" strokecolor="#D1D3D4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100"/>
        </w:rPr>
        <w:t>¿</w:t>
      </w:r>
      <w:r>
        <w:rPr>
          <w:b w:val="0"/>
          <w:bCs w:val="0"/>
          <w:color w:val="231F20"/>
          <w:spacing w:val="-15"/>
          <w:w w:val="100"/>
        </w:rPr>
        <w:t>V</w:t>
      </w:r>
      <w:r>
        <w:rPr>
          <w:b w:val="0"/>
          <w:bCs w:val="0"/>
          <w:color w:val="231F20"/>
          <w:spacing w:val="0"/>
          <w:w w:val="100"/>
        </w:rPr>
        <w:t>erica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calidad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las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huellas?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(marca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color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6"/>
          <w:w w:val="100"/>
        </w:rPr>
        <w:t>v</w:t>
      </w:r>
      <w:r>
        <w:rPr>
          <w:b w:val="0"/>
          <w:bCs w:val="0"/>
          <w:color w:val="231F20"/>
          <w:spacing w:val="0"/>
          <w:w w:val="100"/>
        </w:rPr>
        <w:t>erd</w:t>
      </w:r>
      <w:r>
        <w:rPr>
          <w:b w:val="0"/>
          <w:bCs w:val="0"/>
          <w:color w:val="231F20"/>
          <w:spacing w:val="-10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,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buena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calidad)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70" w:lineRule="exact" w:before="1"/>
        <w:rPr>
          <w:sz w:val="17"/>
          <w:szCs w:val="17"/>
        </w:rPr>
      </w:pPr>
      <w:r>
        <w:rPr>
          <w:sz w:val="17"/>
          <w:szCs w:val="17"/>
        </w:rPr>
      </w:r>
    </w:p>
    <w:p>
      <w:pPr>
        <w:ind w:left="884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shape style="width:112.319443pt;height:46.08pt;mso-position-horizontal-relative:char;mso-position-vertical-relative:line" type="#_x0000_t75">
            <v:imagedata r:id="rId85" o:title=""/>
          </v:shape>
        </w:pict>
      </w:r>
      <w:r>
        <w:rPr/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110" w:lineRule="exact" w:before="10"/>
        <w:rPr>
          <w:sz w:val="11"/>
          <w:szCs w:val="11"/>
        </w:rPr>
      </w:pPr>
      <w:r>
        <w:rPr>
          <w:sz w:val="11"/>
          <w:szCs w:val="11"/>
        </w:rPr>
      </w:r>
    </w:p>
    <w:p>
      <w:pPr>
        <w:pStyle w:val="BodyText"/>
        <w:numPr>
          <w:ilvl w:val="0"/>
          <w:numId w:val="8"/>
        </w:numPr>
        <w:tabs>
          <w:tab w:pos="441" w:val="left" w:leader="none"/>
        </w:tabs>
        <w:spacing w:line="192" w:lineRule="auto"/>
        <w:ind w:left="454" w:right="1711" w:hanging="265"/>
        <w:jc w:val="left"/>
      </w:pPr>
      <w:r>
        <w:rPr/>
        <w:pict>
          <v:group style="position:absolute;margin-left:506.063965pt;margin-top:-1.696473pt;width:22.1337pt;height:22.2296pt;mso-position-horizontal-relative:page;mso-position-vertical-relative:paragraph;z-index:-7135" coordorigin="10121,-34" coordsize="443,445">
            <v:group style="position:absolute;left:10178;top:23;width:329;height:331" coordorigin="10178,23" coordsize="329,331">
              <v:shape style="position:absolute;left:10178;top:23;width:329;height:331" coordorigin="10178,23" coordsize="329,331" path="m10178,23l10507,23,10507,354,10178,354,10178,23xe" filled="f" stroked="t" strokeweight="5.6693pt" strokecolor="#A7A9AC">
                <v:path arrowok="t"/>
              </v:shape>
            </v:group>
            <v:group style="position:absolute;left:10178;top:23;width:329;height:331" coordorigin="10178,23" coordsize="329,331">
              <v:shape style="position:absolute;left:10178;top:23;width:329;height:331" coordorigin="10178,23" coordsize="329,331" path="m10178,23l10507,23,10507,354,10178,354,10178,23xe" filled="t" fillcolor="#FFFFFF" stroked="f">
                <v:path arrowok="t"/>
                <v:fill type="solid"/>
              </v:shape>
            </v:group>
            <v:group style="position:absolute;left:10217;top:66;width:246;height:228" coordorigin="10217,66" coordsize="246,228">
              <v:shape style="position:absolute;left:10217;top:66;width:246;height:228" coordorigin="10217,66" coordsize="246,228" path="m10260,80l10217,128,10301,191,10232,268,10267,293,10335,216,10444,216,10379,168,10401,142,10344,142,10260,80xe" filled="t" fillcolor="#D1D3D4" stroked="f">
                <v:path arrowok="t"/>
                <v:fill type="solid"/>
              </v:shape>
              <v:shape style="position:absolute;left:10217;top:66;width:246;height:228" coordorigin="10217,66" coordsize="246,228" path="m10444,216l10335,216,10420,279,10463,231,10444,216xe" filled="t" fillcolor="#D1D3D4" stroked="f">
                <v:path arrowok="t"/>
                <v:fill type="solid"/>
              </v:shape>
              <v:shape style="position:absolute;left:10217;top:66;width:246;height:228" coordorigin="10217,66" coordsize="246,228" path="m10413,66l10344,142,10401,142,10447,91,10413,66xe" filled="t" fillcolor="#D1D3D4" stroked="f">
                <v:path arrowok="t"/>
                <v:fill type="solid"/>
              </v:shape>
            </v:group>
            <v:group style="position:absolute;left:10217;top:66;width:246;height:228" coordorigin="10217,66" coordsize="246,228">
              <v:shape style="position:absolute;left:10217;top:66;width:246;height:228" coordorigin="10217,66" coordsize="246,228" path="m10420,279l10463,231,10379,168,10447,91,10413,66,10344,142,10260,80,10217,128,10301,191,10232,268,10267,293,10335,216,10420,279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33.170227pt;margin-top:-1.082173pt;width:22.134pt;height:22.22950pt;mso-position-horizontal-relative:page;mso-position-vertical-relative:paragraph;z-index:-7134" coordorigin="10663,-22" coordsize="443,445">
            <v:group style="position:absolute;left:10720;top:35;width:329;height:331" coordorigin="10720,35" coordsize="329,331">
              <v:shape style="position:absolute;left:10720;top:35;width:329;height:331" coordorigin="10720,35" coordsize="329,331" path="m10720,35l11049,35,11049,366,10720,366,10720,35xe" filled="f" stroked="t" strokeweight="5.6693pt" strokecolor="#A7A9AC">
                <v:path arrowok="t"/>
              </v:shape>
            </v:group>
            <v:group style="position:absolute;left:10720;top:35;width:329;height:331" coordorigin="10720,35" coordsize="329,331">
              <v:shape style="position:absolute;left:10720;top:35;width:329;height:331" coordorigin="10720,35" coordsize="329,331" path="m10720,35l11049,35,11049,366,10720,366,10720,35xe" filled="t" fillcolor="#FFFFFF" stroked="f">
                <v:path arrowok="t"/>
                <v:fill type="solid"/>
              </v:shape>
            </v:group>
            <v:group style="position:absolute;left:10743;top:81;width:267;height:236" coordorigin="10743,81" coordsize="267,236">
              <v:shape style="position:absolute;left:10743;top:81;width:267;height:236" coordorigin="10743,81" coordsize="267,236" path="m10804,198l10743,229,10821,295,10826,298,10829,301,10838,311,10840,314,10848,316,10851,312,10853,309,10857,305,10900,261,10859,261,10849,261,10840,252,10831,241,10818,221,10807,204,10804,198xe" filled="t" fillcolor="#D1D3D4" stroked="f">
                <v:path arrowok="t"/>
                <v:fill type="solid"/>
              </v:shape>
              <v:shape style="position:absolute;left:10743;top:81;width:267;height:236" coordorigin="10743,81" coordsize="267,236" path="m11010,81l10963,122,10910,177,10875,230,10868,247,10859,261,10900,261,10914,246,10918,242,10921,240,10925,236,10940,221,10954,208,11004,167,11010,164,11011,164,11010,81xe" filled="t" fillcolor="#D1D3D4" stroked="f">
                <v:path arrowok="t"/>
                <v:fill type="solid"/>
              </v:shape>
            </v:group>
            <v:group style="position:absolute;left:10743;top:81;width:267;height:236" coordorigin="10743,81" coordsize="267,236">
              <v:shape style="position:absolute;left:10743;top:81;width:267;height:236" coordorigin="10743,81" coordsize="267,236" path="m10804,198l10743,229,10821,295,10826,298,10829,301,10833,305,10838,311,10840,314,10848,316,10851,312,10853,309,10857,305,10914,246,10918,242,10921,240,10925,236,11004,167,11011,164,11011,158,11010,81,10997,90,10980,105,10923,161,10885,212,10868,247,10859,261,10807,204,10804,198xe" filled="f" stroked="t" strokeweight=".216pt" strokecolor="#D1D3D4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100"/>
        </w:rPr>
        <w:t>En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caso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que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persona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no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ten</w:t>
      </w:r>
      <w:r>
        <w:rPr>
          <w:b w:val="0"/>
          <w:bCs w:val="0"/>
          <w:color w:val="231F20"/>
          <w:spacing w:val="-6"/>
          <w:w w:val="100"/>
        </w:rPr>
        <w:t>g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alguno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sus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dedos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¿marca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sistema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los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faltantes?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before="53"/>
        <w:ind w:left="908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shape style="width:101.400325pt;height:74.5725pt;mso-position-horizontal-relative:char;mso-position-vertical-relative:line" type="#_x0000_t75">
            <v:imagedata r:id="rId86" o:title=""/>
          </v:shape>
        </w:pict>
      </w:r>
      <w:r>
        <w:rPr/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pStyle w:val="BodyText"/>
        <w:numPr>
          <w:ilvl w:val="0"/>
          <w:numId w:val="8"/>
        </w:numPr>
        <w:tabs>
          <w:tab w:pos="399" w:val="left" w:leader="none"/>
        </w:tabs>
        <w:spacing w:line="192" w:lineRule="auto" w:before="95"/>
        <w:ind w:left="412" w:right="1499" w:hanging="257"/>
        <w:jc w:val="left"/>
      </w:pPr>
      <w:r>
        <w:rPr/>
        <w:pict>
          <v:group style="position:absolute;margin-left:342.395996pt;margin-top:28.53443pt;width:134.8004pt;height:34.4212pt;mso-position-horizontal-relative:page;mso-position-vertical-relative:paragraph;z-index:-7177" coordorigin="6848,571" coordsize="2696,688">
            <v:group style="position:absolute;left:6858;top:588;width:2676;height:654" coordorigin="6858,588" coordsize="2676,654">
              <v:shape style="position:absolute;left:6858;top:588;width:2676;height:654" coordorigin="6858,588" coordsize="2676,654" path="m6858,1242l9534,1242,9534,588,6858,588,6858,1242xe" filled="t" fillcolor="#6C6E70" stroked="f">
                <v:path arrowok="t"/>
                <v:fill type="solid"/>
              </v:shape>
            </v:group>
            <v:group style="position:absolute;left:6949;top:627;width:153;height:148" coordorigin="6949,627" coordsize="153,148">
              <v:shape style="position:absolute;left:6949;top:627;width:153;height:148" coordorigin="6949,627" coordsize="153,148" path="m6984,701l6949,721,6994,762,6998,766,7003,772,7005,775,7009,776,7011,773,7012,771,7014,769,7041,738,7015,738,7006,736,6999,727,6993,718,6985,706,6984,701xe" filled="t" fillcolor="#FFFFFF" stroked="f">
                <v:path arrowok="t"/>
                <v:fill type="solid"/>
              </v:shape>
              <v:shape style="position:absolute;left:6949;top:627;width:153;height:148" coordorigin="6949,627" coordsize="153,148" path="m7102,627l7058,671,7024,722,7015,738,7041,738,7047,731,7049,729,7051,727,7061,716,7068,709,7076,701,7099,682,7102,680,7102,680,7102,627xe" filled="t" fillcolor="#FFFFFF" stroked="f">
                <v:path arrowok="t"/>
                <v:fill type="solid"/>
              </v:shape>
            </v:group>
            <v:group style="position:absolute;left:7058;top:827;width:153;height:148" coordorigin="7058,827" coordsize="153,148">
              <v:shape style="position:absolute;left:7058;top:827;width:153;height:148" coordorigin="7058,827" coordsize="153,148" path="m7093,901l7058,921,7103,962,7107,966,7113,972,7114,974,7118,976,7120,973,7121,971,7123,969,7150,938,7124,938,7115,936,7108,927,7102,918,7094,906,7093,901xe" filled="t" fillcolor="#FFFFFF" stroked="f">
                <v:path arrowok="t"/>
                <v:fill type="solid"/>
              </v:shape>
              <v:shape style="position:absolute;left:7058;top:827;width:153;height:148" coordorigin="7058,827" coordsize="153,148" path="m7211,827l7167,871,7133,922,7124,938,7150,938,7156,931,7158,929,7160,927,7170,916,7177,909,7185,901,7208,882,7211,880,7211,879,7211,827xe" filled="t" fillcolor="#FFFFFF" stroked="f">
                <v:path arrowok="t"/>
                <v:fill type="solid"/>
              </v:shape>
            </v:group>
            <v:group style="position:absolute;left:6918;top:1054;width:153;height:148" coordorigin="6918,1054" coordsize="153,148">
              <v:shape style="position:absolute;left:6918;top:1054;width:153;height:148" coordorigin="6918,1054" coordsize="153,148" path="m6952,1128l6918,1148,6962,1189,6967,1193,6972,1199,6973,1201,6978,1202,6979,1199,6981,1198,6983,1196,7010,1165,6983,1165,6975,1163,6968,1154,6962,1144,6954,1133,6952,1128xe" filled="t" fillcolor="#FFFFFF" stroked="f">
                <v:path arrowok="t"/>
                <v:fill type="solid"/>
              </v:shape>
              <v:shape style="position:absolute;left:6918;top:1054;width:153;height:148" coordorigin="6918,1054" coordsize="153,148" path="m7071,1054l7027,1098,6993,1149,6983,1165,7010,1165,7016,1158,7018,1155,7020,1154,7030,1143,7037,1135,7045,1127,7067,1109,7071,1106,7071,1106,7071,1054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503.545837pt;margin-top:4.723131pt;width:22.1338pt;height:22.2296pt;mso-position-horizontal-relative:page;mso-position-vertical-relative:paragraph;z-index:-7133" coordorigin="10071,94" coordsize="443,445">
            <v:group style="position:absolute;left:10128;top:151;width:329;height:331" coordorigin="10128,151" coordsize="329,331">
              <v:shape style="position:absolute;left:10128;top:151;width:329;height:331" coordorigin="10128,151" coordsize="329,331" path="m10128,151l10457,151,10457,482,10128,482,10128,151xe" filled="f" stroked="t" strokeweight="5.6693pt" strokecolor="#A7A9AC">
                <v:path arrowok="t"/>
              </v:shape>
            </v:group>
            <v:group style="position:absolute;left:10128;top:151;width:329;height:331" coordorigin="10128,151" coordsize="329,331">
              <v:shape style="position:absolute;left:10128;top:151;width:329;height:331" coordorigin="10128,151" coordsize="329,331" path="m10128,151l10457,151,10457,482,10128,482,10128,151xe" filled="t" fillcolor="#FFFFFF" stroked="f">
                <v:path arrowok="t"/>
                <v:fill type="solid"/>
              </v:shape>
            </v:group>
            <v:group style="position:absolute;left:10166;top:194;width:246;height:228" coordorigin="10166,194" coordsize="246,228">
              <v:shape style="position:absolute;left:10166;top:194;width:246;height:228" coordorigin="10166,194" coordsize="246,228" path="m10210,208l10166,257,10251,319,10182,396,10216,422,10285,345,10393,345,10328,296,10351,271,10294,271,10210,208xe" filled="t" fillcolor="#D1D3D4" stroked="f">
                <v:path arrowok="t"/>
                <v:fill type="solid"/>
              </v:shape>
              <v:shape style="position:absolute;left:10166;top:194;width:246;height:228" coordorigin="10166,194" coordsize="246,228" path="m10393,345l10285,345,10369,407,10413,359,10393,345xe" filled="t" fillcolor="#D1D3D4" stroked="f">
                <v:path arrowok="t"/>
                <v:fill type="solid"/>
              </v:shape>
              <v:shape style="position:absolute;left:10166;top:194;width:246;height:228" coordorigin="10166,194" coordsize="246,228" path="m10363,194l10294,271,10351,271,10397,220,10363,194xe" filled="t" fillcolor="#D1D3D4" stroked="f">
                <v:path arrowok="t"/>
                <v:fill type="solid"/>
              </v:shape>
            </v:group>
            <v:group style="position:absolute;left:10166;top:194;width:246;height:228" coordorigin="10166,194" coordsize="246,228">
              <v:shape style="position:absolute;left:10166;top:194;width:246;height:228" coordorigin="10166,194" coordsize="246,228" path="m10369,407l10413,359,10328,296,10397,220,10363,194,10294,271,10210,208,10166,257,10251,319,10182,396,10216,422,10285,345,10369,407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30.652161pt;margin-top:5.33743pt;width:22.1341pt;height:22.2296pt;mso-position-horizontal-relative:page;mso-position-vertical-relative:paragraph;z-index:-7132" coordorigin="10613,107" coordsize="443,445">
            <v:group style="position:absolute;left:10670;top:163;width:329;height:331" coordorigin="10670,163" coordsize="329,331">
              <v:shape style="position:absolute;left:10670;top:163;width:329;height:331" coordorigin="10670,163" coordsize="329,331" path="m10670,163l10999,163,10999,495,10670,495,10670,163xe" filled="f" stroked="t" strokeweight="5.6693pt" strokecolor="#A7A9AC">
                <v:path arrowok="t"/>
              </v:shape>
            </v:group>
            <v:group style="position:absolute;left:10670;top:163;width:329;height:331" coordorigin="10670,163" coordsize="329,331">
              <v:shape style="position:absolute;left:10670;top:163;width:329;height:331" coordorigin="10670,163" coordsize="329,331" path="m10670,163l10999,163,10999,495,10670,495,10670,163xe" filled="t" fillcolor="#FFFFFF" stroked="f">
                <v:path arrowok="t"/>
                <v:fill type="solid"/>
              </v:shape>
            </v:group>
            <v:group style="position:absolute;left:10693;top:209;width:267;height:236" coordorigin="10693,209" coordsize="267,236">
              <v:shape style="position:absolute;left:10693;top:209;width:267;height:236" coordorigin="10693,209" coordsize="267,236" path="m10754,327l10693,358,10771,423,10775,427,10779,430,10788,439,10790,443,10798,445,10801,440,10803,438,10807,434,10849,389,10809,389,10799,389,10789,381,10781,369,10768,350,10757,333,10754,327xe" filled="t" fillcolor="#D1D3D4" stroked="f">
                <v:path arrowok="t"/>
                <v:fill type="solid"/>
              </v:shape>
              <v:shape style="position:absolute;left:10693;top:209;width:267;height:236" coordorigin="10693,209" coordsize="267,236" path="m10960,209l10912,250,10859,306,10825,358,10818,375,10809,389,10849,389,10864,374,10868,370,10871,368,10875,364,10889,350,10903,336,10954,296,10959,292,10960,292,10960,209xe" filled="t" fillcolor="#D1D3D4" stroked="f">
                <v:path arrowok="t"/>
                <v:fill type="solid"/>
              </v:shape>
            </v:group>
            <v:group style="position:absolute;left:10693;top:209;width:267;height:236" coordorigin="10693,209" coordsize="267,236">
              <v:shape style="position:absolute;left:10693;top:209;width:267;height:236" coordorigin="10693,209" coordsize="267,236" path="m10754,327l10693,358,10771,423,10775,427,10779,430,10783,434,10788,439,10790,443,10798,445,10801,440,10803,438,10807,434,10864,374,10868,370,10871,368,10875,364,10954,296,10960,292,10960,287,10960,209,10947,218,10929,234,10873,290,10835,341,10818,375,10809,389,10757,333,10754,327xe" filled="f" stroked="t" strokeweight=".216pt" strokecolor="#D1D3D4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95"/>
        </w:rPr>
        <w:t>¿</w:t>
      </w:r>
      <w:r>
        <w:rPr>
          <w:b w:val="0"/>
          <w:bCs w:val="0"/>
          <w:color w:val="231F20"/>
          <w:spacing w:val="-8"/>
          <w:w w:val="95"/>
        </w:rPr>
        <w:t>R</w:t>
      </w:r>
      <w:r>
        <w:rPr>
          <w:b w:val="0"/>
          <w:bCs w:val="0"/>
          <w:color w:val="231F20"/>
          <w:spacing w:val="0"/>
          <w:w w:val="95"/>
        </w:rPr>
        <w:t>ealiza</w:t>
      </w:r>
      <w:r>
        <w:rPr>
          <w:b w:val="0"/>
          <w:bCs w:val="0"/>
          <w:color w:val="231F20"/>
          <w:spacing w:val="6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una</w:t>
      </w:r>
      <w:r>
        <w:rPr>
          <w:b w:val="0"/>
          <w:bCs w:val="0"/>
          <w:color w:val="231F20"/>
          <w:spacing w:val="6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búsqueda</w:t>
      </w:r>
      <w:r>
        <w:rPr>
          <w:b w:val="0"/>
          <w:bCs w:val="0"/>
          <w:color w:val="231F20"/>
          <w:spacing w:val="6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del</w:t>
      </w:r>
      <w:r>
        <w:rPr>
          <w:b w:val="0"/>
          <w:bCs w:val="0"/>
          <w:color w:val="231F20"/>
          <w:spacing w:val="6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regist</w:t>
      </w:r>
      <w:r>
        <w:rPr>
          <w:b w:val="0"/>
          <w:bCs w:val="0"/>
          <w:color w:val="231F20"/>
          <w:spacing w:val="-6"/>
          <w:w w:val="95"/>
        </w:rPr>
        <w:t>r</w:t>
      </w:r>
      <w:r>
        <w:rPr>
          <w:b w:val="0"/>
          <w:bCs w:val="0"/>
          <w:color w:val="231F20"/>
          <w:spacing w:val="0"/>
          <w:w w:val="95"/>
        </w:rPr>
        <w:t>o</w:t>
      </w:r>
      <w:r>
        <w:rPr>
          <w:b w:val="0"/>
          <w:bCs w:val="0"/>
          <w:color w:val="231F20"/>
          <w:spacing w:val="6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en</w:t>
      </w:r>
      <w:r>
        <w:rPr>
          <w:b w:val="0"/>
          <w:bCs w:val="0"/>
          <w:color w:val="231F20"/>
          <w:spacing w:val="7"/>
          <w:w w:val="95"/>
        </w:rPr>
        <w:t> </w:t>
      </w:r>
      <w:r>
        <w:rPr>
          <w:b w:val="0"/>
          <w:bCs w:val="0"/>
          <w:color w:val="231F20"/>
          <w:spacing w:val="7"/>
          <w:w w:val="95"/>
        </w:rPr>
      </w:r>
      <w:r>
        <w:rPr>
          <w:b w:val="0"/>
          <w:bCs w:val="0"/>
          <w:color w:val="231F20"/>
          <w:spacing w:val="0"/>
          <w:w w:val="95"/>
        </w:rPr>
        <w:t>el</w:t>
      </w:r>
      <w:r>
        <w:rPr>
          <w:b w:val="0"/>
          <w:bCs w:val="0"/>
          <w:color w:val="231F20"/>
          <w:spacing w:val="-3"/>
          <w:w w:val="100"/>
        </w:rPr>
        <w:t> </w:t>
      </w:r>
      <w:r>
        <w:rPr>
          <w:b w:val="0"/>
          <w:bCs w:val="0"/>
          <w:color w:val="231F20"/>
          <w:spacing w:val="0"/>
          <w:w w:val="95"/>
        </w:rPr>
        <w:t>sistema</w:t>
      </w:r>
      <w:r>
        <w:rPr>
          <w:b w:val="0"/>
          <w:bCs w:val="0"/>
          <w:color w:val="231F20"/>
          <w:spacing w:val="8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pa</w:t>
      </w:r>
      <w:r>
        <w:rPr>
          <w:b w:val="0"/>
          <w:bCs w:val="0"/>
          <w:color w:val="231F20"/>
          <w:spacing w:val="-3"/>
          <w:w w:val="95"/>
        </w:rPr>
        <w:t>r</w:t>
      </w:r>
      <w:r>
        <w:rPr>
          <w:b w:val="0"/>
          <w:bCs w:val="0"/>
          <w:color w:val="231F20"/>
          <w:spacing w:val="0"/>
          <w:w w:val="95"/>
        </w:rPr>
        <w:t>a</w:t>
      </w:r>
      <w:r>
        <w:rPr>
          <w:b w:val="0"/>
          <w:bCs w:val="0"/>
          <w:color w:val="231F20"/>
          <w:spacing w:val="9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retomar</w:t>
      </w:r>
      <w:r>
        <w:rPr>
          <w:b w:val="0"/>
          <w:bCs w:val="0"/>
          <w:color w:val="231F20"/>
          <w:spacing w:val="9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la</w:t>
      </w:r>
      <w:r>
        <w:rPr>
          <w:b w:val="0"/>
          <w:bCs w:val="0"/>
          <w:color w:val="231F20"/>
          <w:spacing w:val="9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in</w:t>
      </w:r>
      <w:r>
        <w:rPr>
          <w:b w:val="0"/>
          <w:bCs w:val="0"/>
          <w:color w:val="231F20"/>
          <w:spacing w:val="-5"/>
          <w:w w:val="95"/>
        </w:rPr>
        <w:t>f</w:t>
      </w:r>
      <w:r>
        <w:rPr>
          <w:b w:val="0"/>
          <w:bCs w:val="0"/>
          <w:color w:val="231F20"/>
          <w:spacing w:val="0"/>
          <w:w w:val="95"/>
        </w:rPr>
        <w:t>o</w:t>
      </w:r>
      <w:r>
        <w:rPr>
          <w:b w:val="0"/>
          <w:bCs w:val="0"/>
          <w:color w:val="231F20"/>
          <w:spacing w:val="3"/>
          <w:w w:val="95"/>
        </w:rPr>
        <w:t>r</w:t>
      </w:r>
      <w:r>
        <w:rPr>
          <w:b w:val="0"/>
          <w:bCs w:val="0"/>
          <w:color w:val="231F20"/>
          <w:spacing w:val="0"/>
          <w:w w:val="95"/>
        </w:rPr>
        <w:t>mación?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48" w:lineRule="auto" w:before="84"/>
        <w:ind w:left="1150" w:right="2203" w:firstLine="37"/>
        <w:jc w:val="center"/>
        <w:rPr>
          <w:rFonts w:ascii="Tw Cen MT Condensed Extra Bold" w:hAnsi="Tw Cen MT Condensed Extra Bold" w:cs="Tw Cen MT Condensed Extra Bold" w:eastAsia="Tw Cen MT Condensed Extra Bold"/>
          <w:sz w:val="19"/>
          <w:szCs w:val="19"/>
        </w:rPr>
      </w:pPr>
      <w:r>
        <w:rPr>
          <w:rFonts w:ascii="Tw Cen MT Condensed Extra Bold" w:hAnsi="Tw Cen MT Condensed Extra Bold" w:cs="Tw Cen MT Condensed Extra Bold" w:eastAsia="Tw Cen MT Condensed Extra Bold"/>
          <w:b w:val="0"/>
          <w:bCs w:val="0"/>
          <w:color w:val="FFFFFF"/>
          <w:spacing w:val="-7"/>
          <w:w w:val="100"/>
          <w:sz w:val="19"/>
          <w:szCs w:val="19"/>
        </w:rPr>
        <w:t>V</w:t>
      </w:r>
      <w:r>
        <w:rPr>
          <w:rFonts w:ascii="Tw Cen MT Condensed Extra Bold" w:hAnsi="Tw Cen MT Condensed Extra Bold" w:cs="Tw Cen MT Condensed Extra Bold" w:eastAsia="Tw Cen MT Condensed Extra Bold"/>
          <w:b w:val="0"/>
          <w:bCs w:val="0"/>
          <w:color w:val="FFFFFF"/>
          <w:spacing w:val="0"/>
          <w:w w:val="100"/>
          <w:sz w:val="19"/>
          <w:szCs w:val="19"/>
        </w:rPr>
        <w:t>alida</w:t>
      </w:r>
      <w:r>
        <w:rPr>
          <w:rFonts w:ascii="Tw Cen MT Condensed Extra Bold" w:hAnsi="Tw Cen MT Condensed Extra Bold" w:cs="Tw Cen MT Condensed Extra Bold" w:eastAsia="Tw Cen MT Condensed Extra Bold"/>
          <w:b w:val="0"/>
          <w:bCs w:val="0"/>
          <w:color w:val="FFFFFF"/>
          <w:spacing w:val="-11"/>
          <w:w w:val="100"/>
          <w:sz w:val="19"/>
          <w:szCs w:val="19"/>
        </w:rPr>
        <w:t> </w:t>
      </w:r>
      <w:r>
        <w:rPr>
          <w:rFonts w:ascii="Tw Cen MT Condensed Extra Bold" w:hAnsi="Tw Cen MT Condensed Extra Bold" w:cs="Tw Cen MT Condensed Extra Bold" w:eastAsia="Tw Cen MT Condensed Extra Bold"/>
          <w:b w:val="0"/>
          <w:bCs w:val="0"/>
          <w:color w:val="FFFFFF"/>
          <w:spacing w:val="0"/>
          <w:w w:val="100"/>
          <w:sz w:val="19"/>
          <w:szCs w:val="19"/>
        </w:rPr>
        <w:t>in</w:t>
      </w:r>
      <w:r>
        <w:rPr>
          <w:rFonts w:ascii="Tw Cen MT Condensed Extra Bold" w:hAnsi="Tw Cen MT Condensed Extra Bold" w:cs="Tw Cen MT Condensed Extra Bold" w:eastAsia="Tw Cen MT Condensed Extra Bold"/>
          <w:b w:val="0"/>
          <w:bCs w:val="0"/>
          <w:color w:val="FFFFFF"/>
          <w:spacing w:val="3"/>
          <w:w w:val="100"/>
          <w:sz w:val="19"/>
          <w:szCs w:val="19"/>
        </w:rPr>
        <w:t>f</w:t>
      </w:r>
      <w:r>
        <w:rPr>
          <w:rFonts w:ascii="Tw Cen MT Condensed Extra Bold" w:hAnsi="Tw Cen MT Condensed Extra Bold" w:cs="Tw Cen MT Condensed Extra Bold" w:eastAsia="Tw Cen MT Condensed Extra Bold"/>
          <w:b w:val="0"/>
          <w:bCs w:val="0"/>
          <w:color w:val="FFFFFF"/>
          <w:spacing w:val="0"/>
          <w:w w:val="100"/>
          <w:sz w:val="19"/>
          <w:szCs w:val="19"/>
        </w:rPr>
        <w:t>ormación</w:t>
      </w:r>
      <w:r>
        <w:rPr>
          <w:rFonts w:ascii="Tw Cen MT Condensed Extra Bold" w:hAnsi="Tw Cen MT Condensed Extra Bold" w:cs="Tw Cen MT Condensed Extra Bold" w:eastAsia="Tw Cen MT Condensed Extra Bold"/>
          <w:b w:val="0"/>
          <w:bCs w:val="0"/>
          <w:color w:val="FFFFFF"/>
          <w:spacing w:val="-11"/>
          <w:w w:val="100"/>
          <w:sz w:val="19"/>
          <w:szCs w:val="19"/>
        </w:rPr>
        <w:t> </w:t>
      </w:r>
      <w:r>
        <w:rPr>
          <w:rFonts w:ascii="Tw Cen MT Condensed Extra Bold" w:hAnsi="Tw Cen MT Condensed Extra Bold" w:cs="Tw Cen MT Condensed Extra Bold" w:eastAsia="Tw Cen MT Condensed Extra Bold"/>
          <w:b w:val="0"/>
          <w:bCs w:val="0"/>
          <w:color w:val="FFFFFF"/>
          <w:spacing w:val="0"/>
          <w:w w:val="100"/>
          <w:sz w:val="19"/>
          <w:szCs w:val="19"/>
        </w:rPr>
        <w:t>capturada</w:t>
      </w:r>
      <w:r>
        <w:rPr>
          <w:rFonts w:ascii="Tw Cen MT Condensed Extra Bold" w:hAnsi="Tw Cen MT Condensed Extra Bold" w:cs="Tw Cen MT Condensed Extra Bold" w:eastAsia="Tw Cen MT Condensed Extra Bold"/>
          <w:b w:val="0"/>
          <w:bCs w:val="0"/>
          <w:color w:val="FFFFFF"/>
          <w:spacing w:val="0"/>
          <w:w w:val="99"/>
          <w:sz w:val="19"/>
          <w:szCs w:val="19"/>
        </w:rPr>
        <w:t> </w:t>
      </w:r>
      <w:r>
        <w:rPr>
          <w:rFonts w:ascii="Tw Cen MT Condensed Extra Bold" w:hAnsi="Tw Cen MT Condensed Extra Bold" w:cs="Tw Cen MT Condensed Extra Bold" w:eastAsia="Tw Cen MT Condensed Extra Bold"/>
          <w:b w:val="0"/>
          <w:bCs w:val="0"/>
          <w:color w:val="FFFFFF"/>
          <w:spacing w:val="0"/>
          <w:w w:val="100"/>
          <w:sz w:val="19"/>
          <w:szCs w:val="19"/>
        </w:rPr>
        <w:t>Busca</w:t>
      </w:r>
      <w:r>
        <w:rPr>
          <w:rFonts w:ascii="Tw Cen MT Condensed Extra Bold" w:hAnsi="Tw Cen MT Condensed Extra Bold" w:cs="Tw Cen MT Condensed Extra Bold" w:eastAsia="Tw Cen MT Condensed Extra Bold"/>
          <w:b w:val="0"/>
          <w:bCs w:val="0"/>
          <w:color w:val="FFFFFF"/>
          <w:spacing w:val="9"/>
          <w:w w:val="100"/>
          <w:sz w:val="19"/>
          <w:szCs w:val="19"/>
        </w:rPr>
        <w:t> </w:t>
      </w:r>
      <w:r>
        <w:rPr>
          <w:rFonts w:ascii="Tw Cen MT Condensed Extra Bold" w:hAnsi="Tw Cen MT Condensed Extra Bold" w:cs="Tw Cen MT Condensed Extra Bold" w:eastAsia="Tw Cen MT Condensed Extra Bold"/>
          <w:b w:val="0"/>
          <w:bCs w:val="0"/>
          <w:color w:val="FFFFFF"/>
          <w:spacing w:val="0"/>
          <w:w w:val="100"/>
          <w:sz w:val="19"/>
          <w:szCs w:val="19"/>
        </w:rPr>
        <w:t>r</w:t>
      </w:r>
      <w:r>
        <w:rPr>
          <w:rFonts w:ascii="Tw Cen MT Condensed Extra Bold" w:hAnsi="Tw Cen MT Condensed Extra Bold" w:cs="Tw Cen MT Condensed Extra Bold" w:eastAsia="Tw Cen MT Condensed Extra Bold"/>
          <w:b w:val="0"/>
          <w:bCs w:val="0"/>
          <w:color w:val="FFFFFF"/>
          <w:spacing w:val="2"/>
          <w:w w:val="100"/>
          <w:sz w:val="19"/>
          <w:szCs w:val="19"/>
        </w:rPr>
        <w:t>e</w:t>
      </w:r>
      <w:r>
        <w:rPr>
          <w:rFonts w:ascii="Tw Cen MT Condensed Extra Bold" w:hAnsi="Tw Cen MT Condensed Extra Bold" w:cs="Tw Cen MT Condensed Extra Bold" w:eastAsia="Tw Cen MT Condensed Extra Bold"/>
          <w:b w:val="0"/>
          <w:bCs w:val="0"/>
          <w:color w:val="FFFFFF"/>
          <w:spacing w:val="0"/>
          <w:w w:val="100"/>
          <w:sz w:val="19"/>
          <w:szCs w:val="19"/>
        </w:rPr>
        <w:t>gistros</w:t>
      </w:r>
      <w:r>
        <w:rPr>
          <w:rFonts w:ascii="Tw Cen MT Condensed Extra Bold" w:hAnsi="Tw Cen MT Condensed Extra Bold" w:cs="Tw Cen MT Condensed Extra Bold" w:eastAsia="Tw Cen MT Condensed Extra Bold"/>
          <w:b w:val="0"/>
          <w:bCs w:val="0"/>
          <w:color w:val="FFFFFF"/>
          <w:spacing w:val="9"/>
          <w:w w:val="100"/>
          <w:sz w:val="19"/>
          <w:szCs w:val="19"/>
        </w:rPr>
        <w:t> </w:t>
      </w:r>
      <w:r>
        <w:rPr>
          <w:rFonts w:ascii="Tw Cen MT Condensed Extra Bold" w:hAnsi="Tw Cen MT Condensed Extra Bold" w:cs="Tw Cen MT Condensed Extra Bold" w:eastAsia="Tw Cen MT Condensed Extra Bold"/>
          <w:b w:val="0"/>
          <w:bCs w:val="0"/>
          <w:color w:val="FFFFFF"/>
          <w:spacing w:val="0"/>
          <w:w w:val="100"/>
          <w:sz w:val="19"/>
          <w:szCs w:val="19"/>
        </w:rPr>
        <w:t>anteriores</w:t>
      </w:r>
      <w:r>
        <w:rPr>
          <w:rFonts w:ascii="Tw Cen MT Condensed Extra Bold" w:hAnsi="Tw Cen MT Condensed Extra Bold" w:cs="Tw Cen MT Condensed Extra Bold" w:eastAsia="Tw Cen MT Condensed Extra Bold"/>
          <w:b w:val="0"/>
          <w:bCs w:val="0"/>
          <w:color w:val="FFFFFF"/>
          <w:spacing w:val="0"/>
          <w:w w:val="101"/>
          <w:sz w:val="19"/>
          <w:szCs w:val="19"/>
        </w:rPr>
        <w:t> </w:t>
      </w:r>
      <w:r>
        <w:rPr>
          <w:rFonts w:ascii="Tw Cen MT Condensed Extra Bold" w:hAnsi="Tw Cen MT Condensed Extra Bold" w:cs="Tw Cen MT Condensed Extra Bold" w:eastAsia="Tw Cen MT Condensed Extra Bold"/>
          <w:b w:val="0"/>
          <w:bCs w:val="0"/>
          <w:color w:val="FFFFFF"/>
          <w:spacing w:val="0"/>
          <w:w w:val="100"/>
          <w:sz w:val="19"/>
          <w:szCs w:val="19"/>
        </w:rPr>
        <w:t>Presenta</w:t>
      </w:r>
      <w:r>
        <w:rPr>
          <w:rFonts w:ascii="Tw Cen MT Condensed Extra Bold" w:hAnsi="Tw Cen MT Condensed Extra Bold" w:cs="Tw Cen MT Condensed Extra Bold" w:eastAsia="Tw Cen MT Condensed Extra Bold"/>
          <w:b w:val="0"/>
          <w:bCs w:val="0"/>
          <w:color w:val="FFFFFF"/>
          <w:spacing w:val="6"/>
          <w:w w:val="100"/>
          <w:sz w:val="19"/>
          <w:szCs w:val="19"/>
        </w:rPr>
        <w:t> </w:t>
      </w:r>
      <w:r>
        <w:rPr>
          <w:rFonts w:ascii="Tw Cen MT Condensed Extra Bold" w:hAnsi="Tw Cen MT Condensed Extra Bold" w:cs="Tw Cen MT Condensed Extra Bold" w:eastAsia="Tw Cen MT Condensed Extra Bold"/>
          <w:b w:val="0"/>
          <w:bCs w:val="0"/>
          <w:color w:val="FFFFFF"/>
          <w:spacing w:val="0"/>
          <w:w w:val="100"/>
          <w:sz w:val="19"/>
          <w:szCs w:val="19"/>
        </w:rPr>
        <w:t>listado</w:t>
      </w:r>
      <w:r>
        <w:rPr>
          <w:rFonts w:ascii="Tw Cen MT Condensed Extra Bold" w:hAnsi="Tw Cen MT Condensed Extra Bold" w:cs="Tw Cen MT Condensed Extra Bold" w:eastAsia="Tw Cen MT Condensed Extra Bold"/>
          <w:b w:val="0"/>
          <w:bCs w:val="0"/>
          <w:color w:val="FFFFFF"/>
          <w:spacing w:val="7"/>
          <w:w w:val="100"/>
          <w:sz w:val="19"/>
          <w:szCs w:val="19"/>
        </w:rPr>
        <w:t> </w:t>
      </w:r>
      <w:r>
        <w:rPr>
          <w:rFonts w:ascii="Tw Cen MT Condensed Extra Bold" w:hAnsi="Tw Cen MT Condensed Extra Bold" w:cs="Tw Cen MT Condensed Extra Bold" w:eastAsia="Tw Cen MT Condensed Extra Bold"/>
          <w:b w:val="0"/>
          <w:bCs w:val="0"/>
          <w:color w:val="FFFFFF"/>
          <w:spacing w:val="0"/>
          <w:w w:val="100"/>
          <w:sz w:val="19"/>
          <w:szCs w:val="19"/>
        </w:rPr>
        <w:t>de</w:t>
      </w:r>
      <w:r>
        <w:rPr>
          <w:rFonts w:ascii="Tw Cen MT Condensed Extra Bold" w:hAnsi="Tw Cen MT Condensed Extra Bold" w:cs="Tw Cen MT Condensed Extra Bold" w:eastAsia="Tw Cen MT Condensed Extra Bold"/>
          <w:b w:val="0"/>
          <w:bCs w:val="0"/>
          <w:color w:val="FFFFFF"/>
          <w:spacing w:val="7"/>
          <w:w w:val="100"/>
          <w:sz w:val="19"/>
          <w:szCs w:val="19"/>
        </w:rPr>
        <w:t> </w:t>
      </w:r>
      <w:r>
        <w:rPr>
          <w:rFonts w:ascii="Tw Cen MT Condensed Extra Bold" w:hAnsi="Tw Cen MT Condensed Extra Bold" w:cs="Tw Cen MT Condensed Extra Bold" w:eastAsia="Tw Cen MT Condensed Extra Bold"/>
          <w:b w:val="0"/>
          <w:bCs w:val="0"/>
          <w:color w:val="FFFFFF"/>
          <w:spacing w:val="0"/>
          <w:w w:val="100"/>
          <w:sz w:val="19"/>
          <w:szCs w:val="19"/>
        </w:rPr>
        <w:t>candidatos</w:t>
      </w:r>
      <w:r>
        <w:rPr>
          <w:rFonts w:ascii="Tw Cen MT Condensed Extra Bold" w:hAnsi="Tw Cen MT Condensed Extra Bold" w:cs="Tw Cen MT Condensed Extra Bold" w:eastAsia="Tw Cen MT Condensed Extra Bold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spacing w:after="0" w:line="248" w:lineRule="auto"/>
        <w:jc w:val="center"/>
        <w:rPr>
          <w:rFonts w:ascii="Tw Cen MT Condensed Extra Bold" w:hAnsi="Tw Cen MT Condensed Extra Bold" w:cs="Tw Cen MT Condensed Extra Bold" w:eastAsia="Tw Cen MT Condensed Extra Bold"/>
          <w:sz w:val="19"/>
          <w:szCs w:val="19"/>
        </w:rPr>
        <w:sectPr>
          <w:type w:val="continuous"/>
          <w:pgSz w:w="12240" w:h="15840"/>
          <w:pgMar w:top="1020" w:bottom="280" w:left="700" w:right="700"/>
          <w:cols w:num="2" w:equalWidth="0">
            <w:col w:w="3938" w:space="1310"/>
            <w:col w:w="5592"/>
          </w:cols>
        </w:sectPr>
      </w:pPr>
    </w:p>
    <w:p>
      <w:pPr>
        <w:spacing w:line="200" w:lineRule="exact"/>
        <w:rPr>
          <w:sz w:val="20"/>
          <w:szCs w:val="20"/>
        </w:rPr>
      </w:pPr>
      <w:r>
        <w:rPr/>
        <w:pict>
          <v:group style="position:absolute;margin-left:42.595551pt;margin-top:29.65155pt;width:526.9362pt;height:44.8531pt;mso-position-horizontal-relative:page;mso-position-vertical-relative:page;z-index:-7131" coordorigin="852,593" coordsize="10539,897">
            <v:group style="position:absolute;left:857;top:1484;width:10528;height:2" coordorigin="857,1484" coordsize="10528,2">
              <v:shape style="position:absolute;left:857;top:1484;width:10528;height:2" coordorigin="857,1484" coordsize="10528,0" path="m857,1484l11385,1484e" filled="f" stroked="t" strokeweight=".5473pt" strokecolor="#231F20">
                <v:path arrowok="t"/>
              </v:shape>
            </v:group>
            <v:group style="position:absolute;left:11143;top:599;width:227;height:886" coordorigin="11143,599" coordsize="227,886">
              <v:shape style="position:absolute;left:11143;top:599;width:227;height:886" coordorigin="11143,599" coordsize="227,886" path="m11143,1484l11369,1484,11369,599,11143,599,11143,1484xe" filled="t" fillcolor="#231F20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103.368752pt;margin-top:36.162811pt;width:67.5204pt;height:22.821375pt;mso-position-horizontal-relative:page;mso-position-vertical-relative:page;z-index:-7130" coordorigin="2067,723" coordsize="1350,456">
            <v:group style="position:absolute;left:2073;top:731;width:677;height:439" coordorigin="2073,731" coordsize="677,439">
              <v:shape style="position:absolute;left:2073;top:731;width:677;height:439" coordorigin="2073,731" coordsize="677,439" path="m2221,734l2073,735,2073,1161,2074,1161,2076,1169,2238,1169,2240,1110,2240,1016,2240,977,2239,927,2246,914,2481,914,2386,842,2378,833,2367,828,2358,821,2357,820,2350,813,2346,809,2327,797,2314,788,2258,748,2258,748,2257,748,2256,747,2256,747,2254,745,2241,734,2221,73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749,1114l2508,1114,2519,1121,2548,1147,2564,1159,2583,1168,2747,1168,2748,1159,2748,1148,2749,1133,2749,111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481,914l2246,914,2255,922,2262,927,2279,939,2280,939,2314,966,2332,980,2349,994,2379,1016,2396,1031,2434,1055,2443,1062,2451,1074,2463,1080,2502,1110,2514,1120,2508,1114,2749,1114,2749,1097,2749,1080,2750,1055,2750,986,2572,986,2570,981,2566,979,2564,977,2549,966,2481,91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576,731l2576,784,2576,939,2576,952,2576,968,2575,977,2572,986,2750,986,2749,914,2749,809,2749,784,2749,752,2747,737,2740,733,2719,733,2576,733,2576,731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739,733l2719,733,2740,733,2739,733xe" filled="t" fillcolor="#231F20" stroked="f">
                <v:path arrowok="t"/>
                <v:fill type="solid"/>
              </v:shape>
            </v:group>
            <v:group style="position:absolute;left:2823;top:729;width:589;height:445" coordorigin="2823,729" coordsize="589,445">
              <v:shape style="position:absolute;left:2823;top:729;width:589;height:445" coordorigin="2823,729" coordsize="589,445" path="m2898,729l2825,732,2823,1168,2834,1171,2853,1173,2876,1174,2902,1174,2964,1173,3359,1173,3412,1152,3411,1131,3411,1123,3411,1116,3412,1108,3411,1091,3400,1087,3252,1087,3071,1087,3008,1085,2999,1044,3000,1018,3001,999,3013,994,3035,992,3062,991,3399,991,3407,990,3410,981,3410,979,3410,972,3411,953,3410,929,3407,916,3402,908,3187,908,3049,908,3001,870,3000,844,3001,823,3081,818,3375,817,3383,817,3412,775,3411,751,3408,734,3400,732,3382,730,3381,730,3266,730,2965,730,2898,729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59,1173l2964,1173,3176,1174,3346,1173,3359,1173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98,1086l3252,1087,3400,1087,3398,1086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99,991l3062,991,3085,992,3287,992,3356,993,3378,993,3395,992,3399,991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81,907l3187,908,3402,908,3401,907,3381,907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75,817l3160,817,3299,818,3346,818,3366,818,3375,817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30,729l3266,730,3381,730,3357,729,3330,729xe" filled="t" fillcolor="#231F20" stroked="f">
                <v:path arrowok="t"/>
                <v:fill type="solid"/>
              </v:shape>
            </v:group>
            <v:group style="position:absolute;left:2830;top:734;width:578;height:434" coordorigin="2830,734" coordsize="578,434">
              <v:shape style="position:absolute;left:2830;top:734;width:578;height:434" coordorigin="2830,734" coordsize="578,434" path="m3176,734l2921,735,2853,736,2830,803,2830,897,2830,937,2830,1000,2831,1047,2831,1102,2830,1128,2830,1148,2832,1160,2838,1166,2851,1168,3067,1168,3334,1168,3400,1166,3406,1125,3407,1102,3402,1092,3393,1091,3157,1091,3061,1091,3000,1088,2994,1082,2996,1076,2996,1066,2996,1000,3062,991,3139,989,3395,988,3399,988,3406,987,3407,979,3407,960,3407,940,3407,919,3407,916,3401,915,3397,915,3089,915,3028,915,2995,850,2995,827,3083,809,3393,809,3405,808,3407,808,3406,775,3406,764,3406,750,3406,739,3397,735,3365,735,3176,734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84,1090l3157,1091,3393,1091,3384,1090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407,986l3406,987,3406,988,3407,986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21,913l3089,915,3397,915,3392,915,3378,914,3362,914,3321,913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407,808l3405,808,3407,813,3407,808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93,809l3083,809,3295,810,3375,809,3388,809,3393,809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96,735l3365,735,3397,735,3396,735xe" filled="t" fillcolor="#231F20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6.852402pt;margin-top:31.784599pt;width:39.2038pt;height:26.420314pt;mso-position-horizontal-relative:page;mso-position-vertical-relative:page;z-index:-7129" coordorigin="937,636" coordsize="784,528">
            <v:shape style="position:absolute;left:937;top:636;width:784;height:528" coordorigin="937,636" coordsize="784,528" path="m1450,1069l1020,1069,1215,1071,1221,1088,1230,1094,1240,1099,1254,1111,1272,1125,1292,1138,1308,1148,1323,1157,1333,1164,1344,1164,1360,1151,1414,1097,1420,1092,1425,1090,1432,1081,1435,1074,1438,1069,1450,1069xe" filled="t" fillcolor="#231F20" stroked="f">
              <v:path arrowok="t"/>
              <v:fill type="solid"/>
            </v:shape>
            <v:shape style="position:absolute;left:937;top:636;width:784;height:528" coordorigin="937,636" coordsize="784,528" path="m942,1062l937,1066,950,1068,973,1069,999,1069,1020,1069,1450,1069,1719,1068,1719,1065,942,1065,942,1062xe" filled="t" fillcolor="#231F20" stroked="f">
              <v:path arrowok="t"/>
              <v:fill type="solid"/>
            </v:shape>
            <v:shape style="position:absolute;left:937;top:636;width:784;height:528" coordorigin="937,636" coordsize="784,528" path="m1719,1068l1498,1068,1639,1069,1699,1069,1719,1069,1719,1068xe" filled="t" fillcolor="#231F20" stroked="f">
              <v:path arrowok="t"/>
              <v:fill type="solid"/>
            </v:shape>
            <v:shape style="position:absolute;left:937;top:636;width:784;height:528" coordorigin="937,636" coordsize="784,528" path="m1085,1025l1062,1026,1044,1028,1032,1032,1027,1032,1021,1034,1002,1041,996,1043,992,1043,951,1056,950,1057,949,1058,942,1065,1719,1065,1721,1058,1707,1051,1685,1045,1663,1039,1652,1034,1645,1034,1637,1032,1631,1029,1627,1026,1620,1025,1546,1025,1538,1025,1132,1025,1085,1025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46,1031l1645,1034,1652,1034,1646,1031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13,1025l1570,1025,1546,1025,1620,1025,1613,1025xe" filled="t" fillcolor="#231F20" stroked="f">
              <v:path arrowok="t"/>
              <v:fill type="solid"/>
            </v:shape>
            <v:shape style="position:absolute;left:937;top:636;width:784;height:528" coordorigin="937,636" coordsize="784,528" path="m1256,708l1247,713,1239,721,1212,743,1198,757,1176,785,1168,794,1155,806,1139,823,1123,843,1111,855,1098,870,1084,891,1074,905,1069,916,1071,928,1080,942,1105,973,1118,988,1133,1005,1145,1016,1149,1017,1148,1019,1148,1025,1132,1025,1538,1025,1524,1025,1508,1022,1505,1019,1507,1017,1510,1015,1597,953,1602,951,1603,951,1609,944,1610,943,1618,937,1620,936,1623,934,1638,922,1637,916,1624,907,1614,899,1605,899,1595,890,1570,874,1573,874,1568,869,1549,853,1521,830,1508,820,1496,808,1481,794,1462,773,1460,771,1457,767,1444,751,1434,741,1424,730,1410,711,1410,710,1255,710,1256,708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03,951l1602,951,1602,951,1603,951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10,896l1605,899,1614,899,1610,896xe" filled="t" fillcolor="#231F20" stroked="f">
              <v:path arrowok="t"/>
              <v:fill type="solid"/>
            </v:shape>
            <v:shape style="position:absolute;left:937;top:636;width:784;height:528" coordorigin="937,636" coordsize="784,528" path="m1573,874l1570,874,1574,874,1573,874xe" filled="t" fillcolor="#231F20" stroked="f">
              <v:path arrowok="t"/>
              <v:fill type="solid"/>
            </v:shape>
            <v:shape style="position:absolute;left:937;top:636;width:784;height:528" coordorigin="937,636" coordsize="784,528" path="m1366,646l1336,646,1332,648,1318,658,1304,668,1294,676,1277,688,1264,699,1255,710,1410,710,1407,706,1404,704,1398,695,1399,694,1395,689,1366,646xe" filled="t" fillcolor="#231F20" stroked="f">
              <v:path arrowok="t"/>
              <v:fill type="solid"/>
            </v:shape>
            <v:shape style="position:absolute;left:937;top:636;width:784;height:528" coordorigin="937,636" coordsize="784,528" path="m1347,636l1346,638,1335,646,1336,646,1366,646,1360,636,1347,636xe" filled="t" fillcolor="#231F20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91.013878pt;margin-top:36.7248pt;width:8.620281pt;height:21.741173pt;mso-position-horizontal-relative:page;mso-position-vertical-relative:page;z-index:-7128" coordorigin="1820,734" coordsize="172,435">
            <v:shape style="position:absolute;left:1820;top:734;width:172;height:435" coordorigin="1820,734" coordsize="172,435" path="m1822,734l1821,754,1820,774,1820,815,1821,855,1821,1167,1837,1168,1856,1169,1875,1169,1896,1169,1989,1168,1990,1159,1991,1143,1992,1124,1992,1101,1992,1000,1991,962,1992,920,1992,855,1993,838,1993,798,1992,779,1992,760,1991,741,1822,734xe" filled="t" fillcolor="#231F20" stroked="f">
              <v:path arrowok="t"/>
              <v:fill type="solid"/>
            </v:shape>
            <w10:wrap type="none"/>
          </v:group>
        </w:pict>
      </w:r>
      <w:r>
        <w:rPr>
          <w:sz w:val="20"/>
          <w:szCs w:val="20"/>
        </w:rPr>
      </w:r>
    </w:p>
    <w:p>
      <w:pPr>
        <w:spacing w:line="280" w:lineRule="exact" w:before="1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Heading9"/>
        <w:spacing w:before="86"/>
        <w:ind w:left="163" w:right="0"/>
        <w:jc w:val="left"/>
        <w:rPr>
          <w:b w:val="0"/>
          <w:bCs w:val="0"/>
        </w:rPr>
      </w:pPr>
      <w:r>
        <w:rPr/>
        <w:pict>
          <v:group style="position:absolute;margin-left:43.63710pt;margin-top:29.980381pt;width:526.1015pt;height:.1pt;mso-position-horizontal-relative:page;mso-position-vertical-relative:paragraph;z-index:-7175" coordorigin="873,600" coordsize="10522,2">
            <v:shape style="position:absolute;left:873;top:600;width:10522;height:2" coordorigin="873,600" coordsize="10522,0" path="m873,600l11395,600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/>
        <w:pict>
          <v:group style="position:absolute;margin-left:43.63710pt;margin-top:47.81028pt;width:526.1015pt;height:.1pt;mso-position-horizontal-relative:page;mso-position-vertical-relative:paragraph;z-index:-7174" coordorigin="873,956" coordsize="10522,2">
            <v:shape style="position:absolute;left:873;top:956;width:10522;height:2" coordorigin="873,956" coordsize="10522,0" path="m873,956l11395,956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-3"/>
          <w:w w:val="100"/>
        </w:rPr>
        <w:t>s</w:t>
      </w:r>
      <w:r>
        <w:rPr>
          <w:color w:val="231F20"/>
          <w:spacing w:val="-3"/>
          <w:w w:val="100"/>
        </w:rPr>
        <w:t>c</w:t>
      </w:r>
      <w:r>
        <w:rPr>
          <w:color w:val="231F20"/>
          <w:spacing w:val="-3"/>
          <w:w w:val="100"/>
        </w:rPr>
        <w:t>r</w:t>
      </w:r>
      <w:r>
        <w:rPr>
          <w:color w:val="231F20"/>
          <w:spacing w:val="-3"/>
          <w:w w:val="100"/>
        </w:rPr>
        <w:t>i</w:t>
      </w:r>
      <w:r>
        <w:rPr>
          <w:color w:val="231F20"/>
          <w:spacing w:val="-3"/>
          <w:w w:val="100"/>
        </w:rPr>
        <w:t>b</w:t>
      </w:r>
      <w:r>
        <w:rPr>
          <w:color w:val="231F20"/>
          <w:spacing w:val="0"/>
          <w:w w:val="100"/>
        </w:rPr>
        <w:t>a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l</w:t>
      </w:r>
      <w:r>
        <w:rPr>
          <w:color w:val="231F20"/>
          <w:spacing w:val="-3"/>
          <w:w w:val="100"/>
        </w:rPr>
        <w:t>o</w:t>
      </w:r>
      <w:r>
        <w:rPr>
          <w:color w:val="231F20"/>
          <w:spacing w:val="0"/>
          <w:w w:val="100"/>
        </w:rPr>
        <w:t>s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i</w:t>
      </w:r>
      <w:r>
        <w:rPr>
          <w:color w:val="231F20"/>
          <w:spacing w:val="-3"/>
          <w:w w:val="100"/>
        </w:rPr>
        <w:t>n</w:t>
      </w:r>
      <w:r>
        <w:rPr>
          <w:color w:val="231F20"/>
          <w:spacing w:val="-3"/>
          <w:w w:val="100"/>
        </w:rPr>
        <w:t>c</w:t>
      </w:r>
      <w:r>
        <w:rPr>
          <w:color w:val="231F20"/>
          <w:spacing w:val="-3"/>
          <w:w w:val="100"/>
        </w:rPr>
        <w:t>i</w: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-3"/>
          <w:w w:val="100"/>
        </w:rPr>
        <w:t>n</w:t>
      </w:r>
      <w:r>
        <w:rPr>
          <w:color w:val="231F20"/>
          <w:spacing w:val="-3"/>
          <w:w w:val="100"/>
        </w:rPr>
        <w:t>t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0"/>
          <w:w w:val="100"/>
        </w:rPr>
        <w:t>s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-3"/>
          <w:w w:val="100"/>
        </w:rPr>
        <w:t>t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-3"/>
          <w:w w:val="100"/>
        </w:rPr>
        <w:t>c</w:t>
      </w:r>
      <w:r>
        <w:rPr>
          <w:color w:val="231F20"/>
          <w:spacing w:val="-3"/>
          <w:w w:val="100"/>
        </w:rPr>
        <w:t>t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o</w:t>
      </w:r>
      <w:r>
        <w:rPr>
          <w:color w:val="231F20"/>
          <w:spacing w:val="0"/>
          <w:w w:val="100"/>
        </w:rPr>
        <w:t>s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0"/>
          <w:w w:val="100"/>
        </w:rPr>
        <w:t>y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l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0"/>
          <w:w w:val="100"/>
        </w:rPr>
        <w:t>s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-3"/>
          <w:w w:val="100"/>
        </w:rPr>
        <w:t>c</w:t>
      </w:r>
      <w:r>
        <w:rPr>
          <w:color w:val="231F20"/>
          <w:spacing w:val="-3"/>
          <w:w w:val="100"/>
        </w:rPr>
        <w:t>t</w:t>
      </w:r>
      <w:r>
        <w:rPr>
          <w:color w:val="231F20"/>
          <w:spacing w:val="-3"/>
          <w:w w:val="100"/>
        </w:rPr>
        <w:t>i</w:t>
      </w:r>
      <w:r>
        <w:rPr>
          <w:color w:val="231F20"/>
          <w:spacing w:val="-3"/>
          <w:w w:val="100"/>
        </w:rPr>
        <w:t>v</w:t>
      </w:r>
      <w:r>
        <w:rPr>
          <w:color w:val="231F20"/>
          <w:spacing w:val="-3"/>
          <w:w w:val="100"/>
        </w:rPr>
        <w:t>i</w: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0"/>
          <w:w w:val="100"/>
        </w:rPr>
        <w:t>s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q</w:t>
      </w:r>
      <w:r>
        <w:rPr>
          <w:color w:val="231F20"/>
          <w:spacing w:val="-3"/>
          <w:w w:val="100"/>
        </w:rPr>
        <w:t>u</w:t>
      </w:r>
      <w:r>
        <w:rPr>
          <w:color w:val="231F20"/>
          <w:spacing w:val="0"/>
          <w:w w:val="100"/>
        </w:rPr>
        <w:t>e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s</w:t>
      </w:r>
      <w:r>
        <w:rPr>
          <w:color w:val="231F20"/>
          <w:spacing w:val="0"/>
          <w:w w:val="100"/>
        </w:rPr>
        <w:t>e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2"/>
          <w:w w:val="100"/>
        </w:rPr>
        <w:t>r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-3"/>
          <w:w w:val="100"/>
        </w:rPr>
        <w:t>l</w:t>
      </w:r>
      <w:r>
        <w:rPr>
          <w:color w:val="231F20"/>
          <w:spacing w:val="-3"/>
          <w:w w:val="100"/>
        </w:rPr>
        <w:t>i</w:t>
      </w:r>
      <w:r>
        <w:rPr>
          <w:color w:val="231F20"/>
          <w:spacing w:val="-3"/>
          <w:w w:val="100"/>
        </w:rPr>
        <w:t>z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0"/>
          <w:w w:val="100"/>
        </w:rPr>
        <w:t>n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p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0"/>
          <w:w w:val="100"/>
        </w:rPr>
        <w:t>ra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2"/>
          <w:w w:val="100"/>
        </w:rPr>
        <w:t>a</w:t>
      </w:r>
      <w:r>
        <w:rPr>
          <w:color w:val="231F20"/>
          <w:spacing w:val="-3"/>
          <w:w w:val="100"/>
        </w:rPr>
        <w:t>t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-3"/>
          <w:w w:val="100"/>
        </w:rPr>
        <w:t>n</w: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2"/>
          <w:w w:val="100"/>
        </w:rPr>
        <w:t>r</w:t>
      </w:r>
      <w:r>
        <w:rPr>
          <w:color w:val="231F20"/>
          <w:spacing w:val="-3"/>
          <w:w w:val="100"/>
        </w:rPr>
        <w:t>l</w:t>
      </w:r>
      <w:r>
        <w:rPr>
          <w:color w:val="231F20"/>
          <w:spacing w:val="-3"/>
          <w:w w:val="100"/>
        </w:rPr>
        <w:t>o</w:t>
      </w:r>
      <w:r>
        <w:rPr>
          <w:color w:val="231F20"/>
          <w:spacing w:val="-8"/>
          <w:w w:val="100"/>
        </w:rPr>
        <w:t>s</w:t>
      </w:r>
      <w:r>
        <w:rPr>
          <w:color w:val="231F20"/>
          <w:spacing w:val="0"/>
          <w:w w:val="100"/>
        </w:rPr>
        <w:t>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sectPr>
          <w:type w:val="continuous"/>
          <w:pgSz w:w="12240" w:h="15840"/>
          <w:pgMar w:top="1020" w:bottom="280" w:left="700" w:right="700"/>
        </w:sectPr>
      </w:pPr>
    </w:p>
    <w:p>
      <w:pPr>
        <w:spacing w:line="240" w:lineRule="exact" w:before="5"/>
        <w:rPr>
          <w:sz w:val="24"/>
          <w:szCs w:val="24"/>
        </w:rPr>
      </w:pPr>
      <w:r>
        <w:rPr>
          <w:sz w:val="24"/>
          <w:szCs w:val="24"/>
        </w:rPr>
      </w:r>
    </w:p>
    <w:p>
      <w:pPr>
        <w:spacing w:after="0" w:line="240" w:lineRule="exact"/>
        <w:rPr>
          <w:sz w:val="24"/>
          <w:szCs w:val="24"/>
        </w:rPr>
        <w:sectPr>
          <w:pgSz w:w="12240" w:h="15840"/>
          <w:pgMar w:header="682" w:footer="657" w:top="1420" w:bottom="840" w:left="700" w:right="720"/>
        </w:sectPr>
      </w:pPr>
    </w:p>
    <w:p>
      <w:pPr>
        <w:spacing w:before="24"/>
        <w:ind w:left="240" w:right="0" w:firstLine="0"/>
        <w:jc w:val="left"/>
        <w:rPr>
          <w:rFonts w:ascii="Book Antiqua" w:hAnsi="Book Antiqua" w:cs="Book Antiqua" w:eastAsia="Book Antiqua"/>
          <w:sz w:val="57"/>
          <w:szCs w:val="57"/>
        </w:rPr>
      </w:pPr>
      <w:r>
        <w:rPr/>
        <w:pict>
          <v:group style="position:absolute;margin-left:42.06105pt;margin-top:4.337221pt;width:526.5056pt;height:28.3606pt;mso-position-horizontal-relative:page;mso-position-vertical-relative:paragraph;z-index:-7126" coordorigin="841,87" coordsize="10530,567">
            <v:group style="position:absolute;left:2102;top:94;width:9263;height:552" coordorigin="2102,94" coordsize="9263,552">
              <v:shape style="position:absolute;left:2102;top:94;width:9263;height:552" coordorigin="2102,94" coordsize="9263,552" path="m2102,646l11366,646,11366,94,2102,94,2102,646xe" filled="t" fillcolor="#939598" stroked="f">
                <v:path arrowok="t"/>
                <v:fill type="solid"/>
              </v:shape>
            </v:group>
            <v:group style="position:absolute;left:847;top:92;width:1255;height:556" coordorigin="847,92" coordsize="1255,556">
              <v:shape style="position:absolute;left:847;top:92;width:1255;height:556" coordorigin="847,92" coordsize="1255,556" path="m847,648l2102,648,2102,92,847,92,847,648xe" filled="t" fillcolor="#58595B" stroked="f">
                <v:path arrowok="t"/>
                <v:fill type="solid"/>
              </v:shape>
            </v:group>
            <v:group style="position:absolute;left:847;top:92;width:1255;height:556" coordorigin="847,92" coordsize="1255,556">
              <v:shape style="position:absolute;left:847;top:92;width:1255;height:556" coordorigin="847,92" coordsize="1255,556" path="m847,648l2102,648,2102,92,847,92,847,648xe" filled="f" stroked="t" strokeweight=".5669pt" strokecolor="#808285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42.398743pt;margin-top:50.436222pt;width:22.1338pt;height:22.22950pt;mso-position-horizontal-relative:page;mso-position-vertical-relative:paragraph;z-index:-7125" coordorigin="4848,1009" coordsize="443,445">
            <v:group style="position:absolute;left:4905;top:1065;width:329;height:331" coordorigin="4905,1065" coordsize="329,331">
              <v:shape style="position:absolute;left:4905;top:1065;width:329;height:331" coordorigin="4905,1065" coordsize="329,331" path="m4905,1065l5234,1065,5234,1397,4905,1397,4905,1065xe" filled="f" stroked="t" strokeweight="5.6693pt" strokecolor="#A7A9AC">
                <v:path arrowok="t"/>
              </v:shape>
            </v:group>
            <v:group style="position:absolute;left:4905;top:1065;width:329;height:331" coordorigin="4905,1065" coordsize="329,331">
              <v:shape style="position:absolute;left:4905;top:1065;width:329;height:331" coordorigin="4905,1065" coordsize="329,331" path="m4905,1065l5234,1065,5234,1397,4905,1397,4905,1065xe" filled="t" fillcolor="#FFFFFF" stroked="f">
                <v:path arrowok="t"/>
                <v:fill type="solid"/>
              </v:shape>
            </v:group>
            <v:group style="position:absolute;left:4943;top:1108;width:246;height:228" coordorigin="4943,1108" coordsize="246,228">
              <v:shape style="position:absolute;left:4943;top:1108;width:246;height:228" coordorigin="4943,1108" coordsize="246,228" path="m4987,1122l4943,1171,5028,1233,4959,1310,4993,1336,5062,1259,5170,1259,5105,1211,5128,1185,5071,1185,4987,1122xe" filled="t" fillcolor="#D1D3D4" stroked="f">
                <v:path arrowok="t"/>
                <v:fill type="solid"/>
              </v:shape>
              <v:shape style="position:absolute;left:4943;top:1108;width:246;height:228" coordorigin="4943,1108" coordsize="246,228" path="m5170,1259l5062,1259,5146,1322,5190,1273,5170,1259xe" filled="t" fillcolor="#D1D3D4" stroked="f">
                <v:path arrowok="t"/>
                <v:fill type="solid"/>
              </v:shape>
              <v:shape style="position:absolute;left:4943;top:1108;width:246;height:228" coordorigin="4943,1108" coordsize="246,228" path="m5140,1108l5071,1185,5128,1185,5174,1134,5140,1108xe" filled="t" fillcolor="#D1D3D4" stroked="f">
                <v:path arrowok="t"/>
                <v:fill type="solid"/>
              </v:shape>
            </v:group>
            <v:group style="position:absolute;left:4943;top:1108;width:246;height:228" coordorigin="4943,1108" coordsize="246,228">
              <v:shape style="position:absolute;left:4943;top:1108;width:246;height:228" coordorigin="4943,1108" coordsize="246,228" path="m5146,1322l5190,1273,5105,1211,5174,1134,5140,1108,5071,1185,4987,1122,4943,1171,5028,1233,4959,1310,4993,1336,5062,1259,5146,1322xe" filled="f" stroked="t" strokeweight=".5669pt" strokecolor="#D1D3D4">
                <v:path arrowok="t"/>
              </v:shape>
            </v:group>
            <w10:wrap type="none"/>
          </v:group>
        </w:pict>
      </w:r>
      <w:bookmarkStart w:name="Página 16" w:id="23"/>
      <w:bookmarkEnd w:id="23"/>
      <w:r>
        <w:rPr/>
      </w:r>
      <w:r>
        <w:rPr>
          <w:rFonts w:ascii="Book Antiqua" w:hAnsi="Book Antiqua" w:cs="Book Antiqua" w:eastAsia="Book Antiqua"/>
          <w:b/>
          <w:bCs/>
          <w:color w:val="FFFFFF"/>
          <w:spacing w:val="0"/>
          <w:w w:val="105"/>
          <w:sz w:val="57"/>
          <w:szCs w:val="57"/>
        </w:rPr>
        <w:t>13.2</w:t>
      </w:r>
      <w:r>
        <w:rPr>
          <w:rFonts w:ascii="Book Antiqua" w:hAnsi="Book Antiqua" w:cs="Book Antiqua" w:eastAsia="Book Antiqua"/>
          <w:b w:val="0"/>
          <w:bCs w:val="0"/>
          <w:color w:val="000000"/>
          <w:spacing w:val="0"/>
          <w:w w:val="100"/>
          <w:sz w:val="57"/>
          <w:szCs w:val="57"/>
        </w:rPr>
      </w:r>
    </w:p>
    <w:p>
      <w:pPr>
        <w:spacing w:line="260" w:lineRule="exact" w:before="8"/>
        <w:rPr>
          <w:sz w:val="26"/>
          <w:szCs w:val="26"/>
        </w:rPr>
      </w:pPr>
      <w:r>
        <w:rPr/>
        <w:br w:type="column"/>
      </w:r>
      <w:r>
        <w:rPr>
          <w:sz w:val="26"/>
          <w:szCs w:val="26"/>
        </w:rPr>
      </w:r>
    </w:p>
    <w:p>
      <w:pPr>
        <w:ind w:left="133" w:right="0" w:firstLine="0"/>
        <w:jc w:val="left"/>
        <w:rPr>
          <w:rFonts w:ascii="Book Antiqua" w:hAnsi="Book Antiqua" w:cs="Book Antiqua" w:eastAsia="Book Antiqua"/>
          <w:sz w:val="24"/>
          <w:szCs w:val="24"/>
        </w:rPr>
      </w:pPr>
      <w:r>
        <w:rPr>
          <w:rFonts w:ascii="Book Antiqua" w:hAnsi="Book Antiqua" w:cs="Book Antiqua" w:eastAsia="Book Antiqua"/>
          <w:b/>
          <w:bCs/>
          <w:color w:val="FFFFFF"/>
          <w:spacing w:val="0"/>
          <w:w w:val="105"/>
          <w:sz w:val="24"/>
          <w:szCs w:val="24"/>
        </w:rPr>
        <w:t>Georeferencia</w:t>
      </w:r>
      <w:r>
        <w:rPr>
          <w:rFonts w:ascii="Book Antiqua" w:hAnsi="Book Antiqua" w:cs="Book Antiqua" w:eastAsia="Book Antiqua"/>
          <w:b/>
          <w:bCs/>
          <w:color w:val="FFFFFF"/>
          <w:spacing w:val="-20"/>
          <w:w w:val="105"/>
          <w:sz w:val="24"/>
          <w:szCs w:val="24"/>
        </w:rPr>
        <w:t> </w:t>
      </w:r>
      <w:r>
        <w:rPr>
          <w:rFonts w:ascii="Book Antiqua" w:hAnsi="Book Antiqua" w:cs="Book Antiqua" w:eastAsia="Book Antiqua"/>
          <w:b/>
          <w:bCs/>
          <w:color w:val="FFFFFF"/>
          <w:spacing w:val="0"/>
          <w:w w:val="105"/>
          <w:sz w:val="24"/>
          <w:szCs w:val="24"/>
        </w:rPr>
        <w:t>y</w:t>
      </w:r>
      <w:r>
        <w:rPr>
          <w:rFonts w:ascii="Book Antiqua" w:hAnsi="Book Antiqua" w:cs="Book Antiqua" w:eastAsia="Book Antiqua"/>
          <w:b/>
          <w:bCs/>
          <w:color w:val="FFFFFF"/>
          <w:spacing w:val="-20"/>
          <w:w w:val="105"/>
          <w:sz w:val="24"/>
          <w:szCs w:val="24"/>
        </w:rPr>
        <w:t> </w:t>
      </w:r>
      <w:r>
        <w:rPr>
          <w:rFonts w:ascii="Book Antiqua" w:hAnsi="Book Antiqua" w:cs="Book Antiqua" w:eastAsia="Book Antiqua"/>
          <w:b/>
          <w:bCs/>
          <w:color w:val="FFFFFF"/>
          <w:spacing w:val="0"/>
          <w:w w:val="105"/>
          <w:sz w:val="24"/>
          <w:szCs w:val="24"/>
        </w:rPr>
        <w:t>domicilio</w:t>
      </w:r>
      <w:r>
        <w:rPr>
          <w:rFonts w:ascii="Book Antiqua" w:hAnsi="Book Antiqua" w:cs="Book Antiqua" w:eastAsia="Book Antiqua"/>
          <w:b w:val="0"/>
          <w:bCs w:val="0"/>
          <w:color w:val="000000"/>
          <w:spacing w:val="0"/>
          <w:w w:val="100"/>
          <w:sz w:val="24"/>
          <w:szCs w:val="24"/>
        </w:rPr>
      </w:r>
    </w:p>
    <w:p>
      <w:pPr>
        <w:spacing w:after="0"/>
        <w:jc w:val="left"/>
        <w:rPr>
          <w:rFonts w:ascii="Book Antiqua" w:hAnsi="Book Antiqua" w:cs="Book Antiqua" w:eastAsia="Book Antiqua"/>
          <w:sz w:val="24"/>
          <w:szCs w:val="24"/>
        </w:rPr>
        <w:sectPr>
          <w:type w:val="continuous"/>
          <w:pgSz w:w="12240" w:h="15840"/>
          <w:pgMar w:top="1020" w:bottom="280" w:left="700" w:right="720"/>
          <w:cols w:num="2" w:equalWidth="0">
            <w:col w:w="1299" w:space="40"/>
            <w:col w:w="9481"/>
          </w:cols>
        </w:sectPr>
      </w:pPr>
    </w:p>
    <w:p>
      <w:pPr>
        <w:spacing w:line="240" w:lineRule="exact" w:before="5"/>
        <w:rPr>
          <w:sz w:val="24"/>
          <w:szCs w:val="24"/>
        </w:rPr>
      </w:pPr>
      <w:r>
        <w:rPr>
          <w:sz w:val="24"/>
          <w:szCs w:val="24"/>
        </w:rPr>
      </w:r>
    </w:p>
    <w:p>
      <w:pPr>
        <w:spacing w:after="0" w:line="240" w:lineRule="exact"/>
        <w:rPr>
          <w:sz w:val="24"/>
          <w:szCs w:val="24"/>
        </w:rPr>
        <w:sectPr>
          <w:type w:val="continuous"/>
          <w:pgSz w:w="12240" w:h="15840"/>
          <w:pgMar w:top="1020" w:bottom="280" w:left="700" w:right="720"/>
        </w:sectPr>
      </w:pPr>
    </w:p>
    <w:p>
      <w:pPr>
        <w:spacing w:line="150" w:lineRule="exact" w:before="6"/>
        <w:rPr>
          <w:sz w:val="15"/>
          <w:szCs w:val="15"/>
        </w:rPr>
      </w:pPr>
      <w:r>
        <w:rPr>
          <w:sz w:val="15"/>
          <w:szCs w:val="15"/>
        </w:rPr>
      </w:r>
    </w:p>
    <w:p>
      <w:pPr>
        <w:pStyle w:val="BodyText"/>
        <w:spacing w:line="192" w:lineRule="auto"/>
        <w:ind w:left="428" w:right="0" w:hanging="265"/>
        <w:jc w:val="both"/>
      </w:pPr>
      <w:r>
        <w:rPr>
          <w:b w:val="0"/>
          <w:bCs w:val="0"/>
          <w:color w:val="231F20"/>
          <w:spacing w:val="0"/>
          <w:w w:val="100"/>
        </w:rPr>
        <w:t>1.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¿Utiliza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SOGEC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los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catálogos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EDMLSM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pa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5"/>
          <w:w w:val="100"/>
        </w:rPr>
        <w:t>g</w:t>
      </w:r>
      <w:r>
        <w:rPr>
          <w:b w:val="0"/>
          <w:bCs w:val="0"/>
          <w:color w:val="231F20"/>
          <w:spacing w:val="0"/>
          <w:w w:val="100"/>
        </w:rPr>
        <w:t>eorreferenciar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ciudadano?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10" w:lineRule="exact" w:before="10"/>
        <w:rPr>
          <w:sz w:val="11"/>
          <w:szCs w:val="11"/>
        </w:rPr>
      </w:pPr>
      <w:r>
        <w:rPr/>
        <w:br w:type="column"/>
      </w:r>
      <w:r>
        <w:rPr>
          <w:sz w:val="11"/>
          <w:szCs w:val="11"/>
        </w:rPr>
      </w:r>
    </w:p>
    <w:p>
      <w:pPr>
        <w:pStyle w:val="BodyText"/>
        <w:spacing w:line="192" w:lineRule="auto"/>
        <w:ind w:left="428" w:right="2152" w:hanging="265"/>
        <w:jc w:val="left"/>
      </w:pPr>
      <w:r>
        <w:rPr/>
        <w:pict>
          <v:group style="position:absolute;margin-left:269.505035pt;margin-top:-2.748371pt;width:22.1341pt;height:22.2296pt;mso-position-horizontal-relative:page;mso-position-vertical-relative:paragraph;z-index:-7124" coordorigin="5390,-55" coordsize="443,445">
            <v:group style="position:absolute;left:5447;top:2;width:329;height:331" coordorigin="5447,2" coordsize="329,331">
              <v:shape style="position:absolute;left:5447;top:2;width:329;height:331" coordorigin="5447,2" coordsize="329,331" path="m5447,2l5776,2,5776,333,5447,333,5447,2xe" filled="f" stroked="t" strokeweight="5.6693pt" strokecolor="#A7A9AC">
                <v:path arrowok="t"/>
              </v:shape>
            </v:group>
            <v:group style="position:absolute;left:5447;top:2;width:329;height:331" coordorigin="5447,2" coordsize="329,331">
              <v:shape style="position:absolute;left:5447;top:2;width:329;height:331" coordorigin="5447,2" coordsize="329,331" path="m5447,2l5776,2,5776,333,5447,333,5447,2xe" filled="t" fillcolor="#FFFFFF" stroked="f">
                <v:path arrowok="t"/>
                <v:fill type="solid"/>
              </v:shape>
            </v:group>
            <v:group style="position:absolute;left:5470;top:47;width:267;height:236" coordorigin="5470,47" coordsize="267,236">
              <v:shape style="position:absolute;left:5470;top:47;width:267;height:236" coordorigin="5470,47" coordsize="267,236" path="m5531,165l5470,196,5548,261,5552,265,5556,268,5565,278,5567,281,5575,283,5578,278,5580,276,5584,272,5626,228,5586,228,5576,228,5566,219,5558,208,5545,188,5534,171,5531,165xe" filled="t" fillcolor="#D1D3D4" stroked="f">
                <v:path arrowok="t"/>
                <v:fill type="solid"/>
              </v:shape>
              <v:shape style="position:absolute;left:5470;top:47;width:267;height:236" coordorigin="5470,47" coordsize="267,236" path="m5737,47l5689,88,5636,144,5602,196,5595,214,5586,228,5626,228,5641,212,5645,208,5648,206,5652,202,5666,188,5680,174,5731,134,5736,130,5737,130,5737,47xe" filled="t" fillcolor="#D1D3D4" stroked="f">
                <v:path arrowok="t"/>
                <v:fill type="solid"/>
              </v:shape>
            </v:group>
            <v:group style="position:absolute;left:5470;top:47;width:267;height:236" coordorigin="5470,47" coordsize="267,236">
              <v:shape style="position:absolute;left:5470;top:47;width:267;height:236" coordorigin="5470,47" coordsize="267,236" path="m5531,165l5470,196,5548,261,5552,265,5556,268,5560,272,5565,278,5567,281,5575,283,5578,278,5580,276,5584,272,5641,212,5645,208,5648,206,5652,202,5731,134,5737,130,5737,125,5737,47,5724,56,5706,72,5650,128,5612,179,5595,214,5586,228,5534,171,5531,165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20.79895pt;margin-top:-1.208271pt;width:22.1338pt;height:22.2296pt;mso-position-horizontal-relative:page;mso-position-vertical-relative:paragraph;z-index:-7121" coordorigin="10416,-24" coordsize="443,445">
            <v:group style="position:absolute;left:10473;top:33;width:329;height:331" coordorigin="10473,33" coordsize="329,331">
              <v:shape style="position:absolute;left:10473;top:33;width:329;height:331" coordorigin="10473,33" coordsize="329,331" path="m10473,33l10802,33,10802,364,10473,364,10473,33xe" filled="f" stroked="t" strokeweight="5.6693pt" strokecolor="#A7A9AC">
                <v:path arrowok="t"/>
              </v:shape>
            </v:group>
            <v:group style="position:absolute;left:10473;top:33;width:329;height:331" coordorigin="10473,33" coordsize="329,331">
              <v:shape style="position:absolute;left:10473;top:33;width:329;height:331" coordorigin="10473,33" coordsize="329,331" path="m10473,33l10802,33,10802,364,10473,364,10473,33xe" filled="t" fillcolor="#FFFFFF" stroked="f">
                <v:path arrowok="t"/>
                <v:fill type="solid"/>
              </v:shape>
            </v:group>
            <v:group style="position:absolute;left:10511;top:75;width:246;height:228" coordorigin="10511,75" coordsize="246,228">
              <v:shape style="position:absolute;left:10511;top:75;width:246;height:228" coordorigin="10511,75" coordsize="246,228" path="m10555,90l10511,138,10596,201,10527,277,10561,303,10630,226,10738,226,10673,178,10696,152,10639,152,10555,90xe" filled="t" fillcolor="#D1D3D4" stroked="f">
                <v:path arrowok="t"/>
                <v:fill type="solid"/>
              </v:shape>
              <v:shape style="position:absolute;left:10511;top:75;width:246;height:228" coordorigin="10511,75" coordsize="246,228" path="m10738,226l10630,226,10714,289,10758,240,10738,226xe" filled="t" fillcolor="#D1D3D4" stroked="f">
                <v:path arrowok="t"/>
                <v:fill type="solid"/>
              </v:shape>
              <v:shape style="position:absolute;left:10511;top:75;width:246;height:228" coordorigin="10511,75" coordsize="246,228" path="m10708,75l10639,152,10696,152,10742,101,10708,75xe" filled="t" fillcolor="#D1D3D4" stroked="f">
                <v:path arrowok="t"/>
                <v:fill type="solid"/>
              </v:shape>
            </v:group>
            <v:group style="position:absolute;left:10511;top:75;width:246;height:228" coordorigin="10511,75" coordsize="246,228">
              <v:shape style="position:absolute;left:10511;top:75;width:246;height:228" coordorigin="10511,75" coordsize="246,228" path="m10714,289l10758,240,10673,178,10742,101,10708,75,10639,152,10555,90,10511,138,10596,201,10527,277,10561,303,10630,226,10714,289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47.905273pt;margin-top:-.593971pt;width:22.1341pt;height:22.22950pt;mso-position-horizontal-relative:page;mso-position-vertical-relative:paragraph;z-index:-7120" coordorigin="10958,-12" coordsize="443,445">
            <v:group style="position:absolute;left:11015;top:45;width:329;height:331" coordorigin="11015,45" coordsize="329,331">
              <v:shape style="position:absolute;left:11015;top:45;width:329;height:331" coordorigin="11015,45" coordsize="329,331" path="m11015,45l11344,45,11344,376,11015,376,11015,45xe" filled="f" stroked="t" strokeweight="5.6693pt" strokecolor="#A7A9AC">
                <v:path arrowok="t"/>
              </v:shape>
            </v:group>
            <v:group style="position:absolute;left:11015;top:45;width:329;height:331" coordorigin="11015,45" coordsize="329,331">
              <v:shape style="position:absolute;left:11015;top:45;width:329;height:331" coordorigin="11015,45" coordsize="329,331" path="m11015,45l11344,45,11344,376,11015,376,11015,45xe" filled="t" fillcolor="#FFFFFF" stroked="f">
                <v:path arrowok="t"/>
                <v:fill type="solid"/>
              </v:shape>
            </v:group>
            <v:group style="position:absolute;left:11038;top:90;width:267;height:236" coordorigin="11038,90" coordsize="267,236">
              <v:shape style="position:absolute;left:11038;top:90;width:267;height:236" coordorigin="11038,90" coordsize="267,236" path="m11099,208l11038,239,11116,304,11120,308,11124,311,11133,321,11135,324,11143,326,11146,322,11148,319,11152,315,11194,271,11154,271,11144,271,11134,262,11126,251,11113,231,11102,214,11099,208xe" filled="t" fillcolor="#D1D3D4" stroked="f">
                <v:path arrowok="t"/>
                <v:fill type="solid"/>
              </v:shape>
              <v:shape style="position:absolute;left:11038;top:90;width:267;height:236" coordorigin="11038,90" coordsize="267,236" path="m11305,90l11257,131,11204,187,11170,240,11163,257,11154,271,11194,271,11209,255,11213,251,11216,249,11220,245,11234,231,11248,217,11299,177,11304,173,11305,173,11305,90xe" filled="t" fillcolor="#D1D3D4" stroked="f">
                <v:path arrowok="t"/>
                <v:fill type="solid"/>
              </v:shape>
            </v:group>
            <v:group style="position:absolute;left:11038;top:90;width:267;height:236" coordorigin="11038,90" coordsize="267,236">
              <v:shape style="position:absolute;left:11038;top:90;width:267;height:236" coordorigin="11038,90" coordsize="267,236" path="m11099,208l11038,239,11116,304,11120,308,11124,311,11128,315,11133,321,11135,324,11143,326,11146,322,11148,319,11152,315,11209,255,11213,251,11216,249,11220,245,11299,177,11305,173,11305,168,11305,90,11292,99,11275,115,11218,171,11180,222,11163,257,11154,271,11102,214,11099,208xe" filled="f" stroked="t" strokeweight=".216pt" strokecolor="#D1D3D4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100"/>
        </w:rPr>
        <w:t>3.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¿Selecciona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los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catálogos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in</w:t>
      </w:r>
      <w:r>
        <w:rPr>
          <w:b w:val="0"/>
          <w:bCs w:val="0"/>
          <w:color w:val="231F20"/>
          <w:spacing w:val="-5"/>
          <w:w w:val="100"/>
        </w:rPr>
        <w:t>f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mación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domicilio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ciudadano?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after="0" w:line="192" w:lineRule="auto"/>
        <w:jc w:val="left"/>
        <w:sectPr>
          <w:type w:val="continuous"/>
          <w:pgSz w:w="12240" w:h="15840"/>
          <w:pgMar w:top="1020" w:bottom="280" w:left="700" w:right="720"/>
          <w:cols w:num="2" w:equalWidth="0">
            <w:col w:w="3656" w:space="1614"/>
            <w:col w:w="5550"/>
          </w:cols>
        </w:sectPr>
      </w:pPr>
    </w:p>
    <w:p>
      <w:pPr>
        <w:spacing w:line="160" w:lineRule="exact" w:before="3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after="0" w:line="160" w:lineRule="exact"/>
        <w:rPr>
          <w:sz w:val="16"/>
          <w:szCs w:val="16"/>
        </w:rPr>
        <w:sectPr>
          <w:type w:val="continuous"/>
          <w:pgSz w:w="12240" w:h="15840"/>
          <w:pgMar w:top="1020" w:bottom="280" w:left="700" w:right="720"/>
        </w:sectPr>
      </w:pPr>
    </w:p>
    <w:p>
      <w:pPr>
        <w:spacing w:line="110" w:lineRule="exact" w:before="10"/>
        <w:rPr>
          <w:sz w:val="11"/>
          <w:szCs w:val="11"/>
        </w:rPr>
      </w:pPr>
      <w:r>
        <w:rPr>
          <w:sz w:val="11"/>
          <w:szCs w:val="11"/>
        </w:rPr>
      </w:r>
    </w:p>
    <w:p>
      <w:pPr>
        <w:pStyle w:val="BodyText"/>
        <w:spacing w:line="192" w:lineRule="auto"/>
        <w:ind w:left="379" w:right="0" w:hanging="252"/>
        <w:jc w:val="left"/>
      </w:pPr>
      <w:r>
        <w:rPr/>
        <w:pict>
          <v:group style="position:absolute;margin-left:242.398743pt;margin-top:-.775178pt;width:22.1338pt;height:22.2296pt;mso-position-horizontal-relative:page;mso-position-vertical-relative:paragraph;z-index:-7123" coordorigin="4848,-16" coordsize="443,445">
            <v:group style="position:absolute;left:4905;top:41;width:329;height:331" coordorigin="4905,41" coordsize="329,331">
              <v:shape style="position:absolute;left:4905;top:41;width:329;height:331" coordorigin="4905,41" coordsize="329,331" path="m4905,41l5234,41,5234,372,4905,372,4905,41xe" filled="f" stroked="t" strokeweight="5.6693pt" strokecolor="#A7A9AC">
                <v:path arrowok="t"/>
              </v:shape>
            </v:group>
            <v:group style="position:absolute;left:4905;top:41;width:329;height:331" coordorigin="4905,41" coordsize="329,331">
              <v:shape style="position:absolute;left:4905;top:41;width:329;height:331" coordorigin="4905,41" coordsize="329,331" path="m4905,41l5234,41,5234,372,4905,372,4905,41xe" filled="t" fillcolor="#FFFFFF" stroked="f">
                <v:path arrowok="t"/>
                <v:fill type="solid"/>
              </v:shape>
            </v:group>
            <v:group style="position:absolute;left:4943;top:84;width:246;height:228" coordorigin="4943,84" coordsize="246,228">
              <v:shape style="position:absolute;left:4943;top:84;width:246;height:228" coordorigin="4943,84" coordsize="246,228" path="m4987,98l4943,147,5028,209,4959,286,4993,312,5062,235,5170,235,5105,186,5128,161,5071,161,4987,98xe" filled="t" fillcolor="#D1D3D4" stroked="f">
                <v:path arrowok="t"/>
                <v:fill type="solid"/>
              </v:shape>
              <v:shape style="position:absolute;left:4943;top:84;width:246;height:228" coordorigin="4943,84" coordsize="246,228" path="m5170,235l5062,235,5146,297,5190,249,5170,235xe" filled="t" fillcolor="#D1D3D4" stroked="f">
                <v:path arrowok="t"/>
                <v:fill type="solid"/>
              </v:shape>
              <v:shape style="position:absolute;left:4943;top:84;width:246;height:228" coordorigin="4943,84" coordsize="246,228" path="m5140,84l5071,161,5128,161,5174,110,5140,84xe" filled="t" fillcolor="#D1D3D4" stroked="f">
                <v:path arrowok="t"/>
                <v:fill type="solid"/>
              </v:shape>
            </v:group>
            <v:group style="position:absolute;left:4943;top:84;width:246;height:228" coordorigin="4943,84" coordsize="246,228">
              <v:shape style="position:absolute;left:4943;top:84;width:246;height:228" coordorigin="4943,84" coordsize="246,228" path="m5146,297l5190,249,5105,186,5174,110,5140,84,5071,161,4987,98,4943,147,5028,209,4959,286,4993,312,5062,235,5146,297xe" filled="f" stroked="t" strokeweight=".5669pt" strokecolor="#D1D3D4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95"/>
        </w:rPr>
        <w:t>2.</w:t>
      </w:r>
      <w:r>
        <w:rPr>
          <w:b w:val="0"/>
          <w:bCs w:val="0"/>
          <w:color w:val="231F20"/>
          <w:spacing w:val="-1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¿</w:t>
      </w:r>
      <w:r>
        <w:rPr>
          <w:b w:val="0"/>
          <w:bCs w:val="0"/>
          <w:color w:val="231F20"/>
          <w:spacing w:val="-14"/>
          <w:w w:val="95"/>
        </w:rPr>
        <w:t>V</w:t>
      </w:r>
      <w:r>
        <w:rPr>
          <w:b w:val="0"/>
          <w:bCs w:val="0"/>
          <w:color w:val="231F20"/>
          <w:spacing w:val="0"/>
          <w:w w:val="95"/>
        </w:rPr>
        <w:t>erica</w:t>
      </w:r>
      <w:r>
        <w:rPr>
          <w:b w:val="0"/>
          <w:bCs w:val="0"/>
          <w:color w:val="231F20"/>
          <w:spacing w:val="-1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la</w:t>
      </w:r>
      <w:r>
        <w:rPr>
          <w:b w:val="0"/>
          <w:bCs w:val="0"/>
          <w:color w:val="231F20"/>
          <w:spacing w:val="-1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ubicación</w:t>
      </w:r>
      <w:r>
        <w:rPr>
          <w:b w:val="0"/>
          <w:bCs w:val="0"/>
          <w:color w:val="231F20"/>
          <w:spacing w:val="0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con</w:t>
      </w:r>
      <w:r>
        <w:rPr>
          <w:b w:val="0"/>
          <w:bCs w:val="0"/>
          <w:color w:val="231F20"/>
          <w:spacing w:val="-1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la</w:t>
      </w:r>
      <w:r>
        <w:rPr>
          <w:b w:val="0"/>
          <w:bCs w:val="0"/>
          <w:color w:val="231F20"/>
          <w:spacing w:val="-1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in</w:t>
      </w:r>
      <w:r>
        <w:rPr>
          <w:b w:val="0"/>
          <w:bCs w:val="0"/>
          <w:color w:val="231F20"/>
          <w:spacing w:val="-5"/>
          <w:w w:val="95"/>
        </w:rPr>
        <w:t>f</w:t>
      </w:r>
      <w:r>
        <w:rPr>
          <w:b w:val="0"/>
          <w:bCs w:val="0"/>
          <w:color w:val="231F20"/>
          <w:spacing w:val="0"/>
          <w:w w:val="95"/>
        </w:rPr>
        <w:t>o</w:t>
      </w:r>
      <w:r>
        <w:rPr>
          <w:b w:val="0"/>
          <w:bCs w:val="0"/>
          <w:color w:val="231F20"/>
          <w:spacing w:val="4"/>
          <w:w w:val="95"/>
        </w:rPr>
        <w:t>r</w:t>
      </w:r>
      <w:r>
        <w:rPr>
          <w:b w:val="0"/>
          <w:bCs w:val="0"/>
          <w:color w:val="231F20"/>
          <w:spacing w:val="0"/>
          <w:w w:val="95"/>
        </w:rPr>
        <w:t>mación</w:t>
      </w:r>
      <w:r>
        <w:rPr>
          <w:b w:val="0"/>
          <w:bCs w:val="0"/>
          <w:color w:val="231F20"/>
          <w:spacing w:val="0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contenida</w:t>
      </w:r>
      <w:r>
        <w:rPr>
          <w:b w:val="0"/>
          <w:bCs w:val="0"/>
          <w:color w:val="231F20"/>
          <w:spacing w:val="-1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en</w:t>
      </w:r>
      <w:r>
        <w:rPr>
          <w:b w:val="0"/>
          <w:bCs w:val="0"/>
          <w:color w:val="231F20"/>
          <w:spacing w:val="-1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el</w:t>
      </w:r>
      <w:r>
        <w:rPr>
          <w:b w:val="0"/>
          <w:bCs w:val="0"/>
          <w:color w:val="231F20"/>
          <w:spacing w:val="-1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comp</w:t>
      </w:r>
      <w:r>
        <w:rPr>
          <w:b w:val="0"/>
          <w:bCs w:val="0"/>
          <w:color w:val="231F20"/>
          <w:spacing w:val="-5"/>
          <w:w w:val="95"/>
        </w:rPr>
        <w:t>r</w:t>
      </w:r>
      <w:r>
        <w:rPr>
          <w:b w:val="0"/>
          <w:bCs w:val="0"/>
          <w:color w:val="231F20"/>
          <w:spacing w:val="0"/>
          <w:w w:val="95"/>
        </w:rPr>
        <w:t>obante</w:t>
      </w:r>
      <w:r>
        <w:rPr>
          <w:b w:val="0"/>
          <w:bCs w:val="0"/>
          <w:color w:val="231F20"/>
          <w:spacing w:val="0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de</w:t>
      </w:r>
      <w:r>
        <w:rPr>
          <w:b w:val="0"/>
          <w:bCs w:val="0"/>
          <w:color w:val="231F20"/>
          <w:spacing w:val="0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domicili</w:t>
      </w:r>
      <w:r>
        <w:rPr>
          <w:b w:val="0"/>
          <w:bCs w:val="0"/>
          <w:color w:val="231F20"/>
          <w:spacing w:val="-5"/>
          <w:w w:val="95"/>
        </w:rPr>
        <w:t>o</w:t>
      </w:r>
      <w:r>
        <w:rPr>
          <w:b w:val="0"/>
          <w:bCs w:val="0"/>
          <w:color w:val="231F20"/>
          <w:spacing w:val="0"/>
          <w:w w:val="95"/>
        </w:rPr>
        <w:t>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6"/>
        <w:rPr>
          <w:sz w:val="12"/>
          <w:szCs w:val="12"/>
        </w:rPr>
      </w:pPr>
      <w:r>
        <w:rPr/>
        <w:br w:type="column"/>
      </w:r>
      <w:r>
        <w:rPr>
          <w:sz w:val="12"/>
          <w:szCs w:val="12"/>
        </w:rPr>
      </w:r>
    </w:p>
    <w:p>
      <w:pPr>
        <w:pStyle w:val="BodyText"/>
        <w:numPr>
          <w:ilvl w:val="0"/>
          <w:numId w:val="9"/>
        </w:numPr>
        <w:tabs>
          <w:tab w:pos="375" w:val="left" w:leader="none"/>
        </w:tabs>
        <w:spacing w:line="192" w:lineRule="auto"/>
        <w:ind w:left="388" w:right="1213" w:hanging="261"/>
        <w:jc w:val="left"/>
      </w:pPr>
      <w:r>
        <w:rPr/>
        <w:pict>
          <v:group style="position:absolute;margin-left:269.505035pt;margin-top:-.44579pt;width:22.1341pt;height:22.2296pt;mso-position-horizontal-relative:page;mso-position-vertical-relative:paragraph;z-index:-7122" coordorigin="5390,-9" coordsize="443,445">
            <v:group style="position:absolute;left:5447;top:48;width:329;height:331" coordorigin="5447,48" coordsize="329,331">
              <v:shape style="position:absolute;left:5447;top:48;width:329;height:331" coordorigin="5447,48" coordsize="329,331" path="m5447,48l5776,48,5776,379,5447,379,5447,48xe" filled="f" stroked="t" strokeweight="5.6693pt" strokecolor="#A7A9AC">
                <v:path arrowok="t"/>
              </v:shape>
            </v:group>
            <v:group style="position:absolute;left:5447;top:48;width:329;height:331" coordorigin="5447,48" coordsize="329,331">
              <v:shape style="position:absolute;left:5447;top:48;width:329;height:331" coordorigin="5447,48" coordsize="329,331" path="m5447,48l5776,48,5776,379,5447,379,5447,48xe" filled="t" fillcolor="#FFFFFF" stroked="f">
                <v:path arrowok="t"/>
                <v:fill type="solid"/>
              </v:shape>
            </v:group>
            <v:group style="position:absolute;left:5470;top:93;width:267;height:236" coordorigin="5470,93" coordsize="267,236">
              <v:shape style="position:absolute;left:5470;top:93;width:267;height:236" coordorigin="5470,93" coordsize="267,236" path="m5531,211l5470,242,5548,307,5552,311,5556,314,5565,324,5567,327,5575,329,5578,324,5580,322,5584,318,5626,274,5586,274,5576,274,5566,265,5558,254,5545,234,5534,217,5531,211xe" filled="t" fillcolor="#D1D3D4" stroked="f">
                <v:path arrowok="t"/>
                <v:fill type="solid"/>
              </v:shape>
              <v:shape style="position:absolute;left:5470;top:93;width:267;height:236" coordorigin="5470,93" coordsize="267,236" path="m5737,93l5689,134,5636,190,5602,243,5595,260,5586,274,5626,274,5641,258,5645,254,5648,252,5652,248,5666,234,5680,220,5731,180,5736,176,5737,176,5737,93xe" filled="t" fillcolor="#D1D3D4" stroked="f">
                <v:path arrowok="t"/>
                <v:fill type="solid"/>
              </v:shape>
            </v:group>
            <v:group style="position:absolute;left:5470;top:93;width:267;height:236" coordorigin="5470,93" coordsize="267,236">
              <v:shape style="position:absolute;left:5470;top:93;width:267;height:236" coordorigin="5470,93" coordsize="267,236" path="m5531,211l5470,242,5548,307,5552,311,5556,314,5560,318,5565,324,5567,327,5575,329,5578,324,5580,322,5584,318,5641,258,5645,254,5648,252,5652,248,5731,180,5737,176,5737,171,5737,93,5724,102,5706,118,5650,174,5612,225,5595,260,5586,274,5534,217,5531,211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21.325928pt;margin-top:-1.98269pt;width:22.1337pt;height:22.22950pt;mso-position-horizontal-relative:page;mso-position-vertical-relative:paragraph;z-index:-7119" coordorigin="10427,-40" coordsize="443,445">
            <v:group style="position:absolute;left:10483;top:17;width:329;height:331" coordorigin="10483,17" coordsize="329,331">
              <v:shape style="position:absolute;left:10483;top:17;width:329;height:331" coordorigin="10483,17" coordsize="329,331" path="m10483,17l10812,17,10812,348,10483,348,10483,17xe" filled="f" stroked="t" strokeweight="5.6693pt" strokecolor="#A7A9AC">
                <v:path arrowok="t"/>
              </v:shape>
            </v:group>
            <v:group style="position:absolute;left:10483;top:17;width:329;height:331" coordorigin="10483,17" coordsize="329,331">
              <v:shape style="position:absolute;left:10483;top:17;width:329;height:331" coordorigin="10483,17" coordsize="329,331" path="m10483,17l10812,17,10812,348,10483,348,10483,17xe" filled="t" fillcolor="#FFFFFF" stroked="f">
                <v:path arrowok="t"/>
                <v:fill type="solid"/>
              </v:shape>
            </v:group>
            <v:group style="position:absolute;left:10522;top:60;width:246;height:228" coordorigin="10522,60" coordsize="246,228">
              <v:shape style="position:absolute;left:10522;top:60;width:246;height:228" coordorigin="10522,60" coordsize="246,228" path="m10565,74l10522,122,10606,185,10538,262,10572,287,10641,211,10749,211,10684,162,10707,137,10650,137,10565,74xe" filled="t" fillcolor="#D1D3D4" stroked="f">
                <v:path arrowok="t"/>
                <v:fill type="solid"/>
              </v:shape>
              <v:shape style="position:absolute;left:10522;top:60;width:246;height:228" coordorigin="10522,60" coordsize="246,228" path="m10749,211l10641,211,10725,273,10768,225,10749,211xe" filled="t" fillcolor="#D1D3D4" stroked="f">
                <v:path arrowok="t"/>
                <v:fill type="solid"/>
              </v:shape>
              <v:shape style="position:absolute;left:10522;top:60;width:246;height:228" coordorigin="10522,60" coordsize="246,228" path="m10718,60l10650,137,10707,137,10753,85,10718,60xe" filled="t" fillcolor="#D1D3D4" stroked="f">
                <v:path arrowok="t"/>
                <v:fill type="solid"/>
              </v:shape>
            </v:group>
            <v:group style="position:absolute;left:10522;top:60;width:246;height:228" coordorigin="10522,60" coordsize="246,228">
              <v:shape style="position:absolute;left:10522;top:60;width:246;height:228" coordorigin="10522,60" coordsize="246,228" path="m10725,273l10768,225,10684,162,10753,85,10718,60,10650,137,10565,74,10522,122,10606,185,10538,262,10572,287,10641,211,10725,273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48.432251pt;margin-top:-1.36849pt;width:22.134pt;height:22.2296pt;mso-position-horizontal-relative:page;mso-position-vertical-relative:paragraph;z-index:-7118" coordorigin="10969,-27" coordsize="443,445">
            <v:group style="position:absolute;left:11025;top:29;width:329;height:331" coordorigin="11025,29" coordsize="329,331">
              <v:shape style="position:absolute;left:11025;top:29;width:329;height:331" coordorigin="11025,29" coordsize="329,331" path="m11025,29l11355,29,11355,361,11025,361,11025,29xe" filled="f" stroked="t" strokeweight="5.6693pt" strokecolor="#A7A9AC">
                <v:path arrowok="t"/>
              </v:shape>
            </v:group>
            <v:group style="position:absolute;left:11025;top:29;width:329;height:331" coordorigin="11025,29" coordsize="329,331">
              <v:shape style="position:absolute;left:11025;top:29;width:329;height:331" coordorigin="11025,29" coordsize="329,331" path="m11025,29l11355,29,11355,361,11025,361,11025,29xe" filled="t" fillcolor="#FFFFFF" stroked="f">
                <v:path arrowok="t"/>
                <v:fill type="solid"/>
              </v:shape>
            </v:group>
            <v:group style="position:absolute;left:11049;top:75;width:267;height:236" coordorigin="11049,75" coordsize="267,236">
              <v:shape style="position:absolute;left:11049;top:75;width:267;height:236" coordorigin="11049,75" coordsize="267,236" path="m11109,193l11049,224,11126,289,11131,293,11135,296,11143,305,11146,309,11154,311,11156,306,11158,303,11162,300,11205,255,11164,255,11155,255,11145,247,11137,235,11123,215,11112,199,11109,193xe" filled="t" fillcolor="#D1D3D4" stroked="f">
                <v:path arrowok="t"/>
                <v:fill type="solid"/>
              </v:shape>
              <v:shape style="position:absolute;left:11049;top:75;width:267;height:236" coordorigin="11049,75" coordsize="267,236" path="m11316,75l11268,116,11215,172,11181,224,11173,241,11164,255,11205,255,11220,240,11223,236,11227,234,11231,230,11245,215,11259,202,11309,162,11315,158,11316,158,11316,75xe" filled="t" fillcolor="#D1D3D4" stroked="f">
                <v:path arrowok="t"/>
                <v:fill type="solid"/>
              </v:shape>
            </v:group>
            <v:group style="position:absolute;left:11049;top:75;width:267;height:236" coordorigin="11049,75" coordsize="267,236">
              <v:shape style="position:absolute;left:11049;top:75;width:267;height:236" coordorigin="11049,75" coordsize="267,236" path="m11109,193l11049,224,11126,289,11131,293,11135,296,11138,300,11143,305,11146,309,11154,311,11156,306,11158,303,11162,300,11220,240,11223,236,11227,234,11231,230,11309,162,11316,158,11316,153,11316,75,11302,84,11285,99,11229,155,11190,206,11173,241,11164,255,11112,199,11109,193xe" filled="f" stroked="t" strokeweight=".216pt" strokecolor="#D1D3D4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100"/>
        </w:rPr>
        <w:t>¿In</w:t>
      </w:r>
      <w:r>
        <w:rPr>
          <w:b w:val="0"/>
          <w:bCs w:val="0"/>
          <w:color w:val="231F20"/>
          <w:spacing w:val="-6"/>
          <w:w w:val="100"/>
        </w:rPr>
        <w:t>f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ma</w:t>
      </w:r>
      <w:r>
        <w:rPr>
          <w:b w:val="0"/>
          <w:bCs w:val="0"/>
          <w:color w:val="231F20"/>
          <w:spacing w:val="-14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al</w:t>
      </w:r>
      <w:r>
        <w:rPr>
          <w:b w:val="0"/>
          <w:bCs w:val="0"/>
          <w:color w:val="231F20"/>
          <w:spacing w:val="-14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ciudadano</w:t>
      </w:r>
      <w:r>
        <w:rPr>
          <w:b w:val="0"/>
          <w:bCs w:val="0"/>
          <w:color w:val="231F20"/>
          <w:spacing w:val="-14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que</w:t>
      </w:r>
      <w:r>
        <w:rPr>
          <w:b w:val="0"/>
          <w:bCs w:val="0"/>
          <w:color w:val="231F20"/>
          <w:spacing w:val="-14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tiene</w:t>
      </w:r>
      <w:r>
        <w:rPr>
          <w:b w:val="0"/>
          <w:bCs w:val="0"/>
          <w:color w:val="231F20"/>
          <w:spacing w:val="-14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la</w:t>
      </w:r>
      <w:r>
        <w:rPr>
          <w:b w:val="0"/>
          <w:bCs w:val="0"/>
          <w:color w:val="231F20"/>
          <w:spacing w:val="-14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opción</w:t>
      </w:r>
      <w:r>
        <w:rPr>
          <w:b w:val="0"/>
          <w:bCs w:val="0"/>
          <w:color w:val="231F20"/>
          <w:spacing w:val="0"/>
          <w:w w:val="98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-12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elegir</w:t>
      </w:r>
      <w:r>
        <w:rPr>
          <w:b w:val="0"/>
          <w:bCs w:val="0"/>
          <w:color w:val="231F20"/>
          <w:spacing w:val="-1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que</w:t>
      </w:r>
      <w:r>
        <w:rPr>
          <w:b w:val="0"/>
          <w:bCs w:val="0"/>
          <w:color w:val="231F20"/>
          <w:spacing w:val="-1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los</w:t>
      </w:r>
      <w:r>
        <w:rPr>
          <w:b w:val="0"/>
          <w:bCs w:val="0"/>
          <w:color w:val="231F20"/>
          <w:spacing w:val="-1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datos</w:t>
      </w:r>
      <w:r>
        <w:rPr>
          <w:b w:val="0"/>
          <w:bCs w:val="0"/>
          <w:color w:val="231F20"/>
          <w:spacing w:val="-1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-1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su</w:t>
      </w:r>
      <w:r>
        <w:rPr>
          <w:b w:val="0"/>
          <w:bCs w:val="0"/>
          <w:color w:val="231F20"/>
          <w:spacing w:val="-11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domicilio</w:t>
      </w:r>
      <w:r>
        <w:rPr>
          <w:b w:val="0"/>
          <w:bCs w:val="0"/>
          <w:color w:val="231F20"/>
          <w:spacing w:val="-11"/>
          <w:w w:val="100"/>
        </w:rPr>
        <w:t> </w:t>
      </w:r>
      <w:r>
        <w:rPr>
          <w:b w:val="0"/>
          <w:bCs w:val="0"/>
          <w:color w:val="231F20"/>
          <w:spacing w:val="-11"/>
          <w:w w:val="100"/>
        </w:rPr>
      </w:r>
      <w:r>
        <w:rPr>
          <w:b w:val="0"/>
          <w:bCs w:val="0"/>
          <w:color w:val="231F20"/>
          <w:spacing w:val="0"/>
          <w:w w:val="100"/>
        </w:rPr>
        <w:t>sean</w:t>
      </w:r>
      <w:r>
        <w:rPr>
          <w:b w:val="0"/>
          <w:bCs w:val="0"/>
          <w:color w:val="231F20"/>
          <w:spacing w:val="-2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-1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no</w:t>
      </w:r>
      <w:r>
        <w:rPr>
          <w:b w:val="0"/>
          <w:bCs w:val="0"/>
          <w:color w:val="231F20"/>
          <w:spacing w:val="-1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visibles</w:t>
      </w:r>
      <w:r>
        <w:rPr>
          <w:b w:val="0"/>
          <w:bCs w:val="0"/>
          <w:color w:val="231F20"/>
          <w:spacing w:val="-1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en</w:t>
      </w:r>
      <w:r>
        <w:rPr>
          <w:b w:val="0"/>
          <w:bCs w:val="0"/>
          <w:color w:val="231F20"/>
          <w:spacing w:val="-9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su</w:t>
      </w:r>
      <w:r>
        <w:rPr>
          <w:b w:val="0"/>
          <w:bCs w:val="0"/>
          <w:color w:val="231F20"/>
          <w:spacing w:val="-1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CPV?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after="0" w:line="192" w:lineRule="auto"/>
        <w:jc w:val="left"/>
        <w:sectPr>
          <w:type w:val="continuous"/>
          <w:pgSz w:w="12240" w:h="15840"/>
          <w:pgMar w:top="1020" w:bottom="280" w:left="700" w:right="720"/>
          <w:cols w:num="2" w:equalWidth="0">
            <w:col w:w="4003" w:space="1252"/>
            <w:col w:w="5565"/>
          </w:cols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8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after="0" w:line="280" w:lineRule="exact"/>
        <w:rPr>
          <w:sz w:val="28"/>
          <w:szCs w:val="28"/>
        </w:rPr>
        <w:sectPr>
          <w:type w:val="continuous"/>
          <w:pgSz w:w="12240" w:h="15840"/>
          <w:pgMar w:top="1020" w:bottom="280" w:left="700" w:right="720"/>
        </w:sectPr>
      </w:pPr>
    </w:p>
    <w:p>
      <w:pPr>
        <w:pStyle w:val="Heading2"/>
        <w:spacing w:before="24"/>
        <w:ind w:left="240" w:right="0"/>
        <w:jc w:val="left"/>
        <w:rPr>
          <w:b w:val="0"/>
          <w:bCs w:val="0"/>
        </w:rPr>
      </w:pPr>
      <w:r>
        <w:rPr/>
        <w:pict>
          <v:group style="position:absolute;margin-left:42.06105pt;margin-top:4.337206pt;width:526.5056pt;height:28.3606pt;mso-position-horizontal-relative:page;mso-position-vertical-relative:paragraph;z-index:-7117" coordorigin="841,87" coordsize="10530,567">
            <v:group style="position:absolute;left:2078;top:94;width:9287;height:552" coordorigin="2078,94" coordsize="9287,552">
              <v:shape style="position:absolute;left:2078;top:94;width:9287;height:552" coordorigin="2078,94" coordsize="9287,552" path="m2078,646l11366,646,11366,94,2078,94,2078,646xe" filled="t" fillcolor="#939598" stroked="f">
                <v:path arrowok="t"/>
                <v:fill type="solid"/>
              </v:shape>
            </v:group>
            <v:group style="position:absolute;left:847;top:92;width:1231;height:556" coordorigin="847,92" coordsize="1231,556">
              <v:shape style="position:absolute;left:847;top:92;width:1231;height:556" coordorigin="847,92" coordsize="1231,556" path="m847,648l2078,648,2078,92,847,92,847,648xe" filled="t" fillcolor="#58595B" stroked="f">
                <v:path arrowok="t"/>
                <v:fill type="solid"/>
              </v:shape>
            </v:group>
            <v:group style="position:absolute;left:847;top:92;width:1231;height:556" coordorigin="847,92" coordsize="1231,556">
              <v:shape style="position:absolute;left:847;top:92;width:1231;height:556" coordorigin="847,92" coordsize="1231,556" path="m847,648l2078,648,2078,92,847,92,847,648xe" filled="f" stroked="t" strokeweight=".5669pt" strokecolor="#808285">
                <v:path arrowok="t"/>
              </v:shape>
            </v:group>
            <w10:wrap type="none"/>
          </v:group>
        </w:pict>
      </w:r>
      <w:r>
        <w:rPr>
          <w:color w:val="FFFFFF"/>
          <w:spacing w:val="0"/>
          <w:w w:val="105"/>
        </w:rPr>
        <w:t>13.3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40" w:lineRule="exact" w:before="13"/>
        <w:rPr>
          <w:sz w:val="24"/>
          <w:szCs w:val="24"/>
        </w:rPr>
      </w:pPr>
      <w:r>
        <w:rPr/>
        <w:br w:type="column"/>
      </w:r>
      <w:r>
        <w:rPr>
          <w:sz w:val="24"/>
          <w:szCs w:val="24"/>
        </w:rPr>
      </w:r>
    </w:p>
    <w:p>
      <w:pPr>
        <w:pStyle w:val="Heading9"/>
        <w:ind w:left="217" w:right="0"/>
        <w:jc w:val="left"/>
        <w:rPr>
          <w:rFonts w:ascii="Book Antiqua" w:hAnsi="Book Antiqua" w:cs="Book Antiqua" w:eastAsia="Book Antiqua"/>
          <w:b w:val="0"/>
          <w:bCs w:val="0"/>
        </w:rPr>
      </w:pPr>
      <w:r>
        <w:rPr>
          <w:rFonts w:ascii="Book Antiqua" w:hAnsi="Book Antiqua" w:cs="Book Antiqua" w:eastAsia="Book Antiqua"/>
          <w:color w:val="FFFFFF"/>
          <w:spacing w:val="0"/>
          <w:w w:val="105"/>
        </w:rPr>
        <w:t>Resultado</w:t>
      </w:r>
      <w:r>
        <w:rPr>
          <w:rFonts w:ascii="Book Antiqua" w:hAnsi="Book Antiqua" w:cs="Book Antiqua" w:eastAsia="Book Antiqua"/>
          <w:color w:val="FFFFFF"/>
          <w:spacing w:val="-22"/>
          <w:w w:val="105"/>
        </w:rPr>
        <w:t> </w:t>
      </w:r>
      <w:r>
        <w:rPr>
          <w:rFonts w:ascii="Book Antiqua" w:hAnsi="Book Antiqua" w:cs="Book Antiqua" w:eastAsia="Book Antiqua"/>
          <w:color w:val="FFFFFF"/>
          <w:spacing w:val="0"/>
          <w:w w:val="105"/>
        </w:rPr>
        <w:t>de</w:t>
      </w:r>
      <w:r>
        <w:rPr>
          <w:rFonts w:ascii="Book Antiqua" w:hAnsi="Book Antiqua" w:cs="Book Antiqua" w:eastAsia="Book Antiqua"/>
          <w:color w:val="FFFFFF"/>
          <w:spacing w:val="-21"/>
          <w:w w:val="105"/>
        </w:rPr>
        <w:t> </w:t>
      </w:r>
      <w:r>
        <w:rPr>
          <w:rFonts w:ascii="Book Antiqua" w:hAnsi="Book Antiqua" w:cs="Book Antiqua" w:eastAsia="Book Antiqua"/>
          <w:color w:val="FFFFFF"/>
          <w:spacing w:val="0"/>
          <w:w w:val="105"/>
        </w:rPr>
        <w:t>la</w:t>
      </w:r>
      <w:r>
        <w:rPr>
          <w:rFonts w:ascii="Book Antiqua" w:hAnsi="Book Antiqua" w:cs="Book Antiqua" w:eastAsia="Book Antiqua"/>
          <w:color w:val="FFFFFF"/>
          <w:spacing w:val="-21"/>
          <w:w w:val="105"/>
        </w:rPr>
        <w:t> </w:t>
      </w:r>
      <w:r>
        <w:rPr>
          <w:rFonts w:ascii="Book Antiqua" w:hAnsi="Book Antiqua" w:cs="Book Antiqua" w:eastAsia="Book Antiqua"/>
          <w:color w:val="FFFFFF"/>
          <w:spacing w:val="0"/>
          <w:w w:val="105"/>
        </w:rPr>
        <w:t>búsqueda</w:t>
      </w:r>
      <w:r>
        <w:rPr>
          <w:rFonts w:ascii="Book Antiqua" w:hAnsi="Book Antiqua" w:cs="Book Antiqua" w:eastAsia="Book Antiqua"/>
          <w:color w:val="FFFFFF"/>
          <w:spacing w:val="-21"/>
          <w:w w:val="105"/>
        </w:rPr>
        <w:t> </w:t>
      </w:r>
      <w:r>
        <w:rPr>
          <w:rFonts w:ascii="Book Antiqua" w:hAnsi="Book Antiqua" w:cs="Book Antiqua" w:eastAsia="Book Antiqua"/>
          <w:color w:val="FFFFFF"/>
          <w:spacing w:val="0"/>
          <w:w w:val="105"/>
        </w:rPr>
        <w:t>en</w:t>
      </w:r>
      <w:r>
        <w:rPr>
          <w:rFonts w:ascii="Book Antiqua" w:hAnsi="Book Antiqua" w:cs="Book Antiqua" w:eastAsia="Book Antiqua"/>
          <w:color w:val="FFFFFF"/>
          <w:spacing w:val="-21"/>
          <w:w w:val="105"/>
        </w:rPr>
        <w:t> </w:t>
      </w:r>
      <w:r>
        <w:rPr>
          <w:rFonts w:ascii="Book Antiqua" w:hAnsi="Book Antiqua" w:cs="Book Antiqua" w:eastAsia="Book Antiqua"/>
          <w:color w:val="FFFFFF"/>
          <w:spacing w:val="0"/>
          <w:w w:val="105"/>
        </w:rPr>
        <w:t>MAC</w:t>
      </w:r>
      <w:r>
        <w:rPr>
          <w:rFonts w:ascii="Book Antiqua" w:hAnsi="Book Antiqua" w:cs="Book Antiqua" w:eastAsia="Book Antiqua"/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rPr>
          <w:rFonts w:ascii="Book Antiqua" w:hAnsi="Book Antiqua" w:cs="Book Antiqua" w:eastAsia="Book Antiqua"/>
        </w:rPr>
        <w:sectPr>
          <w:type w:val="continuous"/>
          <w:pgSz w:w="12240" w:h="15840"/>
          <w:pgMar w:top="1020" w:bottom="280" w:left="700" w:right="720"/>
          <w:cols w:num="2" w:equalWidth="0">
            <w:col w:w="1299" w:space="40"/>
            <w:col w:w="9481"/>
          </w:cols>
        </w:sectPr>
      </w:pPr>
    </w:p>
    <w:p>
      <w:pPr>
        <w:spacing w:line="170" w:lineRule="exact" w:before="3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120" w:lineRule="exact" w:before="7"/>
        <w:rPr>
          <w:sz w:val="12"/>
          <w:szCs w:val="12"/>
        </w:rPr>
      </w:pPr>
      <w:r>
        <w:rPr>
          <w:sz w:val="12"/>
          <w:szCs w:val="12"/>
        </w:rPr>
      </w:r>
    </w:p>
    <w:p>
      <w:pPr>
        <w:spacing w:line="192" w:lineRule="auto"/>
        <w:ind w:left="235" w:right="270" w:firstLine="0"/>
        <w:jc w:val="left"/>
        <w:rPr>
          <w:rFonts w:ascii="Tw Cen MT" w:hAnsi="Tw Cen MT" w:cs="Tw Cen MT" w:eastAsia="Tw Cen MT"/>
          <w:sz w:val="24"/>
          <w:szCs w:val="24"/>
        </w:rPr>
      </w:pPr>
      <w:r>
        <w:rPr/>
        <w:pict>
          <v:shape style="position:absolute;margin-left:345.966309pt;margin-top:26.37118pt;width:186.03285pt;height:141.5845pt;mso-position-horizontal-relative:page;mso-position-vertical-relative:paragraph;z-index:-7112" type="#_x0000_t75">
            <v:imagedata r:id="rId87" o:title=""/>
          </v:shape>
        </w:pict>
      </w:r>
      <w:r>
        <w:rPr>
          <w:rFonts w:ascii="Tw Cen MT" w:hAnsi="Tw Cen MT" w:cs="Tw Cen MT" w:eastAsia="Tw Cen MT"/>
          <w:b/>
          <w:bCs/>
          <w:color w:val="231F20"/>
          <w:spacing w:val="-12"/>
          <w:w w:val="100"/>
          <w:sz w:val="24"/>
          <w:szCs w:val="24"/>
        </w:rPr>
        <w:t>P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a</w:t>
      </w:r>
      <w:r>
        <w:rPr>
          <w:rFonts w:ascii="Tw Cen MT" w:hAnsi="Tw Cen MT" w:cs="Tw Cen MT" w:eastAsia="Tw Cen MT"/>
          <w:b/>
          <w:bCs/>
          <w:color w:val="231F20"/>
          <w:spacing w:val="2"/>
          <w:w w:val="100"/>
          <w:sz w:val="24"/>
          <w:szCs w:val="24"/>
        </w:rPr>
        <w:t>r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a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los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M</w:t>
      </w:r>
      <w:r>
        <w:rPr>
          <w:rFonts w:ascii="Tw Cen MT" w:hAnsi="Tw Cen MT" w:cs="Tw Cen MT" w:eastAsia="Tw Cen MT"/>
          <w:b/>
          <w:bCs/>
          <w:color w:val="231F20"/>
          <w:spacing w:val="-13"/>
          <w:w w:val="100"/>
          <w:sz w:val="24"/>
          <w:szCs w:val="24"/>
        </w:rPr>
        <w:t>A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C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en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línea,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a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n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de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tener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los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elementos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necesarios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pa</w:t>
      </w:r>
      <w:r>
        <w:rPr>
          <w:rFonts w:ascii="Tw Cen MT" w:hAnsi="Tw Cen MT" w:cs="Tw Cen MT" w:eastAsia="Tw Cen MT"/>
          <w:b/>
          <w:bCs/>
          <w:color w:val="231F20"/>
          <w:spacing w:val="1"/>
          <w:w w:val="100"/>
          <w:sz w:val="24"/>
          <w:szCs w:val="24"/>
        </w:rPr>
        <w:t>r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a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identicar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el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4"/>
          <w:w w:val="100"/>
          <w:sz w:val="24"/>
          <w:szCs w:val="24"/>
        </w:rPr>
        <w:t>r</w:t>
      </w:r>
      <w:r>
        <w:rPr>
          <w:rFonts w:ascii="Tw Cen MT" w:hAnsi="Tw Cen MT" w:cs="Tw Cen MT" w:eastAsia="Tw Cen MT"/>
          <w:b/>
          <w:bCs/>
          <w:color w:val="231F20"/>
          <w:spacing w:val="4"/>
          <w:w w:val="100"/>
          <w:sz w:val="24"/>
          <w:szCs w:val="24"/>
        </w:rPr>
        <w:t>e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gistro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del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ciudadano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4"/>
          <w:w w:val="100"/>
          <w:sz w:val="24"/>
          <w:szCs w:val="24"/>
        </w:rPr>
        <w:t>r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ealiza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lo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siguiente: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sz w:val="24"/>
          <w:szCs w:val="24"/>
        </w:rPr>
      </w:r>
    </w:p>
    <w:p>
      <w:pPr>
        <w:spacing w:line="240" w:lineRule="exact" w:before="12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BodyText"/>
        <w:numPr>
          <w:ilvl w:val="1"/>
          <w:numId w:val="9"/>
        </w:numPr>
        <w:tabs>
          <w:tab w:pos="449" w:val="left" w:leader="none"/>
        </w:tabs>
        <w:spacing w:line="192" w:lineRule="auto"/>
        <w:ind w:left="400" w:right="6685" w:hanging="188"/>
        <w:jc w:val="left"/>
      </w:pPr>
      <w:r>
        <w:rPr/>
        <w:pict>
          <v:group style="position:absolute;margin-left:246.598846pt;margin-top:-1.795077pt;width:22.1338pt;height:22.2296pt;mso-position-horizontal-relative:page;mso-position-vertical-relative:paragraph;z-index:-7116" coordorigin="4932,-36" coordsize="443,445">
            <v:group style="position:absolute;left:4989;top:21;width:329;height:331" coordorigin="4989,21" coordsize="329,331">
              <v:shape style="position:absolute;left:4989;top:21;width:329;height:331" coordorigin="4989,21" coordsize="329,331" path="m4989,21l5318,21,5318,352,4989,352,4989,21xe" filled="f" stroked="t" strokeweight="5.6693pt" strokecolor="#A7A9AC">
                <v:path arrowok="t"/>
              </v:shape>
            </v:group>
            <v:group style="position:absolute;left:4989;top:21;width:329;height:331" coordorigin="4989,21" coordsize="329,331">
              <v:shape style="position:absolute;left:4989;top:21;width:329;height:331" coordorigin="4989,21" coordsize="329,331" path="m4989,21l5318,21,5318,352,4989,352,4989,21xe" filled="t" fillcolor="#FFFFFF" stroked="f">
                <v:path arrowok="t"/>
                <v:fill type="solid"/>
              </v:shape>
            </v:group>
            <v:group style="position:absolute;left:5027;top:64;width:246;height:228" coordorigin="5027,64" coordsize="246,228">
              <v:shape style="position:absolute;left:5027;top:64;width:246;height:228" coordorigin="5027,64" coordsize="246,228" path="m5071,78l5027,126,5112,189,5043,266,5077,291,5146,214,5254,214,5189,166,5212,140,5155,140,5071,78xe" filled="t" fillcolor="#D1D3D4" stroked="f">
                <v:path arrowok="t"/>
                <v:fill type="solid"/>
              </v:shape>
              <v:shape style="position:absolute;left:5027;top:64;width:246;height:228" coordorigin="5027,64" coordsize="246,228" path="m5254,214l5146,214,5230,277,5274,229,5254,214xe" filled="t" fillcolor="#D1D3D4" stroked="f">
                <v:path arrowok="t"/>
                <v:fill type="solid"/>
              </v:shape>
              <v:shape style="position:absolute;left:5027;top:64;width:246;height:228" coordorigin="5027,64" coordsize="246,228" path="m5224,64l5155,140,5212,140,5258,89,5224,64xe" filled="t" fillcolor="#D1D3D4" stroked="f">
                <v:path arrowok="t"/>
                <v:fill type="solid"/>
              </v:shape>
            </v:group>
            <v:group style="position:absolute;left:5027;top:64;width:246;height:228" coordorigin="5027,64" coordsize="246,228">
              <v:shape style="position:absolute;left:5027;top:64;width:246;height:228" coordorigin="5027,64" coordsize="246,228" path="m5230,277l5274,229,5189,166,5258,89,5224,64,5155,140,5071,78,5027,126,5112,189,5043,266,5077,291,5146,214,5230,277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73.705139pt;margin-top:-1.180877pt;width:22.1341pt;height:22.2296pt;mso-position-horizontal-relative:page;mso-position-vertical-relative:paragraph;z-index:-7115" coordorigin="5474,-24" coordsize="443,445">
            <v:group style="position:absolute;left:5531;top:33;width:329;height:331" coordorigin="5531,33" coordsize="329,331">
              <v:shape style="position:absolute;left:5531;top:33;width:329;height:331" coordorigin="5531,33" coordsize="329,331" path="m5531,33l5860,33,5860,364,5531,364,5531,33xe" filled="f" stroked="t" strokeweight="5.6693pt" strokecolor="#A7A9AC">
                <v:path arrowok="t"/>
              </v:shape>
            </v:group>
            <v:group style="position:absolute;left:5531;top:33;width:329;height:331" coordorigin="5531,33" coordsize="329,331">
              <v:shape style="position:absolute;left:5531;top:33;width:329;height:331" coordorigin="5531,33" coordsize="329,331" path="m5531,33l5860,33,5860,364,5531,364,5531,33xe" filled="t" fillcolor="#FFFFFF" stroked="f">
                <v:path arrowok="t"/>
                <v:fill type="solid"/>
              </v:shape>
            </v:group>
            <v:group style="position:absolute;left:5554;top:79;width:267;height:236" coordorigin="5554,79" coordsize="267,236">
              <v:shape style="position:absolute;left:5554;top:79;width:267;height:236" coordorigin="5554,79" coordsize="267,236" path="m5615,196l5554,228,5632,293,5636,296,5640,299,5649,309,5651,312,5659,314,5662,310,5664,307,5668,303,5710,259,5670,259,5660,259,5650,250,5642,239,5629,219,5618,202,5615,196xe" filled="t" fillcolor="#D1D3D4" stroked="f">
                <v:path arrowok="t"/>
                <v:fill type="solid"/>
              </v:shape>
              <v:shape style="position:absolute;left:5554;top:79;width:267;height:236" coordorigin="5554,79" coordsize="267,236" path="m5821,79l5773,120,5720,175,5686,228,5679,245,5670,259,5710,259,5725,244,5729,240,5732,238,5736,234,5750,219,5764,206,5815,165,5820,162,5821,162,5821,79xe" filled="t" fillcolor="#D1D3D4" stroked="f">
                <v:path arrowok="t"/>
                <v:fill type="solid"/>
              </v:shape>
            </v:group>
            <v:group style="position:absolute;left:5554;top:79;width:267;height:236" coordorigin="5554,79" coordsize="267,236">
              <v:shape style="position:absolute;left:5554;top:79;width:267;height:236" coordorigin="5554,79" coordsize="267,236" path="m5615,196l5554,228,5632,293,5636,296,5640,299,5644,304,5649,309,5651,312,5659,314,5662,310,5664,307,5668,303,5725,244,5729,240,5732,238,5736,234,5815,165,5821,162,5821,156,5821,79,5808,88,5791,103,5734,159,5696,210,5679,245,5670,259,5618,202,5615,196xe" filled="f" stroked="t" strokeweight=".216pt" strokecolor="#D1D3D4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95"/>
        </w:rPr>
        <w:t>¿Espe</w:t>
      </w:r>
      <w:r>
        <w:rPr>
          <w:b w:val="0"/>
          <w:bCs w:val="0"/>
          <w:color w:val="231F20"/>
          <w:spacing w:val="-4"/>
          <w:w w:val="95"/>
        </w:rPr>
        <w:t>r</w:t>
      </w:r>
      <w:r>
        <w:rPr>
          <w:b w:val="0"/>
          <w:bCs w:val="0"/>
          <w:color w:val="231F20"/>
          <w:spacing w:val="0"/>
          <w:w w:val="95"/>
        </w:rPr>
        <w:t>a</w:t>
      </w:r>
      <w:r>
        <w:rPr>
          <w:b w:val="0"/>
          <w:bCs w:val="0"/>
          <w:color w:val="231F20"/>
          <w:spacing w:val="-7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a</w:t>
      </w:r>
      <w:r>
        <w:rPr>
          <w:b w:val="0"/>
          <w:bCs w:val="0"/>
          <w:color w:val="231F20"/>
          <w:spacing w:val="-6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que</w:t>
      </w:r>
      <w:r>
        <w:rPr>
          <w:b w:val="0"/>
          <w:bCs w:val="0"/>
          <w:color w:val="231F20"/>
          <w:spacing w:val="-6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se</w:t>
      </w:r>
      <w:r>
        <w:rPr>
          <w:b w:val="0"/>
          <w:bCs w:val="0"/>
          <w:color w:val="231F20"/>
          <w:spacing w:val="-6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obten</w:t>
      </w:r>
      <w:r>
        <w:rPr>
          <w:b w:val="0"/>
          <w:bCs w:val="0"/>
          <w:color w:val="231F20"/>
          <w:spacing w:val="-6"/>
          <w:w w:val="95"/>
        </w:rPr>
        <w:t>g</w:t>
      </w:r>
      <w:r>
        <w:rPr>
          <w:b w:val="0"/>
          <w:bCs w:val="0"/>
          <w:color w:val="231F20"/>
          <w:spacing w:val="0"/>
          <w:w w:val="95"/>
        </w:rPr>
        <w:t>a</w:t>
      </w:r>
      <w:r>
        <w:rPr>
          <w:b w:val="0"/>
          <w:bCs w:val="0"/>
          <w:color w:val="231F20"/>
          <w:spacing w:val="-6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la</w:t>
      </w:r>
      <w:r>
        <w:rPr>
          <w:b w:val="0"/>
          <w:bCs w:val="0"/>
          <w:color w:val="231F20"/>
          <w:spacing w:val="-6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in</w:t>
      </w:r>
      <w:r>
        <w:rPr>
          <w:b w:val="0"/>
          <w:bCs w:val="0"/>
          <w:color w:val="231F20"/>
          <w:spacing w:val="-6"/>
          <w:w w:val="95"/>
        </w:rPr>
        <w:t>f</w:t>
      </w:r>
      <w:r>
        <w:rPr>
          <w:b w:val="0"/>
          <w:bCs w:val="0"/>
          <w:color w:val="231F20"/>
          <w:spacing w:val="0"/>
          <w:w w:val="95"/>
        </w:rPr>
        <w:t>o</w:t>
      </w:r>
      <w:r>
        <w:rPr>
          <w:b w:val="0"/>
          <w:bCs w:val="0"/>
          <w:color w:val="231F20"/>
          <w:spacing w:val="4"/>
          <w:w w:val="95"/>
        </w:rPr>
        <w:t>r</w:t>
      </w:r>
      <w:r>
        <w:rPr>
          <w:b w:val="0"/>
          <w:bCs w:val="0"/>
          <w:color w:val="231F20"/>
          <w:spacing w:val="0"/>
          <w:w w:val="95"/>
        </w:rPr>
        <w:t>mación</w:t>
      </w:r>
      <w:r>
        <w:rPr>
          <w:b w:val="0"/>
          <w:bCs w:val="0"/>
          <w:color w:val="231F20"/>
          <w:spacing w:val="0"/>
          <w:w w:val="94"/>
        </w:rPr>
        <w:t> </w:t>
      </w:r>
      <w:r>
        <w:rPr>
          <w:b w:val="0"/>
          <w:bCs w:val="0"/>
          <w:color w:val="231F20"/>
          <w:spacing w:val="0"/>
          <w:w w:val="95"/>
        </w:rPr>
        <w:t>del</w:t>
      </w:r>
      <w:r>
        <w:rPr>
          <w:b w:val="0"/>
          <w:bCs w:val="0"/>
          <w:color w:val="231F20"/>
          <w:spacing w:val="-7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resultado</w:t>
      </w:r>
      <w:r>
        <w:rPr>
          <w:b w:val="0"/>
          <w:bCs w:val="0"/>
          <w:color w:val="231F20"/>
          <w:spacing w:val="-7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de</w:t>
      </w:r>
      <w:r>
        <w:rPr>
          <w:b w:val="0"/>
          <w:bCs w:val="0"/>
          <w:color w:val="231F20"/>
          <w:spacing w:val="-7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la</w:t>
      </w:r>
      <w:r>
        <w:rPr>
          <w:b w:val="0"/>
          <w:bCs w:val="0"/>
          <w:color w:val="231F20"/>
          <w:spacing w:val="-7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búsqueda</w:t>
      </w:r>
      <w:r>
        <w:rPr>
          <w:b w:val="0"/>
          <w:bCs w:val="0"/>
          <w:color w:val="231F20"/>
          <w:spacing w:val="-6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M</w:t>
      </w:r>
      <w:r>
        <w:rPr>
          <w:b w:val="0"/>
          <w:bCs w:val="0"/>
          <w:color w:val="231F20"/>
          <w:spacing w:val="-11"/>
          <w:w w:val="95"/>
        </w:rPr>
        <w:t>A</w:t>
      </w:r>
      <w:r>
        <w:rPr>
          <w:b w:val="0"/>
          <w:bCs w:val="0"/>
          <w:color w:val="231F20"/>
          <w:spacing w:val="0"/>
          <w:w w:val="95"/>
        </w:rPr>
        <w:t>C?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1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9"/>
        <w:spacing w:line="192" w:lineRule="auto"/>
        <w:ind w:left="271" w:right="5539"/>
        <w:jc w:val="left"/>
        <w:rPr>
          <w:b w:val="0"/>
          <w:bCs w:val="0"/>
        </w:rPr>
      </w:pPr>
      <w:r>
        <w:rPr>
          <w:color w:val="231F20"/>
          <w:spacing w:val="0"/>
          <w:w w:val="100"/>
        </w:rPr>
        <w:t>En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0"/>
          <w:w w:val="100"/>
        </w:rPr>
        <w:t>caso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0"/>
          <w:w w:val="100"/>
        </w:rPr>
        <w:t>de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0"/>
          <w:w w:val="100"/>
        </w:rPr>
        <w:t>obtener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4"/>
          <w:w w:val="100"/>
        </w:rPr>
        <w:t>r</w:t>
      </w:r>
      <w:r>
        <w:rPr>
          <w:color w:val="231F20"/>
          <w:spacing w:val="0"/>
          <w:w w:val="100"/>
        </w:rPr>
        <w:t>esultado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0"/>
          <w:w w:val="100"/>
        </w:rPr>
        <w:t>de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0"/>
          <w:w w:val="100"/>
        </w:rPr>
        <w:t>candid</w:t>
      </w:r>
      <w:r>
        <w:rPr>
          <w:color w:val="231F20"/>
          <w:spacing w:val="4"/>
          <w:w w:val="100"/>
        </w:rPr>
        <w:t>a</w:t>
      </w:r>
      <w:r>
        <w:rPr>
          <w:color w:val="231F20"/>
          <w:spacing w:val="0"/>
          <w:w w:val="100"/>
        </w:rPr>
        <w:t>tos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4"/>
          <w:w w:val="100"/>
        </w:rPr>
        <w:t>r</w:t>
      </w:r>
      <w:r>
        <w:rPr>
          <w:color w:val="231F20"/>
          <w:spacing w:val="-5"/>
          <w:w w:val="100"/>
        </w:rPr>
        <w:t>e</w:t>
      </w:r>
      <w:r>
        <w:rPr>
          <w:color w:val="231F20"/>
          <w:spacing w:val="0"/>
          <w:w w:val="100"/>
        </w:rPr>
        <w:t>visa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0"/>
          <w:w w:val="100"/>
        </w:rPr>
        <w:t>lo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0"/>
          <w:w w:val="100"/>
        </w:rPr>
        <w:t>siguiente: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40" w:lineRule="exact" w:before="6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BodyText"/>
        <w:numPr>
          <w:ilvl w:val="1"/>
          <w:numId w:val="9"/>
        </w:numPr>
        <w:tabs>
          <w:tab w:pos="449" w:val="left" w:leader="none"/>
        </w:tabs>
        <w:ind w:left="449" w:right="0" w:hanging="237"/>
        <w:jc w:val="left"/>
      </w:pPr>
      <w:r>
        <w:rPr/>
        <w:pict>
          <v:group style="position:absolute;margin-left:246.598846pt;margin-top:-5.208770pt;width:22.1338pt;height:22.2296pt;mso-position-horizontal-relative:page;mso-position-vertical-relative:paragraph;z-index:-7114" coordorigin="4932,-104" coordsize="443,445">
            <v:group style="position:absolute;left:4989;top:-47;width:329;height:331" coordorigin="4989,-47" coordsize="329,331">
              <v:shape style="position:absolute;left:4989;top:-47;width:329;height:331" coordorigin="4989,-47" coordsize="329,331" path="m4989,-47l5318,-47,5318,284,4989,284,4989,-47xe" filled="f" stroked="t" strokeweight="5.6693pt" strokecolor="#A7A9AC">
                <v:path arrowok="t"/>
              </v:shape>
            </v:group>
            <v:group style="position:absolute;left:4989;top:-47;width:329;height:331" coordorigin="4989,-47" coordsize="329,331">
              <v:shape style="position:absolute;left:4989;top:-47;width:329;height:331" coordorigin="4989,-47" coordsize="329,331" path="m4989,-47l5318,-47,5318,284,4989,284,4989,-47xe" filled="t" fillcolor="#FFFFFF" stroked="f">
                <v:path arrowok="t"/>
                <v:fill type="solid"/>
              </v:shape>
            </v:group>
            <v:group style="position:absolute;left:5027;top:-5;width:246;height:228" coordorigin="5027,-5" coordsize="246,228">
              <v:shape style="position:absolute;left:5027;top:-5;width:246;height:228" coordorigin="5027,-5" coordsize="246,228" path="m5071,10l5027,58,5112,121,5043,197,5077,223,5146,146,5254,146,5189,98,5212,72,5155,72,5071,10xe" filled="t" fillcolor="#D1D3D4" stroked="f">
                <v:path arrowok="t"/>
                <v:fill type="solid"/>
              </v:shape>
              <v:shape style="position:absolute;left:5027;top:-5;width:246;height:228" coordorigin="5027,-5" coordsize="246,228" path="m5254,146l5146,146,5230,209,5274,160,5254,146xe" filled="t" fillcolor="#D1D3D4" stroked="f">
                <v:path arrowok="t"/>
                <v:fill type="solid"/>
              </v:shape>
              <v:shape style="position:absolute;left:5027;top:-5;width:246;height:228" coordorigin="5027,-5" coordsize="246,228" path="m5224,-5l5155,72,5212,72,5258,21,5224,-5xe" filled="t" fillcolor="#D1D3D4" stroked="f">
                <v:path arrowok="t"/>
                <v:fill type="solid"/>
              </v:shape>
            </v:group>
            <v:group style="position:absolute;left:5027;top:-5;width:246;height:228" coordorigin="5027,-5" coordsize="246,228">
              <v:shape style="position:absolute;left:5027;top:-5;width:246;height:228" coordorigin="5027,-5" coordsize="246,228" path="m5230,209l5274,160,5189,98,5258,21,5224,-5,5155,72,5071,10,5027,58,5112,121,5043,197,5077,223,5146,146,5230,209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73.705139pt;margin-top:-4.59447pt;width:22.1341pt;height:22.2296pt;mso-position-horizontal-relative:page;mso-position-vertical-relative:paragraph;z-index:-7113" coordorigin="5474,-92" coordsize="443,445">
            <v:group style="position:absolute;left:5531;top:-35;width:329;height:331" coordorigin="5531,-35" coordsize="329,331">
              <v:shape style="position:absolute;left:5531;top:-35;width:329;height:331" coordorigin="5531,-35" coordsize="329,331" path="m5531,-35l5860,-35,5860,296,5531,296,5531,-35xe" filled="f" stroked="t" strokeweight="5.6693pt" strokecolor="#A7A9AC">
                <v:path arrowok="t"/>
              </v:shape>
            </v:group>
            <v:group style="position:absolute;left:5531;top:-35;width:329;height:331" coordorigin="5531,-35" coordsize="329,331">
              <v:shape style="position:absolute;left:5531;top:-35;width:329;height:331" coordorigin="5531,-35" coordsize="329,331" path="m5531,-35l5860,-35,5860,296,5531,296,5531,-35xe" filled="t" fillcolor="#FFFFFF" stroked="f">
                <v:path arrowok="t"/>
                <v:fill type="solid"/>
              </v:shape>
            </v:group>
            <v:group style="position:absolute;left:5554;top:10;width:267;height:236" coordorigin="5554,10" coordsize="267,236">
              <v:shape style="position:absolute;left:5554;top:10;width:267;height:236" coordorigin="5554,10" coordsize="267,236" path="m5615,128l5554,159,5632,224,5636,228,5640,231,5649,241,5651,244,5659,246,5662,241,5664,239,5668,235,5710,191,5670,191,5660,191,5650,182,5642,171,5629,151,5618,134,5615,128xe" filled="t" fillcolor="#D1D3D4" stroked="f">
                <v:path arrowok="t"/>
                <v:fill type="solid"/>
              </v:shape>
              <v:shape style="position:absolute;left:5554;top:10;width:267;height:236" coordorigin="5554,10" coordsize="267,236" path="m5821,10l5773,51,5720,107,5686,160,5679,177,5670,191,5710,191,5725,175,5729,171,5732,169,5736,165,5750,151,5764,137,5815,97,5820,93,5821,93,5821,10xe" filled="t" fillcolor="#D1D3D4" stroked="f">
                <v:path arrowok="t"/>
                <v:fill type="solid"/>
              </v:shape>
            </v:group>
            <v:group style="position:absolute;left:5554;top:10;width:267;height:236" coordorigin="5554,10" coordsize="267,236">
              <v:shape style="position:absolute;left:5554;top:10;width:267;height:236" coordorigin="5554,10" coordsize="267,236" path="m5615,128l5554,159,5632,224,5636,228,5640,231,5644,235,5649,241,5651,244,5659,246,5662,241,5664,239,5668,235,5725,175,5729,171,5732,169,5736,165,5815,97,5821,93,5821,88,5821,10,5808,19,5791,35,5734,91,5696,142,5679,177,5670,191,5618,134,5615,128xe" filled="f" stroked="t" strokeweight=".216pt" strokecolor="#D1D3D4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95"/>
        </w:rPr>
        <w:t>Datos</w:t>
      </w:r>
      <w:r>
        <w:rPr>
          <w:b w:val="0"/>
          <w:bCs w:val="0"/>
          <w:color w:val="231F20"/>
          <w:spacing w:val="-15"/>
          <w:w w:val="95"/>
        </w:rPr>
        <w:t> </w:t>
      </w:r>
      <w:r>
        <w:rPr>
          <w:b w:val="0"/>
          <w:bCs w:val="0"/>
          <w:color w:val="231F20"/>
          <w:spacing w:val="0"/>
          <w:w w:val="95"/>
        </w:rPr>
        <w:t>Gene</w:t>
      </w:r>
      <w:r>
        <w:rPr>
          <w:b w:val="0"/>
          <w:bCs w:val="0"/>
          <w:color w:val="231F20"/>
          <w:spacing w:val="-4"/>
          <w:w w:val="95"/>
        </w:rPr>
        <w:t>r</w:t>
      </w:r>
      <w:r>
        <w:rPr>
          <w:b w:val="0"/>
          <w:bCs w:val="0"/>
          <w:color w:val="231F20"/>
          <w:spacing w:val="0"/>
          <w:w w:val="95"/>
        </w:rPr>
        <w:t>ale</w:t>
      </w:r>
      <w:r>
        <w:rPr>
          <w:b w:val="0"/>
          <w:bCs w:val="0"/>
          <w:color w:val="231F20"/>
          <w:spacing w:val="-4"/>
          <w:w w:val="95"/>
        </w:rPr>
        <w:t>s</w:t>
      </w:r>
      <w:r>
        <w:rPr>
          <w:b w:val="0"/>
          <w:bCs w:val="0"/>
          <w:color w:val="231F20"/>
          <w:spacing w:val="0"/>
          <w:w w:val="95"/>
        </w:rPr>
        <w:t>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60" w:lineRule="exact" w:before="6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1"/>
          <w:numId w:val="9"/>
        </w:numPr>
        <w:tabs>
          <w:tab w:pos="449" w:val="left" w:leader="none"/>
        </w:tabs>
        <w:ind w:left="449" w:right="0" w:hanging="237"/>
        <w:jc w:val="left"/>
      </w:pPr>
      <w:r>
        <w:rPr/>
        <w:pict>
          <v:group style="position:absolute;margin-left:246.598846pt;margin-top:-6.870161pt;width:22.1338pt;height:22.2296pt;mso-position-horizontal-relative:page;mso-position-vertical-relative:paragraph;z-index:-7111" coordorigin="4932,-137" coordsize="443,445">
            <v:group style="position:absolute;left:4989;top:-81;width:329;height:331" coordorigin="4989,-81" coordsize="329,331">
              <v:shape style="position:absolute;left:4989;top:-81;width:329;height:331" coordorigin="4989,-81" coordsize="329,331" path="m4989,-81l5318,-81,5318,250,4989,250,4989,-81xe" filled="f" stroked="t" strokeweight="5.6693pt" strokecolor="#A7A9AC">
                <v:path arrowok="t"/>
              </v:shape>
            </v:group>
            <v:group style="position:absolute;left:4989;top:-81;width:329;height:331" coordorigin="4989,-81" coordsize="329,331">
              <v:shape style="position:absolute;left:4989;top:-81;width:329;height:331" coordorigin="4989,-81" coordsize="329,331" path="m4989,-81l5318,-81,5318,250,4989,250,4989,-81xe" filled="t" fillcolor="#FFFFFF" stroked="f">
                <v:path arrowok="t"/>
                <v:fill type="solid"/>
              </v:shape>
            </v:group>
            <v:group style="position:absolute;left:5027;top:-38;width:246;height:228" coordorigin="5027,-38" coordsize="246,228">
              <v:shape style="position:absolute;left:5027;top:-38;width:246;height:228" coordorigin="5027,-38" coordsize="246,228" path="m5071,-24l5027,25,5112,87,5043,164,5077,190,5146,113,5254,113,5189,64,5212,39,5155,39,5071,-24xe" filled="t" fillcolor="#D1D3D4" stroked="f">
                <v:path arrowok="t"/>
                <v:fill type="solid"/>
              </v:shape>
              <v:shape style="position:absolute;left:5027;top:-38;width:246;height:228" coordorigin="5027,-38" coordsize="246,228" path="m5254,113l5146,113,5230,176,5274,127,5254,113xe" filled="t" fillcolor="#D1D3D4" stroked="f">
                <v:path arrowok="t"/>
                <v:fill type="solid"/>
              </v:shape>
              <v:shape style="position:absolute;left:5027;top:-38;width:246;height:228" coordorigin="5027,-38" coordsize="246,228" path="m5224,-38l5155,39,5212,39,5258,-12,5224,-38xe" filled="t" fillcolor="#D1D3D4" stroked="f">
                <v:path arrowok="t"/>
                <v:fill type="solid"/>
              </v:shape>
            </v:group>
            <v:group style="position:absolute;left:5027;top:-38;width:246;height:228" coordorigin="5027,-38" coordsize="246,228">
              <v:shape style="position:absolute;left:5027;top:-38;width:246;height:228" coordorigin="5027,-38" coordsize="246,228" path="m5230,176l5274,127,5189,64,5258,-12,5224,-38,5155,39,5071,-24,5027,25,5112,87,5043,164,5077,190,5146,113,5230,176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73.705139pt;margin-top:-6.255861pt;width:22.1341pt;height:22.2296pt;mso-position-horizontal-relative:page;mso-position-vertical-relative:paragraph;z-index:-7110" coordorigin="5474,-125" coordsize="443,445">
            <v:group style="position:absolute;left:5531;top:-68;width:329;height:331" coordorigin="5531,-68" coordsize="329,331">
              <v:shape style="position:absolute;left:5531;top:-68;width:329;height:331" coordorigin="5531,-68" coordsize="329,331" path="m5531,-68l5860,-68,5860,263,5531,263,5531,-68xe" filled="f" stroked="t" strokeweight="5.6693pt" strokecolor="#A7A9AC">
                <v:path arrowok="t"/>
              </v:shape>
            </v:group>
            <v:group style="position:absolute;left:5531;top:-68;width:329;height:331" coordorigin="5531,-68" coordsize="329,331">
              <v:shape style="position:absolute;left:5531;top:-68;width:329;height:331" coordorigin="5531,-68" coordsize="329,331" path="m5531,-68l5860,-68,5860,263,5531,263,5531,-68xe" filled="t" fillcolor="#FFFFFF" stroked="f">
                <v:path arrowok="t"/>
                <v:fill type="solid"/>
              </v:shape>
            </v:group>
            <v:group style="position:absolute;left:5554;top:-23;width:267;height:236" coordorigin="5554,-23" coordsize="267,236">
              <v:shape style="position:absolute;left:5554;top:-23;width:267;height:236" coordorigin="5554,-23" coordsize="267,236" path="m5615,95l5554,126,5632,191,5636,195,5640,198,5649,208,5651,211,5659,213,5662,208,5664,206,5668,202,5710,158,5670,158,5660,157,5650,149,5642,138,5629,118,5618,101,5615,95xe" filled="t" fillcolor="#D1D3D4" stroked="f">
                <v:path arrowok="t"/>
                <v:fill type="solid"/>
              </v:shape>
              <v:shape style="position:absolute;left:5554;top:-23;width:267;height:236" coordorigin="5554,-23" coordsize="267,236" path="m5821,-23l5773,18,5720,74,5686,126,5679,144,5670,158,5710,158,5725,142,5729,138,5732,136,5736,132,5750,118,5764,104,5815,64,5820,60,5821,60,5821,-23xe" filled="t" fillcolor="#D1D3D4" stroked="f">
                <v:path arrowok="t"/>
                <v:fill type="solid"/>
              </v:shape>
            </v:group>
            <v:group style="position:absolute;left:5554;top:-23;width:267;height:236" coordorigin="5554,-23" coordsize="267,236">
              <v:shape style="position:absolute;left:5554;top:-23;width:267;height:236" coordorigin="5554,-23" coordsize="267,236" path="m5615,95l5554,126,5632,191,5636,195,5640,198,5644,202,5649,208,5651,211,5659,213,5662,208,5664,206,5668,202,5725,142,5729,138,5732,136,5736,132,5815,64,5821,60,5821,55,5821,-23,5808,-14,5790,2,5734,58,5696,109,5679,144,5670,158,5618,101,5615,95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46.598846pt;margin-top:22.180439pt;width:22.1338pt;height:22.2296pt;mso-position-horizontal-relative:page;mso-position-vertical-relative:paragraph;z-index:-7109" coordorigin="4932,444" coordsize="443,445">
            <v:group style="position:absolute;left:4989;top:500;width:329;height:331" coordorigin="4989,500" coordsize="329,331">
              <v:shape style="position:absolute;left:4989;top:500;width:329;height:331" coordorigin="4989,500" coordsize="329,331" path="m4989,500l5318,500,5318,832,4989,832,4989,500xe" filled="f" stroked="t" strokeweight="5.6693pt" strokecolor="#A7A9AC">
                <v:path arrowok="t"/>
              </v:shape>
            </v:group>
            <v:group style="position:absolute;left:4989;top:500;width:329;height:331" coordorigin="4989,500" coordsize="329,331">
              <v:shape style="position:absolute;left:4989;top:500;width:329;height:331" coordorigin="4989,500" coordsize="329,331" path="m4989,500l5318,500,5318,832,4989,832,4989,500xe" filled="t" fillcolor="#FFFFFF" stroked="f">
                <v:path arrowok="t"/>
                <v:fill type="solid"/>
              </v:shape>
            </v:group>
            <v:group style="position:absolute;left:5027;top:543;width:246;height:228" coordorigin="5027,543" coordsize="246,228">
              <v:shape style="position:absolute;left:5027;top:543;width:246;height:228" coordorigin="5027,543" coordsize="246,228" path="m5071,557l5027,606,5112,668,5043,745,5077,771,5146,694,5254,694,5189,646,5212,620,5155,620,5071,557xe" filled="t" fillcolor="#D1D3D4" stroked="f">
                <v:path arrowok="t"/>
                <v:fill type="solid"/>
              </v:shape>
              <v:shape style="position:absolute;left:5027;top:543;width:246;height:228" coordorigin="5027,543" coordsize="246,228" path="m5254,694l5146,694,5230,757,5274,708,5254,694xe" filled="t" fillcolor="#D1D3D4" stroked="f">
                <v:path arrowok="t"/>
                <v:fill type="solid"/>
              </v:shape>
              <v:shape style="position:absolute;left:5027;top:543;width:246;height:228" coordorigin="5027,543" coordsize="246,228" path="m5224,543l5155,620,5212,620,5258,569,5224,543xe" filled="t" fillcolor="#D1D3D4" stroked="f">
                <v:path arrowok="t"/>
                <v:fill type="solid"/>
              </v:shape>
            </v:group>
            <v:group style="position:absolute;left:5027;top:543;width:246;height:228" coordorigin="5027,543" coordsize="246,228">
              <v:shape style="position:absolute;left:5027;top:543;width:246;height:228" coordorigin="5027,543" coordsize="246,228" path="m5230,757l5274,708,5189,646,5258,569,5224,543,5155,620,5071,557,5027,606,5112,668,5043,745,5077,771,5146,694,5230,757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73.705139pt;margin-top:22.794739pt;width:22.1341pt;height:22.2296pt;mso-position-horizontal-relative:page;mso-position-vertical-relative:paragraph;z-index:-7108" coordorigin="5474,456" coordsize="443,445">
            <v:group style="position:absolute;left:5531;top:513;width:329;height:331" coordorigin="5531,513" coordsize="329,331">
              <v:shape style="position:absolute;left:5531;top:513;width:329;height:331" coordorigin="5531,513" coordsize="329,331" path="m5531,513l5860,513,5860,844,5531,844,5531,513xe" filled="f" stroked="t" strokeweight="5.6693pt" strokecolor="#A7A9AC">
                <v:path arrowok="t"/>
              </v:shape>
            </v:group>
            <v:group style="position:absolute;left:5531;top:513;width:329;height:331" coordorigin="5531,513" coordsize="329,331">
              <v:shape style="position:absolute;left:5531;top:513;width:329;height:331" coordorigin="5531,513" coordsize="329,331" path="m5531,513l5860,513,5860,844,5531,844,5531,513xe" filled="t" fillcolor="#FFFFFF" stroked="f">
                <v:path arrowok="t"/>
                <v:fill type="solid"/>
              </v:shape>
            </v:group>
            <v:group style="position:absolute;left:5554;top:558;width:267;height:236" coordorigin="5554,558" coordsize="267,236">
              <v:shape style="position:absolute;left:5554;top:558;width:267;height:236" coordorigin="5554,558" coordsize="267,236" path="m5615,676l5554,707,5632,772,5636,776,5640,779,5649,789,5651,792,5659,794,5662,789,5664,787,5668,783,5710,739,5670,739,5660,738,5650,730,5642,719,5629,699,5618,682,5615,676xe" filled="t" fillcolor="#D1D3D4" stroked="f">
                <v:path arrowok="t"/>
                <v:fill type="solid"/>
              </v:shape>
              <v:shape style="position:absolute;left:5554;top:558;width:267;height:236" coordorigin="5554,558" coordsize="267,236" path="m5821,558l5773,599,5720,655,5686,707,5679,725,5670,739,5710,739,5725,723,5729,719,5732,717,5736,713,5750,699,5764,685,5815,645,5820,641,5821,641,5821,558xe" filled="t" fillcolor="#D1D3D4" stroked="f">
                <v:path arrowok="t"/>
                <v:fill type="solid"/>
              </v:shape>
            </v:group>
            <v:group style="position:absolute;left:5554;top:558;width:267;height:236" coordorigin="5554,558" coordsize="267,236">
              <v:shape style="position:absolute;left:5554;top:558;width:267;height:236" coordorigin="5554,558" coordsize="267,236" path="m5615,676l5554,707,5632,772,5636,776,5640,779,5644,783,5649,789,5651,792,5659,794,5662,789,5664,787,5668,783,5725,723,5729,719,5732,717,5736,713,5815,645,5821,641,5821,636,5821,558,5808,567,5791,583,5734,639,5696,690,5679,725,5670,739,5618,682,5615,676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46.598846pt;margin-top:54.679638pt;width:22.1338pt;height:22.2296pt;mso-position-horizontal-relative:page;mso-position-vertical-relative:paragraph;z-index:-7107" coordorigin="4932,1094" coordsize="443,445">
            <v:group style="position:absolute;left:4989;top:1150;width:329;height:331" coordorigin="4989,1150" coordsize="329,331">
              <v:shape style="position:absolute;left:4989;top:1150;width:329;height:331" coordorigin="4989,1150" coordsize="329,331" path="m4989,1150l5318,1150,5318,1481,4989,1481,4989,1150xe" filled="f" stroked="t" strokeweight="5.6693pt" strokecolor="#A7A9AC">
                <v:path arrowok="t"/>
              </v:shape>
            </v:group>
            <v:group style="position:absolute;left:4989;top:1150;width:329;height:331" coordorigin="4989,1150" coordsize="329,331">
              <v:shape style="position:absolute;left:4989;top:1150;width:329;height:331" coordorigin="4989,1150" coordsize="329,331" path="m4989,1150l5318,1150,5318,1481,4989,1481,4989,1150xe" filled="t" fillcolor="#FFFFFF" stroked="f">
                <v:path arrowok="t"/>
                <v:fill type="solid"/>
              </v:shape>
            </v:group>
            <v:group style="position:absolute;left:5027;top:1193;width:246;height:228" coordorigin="5027,1193" coordsize="246,228">
              <v:shape style="position:absolute;left:5027;top:1193;width:246;height:228" coordorigin="5027,1193" coordsize="246,228" path="m5071,1207l5027,1256,5112,1318,5043,1395,5077,1421,5146,1344,5254,1344,5189,1295,5212,1270,5155,1270,5071,1207xe" filled="t" fillcolor="#D1D3D4" stroked="f">
                <v:path arrowok="t"/>
                <v:fill type="solid"/>
              </v:shape>
              <v:shape style="position:absolute;left:5027;top:1193;width:246;height:228" coordorigin="5027,1193" coordsize="246,228" path="m5254,1344l5146,1344,5230,1407,5274,1358,5254,1344xe" filled="t" fillcolor="#D1D3D4" stroked="f">
                <v:path arrowok="t"/>
                <v:fill type="solid"/>
              </v:shape>
              <v:shape style="position:absolute;left:5027;top:1193;width:246;height:228" coordorigin="5027,1193" coordsize="246,228" path="m5224,1193l5155,1270,5212,1270,5258,1219,5224,1193xe" filled="t" fillcolor="#D1D3D4" stroked="f">
                <v:path arrowok="t"/>
                <v:fill type="solid"/>
              </v:shape>
            </v:group>
            <v:group style="position:absolute;left:5027;top:1193;width:246;height:228" coordorigin="5027,1193" coordsize="246,228">
              <v:shape style="position:absolute;left:5027;top:1193;width:246;height:228" coordorigin="5027,1193" coordsize="246,228" path="m5230,1407l5274,1358,5189,1295,5258,1219,5224,1193,5155,1270,5071,1207,5027,1256,5112,1318,5043,1395,5077,1421,5146,1344,5230,1407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73.705139pt;margin-top:55.293938pt;width:22.1341pt;height:22.2296pt;mso-position-horizontal-relative:page;mso-position-vertical-relative:paragraph;z-index:-7106" coordorigin="5474,1106" coordsize="443,445">
            <v:group style="position:absolute;left:5531;top:1163;width:329;height:331" coordorigin="5531,1163" coordsize="329,331">
              <v:shape style="position:absolute;left:5531;top:1163;width:329;height:331" coordorigin="5531,1163" coordsize="329,331" path="m5531,1163l5860,1163,5860,1494,5531,1494,5531,1163xe" filled="f" stroked="t" strokeweight="5.6693pt" strokecolor="#A7A9AC">
                <v:path arrowok="t"/>
              </v:shape>
            </v:group>
            <v:group style="position:absolute;left:5531;top:1163;width:329;height:331" coordorigin="5531,1163" coordsize="329,331">
              <v:shape style="position:absolute;left:5531;top:1163;width:329;height:331" coordorigin="5531,1163" coordsize="329,331" path="m5531,1163l5860,1163,5860,1494,5531,1494,5531,1163xe" filled="t" fillcolor="#FFFFFF" stroked="f">
                <v:path arrowok="t"/>
                <v:fill type="solid"/>
              </v:shape>
            </v:group>
            <v:group style="position:absolute;left:5554;top:1208;width:267;height:236" coordorigin="5554,1208" coordsize="267,236">
              <v:shape style="position:absolute;left:5554;top:1208;width:267;height:236" coordorigin="5554,1208" coordsize="267,236" path="m5615,1326l5554,1357,5632,1422,5636,1426,5640,1429,5649,1439,5651,1442,5659,1444,5662,1439,5664,1437,5668,1433,5710,1389,5670,1389,5660,1388,5650,1380,5642,1368,5629,1349,5618,1332,5615,1326xe" filled="t" fillcolor="#D1D3D4" stroked="f">
                <v:path arrowok="t"/>
                <v:fill type="solid"/>
              </v:shape>
              <v:shape style="position:absolute;left:5554;top:1208;width:267;height:236" coordorigin="5554,1208" coordsize="267,236" path="m5821,1208l5773,1249,5720,1305,5686,1357,5679,1375,5670,1389,5710,1389,5725,1373,5729,1369,5732,1367,5736,1363,5750,1349,5764,1335,5815,1295,5820,1291,5821,1291,5821,1208xe" filled="t" fillcolor="#D1D3D4" stroked="f">
                <v:path arrowok="t"/>
                <v:fill type="solid"/>
              </v:shape>
            </v:group>
            <v:group style="position:absolute;left:5554;top:1208;width:267;height:236" coordorigin="5554,1208" coordsize="267,236">
              <v:shape style="position:absolute;left:5554;top:1208;width:267;height:236" coordorigin="5554,1208" coordsize="267,236" path="m5615,1326l5554,1357,5632,1422,5636,1426,5640,1429,5644,1433,5649,1439,5651,1442,5659,1444,5662,1439,5664,1437,5668,1433,5725,1373,5729,1369,5732,1367,5736,1363,5815,1295,5821,1291,5821,1286,5821,1208,5808,1217,5790,1233,5734,1289,5696,1340,5679,1375,5670,1389,5618,1332,5615,1326xe" filled="f" stroked="t" strokeweight=".216pt" strokecolor="#D1D3D4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-4"/>
          <w:w w:val="95"/>
        </w:rPr>
        <w:t>F</w:t>
      </w:r>
      <w:r>
        <w:rPr>
          <w:b w:val="0"/>
          <w:bCs w:val="0"/>
          <w:color w:val="231F20"/>
          <w:spacing w:val="0"/>
          <w:w w:val="95"/>
        </w:rPr>
        <w:t>otog</w:t>
      </w:r>
      <w:r>
        <w:rPr>
          <w:b w:val="0"/>
          <w:bCs w:val="0"/>
          <w:color w:val="231F20"/>
          <w:spacing w:val="-4"/>
          <w:w w:val="95"/>
        </w:rPr>
        <w:t>r</w:t>
      </w:r>
      <w:r>
        <w:rPr>
          <w:b w:val="0"/>
          <w:bCs w:val="0"/>
          <w:color w:val="231F20"/>
          <w:spacing w:val="0"/>
          <w:w w:val="95"/>
        </w:rPr>
        <w:t>afía.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80" w:lineRule="exact" w:before="1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after="0" w:line="280" w:lineRule="exact"/>
        <w:rPr>
          <w:sz w:val="28"/>
          <w:szCs w:val="28"/>
        </w:rPr>
        <w:sectPr>
          <w:type w:val="continuous"/>
          <w:pgSz w:w="12240" w:h="15840"/>
          <w:pgMar w:top="1020" w:bottom="280" w:left="700" w:right="720"/>
        </w:sectPr>
      </w:pPr>
    </w:p>
    <w:p>
      <w:pPr>
        <w:pStyle w:val="BodyText"/>
        <w:numPr>
          <w:ilvl w:val="1"/>
          <w:numId w:val="9"/>
        </w:numPr>
        <w:tabs>
          <w:tab w:pos="449" w:val="left" w:leader="none"/>
        </w:tabs>
        <w:spacing w:before="84"/>
        <w:ind w:left="449" w:right="0" w:hanging="237"/>
        <w:jc w:val="left"/>
      </w:pPr>
      <w:r>
        <w:rPr>
          <w:b w:val="0"/>
          <w:bCs w:val="0"/>
          <w:color w:val="231F20"/>
          <w:spacing w:val="0"/>
          <w:w w:val="94"/>
        </w:rPr>
        <w:t>Georreferencia.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60" w:lineRule="exact" w:before="6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1"/>
          <w:numId w:val="9"/>
        </w:numPr>
        <w:tabs>
          <w:tab w:pos="449" w:val="left" w:leader="none"/>
        </w:tabs>
        <w:ind w:left="449" w:right="0" w:hanging="237"/>
        <w:jc w:val="left"/>
      </w:pPr>
      <w:r>
        <w:rPr>
          <w:b w:val="0"/>
          <w:bCs w:val="0"/>
          <w:color w:val="231F20"/>
          <w:spacing w:val="0"/>
          <w:w w:val="95"/>
        </w:rPr>
        <w:t>Fi</w:t>
      </w:r>
      <w:r>
        <w:rPr>
          <w:b w:val="0"/>
          <w:bCs w:val="0"/>
          <w:color w:val="231F20"/>
          <w:spacing w:val="4"/>
          <w:w w:val="95"/>
        </w:rPr>
        <w:t>r</w:t>
      </w:r>
      <w:r>
        <w:rPr>
          <w:b w:val="0"/>
          <w:bCs w:val="0"/>
          <w:color w:val="231F20"/>
          <w:spacing w:val="0"/>
          <w:w w:val="95"/>
        </w:rPr>
        <w:t>ma.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numPr>
          <w:ilvl w:val="1"/>
          <w:numId w:val="9"/>
        </w:numPr>
        <w:tabs>
          <w:tab w:pos="464" w:val="left" w:leader="none"/>
        </w:tabs>
        <w:spacing w:before="78"/>
        <w:ind w:left="477" w:right="247" w:hanging="265"/>
        <w:jc w:val="left"/>
      </w:pPr>
      <w:r>
        <w:rPr>
          <w:b w:val="0"/>
          <w:bCs w:val="0"/>
          <w:color w:val="231F20"/>
          <w:spacing w:val="0"/>
          <w:w w:val="100"/>
        </w:rPr>
        <w:br w:type="column"/>
      </w:r>
      <w:r>
        <w:rPr>
          <w:b w:val="0"/>
          <w:bCs w:val="0"/>
          <w:color w:val="231F20"/>
          <w:spacing w:val="0"/>
          <w:w w:val="100"/>
        </w:rPr>
        <w:t>Si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revisar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los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regist</w:t>
      </w:r>
      <w:r>
        <w:rPr>
          <w:b w:val="0"/>
          <w:bCs w:val="0"/>
          <w:color w:val="231F20"/>
          <w:spacing w:val="-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identica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diferencias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</w:r>
      <w:r>
        <w:rPr>
          <w:b w:val="0"/>
          <w:bCs w:val="0"/>
          <w:color w:val="231F20"/>
          <w:spacing w:val="0"/>
          <w:w w:val="100"/>
        </w:rPr>
        <w:t>en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in</w:t>
      </w:r>
      <w:r>
        <w:rPr>
          <w:b w:val="0"/>
          <w:bCs w:val="0"/>
          <w:color w:val="231F20"/>
          <w:spacing w:val="-5"/>
          <w:w w:val="100"/>
        </w:rPr>
        <w:t>f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mación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5"/>
          <w:w w:val="100"/>
        </w:rPr>
        <w:t>f</w:t>
      </w:r>
      <w:r>
        <w:rPr>
          <w:b w:val="0"/>
          <w:bCs w:val="0"/>
          <w:color w:val="231F20"/>
          <w:spacing w:val="0"/>
          <w:w w:val="100"/>
        </w:rPr>
        <w:t>otog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afía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¿Se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identica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</w:r>
      <w:r>
        <w:rPr>
          <w:b w:val="0"/>
          <w:bCs w:val="0"/>
          <w:color w:val="231F20"/>
          <w:spacing w:val="0"/>
          <w:w w:val="100"/>
        </w:rPr>
        <w:t>el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SIIRFE-M</w:t>
      </w:r>
      <w:r>
        <w:rPr>
          <w:b w:val="0"/>
          <w:bCs w:val="0"/>
          <w:color w:val="231F20"/>
          <w:spacing w:val="-1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C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n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que</w:t>
      </w:r>
      <w:r>
        <w:rPr>
          <w:b w:val="0"/>
          <w:bCs w:val="0"/>
          <w:color w:val="231F20"/>
          <w:spacing w:val="66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CECYRD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pueda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5"/>
          <w:w w:val="100"/>
        </w:rPr>
        <w:t>v</w:t>
      </w:r>
      <w:r>
        <w:rPr>
          <w:b w:val="0"/>
          <w:bCs w:val="0"/>
          <w:color w:val="231F20"/>
          <w:spacing w:val="0"/>
          <w:w w:val="100"/>
        </w:rPr>
        <w:t>erica</w:t>
      </w:r>
      <w:r>
        <w:rPr>
          <w:b w:val="0"/>
          <w:bCs w:val="0"/>
          <w:color w:val="231F20"/>
          <w:spacing w:val="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lo?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sectPr>
          <w:type w:val="continuous"/>
          <w:pgSz w:w="12240" w:h="15840"/>
          <w:pgMar w:top="1020" w:bottom="280" w:left="700" w:right="720"/>
          <w:cols w:num="2" w:equalWidth="0">
            <w:col w:w="1899" w:space="3683"/>
            <w:col w:w="5238"/>
          </w:cols>
        </w:sectPr>
      </w:pPr>
    </w:p>
    <w:p>
      <w:pPr>
        <w:spacing w:line="130" w:lineRule="exact" w:before="2"/>
        <w:rPr>
          <w:sz w:val="13"/>
          <w:szCs w:val="13"/>
        </w:rPr>
      </w:pPr>
      <w:r>
        <w:rPr/>
        <w:pict>
          <v:group style="position:absolute;margin-left:42.595551pt;margin-top:29.65155pt;width:526.9362pt;height:44.8531pt;mso-position-horizontal-relative:page;mso-position-vertical-relative:page;z-index:-7099" coordorigin="852,593" coordsize="10539,897">
            <v:group style="position:absolute;left:857;top:1484;width:10528;height:2" coordorigin="857,1484" coordsize="10528,2">
              <v:shape style="position:absolute;left:857;top:1484;width:10528;height:2" coordorigin="857,1484" coordsize="10528,0" path="m857,1484l11385,1484e" filled="f" stroked="t" strokeweight=".5473pt" strokecolor="#231F20">
                <v:path arrowok="t"/>
              </v:shape>
            </v:group>
            <v:group style="position:absolute;left:11143;top:599;width:227;height:886" coordorigin="11143,599" coordsize="227,886">
              <v:shape style="position:absolute;left:11143;top:599;width:227;height:886" coordorigin="11143,599" coordsize="227,886" path="m11143,1484l11369,1484,11369,599,11143,599,11143,1484xe" filled="t" fillcolor="#231F20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103.368752pt;margin-top:36.162811pt;width:67.5204pt;height:22.821375pt;mso-position-horizontal-relative:page;mso-position-vertical-relative:page;z-index:-7098" coordorigin="2067,723" coordsize="1350,456">
            <v:group style="position:absolute;left:2073;top:731;width:677;height:439" coordorigin="2073,731" coordsize="677,439">
              <v:shape style="position:absolute;left:2073;top:731;width:677;height:439" coordorigin="2073,731" coordsize="677,439" path="m2221,734l2073,735,2073,1161,2074,1161,2076,1169,2238,1169,2240,1110,2240,1016,2240,977,2239,927,2246,914,2481,914,2386,842,2378,833,2367,828,2358,821,2357,820,2350,813,2346,809,2327,797,2314,788,2258,748,2258,748,2257,748,2256,747,2256,747,2254,745,2241,734,2221,73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749,1114l2508,1114,2519,1121,2548,1147,2564,1159,2583,1168,2747,1168,2748,1159,2748,1148,2749,1133,2749,111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481,914l2246,914,2255,922,2262,927,2279,939,2280,939,2314,966,2332,980,2349,994,2379,1016,2396,1031,2434,1055,2443,1062,2451,1074,2463,1080,2502,1110,2514,1120,2508,1114,2749,1114,2749,1097,2749,1080,2750,1055,2750,986,2572,986,2570,981,2566,979,2564,977,2549,966,2481,91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576,731l2576,784,2576,939,2576,952,2576,968,2575,977,2572,986,2750,986,2749,914,2749,809,2749,784,2749,752,2747,737,2740,733,2719,733,2576,733,2576,731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739,733l2719,733,2740,733,2739,733xe" filled="t" fillcolor="#231F20" stroked="f">
                <v:path arrowok="t"/>
                <v:fill type="solid"/>
              </v:shape>
            </v:group>
            <v:group style="position:absolute;left:2823;top:729;width:589;height:445" coordorigin="2823,729" coordsize="589,445">
              <v:shape style="position:absolute;left:2823;top:729;width:589;height:445" coordorigin="2823,729" coordsize="589,445" path="m2898,729l2825,732,2823,1168,2834,1171,2853,1173,2876,1174,2902,1174,2964,1173,3359,1173,3412,1152,3411,1131,3411,1123,3411,1116,3412,1108,3411,1091,3400,1087,3252,1087,3071,1087,3008,1085,2999,1044,3000,1018,3001,999,3013,994,3035,992,3062,991,3399,991,3407,990,3410,981,3410,979,3410,972,3411,953,3410,929,3407,916,3402,908,3187,908,3049,908,3001,870,3000,844,3001,823,3081,818,3375,817,3383,817,3412,775,3411,751,3408,734,3400,732,3382,730,3381,730,3266,730,2965,730,2898,729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59,1173l2964,1173,3176,1174,3346,1173,3359,1173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98,1086l3252,1087,3400,1087,3398,1086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99,991l3062,991,3085,992,3287,992,3356,993,3378,993,3395,992,3399,991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81,907l3187,908,3402,908,3401,907,3381,907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75,817l3160,817,3299,818,3346,818,3366,818,3375,817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30,729l3266,730,3381,730,3357,729,3330,729xe" filled="t" fillcolor="#231F20" stroked="f">
                <v:path arrowok="t"/>
                <v:fill type="solid"/>
              </v:shape>
            </v:group>
            <v:group style="position:absolute;left:2830;top:734;width:578;height:434" coordorigin="2830,734" coordsize="578,434">
              <v:shape style="position:absolute;left:2830;top:734;width:578;height:434" coordorigin="2830,734" coordsize="578,434" path="m3176,734l2921,735,2853,736,2830,803,2830,897,2830,937,2830,1000,2831,1047,2831,1102,2830,1128,2830,1148,2832,1160,2838,1166,2851,1168,3067,1168,3334,1168,3400,1166,3406,1125,3407,1102,3402,1092,3393,1091,3157,1091,3061,1091,3000,1088,2994,1082,2996,1076,2996,1066,2996,1000,3062,991,3139,989,3395,988,3399,988,3406,987,3407,979,3407,960,3407,940,3407,919,3407,916,3401,915,3397,915,3089,915,3028,915,2995,850,2995,827,3083,809,3393,809,3405,808,3407,808,3406,775,3406,764,3406,750,3406,739,3397,735,3365,735,3176,734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84,1090l3157,1091,3393,1091,3384,1090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407,986l3406,987,3406,988,3407,986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21,913l3089,915,3397,915,3392,915,3378,914,3362,914,3321,913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407,808l3405,808,3407,813,3407,808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93,809l3083,809,3295,810,3375,809,3388,809,3393,809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96,735l3365,735,3397,735,3396,735xe" filled="t" fillcolor="#231F20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6.852402pt;margin-top:31.784599pt;width:39.2038pt;height:26.420314pt;mso-position-horizontal-relative:page;mso-position-vertical-relative:page;z-index:-7097" coordorigin="937,636" coordsize="784,528">
            <v:shape style="position:absolute;left:937;top:636;width:784;height:528" coordorigin="937,636" coordsize="784,528" path="m1450,1069l1020,1069,1215,1071,1221,1088,1230,1094,1240,1099,1254,1111,1272,1125,1292,1138,1308,1148,1323,1157,1333,1164,1344,1164,1360,1151,1414,1097,1420,1092,1425,1090,1432,1081,1435,1074,1438,1069,1450,1069xe" filled="t" fillcolor="#231F20" stroked="f">
              <v:path arrowok="t"/>
              <v:fill type="solid"/>
            </v:shape>
            <v:shape style="position:absolute;left:937;top:636;width:784;height:528" coordorigin="937,636" coordsize="784,528" path="m942,1062l937,1066,950,1068,973,1069,999,1069,1020,1069,1450,1069,1719,1068,1719,1065,942,1065,942,1062xe" filled="t" fillcolor="#231F20" stroked="f">
              <v:path arrowok="t"/>
              <v:fill type="solid"/>
            </v:shape>
            <v:shape style="position:absolute;left:937;top:636;width:784;height:528" coordorigin="937,636" coordsize="784,528" path="m1719,1068l1498,1068,1639,1069,1699,1069,1719,1069,1719,1068xe" filled="t" fillcolor="#231F20" stroked="f">
              <v:path arrowok="t"/>
              <v:fill type="solid"/>
            </v:shape>
            <v:shape style="position:absolute;left:937;top:636;width:784;height:528" coordorigin="937,636" coordsize="784,528" path="m1085,1025l1062,1026,1044,1028,1032,1032,1027,1032,1021,1034,1002,1041,996,1043,992,1043,951,1056,950,1057,949,1058,942,1065,1719,1065,1721,1058,1707,1051,1685,1045,1663,1039,1652,1034,1645,1034,1637,1032,1631,1029,1627,1026,1620,1025,1546,1025,1538,1025,1132,1025,1085,1025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46,1031l1645,1034,1652,1034,1646,1031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13,1025l1570,1025,1546,1025,1620,1025,1613,1025xe" filled="t" fillcolor="#231F20" stroked="f">
              <v:path arrowok="t"/>
              <v:fill type="solid"/>
            </v:shape>
            <v:shape style="position:absolute;left:937;top:636;width:784;height:528" coordorigin="937,636" coordsize="784,528" path="m1256,708l1247,713,1239,721,1212,743,1198,757,1176,785,1168,794,1155,806,1139,823,1123,843,1111,855,1098,870,1084,891,1074,905,1069,916,1071,928,1080,942,1105,973,1118,988,1133,1005,1145,1016,1149,1017,1148,1019,1148,1025,1132,1025,1538,1025,1524,1025,1508,1022,1505,1019,1507,1017,1510,1015,1597,953,1602,951,1603,951,1609,944,1610,943,1618,937,1620,936,1623,934,1638,922,1637,916,1624,907,1614,899,1605,899,1595,890,1570,874,1573,874,1568,869,1549,853,1521,830,1508,820,1496,808,1481,794,1462,773,1460,771,1457,767,1444,751,1434,741,1424,730,1410,711,1410,710,1255,710,1256,708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03,951l1602,951,1602,951,1603,951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10,896l1605,899,1614,899,1610,896xe" filled="t" fillcolor="#231F20" stroked="f">
              <v:path arrowok="t"/>
              <v:fill type="solid"/>
            </v:shape>
            <v:shape style="position:absolute;left:937;top:636;width:784;height:528" coordorigin="937,636" coordsize="784,528" path="m1573,874l1570,874,1574,874,1573,874xe" filled="t" fillcolor="#231F20" stroked="f">
              <v:path arrowok="t"/>
              <v:fill type="solid"/>
            </v:shape>
            <v:shape style="position:absolute;left:937;top:636;width:784;height:528" coordorigin="937,636" coordsize="784,528" path="m1366,646l1336,646,1332,648,1318,658,1304,668,1294,676,1277,688,1264,699,1255,710,1410,710,1407,706,1404,704,1398,695,1399,694,1395,689,1366,646xe" filled="t" fillcolor="#231F20" stroked="f">
              <v:path arrowok="t"/>
              <v:fill type="solid"/>
            </v:shape>
            <v:shape style="position:absolute;left:937;top:636;width:784;height:528" coordorigin="937,636" coordsize="784,528" path="m1347,636l1346,638,1335,646,1336,646,1366,646,1360,636,1347,636xe" filled="t" fillcolor="#231F20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91.013878pt;margin-top:36.7248pt;width:8.620281pt;height:21.741173pt;mso-position-horizontal-relative:page;mso-position-vertical-relative:page;z-index:-7096" coordorigin="1820,734" coordsize="172,435">
            <v:shape style="position:absolute;left:1820;top:734;width:172;height:435" coordorigin="1820,734" coordsize="172,435" path="m1822,734l1821,754,1820,774,1820,815,1821,855,1821,1167,1837,1168,1856,1169,1875,1169,1896,1169,1989,1168,1990,1159,1991,1143,1992,1124,1992,1101,1992,1000,1991,962,1992,920,1992,855,1993,838,1993,798,1992,779,1992,760,1991,741,1822,734xe" filled="t" fillcolor="#231F20" stroked="f">
              <v:path arrowok="t"/>
              <v:fill type="solid"/>
            </v:shape>
            <w10:wrap type="none"/>
          </v:group>
        </w:pict>
      </w:r>
      <w:r>
        <w:rPr>
          <w:sz w:val="13"/>
          <w:szCs w:val="13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9"/>
        <w:spacing w:before="86"/>
        <w:ind w:left="164" w:right="0"/>
        <w:jc w:val="left"/>
        <w:rPr>
          <w:b w:val="0"/>
          <w:bCs w:val="0"/>
        </w:rPr>
      </w:pPr>
      <w:r>
        <w:rPr/>
        <w:pict>
          <v:group style="position:absolute;margin-left:521.747131pt;margin-top:-66.331261pt;width:22.1338pt;height:22.22950pt;mso-position-horizontal-relative:page;mso-position-vertical-relative:paragraph;z-index:-7105" coordorigin="10435,-1327" coordsize="443,445">
            <v:group style="position:absolute;left:10492;top:-1270;width:329;height:331" coordorigin="10492,-1270" coordsize="329,331">
              <v:shape style="position:absolute;left:10492;top:-1270;width:329;height:331" coordorigin="10492,-1270" coordsize="329,331" path="m10492,-1270l10821,-1270,10821,-939,10492,-939,10492,-1270xe" filled="f" stroked="t" strokeweight="5.6693pt" strokecolor="#A7A9AC">
                <v:path arrowok="t"/>
              </v:shape>
            </v:group>
            <v:group style="position:absolute;left:10492;top:-1270;width:329;height:331" coordorigin="10492,-1270" coordsize="329,331">
              <v:shape style="position:absolute;left:10492;top:-1270;width:329;height:331" coordorigin="10492,-1270" coordsize="329,331" path="m10492,-1270l10821,-1270,10821,-939,10492,-939,10492,-1270xe" filled="t" fillcolor="#FFFFFF" stroked="f">
                <v:path arrowok="t"/>
                <v:fill type="solid"/>
              </v:shape>
            </v:group>
            <v:group style="position:absolute;left:10530;top:-1227;width:246;height:228" coordorigin="10530,-1227" coordsize="246,228">
              <v:shape style="position:absolute;left:10530;top:-1227;width:246;height:228" coordorigin="10530,-1227" coordsize="246,228" path="m10574,-1213l10530,-1165,10615,-1102,10546,-1025,10580,-1000,10649,-1076,10757,-1076,10692,-1125,10715,-1150,10658,-1150,10574,-1213xe" filled="t" fillcolor="#D1D3D4" stroked="f">
                <v:path arrowok="t"/>
                <v:fill type="solid"/>
              </v:shape>
              <v:shape style="position:absolute;left:10530;top:-1227;width:246;height:228" coordorigin="10530,-1227" coordsize="246,228" path="m10757,-1076l10649,-1076,10733,-1014,10777,-1062,10757,-1076xe" filled="t" fillcolor="#D1D3D4" stroked="f">
                <v:path arrowok="t"/>
                <v:fill type="solid"/>
              </v:shape>
              <v:shape style="position:absolute;left:10530;top:-1227;width:246;height:228" coordorigin="10530,-1227" coordsize="246,228" path="m10727,-1227l10658,-1150,10715,-1150,10761,-1202,10727,-1227xe" filled="t" fillcolor="#D1D3D4" stroked="f">
                <v:path arrowok="t"/>
                <v:fill type="solid"/>
              </v:shape>
            </v:group>
            <v:group style="position:absolute;left:10530;top:-1227;width:246;height:228" coordorigin="10530,-1227" coordsize="246,228">
              <v:shape style="position:absolute;left:10530;top:-1227;width:246;height:228" coordorigin="10530,-1227" coordsize="246,228" path="m10733,-1014l10777,-1062,10692,-1125,10761,-1202,10727,-1227,10658,-1150,10574,-1213,10530,-1165,10615,-1102,10546,-1025,10580,-1000,10649,-1076,10733,-1014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48.853455pt;margin-top:-65.717064pt;width:22.1341pt;height:22.2296pt;mso-position-horizontal-relative:page;mso-position-vertical-relative:paragraph;z-index:-7104" coordorigin="10977,-1314" coordsize="443,445">
            <v:group style="position:absolute;left:11034;top:-1258;width:329;height:331" coordorigin="11034,-1258" coordsize="329,331">
              <v:shape style="position:absolute;left:11034;top:-1258;width:329;height:331" coordorigin="11034,-1258" coordsize="329,331" path="m11034,-1258l11363,-1258,11363,-926,11034,-926,11034,-1258xe" filled="f" stroked="t" strokeweight="5.6693pt" strokecolor="#A7A9AC">
                <v:path arrowok="t"/>
              </v:shape>
            </v:group>
            <v:group style="position:absolute;left:11034;top:-1258;width:329;height:331" coordorigin="11034,-1258" coordsize="329,331">
              <v:shape style="position:absolute;left:11034;top:-1258;width:329;height:331" coordorigin="11034,-1258" coordsize="329,331" path="m11034,-1258l11363,-1258,11363,-926,11034,-926,11034,-1258xe" filled="t" fillcolor="#FFFFFF" stroked="f">
                <v:path arrowok="t"/>
                <v:fill type="solid"/>
              </v:shape>
            </v:group>
            <v:group style="position:absolute;left:11057;top:-1212;width:267;height:236" coordorigin="11057,-1212" coordsize="267,236">
              <v:shape style="position:absolute;left:11057;top:-1212;width:267;height:236" coordorigin="11057,-1212" coordsize="267,236" path="m11118,-1094l11057,-1063,11135,-998,11139,-994,11143,-991,11152,-982,11154,-978,11162,-976,11165,-981,11167,-984,11171,-987,11213,-1032,11173,-1032,11163,-1032,11153,-1040,11145,-1052,11132,-1072,11121,-1088,11118,-1094xe" filled="t" fillcolor="#D1D3D4" stroked="f">
                <v:path arrowok="t"/>
                <v:fill type="solid"/>
              </v:shape>
              <v:shape style="position:absolute;left:11057;top:-1212;width:267;height:236" coordorigin="11057,-1212" coordsize="267,236" path="m11324,-1212l11276,-1171,11223,-1115,11189,-1063,11182,-1046,11173,-1032,11213,-1032,11228,-1047,11232,-1051,11235,-1053,11239,-1057,11253,-1072,11267,-1085,11318,-1125,11323,-1129,11324,-1129,11324,-1212xe" filled="t" fillcolor="#D1D3D4" stroked="f">
                <v:path arrowok="t"/>
                <v:fill type="solid"/>
              </v:shape>
            </v:group>
            <v:group style="position:absolute;left:11057;top:-1212;width:267;height:236" coordorigin="11057,-1212" coordsize="267,236">
              <v:shape style="position:absolute;left:11057;top:-1212;width:267;height:236" coordorigin="11057,-1212" coordsize="267,236" path="m11118,-1094l11057,-1063,11135,-998,11139,-994,11143,-991,11147,-987,11152,-982,11154,-978,11162,-976,11165,-981,11167,-984,11171,-987,11228,-1047,11232,-1051,11235,-1053,11239,-1057,11318,-1125,11324,-1129,11324,-1134,11324,-1212,11311,-1203,11293,-1188,11237,-1131,11199,-1081,11182,-1046,11173,-1032,11121,-1088,11118,-1094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3.7006pt;margin-top:34.232285pt;width:526.1014pt;height:.1pt;mso-position-horizontal-relative:page;mso-position-vertical-relative:paragraph;z-index:-7103" coordorigin="874,685" coordsize="10522,2">
            <v:shape style="position:absolute;left:874;top:685;width:10522;height:2" coordorigin="874,685" coordsize="10522,0" path="m874,685l11396,685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/>
        <w:pict>
          <v:group style="position:absolute;margin-left:43.7006pt;margin-top:52.062187pt;width:526.1014pt;height:.1pt;mso-position-horizontal-relative:page;mso-position-vertical-relative:paragraph;z-index:-7102" coordorigin="874,1041" coordsize="10522,2">
            <v:shape style="position:absolute;left:874;top:1041;width:10522;height:2" coordorigin="874,1041" coordsize="10522,0" path="m874,1041l11396,1041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/>
        <w:pict>
          <v:group style="position:absolute;margin-left:43.7006pt;margin-top:70.222885pt;width:526.1014pt;height:.1pt;mso-position-horizontal-relative:page;mso-position-vertical-relative:paragraph;z-index:-7101" coordorigin="874,1404" coordsize="10522,2">
            <v:shape style="position:absolute;left:874;top:1404;width:10522;height:2" coordorigin="874,1404" coordsize="10522,0" path="m874,1404l11396,1404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/>
        <w:pict>
          <v:group style="position:absolute;margin-left:43.7006pt;margin-top:88.052887pt;width:526.1014pt;height:.1pt;mso-position-horizontal-relative:page;mso-position-vertical-relative:paragraph;z-index:-7100" coordorigin="874,1761" coordsize="10522,2">
            <v:shape style="position:absolute;left:874;top:1761;width:10522;height:2" coordorigin="874,1761" coordsize="10522,0" path="m874,1761l11396,1761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-3"/>
          <w:w w:val="100"/>
        </w:rPr>
        <w:t>s</w:t>
      </w:r>
      <w:r>
        <w:rPr>
          <w:color w:val="231F20"/>
          <w:spacing w:val="-3"/>
          <w:w w:val="100"/>
        </w:rPr>
        <w:t>c</w:t>
      </w:r>
      <w:r>
        <w:rPr>
          <w:color w:val="231F20"/>
          <w:spacing w:val="-3"/>
          <w:w w:val="100"/>
        </w:rPr>
        <w:t>r</w:t>
      </w:r>
      <w:r>
        <w:rPr>
          <w:color w:val="231F20"/>
          <w:spacing w:val="-3"/>
          <w:w w:val="100"/>
        </w:rPr>
        <w:t>i</w:t>
      </w:r>
      <w:r>
        <w:rPr>
          <w:color w:val="231F20"/>
          <w:spacing w:val="-3"/>
          <w:w w:val="100"/>
        </w:rPr>
        <w:t>b</w:t>
      </w:r>
      <w:r>
        <w:rPr>
          <w:color w:val="231F20"/>
          <w:spacing w:val="0"/>
          <w:w w:val="100"/>
        </w:rPr>
        <w:t>a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l</w:t>
      </w:r>
      <w:r>
        <w:rPr>
          <w:color w:val="231F20"/>
          <w:spacing w:val="-3"/>
          <w:w w:val="100"/>
        </w:rPr>
        <w:t>o</w:t>
      </w:r>
      <w:r>
        <w:rPr>
          <w:color w:val="231F20"/>
          <w:spacing w:val="0"/>
          <w:w w:val="100"/>
        </w:rPr>
        <w:t>s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i</w:t>
      </w:r>
      <w:r>
        <w:rPr>
          <w:color w:val="231F20"/>
          <w:spacing w:val="-3"/>
          <w:w w:val="100"/>
        </w:rPr>
        <w:t>n</w:t>
      </w:r>
      <w:r>
        <w:rPr>
          <w:color w:val="231F20"/>
          <w:spacing w:val="-3"/>
          <w:w w:val="100"/>
        </w:rPr>
        <w:t>c</w:t>
      </w:r>
      <w:r>
        <w:rPr>
          <w:color w:val="231F20"/>
          <w:spacing w:val="-3"/>
          <w:w w:val="100"/>
        </w:rPr>
        <w:t>i</w: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-3"/>
          <w:w w:val="100"/>
        </w:rPr>
        <w:t>n</w:t>
      </w:r>
      <w:r>
        <w:rPr>
          <w:color w:val="231F20"/>
          <w:spacing w:val="-3"/>
          <w:w w:val="100"/>
        </w:rPr>
        <w:t>t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0"/>
          <w:w w:val="100"/>
        </w:rPr>
        <w:t>s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-3"/>
          <w:w w:val="100"/>
        </w:rPr>
        <w:t>t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-3"/>
          <w:w w:val="100"/>
        </w:rPr>
        <w:t>c</w:t>
      </w:r>
      <w:r>
        <w:rPr>
          <w:color w:val="231F20"/>
          <w:spacing w:val="-3"/>
          <w:w w:val="100"/>
        </w:rPr>
        <w:t>t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o</w:t>
      </w:r>
      <w:r>
        <w:rPr>
          <w:color w:val="231F20"/>
          <w:spacing w:val="0"/>
          <w:w w:val="100"/>
        </w:rPr>
        <w:t>s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0"/>
          <w:w w:val="100"/>
        </w:rPr>
        <w:t>y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l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0"/>
          <w:w w:val="100"/>
        </w:rPr>
        <w:t>s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-3"/>
          <w:w w:val="100"/>
        </w:rPr>
        <w:t>c</w:t>
      </w:r>
      <w:r>
        <w:rPr>
          <w:color w:val="231F20"/>
          <w:spacing w:val="-3"/>
          <w:w w:val="100"/>
        </w:rPr>
        <w:t>t</w:t>
      </w:r>
      <w:r>
        <w:rPr>
          <w:color w:val="231F20"/>
          <w:spacing w:val="-3"/>
          <w:w w:val="100"/>
        </w:rPr>
        <w:t>i</w:t>
      </w:r>
      <w:r>
        <w:rPr>
          <w:color w:val="231F20"/>
          <w:spacing w:val="-3"/>
          <w:w w:val="100"/>
        </w:rPr>
        <w:t>v</w:t>
      </w:r>
      <w:r>
        <w:rPr>
          <w:color w:val="231F20"/>
          <w:spacing w:val="-3"/>
          <w:w w:val="100"/>
        </w:rPr>
        <w:t>i</w: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0"/>
          <w:w w:val="100"/>
        </w:rPr>
        <w:t>s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q</w:t>
      </w:r>
      <w:r>
        <w:rPr>
          <w:color w:val="231F20"/>
          <w:spacing w:val="-3"/>
          <w:w w:val="100"/>
        </w:rPr>
        <w:t>u</w:t>
      </w:r>
      <w:r>
        <w:rPr>
          <w:color w:val="231F20"/>
          <w:spacing w:val="0"/>
          <w:w w:val="100"/>
        </w:rPr>
        <w:t>e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s</w:t>
      </w:r>
      <w:r>
        <w:rPr>
          <w:color w:val="231F20"/>
          <w:spacing w:val="0"/>
          <w:w w:val="100"/>
        </w:rPr>
        <w:t>e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2"/>
          <w:w w:val="100"/>
        </w:rPr>
        <w:t>r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-3"/>
          <w:w w:val="100"/>
        </w:rPr>
        <w:t>l</w:t>
      </w:r>
      <w:r>
        <w:rPr>
          <w:color w:val="231F20"/>
          <w:spacing w:val="-3"/>
          <w:w w:val="100"/>
        </w:rPr>
        <w:t>i</w:t>
      </w:r>
      <w:r>
        <w:rPr>
          <w:color w:val="231F20"/>
          <w:spacing w:val="-3"/>
          <w:w w:val="100"/>
        </w:rPr>
        <w:t>z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0"/>
          <w:w w:val="100"/>
        </w:rPr>
        <w:t>n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p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0"/>
          <w:w w:val="100"/>
        </w:rPr>
        <w:t>ra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2"/>
          <w:w w:val="100"/>
        </w:rPr>
        <w:t>a</w:t>
      </w:r>
      <w:r>
        <w:rPr>
          <w:color w:val="231F20"/>
          <w:spacing w:val="-3"/>
          <w:w w:val="100"/>
        </w:rPr>
        <w:t>t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-3"/>
          <w:w w:val="100"/>
        </w:rPr>
        <w:t>n</w: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2"/>
          <w:w w:val="100"/>
        </w:rPr>
        <w:t>r</w:t>
      </w:r>
      <w:r>
        <w:rPr>
          <w:color w:val="231F20"/>
          <w:spacing w:val="-3"/>
          <w:w w:val="100"/>
        </w:rPr>
        <w:t>l</w:t>
      </w:r>
      <w:r>
        <w:rPr>
          <w:color w:val="231F20"/>
          <w:spacing w:val="-3"/>
          <w:w w:val="100"/>
        </w:rPr>
        <w:t>o</w:t>
      </w:r>
      <w:r>
        <w:rPr>
          <w:color w:val="231F20"/>
          <w:spacing w:val="0"/>
          <w:w w:val="100"/>
        </w:rPr>
        <w:t>s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sectPr>
          <w:type w:val="continuous"/>
          <w:pgSz w:w="12240" w:h="15840"/>
          <w:pgMar w:top="1020" w:bottom="280" w:left="700" w:right="720"/>
        </w:sectPr>
      </w:pPr>
    </w:p>
    <w:p>
      <w:pPr>
        <w:spacing w:line="150" w:lineRule="exact" w:before="8"/>
        <w:rPr>
          <w:sz w:val="15"/>
          <w:szCs w:val="15"/>
        </w:rPr>
      </w:pPr>
      <w:r>
        <w:rPr>
          <w:sz w:val="15"/>
          <w:szCs w:val="15"/>
        </w:rPr>
      </w:r>
    </w:p>
    <w:p>
      <w:pPr>
        <w:numPr>
          <w:ilvl w:val="0"/>
          <w:numId w:val="10"/>
        </w:numPr>
        <w:tabs>
          <w:tab w:pos="1223" w:val="left" w:leader="none"/>
        </w:tabs>
        <w:spacing w:before="23"/>
        <w:ind w:left="1223" w:right="0" w:hanging="992"/>
        <w:jc w:val="left"/>
        <w:rPr>
          <w:rFonts w:ascii="Book Antiqua" w:hAnsi="Book Antiqua" w:cs="Book Antiqua" w:eastAsia="Book Antiqua"/>
          <w:sz w:val="24"/>
          <w:szCs w:val="24"/>
        </w:rPr>
      </w:pPr>
      <w:r>
        <w:rPr/>
        <w:pict>
          <v:group style="position:absolute;margin-left:42.661449pt;margin-top:4.321176pt;width:526.5056pt;height:28.3606pt;mso-position-horizontal-relative:page;mso-position-vertical-relative:paragraph;z-index:-7095" coordorigin="853,86" coordsize="10530,567">
            <v:group style="position:absolute;left:1772;top:93;width:9606;height:552" coordorigin="1772,93" coordsize="9606,552">
              <v:shape style="position:absolute;left:1772;top:93;width:9606;height:552" coordorigin="1772,93" coordsize="9606,552" path="m1772,646l11378,646,11378,93,1772,93,1772,646xe" filled="t" fillcolor="#939598" stroked="f">
                <v:path arrowok="t"/>
                <v:fill type="solid"/>
              </v:shape>
            </v:group>
            <v:group style="position:absolute;left:859;top:92;width:913;height:556" coordorigin="859,92" coordsize="913,556">
              <v:shape style="position:absolute;left:859;top:92;width:913;height:556" coordorigin="859,92" coordsize="913,556" path="m859,648l1772,648,1772,92,859,92,859,648xe" filled="t" fillcolor="#58595B" stroked="f">
                <v:path arrowok="t"/>
                <v:fill type="solid"/>
              </v:shape>
            </v:group>
            <v:group style="position:absolute;left:859;top:92;width:913;height:556" coordorigin="859,92" coordsize="913,556">
              <v:shape style="position:absolute;left:859;top:92;width:913;height:556" coordorigin="859,92" coordsize="913,556" path="m859,648l1772,648,1772,92,859,92,859,648xe" filled="f" stroked="t" strokeweight=".5669pt" strokecolor="#808285">
                <v:path arrowok="t"/>
              </v:shape>
            </v:group>
            <w10:wrap type="none"/>
          </v:group>
        </w:pict>
      </w:r>
      <w:bookmarkStart w:name="Página 17" w:id="24"/>
      <w:bookmarkEnd w:id="24"/>
      <w:r>
        <w:rPr/>
      </w:r>
      <w:bookmarkStart w:name="Página 17" w:id="25"/>
      <w:bookmarkEnd w:id="25"/>
      <w:r>
        <w:rPr>
          <w:rFonts w:ascii="Book Antiqua" w:hAnsi="Book Antiqua" w:cs="Book Antiqua" w:eastAsia="Book Antiqua"/>
          <w:b/>
          <w:bCs/>
          <w:color w:val="FFFFFF"/>
          <w:spacing w:val="0"/>
          <w:w w:val="105"/>
          <w:position w:val="0"/>
          <w:sz w:val="24"/>
          <w:szCs w:val="24"/>
        </w:rPr>
        <w:t>Digitalización</w:t>
      </w:r>
      <w:r>
        <w:rPr>
          <w:rFonts w:ascii="Book Antiqua" w:hAnsi="Book Antiqua" w:cs="Book Antiqua" w:eastAsia="Book Antiqua"/>
          <w:b/>
          <w:bCs/>
          <w:color w:val="FFFFFF"/>
          <w:spacing w:val="-10"/>
          <w:w w:val="105"/>
          <w:position w:val="0"/>
          <w:sz w:val="24"/>
          <w:szCs w:val="24"/>
        </w:rPr>
        <w:t> </w:t>
      </w:r>
      <w:r>
        <w:rPr>
          <w:rFonts w:ascii="Book Antiqua" w:hAnsi="Book Antiqua" w:cs="Book Antiqua" w:eastAsia="Book Antiqua"/>
          <w:b/>
          <w:bCs/>
          <w:color w:val="FFFFFF"/>
          <w:spacing w:val="0"/>
          <w:w w:val="105"/>
          <w:position w:val="0"/>
          <w:sz w:val="24"/>
          <w:szCs w:val="24"/>
        </w:rPr>
        <w:t>y</w:t>
      </w:r>
      <w:r>
        <w:rPr>
          <w:rFonts w:ascii="Book Antiqua" w:hAnsi="Book Antiqua" w:cs="Book Antiqua" w:eastAsia="Book Antiqua"/>
          <w:b/>
          <w:bCs/>
          <w:color w:val="FFFFFF"/>
          <w:spacing w:val="-9"/>
          <w:w w:val="105"/>
          <w:position w:val="0"/>
          <w:sz w:val="24"/>
          <w:szCs w:val="24"/>
        </w:rPr>
        <w:t> </w:t>
      </w:r>
      <w:r>
        <w:rPr>
          <w:rFonts w:ascii="Book Antiqua" w:hAnsi="Book Antiqua" w:cs="Book Antiqua" w:eastAsia="Book Antiqua"/>
          <w:b/>
          <w:bCs/>
          <w:color w:val="FFFFFF"/>
          <w:spacing w:val="0"/>
          <w:w w:val="105"/>
          <w:position w:val="0"/>
          <w:sz w:val="24"/>
          <w:szCs w:val="24"/>
        </w:rPr>
        <w:t>entrega</w:t>
      </w:r>
      <w:r>
        <w:rPr>
          <w:rFonts w:ascii="Book Antiqua" w:hAnsi="Book Antiqua" w:cs="Book Antiqua" w:eastAsia="Book Antiqua"/>
          <w:b/>
          <w:bCs/>
          <w:color w:val="FFFFFF"/>
          <w:spacing w:val="-10"/>
          <w:w w:val="105"/>
          <w:position w:val="0"/>
          <w:sz w:val="24"/>
          <w:szCs w:val="24"/>
        </w:rPr>
        <w:t> </w:t>
      </w:r>
      <w:r>
        <w:rPr>
          <w:rFonts w:ascii="Book Antiqua" w:hAnsi="Book Antiqua" w:cs="Book Antiqua" w:eastAsia="Book Antiqua"/>
          <w:b/>
          <w:bCs/>
          <w:color w:val="FFFFFF"/>
          <w:spacing w:val="0"/>
          <w:w w:val="105"/>
          <w:position w:val="0"/>
          <w:sz w:val="24"/>
          <w:szCs w:val="24"/>
        </w:rPr>
        <w:t>de</w:t>
      </w:r>
      <w:r>
        <w:rPr>
          <w:rFonts w:ascii="Book Antiqua" w:hAnsi="Book Antiqua" w:cs="Book Antiqua" w:eastAsia="Book Antiqua"/>
          <w:b/>
          <w:bCs/>
          <w:color w:val="FFFFFF"/>
          <w:spacing w:val="-9"/>
          <w:w w:val="105"/>
          <w:position w:val="0"/>
          <w:sz w:val="24"/>
          <w:szCs w:val="24"/>
        </w:rPr>
        <w:t> </w:t>
      </w:r>
      <w:r>
        <w:rPr>
          <w:rFonts w:ascii="Book Antiqua" w:hAnsi="Book Antiqua" w:cs="Book Antiqua" w:eastAsia="Book Antiqua"/>
          <w:b/>
          <w:bCs/>
          <w:color w:val="FFFFFF"/>
          <w:spacing w:val="0"/>
          <w:w w:val="105"/>
          <w:position w:val="0"/>
          <w:sz w:val="24"/>
          <w:szCs w:val="24"/>
        </w:rPr>
        <w:t>documentos</w:t>
      </w:r>
      <w:r>
        <w:rPr>
          <w:rFonts w:ascii="Book Antiqua" w:hAnsi="Book Antiqua" w:cs="Book Antiqua" w:eastAsia="Book Antiqua"/>
          <w:b w:val="0"/>
          <w:bCs w:val="0"/>
          <w:color w:val="000000"/>
          <w:spacing w:val="0"/>
          <w:w w:val="100"/>
          <w:position w:val="0"/>
          <w:sz w:val="24"/>
          <w:szCs w:val="24"/>
        </w:rPr>
      </w:r>
    </w:p>
    <w:p>
      <w:pPr>
        <w:spacing w:line="190" w:lineRule="exact" w:before="10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after="0" w:line="190" w:lineRule="exact"/>
        <w:rPr>
          <w:sz w:val="19"/>
          <w:szCs w:val="19"/>
        </w:rPr>
        <w:sectPr>
          <w:pgSz w:w="12240" w:h="15840"/>
          <w:pgMar w:header="682" w:footer="657" w:top="1420" w:bottom="840" w:left="720" w:right="700"/>
        </w:sectPr>
      </w:pPr>
    </w:p>
    <w:p>
      <w:pPr>
        <w:spacing w:line="110" w:lineRule="exact" w:before="10"/>
        <w:rPr>
          <w:sz w:val="11"/>
          <w:szCs w:val="11"/>
        </w:rPr>
      </w:pPr>
      <w:r>
        <w:rPr>
          <w:sz w:val="11"/>
          <w:szCs w:val="11"/>
        </w:rPr>
      </w:r>
    </w:p>
    <w:p>
      <w:pPr>
        <w:pStyle w:val="BodyText"/>
        <w:numPr>
          <w:ilvl w:val="0"/>
          <w:numId w:val="11"/>
        </w:numPr>
        <w:tabs>
          <w:tab w:pos="385" w:val="left" w:leader="none"/>
        </w:tabs>
        <w:spacing w:line="192" w:lineRule="auto"/>
        <w:ind w:left="399" w:right="0" w:hanging="265"/>
        <w:jc w:val="left"/>
      </w:pPr>
      <w:r>
        <w:rPr>
          <w:b w:val="0"/>
          <w:bCs w:val="0"/>
          <w:color w:val="231F20"/>
          <w:spacing w:val="0"/>
          <w:w w:val="100"/>
        </w:rPr>
        <w:t>¿Qué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gu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realiza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digitalización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los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medios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identicación?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60" w:lineRule="exact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BodyText"/>
        <w:tabs>
          <w:tab w:pos="2702" w:val="left" w:leader="none"/>
          <w:tab w:pos="3868" w:val="left" w:leader="none"/>
        </w:tabs>
        <w:spacing w:line="393" w:lineRule="auto"/>
        <w:ind w:left="801" w:right="205" w:hanging="17"/>
        <w:jc w:val="left"/>
      </w:pPr>
      <w:r>
        <w:rPr/>
        <w:pict>
          <v:group style="position:absolute;margin-left:54.521851pt;margin-top:-2.672641pt;width:19.1035pt;height:19.1815pt;mso-position-horizontal-relative:page;mso-position-vertical-relative:paragraph;z-index:-7078" coordorigin="1090,-53" coordsize="382,384">
            <v:group style="position:absolute;left:1147;top:3;width:269;height:270" coordorigin="1147,3" coordsize="269,270">
              <v:shape style="position:absolute;left:1147;top:3;width:269;height:270" coordorigin="1147,3" coordsize="269,270" path="m1147,3l1416,3,1416,273,1147,273,1147,3xe" filled="f" stroked="t" strokeweight="5.6693pt" strokecolor="#A7A9AC">
                <v:path arrowok="t"/>
              </v:shape>
            </v:group>
            <v:group style="position:absolute;left:1147;top:3;width:269;height:270" coordorigin="1147,3" coordsize="269,270">
              <v:shape style="position:absolute;left:1147;top:3;width:269;height:270" coordorigin="1147,3" coordsize="269,270" path="m1147,3l1416,3,1416,273,1147,273,1147,3xe" filled="t" fillcolor="#FFFFFF" stroked="f">
                <v:path arrowok="t"/>
                <v:fill type="solid"/>
              </v:shape>
            </v:group>
            <v:group style="position:absolute;left:1166;top:40;width:218;height:192" coordorigin="1166,40" coordsize="218,192">
              <v:shape style="position:absolute;left:1166;top:40;width:218;height:192" coordorigin="1166,40" coordsize="218,192" path="m1216,136l1166,162,1230,215,1233,218,1236,220,1243,228,1245,231,1252,233,1254,229,1256,227,1259,224,1297,184,1254,184,1245,179,1238,170,1224,151,1216,137,1216,136xe" filled="t" fillcolor="#D1D3D4" stroked="f">
                <v:path arrowok="t"/>
                <v:fill type="solid"/>
              </v:shape>
              <v:shape style="position:absolute;left:1166;top:40;width:218;height:192" coordorigin="1166,40" coordsize="218,192" path="m1384,40l1337,81,1296,127,1264,180,1254,184,1297,184,1306,175,1309,172,1311,170,1315,167,1329,153,1343,139,1379,111,1383,108,1384,108,1384,40xe" filled="t" fillcolor="#D1D3D4" stroked="f">
                <v:path arrowok="t"/>
                <v:fill type="solid"/>
              </v:shape>
            </v:group>
            <v:group style="position:absolute;left:1166;top:40;width:218;height:192" coordorigin="1166,40" coordsize="218,192">
              <v:shape style="position:absolute;left:1166;top:40;width:218;height:192" coordorigin="1166,40" coordsize="218,192" path="m1216,136l1166,162,1230,215,1233,218,1236,220,1239,224,1243,228,1245,231,1252,233,1254,229,1256,227,1259,224,1306,175,1309,172,1311,170,1315,167,1379,111,1384,108,1384,104,1384,40,1370,50,1352,67,1310,110,1274,161,1264,180,1254,184,1245,179,1238,170,1224,151,1216,137,1216,136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49.738144pt;margin-top:-2.672641pt;width:19.1033pt;height:19.1815pt;mso-position-horizontal-relative:page;mso-position-vertical-relative:paragraph;z-index:-7077" coordorigin="2995,-53" coordsize="382,384">
            <v:group style="position:absolute;left:3051;top:3;width:269;height:270" coordorigin="3051,3" coordsize="269,270">
              <v:shape style="position:absolute;left:3051;top:3;width:269;height:270" coordorigin="3051,3" coordsize="269,270" path="m3051,3l3320,3,3320,273,3051,273,3051,3xe" filled="f" stroked="t" strokeweight="5.6693pt" strokecolor="#A7A9AC">
                <v:path arrowok="t"/>
              </v:shape>
            </v:group>
            <v:group style="position:absolute;left:3051;top:3;width:269;height:270" coordorigin="3051,3" coordsize="269,270">
              <v:shape style="position:absolute;left:3051;top:3;width:269;height:270" coordorigin="3051,3" coordsize="269,270" path="m3051,3l3320,3,3320,273,3051,273,3051,3xe" filled="t" fillcolor="#FFFFFF" stroked="f">
                <v:path arrowok="t"/>
                <v:fill type="solid"/>
              </v:shape>
            </v:group>
            <v:group style="position:absolute;left:3070;top:40;width:218;height:192" coordorigin="3070,40" coordsize="218,192">
              <v:shape style="position:absolute;left:3070;top:40;width:218;height:192" coordorigin="3070,40" coordsize="218,192" path="m3120,136l3070,162,3134,215,3138,218,3141,220,3148,228,3150,231,3156,233,3158,229,3160,227,3163,224,3201,184,3158,184,3149,179,3142,170,3129,151,3120,137,3120,136xe" filled="t" fillcolor="#D1D3D4" stroked="f">
                <v:path arrowok="t"/>
                <v:fill type="solid"/>
              </v:shape>
              <v:shape style="position:absolute;left:3070;top:40;width:218;height:192" coordorigin="3070,40" coordsize="218,192" path="m3288,40l3242,81,3200,127,3168,180,3158,184,3201,184,3210,175,3213,172,3216,170,3219,167,3233,153,3247,139,3283,111,3288,108,3288,108,3288,40xe" filled="t" fillcolor="#D1D3D4" stroked="f">
                <v:path arrowok="t"/>
                <v:fill type="solid"/>
              </v:shape>
            </v:group>
            <v:group style="position:absolute;left:3070;top:40;width:218;height:192" coordorigin="3070,40" coordsize="218,192">
              <v:shape style="position:absolute;left:3070;top:40;width:218;height:192" coordorigin="3070,40" coordsize="218,192" path="m3120,136l3070,162,3134,215,3138,218,3141,220,3144,224,3148,228,3150,231,3156,233,3158,229,3160,227,3163,224,3210,175,3213,172,3216,170,3219,167,3283,111,3288,108,3288,104,3288,40,3275,50,3257,67,3214,110,3179,161,3168,180,3158,184,3149,179,3142,170,3129,151,3120,137,3120,136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08.224243pt;margin-top:-3.611741pt;width:19.1036pt;height:19.1815pt;mso-position-horizontal-relative:page;mso-position-vertical-relative:paragraph;z-index:-7076" coordorigin="4164,-72" coordsize="382,384">
            <v:group style="position:absolute;left:4221;top:-16;width:269;height:270" coordorigin="4221,-16" coordsize="269,270">
              <v:shape style="position:absolute;left:4221;top:-16;width:269;height:270" coordorigin="4221,-16" coordsize="269,270" path="m4221,-16l4490,-16,4490,255,4221,255,4221,-16xe" filled="f" stroked="t" strokeweight="5.6693pt" strokecolor="#A7A9AC">
                <v:path arrowok="t"/>
              </v:shape>
            </v:group>
            <v:group style="position:absolute;left:4221;top:-16;width:269;height:270" coordorigin="4221,-16" coordsize="269,270">
              <v:shape style="position:absolute;left:4221;top:-16;width:269;height:270" coordorigin="4221,-16" coordsize="269,270" path="m4221,-16l4490,-16,4490,255,4221,255,4221,-16xe" filled="t" fillcolor="#FFFFFF" stroked="f">
                <v:path arrowok="t"/>
                <v:fill type="solid"/>
              </v:shape>
            </v:group>
            <v:group style="position:absolute;left:4240;top:-1;width:218;height:192" coordorigin="4240,-1" coordsize="218,192">
              <v:shape style="position:absolute;left:4240;top:-1;width:218;height:192" coordorigin="4240,-1" coordsize="218,192" path="m4290,95l4240,120,4304,174,4307,177,4310,179,4318,187,4319,190,4326,191,4328,188,4330,185,4333,182,4371,143,4328,143,4319,138,4312,129,4298,110,4290,95,4290,95xe" filled="t" fillcolor="#D1D3D4" stroked="f">
                <v:path arrowok="t"/>
                <v:fill type="solid"/>
              </v:shape>
              <v:shape style="position:absolute;left:4240;top:-1;width:218;height:192" coordorigin="4240,-1" coordsize="218,192" path="m4458,-1l4412,40,4370,85,4338,139,4328,143,4371,143,4380,134,4383,130,4385,129,4389,125,4403,111,4417,98,4453,70,4458,67,4458,67,4458,-1xe" filled="t" fillcolor="#D1D3D4" stroked="f">
                <v:path arrowok="t"/>
                <v:fill type="solid"/>
              </v:shape>
            </v:group>
            <v:group style="position:absolute;left:4240;top:-1;width:218;height:192" coordorigin="4240,-1" coordsize="218,192">
              <v:shape style="position:absolute;left:4240;top:-1;width:218;height:192" coordorigin="4240,-1" coordsize="218,192" path="m4290,95l4240,120,4304,174,4307,177,4310,179,4313,182,4318,187,4319,190,4326,191,4328,188,4330,185,4333,182,4380,134,4383,130,4385,129,4389,125,4453,70,4458,67,4458,62,4458,-1,4444,9,4427,25,4384,69,4348,120,4338,139,4328,143,4319,138,4312,129,4298,110,4290,95,4290,95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4.26675pt;margin-top:17.623360pt;width:19.1035pt;height:19.1815pt;mso-position-horizontal-relative:page;mso-position-vertical-relative:paragraph;z-index:-7075" coordorigin="1085,352" coordsize="382,384">
            <v:group style="position:absolute;left:1142;top:409;width:269;height:270" coordorigin="1142,409" coordsize="269,270">
              <v:shape style="position:absolute;left:1142;top:409;width:269;height:270" coordorigin="1142,409" coordsize="269,270" path="m1142,409l1411,409,1411,679,1142,679,1142,409xe" filled="f" stroked="t" strokeweight="5.6693pt" strokecolor="#A7A9AC">
                <v:path arrowok="t"/>
              </v:shape>
            </v:group>
            <v:group style="position:absolute;left:1142;top:409;width:269;height:270" coordorigin="1142,409" coordsize="269,270">
              <v:shape style="position:absolute;left:1142;top:409;width:269;height:270" coordorigin="1142,409" coordsize="269,270" path="m1142,409l1411,409,1411,679,1142,679,1142,409xe" filled="t" fillcolor="#FFFFFF" stroked="f">
                <v:path arrowok="t"/>
                <v:fill type="solid"/>
              </v:shape>
            </v:group>
            <v:group style="position:absolute;left:1184;top:446;width:218;height:192" coordorigin="1184,446" coordsize="218,192">
              <v:shape style="position:absolute;left:1184;top:446;width:218;height:192" coordorigin="1184,446" coordsize="218,192" path="m1233,542l1184,568,1247,621,1251,624,1254,626,1261,634,1263,637,1269,639,1271,635,1273,633,1276,630,1314,590,1271,590,1262,585,1255,576,1242,557,1233,543,1233,542xe" filled="t" fillcolor="#D1D3D4" stroked="f">
                <v:path arrowok="t"/>
                <v:fill type="solid"/>
              </v:shape>
              <v:shape style="position:absolute;left:1184;top:446;width:218;height:192" coordorigin="1184,446" coordsize="218,192" path="m1402,446l1355,487,1314,533,1281,586,1271,590,1314,590,1323,581,1326,578,1329,576,1332,573,1346,559,1361,545,1397,517,1401,514,1402,514,1402,446xe" filled="t" fillcolor="#D1D3D4" stroked="f">
                <v:path arrowok="t"/>
                <v:fill type="solid"/>
              </v:shape>
            </v:group>
            <v:group style="position:absolute;left:1184;top:446;width:218;height:192" coordorigin="1184,446" coordsize="218,192">
              <v:shape style="position:absolute;left:1184;top:446;width:218;height:192" coordorigin="1184,446" coordsize="218,192" path="m1233,542l1184,568,1247,621,1251,624,1254,626,1257,630,1261,634,1263,637,1269,639,1271,635,1273,633,1276,630,1323,581,1326,578,1329,576,1332,573,1397,517,1402,514,1402,510,1402,446,1388,456,1370,473,1327,516,1292,567,1281,586,1271,590,1262,585,1255,576,1242,557,1233,543,1233,542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49.766556pt;margin-top:17.623360pt;width:19.1032pt;height:19.1815pt;mso-position-horizontal-relative:page;mso-position-vertical-relative:paragraph;z-index:-7074" coordorigin="2995,352" coordsize="382,384">
            <v:group style="position:absolute;left:3052;top:409;width:269;height:270" coordorigin="3052,409" coordsize="269,270">
              <v:shape style="position:absolute;left:3052;top:409;width:269;height:270" coordorigin="3052,409" coordsize="269,270" path="m3052,409l3321,409,3321,679,3052,679,3052,409xe" filled="f" stroked="t" strokeweight="5.6693pt" strokecolor="#A7A9AC">
                <v:path arrowok="t"/>
              </v:shape>
            </v:group>
            <v:group style="position:absolute;left:3052;top:409;width:269;height:270" coordorigin="3052,409" coordsize="269,270">
              <v:shape style="position:absolute;left:3052;top:409;width:269;height:270" coordorigin="3052,409" coordsize="269,270" path="m3052,409l3321,409,3321,679,3052,679,3052,409xe" filled="t" fillcolor="#FFFFFF" stroked="f">
                <v:path arrowok="t"/>
                <v:fill type="solid"/>
              </v:shape>
            </v:group>
            <v:group style="position:absolute;left:3071;top:446;width:218;height:192" coordorigin="3071,446" coordsize="218,192">
              <v:shape style="position:absolute;left:3071;top:446;width:218;height:192" coordorigin="3071,446" coordsize="218,192" path="m3120,542l3071,568,3134,621,3138,624,3141,626,3148,634,3150,637,3157,639,3159,635,3161,633,3164,630,3202,590,3158,590,3149,585,3142,576,3129,557,3121,543,3120,542xe" filled="t" fillcolor="#D1D3D4" stroked="f">
                <v:path arrowok="t"/>
                <v:fill type="solid"/>
              </v:shape>
              <v:shape style="position:absolute;left:3071;top:446;width:218;height:192" coordorigin="3071,446" coordsize="218,192" path="m3289,446l3242,487,3201,533,3169,586,3158,590,3202,590,3211,581,3214,578,3216,576,3220,573,3234,559,3248,545,3284,517,3288,514,3289,514,3289,446xe" filled="t" fillcolor="#D1D3D4" stroked="f">
                <v:path arrowok="t"/>
                <v:fill type="solid"/>
              </v:shape>
            </v:group>
            <v:group style="position:absolute;left:3071;top:446;width:218;height:192" coordorigin="3071,446" coordsize="218,192">
              <v:shape style="position:absolute;left:3071;top:446;width:218;height:192" coordorigin="3071,446" coordsize="218,192" path="m3120,542l3071,568,3134,621,3138,624,3141,626,3144,630,3148,634,3150,637,3157,639,3159,635,3161,633,3164,630,3211,581,3214,578,3216,576,3220,573,3284,517,3289,514,3289,510,3289,446,3275,456,3257,473,3214,516,3179,567,3169,586,3158,590,3149,585,3142,576,3129,557,3121,543,3120,542xe" filled="f" stroked="t" strokeweight=".216pt" strokecolor="#D1D3D4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100"/>
        </w:rPr>
        <w:t>Digitalizador</w:t>
      </w:r>
      <w:r>
        <w:rPr>
          <w:b w:val="0"/>
          <w:bCs w:val="0"/>
          <w:color w:val="231F20"/>
          <w:spacing w:val="0"/>
          <w:w w:val="100"/>
        </w:rPr>
        <w:tab/>
      </w:r>
      <w:r>
        <w:rPr>
          <w:b w:val="0"/>
          <w:bCs w:val="0"/>
          <w:color w:val="231F20"/>
          <w:spacing w:val="0"/>
          <w:w w:val="100"/>
        </w:rPr>
        <w:t>RM</w:t>
      </w:r>
      <w:r>
        <w:rPr>
          <w:b w:val="0"/>
          <w:bCs w:val="0"/>
          <w:color w:val="231F20"/>
          <w:spacing w:val="0"/>
          <w:w w:val="100"/>
        </w:rPr>
        <w:tab/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-11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C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OET</w:t>
      </w:r>
      <w:r>
        <w:rPr>
          <w:b w:val="0"/>
          <w:bCs w:val="0"/>
          <w:color w:val="231F20"/>
          <w:spacing w:val="0"/>
          <w:w w:val="100"/>
        </w:rPr>
        <w:tab/>
      </w:r>
      <w:r>
        <w:rPr>
          <w:b w:val="0"/>
          <w:bCs w:val="0"/>
          <w:color w:val="231F20"/>
          <w:spacing w:val="-6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TRO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20" w:lineRule="exact" w:before="18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numPr>
          <w:ilvl w:val="0"/>
          <w:numId w:val="11"/>
        </w:numPr>
        <w:tabs>
          <w:tab w:pos="385" w:val="left" w:leader="none"/>
        </w:tabs>
        <w:spacing w:line="192" w:lineRule="auto"/>
        <w:ind w:left="399" w:right="425" w:hanging="265"/>
        <w:jc w:val="left"/>
      </w:pPr>
      <w:r>
        <w:rPr/>
        <w:pict>
          <v:group style="position:absolute;margin-left:243.107147pt;margin-top:-2.991343pt;width:22.1338pt;height:22.2296pt;mso-position-horizontal-relative:page;mso-position-vertical-relative:paragraph;z-index:-7094" coordorigin="4862,-60" coordsize="443,445">
            <v:group style="position:absolute;left:4919;top:-3;width:329;height:331" coordorigin="4919,-3" coordsize="329,331">
              <v:shape style="position:absolute;left:4919;top:-3;width:329;height:331" coordorigin="4919,-3" coordsize="329,331" path="m4919,-3l5248,-3,5248,328,4919,328,4919,-3xe" filled="f" stroked="t" strokeweight="5.6693pt" strokecolor="#A7A9AC">
                <v:path arrowok="t"/>
              </v:shape>
            </v:group>
            <v:group style="position:absolute;left:4919;top:-3;width:329;height:331" coordorigin="4919,-3" coordsize="329,331">
              <v:shape style="position:absolute;left:4919;top:-3;width:329;height:331" coordorigin="4919,-3" coordsize="329,331" path="m4919,-3l5248,-3,5248,328,4919,328,4919,-3xe" filled="t" fillcolor="#FFFFFF" stroked="f">
                <v:path arrowok="t"/>
                <v:fill type="solid"/>
              </v:shape>
            </v:group>
            <v:group style="position:absolute;left:4958;top:40;width:246;height:228" coordorigin="4958,40" coordsize="246,228">
              <v:shape style="position:absolute;left:4958;top:40;width:246;height:228" coordorigin="4958,40" coordsize="246,228" path="m5001,54l4958,102,5042,165,4973,242,5008,267,5076,190,5185,190,5120,142,5142,117,5085,117,5001,54xe" filled="t" fillcolor="#D1D3D4" stroked="f">
                <v:path arrowok="t"/>
                <v:fill type="solid"/>
              </v:shape>
              <v:shape style="position:absolute;left:4958;top:40;width:246;height:228" coordorigin="4958,40" coordsize="246,228" path="m5185,190l5076,190,5161,253,5204,205,5185,190xe" filled="t" fillcolor="#D1D3D4" stroked="f">
                <v:path arrowok="t"/>
                <v:fill type="solid"/>
              </v:shape>
              <v:shape style="position:absolute;left:4958;top:40;width:246;height:228" coordorigin="4958,40" coordsize="246,228" path="m5154,40l5085,117,5142,117,5188,65,5154,40xe" filled="t" fillcolor="#D1D3D4" stroked="f">
                <v:path arrowok="t"/>
                <v:fill type="solid"/>
              </v:shape>
            </v:group>
            <v:group style="position:absolute;left:4958;top:40;width:246;height:228" coordorigin="4958,40" coordsize="246,228">
              <v:shape style="position:absolute;left:4958;top:40;width:246;height:228" coordorigin="4958,40" coordsize="246,228" path="m5161,253l5204,205,5120,142,5188,65,5154,40,5085,117,5001,54,4958,102,5042,165,4973,242,5008,267,5076,190,5161,253xe" filled="f" stroked="t" strokeweight=".5669pt" strokecolor="#D1D3D4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100"/>
        </w:rPr>
        <w:t>¿Conf</w:t>
      </w:r>
      <w:r>
        <w:rPr>
          <w:b w:val="0"/>
          <w:bCs w:val="0"/>
          <w:color w:val="231F20"/>
          <w:spacing w:val="-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onta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documentación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con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regist</w:t>
      </w:r>
      <w:r>
        <w:rPr>
          <w:b w:val="0"/>
          <w:bCs w:val="0"/>
          <w:color w:val="231F20"/>
          <w:spacing w:val="-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ciudadano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pantalla?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18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11"/>
        </w:numPr>
        <w:tabs>
          <w:tab w:pos="385" w:val="left" w:leader="none"/>
        </w:tabs>
        <w:spacing w:line="192" w:lineRule="auto"/>
        <w:ind w:left="399" w:right="602" w:hanging="265"/>
        <w:jc w:val="left"/>
      </w:pPr>
      <w:r>
        <w:rPr/>
        <w:pict>
          <v:group style="position:absolute;margin-left:241.907257pt;margin-top:-1.742674pt;width:22.1338pt;height:22.2296pt;mso-position-horizontal-relative:page;mso-position-vertical-relative:paragraph;z-index:-7092" coordorigin="4838,-35" coordsize="443,445">
            <v:group style="position:absolute;left:4895;top:22;width:329;height:331" coordorigin="4895,22" coordsize="329,331">
              <v:shape style="position:absolute;left:4895;top:22;width:329;height:331" coordorigin="4895,22" coordsize="329,331" path="m4895,22l5224,22,5224,353,4895,353,4895,22xe" filled="f" stroked="t" strokeweight="5.6693pt" strokecolor="#A7A9AC">
                <v:path arrowok="t"/>
              </v:shape>
            </v:group>
            <v:group style="position:absolute;left:4895;top:22;width:329;height:331" coordorigin="4895,22" coordsize="329,331">
              <v:shape style="position:absolute;left:4895;top:22;width:329;height:331" coordorigin="4895,22" coordsize="329,331" path="m4895,22l5224,22,5224,353,4895,353,4895,22xe" filled="t" fillcolor="#FFFFFF" stroked="f">
                <v:path arrowok="t"/>
                <v:fill type="solid"/>
              </v:shape>
            </v:group>
            <v:group style="position:absolute;left:4934;top:65;width:246;height:228" coordorigin="4934,65" coordsize="246,228">
              <v:shape style="position:absolute;left:4934;top:65;width:246;height:228" coordorigin="4934,65" coordsize="246,228" path="m4977,79l4934,127,5018,190,4949,267,4984,292,5052,215,5161,215,5096,167,5118,142,5061,142,4977,79xe" filled="t" fillcolor="#D1D3D4" stroked="f">
                <v:path arrowok="t"/>
                <v:fill type="solid"/>
              </v:shape>
              <v:shape style="position:absolute;left:4934;top:65;width:246;height:228" coordorigin="4934,65" coordsize="246,228" path="m5161,215l5052,215,5137,278,5180,230,5161,215xe" filled="t" fillcolor="#D1D3D4" stroked="f">
                <v:path arrowok="t"/>
                <v:fill type="solid"/>
              </v:shape>
              <v:shape style="position:absolute;left:4934;top:65;width:246;height:228" coordorigin="4934,65" coordsize="246,228" path="m5130,65l5061,142,5118,142,5164,90,5130,65xe" filled="t" fillcolor="#D1D3D4" stroked="f">
                <v:path arrowok="t"/>
                <v:fill type="solid"/>
              </v:shape>
            </v:group>
            <v:group style="position:absolute;left:4934;top:65;width:246;height:228" coordorigin="4934,65" coordsize="246,228">
              <v:shape style="position:absolute;left:4934;top:65;width:246;height:228" coordorigin="4934,65" coordsize="246,228" path="m5137,278l5180,230,5096,167,5164,90,5130,65,5061,142,4977,79,4934,127,5018,190,4949,267,4984,292,5052,215,5137,278xe" filled="f" stroked="t" strokeweight=".5669pt" strokecolor="#D1D3D4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100"/>
        </w:rPr>
        <w:t>¿</w:t>
      </w:r>
      <w:r>
        <w:rPr>
          <w:b w:val="0"/>
          <w:bCs w:val="0"/>
          <w:color w:val="231F20"/>
          <w:spacing w:val="-15"/>
          <w:w w:val="100"/>
        </w:rPr>
        <w:t>V</w:t>
      </w:r>
      <w:r>
        <w:rPr>
          <w:b w:val="0"/>
          <w:bCs w:val="0"/>
          <w:color w:val="231F20"/>
          <w:spacing w:val="0"/>
          <w:w w:val="100"/>
        </w:rPr>
        <w:t>erica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correspondencia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tipo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documento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que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indica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sistema?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70" w:lineRule="exact" w:before="7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11"/>
        </w:numPr>
        <w:tabs>
          <w:tab w:pos="385" w:val="left" w:leader="none"/>
        </w:tabs>
        <w:ind w:left="385" w:right="0" w:hanging="252"/>
        <w:jc w:val="left"/>
      </w:pPr>
      <w:r>
        <w:rPr/>
        <w:pict>
          <v:group style="position:absolute;margin-left:242.603943pt;margin-top:-5.988053pt;width:22.1338pt;height:22.2296pt;mso-position-horizontal-relative:page;mso-position-vertical-relative:paragraph;z-index:-7090" coordorigin="4852,-120" coordsize="443,445">
            <v:group style="position:absolute;left:4909;top:-63;width:329;height:331" coordorigin="4909,-63" coordsize="329,331">
              <v:shape style="position:absolute;left:4909;top:-63;width:329;height:331" coordorigin="4909,-63" coordsize="329,331" path="m4909,-63l5238,-63,5238,268,4909,268,4909,-63xe" filled="f" stroked="t" strokeweight="5.6693pt" strokecolor="#A7A9AC">
                <v:path arrowok="t"/>
              </v:shape>
            </v:group>
            <v:group style="position:absolute;left:4909;top:-63;width:329;height:331" coordorigin="4909,-63" coordsize="329,331">
              <v:shape style="position:absolute;left:4909;top:-63;width:329;height:331" coordorigin="4909,-63" coordsize="329,331" path="m4909,-63l5238,-63,5238,268,4909,268,4909,-63xe" filled="t" fillcolor="#FFFFFF" stroked="f">
                <v:path arrowok="t"/>
                <v:fill type="solid"/>
              </v:shape>
            </v:group>
            <v:group style="position:absolute;left:4948;top:-20;width:246;height:228" coordorigin="4948,-20" coordsize="246,228">
              <v:shape style="position:absolute;left:4948;top:-20;width:246;height:228" coordorigin="4948,-20" coordsize="246,228" path="m4991,-6l4948,42,5032,105,4963,182,4997,207,5066,131,5175,131,5109,82,5132,57,5075,57,4991,-6xe" filled="t" fillcolor="#D1D3D4" stroked="f">
                <v:path arrowok="t"/>
                <v:fill type="solid"/>
              </v:shape>
              <v:shape style="position:absolute;left:4948;top:-20;width:246;height:228" coordorigin="4948,-20" coordsize="246,228" path="m5175,131l5066,131,5150,193,5194,145,5175,131xe" filled="t" fillcolor="#D1D3D4" stroked="f">
                <v:path arrowok="t"/>
                <v:fill type="solid"/>
              </v:shape>
              <v:shape style="position:absolute;left:4948;top:-20;width:246;height:228" coordorigin="4948,-20" coordsize="246,228" path="m5144,-20l5075,57,5132,57,5178,5,5144,-20xe" filled="t" fillcolor="#D1D3D4" stroked="f">
                <v:path arrowok="t"/>
                <v:fill type="solid"/>
              </v:shape>
            </v:group>
            <v:group style="position:absolute;left:4948;top:-20;width:246;height:228" coordorigin="4948,-20" coordsize="246,228">
              <v:shape style="position:absolute;left:4948;top:-20;width:246;height:228" coordorigin="4948,-20" coordsize="246,228" path="m5150,193l5194,145,5109,82,5178,5,5144,-20,5075,57,4991,-6,4948,42,5032,105,4963,182,4997,207,5066,131,5150,193xe" filled="f" stroked="t" strokeweight=".5669pt" strokecolor="#D1D3D4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100"/>
        </w:rPr>
        <w:t>¿</w:t>
      </w:r>
      <w:r>
        <w:rPr>
          <w:b w:val="0"/>
          <w:bCs w:val="0"/>
          <w:color w:val="231F20"/>
          <w:spacing w:val="-8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eco</w:t>
      </w:r>
      <w:r>
        <w:rPr>
          <w:b w:val="0"/>
          <w:bCs w:val="0"/>
          <w:color w:val="231F20"/>
          <w:spacing w:val="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ta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ima</w:t>
      </w:r>
      <w:r>
        <w:rPr>
          <w:b w:val="0"/>
          <w:bCs w:val="0"/>
          <w:color w:val="231F20"/>
          <w:spacing w:val="-5"/>
          <w:w w:val="100"/>
        </w:rPr>
        <w:t>g</w:t>
      </w:r>
      <w:r>
        <w:rPr>
          <w:b w:val="0"/>
          <w:bCs w:val="0"/>
          <w:color w:val="231F20"/>
          <w:spacing w:val="0"/>
          <w:w w:val="100"/>
        </w:rPr>
        <w:t>en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documento?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10" w:lineRule="exact" w:before="6"/>
        <w:rPr>
          <w:sz w:val="11"/>
          <w:szCs w:val="11"/>
        </w:rPr>
      </w:pPr>
      <w:r>
        <w:rPr/>
        <w:br w:type="column"/>
      </w:r>
      <w:r>
        <w:rPr>
          <w:sz w:val="11"/>
          <w:szCs w:val="11"/>
        </w:rPr>
      </w:r>
    </w:p>
    <w:p>
      <w:pPr>
        <w:pStyle w:val="BodyText"/>
        <w:numPr>
          <w:ilvl w:val="0"/>
          <w:numId w:val="11"/>
        </w:numPr>
        <w:tabs>
          <w:tab w:pos="385" w:val="left" w:leader="none"/>
        </w:tabs>
        <w:ind w:left="385" w:right="0" w:hanging="252"/>
        <w:jc w:val="left"/>
      </w:pPr>
      <w:r>
        <w:rPr/>
        <w:pict>
          <v:group style="position:absolute;margin-left:520.294128pt;margin-top:-7.124362pt;width:22.1337pt;height:22.22950pt;mso-position-horizontal-relative:page;mso-position-vertical-relative:paragraph;z-index:-7088" coordorigin="10406,-142" coordsize="443,445">
            <v:group style="position:absolute;left:10463;top:-86;width:329;height:331" coordorigin="10463,-86" coordsize="329,331">
              <v:shape style="position:absolute;left:10463;top:-86;width:329;height:331" coordorigin="10463,-86" coordsize="329,331" path="m10463,-86l10792,-86,10792,245,10463,245,10463,-86xe" filled="f" stroked="t" strokeweight="5.6693pt" strokecolor="#A7A9AC">
                <v:path arrowok="t"/>
              </v:shape>
            </v:group>
            <v:group style="position:absolute;left:10463;top:-86;width:329;height:331" coordorigin="10463,-86" coordsize="329,331">
              <v:shape style="position:absolute;left:10463;top:-86;width:329;height:331" coordorigin="10463,-86" coordsize="329,331" path="m10463,-86l10792,-86,10792,245,10463,245,10463,-86xe" filled="t" fillcolor="#FFFFFF" stroked="f">
                <v:path arrowok="t"/>
                <v:fill type="solid"/>
              </v:shape>
            </v:group>
            <v:group style="position:absolute;left:10501;top:-43;width:246;height:228" coordorigin="10501,-43" coordsize="246,228">
              <v:shape style="position:absolute;left:10501;top:-43;width:246;height:228" coordorigin="10501,-43" coordsize="246,228" path="m10545,-29l10501,20,10586,82,10517,159,10551,185,10620,108,10728,108,10663,59,10686,34,10629,34,10545,-29xe" filled="t" fillcolor="#D1D3D4" stroked="f">
                <v:path arrowok="t"/>
                <v:fill type="solid"/>
              </v:shape>
              <v:shape style="position:absolute;left:10501;top:-43;width:246;height:228" coordorigin="10501,-43" coordsize="246,228" path="m10728,108l10620,108,10704,170,10748,122,10728,108xe" filled="t" fillcolor="#D1D3D4" stroked="f">
                <v:path arrowok="t"/>
                <v:fill type="solid"/>
              </v:shape>
              <v:shape style="position:absolute;left:10501;top:-43;width:246;height:228" coordorigin="10501,-43" coordsize="246,228" path="m10698,-43l10629,34,10686,34,10732,-17,10698,-43xe" filled="t" fillcolor="#D1D3D4" stroked="f">
                <v:path arrowok="t"/>
                <v:fill type="solid"/>
              </v:shape>
            </v:group>
            <v:group style="position:absolute;left:10501;top:-43;width:246;height:228" coordorigin="10501,-43" coordsize="246,228">
              <v:shape style="position:absolute;left:10501;top:-43;width:246;height:228" coordorigin="10501,-43" coordsize="246,228" path="m10704,170l10748,122,10663,59,10732,-17,10698,-43,10629,34,10545,-29,10501,20,10586,82,10517,159,10551,185,10620,108,10704,170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47.400452pt;margin-top:-6.510162pt;width:22.134pt;height:22.2296pt;mso-position-horizontal-relative:page;mso-position-vertical-relative:paragraph;z-index:-7087" coordorigin="10948,-130" coordsize="443,445">
            <v:group style="position:absolute;left:11005;top:-74;width:329;height:331" coordorigin="11005,-74" coordsize="329,331">
              <v:shape style="position:absolute;left:11005;top:-74;width:329;height:331" coordorigin="11005,-74" coordsize="329,331" path="m11005,-74l11334,-74,11334,258,11005,258,11005,-74xe" filled="f" stroked="t" strokeweight="5.6693pt" strokecolor="#A7A9AC">
                <v:path arrowok="t"/>
              </v:shape>
            </v:group>
            <v:group style="position:absolute;left:11005;top:-74;width:329;height:331" coordorigin="11005,-74" coordsize="329,331">
              <v:shape style="position:absolute;left:11005;top:-74;width:329;height:331" coordorigin="11005,-74" coordsize="329,331" path="m11005,-74l11334,-74,11334,258,11005,258,11005,-74xe" filled="t" fillcolor="#FFFFFF" stroked="f">
                <v:path arrowok="t"/>
                <v:fill type="solid"/>
              </v:shape>
            </v:group>
            <v:group style="position:absolute;left:11028;top:-28;width:267;height:236" coordorigin="11028,-28" coordsize="267,236">
              <v:shape style="position:absolute;left:11028;top:-28;width:267;height:236" coordorigin="11028,-28" coordsize="267,236" path="m11089,90l11028,121,11106,186,11110,190,11114,193,11123,202,11125,206,11133,208,11135,203,11138,201,11142,197,11184,152,11144,152,11134,152,11124,144,11116,132,11103,113,11092,96,11089,90xe" filled="t" fillcolor="#D1D3D4" stroked="f">
                <v:path arrowok="t"/>
                <v:fill type="solid"/>
              </v:shape>
              <v:shape style="position:absolute;left:11028;top:-28;width:267;height:236" coordorigin="11028,-28" coordsize="267,236" path="m11295,-28l11247,13,11194,69,11160,121,11153,139,11144,152,11184,152,11199,137,11203,133,11206,131,11210,127,11224,113,11238,99,11289,59,11294,55,11295,55,11295,-28xe" filled="t" fillcolor="#D1D3D4" stroked="f">
                <v:path arrowok="t"/>
                <v:fill type="solid"/>
              </v:shape>
            </v:group>
            <v:group style="position:absolute;left:11028;top:-28;width:267;height:236" coordorigin="11028,-28" coordsize="267,236">
              <v:shape style="position:absolute;left:11028;top:-28;width:267;height:236" coordorigin="11028,-28" coordsize="267,236" path="m11089,90l11028,121,11106,186,11110,190,11114,193,11118,197,11123,202,11125,206,11133,208,11135,203,11138,201,11142,197,11199,137,11203,133,11206,131,11210,127,11289,59,11295,55,11295,50,11295,-28,11282,-19,11264,-3,11208,53,11170,104,11153,139,11144,152,11092,96,11089,90xe" filled="f" stroked="t" strokeweight=".216pt" strokecolor="#D1D3D4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100"/>
        </w:rPr>
        <w:t>¿</w:t>
      </w:r>
      <w:r>
        <w:rPr>
          <w:b w:val="0"/>
          <w:bCs w:val="0"/>
          <w:color w:val="231F20"/>
          <w:spacing w:val="-8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evisa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los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documentos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digitalizados?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7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11"/>
        </w:numPr>
        <w:tabs>
          <w:tab w:pos="385" w:val="left" w:leader="none"/>
        </w:tabs>
        <w:spacing w:line="192" w:lineRule="auto"/>
        <w:ind w:left="399" w:right="1310" w:hanging="265"/>
        <w:jc w:val="left"/>
      </w:pPr>
      <w:r>
        <w:rPr/>
        <w:pict>
          <v:group style="position:absolute;margin-left:520.990845pt;margin-top:-5.309381pt;width:22.1338pt;height:22.22950pt;mso-position-horizontal-relative:page;mso-position-vertical-relative:paragraph;z-index:-7086" coordorigin="10420,-106" coordsize="443,445">
            <v:group style="position:absolute;left:10477;top:-49;width:329;height:331" coordorigin="10477,-49" coordsize="329,331">
              <v:shape style="position:absolute;left:10477;top:-49;width:329;height:331" coordorigin="10477,-49" coordsize="329,331" path="m10477,-49l10806,-49,10806,282,10477,282,10477,-49xe" filled="f" stroked="t" strokeweight="5.6693pt" strokecolor="#A7A9AC">
                <v:path arrowok="t"/>
              </v:shape>
            </v:group>
            <v:group style="position:absolute;left:10477;top:-49;width:329;height:331" coordorigin="10477,-49" coordsize="329,331">
              <v:shape style="position:absolute;left:10477;top:-49;width:329;height:331" coordorigin="10477,-49" coordsize="329,331" path="m10477,-49l10806,-49,10806,282,10477,282,10477,-49xe" filled="t" fillcolor="#FFFFFF" stroked="f">
                <v:path arrowok="t"/>
                <v:fill type="solid"/>
              </v:shape>
            </v:group>
            <v:group style="position:absolute;left:10515;top:-7;width:246;height:228" coordorigin="10515,-7" coordsize="246,228">
              <v:shape style="position:absolute;left:10515;top:-7;width:246;height:228" coordorigin="10515,-7" coordsize="246,228" path="m10559,8l10515,56,10600,119,10531,195,10565,221,10634,144,10742,144,10677,96,10700,70,10643,70,10559,8xe" filled="t" fillcolor="#D1D3D4" stroked="f">
                <v:path arrowok="t"/>
                <v:fill type="solid"/>
              </v:shape>
              <v:shape style="position:absolute;left:10515;top:-7;width:246;height:228" coordorigin="10515,-7" coordsize="246,228" path="m10742,144l10634,144,10718,207,10761,158,10742,144xe" filled="t" fillcolor="#D1D3D4" stroked="f">
                <v:path arrowok="t"/>
                <v:fill type="solid"/>
              </v:shape>
              <v:shape style="position:absolute;left:10515;top:-7;width:246;height:228" coordorigin="10515,-7" coordsize="246,228" path="m10712,-7l10643,70,10700,70,10746,19,10712,-7xe" filled="t" fillcolor="#D1D3D4" stroked="f">
                <v:path arrowok="t"/>
                <v:fill type="solid"/>
              </v:shape>
            </v:group>
            <v:group style="position:absolute;left:10515;top:-7;width:246;height:228" coordorigin="10515,-7" coordsize="246,228">
              <v:shape style="position:absolute;left:10515;top:-7;width:246;height:228" coordorigin="10515,-7" coordsize="246,228" path="m10718,207l10761,158,10677,96,10746,19,10712,-7,10643,70,10559,8,10515,56,10600,119,10531,195,10565,221,10634,144,10718,207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48.097168pt;margin-top:-4.695180pt;width:22.1341pt;height:22.2296pt;mso-position-horizontal-relative:page;mso-position-vertical-relative:paragraph;z-index:-7085" coordorigin="10962,-94" coordsize="443,445">
            <v:group style="position:absolute;left:11019;top:-37;width:329;height:331" coordorigin="11019,-37" coordsize="329,331">
              <v:shape style="position:absolute;left:11019;top:-37;width:329;height:331" coordorigin="11019,-37" coordsize="329,331" path="m11019,-37l11348,-37,11348,294,11019,294,11019,-37xe" filled="f" stroked="t" strokeweight="5.6693pt" strokecolor="#A7A9AC">
                <v:path arrowok="t"/>
              </v:shape>
            </v:group>
            <v:group style="position:absolute;left:11019;top:-37;width:329;height:331" coordorigin="11019,-37" coordsize="329,331">
              <v:shape style="position:absolute;left:11019;top:-37;width:329;height:331" coordorigin="11019,-37" coordsize="329,331" path="m11019,-37l11348,-37,11348,294,11019,294,11019,-37xe" filled="t" fillcolor="#FFFFFF" stroked="f">
                <v:path arrowok="t"/>
                <v:fill type="solid"/>
              </v:shape>
            </v:group>
            <v:group style="position:absolute;left:11042;top:8;width:267;height:236" coordorigin="11042,8" coordsize="267,236">
              <v:shape style="position:absolute;left:11042;top:8;width:267;height:236" coordorigin="11042,8" coordsize="267,236" path="m11103,126l11042,157,11120,222,11124,226,11128,229,11137,239,11139,242,11147,244,11149,239,11152,237,11155,233,11198,189,11158,189,11148,189,11138,180,11130,169,11117,149,11106,132,11103,126xe" filled="t" fillcolor="#D1D3D4" stroked="f">
                <v:path arrowok="t"/>
                <v:fill type="solid"/>
              </v:shape>
              <v:shape style="position:absolute;left:11042;top:8;width:267;height:236" coordorigin="11042,8" coordsize="267,236" path="m11309,8l11261,49,11208,105,11174,158,11167,175,11158,189,11198,189,11213,173,11217,169,11220,167,11224,163,11238,149,11252,135,11303,95,11308,91,11309,91,11309,8xe" filled="t" fillcolor="#D1D3D4" stroked="f">
                <v:path arrowok="t"/>
                <v:fill type="solid"/>
              </v:shape>
            </v:group>
            <v:group style="position:absolute;left:11042;top:8;width:267;height:236" coordorigin="11042,8" coordsize="267,236">
              <v:shape style="position:absolute;left:11042;top:8;width:267;height:236" coordorigin="11042,8" coordsize="267,236" path="m11103,126l11042,157,11120,222,11124,226,11128,229,11132,233,11137,239,11139,242,11147,244,11149,239,11152,237,11155,233,11213,173,11217,169,11220,167,11224,163,11303,95,11309,91,11309,86,11309,8,11296,17,11278,33,11222,89,11184,140,11167,175,11158,189,11106,132,11103,126xe" filled="f" stroked="t" strokeweight=".216pt" strokecolor="#D1D3D4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100"/>
        </w:rPr>
        <w:t>¿Entre</w:t>
      </w:r>
      <w:r>
        <w:rPr>
          <w:b w:val="0"/>
          <w:bCs w:val="0"/>
          <w:color w:val="231F20"/>
          <w:spacing w:val="-5"/>
          <w:w w:val="100"/>
        </w:rPr>
        <w:t>g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uno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uno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los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documentos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ciudadano?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18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11"/>
        </w:numPr>
        <w:tabs>
          <w:tab w:pos="385" w:val="left" w:leader="none"/>
        </w:tabs>
        <w:spacing w:line="192" w:lineRule="auto"/>
        <w:ind w:left="399" w:right="1546" w:hanging="265"/>
        <w:jc w:val="left"/>
      </w:pPr>
      <w:r>
        <w:rPr/>
        <w:pict>
          <v:group style="position:absolute;margin-left:270.21344pt;margin-top:6.232149pt;width:22.1341pt;height:22.2296pt;mso-position-horizontal-relative:page;mso-position-vertical-relative:paragraph;z-index:-7093" coordorigin="5404,125" coordsize="443,445">
            <v:group style="position:absolute;left:5461;top:181;width:329;height:331" coordorigin="5461,181" coordsize="329,331">
              <v:shape style="position:absolute;left:5461;top:181;width:329;height:331" coordorigin="5461,181" coordsize="329,331" path="m5461,181l5790,181,5790,513,5461,513,5461,181xe" filled="f" stroked="t" strokeweight="5.6693pt" strokecolor="#A7A9AC">
                <v:path arrowok="t"/>
              </v:shape>
            </v:group>
            <v:group style="position:absolute;left:5461;top:181;width:329;height:331" coordorigin="5461,181" coordsize="329,331">
              <v:shape style="position:absolute;left:5461;top:181;width:329;height:331" coordorigin="5461,181" coordsize="329,331" path="m5461,181l5790,181,5790,513,5461,513,5461,181xe" filled="t" fillcolor="#FFFFFF" stroked="f">
                <v:path arrowok="t"/>
                <v:fill type="solid"/>
              </v:shape>
            </v:group>
            <v:group style="position:absolute;left:5484;top:227;width:267;height:236" coordorigin="5484,227" coordsize="267,236">
              <v:shape style="position:absolute;left:5484;top:227;width:267;height:236" coordorigin="5484,227" coordsize="267,236" path="m5545,345l5484,376,5562,441,5567,445,5570,448,5579,457,5581,461,5589,463,5592,458,5594,455,5598,452,5641,407,5600,407,5590,407,5580,399,5572,387,5559,367,5548,351,5545,345xe" filled="t" fillcolor="#D1D3D4" stroked="f">
                <v:path arrowok="t"/>
                <v:fill type="solid"/>
              </v:shape>
              <v:shape style="position:absolute;left:5484;top:227;width:267;height:236" coordorigin="5484,227" coordsize="267,236" path="m5751,227l5703,268,5651,324,5616,376,5609,393,5600,407,5641,407,5655,392,5659,388,5662,386,5666,382,5681,367,5694,354,5745,314,5751,310,5751,310,5751,227xe" filled="t" fillcolor="#D1D3D4" stroked="f">
                <v:path arrowok="t"/>
                <v:fill type="solid"/>
              </v:shape>
            </v:group>
            <v:group style="position:absolute;left:5484;top:227;width:267;height:236" coordorigin="5484,227" coordsize="267,236">
              <v:shape style="position:absolute;left:5484;top:227;width:267;height:236" coordorigin="5484,227" coordsize="267,236" path="m5545,345l5484,376,5562,441,5567,445,5570,448,5574,452,5579,457,5581,461,5589,463,5592,458,5594,455,5598,452,5655,392,5659,388,5662,386,5666,382,5745,314,5751,310,5751,305,5751,227,5738,236,5721,251,5664,307,5626,358,5609,393,5600,407,5548,351,5545,345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21.084961pt;margin-top:-1.843451pt;width:22.1338pt;height:22.2296pt;mso-position-horizontal-relative:page;mso-position-vertical-relative:paragraph;z-index:-7084" coordorigin="10422,-37" coordsize="443,445">
            <v:group style="position:absolute;left:10478;top:20;width:329;height:331" coordorigin="10478,20" coordsize="329,331">
              <v:shape style="position:absolute;left:10478;top:20;width:329;height:331" coordorigin="10478,20" coordsize="329,331" path="m10478,20l10808,20,10808,351,10478,351,10478,20xe" filled="f" stroked="t" strokeweight="5.6693pt" strokecolor="#A7A9AC">
                <v:path arrowok="t"/>
              </v:shape>
            </v:group>
            <v:group style="position:absolute;left:10478;top:20;width:329;height:331" coordorigin="10478,20" coordsize="329,331">
              <v:shape style="position:absolute;left:10478;top:20;width:329;height:331" coordorigin="10478,20" coordsize="329,331" path="m10478,20l10808,20,10808,351,10478,351,10478,20xe" filled="t" fillcolor="#FFFFFF" stroked="f">
                <v:path arrowok="t"/>
                <v:fill type="solid"/>
              </v:shape>
            </v:group>
            <v:group style="position:absolute;left:10517;top:63;width:246;height:228" coordorigin="10517,63" coordsize="246,228">
              <v:shape style="position:absolute;left:10517;top:63;width:246;height:228" coordorigin="10517,63" coordsize="246,228" path="m10560,77l10517,125,10601,188,10533,265,10567,290,10636,213,10744,213,10679,165,10702,140,10645,140,10560,77xe" filled="t" fillcolor="#D1D3D4" stroked="f">
                <v:path arrowok="t"/>
                <v:fill type="solid"/>
              </v:shape>
              <v:shape style="position:absolute;left:10517;top:63;width:246;height:228" coordorigin="10517,63" coordsize="246,228" path="m10744,213l10636,213,10720,276,10763,228,10744,213xe" filled="t" fillcolor="#D1D3D4" stroked="f">
                <v:path arrowok="t"/>
                <v:fill type="solid"/>
              </v:shape>
              <v:shape style="position:absolute;left:10517;top:63;width:246;height:228" coordorigin="10517,63" coordsize="246,228" path="m10713,63l10645,140,10702,140,10748,88,10713,63xe" filled="t" fillcolor="#D1D3D4" stroked="f">
                <v:path arrowok="t"/>
                <v:fill type="solid"/>
              </v:shape>
            </v:group>
            <v:group style="position:absolute;left:10517;top:63;width:246;height:228" coordorigin="10517,63" coordsize="246,228">
              <v:shape style="position:absolute;left:10517;top:63;width:246;height:228" coordorigin="10517,63" coordsize="246,228" path="m10720,276l10763,228,10679,165,10748,88,10713,63,10645,140,10560,77,10517,125,10601,188,10533,265,10567,290,10636,213,10720,276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48.191223pt;margin-top:-1.229151pt;width:22.1341pt;height:22.22950pt;mso-position-horizontal-relative:page;mso-position-vertical-relative:paragraph;z-index:-7083" coordorigin="10964,-25" coordsize="443,445">
            <v:group style="position:absolute;left:11021;top:32;width:329;height:331" coordorigin="11021,32" coordsize="329,331">
              <v:shape style="position:absolute;left:11021;top:32;width:329;height:331" coordorigin="11021,32" coordsize="329,331" path="m11021,32l11350,32,11350,363,11021,363,11021,32xe" filled="f" stroked="t" strokeweight="5.6693pt" strokecolor="#A7A9AC">
                <v:path arrowok="t"/>
              </v:shape>
            </v:group>
            <v:group style="position:absolute;left:11021;top:32;width:329;height:331" coordorigin="11021,32" coordsize="329,331">
              <v:shape style="position:absolute;left:11021;top:32;width:329;height:331" coordorigin="11021,32" coordsize="329,331" path="m11021,32l11350,32,11350,363,11021,363,11021,32xe" filled="t" fillcolor="#FFFFFF" stroked="f">
                <v:path arrowok="t"/>
                <v:fill type="solid"/>
              </v:shape>
            </v:group>
            <v:group style="position:absolute;left:11044;top:78;width:267;height:236" coordorigin="11044,78" coordsize="267,236">
              <v:shape style="position:absolute;left:11044;top:78;width:267;height:236" coordorigin="11044,78" coordsize="267,236" path="m11104,195l11044,227,11122,292,11126,295,11130,298,11139,308,11141,311,11149,313,11151,309,11153,306,11157,303,11200,258,11160,258,11150,258,11140,249,11132,238,11118,218,11107,201,11104,195xe" filled="t" fillcolor="#D1D3D4" stroked="f">
                <v:path arrowok="t"/>
                <v:fill type="solid"/>
              </v:shape>
              <v:shape style="position:absolute;left:11044;top:78;width:267;height:236" coordorigin="11044,78" coordsize="267,236" path="m11311,78l11263,119,11210,174,11176,227,11168,244,11160,258,11200,258,11215,243,11219,239,11222,237,11226,233,11240,218,11254,205,11305,164,11310,161,11311,161,11311,78xe" filled="t" fillcolor="#D1D3D4" stroked="f">
                <v:path arrowok="t"/>
                <v:fill type="solid"/>
              </v:shape>
            </v:group>
            <v:group style="position:absolute;left:11044;top:78;width:267;height:236" coordorigin="11044,78" coordsize="267,236">
              <v:shape style="position:absolute;left:11044;top:78;width:267;height:236" coordorigin="11044,78" coordsize="267,236" path="m11104,195l11044,227,11122,292,11126,295,11130,298,11134,303,11139,308,11141,311,11149,313,11151,309,11153,306,11157,303,11215,243,11219,239,11222,237,11226,233,11305,164,11311,161,11311,155,11311,78,11298,87,11280,102,11224,158,11186,209,11168,244,11160,258,11107,201,11104,195xe" filled="f" stroked="t" strokeweight=".216pt" strokecolor="#D1D3D4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100"/>
        </w:rPr>
        <w:t>¿Indica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ciudadano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día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que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</w:t>
      </w:r>
      <w:r>
        <w:rPr>
          <w:b w:val="0"/>
          <w:bCs w:val="0"/>
          <w:color w:val="231F20"/>
          <w:spacing w:val="-5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be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acudir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por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su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CPV?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70" w:lineRule="exact" w:before="7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11"/>
        </w:numPr>
        <w:tabs>
          <w:tab w:pos="385" w:val="left" w:leader="none"/>
        </w:tabs>
        <w:spacing w:line="246" w:lineRule="exact"/>
        <w:ind w:left="385" w:right="0" w:hanging="252"/>
        <w:jc w:val="left"/>
      </w:pPr>
      <w:r>
        <w:rPr/>
        <w:pict>
          <v:group style="position:absolute;margin-left:269.01355pt;margin-top:9.535114pt;width:22.134pt;height:22.2296pt;mso-position-horizontal-relative:page;mso-position-vertical-relative:paragraph;z-index:-7091" coordorigin="5380,191" coordsize="443,445">
            <v:group style="position:absolute;left:5437;top:247;width:329;height:331" coordorigin="5437,247" coordsize="329,331">
              <v:shape style="position:absolute;left:5437;top:247;width:329;height:331" coordorigin="5437,247" coordsize="329,331" path="m5437,247l5766,247,5766,579,5437,579,5437,247xe" filled="f" stroked="t" strokeweight="5.6693pt" strokecolor="#A7A9AC">
                <v:path arrowok="t"/>
              </v:shape>
            </v:group>
            <v:group style="position:absolute;left:5437;top:247;width:329;height:331" coordorigin="5437,247" coordsize="329,331">
              <v:shape style="position:absolute;left:5437;top:247;width:329;height:331" coordorigin="5437,247" coordsize="329,331" path="m5437,247l5766,247,5766,579,5437,579,5437,247xe" filled="t" fillcolor="#FFFFFF" stroked="f">
                <v:path arrowok="t"/>
                <v:fill type="solid"/>
              </v:shape>
            </v:group>
            <v:group style="position:absolute;left:5460;top:293;width:267;height:236" coordorigin="5460,293" coordsize="267,236">
              <v:shape style="position:absolute;left:5460;top:293;width:267;height:236" coordorigin="5460,293" coordsize="267,236" path="m5521,411l5460,442,5538,507,5543,511,5546,514,5555,523,5557,527,5565,529,5568,524,5570,522,5574,518,5617,473,5576,473,5566,473,5556,465,5548,453,5535,434,5524,417,5521,411xe" filled="t" fillcolor="#D1D3D4" stroked="f">
                <v:path arrowok="t"/>
                <v:fill type="solid"/>
              </v:shape>
              <v:shape style="position:absolute;left:5460;top:293;width:267;height:236" coordorigin="5460,293" coordsize="267,236" path="m5727,293l5679,334,5627,390,5592,442,5585,459,5576,473,5617,473,5631,458,5635,454,5638,452,5642,448,5657,434,5670,420,5721,380,5727,376,5727,376,5727,293xe" filled="t" fillcolor="#D1D3D4" stroked="f">
                <v:path arrowok="t"/>
                <v:fill type="solid"/>
              </v:shape>
            </v:group>
            <v:group style="position:absolute;left:5460;top:293;width:267;height:236" coordorigin="5460,293" coordsize="267,236">
              <v:shape style="position:absolute;left:5460;top:293;width:267;height:236" coordorigin="5460,293" coordsize="267,236" path="m5521,411l5460,442,5538,507,5543,511,5546,514,5550,518,5555,523,5557,527,5565,529,5568,524,5570,522,5574,518,5631,458,5635,454,5638,452,5642,448,5721,380,5727,376,5727,371,5727,293,5714,302,5697,317,5640,374,5602,424,5585,459,5576,473,5524,417,5521,411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21.084961pt;margin-top:1.721115pt;width:22.1338pt;height:22.2296pt;mso-position-horizontal-relative:page;mso-position-vertical-relative:paragraph;z-index:-7080" coordorigin="10422,34" coordsize="443,445">
            <v:group style="position:absolute;left:10478;top:91;width:329;height:331" coordorigin="10478,91" coordsize="329,331">
              <v:shape style="position:absolute;left:10478;top:91;width:329;height:331" coordorigin="10478,91" coordsize="329,331" path="m10478,91l10808,91,10808,422,10478,422,10478,91xe" filled="f" stroked="t" strokeweight="5.6693pt" strokecolor="#A7A9AC">
                <v:path arrowok="t"/>
              </v:shape>
            </v:group>
            <v:group style="position:absolute;left:10478;top:91;width:329;height:331" coordorigin="10478,91" coordsize="329,331">
              <v:shape style="position:absolute;left:10478;top:91;width:329;height:331" coordorigin="10478,91" coordsize="329,331" path="m10478,91l10808,91,10808,422,10478,422,10478,91xe" filled="t" fillcolor="#FFFFFF" stroked="f">
                <v:path arrowok="t"/>
                <v:fill type="solid"/>
              </v:shape>
            </v:group>
            <v:group style="position:absolute;left:10517;top:134;width:246;height:228" coordorigin="10517,134" coordsize="246,228">
              <v:shape style="position:absolute;left:10517;top:134;width:246;height:228" coordorigin="10517,134" coordsize="246,228" path="m10560,148l10517,197,10601,259,10533,336,10567,362,10636,285,10744,285,10679,236,10702,211,10645,211,10560,148xe" filled="t" fillcolor="#D1D3D4" stroked="f">
                <v:path arrowok="t"/>
                <v:fill type="solid"/>
              </v:shape>
              <v:shape style="position:absolute;left:10517;top:134;width:246;height:228" coordorigin="10517,134" coordsize="246,228" path="m10744,285l10636,285,10720,347,10763,299,10744,285xe" filled="t" fillcolor="#D1D3D4" stroked="f">
                <v:path arrowok="t"/>
                <v:fill type="solid"/>
              </v:shape>
              <v:shape style="position:absolute;left:10517;top:134;width:246;height:228" coordorigin="10517,134" coordsize="246,228" path="m10713,134l10645,211,10702,211,10748,159,10713,134xe" filled="t" fillcolor="#D1D3D4" stroked="f">
                <v:path arrowok="t"/>
                <v:fill type="solid"/>
              </v:shape>
            </v:group>
            <v:group style="position:absolute;left:10517;top:134;width:246;height:228" coordorigin="10517,134" coordsize="246,228">
              <v:shape style="position:absolute;left:10517;top:134;width:246;height:228" coordorigin="10517,134" coordsize="246,228" path="m10720,347l10763,299,10679,236,10748,159,10713,134,10645,211,10560,148,10517,197,10601,259,10533,336,10567,362,10636,285,10720,347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48.191223pt;margin-top:2.335415pt;width:22.1341pt;height:22.22950pt;mso-position-horizontal-relative:page;mso-position-vertical-relative:paragraph;z-index:-7079" coordorigin="10964,47" coordsize="443,445">
            <v:group style="position:absolute;left:11021;top:103;width:329;height:331" coordorigin="11021,103" coordsize="329,331">
              <v:shape style="position:absolute;left:11021;top:103;width:329;height:331" coordorigin="11021,103" coordsize="329,331" path="m11021,103l11350,103,11350,435,11021,435,11021,103xe" filled="f" stroked="t" strokeweight="5.6693pt" strokecolor="#A7A9AC">
                <v:path arrowok="t"/>
              </v:shape>
            </v:group>
            <v:group style="position:absolute;left:11021;top:103;width:329;height:331" coordorigin="11021,103" coordsize="329,331">
              <v:shape style="position:absolute;left:11021;top:103;width:329;height:331" coordorigin="11021,103" coordsize="329,331" path="m11021,103l11350,103,11350,435,11021,435,11021,103xe" filled="t" fillcolor="#FFFFFF" stroked="f">
                <v:path arrowok="t"/>
                <v:fill type="solid"/>
              </v:shape>
            </v:group>
            <v:group style="position:absolute;left:11044;top:149;width:267;height:236" coordorigin="11044,149" coordsize="267,236">
              <v:shape style="position:absolute;left:11044;top:149;width:267;height:236" coordorigin="11044,149" coordsize="267,236" path="m11104,267l11044,298,11122,363,11126,367,11130,370,11139,379,11141,383,11149,385,11151,380,11153,378,11157,374,11200,329,11160,329,11150,329,11140,321,11132,309,11118,290,11107,273,11104,267xe" filled="t" fillcolor="#D1D3D4" stroked="f">
                <v:path arrowok="t"/>
                <v:fill type="solid"/>
              </v:shape>
              <v:shape style="position:absolute;left:11044;top:149;width:267;height:236" coordorigin="11044,149" coordsize="267,236" path="m11311,149l11263,190,11210,246,11176,298,11168,315,11160,329,11200,329,11215,314,11219,310,11222,308,11226,304,11240,290,11254,276,11305,236,11310,232,11311,232,11311,149xe" filled="t" fillcolor="#D1D3D4" stroked="f">
                <v:path arrowok="t"/>
                <v:fill type="solid"/>
              </v:shape>
            </v:group>
            <v:group style="position:absolute;left:11044;top:149;width:267;height:236" coordorigin="11044,149" coordsize="267,236">
              <v:shape style="position:absolute;left:11044;top:149;width:267;height:236" coordorigin="11044,149" coordsize="267,236" path="m11104,267l11044,298,11122,363,11126,367,11130,370,11134,374,11139,379,11141,383,11149,385,11151,380,11153,378,11157,374,11215,314,11219,310,11222,308,11226,304,11305,236,11311,232,11311,227,11311,149,11298,158,11280,173,11224,230,11186,280,11168,315,11160,329,11107,273,11104,267xe" filled="f" stroked="t" strokeweight=".216pt" strokecolor="#D1D3D4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100"/>
        </w:rPr>
        <w:t>¿In</w:t>
      </w:r>
      <w:r>
        <w:rPr>
          <w:b w:val="0"/>
          <w:bCs w:val="0"/>
          <w:color w:val="231F20"/>
          <w:spacing w:val="-5"/>
          <w:w w:val="100"/>
        </w:rPr>
        <w:t>f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ma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ciudadano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que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INE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es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spacing w:line="192" w:lineRule="auto" w:before="4"/>
        <w:ind w:left="399" w:right="1170"/>
        <w:jc w:val="left"/>
      </w:pPr>
      <w:r>
        <w:rPr>
          <w:b w:val="0"/>
          <w:bCs w:val="0"/>
          <w:color w:val="231F20"/>
          <w:spacing w:val="0"/>
          <w:w w:val="100"/>
        </w:rPr>
        <w:t>el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responsable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uso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y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</w:t>
      </w:r>
      <w:r>
        <w:rPr>
          <w:b w:val="0"/>
          <w:bCs w:val="0"/>
          <w:color w:val="231F20"/>
          <w:spacing w:val="-6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otección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sus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datos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personales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té</w:t>
      </w:r>
      <w:r>
        <w:rPr>
          <w:b w:val="0"/>
          <w:bCs w:val="0"/>
          <w:color w:val="231F20"/>
          <w:spacing w:val="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minos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</w:t>
      </w:r>
      <w:r>
        <w:rPr>
          <w:b w:val="0"/>
          <w:bCs w:val="0"/>
          <w:color w:val="231F20"/>
          <w:spacing w:val="-10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y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Gene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al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Instituciones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y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</w:t>
      </w:r>
      <w:r>
        <w:rPr>
          <w:b w:val="0"/>
          <w:bCs w:val="0"/>
          <w:color w:val="231F20"/>
          <w:spacing w:val="-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ocedimientos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Electo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ales?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after="0" w:line="192" w:lineRule="auto"/>
        <w:jc w:val="left"/>
        <w:sectPr>
          <w:type w:val="continuous"/>
          <w:pgSz w:w="12240" w:h="15840"/>
          <w:pgMar w:top="1020" w:bottom="280" w:left="720" w:right="700"/>
          <w:cols w:num="2" w:equalWidth="0">
            <w:col w:w="4499" w:space="1069"/>
            <w:col w:w="5252"/>
          </w:cols>
        </w:sectPr>
      </w:pPr>
    </w:p>
    <w:p>
      <w:pPr>
        <w:spacing w:line="200" w:lineRule="exact"/>
        <w:rPr>
          <w:sz w:val="20"/>
          <w:szCs w:val="20"/>
        </w:rPr>
      </w:pPr>
      <w:r>
        <w:rPr/>
        <w:pict>
          <v:group style="position:absolute;margin-left:42.595551pt;margin-top:29.65155pt;width:526.9362pt;height:44.8531pt;mso-position-horizontal-relative:page;mso-position-vertical-relative:page;z-index:-7041" coordorigin="852,593" coordsize="10539,897">
            <v:group style="position:absolute;left:857;top:1484;width:10528;height:2" coordorigin="857,1484" coordsize="10528,2">
              <v:shape style="position:absolute;left:857;top:1484;width:10528;height:2" coordorigin="857,1484" coordsize="10528,0" path="m857,1484l11385,1484e" filled="f" stroked="t" strokeweight=".5473pt" strokecolor="#231F20">
                <v:path arrowok="t"/>
              </v:shape>
            </v:group>
            <v:group style="position:absolute;left:11143;top:599;width:227;height:886" coordorigin="11143,599" coordsize="227,886">
              <v:shape style="position:absolute;left:11143;top:599;width:227;height:886" coordorigin="11143,599" coordsize="227,886" path="m11143,1484l11369,1484,11369,599,11143,599,11143,1484xe" filled="t" fillcolor="#231F20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103.368752pt;margin-top:36.162811pt;width:67.5204pt;height:22.821375pt;mso-position-horizontal-relative:page;mso-position-vertical-relative:page;z-index:-7040" coordorigin="2067,723" coordsize="1350,456">
            <v:group style="position:absolute;left:2073;top:731;width:677;height:439" coordorigin="2073,731" coordsize="677,439">
              <v:shape style="position:absolute;left:2073;top:731;width:677;height:439" coordorigin="2073,731" coordsize="677,439" path="m2221,734l2073,735,2073,1161,2074,1161,2076,1169,2238,1169,2240,1110,2240,1016,2240,977,2239,927,2246,914,2481,914,2386,842,2378,833,2367,828,2358,821,2357,820,2350,813,2346,809,2327,797,2314,788,2258,748,2258,748,2257,748,2256,747,2256,747,2254,745,2241,734,2221,73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749,1114l2508,1114,2519,1121,2548,1147,2564,1159,2583,1168,2747,1168,2748,1159,2748,1148,2749,1133,2749,111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481,914l2246,914,2255,922,2262,927,2279,939,2280,939,2314,966,2332,980,2349,994,2379,1016,2396,1031,2434,1055,2443,1062,2451,1074,2463,1080,2502,1110,2514,1120,2508,1114,2749,1114,2749,1097,2749,1080,2750,1055,2750,986,2572,986,2570,981,2566,979,2564,977,2549,966,2481,91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576,731l2576,784,2576,939,2576,952,2576,968,2575,977,2572,986,2750,986,2749,914,2749,809,2749,784,2749,752,2747,737,2740,733,2719,733,2576,733,2576,731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739,733l2719,733,2740,733,2739,733xe" filled="t" fillcolor="#231F20" stroked="f">
                <v:path arrowok="t"/>
                <v:fill type="solid"/>
              </v:shape>
            </v:group>
            <v:group style="position:absolute;left:2823;top:729;width:589;height:445" coordorigin="2823,729" coordsize="589,445">
              <v:shape style="position:absolute;left:2823;top:729;width:589;height:445" coordorigin="2823,729" coordsize="589,445" path="m2898,729l2825,732,2823,1168,2834,1171,2853,1173,2876,1174,2902,1174,2964,1173,3359,1173,3412,1152,3411,1131,3411,1123,3411,1116,3412,1108,3411,1091,3400,1087,3252,1087,3071,1087,3008,1085,2999,1044,3000,1018,3001,999,3013,994,3035,992,3062,991,3399,991,3407,990,3410,981,3410,979,3410,972,3411,953,3410,929,3407,916,3402,908,3187,908,3049,908,3001,870,3000,844,3001,823,3081,818,3375,817,3383,817,3412,775,3411,751,3408,734,3400,732,3382,730,3381,730,3266,730,2965,730,2898,729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59,1173l2964,1173,3176,1174,3346,1173,3359,1173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98,1086l3252,1087,3400,1087,3398,1086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99,991l3062,991,3085,992,3287,992,3356,993,3378,993,3395,992,3399,991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81,907l3187,908,3402,908,3401,907,3381,907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75,817l3160,817,3299,818,3346,818,3366,818,3375,817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30,729l3266,730,3381,730,3357,729,3330,729xe" filled="t" fillcolor="#231F20" stroked="f">
                <v:path arrowok="t"/>
                <v:fill type="solid"/>
              </v:shape>
            </v:group>
            <v:group style="position:absolute;left:2830;top:734;width:578;height:434" coordorigin="2830,734" coordsize="578,434">
              <v:shape style="position:absolute;left:2830;top:734;width:578;height:434" coordorigin="2830,734" coordsize="578,434" path="m3176,734l2921,735,2853,736,2830,803,2830,897,2830,937,2830,1000,2831,1047,2831,1102,2830,1128,2830,1148,2832,1160,2838,1166,2851,1168,3067,1168,3334,1168,3400,1166,3406,1125,3407,1102,3402,1092,3393,1091,3157,1091,3061,1091,3000,1088,2994,1082,2996,1076,2996,1066,2996,1000,3062,991,3139,989,3395,988,3399,988,3406,987,3407,979,3407,960,3407,940,3407,919,3407,916,3401,915,3397,915,3089,915,3028,915,2995,850,2995,827,3083,809,3393,809,3405,808,3407,808,3406,775,3406,764,3406,750,3406,739,3397,735,3365,735,3176,734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84,1090l3157,1091,3393,1091,3384,1090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407,986l3406,987,3406,988,3407,986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21,913l3089,915,3397,915,3392,915,3378,914,3362,914,3321,913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407,808l3405,808,3407,813,3407,808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93,809l3083,809,3295,810,3375,809,3388,809,3393,809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96,735l3365,735,3397,735,3396,735xe" filled="t" fillcolor="#231F20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6.852402pt;margin-top:31.784599pt;width:39.2038pt;height:26.420314pt;mso-position-horizontal-relative:page;mso-position-vertical-relative:page;z-index:-7039" coordorigin="937,636" coordsize="784,528">
            <v:shape style="position:absolute;left:937;top:636;width:784;height:528" coordorigin="937,636" coordsize="784,528" path="m1450,1069l1020,1069,1215,1071,1221,1088,1230,1094,1240,1099,1254,1111,1272,1125,1292,1138,1308,1148,1323,1157,1333,1164,1344,1164,1360,1151,1414,1097,1420,1092,1425,1090,1432,1081,1435,1074,1438,1069,1450,1069xe" filled="t" fillcolor="#231F20" stroked="f">
              <v:path arrowok="t"/>
              <v:fill type="solid"/>
            </v:shape>
            <v:shape style="position:absolute;left:937;top:636;width:784;height:528" coordorigin="937,636" coordsize="784,528" path="m942,1062l937,1066,950,1068,973,1069,999,1069,1020,1069,1450,1069,1719,1068,1719,1065,942,1065,942,1062xe" filled="t" fillcolor="#231F20" stroked="f">
              <v:path arrowok="t"/>
              <v:fill type="solid"/>
            </v:shape>
            <v:shape style="position:absolute;left:937;top:636;width:784;height:528" coordorigin="937,636" coordsize="784,528" path="m1719,1068l1498,1068,1639,1069,1699,1069,1719,1069,1719,1068xe" filled="t" fillcolor="#231F20" stroked="f">
              <v:path arrowok="t"/>
              <v:fill type="solid"/>
            </v:shape>
            <v:shape style="position:absolute;left:937;top:636;width:784;height:528" coordorigin="937,636" coordsize="784,528" path="m1085,1025l1062,1026,1044,1028,1032,1032,1027,1032,1021,1034,1002,1041,996,1043,992,1043,951,1056,950,1057,949,1058,942,1065,1719,1065,1721,1058,1707,1051,1685,1045,1663,1039,1652,1034,1645,1034,1637,1032,1631,1029,1627,1026,1620,1025,1546,1025,1538,1025,1132,1025,1085,1025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46,1031l1645,1034,1652,1034,1646,1031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13,1025l1570,1025,1546,1025,1620,1025,1613,1025xe" filled="t" fillcolor="#231F20" stroked="f">
              <v:path arrowok="t"/>
              <v:fill type="solid"/>
            </v:shape>
            <v:shape style="position:absolute;left:937;top:636;width:784;height:528" coordorigin="937,636" coordsize="784,528" path="m1256,708l1247,713,1239,721,1212,743,1198,757,1176,785,1168,794,1155,806,1139,823,1123,843,1111,855,1098,870,1084,891,1074,905,1069,916,1071,928,1080,942,1105,973,1118,988,1133,1005,1145,1016,1149,1017,1148,1019,1148,1025,1132,1025,1538,1025,1524,1025,1508,1022,1505,1019,1507,1017,1510,1015,1597,953,1602,951,1603,951,1609,944,1610,943,1618,937,1620,936,1623,934,1638,922,1637,916,1624,907,1614,899,1605,899,1595,890,1570,874,1573,874,1568,869,1549,853,1521,830,1508,820,1496,808,1481,794,1462,773,1460,771,1457,767,1444,751,1434,741,1424,730,1410,711,1410,710,1255,710,1256,708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03,951l1602,951,1602,951,1603,951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10,896l1605,899,1614,899,1610,896xe" filled="t" fillcolor="#231F20" stroked="f">
              <v:path arrowok="t"/>
              <v:fill type="solid"/>
            </v:shape>
            <v:shape style="position:absolute;left:937;top:636;width:784;height:528" coordorigin="937,636" coordsize="784,528" path="m1573,874l1570,874,1574,874,1573,874xe" filled="t" fillcolor="#231F20" stroked="f">
              <v:path arrowok="t"/>
              <v:fill type="solid"/>
            </v:shape>
            <v:shape style="position:absolute;left:937;top:636;width:784;height:528" coordorigin="937,636" coordsize="784,528" path="m1366,646l1336,646,1332,648,1318,658,1304,668,1294,676,1277,688,1264,699,1255,710,1410,710,1407,706,1404,704,1398,695,1399,694,1395,689,1366,646xe" filled="t" fillcolor="#231F20" stroked="f">
              <v:path arrowok="t"/>
              <v:fill type="solid"/>
            </v:shape>
            <v:shape style="position:absolute;left:937;top:636;width:784;height:528" coordorigin="937,636" coordsize="784,528" path="m1347,636l1346,638,1335,646,1336,646,1366,646,1360,636,1347,636xe" filled="t" fillcolor="#231F20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91.013878pt;margin-top:36.7248pt;width:8.620281pt;height:21.741173pt;mso-position-horizontal-relative:page;mso-position-vertical-relative:page;z-index:-7038" coordorigin="1820,734" coordsize="172,435">
            <v:shape style="position:absolute;left:1820;top:734;width:172;height:435" coordorigin="1820,734" coordsize="172,435" path="m1822,734l1821,754,1820,774,1820,815,1821,855,1821,1167,1837,1168,1856,1169,1875,1169,1896,1169,1989,1168,1990,1159,1991,1143,1992,1124,1992,1101,1992,1000,1991,962,1992,920,1992,855,1993,838,1993,798,1992,779,1992,760,1991,741,1822,734xe" filled="t" fillcolor="#231F20" stroked="f">
              <v:path arrowok="t"/>
              <v:fill type="solid"/>
            </v:shape>
            <w10:wrap type="none"/>
          </v:group>
        </w:pict>
      </w: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7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9"/>
        <w:numPr>
          <w:ilvl w:val="0"/>
          <w:numId w:val="10"/>
        </w:numPr>
        <w:tabs>
          <w:tab w:pos="1223" w:val="left" w:leader="none"/>
        </w:tabs>
        <w:spacing w:before="23"/>
        <w:ind w:left="1223" w:right="0" w:hanging="992"/>
        <w:jc w:val="left"/>
        <w:rPr>
          <w:rFonts w:ascii="Book Antiqua" w:hAnsi="Book Antiqua" w:cs="Book Antiqua" w:eastAsia="Book Antiqua"/>
          <w:b w:val="0"/>
          <w:bCs w:val="0"/>
        </w:rPr>
      </w:pPr>
      <w:r>
        <w:rPr/>
        <w:pict>
          <v:group style="position:absolute;margin-left:269.710236pt;margin-top:-48.815609pt;width:22.1341pt;height:22.22950pt;mso-position-horizontal-relative:page;mso-position-vertical-relative:paragraph;z-index:-7089" coordorigin="5394,-976" coordsize="443,445">
            <v:group style="position:absolute;left:5451;top:-920;width:329;height:331" coordorigin="5451,-920" coordsize="329,331">
              <v:shape style="position:absolute;left:5451;top:-920;width:329;height:331" coordorigin="5451,-920" coordsize="329,331" path="m5451,-920l5780,-920,5780,-588,5451,-588,5451,-920xe" filled="f" stroked="t" strokeweight="5.6693pt" strokecolor="#A7A9AC">
                <v:path arrowok="t"/>
              </v:shape>
            </v:group>
            <v:group style="position:absolute;left:5451;top:-920;width:329;height:331" coordorigin="5451,-920" coordsize="329,331">
              <v:shape style="position:absolute;left:5451;top:-920;width:329;height:331" coordorigin="5451,-920" coordsize="329,331" path="m5451,-920l5780,-920,5780,-588,5451,-588,5451,-920xe" filled="t" fillcolor="#FFFFFF" stroked="f">
                <v:path arrowok="t"/>
                <v:fill type="solid"/>
              </v:shape>
            </v:group>
            <v:group style="position:absolute;left:5474;top:-874;width:267;height:236" coordorigin="5474,-874" coordsize="267,236">
              <v:shape style="position:absolute;left:5474;top:-874;width:267;height:236" coordorigin="5474,-874" coordsize="267,236" path="m5535,-756l5474,-725,5552,-660,5557,-656,5560,-653,5569,-644,5571,-640,5579,-638,5582,-643,5584,-645,5588,-649,5630,-694,5590,-694,5580,-694,5570,-702,5562,-714,5549,-734,5538,-750,5535,-756xe" filled="t" fillcolor="#D1D3D4" stroked="f">
                <v:path arrowok="t"/>
                <v:fill type="solid"/>
              </v:shape>
              <v:shape style="position:absolute;left:5474;top:-874;width:267;height:236" coordorigin="5474,-874" coordsize="267,236" path="m5741,-874l5693,-833,5641,-777,5606,-725,5599,-708,5590,-694,5630,-694,5645,-709,5649,-713,5652,-715,5656,-719,5670,-734,5684,-747,5735,-787,5741,-791,5741,-791,5741,-874xe" filled="t" fillcolor="#D1D3D4" stroked="f">
                <v:path arrowok="t"/>
                <v:fill type="solid"/>
              </v:shape>
            </v:group>
            <v:group style="position:absolute;left:5474;top:-874;width:267;height:236" coordorigin="5474,-874" coordsize="267,236">
              <v:shape style="position:absolute;left:5474;top:-874;width:267;height:236" coordorigin="5474,-874" coordsize="267,236" path="m5535,-756l5474,-725,5552,-660,5557,-656,5560,-653,5564,-649,5569,-644,5571,-640,5579,-638,5582,-643,5584,-645,5588,-649,5645,-709,5649,-713,5652,-715,5656,-719,5735,-787,5741,-791,5741,-796,5741,-874,5728,-865,5711,-850,5654,-793,5616,-743,5599,-708,5590,-694,5538,-750,5535,-756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2.661449pt;margin-top:4.321189pt;width:526.5056pt;height:28.5007pt;mso-position-horizontal-relative:page;mso-position-vertical-relative:paragraph;z-index:-7043" coordorigin="853,86" coordsize="10530,570">
            <v:group style="position:absolute;left:1772;top:98;width:9606;height:552" coordorigin="1772,98" coordsize="9606,552">
              <v:shape style="position:absolute;left:1772;top:98;width:9606;height:552" coordorigin="1772,98" coordsize="9606,552" path="m1772,651l11378,651,11378,98,1772,98,1772,651xe" filled="t" fillcolor="#939598" stroked="f">
                <v:path arrowok="t"/>
                <v:fill type="solid"/>
              </v:shape>
            </v:group>
            <v:group style="position:absolute;left:859;top:92;width:913;height:556" coordorigin="859,92" coordsize="913,556">
              <v:shape style="position:absolute;left:859;top:92;width:913;height:556" coordorigin="859,92" coordsize="913,556" path="m859,648l1772,648,1772,92,859,92,859,648xe" filled="t" fillcolor="#58595B" stroked="f">
                <v:path arrowok="t"/>
                <v:fill type="solid"/>
              </v:shape>
            </v:group>
            <v:group style="position:absolute;left:859;top:92;width:913;height:556" coordorigin="859,92" coordsize="913,556">
              <v:shape style="position:absolute;left:859;top:92;width:913;height:556" coordorigin="859,92" coordsize="913,556" path="m859,648l1772,648,1772,92,859,92,859,648xe" filled="f" stroked="t" strokeweight=".5669pt" strokecolor="#808285">
                <v:path arrowok="t"/>
              </v:shape>
            </v:group>
            <w10:wrap type="none"/>
          </v:group>
        </w:pict>
      </w:r>
      <w:r>
        <w:rPr>
          <w:rFonts w:ascii="Book Antiqua" w:hAnsi="Book Antiqua" w:cs="Book Antiqua" w:eastAsia="Book Antiqua"/>
          <w:color w:val="FFFFFF"/>
          <w:spacing w:val="0"/>
          <w:w w:val="110"/>
          <w:position w:val="0"/>
        </w:rPr>
        <w:t>Entrega</w:t>
      </w:r>
      <w:r>
        <w:rPr>
          <w:rFonts w:ascii="Book Antiqua" w:hAnsi="Book Antiqua" w:cs="Book Antiqua" w:eastAsia="Book Antiqua"/>
          <w:color w:val="FFFFFF"/>
          <w:spacing w:val="-19"/>
          <w:w w:val="110"/>
          <w:position w:val="0"/>
        </w:rPr>
        <w:t> </w:t>
      </w:r>
      <w:r>
        <w:rPr>
          <w:rFonts w:ascii="Book Antiqua" w:hAnsi="Book Antiqua" w:cs="Book Antiqua" w:eastAsia="Book Antiqua"/>
          <w:color w:val="FFFFFF"/>
          <w:spacing w:val="0"/>
          <w:w w:val="110"/>
          <w:position w:val="0"/>
        </w:rPr>
        <w:t>de</w:t>
      </w:r>
      <w:r>
        <w:rPr>
          <w:rFonts w:ascii="Book Antiqua" w:hAnsi="Book Antiqua" w:cs="Book Antiqua" w:eastAsia="Book Antiqua"/>
          <w:color w:val="FFFFFF"/>
          <w:spacing w:val="-18"/>
          <w:w w:val="110"/>
          <w:position w:val="0"/>
        </w:rPr>
        <w:t> </w:t>
      </w:r>
      <w:r>
        <w:rPr>
          <w:rFonts w:ascii="Book Antiqua" w:hAnsi="Book Antiqua" w:cs="Book Antiqua" w:eastAsia="Book Antiqua"/>
          <w:color w:val="FFFFFF"/>
          <w:spacing w:val="0"/>
          <w:w w:val="110"/>
          <w:position w:val="0"/>
        </w:rPr>
        <w:t>credencial</w:t>
      </w:r>
      <w:r>
        <w:rPr>
          <w:rFonts w:ascii="Book Antiqua" w:hAnsi="Book Antiqua" w:cs="Book Antiqua" w:eastAsia="Book Antiqua"/>
          <w:color w:val="FFFFFF"/>
          <w:spacing w:val="-18"/>
          <w:w w:val="110"/>
          <w:position w:val="0"/>
        </w:rPr>
        <w:t> </w:t>
      </w:r>
      <w:r>
        <w:rPr>
          <w:rFonts w:ascii="Book Antiqua" w:hAnsi="Book Antiqua" w:cs="Book Antiqua" w:eastAsia="Book Antiqua"/>
          <w:color w:val="FFFFFF"/>
          <w:spacing w:val="0"/>
          <w:w w:val="110"/>
          <w:position w:val="0"/>
        </w:rPr>
        <w:t>para</w:t>
      </w:r>
      <w:r>
        <w:rPr>
          <w:rFonts w:ascii="Book Antiqua" w:hAnsi="Book Antiqua" w:cs="Book Antiqua" w:eastAsia="Book Antiqua"/>
          <w:color w:val="FFFFFF"/>
          <w:spacing w:val="-18"/>
          <w:w w:val="110"/>
          <w:position w:val="0"/>
        </w:rPr>
        <w:t> </w:t>
      </w:r>
      <w:r>
        <w:rPr>
          <w:rFonts w:ascii="Book Antiqua" w:hAnsi="Book Antiqua" w:cs="Book Antiqua" w:eastAsia="Book Antiqua"/>
          <w:color w:val="FFFFFF"/>
          <w:spacing w:val="0"/>
          <w:w w:val="110"/>
          <w:position w:val="0"/>
        </w:rPr>
        <w:t>vota</w:t>
      </w:r>
      <w:r>
        <w:rPr>
          <w:rFonts w:ascii="Book Antiqua" w:hAnsi="Book Antiqua" w:cs="Book Antiqua" w:eastAsia="Book Antiqua"/>
          <w:color w:val="FFFFFF"/>
          <w:spacing w:val="-25"/>
          <w:w w:val="110"/>
          <w:position w:val="0"/>
        </w:rPr>
        <w:t>r</w:t>
      </w:r>
      <w:r>
        <w:rPr>
          <w:rFonts w:ascii="Book Antiqua" w:hAnsi="Book Antiqua" w:cs="Book Antiqua" w:eastAsia="Book Antiqua"/>
          <w:color w:val="FFFFFF"/>
          <w:spacing w:val="0"/>
          <w:w w:val="110"/>
          <w:position w:val="0"/>
        </w:rPr>
        <w:t>.</w:t>
      </w:r>
      <w:r>
        <w:rPr>
          <w:rFonts w:ascii="Book Antiqua" w:hAnsi="Book Antiqua" w:cs="Book Antiqua" w:eastAsia="Book Antiqua"/>
          <w:b w:val="0"/>
          <w:bCs w:val="0"/>
          <w:color w:val="000000"/>
          <w:spacing w:val="0"/>
          <w:w w:val="100"/>
          <w:position w:val="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2"/>
        <w:rPr>
          <w:sz w:val="26"/>
          <w:szCs w:val="26"/>
        </w:rPr>
      </w:pPr>
      <w:r>
        <w:rPr>
          <w:sz w:val="26"/>
          <w:szCs w:val="26"/>
        </w:rPr>
      </w:r>
    </w:p>
    <w:p>
      <w:pPr>
        <w:spacing w:line="120" w:lineRule="exact" w:before="7"/>
        <w:rPr>
          <w:sz w:val="12"/>
          <w:szCs w:val="12"/>
        </w:rPr>
      </w:pPr>
      <w:r>
        <w:rPr>
          <w:sz w:val="12"/>
          <w:szCs w:val="12"/>
        </w:rPr>
      </w:r>
    </w:p>
    <w:p>
      <w:pPr>
        <w:spacing w:line="192" w:lineRule="auto"/>
        <w:ind w:left="151" w:right="5786" w:firstLine="0"/>
        <w:jc w:val="left"/>
        <w:rPr>
          <w:rFonts w:ascii="Tw Cen MT" w:hAnsi="Tw Cen MT" w:cs="Tw Cen MT" w:eastAsia="Tw Cen MT"/>
          <w:sz w:val="24"/>
          <w:szCs w:val="24"/>
        </w:rPr>
      </w:pPr>
      <w:r>
        <w:rPr/>
        <w:pict>
          <v:shape style="position:absolute;margin-left:339.124786pt;margin-top:1.543279pt;width:225.286pt;height:13.7945pt;mso-position-horizontal-relative:page;mso-position-vertical-relative:paragraph;z-index:-7037" type="#_x0000_t202" filled="f" stroked="f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/>
                  <w:tr>
                    <w:trPr>
                      <w:trHeight w:val="276" w:hRule="exact"/>
                    </w:trPr>
                    <w:tc>
                      <w:tcPr>
                        <w:tcW w:w="70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  <w:shd w:val="clear" w:color="auto" w:fill="939598"/>
                      </w:tcPr>
                      <w:p>
                        <w:pPr>
                          <w:pStyle w:val="TableParagraph"/>
                          <w:spacing w:before="9"/>
                          <w:ind w:left="270" w:right="273"/>
                          <w:jc w:val="center"/>
                          <w:rPr>
                            <w:rFonts w:ascii="Book Antiqua" w:hAnsi="Book Antiqua" w:cs="Book Antiqua" w:eastAsia="Book Antiqu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Book Antiqua" w:hAnsi="Book Antiqua" w:cs="Book Antiqua" w:eastAsia="Book Antiqua"/>
                            <w:b/>
                            <w:bCs/>
                            <w:color w:val="FFFFFF"/>
                            <w:spacing w:val="0"/>
                            <w:w w:val="110"/>
                            <w:sz w:val="22"/>
                            <w:szCs w:val="22"/>
                          </w:rPr>
                          <w:t>1</w:t>
                        </w:r>
                        <w:r>
                          <w:rPr>
                            <w:rFonts w:ascii="Book Antiqua" w:hAnsi="Book Antiqua" w:cs="Book Antiqua" w:eastAsia="Book Antiqua"/>
                            <w:b w:val="0"/>
                            <w:bCs w:val="0"/>
                            <w:color w:val="000000"/>
                            <w:spacing w:val="0"/>
                            <w:w w:val="100"/>
                            <w:sz w:val="22"/>
                            <w:szCs w:val="22"/>
                          </w:rPr>
                        </w:r>
                      </w:p>
                    </w:tc>
                    <w:tc>
                      <w:tcPr>
                        <w:tcW w:w="26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70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  <w:shd w:val="clear" w:color="auto" w:fill="939598"/>
                      </w:tcPr>
                      <w:p>
                        <w:pPr>
                          <w:pStyle w:val="TableParagraph"/>
                          <w:spacing w:before="9"/>
                          <w:ind w:left="271" w:right="274"/>
                          <w:jc w:val="center"/>
                          <w:rPr>
                            <w:rFonts w:ascii="Book Antiqua" w:hAnsi="Book Antiqua" w:cs="Book Antiqua" w:eastAsia="Book Antiqu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Book Antiqua" w:hAnsi="Book Antiqua" w:cs="Book Antiqua" w:eastAsia="Book Antiqua"/>
                            <w:b/>
                            <w:bCs/>
                            <w:color w:val="FFFFFF"/>
                            <w:spacing w:val="0"/>
                            <w:w w:val="110"/>
                            <w:sz w:val="22"/>
                            <w:szCs w:val="22"/>
                          </w:rPr>
                          <w:t>2</w:t>
                        </w:r>
                        <w:r>
                          <w:rPr>
                            <w:rFonts w:ascii="Book Antiqua" w:hAnsi="Book Antiqua" w:cs="Book Antiqua" w:eastAsia="Book Antiqua"/>
                            <w:b w:val="0"/>
                            <w:bCs w:val="0"/>
                            <w:color w:val="000000"/>
                            <w:spacing w:val="0"/>
                            <w:w w:val="100"/>
                            <w:sz w:val="22"/>
                            <w:szCs w:val="22"/>
                          </w:rPr>
                        </w:r>
                      </w:p>
                    </w:tc>
                    <w:tc>
                      <w:tcPr>
                        <w:tcW w:w="256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70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  <w:shd w:val="clear" w:color="auto" w:fill="939598"/>
                      </w:tcPr>
                      <w:p>
                        <w:pPr>
                          <w:pStyle w:val="TableParagraph"/>
                          <w:spacing w:before="9"/>
                          <w:ind w:left="270" w:right="273"/>
                          <w:jc w:val="center"/>
                          <w:rPr>
                            <w:rFonts w:ascii="Book Antiqua" w:hAnsi="Book Antiqua" w:cs="Book Antiqua" w:eastAsia="Book Antiqu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Book Antiqua" w:hAnsi="Book Antiqua" w:cs="Book Antiqua" w:eastAsia="Book Antiqua"/>
                            <w:b/>
                            <w:bCs/>
                            <w:color w:val="FFFFFF"/>
                            <w:spacing w:val="0"/>
                            <w:w w:val="110"/>
                            <w:sz w:val="22"/>
                            <w:szCs w:val="22"/>
                          </w:rPr>
                          <w:t>3</w:t>
                        </w:r>
                        <w:r>
                          <w:rPr>
                            <w:rFonts w:ascii="Book Antiqua" w:hAnsi="Book Antiqua" w:cs="Book Antiqua" w:eastAsia="Book Antiqua"/>
                            <w:b w:val="0"/>
                            <w:bCs w:val="0"/>
                            <w:color w:val="000000"/>
                            <w:spacing w:val="0"/>
                            <w:w w:val="100"/>
                            <w:sz w:val="22"/>
                            <w:szCs w:val="22"/>
                          </w:rPr>
                        </w:r>
                      </w:p>
                    </w:tc>
                    <w:tc>
                      <w:tcPr>
                        <w:tcW w:w="216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70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  <w:shd w:val="clear" w:color="auto" w:fill="939598"/>
                      </w:tcPr>
                      <w:p>
                        <w:pPr>
                          <w:pStyle w:val="TableParagraph"/>
                          <w:spacing w:before="9"/>
                          <w:ind w:left="270" w:right="273"/>
                          <w:jc w:val="center"/>
                          <w:rPr>
                            <w:rFonts w:ascii="Book Antiqua" w:hAnsi="Book Antiqua" w:cs="Book Antiqua" w:eastAsia="Book Antiqu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Book Antiqua" w:hAnsi="Book Antiqua" w:cs="Book Antiqua" w:eastAsia="Book Antiqua"/>
                            <w:b/>
                            <w:bCs/>
                            <w:color w:val="FFFFFF"/>
                            <w:spacing w:val="0"/>
                            <w:w w:val="110"/>
                            <w:sz w:val="22"/>
                            <w:szCs w:val="22"/>
                          </w:rPr>
                          <w:t>4</w:t>
                        </w:r>
                        <w:r>
                          <w:rPr>
                            <w:rFonts w:ascii="Book Antiqua" w:hAnsi="Book Antiqua" w:cs="Book Antiqua" w:eastAsia="Book Antiqua"/>
                            <w:b w:val="0"/>
                            <w:bCs w:val="0"/>
                            <w:color w:val="000000"/>
                            <w:spacing w:val="0"/>
                            <w:w w:val="100"/>
                            <w:sz w:val="22"/>
                            <w:szCs w:val="22"/>
                          </w:rPr>
                        </w:r>
                      </w:p>
                    </w:tc>
                    <w:tc>
                      <w:tcPr>
                        <w:tcW w:w="246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70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  <w:shd w:val="clear" w:color="auto" w:fill="939598"/>
                      </w:tcPr>
                      <w:p>
                        <w:pPr>
                          <w:pStyle w:val="TableParagraph"/>
                          <w:spacing w:before="9"/>
                          <w:ind w:left="270" w:right="273"/>
                          <w:jc w:val="center"/>
                          <w:rPr>
                            <w:rFonts w:ascii="Book Antiqua" w:hAnsi="Book Antiqua" w:cs="Book Antiqua" w:eastAsia="Book Antiqu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Book Antiqua" w:hAnsi="Book Antiqua" w:cs="Book Antiqua" w:eastAsia="Book Antiqua"/>
                            <w:b/>
                            <w:bCs/>
                            <w:color w:val="FFFFFF"/>
                            <w:spacing w:val="0"/>
                            <w:w w:val="110"/>
                            <w:sz w:val="22"/>
                            <w:szCs w:val="22"/>
                          </w:rPr>
                          <w:t>5</w:t>
                        </w:r>
                        <w:r>
                          <w:rPr>
                            <w:rFonts w:ascii="Book Antiqua" w:hAnsi="Book Antiqua" w:cs="Book Antiqua" w:eastAsia="Book Antiqua"/>
                            <w:b w:val="0"/>
                            <w:bCs w:val="0"/>
                            <w:color w:val="000000"/>
                            <w:spacing w:val="0"/>
                            <w:w w:val="100"/>
                            <w:sz w:val="22"/>
                            <w:szCs w:val="22"/>
                          </w:rPr>
                        </w:r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Obse</w:t>
      </w:r>
      <w:r>
        <w:rPr>
          <w:rFonts w:ascii="Tw Cen MT" w:hAnsi="Tw Cen MT" w:cs="Tw Cen MT" w:eastAsia="Tw Cen MT"/>
          <w:b/>
          <w:bCs/>
          <w:color w:val="231F20"/>
          <w:spacing w:val="4"/>
          <w:w w:val="100"/>
          <w:sz w:val="24"/>
          <w:szCs w:val="24"/>
        </w:rPr>
        <w:t>r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v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e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a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los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funcionarios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y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-6"/>
          <w:w w:val="100"/>
          <w:sz w:val="24"/>
          <w:szCs w:val="24"/>
        </w:rPr>
        <w:t>e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v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alúe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el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se</w:t>
      </w:r>
      <w:r>
        <w:rPr>
          <w:rFonts w:ascii="Tw Cen MT" w:hAnsi="Tw Cen MT" w:cs="Tw Cen MT" w:eastAsia="Tw Cen MT"/>
          <w:b/>
          <w:bCs/>
          <w:color w:val="231F20"/>
          <w:spacing w:val="4"/>
          <w:w w:val="100"/>
          <w:sz w:val="24"/>
          <w:szCs w:val="24"/>
        </w:rPr>
        <w:t>r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vicio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a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5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ciudadano</w:t>
      </w:r>
      <w:r>
        <w:rPr>
          <w:rFonts w:ascii="Tw Cen MT" w:hAnsi="Tw Cen MT" w:cs="Tw Cen MT" w:eastAsia="Tw Cen MT"/>
          <w:b/>
          <w:bCs/>
          <w:color w:val="231F20"/>
          <w:spacing w:val="-6"/>
          <w:w w:val="100"/>
          <w:sz w:val="24"/>
          <w:szCs w:val="24"/>
        </w:rPr>
        <w:t>s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.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sz w:val="24"/>
          <w:szCs w:val="24"/>
        </w:rPr>
      </w:r>
    </w:p>
    <w:p>
      <w:pPr>
        <w:spacing w:line="140" w:lineRule="exact" w:before="2"/>
        <w:rPr>
          <w:sz w:val="14"/>
          <w:szCs w:val="14"/>
        </w:rPr>
      </w:pPr>
      <w:r>
        <w:rPr>
          <w:sz w:val="14"/>
          <w:szCs w:val="14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12"/>
        </w:numPr>
        <w:tabs>
          <w:tab w:pos="390" w:val="left" w:leader="none"/>
        </w:tabs>
        <w:spacing w:before="78"/>
        <w:ind w:left="390" w:right="0" w:hanging="252"/>
        <w:jc w:val="left"/>
      </w:pPr>
      <w:r>
        <w:rPr/>
        <w:pict>
          <v:group style="position:absolute;margin-left:527.746643pt;margin-top:-.089978pt;width:36.3493pt;height:18.6948pt;mso-position-horizontal-relative:page;mso-position-vertical-relative:paragraph;z-index:-7073" coordorigin="10555,-2" coordsize="727,374">
            <v:group style="position:absolute;left:10612;top:55;width:250;height:251" coordorigin="10612,55" coordsize="250,251">
              <v:shape style="position:absolute;left:10612;top:55;width:250;height:251" coordorigin="10612,55" coordsize="250,251" path="m10612,55l10861,55,10861,306,10612,306,10612,55xe" filled="f" stroked="t" strokeweight="5.6693pt" strokecolor="#A7A9AC">
                <v:path arrowok="t"/>
              </v:shape>
            </v:group>
            <v:group style="position:absolute;left:10612;top:55;width:250;height:251" coordorigin="10612,55" coordsize="250,251">
              <v:shape style="position:absolute;left:10612;top:55;width:250;height:251" coordorigin="10612,55" coordsize="250,251" path="m10612,55l10861,55,10861,306,10612,306,10612,55xe" filled="t" fillcolor="#FFFFFF" stroked="f">
                <v:path arrowok="t"/>
                <v:fill type="solid"/>
              </v:shape>
            </v:group>
            <v:group style="position:absolute;left:10975;top:64;width:250;height:251" coordorigin="10975,64" coordsize="250,251">
              <v:shape style="position:absolute;left:10975;top:64;width:250;height:251" coordorigin="10975,64" coordsize="250,251" path="m10975,64l11225,64,11225,315,10975,315,10975,64xe" filled="f" stroked="t" strokeweight="5.6693pt" strokecolor="#A7A9AC">
                <v:path arrowok="t"/>
              </v:shape>
            </v:group>
            <v:group style="position:absolute;left:10975;top:64;width:250;height:251" coordorigin="10975,64" coordsize="250,251">
              <v:shape style="position:absolute;left:10975;top:64;width:250;height:251" coordorigin="10975,64" coordsize="250,251" path="m10975,64l11225,64,11225,315,10975,315,10975,64xe" filled="t" fillcolor="#FFFFFF" stroked="f">
                <v:path arrowok="t"/>
                <v:fill type="solid"/>
              </v:shape>
            </v:group>
            <v:group style="position:absolute;left:10993;top:99;width:203;height:179" coordorigin="10993,99" coordsize="203,179">
              <v:shape style="position:absolute;left:10993;top:99;width:203;height:179" coordorigin="10993,99" coordsize="203,179" path="m11039,188l10993,212,11052,261,11056,264,11058,266,11065,274,11067,276,11073,278,11075,274,11076,272,11079,269,11113,234,11080,234,11070,232,11062,223,11056,214,11052,208,11041,194,11039,188xe" filled="t" fillcolor="#D1D3D4" stroked="f">
                <v:path arrowok="t"/>
                <v:fill type="solid"/>
              </v:shape>
              <v:shape style="position:absolute;left:10993;top:99;width:203;height:179" coordorigin="10993,99" coordsize="203,179" path="m11196,99l11150,139,11110,184,11090,219,11080,234,11113,234,11123,224,11126,221,11128,219,11131,216,11145,202,11160,188,11191,165,11195,162,11196,162,11196,99xe" filled="t" fillcolor="#D1D3D4" stroked="f">
                <v:path arrowok="t"/>
                <v:fill type="solid"/>
              </v:shape>
            </v:group>
            <v:group style="position:absolute;left:10993;top:99;width:203;height:179" coordorigin="10993,99" coordsize="203,179">
              <v:shape style="position:absolute;left:10993;top:99;width:203;height:179" coordorigin="10993,99" coordsize="203,179" path="m11039,188l10993,212,11052,261,11056,264,11058,266,11061,269,11065,274,11067,276,11073,278,11075,274,11076,272,11079,269,11123,224,11126,221,11128,219,11131,216,11191,165,11196,162,11196,158,11196,99,11182,109,11164,125,11110,184,11090,219,11080,234,11070,232,11062,223,11056,214,11052,208,11041,194,11039,188xe" filled="f" stroked="t" strokeweight=".216pt" strokecolor="#D1D3D4">
                <v:path arrowok="t"/>
              </v:shape>
            </v:group>
            <v:group style="position:absolute;left:10641;top:87;width:187;height:173" coordorigin="10641,87" coordsize="187,173">
              <v:shape style="position:absolute;left:10641;top:87;width:187;height:173" coordorigin="10641,87" coordsize="187,173" path="m10674,98l10641,135,10705,182,10653,241,10679,260,10731,202,10813,202,10764,165,10781,146,10738,146,10674,98xe" filled="t" fillcolor="#D1D3D4" stroked="f">
                <v:path arrowok="t"/>
                <v:fill type="solid"/>
              </v:shape>
              <v:shape style="position:absolute;left:10641;top:87;width:187;height:173" coordorigin="10641,87" coordsize="187,173" path="m10813,202l10731,202,10795,249,10828,213,10813,202xe" filled="t" fillcolor="#D1D3D4" stroked="f">
                <v:path arrowok="t"/>
                <v:fill type="solid"/>
              </v:shape>
              <v:shape style="position:absolute;left:10641;top:87;width:187;height:173" coordorigin="10641,87" coordsize="187,173" path="m10790,87l10738,146,10781,146,10816,107,10790,87xe" filled="t" fillcolor="#D1D3D4" stroked="f">
                <v:path arrowok="t"/>
                <v:fill type="solid"/>
              </v:shape>
            </v:group>
            <v:group style="position:absolute;left:10641;top:87;width:187;height:173" coordorigin="10641,87" coordsize="187,173">
              <v:shape style="position:absolute;left:10641;top:87;width:187;height:173" coordorigin="10641,87" coordsize="187,173" path="m10795,249l10828,213,10764,165,10816,107,10790,87,10738,146,10674,98,10641,135,10705,182,10653,241,10679,260,10731,202,10795,249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80.393646pt;margin-top:-.089978pt;width:36.349200pt;height:18.6948pt;mso-position-horizontal-relative:page;mso-position-vertical-relative:paragraph;z-index:-7072" coordorigin="9608,-2" coordsize="727,374">
            <v:group style="position:absolute;left:9665;top:55;width:250;height:251" coordorigin="9665,55" coordsize="250,251">
              <v:shape style="position:absolute;left:9665;top:55;width:250;height:251" coordorigin="9665,55" coordsize="250,251" path="m9665,55l9914,55,9914,306,9665,306,9665,55xe" filled="f" stroked="t" strokeweight="5.6693pt" strokecolor="#A7A9AC">
                <v:path arrowok="t"/>
              </v:shape>
            </v:group>
            <v:group style="position:absolute;left:9665;top:55;width:250;height:251" coordorigin="9665,55" coordsize="250,251">
              <v:shape style="position:absolute;left:9665;top:55;width:250;height:251" coordorigin="9665,55" coordsize="250,251" path="m9665,55l9914,55,9914,306,9665,306,9665,55xe" filled="t" fillcolor="#FFFFFF" stroked="f">
                <v:path arrowok="t"/>
                <v:fill type="solid"/>
              </v:shape>
            </v:group>
            <v:group style="position:absolute;left:10028;top:64;width:250;height:251" coordorigin="10028,64" coordsize="250,251">
              <v:shape style="position:absolute;left:10028;top:64;width:250;height:251" coordorigin="10028,64" coordsize="250,251" path="m10028,64l10278,64,10278,315,10028,315,10028,64xe" filled="f" stroked="t" strokeweight="5.6693pt" strokecolor="#A7A9AC">
                <v:path arrowok="t"/>
              </v:shape>
            </v:group>
            <v:group style="position:absolute;left:10028;top:64;width:250;height:251" coordorigin="10028,64" coordsize="250,251">
              <v:shape style="position:absolute;left:10028;top:64;width:250;height:251" coordorigin="10028,64" coordsize="250,251" path="m10028,64l10278,64,10278,315,10028,315,10028,64xe" filled="t" fillcolor="#FFFFFF" stroked="f">
                <v:path arrowok="t"/>
                <v:fill type="solid"/>
              </v:shape>
            </v:group>
            <v:group style="position:absolute;left:10046;top:99;width:203;height:179" coordorigin="10046,99" coordsize="203,179">
              <v:shape style="position:absolute;left:10046;top:99;width:203;height:179" coordorigin="10046,99" coordsize="203,179" path="m10092,188l10046,212,10105,261,10109,264,10111,266,10118,274,10120,276,10126,278,10128,274,10129,272,10132,269,10166,234,10133,234,10123,232,10115,223,10109,214,10104,208,10094,194,10092,188xe" filled="t" fillcolor="#D1D3D4" stroked="f">
                <v:path arrowok="t"/>
                <v:fill type="solid"/>
              </v:shape>
              <v:shape style="position:absolute;left:10046;top:99;width:203;height:179" coordorigin="10046,99" coordsize="203,179" path="m10249,99l10203,139,10163,184,10143,219,10133,234,10166,234,10176,224,10179,221,10181,219,10244,165,10249,162,10249,99xe" filled="t" fillcolor="#D1D3D4" stroked="f">
                <v:path arrowok="t"/>
                <v:fill type="solid"/>
              </v:shape>
            </v:group>
            <v:group style="position:absolute;left:10046;top:99;width:203;height:179" coordorigin="10046,99" coordsize="203,179">
              <v:shape style="position:absolute;left:10046;top:99;width:203;height:179" coordorigin="10046,99" coordsize="203,179" path="m10092,188l10046,212,10105,261,10109,264,10111,266,10114,269,10118,274,10120,276,10126,278,10128,274,10129,272,10132,269,10176,224,10179,221,10181,219,10184,216,10244,165,10249,162,10249,158,10249,99,10235,109,10217,125,10163,184,10143,219,10133,234,10123,232,10115,223,10109,214,10104,208,10094,194,10092,188xe" filled="f" stroked="t" strokeweight=".216pt" strokecolor="#D1D3D4">
                <v:path arrowok="t"/>
              </v:shape>
            </v:group>
            <v:group style="position:absolute;left:9694;top:87;width:187;height:173" coordorigin="9694,87" coordsize="187,173">
              <v:shape style="position:absolute;left:9694;top:87;width:187;height:173" coordorigin="9694,87" coordsize="187,173" path="m9727,98l9694,135,9758,182,9706,241,9732,260,9784,202,9866,202,9817,165,9834,146,9791,146,9727,98xe" filled="t" fillcolor="#D1D3D4" stroked="f">
                <v:path arrowok="t"/>
                <v:fill type="solid"/>
              </v:shape>
              <v:shape style="position:absolute;left:9694;top:87;width:187;height:173" coordorigin="9694,87" coordsize="187,173" path="m9866,202l9784,202,9848,249,9881,213,9866,202xe" filled="t" fillcolor="#D1D3D4" stroked="f">
                <v:path arrowok="t"/>
                <v:fill type="solid"/>
              </v:shape>
              <v:shape style="position:absolute;left:9694;top:87;width:187;height:173" coordorigin="9694,87" coordsize="187,173" path="m9843,87l9791,146,9834,146,9869,107,9843,87xe" filled="t" fillcolor="#D1D3D4" stroked="f">
                <v:path arrowok="t"/>
                <v:fill type="solid"/>
              </v:shape>
            </v:group>
            <v:group style="position:absolute;left:9694;top:87;width:187;height:173" coordorigin="9694,87" coordsize="187,173">
              <v:shape style="position:absolute;left:9694;top:87;width:187;height:173" coordorigin="9694,87" coordsize="187,173" path="m9848,249l9881,213,9817,165,9869,107,9843,87,9791,146,9727,98,9694,135,9758,182,9706,241,9732,260,9784,202,9848,249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34.078064pt;margin-top:-.089978pt;width:36.3493pt;height:18.6948pt;mso-position-horizontal-relative:page;mso-position-vertical-relative:paragraph;z-index:-7071" coordorigin="8682,-2" coordsize="727,374">
            <v:group style="position:absolute;left:8738;top:55;width:250;height:251" coordorigin="8738,55" coordsize="250,251">
              <v:shape style="position:absolute;left:8738;top:55;width:250;height:251" coordorigin="8738,55" coordsize="250,251" path="m8738,55l8988,55,8988,306,8738,306,8738,55xe" filled="f" stroked="t" strokeweight="5.6693pt" strokecolor="#A7A9AC">
                <v:path arrowok="t"/>
              </v:shape>
            </v:group>
            <v:group style="position:absolute;left:8738;top:55;width:250;height:251" coordorigin="8738,55" coordsize="250,251">
              <v:shape style="position:absolute;left:8738;top:55;width:250;height:251" coordorigin="8738,55" coordsize="250,251" path="m8738,55l8988,55,8988,306,8738,306,8738,55xe" filled="t" fillcolor="#FFFFFF" stroked="f">
                <v:path arrowok="t"/>
                <v:fill type="solid"/>
              </v:shape>
            </v:group>
            <v:group style="position:absolute;left:9102;top:64;width:250;height:251" coordorigin="9102,64" coordsize="250,251">
              <v:shape style="position:absolute;left:9102;top:64;width:250;height:251" coordorigin="9102,64" coordsize="250,251" path="m9102,64l9352,64,9352,315,9102,315,9102,64xe" filled="f" stroked="t" strokeweight="5.6693pt" strokecolor="#A7A9AC">
                <v:path arrowok="t"/>
              </v:shape>
            </v:group>
            <v:group style="position:absolute;left:9102;top:64;width:250;height:251" coordorigin="9102,64" coordsize="250,251">
              <v:shape style="position:absolute;left:9102;top:64;width:250;height:251" coordorigin="9102,64" coordsize="250,251" path="m9102,64l9352,64,9352,315,9102,315,9102,64xe" filled="t" fillcolor="#FFFFFF" stroked="f">
                <v:path arrowok="t"/>
                <v:fill type="solid"/>
              </v:shape>
            </v:group>
            <v:group style="position:absolute;left:9120;top:99;width:203;height:179" coordorigin="9120,99" coordsize="203,179">
              <v:shape style="position:absolute;left:9120;top:99;width:203;height:179" coordorigin="9120,99" coordsize="203,179" path="m9166,188l9120,212,9179,261,9182,264,9185,266,9192,274,9193,276,9199,278,9201,274,9203,272,9206,269,9240,234,9207,234,9197,232,9188,223,9183,214,9178,208,9168,194,9166,188xe" filled="t" fillcolor="#D1D3D4" stroked="f">
                <v:path arrowok="t"/>
                <v:fill type="solid"/>
              </v:shape>
              <v:shape style="position:absolute;left:9120;top:99;width:203;height:179" coordorigin="9120,99" coordsize="203,179" path="m9322,99l9277,139,9237,184,9216,219,9207,234,9240,234,9249,224,9252,221,9255,219,9258,216,9272,202,9286,188,9318,165,9322,162,9322,162,9322,99xe" filled="t" fillcolor="#D1D3D4" stroked="f">
                <v:path arrowok="t"/>
                <v:fill type="solid"/>
              </v:shape>
            </v:group>
            <v:group style="position:absolute;left:9120;top:99;width:203;height:179" coordorigin="9120,99" coordsize="203,179">
              <v:shape style="position:absolute;left:9120;top:99;width:203;height:179" coordorigin="9120,99" coordsize="203,179" path="m9166,188l9120,212,9179,261,9182,264,9185,266,9188,269,9192,274,9193,276,9199,278,9201,274,9203,272,9206,269,9249,224,9252,221,9255,219,9258,216,9318,165,9322,162,9322,158,9322,99,9308,109,9291,125,9237,184,9216,219,9207,234,9197,232,9188,223,9183,214,9178,208,9168,194,9166,188xe" filled="f" stroked="t" strokeweight=".216pt" strokecolor="#D1D3D4">
                <v:path arrowok="t"/>
              </v:shape>
            </v:group>
            <v:group style="position:absolute;left:8768;top:87;width:187;height:173" coordorigin="8768,87" coordsize="187,173">
              <v:shape style="position:absolute;left:8768;top:87;width:187;height:173" coordorigin="8768,87" coordsize="187,173" path="m8801,98l8768,135,8832,182,8779,241,8806,260,8858,202,8940,202,8890,165,8908,146,8864,146,8801,98xe" filled="t" fillcolor="#D1D3D4" stroked="f">
                <v:path arrowok="t"/>
                <v:fill type="solid"/>
              </v:shape>
              <v:shape style="position:absolute;left:8768;top:87;width:187;height:173" coordorigin="8768,87" coordsize="187,173" path="m8940,202l8858,202,8922,249,8954,213,8940,202xe" filled="t" fillcolor="#D1D3D4" stroked="f">
                <v:path arrowok="t"/>
                <v:fill type="solid"/>
              </v:shape>
              <v:shape style="position:absolute;left:8768;top:87;width:187;height:173" coordorigin="8768,87" coordsize="187,173" path="m8917,87l8864,146,8908,146,8943,107,8917,87xe" filled="t" fillcolor="#D1D3D4" stroked="f">
                <v:path arrowok="t"/>
                <v:fill type="solid"/>
              </v:shape>
            </v:group>
            <v:group style="position:absolute;left:8768;top:87;width:187;height:173" coordorigin="8768,87" coordsize="187,173">
              <v:shape style="position:absolute;left:8768;top:87;width:187;height:173" coordorigin="8768,87" coordsize="187,173" path="m8922,249l8954,213,8890,165,8943,107,8917,87,8864,146,8801,98,8768,135,8832,182,8779,241,8806,260,8858,202,8922,249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86.544159pt;margin-top:-.089978pt;width:36.3493pt;height:18.6948pt;mso-position-horizontal-relative:page;mso-position-vertical-relative:paragraph;z-index:-7070" coordorigin="7731,-2" coordsize="727,374">
            <v:group style="position:absolute;left:7788;top:55;width:250;height:251" coordorigin="7788,55" coordsize="250,251">
              <v:shape style="position:absolute;left:7788;top:55;width:250;height:251" coordorigin="7788,55" coordsize="250,251" path="m7788,55l8037,55,8037,306,7788,306,7788,55xe" filled="f" stroked="t" strokeweight="5.6693pt" strokecolor="#A7A9AC">
                <v:path arrowok="t"/>
              </v:shape>
            </v:group>
            <v:group style="position:absolute;left:7788;top:55;width:250;height:251" coordorigin="7788,55" coordsize="250,251">
              <v:shape style="position:absolute;left:7788;top:55;width:250;height:251" coordorigin="7788,55" coordsize="250,251" path="m7788,55l8037,55,8037,306,7788,306,7788,55xe" filled="t" fillcolor="#FFFFFF" stroked="f">
                <v:path arrowok="t"/>
                <v:fill type="solid"/>
              </v:shape>
            </v:group>
            <v:group style="position:absolute;left:8151;top:64;width:250;height:251" coordorigin="8151,64" coordsize="250,251">
              <v:shape style="position:absolute;left:8151;top:64;width:250;height:251" coordorigin="8151,64" coordsize="250,251" path="m8151,64l8401,64,8401,315,8151,315,8151,64xe" filled="f" stroked="t" strokeweight="5.6693pt" strokecolor="#A7A9AC">
                <v:path arrowok="t"/>
              </v:shape>
            </v:group>
            <v:group style="position:absolute;left:8151;top:64;width:250;height:251" coordorigin="8151,64" coordsize="250,251">
              <v:shape style="position:absolute;left:8151;top:64;width:250;height:251" coordorigin="8151,64" coordsize="250,251" path="m8151,64l8401,64,8401,315,8151,315,8151,64xe" filled="t" fillcolor="#FFFFFF" stroked="f">
                <v:path arrowok="t"/>
                <v:fill type="solid"/>
              </v:shape>
            </v:group>
            <v:group style="position:absolute;left:8169;top:99;width:203;height:179" coordorigin="8169,99" coordsize="203,179">
              <v:shape style="position:absolute;left:8169;top:99;width:203;height:179" coordorigin="8169,99" coordsize="203,179" path="m8215,188l8169,212,8228,261,8232,264,8234,266,8241,274,8243,276,8249,278,8251,274,8252,272,8255,269,8289,234,8256,234,8246,232,8238,223,8232,214,8227,208,8217,194,8215,188xe" filled="t" fillcolor="#D1D3D4" stroked="f">
                <v:path arrowok="t"/>
                <v:fill type="solid"/>
              </v:shape>
              <v:shape style="position:absolute;left:8169;top:99;width:203;height:179" coordorigin="8169,99" coordsize="203,179" path="m8372,99l8326,139,8286,184,8266,219,8256,234,8289,234,8299,224,8302,221,8304,219,8307,216,8321,202,8336,188,8367,165,8371,162,8372,162,8372,99xe" filled="t" fillcolor="#D1D3D4" stroked="f">
                <v:path arrowok="t"/>
                <v:fill type="solid"/>
              </v:shape>
            </v:group>
            <v:group style="position:absolute;left:8169;top:99;width:203;height:179" coordorigin="8169,99" coordsize="203,179">
              <v:shape style="position:absolute;left:8169;top:99;width:203;height:179" coordorigin="8169,99" coordsize="203,179" path="m8215,188l8169,212,8228,261,8232,264,8234,266,8237,269,8241,274,8243,276,8249,278,8251,274,8252,272,8255,269,8299,224,8302,221,8304,219,8307,216,8367,165,8372,162,8372,158,8372,99,8358,109,8340,125,8286,184,8266,219,8256,234,8246,232,8238,223,8232,214,8227,208,8217,194,8215,188xe" filled="f" stroked="t" strokeweight=".216pt" strokecolor="#D1D3D4">
                <v:path arrowok="t"/>
              </v:shape>
            </v:group>
            <v:group style="position:absolute;left:7817;top:87;width:187;height:173" coordorigin="7817,87" coordsize="187,173">
              <v:shape style="position:absolute;left:7817;top:87;width:187;height:173" coordorigin="7817,87" coordsize="187,173" path="m7850,98l7817,135,7881,182,7829,241,7855,260,7907,202,7989,202,7940,165,7957,146,7914,146,7850,98xe" filled="t" fillcolor="#D1D3D4" stroked="f">
                <v:path arrowok="t"/>
                <v:fill type="solid"/>
              </v:shape>
              <v:shape style="position:absolute;left:7817;top:87;width:187;height:173" coordorigin="7817,87" coordsize="187,173" path="m7989,202l7907,202,7971,249,8004,213,7989,202xe" filled="t" fillcolor="#D1D3D4" stroked="f">
                <v:path arrowok="t"/>
                <v:fill type="solid"/>
              </v:shape>
              <v:shape style="position:absolute;left:7817;top:87;width:187;height:173" coordorigin="7817,87" coordsize="187,173" path="m7966,87l7914,146,7957,146,7992,107,7966,87xe" filled="t" fillcolor="#D1D3D4" stroked="f">
                <v:path arrowok="t"/>
                <v:fill type="solid"/>
              </v:shape>
            </v:group>
            <v:group style="position:absolute;left:7817;top:87;width:187;height:173" coordorigin="7817,87" coordsize="187,173">
              <v:shape style="position:absolute;left:7817;top:87;width:187;height:173" coordorigin="7817,87" coordsize="187,173" path="m7971,249l8004,213,7940,165,7992,107,7966,87,7914,146,7850,98,7817,135,7881,182,7829,241,7855,260,7907,202,7971,249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38.780945pt;margin-top:-.089978pt;width:36.3493pt;height:18.6948pt;mso-position-horizontal-relative:page;mso-position-vertical-relative:paragraph;z-index:-7069" coordorigin="6776,-2" coordsize="727,374">
            <v:group style="position:absolute;left:6832;top:55;width:250;height:251" coordorigin="6832,55" coordsize="250,251">
              <v:shape style="position:absolute;left:6832;top:55;width:250;height:251" coordorigin="6832,55" coordsize="250,251" path="m6832,55l7082,55,7082,306,6832,306,6832,55xe" filled="f" stroked="t" strokeweight="5.6693pt" strokecolor="#A7A9AC">
                <v:path arrowok="t"/>
              </v:shape>
            </v:group>
            <v:group style="position:absolute;left:6832;top:55;width:250;height:251" coordorigin="6832,55" coordsize="250,251">
              <v:shape style="position:absolute;left:6832;top:55;width:250;height:251" coordorigin="6832,55" coordsize="250,251" path="m6832,55l7082,55,7082,306,6832,306,6832,55xe" filled="t" fillcolor="#FFFFFF" stroked="f">
                <v:path arrowok="t"/>
                <v:fill type="solid"/>
              </v:shape>
            </v:group>
            <v:group style="position:absolute;left:7196;top:64;width:250;height:251" coordorigin="7196,64" coordsize="250,251">
              <v:shape style="position:absolute;left:7196;top:64;width:250;height:251" coordorigin="7196,64" coordsize="250,251" path="m7196,64l7446,64,7446,315,7196,315,7196,64xe" filled="f" stroked="t" strokeweight="5.6693pt" strokecolor="#A7A9AC">
                <v:path arrowok="t"/>
              </v:shape>
            </v:group>
            <v:group style="position:absolute;left:7196;top:64;width:250;height:251" coordorigin="7196,64" coordsize="250,251">
              <v:shape style="position:absolute;left:7196;top:64;width:250;height:251" coordorigin="7196,64" coordsize="250,251" path="m7196,64l7446,64,7446,315,7196,315,7196,64xe" filled="t" fillcolor="#FFFFFF" stroked="f">
                <v:path arrowok="t"/>
                <v:fill type="solid"/>
              </v:shape>
            </v:group>
            <v:group style="position:absolute;left:7214;top:99;width:203;height:179" coordorigin="7214,99" coordsize="203,179">
              <v:shape style="position:absolute;left:7214;top:99;width:203;height:179" coordorigin="7214,99" coordsize="203,179" path="m7260,188l7214,212,7273,261,7276,264,7279,266,7286,274,7287,276,7293,278,7295,274,7297,272,7300,269,7334,234,7301,234,7291,232,7283,223,7277,214,7272,208,7262,194,7260,188xe" filled="t" fillcolor="#D1D3D4" stroked="f">
                <v:path arrowok="t"/>
                <v:fill type="solid"/>
              </v:shape>
              <v:shape style="position:absolute;left:7214;top:99;width:203;height:179" coordorigin="7214,99" coordsize="203,179" path="m7416,99l7371,139,7331,184,7310,219,7301,234,7334,234,7343,224,7346,221,7349,219,7352,216,7366,202,7380,188,7412,165,7416,162,7416,162,7416,99xe" filled="t" fillcolor="#D1D3D4" stroked="f">
                <v:path arrowok="t"/>
                <v:fill type="solid"/>
              </v:shape>
            </v:group>
            <v:group style="position:absolute;left:7214;top:99;width:203;height:179" coordorigin="7214,99" coordsize="203,179">
              <v:shape style="position:absolute;left:7214;top:99;width:203;height:179" coordorigin="7214,99" coordsize="203,179" path="m7260,188l7214,212,7273,261,7276,264,7279,266,7282,269,7286,274,7287,276,7293,278,7295,274,7297,272,7300,269,7343,224,7346,221,7349,219,7352,216,7412,165,7416,162,7416,158,7416,99,7402,109,7385,125,7331,184,7310,219,7301,234,7291,232,7283,223,7277,214,7272,208,7262,194,7260,188xe" filled="f" stroked="t" strokeweight=".216pt" strokecolor="#D1D3D4">
                <v:path arrowok="t"/>
              </v:shape>
            </v:group>
            <v:group style="position:absolute;left:6862;top:87;width:187;height:173" coordorigin="6862,87" coordsize="187,173">
              <v:shape style="position:absolute;left:6862;top:87;width:187;height:173" coordorigin="6862,87" coordsize="187,173" path="m6895,98l6862,135,6926,182,6874,241,6900,260,6952,202,7034,202,6985,165,7002,146,6958,146,6895,98xe" filled="t" fillcolor="#D1D3D4" stroked="f">
                <v:path arrowok="t"/>
                <v:fill type="solid"/>
              </v:shape>
              <v:shape style="position:absolute;left:6862;top:87;width:187;height:173" coordorigin="6862,87" coordsize="187,173" path="m7034,202l6952,202,7016,249,7048,213,7034,202xe" filled="t" fillcolor="#D1D3D4" stroked="f">
                <v:path arrowok="t"/>
                <v:fill type="solid"/>
              </v:shape>
              <v:shape style="position:absolute;left:6862;top:87;width:187;height:173" coordorigin="6862,87" coordsize="187,173" path="m7011,87l6958,146,7002,146,7037,107,7011,87xe" filled="t" fillcolor="#D1D3D4" stroked="f">
                <v:path arrowok="t"/>
                <v:fill type="solid"/>
              </v:shape>
            </v:group>
            <v:group style="position:absolute;left:6862;top:87;width:187;height:173" coordorigin="6862,87" coordsize="187,173">
              <v:shape style="position:absolute;left:6862;top:87;width:187;height:173" coordorigin="6862,87" coordsize="187,173" path="m7016,249l7048,213,6985,165,7037,107,7011,87,6958,146,6895,98,6862,135,6926,182,6874,241,6900,260,6952,202,7016,249xe" filled="f" stroked="t" strokeweight=".5669pt" strokecolor="#D1D3D4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100"/>
        </w:rPr>
        <w:t>¿Saluda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y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presenta?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60" w:lineRule="exact" w:before="6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12"/>
        </w:numPr>
        <w:tabs>
          <w:tab w:pos="390" w:val="left" w:leader="none"/>
        </w:tabs>
        <w:ind w:left="390" w:right="0" w:hanging="252"/>
        <w:jc w:val="left"/>
      </w:pPr>
      <w:r>
        <w:rPr/>
        <w:pict>
          <v:group style="position:absolute;margin-left:527.746643pt;margin-top:-6.559764pt;width:36.3493pt;height:18.6948pt;mso-position-horizontal-relative:page;mso-position-vertical-relative:paragraph;z-index:-7068" coordorigin="10555,-131" coordsize="727,374">
            <v:group style="position:absolute;left:10612;top:-75;width:250;height:251" coordorigin="10612,-75" coordsize="250,251">
              <v:shape style="position:absolute;left:10612;top:-75;width:250;height:251" coordorigin="10612,-75" coordsize="250,251" path="m10612,-75l10861,-75,10861,177,10612,177,10612,-75xe" filled="f" stroked="t" strokeweight="5.6693pt" strokecolor="#A7A9AC">
                <v:path arrowok="t"/>
              </v:shape>
            </v:group>
            <v:group style="position:absolute;left:10612;top:-75;width:250;height:251" coordorigin="10612,-75" coordsize="250,251">
              <v:shape style="position:absolute;left:10612;top:-75;width:250;height:251" coordorigin="10612,-75" coordsize="250,251" path="m10612,-75l10861,-75,10861,177,10612,177,10612,-75xe" filled="t" fillcolor="#FFFFFF" stroked="f">
                <v:path arrowok="t"/>
                <v:fill type="solid"/>
              </v:shape>
            </v:group>
            <v:group style="position:absolute;left:10975;top:-65;width:250;height:251" coordorigin="10975,-65" coordsize="250,251">
              <v:shape style="position:absolute;left:10975;top:-65;width:250;height:251" coordorigin="10975,-65" coordsize="250,251" path="m10975,-65l11225,-65,11225,186,10975,186,10975,-65xe" filled="f" stroked="t" strokeweight="5.6693pt" strokecolor="#A7A9AC">
                <v:path arrowok="t"/>
              </v:shape>
            </v:group>
            <v:group style="position:absolute;left:10975;top:-65;width:250;height:251" coordorigin="10975,-65" coordsize="250,251">
              <v:shape style="position:absolute;left:10975;top:-65;width:250;height:251" coordorigin="10975,-65" coordsize="250,251" path="m10975,-65l11225,-65,11225,186,10975,186,10975,-65xe" filled="t" fillcolor="#FFFFFF" stroked="f">
                <v:path arrowok="t"/>
                <v:fill type="solid"/>
              </v:shape>
            </v:group>
            <v:group style="position:absolute;left:10993;top:-31;width:203;height:179" coordorigin="10993,-31" coordsize="203,179">
              <v:shape style="position:absolute;left:10993;top:-31;width:203;height:179" coordorigin="10993,-31" coordsize="203,179" path="m11039,59l10993,82,11052,132,11056,135,11058,137,11065,144,11067,147,11073,148,11075,145,11076,143,11079,140,11113,105,11080,105,11070,103,11062,94,11056,85,11052,78,11041,64,11039,59xe" filled="t" fillcolor="#D1D3D4" stroked="f">
                <v:path arrowok="t"/>
                <v:fill type="solid"/>
              </v:shape>
              <v:shape style="position:absolute;left:10993;top:-31;width:203;height:179" coordorigin="10993,-31" coordsize="203,179" path="m11196,-31l11150,9,11110,55,11090,90,11080,105,11113,105,11123,95,11126,91,11128,90,11131,87,11145,73,11160,59,11191,35,11195,32,11196,32,11196,-31xe" filled="t" fillcolor="#D1D3D4" stroked="f">
                <v:path arrowok="t"/>
                <v:fill type="solid"/>
              </v:shape>
            </v:group>
            <v:group style="position:absolute;left:10993;top:-31;width:203;height:179" coordorigin="10993,-31" coordsize="203,179">
              <v:shape style="position:absolute;left:10993;top:-31;width:203;height:179" coordorigin="10993,-31" coordsize="203,179" path="m11039,59l10993,82,11052,132,11056,135,11058,137,11061,140,11065,144,11067,147,11073,148,11075,145,11076,143,11079,140,11123,95,11126,91,11128,90,11131,87,11191,35,11196,32,11196,28,11196,-31,11182,-20,11164,-4,11110,55,11090,90,11080,105,11070,103,11062,94,11056,85,11052,78,11041,64,11039,59xe" filled="f" stroked="t" strokeweight=".216pt" strokecolor="#D1D3D4">
                <v:path arrowok="t"/>
              </v:shape>
            </v:group>
            <v:group style="position:absolute;left:10641;top:-42;width:187;height:173" coordorigin="10641,-42" coordsize="187,173">
              <v:shape style="position:absolute;left:10641;top:-42;width:187;height:173" coordorigin="10641,-42" coordsize="187,173" path="m10674,-31l10641,5,10705,53,10653,111,10679,131,10731,72,10813,72,10764,36,10781,16,10738,16,10674,-31xe" filled="t" fillcolor="#D1D3D4" stroked="f">
                <v:path arrowok="t"/>
                <v:fill type="solid"/>
              </v:shape>
              <v:shape style="position:absolute;left:10641;top:-42;width:187;height:173" coordorigin="10641,-42" coordsize="187,173" path="m10813,72l10731,72,10795,120,10828,83,10813,72xe" filled="t" fillcolor="#D1D3D4" stroked="f">
                <v:path arrowok="t"/>
                <v:fill type="solid"/>
              </v:shape>
              <v:shape style="position:absolute;left:10641;top:-42;width:187;height:173" coordorigin="10641,-42" coordsize="187,173" path="m10790,-42l10738,16,10781,16,10816,-23,10790,-42xe" filled="t" fillcolor="#D1D3D4" stroked="f">
                <v:path arrowok="t"/>
                <v:fill type="solid"/>
              </v:shape>
            </v:group>
            <v:group style="position:absolute;left:10641;top:-42;width:187;height:173" coordorigin="10641,-42" coordsize="187,173">
              <v:shape style="position:absolute;left:10641;top:-42;width:187;height:173" coordorigin="10641,-42" coordsize="187,173" path="m10795,120l10828,83,10764,36,10816,-23,10790,-42,10738,16,10674,-31,10641,5,10705,53,10653,111,10679,131,10731,72,10795,120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80.393646pt;margin-top:-6.559764pt;width:36.349200pt;height:18.6948pt;mso-position-horizontal-relative:page;mso-position-vertical-relative:paragraph;z-index:-7067" coordorigin="9608,-131" coordsize="727,374">
            <v:group style="position:absolute;left:9665;top:-75;width:250;height:251" coordorigin="9665,-75" coordsize="250,251">
              <v:shape style="position:absolute;left:9665;top:-75;width:250;height:251" coordorigin="9665,-75" coordsize="250,251" path="m9665,-75l9914,-75,9914,177,9665,177,9665,-75xe" filled="f" stroked="t" strokeweight="5.6693pt" strokecolor="#A7A9AC">
                <v:path arrowok="t"/>
              </v:shape>
            </v:group>
            <v:group style="position:absolute;left:9665;top:-75;width:250;height:251" coordorigin="9665,-75" coordsize="250,251">
              <v:shape style="position:absolute;left:9665;top:-75;width:250;height:251" coordorigin="9665,-75" coordsize="250,251" path="m9665,-75l9914,-75,9914,177,9665,177,9665,-75xe" filled="t" fillcolor="#FFFFFF" stroked="f">
                <v:path arrowok="t"/>
                <v:fill type="solid"/>
              </v:shape>
            </v:group>
            <v:group style="position:absolute;left:10028;top:-65;width:250;height:251" coordorigin="10028,-65" coordsize="250,251">
              <v:shape style="position:absolute;left:10028;top:-65;width:250;height:251" coordorigin="10028,-65" coordsize="250,251" path="m10028,-65l10278,-65,10278,186,10028,186,10028,-65xe" filled="f" stroked="t" strokeweight="5.6693pt" strokecolor="#A7A9AC">
                <v:path arrowok="t"/>
              </v:shape>
            </v:group>
            <v:group style="position:absolute;left:10028;top:-65;width:250;height:251" coordorigin="10028,-65" coordsize="250,251">
              <v:shape style="position:absolute;left:10028;top:-65;width:250;height:251" coordorigin="10028,-65" coordsize="250,251" path="m10028,-65l10278,-65,10278,186,10028,186,10028,-65xe" filled="t" fillcolor="#FFFFFF" stroked="f">
                <v:path arrowok="t"/>
                <v:fill type="solid"/>
              </v:shape>
            </v:group>
            <v:group style="position:absolute;left:10046;top:-31;width:203;height:179" coordorigin="10046,-31" coordsize="203,179">
              <v:shape style="position:absolute;left:10046;top:-31;width:203;height:179" coordorigin="10046,-31" coordsize="203,179" path="m10092,59l10046,82,10105,132,10109,135,10111,137,10118,144,10120,147,10126,148,10128,145,10129,143,10132,140,10166,105,10133,105,10123,103,10115,94,10109,85,10104,78,10094,64,10092,59xe" filled="t" fillcolor="#D1D3D4" stroked="f">
                <v:path arrowok="t"/>
                <v:fill type="solid"/>
              </v:shape>
              <v:shape style="position:absolute;left:10046;top:-31;width:203;height:179" coordorigin="10046,-31" coordsize="203,179" path="m10249,-31l10203,9,10163,55,10143,90,10133,105,10166,105,10176,95,10179,91,10181,90,10244,35,10249,32,10249,-31xe" filled="t" fillcolor="#D1D3D4" stroked="f">
                <v:path arrowok="t"/>
                <v:fill type="solid"/>
              </v:shape>
            </v:group>
            <v:group style="position:absolute;left:10046;top:-31;width:203;height:179" coordorigin="10046,-31" coordsize="203,179">
              <v:shape style="position:absolute;left:10046;top:-31;width:203;height:179" coordorigin="10046,-31" coordsize="203,179" path="m10092,59l10046,82,10105,132,10109,135,10111,137,10114,140,10118,144,10120,147,10126,148,10128,145,10129,143,10132,140,10176,95,10179,91,10181,90,10184,87,10244,35,10249,32,10249,28,10249,-31,10235,-20,10217,-4,10163,55,10143,90,10133,105,10123,103,10115,94,10109,85,10104,78,10094,64,10092,59xe" filled="f" stroked="t" strokeweight=".216pt" strokecolor="#D1D3D4">
                <v:path arrowok="t"/>
              </v:shape>
            </v:group>
            <v:group style="position:absolute;left:9694;top:-42;width:187;height:173" coordorigin="9694,-42" coordsize="187,173">
              <v:shape style="position:absolute;left:9694;top:-42;width:187;height:173" coordorigin="9694,-42" coordsize="187,173" path="m9727,-31l9694,5,9758,53,9706,111,9732,131,9784,72,9866,72,9817,36,9834,16,9791,16,9727,-31xe" filled="t" fillcolor="#D1D3D4" stroked="f">
                <v:path arrowok="t"/>
                <v:fill type="solid"/>
              </v:shape>
              <v:shape style="position:absolute;left:9694;top:-42;width:187;height:173" coordorigin="9694,-42" coordsize="187,173" path="m9866,72l9784,72,9848,120,9881,83,9866,72xe" filled="t" fillcolor="#D1D3D4" stroked="f">
                <v:path arrowok="t"/>
                <v:fill type="solid"/>
              </v:shape>
              <v:shape style="position:absolute;left:9694;top:-42;width:187;height:173" coordorigin="9694,-42" coordsize="187,173" path="m9843,-42l9791,16,9834,16,9869,-23,9843,-42xe" filled="t" fillcolor="#D1D3D4" stroked="f">
                <v:path arrowok="t"/>
                <v:fill type="solid"/>
              </v:shape>
            </v:group>
            <v:group style="position:absolute;left:9694;top:-42;width:187;height:173" coordorigin="9694,-42" coordsize="187,173">
              <v:shape style="position:absolute;left:9694;top:-42;width:187;height:173" coordorigin="9694,-42" coordsize="187,173" path="m9848,120l9881,83,9817,36,9869,-23,9843,-42,9791,16,9727,-31,9694,5,9758,53,9706,111,9732,131,9784,72,9848,120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34.078064pt;margin-top:-6.559764pt;width:36.3493pt;height:18.6948pt;mso-position-horizontal-relative:page;mso-position-vertical-relative:paragraph;z-index:-7066" coordorigin="8682,-131" coordsize="727,374">
            <v:group style="position:absolute;left:8738;top:-75;width:250;height:251" coordorigin="8738,-75" coordsize="250,251">
              <v:shape style="position:absolute;left:8738;top:-75;width:250;height:251" coordorigin="8738,-75" coordsize="250,251" path="m8738,-75l8988,-75,8988,177,8738,177,8738,-75xe" filled="f" stroked="t" strokeweight="5.6693pt" strokecolor="#A7A9AC">
                <v:path arrowok="t"/>
              </v:shape>
            </v:group>
            <v:group style="position:absolute;left:8738;top:-75;width:250;height:251" coordorigin="8738,-75" coordsize="250,251">
              <v:shape style="position:absolute;left:8738;top:-75;width:250;height:251" coordorigin="8738,-75" coordsize="250,251" path="m8738,-75l8988,-75,8988,177,8738,177,8738,-75xe" filled="t" fillcolor="#FFFFFF" stroked="f">
                <v:path arrowok="t"/>
                <v:fill type="solid"/>
              </v:shape>
            </v:group>
            <v:group style="position:absolute;left:9102;top:-65;width:250;height:251" coordorigin="9102,-65" coordsize="250,251">
              <v:shape style="position:absolute;left:9102;top:-65;width:250;height:251" coordorigin="9102,-65" coordsize="250,251" path="m9102,-65l9352,-65,9352,186,9102,186,9102,-65xe" filled="f" stroked="t" strokeweight="5.6693pt" strokecolor="#A7A9AC">
                <v:path arrowok="t"/>
              </v:shape>
            </v:group>
            <v:group style="position:absolute;left:9102;top:-65;width:250;height:251" coordorigin="9102,-65" coordsize="250,251">
              <v:shape style="position:absolute;left:9102;top:-65;width:250;height:251" coordorigin="9102,-65" coordsize="250,251" path="m9102,-65l9352,-65,9352,186,9102,186,9102,-65xe" filled="t" fillcolor="#FFFFFF" stroked="f">
                <v:path arrowok="t"/>
                <v:fill type="solid"/>
              </v:shape>
            </v:group>
            <v:group style="position:absolute;left:9120;top:-31;width:203;height:179" coordorigin="9120,-31" coordsize="203,179">
              <v:shape style="position:absolute;left:9120;top:-31;width:203;height:179" coordorigin="9120,-31" coordsize="203,179" path="m9166,59l9120,82,9179,132,9182,135,9185,137,9192,144,9193,147,9199,148,9201,145,9203,143,9206,140,9240,105,9207,105,9197,103,9188,94,9183,85,9178,78,9168,64,9166,59xe" filled="t" fillcolor="#D1D3D4" stroked="f">
                <v:path arrowok="t"/>
                <v:fill type="solid"/>
              </v:shape>
              <v:shape style="position:absolute;left:9120;top:-31;width:203;height:179" coordorigin="9120,-31" coordsize="203,179" path="m9322,-31l9277,9,9237,55,9216,90,9207,105,9240,105,9249,95,9252,91,9255,90,9258,87,9272,73,9286,59,9318,35,9322,32,9322,32,9322,-31xe" filled="t" fillcolor="#D1D3D4" stroked="f">
                <v:path arrowok="t"/>
                <v:fill type="solid"/>
              </v:shape>
            </v:group>
            <v:group style="position:absolute;left:9120;top:-31;width:203;height:179" coordorigin="9120,-31" coordsize="203,179">
              <v:shape style="position:absolute;left:9120;top:-31;width:203;height:179" coordorigin="9120,-31" coordsize="203,179" path="m9166,59l9120,82,9179,132,9182,135,9185,137,9188,140,9192,144,9193,147,9199,148,9201,145,9203,143,9206,140,9249,95,9252,91,9255,90,9258,87,9318,35,9322,32,9322,28,9322,-31,9308,-20,9291,-4,9237,55,9216,90,9207,105,9197,103,9188,94,9183,85,9178,78,9168,64,9166,59xe" filled="f" stroked="t" strokeweight=".216pt" strokecolor="#D1D3D4">
                <v:path arrowok="t"/>
              </v:shape>
            </v:group>
            <v:group style="position:absolute;left:8768;top:-42;width:187;height:173" coordorigin="8768,-42" coordsize="187,173">
              <v:shape style="position:absolute;left:8768;top:-42;width:187;height:173" coordorigin="8768,-42" coordsize="187,173" path="m8801,-31l8768,5,8832,53,8779,111,8806,131,8858,72,8940,72,8890,36,8908,16,8864,16,8801,-31xe" filled="t" fillcolor="#D1D3D4" stroked="f">
                <v:path arrowok="t"/>
                <v:fill type="solid"/>
              </v:shape>
              <v:shape style="position:absolute;left:8768;top:-42;width:187;height:173" coordorigin="8768,-42" coordsize="187,173" path="m8940,72l8858,72,8922,120,8954,83,8940,72xe" filled="t" fillcolor="#D1D3D4" stroked="f">
                <v:path arrowok="t"/>
                <v:fill type="solid"/>
              </v:shape>
              <v:shape style="position:absolute;left:8768;top:-42;width:187;height:173" coordorigin="8768,-42" coordsize="187,173" path="m8917,-42l8864,16,8908,16,8943,-23,8917,-42xe" filled="t" fillcolor="#D1D3D4" stroked="f">
                <v:path arrowok="t"/>
                <v:fill type="solid"/>
              </v:shape>
            </v:group>
            <v:group style="position:absolute;left:8768;top:-42;width:187;height:173" coordorigin="8768,-42" coordsize="187,173">
              <v:shape style="position:absolute;left:8768;top:-42;width:187;height:173" coordorigin="8768,-42" coordsize="187,173" path="m8922,120l8954,83,8890,36,8943,-23,8917,-42,8864,16,8801,-31,8768,5,8832,53,8779,111,8806,131,8858,72,8922,120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86.544159pt;margin-top:-6.559764pt;width:36.3493pt;height:18.6948pt;mso-position-horizontal-relative:page;mso-position-vertical-relative:paragraph;z-index:-7065" coordorigin="7731,-131" coordsize="727,374">
            <v:group style="position:absolute;left:7788;top:-75;width:250;height:251" coordorigin="7788,-75" coordsize="250,251">
              <v:shape style="position:absolute;left:7788;top:-75;width:250;height:251" coordorigin="7788,-75" coordsize="250,251" path="m7788,-75l8037,-75,8037,177,7788,177,7788,-75xe" filled="f" stroked="t" strokeweight="5.6693pt" strokecolor="#A7A9AC">
                <v:path arrowok="t"/>
              </v:shape>
            </v:group>
            <v:group style="position:absolute;left:7788;top:-75;width:250;height:251" coordorigin="7788,-75" coordsize="250,251">
              <v:shape style="position:absolute;left:7788;top:-75;width:250;height:251" coordorigin="7788,-75" coordsize="250,251" path="m7788,-75l8037,-75,8037,177,7788,177,7788,-75xe" filled="t" fillcolor="#FFFFFF" stroked="f">
                <v:path arrowok="t"/>
                <v:fill type="solid"/>
              </v:shape>
            </v:group>
            <v:group style="position:absolute;left:8151;top:-65;width:250;height:251" coordorigin="8151,-65" coordsize="250,251">
              <v:shape style="position:absolute;left:8151;top:-65;width:250;height:251" coordorigin="8151,-65" coordsize="250,251" path="m8151,-65l8401,-65,8401,186,8151,186,8151,-65xe" filled="f" stroked="t" strokeweight="5.6693pt" strokecolor="#A7A9AC">
                <v:path arrowok="t"/>
              </v:shape>
            </v:group>
            <v:group style="position:absolute;left:8151;top:-65;width:250;height:251" coordorigin="8151,-65" coordsize="250,251">
              <v:shape style="position:absolute;left:8151;top:-65;width:250;height:251" coordorigin="8151,-65" coordsize="250,251" path="m8151,-65l8401,-65,8401,186,8151,186,8151,-65xe" filled="t" fillcolor="#FFFFFF" stroked="f">
                <v:path arrowok="t"/>
                <v:fill type="solid"/>
              </v:shape>
            </v:group>
            <v:group style="position:absolute;left:8169;top:-31;width:203;height:179" coordorigin="8169,-31" coordsize="203,179">
              <v:shape style="position:absolute;left:8169;top:-31;width:203;height:179" coordorigin="8169,-31" coordsize="203,179" path="m8215,59l8169,82,8228,132,8232,135,8234,137,8241,144,8243,147,8249,148,8251,145,8252,143,8255,140,8289,105,8256,105,8246,103,8238,94,8232,85,8227,78,8217,64,8215,59xe" filled="t" fillcolor="#D1D3D4" stroked="f">
                <v:path arrowok="t"/>
                <v:fill type="solid"/>
              </v:shape>
              <v:shape style="position:absolute;left:8169;top:-31;width:203;height:179" coordorigin="8169,-31" coordsize="203,179" path="m8372,-31l8326,9,8286,55,8266,90,8256,105,8289,105,8299,95,8302,91,8304,90,8307,87,8321,73,8336,59,8367,35,8371,32,8372,32,8372,-31xe" filled="t" fillcolor="#D1D3D4" stroked="f">
                <v:path arrowok="t"/>
                <v:fill type="solid"/>
              </v:shape>
            </v:group>
            <v:group style="position:absolute;left:8169;top:-31;width:203;height:179" coordorigin="8169,-31" coordsize="203,179">
              <v:shape style="position:absolute;left:8169;top:-31;width:203;height:179" coordorigin="8169,-31" coordsize="203,179" path="m8215,59l8169,82,8228,132,8232,135,8234,137,8237,140,8241,144,8243,147,8249,148,8251,145,8252,143,8255,140,8299,95,8302,91,8304,90,8307,87,8367,35,8372,32,8372,28,8372,-31,8358,-20,8340,-4,8286,55,8266,90,8256,105,8246,103,8238,94,8232,85,8227,78,8217,64,8215,59xe" filled="f" stroked="t" strokeweight=".216pt" strokecolor="#D1D3D4">
                <v:path arrowok="t"/>
              </v:shape>
            </v:group>
            <v:group style="position:absolute;left:7817;top:-42;width:187;height:173" coordorigin="7817,-42" coordsize="187,173">
              <v:shape style="position:absolute;left:7817;top:-42;width:187;height:173" coordorigin="7817,-42" coordsize="187,173" path="m7850,-31l7817,5,7881,53,7829,111,7855,131,7907,72,7989,72,7940,36,7957,16,7914,16,7850,-31xe" filled="t" fillcolor="#D1D3D4" stroked="f">
                <v:path arrowok="t"/>
                <v:fill type="solid"/>
              </v:shape>
              <v:shape style="position:absolute;left:7817;top:-42;width:187;height:173" coordorigin="7817,-42" coordsize="187,173" path="m7989,72l7907,72,7971,120,8004,83,7989,72xe" filled="t" fillcolor="#D1D3D4" stroked="f">
                <v:path arrowok="t"/>
                <v:fill type="solid"/>
              </v:shape>
              <v:shape style="position:absolute;left:7817;top:-42;width:187;height:173" coordorigin="7817,-42" coordsize="187,173" path="m7966,-42l7914,16,7957,16,7992,-23,7966,-42xe" filled="t" fillcolor="#D1D3D4" stroked="f">
                <v:path arrowok="t"/>
                <v:fill type="solid"/>
              </v:shape>
            </v:group>
            <v:group style="position:absolute;left:7817;top:-42;width:187;height:173" coordorigin="7817,-42" coordsize="187,173">
              <v:shape style="position:absolute;left:7817;top:-42;width:187;height:173" coordorigin="7817,-42" coordsize="187,173" path="m7971,120l8004,83,7940,36,7992,-23,7966,-42,7914,16,7850,-31,7817,5,7881,53,7829,111,7855,131,7907,72,7971,120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38.780945pt;margin-top:-6.559764pt;width:36.3493pt;height:18.6948pt;mso-position-horizontal-relative:page;mso-position-vertical-relative:paragraph;z-index:-7064" coordorigin="6776,-131" coordsize="727,374">
            <v:group style="position:absolute;left:6832;top:-75;width:250;height:251" coordorigin="6832,-75" coordsize="250,251">
              <v:shape style="position:absolute;left:6832;top:-75;width:250;height:251" coordorigin="6832,-75" coordsize="250,251" path="m6832,-75l7082,-75,7082,177,6832,177,6832,-75xe" filled="f" stroked="t" strokeweight="5.6693pt" strokecolor="#A7A9AC">
                <v:path arrowok="t"/>
              </v:shape>
            </v:group>
            <v:group style="position:absolute;left:6832;top:-75;width:250;height:251" coordorigin="6832,-75" coordsize="250,251">
              <v:shape style="position:absolute;left:6832;top:-75;width:250;height:251" coordorigin="6832,-75" coordsize="250,251" path="m6832,-75l7082,-75,7082,177,6832,177,6832,-75xe" filled="t" fillcolor="#FFFFFF" stroked="f">
                <v:path arrowok="t"/>
                <v:fill type="solid"/>
              </v:shape>
            </v:group>
            <v:group style="position:absolute;left:7196;top:-65;width:250;height:251" coordorigin="7196,-65" coordsize="250,251">
              <v:shape style="position:absolute;left:7196;top:-65;width:250;height:251" coordorigin="7196,-65" coordsize="250,251" path="m7196,-65l7446,-65,7446,186,7196,186,7196,-65xe" filled="f" stroked="t" strokeweight="5.6693pt" strokecolor="#A7A9AC">
                <v:path arrowok="t"/>
              </v:shape>
            </v:group>
            <v:group style="position:absolute;left:7196;top:-65;width:250;height:251" coordorigin="7196,-65" coordsize="250,251">
              <v:shape style="position:absolute;left:7196;top:-65;width:250;height:251" coordorigin="7196,-65" coordsize="250,251" path="m7196,-65l7446,-65,7446,186,7196,186,7196,-65xe" filled="t" fillcolor="#FFFFFF" stroked="f">
                <v:path arrowok="t"/>
                <v:fill type="solid"/>
              </v:shape>
            </v:group>
            <v:group style="position:absolute;left:7214;top:-31;width:203;height:179" coordorigin="7214,-31" coordsize="203,179">
              <v:shape style="position:absolute;left:7214;top:-31;width:203;height:179" coordorigin="7214,-31" coordsize="203,179" path="m7260,59l7214,82,7273,132,7276,135,7279,137,7286,144,7287,147,7293,148,7295,145,7297,143,7300,140,7334,105,7301,105,7291,103,7283,94,7277,85,7272,78,7262,64,7260,59xe" filled="t" fillcolor="#D1D3D4" stroked="f">
                <v:path arrowok="t"/>
                <v:fill type="solid"/>
              </v:shape>
              <v:shape style="position:absolute;left:7214;top:-31;width:203;height:179" coordorigin="7214,-31" coordsize="203,179" path="m7416,-31l7371,9,7331,55,7310,90,7301,105,7334,105,7343,95,7346,91,7349,90,7352,87,7366,73,7380,59,7412,35,7416,32,7416,32,7416,-31xe" filled="t" fillcolor="#D1D3D4" stroked="f">
                <v:path arrowok="t"/>
                <v:fill type="solid"/>
              </v:shape>
            </v:group>
            <v:group style="position:absolute;left:7214;top:-31;width:203;height:179" coordorigin="7214,-31" coordsize="203,179">
              <v:shape style="position:absolute;left:7214;top:-31;width:203;height:179" coordorigin="7214,-31" coordsize="203,179" path="m7260,59l7214,82,7273,132,7276,135,7279,137,7282,140,7286,144,7287,147,7293,148,7295,145,7297,143,7300,140,7343,95,7346,91,7349,90,7352,87,7412,35,7416,32,7416,28,7416,-31,7402,-20,7385,-4,7331,55,7310,90,7301,105,7291,103,7283,94,7277,85,7272,78,7262,64,7260,59xe" filled="f" stroked="t" strokeweight=".216pt" strokecolor="#D1D3D4">
                <v:path arrowok="t"/>
              </v:shape>
            </v:group>
            <v:group style="position:absolute;left:6862;top:-42;width:187;height:173" coordorigin="6862,-42" coordsize="187,173">
              <v:shape style="position:absolute;left:6862;top:-42;width:187;height:173" coordorigin="6862,-42" coordsize="187,173" path="m6895,-31l6862,5,6926,53,6874,111,6900,131,6952,72,7034,72,6985,36,7002,16,6958,16,6895,-31xe" filled="t" fillcolor="#D1D3D4" stroked="f">
                <v:path arrowok="t"/>
                <v:fill type="solid"/>
              </v:shape>
              <v:shape style="position:absolute;left:6862;top:-42;width:187;height:173" coordorigin="6862,-42" coordsize="187,173" path="m7034,72l6952,72,7016,120,7048,83,7034,72xe" filled="t" fillcolor="#D1D3D4" stroked="f">
                <v:path arrowok="t"/>
                <v:fill type="solid"/>
              </v:shape>
              <v:shape style="position:absolute;left:6862;top:-42;width:187;height:173" coordorigin="6862,-42" coordsize="187,173" path="m7011,-42l6958,16,7002,16,7037,-23,7011,-42xe" filled="t" fillcolor="#D1D3D4" stroked="f">
                <v:path arrowok="t"/>
                <v:fill type="solid"/>
              </v:shape>
            </v:group>
            <v:group style="position:absolute;left:6862;top:-42;width:187;height:173" coordorigin="6862,-42" coordsize="187,173">
              <v:shape style="position:absolute;left:6862;top:-42;width:187;height:173" coordorigin="6862,-42" coordsize="187,173" path="m7016,120l7048,83,6985,36,7037,-23,7011,-42,6958,16,6895,-31,6862,5,6926,53,6874,111,6900,131,6952,72,7016,120xe" filled="f" stroked="t" strokeweight=".5669pt" strokecolor="#D1D3D4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100"/>
        </w:rPr>
        <w:t>¿Atiende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con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amabilidad?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60" w:lineRule="exact" w:before="6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12"/>
        </w:numPr>
        <w:tabs>
          <w:tab w:pos="390" w:val="left" w:leader="none"/>
        </w:tabs>
        <w:ind w:left="390" w:right="0" w:hanging="252"/>
        <w:jc w:val="left"/>
      </w:pPr>
      <w:r>
        <w:rPr/>
        <w:pict>
          <v:group style="position:absolute;margin-left:527.746643pt;margin-top:-4.051351pt;width:36.3493pt;height:18.6948pt;mso-position-horizontal-relative:page;mso-position-vertical-relative:paragraph;z-index:-7063" coordorigin="10555,-81" coordsize="727,374">
            <v:group style="position:absolute;left:10612;top:-24;width:250;height:251" coordorigin="10612,-24" coordsize="250,251">
              <v:shape style="position:absolute;left:10612;top:-24;width:250;height:251" coordorigin="10612,-24" coordsize="250,251" path="m10612,-24l10861,-24,10861,227,10612,227,10612,-24xe" filled="f" stroked="t" strokeweight="5.6693pt" strokecolor="#A7A9AC">
                <v:path arrowok="t"/>
              </v:shape>
            </v:group>
            <v:group style="position:absolute;left:10612;top:-24;width:250;height:251" coordorigin="10612,-24" coordsize="250,251">
              <v:shape style="position:absolute;left:10612;top:-24;width:250;height:251" coordorigin="10612,-24" coordsize="250,251" path="m10612,-24l10861,-24,10861,227,10612,227,10612,-24xe" filled="t" fillcolor="#FFFFFF" stroked="f">
                <v:path arrowok="t"/>
                <v:fill type="solid"/>
              </v:shape>
            </v:group>
            <v:group style="position:absolute;left:10975;top:-15;width:250;height:251" coordorigin="10975,-15" coordsize="250,251">
              <v:shape style="position:absolute;left:10975;top:-15;width:250;height:251" coordorigin="10975,-15" coordsize="250,251" path="m10975,-15l11225,-15,11225,236,10975,236,10975,-15xe" filled="f" stroked="t" strokeweight="5.6693pt" strokecolor="#A7A9AC">
                <v:path arrowok="t"/>
              </v:shape>
            </v:group>
            <v:group style="position:absolute;left:10975;top:-15;width:250;height:251" coordorigin="10975,-15" coordsize="250,251">
              <v:shape style="position:absolute;left:10975;top:-15;width:250;height:251" coordorigin="10975,-15" coordsize="250,251" path="m10975,-15l11225,-15,11225,236,10975,236,10975,-15xe" filled="t" fillcolor="#FFFFFF" stroked="f">
                <v:path arrowok="t"/>
                <v:fill type="solid"/>
              </v:shape>
            </v:group>
            <v:group style="position:absolute;left:10993;top:20;width:203;height:179" coordorigin="10993,20" coordsize="203,179">
              <v:shape style="position:absolute;left:10993;top:20;width:203;height:179" coordorigin="10993,20" coordsize="203,179" path="m11039,109l10993,132,11052,182,11056,185,11058,187,11065,194,11067,197,11073,198,11075,195,11076,193,11079,190,11113,155,11080,155,11070,153,11062,144,11056,135,11052,128,11041,114,11039,109xe" filled="t" fillcolor="#D1D3D4" stroked="f">
                <v:path arrowok="t"/>
                <v:fill type="solid"/>
              </v:shape>
              <v:shape style="position:absolute;left:10993;top:20;width:203;height:179" coordorigin="10993,20" coordsize="203,179" path="m11196,20l11150,59,11110,105,11090,140,11080,155,11113,155,11123,145,11126,142,11128,140,11131,137,11145,123,11160,109,11191,85,11195,83,11196,82,11196,20xe" filled="t" fillcolor="#D1D3D4" stroked="f">
                <v:path arrowok="t"/>
                <v:fill type="solid"/>
              </v:shape>
            </v:group>
            <v:group style="position:absolute;left:10993;top:20;width:203;height:179" coordorigin="10993,20" coordsize="203,179">
              <v:shape style="position:absolute;left:10993;top:20;width:203;height:179" coordorigin="10993,20" coordsize="203,179" path="m11039,109l10993,132,11052,182,11056,185,11058,187,11061,190,11065,194,11067,197,11073,198,11075,195,11076,193,11079,190,11123,145,11126,142,11128,140,11131,137,11191,85,11196,82,11196,79,11196,20,11182,30,11164,46,11110,105,11090,140,11080,155,11070,153,11062,144,11056,135,11052,128,11041,114,11039,109xe" filled="f" stroked="t" strokeweight=".216pt" strokecolor="#D1D3D4">
                <v:path arrowok="t"/>
              </v:shape>
            </v:group>
            <v:group style="position:absolute;left:10641;top:8;width:187;height:173" coordorigin="10641,8" coordsize="187,173">
              <v:shape style="position:absolute;left:10641;top:8;width:187;height:173" coordorigin="10641,8" coordsize="187,173" path="m10674,19l10641,56,10705,103,10653,161,10679,181,10731,122,10813,122,10764,86,10781,66,10738,66,10674,19xe" filled="t" fillcolor="#D1D3D4" stroked="f">
                <v:path arrowok="t"/>
                <v:fill type="solid"/>
              </v:shape>
              <v:shape style="position:absolute;left:10641;top:8;width:187;height:173" coordorigin="10641,8" coordsize="187,173" path="m10813,122l10731,122,10795,170,10828,133,10813,122xe" filled="t" fillcolor="#D1D3D4" stroked="f">
                <v:path arrowok="t"/>
                <v:fill type="solid"/>
              </v:shape>
              <v:shape style="position:absolute;left:10641;top:8;width:187;height:173" coordorigin="10641,8" coordsize="187,173" path="m10790,8l10738,66,10781,66,10816,28,10790,8xe" filled="t" fillcolor="#D1D3D4" stroked="f">
                <v:path arrowok="t"/>
                <v:fill type="solid"/>
              </v:shape>
            </v:group>
            <v:group style="position:absolute;left:10641;top:8;width:187;height:173" coordorigin="10641,8" coordsize="187,173">
              <v:shape style="position:absolute;left:10641;top:8;width:187;height:173" coordorigin="10641,8" coordsize="187,173" path="m10795,170l10828,133,10764,86,10816,28,10790,8,10738,66,10674,19,10641,56,10705,103,10653,161,10679,181,10731,122,10795,170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80.393646pt;margin-top:-4.051351pt;width:36.349200pt;height:18.6948pt;mso-position-horizontal-relative:page;mso-position-vertical-relative:paragraph;z-index:-7062" coordorigin="9608,-81" coordsize="727,374">
            <v:group style="position:absolute;left:9665;top:-24;width:250;height:251" coordorigin="9665,-24" coordsize="250,251">
              <v:shape style="position:absolute;left:9665;top:-24;width:250;height:251" coordorigin="9665,-24" coordsize="250,251" path="m9665,-24l9914,-24,9914,227,9665,227,9665,-24xe" filled="f" stroked="t" strokeweight="5.6693pt" strokecolor="#A7A9AC">
                <v:path arrowok="t"/>
              </v:shape>
            </v:group>
            <v:group style="position:absolute;left:9665;top:-24;width:250;height:251" coordorigin="9665,-24" coordsize="250,251">
              <v:shape style="position:absolute;left:9665;top:-24;width:250;height:251" coordorigin="9665,-24" coordsize="250,251" path="m9665,-24l9914,-24,9914,227,9665,227,9665,-24xe" filled="t" fillcolor="#FFFFFF" stroked="f">
                <v:path arrowok="t"/>
                <v:fill type="solid"/>
              </v:shape>
            </v:group>
            <v:group style="position:absolute;left:10028;top:-15;width:250;height:251" coordorigin="10028,-15" coordsize="250,251">
              <v:shape style="position:absolute;left:10028;top:-15;width:250;height:251" coordorigin="10028,-15" coordsize="250,251" path="m10028,-15l10278,-15,10278,236,10028,236,10028,-15xe" filled="f" stroked="t" strokeweight="5.6693pt" strokecolor="#A7A9AC">
                <v:path arrowok="t"/>
              </v:shape>
            </v:group>
            <v:group style="position:absolute;left:10028;top:-15;width:250;height:251" coordorigin="10028,-15" coordsize="250,251">
              <v:shape style="position:absolute;left:10028;top:-15;width:250;height:251" coordorigin="10028,-15" coordsize="250,251" path="m10028,-15l10278,-15,10278,236,10028,236,10028,-15xe" filled="t" fillcolor="#FFFFFF" stroked="f">
                <v:path arrowok="t"/>
                <v:fill type="solid"/>
              </v:shape>
            </v:group>
            <v:group style="position:absolute;left:10046;top:20;width:203;height:179" coordorigin="10046,20" coordsize="203,179">
              <v:shape style="position:absolute;left:10046;top:20;width:203;height:179" coordorigin="10046,20" coordsize="203,179" path="m10092,109l10046,132,10105,182,10109,185,10111,187,10118,194,10120,197,10126,198,10128,195,10129,193,10132,190,10166,155,10133,155,10123,153,10115,144,10109,135,10104,128,10094,114,10092,109xe" filled="t" fillcolor="#D1D3D4" stroked="f">
                <v:path arrowok="t"/>
                <v:fill type="solid"/>
              </v:shape>
              <v:shape style="position:absolute;left:10046;top:20;width:203;height:179" coordorigin="10046,20" coordsize="203,179" path="m10249,20l10203,59,10163,105,10143,140,10133,155,10166,155,10176,145,10179,142,10181,140,10244,85,10249,82,10249,20xe" filled="t" fillcolor="#D1D3D4" stroked="f">
                <v:path arrowok="t"/>
                <v:fill type="solid"/>
              </v:shape>
            </v:group>
            <v:group style="position:absolute;left:10046;top:20;width:203;height:179" coordorigin="10046,20" coordsize="203,179">
              <v:shape style="position:absolute;left:10046;top:20;width:203;height:179" coordorigin="10046,20" coordsize="203,179" path="m10092,109l10046,132,10105,182,10109,185,10111,187,10114,190,10118,194,10120,197,10126,198,10128,195,10129,193,10132,190,10176,145,10179,142,10181,140,10184,137,10244,85,10249,82,10249,79,10249,20,10235,30,10217,46,10163,105,10143,140,10133,155,10123,153,10115,144,10109,135,10104,128,10094,114,10092,109xe" filled="f" stroked="t" strokeweight=".216pt" strokecolor="#D1D3D4">
                <v:path arrowok="t"/>
              </v:shape>
            </v:group>
            <v:group style="position:absolute;left:9694;top:8;width:187;height:173" coordorigin="9694,8" coordsize="187,173">
              <v:shape style="position:absolute;left:9694;top:8;width:187;height:173" coordorigin="9694,8" coordsize="187,173" path="m9727,19l9694,56,9758,103,9706,161,9732,181,9784,122,9866,122,9817,86,9834,66,9791,66,9727,19xe" filled="t" fillcolor="#D1D3D4" stroked="f">
                <v:path arrowok="t"/>
                <v:fill type="solid"/>
              </v:shape>
              <v:shape style="position:absolute;left:9694;top:8;width:187;height:173" coordorigin="9694,8" coordsize="187,173" path="m9866,122l9784,122,9848,170,9881,133,9866,122xe" filled="t" fillcolor="#D1D3D4" stroked="f">
                <v:path arrowok="t"/>
                <v:fill type="solid"/>
              </v:shape>
              <v:shape style="position:absolute;left:9694;top:8;width:187;height:173" coordorigin="9694,8" coordsize="187,173" path="m9843,8l9791,66,9834,66,9869,28,9843,8xe" filled="t" fillcolor="#D1D3D4" stroked="f">
                <v:path arrowok="t"/>
                <v:fill type="solid"/>
              </v:shape>
            </v:group>
            <v:group style="position:absolute;left:9694;top:8;width:187;height:173" coordorigin="9694,8" coordsize="187,173">
              <v:shape style="position:absolute;left:9694;top:8;width:187;height:173" coordorigin="9694,8" coordsize="187,173" path="m9848,170l9881,133,9817,86,9869,28,9843,8,9791,66,9727,19,9694,56,9758,103,9706,161,9732,181,9784,122,9848,170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34.078064pt;margin-top:-4.051351pt;width:36.3493pt;height:18.6948pt;mso-position-horizontal-relative:page;mso-position-vertical-relative:paragraph;z-index:-7061" coordorigin="8682,-81" coordsize="727,374">
            <v:group style="position:absolute;left:8738;top:-24;width:250;height:251" coordorigin="8738,-24" coordsize="250,251">
              <v:shape style="position:absolute;left:8738;top:-24;width:250;height:251" coordorigin="8738,-24" coordsize="250,251" path="m8738,-24l8988,-24,8988,227,8738,227,8738,-24xe" filled="f" stroked="t" strokeweight="5.6693pt" strokecolor="#A7A9AC">
                <v:path arrowok="t"/>
              </v:shape>
            </v:group>
            <v:group style="position:absolute;left:8738;top:-24;width:250;height:251" coordorigin="8738,-24" coordsize="250,251">
              <v:shape style="position:absolute;left:8738;top:-24;width:250;height:251" coordorigin="8738,-24" coordsize="250,251" path="m8738,-24l8988,-24,8988,227,8738,227,8738,-24xe" filled="t" fillcolor="#FFFFFF" stroked="f">
                <v:path arrowok="t"/>
                <v:fill type="solid"/>
              </v:shape>
            </v:group>
            <v:group style="position:absolute;left:9102;top:-15;width:250;height:251" coordorigin="9102,-15" coordsize="250,251">
              <v:shape style="position:absolute;left:9102;top:-15;width:250;height:251" coordorigin="9102,-15" coordsize="250,251" path="m9102,-15l9352,-15,9352,236,9102,236,9102,-15xe" filled="f" stroked="t" strokeweight="5.6693pt" strokecolor="#A7A9AC">
                <v:path arrowok="t"/>
              </v:shape>
            </v:group>
            <v:group style="position:absolute;left:9102;top:-15;width:250;height:251" coordorigin="9102,-15" coordsize="250,251">
              <v:shape style="position:absolute;left:9102;top:-15;width:250;height:251" coordorigin="9102,-15" coordsize="250,251" path="m9102,-15l9352,-15,9352,236,9102,236,9102,-15xe" filled="t" fillcolor="#FFFFFF" stroked="f">
                <v:path arrowok="t"/>
                <v:fill type="solid"/>
              </v:shape>
            </v:group>
            <v:group style="position:absolute;left:9120;top:20;width:203;height:179" coordorigin="9120,20" coordsize="203,179">
              <v:shape style="position:absolute;left:9120;top:20;width:203;height:179" coordorigin="9120,20" coordsize="203,179" path="m9166,109l9120,132,9179,182,9182,185,9185,187,9192,194,9193,197,9199,198,9201,195,9203,193,9206,190,9240,155,9207,155,9197,153,9188,144,9183,135,9178,128,9168,114,9166,109xe" filled="t" fillcolor="#D1D3D4" stroked="f">
                <v:path arrowok="t"/>
                <v:fill type="solid"/>
              </v:shape>
              <v:shape style="position:absolute;left:9120;top:20;width:203;height:179" coordorigin="9120,20" coordsize="203,179" path="m9322,20l9277,59,9237,105,9216,140,9207,155,9240,155,9249,145,9252,142,9255,140,9258,137,9272,123,9286,109,9318,85,9322,83,9322,82,9322,20xe" filled="t" fillcolor="#D1D3D4" stroked="f">
                <v:path arrowok="t"/>
                <v:fill type="solid"/>
              </v:shape>
            </v:group>
            <v:group style="position:absolute;left:9120;top:20;width:203;height:179" coordorigin="9120,20" coordsize="203,179">
              <v:shape style="position:absolute;left:9120;top:20;width:203;height:179" coordorigin="9120,20" coordsize="203,179" path="m9166,109l9120,132,9179,182,9182,185,9185,187,9188,190,9192,194,9193,197,9199,198,9201,195,9203,193,9206,190,9249,145,9252,142,9255,140,9258,137,9318,85,9322,82,9322,79,9322,20,9308,30,9291,46,9237,105,9216,140,9207,155,9197,153,9188,144,9183,135,9178,128,9168,114,9166,109xe" filled="f" stroked="t" strokeweight=".216pt" strokecolor="#D1D3D4">
                <v:path arrowok="t"/>
              </v:shape>
            </v:group>
            <v:group style="position:absolute;left:8768;top:8;width:187;height:173" coordorigin="8768,8" coordsize="187,173">
              <v:shape style="position:absolute;left:8768;top:8;width:187;height:173" coordorigin="8768,8" coordsize="187,173" path="m8801,19l8768,56,8832,103,8779,161,8806,181,8858,122,8940,122,8890,86,8908,66,8864,66,8801,19xe" filled="t" fillcolor="#D1D3D4" stroked="f">
                <v:path arrowok="t"/>
                <v:fill type="solid"/>
              </v:shape>
              <v:shape style="position:absolute;left:8768;top:8;width:187;height:173" coordorigin="8768,8" coordsize="187,173" path="m8940,122l8858,122,8922,170,8954,133,8940,122xe" filled="t" fillcolor="#D1D3D4" stroked="f">
                <v:path arrowok="t"/>
                <v:fill type="solid"/>
              </v:shape>
              <v:shape style="position:absolute;left:8768;top:8;width:187;height:173" coordorigin="8768,8" coordsize="187,173" path="m8917,8l8864,66,8908,66,8943,28,8917,8xe" filled="t" fillcolor="#D1D3D4" stroked="f">
                <v:path arrowok="t"/>
                <v:fill type="solid"/>
              </v:shape>
            </v:group>
            <v:group style="position:absolute;left:8768;top:8;width:187;height:173" coordorigin="8768,8" coordsize="187,173">
              <v:shape style="position:absolute;left:8768;top:8;width:187;height:173" coordorigin="8768,8" coordsize="187,173" path="m8922,170l8954,133,8890,86,8943,28,8917,8,8864,66,8801,19,8768,56,8832,103,8779,161,8806,181,8858,122,8922,170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86.544159pt;margin-top:-4.051351pt;width:36.3493pt;height:18.6948pt;mso-position-horizontal-relative:page;mso-position-vertical-relative:paragraph;z-index:-7060" coordorigin="7731,-81" coordsize="727,374">
            <v:group style="position:absolute;left:7788;top:-24;width:250;height:251" coordorigin="7788,-24" coordsize="250,251">
              <v:shape style="position:absolute;left:7788;top:-24;width:250;height:251" coordorigin="7788,-24" coordsize="250,251" path="m7788,-24l8037,-24,8037,227,7788,227,7788,-24xe" filled="f" stroked="t" strokeweight="5.6693pt" strokecolor="#A7A9AC">
                <v:path arrowok="t"/>
              </v:shape>
            </v:group>
            <v:group style="position:absolute;left:7788;top:-24;width:250;height:251" coordorigin="7788,-24" coordsize="250,251">
              <v:shape style="position:absolute;left:7788;top:-24;width:250;height:251" coordorigin="7788,-24" coordsize="250,251" path="m7788,-24l8037,-24,8037,227,7788,227,7788,-24xe" filled="t" fillcolor="#FFFFFF" stroked="f">
                <v:path arrowok="t"/>
                <v:fill type="solid"/>
              </v:shape>
            </v:group>
            <v:group style="position:absolute;left:8151;top:-15;width:250;height:251" coordorigin="8151,-15" coordsize="250,251">
              <v:shape style="position:absolute;left:8151;top:-15;width:250;height:251" coordorigin="8151,-15" coordsize="250,251" path="m8151,-15l8401,-15,8401,236,8151,236,8151,-15xe" filled="f" stroked="t" strokeweight="5.6693pt" strokecolor="#A7A9AC">
                <v:path arrowok="t"/>
              </v:shape>
            </v:group>
            <v:group style="position:absolute;left:8151;top:-15;width:250;height:251" coordorigin="8151,-15" coordsize="250,251">
              <v:shape style="position:absolute;left:8151;top:-15;width:250;height:251" coordorigin="8151,-15" coordsize="250,251" path="m8151,-15l8401,-15,8401,236,8151,236,8151,-15xe" filled="t" fillcolor="#FFFFFF" stroked="f">
                <v:path arrowok="t"/>
                <v:fill type="solid"/>
              </v:shape>
            </v:group>
            <v:group style="position:absolute;left:8169;top:20;width:203;height:179" coordorigin="8169,20" coordsize="203,179">
              <v:shape style="position:absolute;left:8169;top:20;width:203;height:179" coordorigin="8169,20" coordsize="203,179" path="m8215,109l8169,132,8228,182,8232,185,8234,187,8241,194,8243,197,8249,198,8251,195,8252,193,8255,190,8289,155,8256,155,8246,153,8238,144,8232,135,8227,128,8217,114,8215,109xe" filled="t" fillcolor="#D1D3D4" stroked="f">
                <v:path arrowok="t"/>
                <v:fill type="solid"/>
              </v:shape>
              <v:shape style="position:absolute;left:8169;top:20;width:203;height:179" coordorigin="8169,20" coordsize="203,179" path="m8372,20l8326,59,8286,105,8266,140,8256,155,8289,155,8299,145,8302,142,8304,140,8307,137,8321,123,8336,109,8367,85,8371,83,8372,82,8372,20xe" filled="t" fillcolor="#D1D3D4" stroked="f">
                <v:path arrowok="t"/>
                <v:fill type="solid"/>
              </v:shape>
            </v:group>
            <v:group style="position:absolute;left:8169;top:20;width:203;height:179" coordorigin="8169,20" coordsize="203,179">
              <v:shape style="position:absolute;left:8169;top:20;width:203;height:179" coordorigin="8169,20" coordsize="203,179" path="m8215,109l8169,132,8228,182,8232,185,8234,187,8237,190,8241,194,8243,197,8249,198,8251,195,8252,193,8255,190,8299,145,8302,142,8304,140,8307,137,8367,85,8372,82,8372,79,8372,20,8358,30,8340,46,8286,105,8266,140,8256,155,8246,153,8238,144,8232,135,8227,128,8217,114,8215,109xe" filled="f" stroked="t" strokeweight=".216pt" strokecolor="#D1D3D4">
                <v:path arrowok="t"/>
              </v:shape>
            </v:group>
            <v:group style="position:absolute;left:7817;top:8;width:187;height:173" coordorigin="7817,8" coordsize="187,173">
              <v:shape style="position:absolute;left:7817;top:8;width:187;height:173" coordorigin="7817,8" coordsize="187,173" path="m7850,19l7817,56,7881,103,7829,161,7855,181,7907,122,7989,122,7940,86,7957,66,7914,66,7850,19xe" filled="t" fillcolor="#D1D3D4" stroked="f">
                <v:path arrowok="t"/>
                <v:fill type="solid"/>
              </v:shape>
              <v:shape style="position:absolute;left:7817;top:8;width:187;height:173" coordorigin="7817,8" coordsize="187,173" path="m7989,122l7907,122,7971,170,8004,133,7989,122xe" filled="t" fillcolor="#D1D3D4" stroked="f">
                <v:path arrowok="t"/>
                <v:fill type="solid"/>
              </v:shape>
              <v:shape style="position:absolute;left:7817;top:8;width:187;height:173" coordorigin="7817,8" coordsize="187,173" path="m7966,8l7914,66,7957,66,7992,28,7966,8xe" filled="t" fillcolor="#D1D3D4" stroked="f">
                <v:path arrowok="t"/>
                <v:fill type="solid"/>
              </v:shape>
            </v:group>
            <v:group style="position:absolute;left:7817;top:8;width:187;height:173" coordorigin="7817,8" coordsize="187,173">
              <v:shape style="position:absolute;left:7817;top:8;width:187;height:173" coordorigin="7817,8" coordsize="187,173" path="m7971,170l8004,133,7940,86,7992,28,7966,8,7914,66,7850,19,7817,56,7881,103,7829,161,7855,181,7907,122,7971,170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38.780945pt;margin-top:-4.051351pt;width:36.3493pt;height:18.6948pt;mso-position-horizontal-relative:page;mso-position-vertical-relative:paragraph;z-index:-7059" coordorigin="6776,-81" coordsize="727,374">
            <v:group style="position:absolute;left:6832;top:-24;width:250;height:251" coordorigin="6832,-24" coordsize="250,251">
              <v:shape style="position:absolute;left:6832;top:-24;width:250;height:251" coordorigin="6832,-24" coordsize="250,251" path="m6832,-24l7082,-24,7082,227,6832,227,6832,-24xe" filled="f" stroked="t" strokeweight="5.6693pt" strokecolor="#A7A9AC">
                <v:path arrowok="t"/>
              </v:shape>
            </v:group>
            <v:group style="position:absolute;left:6832;top:-24;width:250;height:251" coordorigin="6832,-24" coordsize="250,251">
              <v:shape style="position:absolute;left:6832;top:-24;width:250;height:251" coordorigin="6832,-24" coordsize="250,251" path="m6832,-24l7082,-24,7082,227,6832,227,6832,-24xe" filled="t" fillcolor="#FFFFFF" stroked="f">
                <v:path arrowok="t"/>
                <v:fill type="solid"/>
              </v:shape>
            </v:group>
            <v:group style="position:absolute;left:7196;top:-15;width:250;height:251" coordorigin="7196,-15" coordsize="250,251">
              <v:shape style="position:absolute;left:7196;top:-15;width:250;height:251" coordorigin="7196,-15" coordsize="250,251" path="m7196,-15l7446,-15,7446,236,7196,236,7196,-15xe" filled="f" stroked="t" strokeweight="5.6693pt" strokecolor="#A7A9AC">
                <v:path arrowok="t"/>
              </v:shape>
            </v:group>
            <v:group style="position:absolute;left:7196;top:-15;width:250;height:251" coordorigin="7196,-15" coordsize="250,251">
              <v:shape style="position:absolute;left:7196;top:-15;width:250;height:251" coordorigin="7196,-15" coordsize="250,251" path="m7196,-15l7446,-15,7446,236,7196,236,7196,-15xe" filled="t" fillcolor="#FFFFFF" stroked="f">
                <v:path arrowok="t"/>
                <v:fill type="solid"/>
              </v:shape>
            </v:group>
            <v:group style="position:absolute;left:7214;top:20;width:203;height:179" coordorigin="7214,20" coordsize="203,179">
              <v:shape style="position:absolute;left:7214;top:20;width:203;height:179" coordorigin="7214,20" coordsize="203,179" path="m7260,109l7214,132,7273,182,7276,185,7279,187,7286,194,7287,197,7293,198,7295,195,7297,193,7300,190,7334,155,7301,155,7291,153,7283,144,7277,135,7272,128,7262,114,7260,109xe" filled="t" fillcolor="#D1D3D4" stroked="f">
                <v:path arrowok="t"/>
                <v:fill type="solid"/>
              </v:shape>
              <v:shape style="position:absolute;left:7214;top:20;width:203;height:179" coordorigin="7214,20" coordsize="203,179" path="m7416,20l7371,59,7331,105,7310,140,7301,155,7334,155,7343,145,7346,142,7349,140,7352,137,7366,123,7380,109,7412,85,7416,83,7416,82,7416,20xe" filled="t" fillcolor="#D1D3D4" stroked="f">
                <v:path arrowok="t"/>
                <v:fill type="solid"/>
              </v:shape>
            </v:group>
            <v:group style="position:absolute;left:7214;top:20;width:203;height:179" coordorigin="7214,20" coordsize="203,179">
              <v:shape style="position:absolute;left:7214;top:20;width:203;height:179" coordorigin="7214,20" coordsize="203,179" path="m7260,109l7214,132,7273,182,7276,185,7279,187,7282,190,7286,194,7287,197,7293,198,7295,195,7297,193,7300,190,7343,145,7346,142,7349,140,7352,137,7412,85,7416,82,7416,79,7416,20,7402,30,7385,46,7331,105,7310,140,7301,155,7291,153,7283,144,7277,135,7272,128,7262,114,7260,109xe" filled="f" stroked="t" strokeweight=".216pt" strokecolor="#D1D3D4">
                <v:path arrowok="t"/>
              </v:shape>
            </v:group>
            <v:group style="position:absolute;left:6862;top:8;width:187;height:173" coordorigin="6862,8" coordsize="187,173">
              <v:shape style="position:absolute;left:6862;top:8;width:187;height:173" coordorigin="6862,8" coordsize="187,173" path="m6895,19l6862,56,6926,103,6874,161,6900,181,6952,122,7034,122,6985,86,7002,66,6958,66,6895,19xe" filled="t" fillcolor="#D1D3D4" stroked="f">
                <v:path arrowok="t"/>
                <v:fill type="solid"/>
              </v:shape>
              <v:shape style="position:absolute;left:6862;top:8;width:187;height:173" coordorigin="6862,8" coordsize="187,173" path="m7034,122l6952,122,7016,170,7048,133,7034,122xe" filled="t" fillcolor="#D1D3D4" stroked="f">
                <v:path arrowok="t"/>
                <v:fill type="solid"/>
              </v:shape>
              <v:shape style="position:absolute;left:6862;top:8;width:187;height:173" coordorigin="6862,8" coordsize="187,173" path="m7011,8l6958,66,7002,66,7037,28,7011,8xe" filled="t" fillcolor="#D1D3D4" stroked="f">
                <v:path arrowok="t"/>
                <v:fill type="solid"/>
              </v:shape>
            </v:group>
            <v:group style="position:absolute;left:6862;top:8;width:187;height:173" coordorigin="6862,8" coordsize="187,173">
              <v:shape style="position:absolute;left:6862;top:8;width:187;height:173" coordorigin="6862,8" coordsize="187,173" path="m7016,170l7048,133,6985,86,7037,28,7011,8,6958,66,6895,19,6862,56,6926,103,6874,161,6900,181,6952,122,7016,170xe" filled="f" stroked="t" strokeweight=".5669pt" strokecolor="#D1D3D4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100"/>
        </w:rPr>
        <w:t>Solicita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ciudadano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su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talón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comp</w:t>
      </w:r>
      <w:r>
        <w:rPr>
          <w:b w:val="0"/>
          <w:bCs w:val="0"/>
          <w:color w:val="231F20"/>
          <w:spacing w:val="-6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obante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trámite?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60" w:lineRule="exact" w:before="6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12"/>
        </w:numPr>
        <w:tabs>
          <w:tab w:pos="390" w:val="left" w:leader="none"/>
        </w:tabs>
        <w:ind w:left="390" w:right="0" w:hanging="252"/>
        <w:jc w:val="left"/>
      </w:pPr>
      <w:r>
        <w:rPr/>
        <w:pict>
          <v:group style="position:absolute;margin-left:527.746643pt;margin-top:-2.827072pt;width:36.3493pt;height:18.6948pt;mso-position-horizontal-relative:page;mso-position-vertical-relative:paragraph;z-index:-7058" coordorigin="10555,-57" coordsize="727,374">
            <v:group style="position:absolute;left:10612;top:0;width:250;height:251" coordorigin="10612,0" coordsize="250,251">
              <v:shape style="position:absolute;left:10612;top:0;width:250;height:251" coordorigin="10612,0" coordsize="250,251" path="m10612,0l10861,0,10861,251,10612,251,10612,0xe" filled="f" stroked="t" strokeweight="5.6693pt" strokecolor="#A7A9AC">
                <v:path arrowok="t"/>
              </v:shape>
            </v:group>
            <v:group style="position:absolute;left:10975;top:9;width:250;height:251" coordorigin="10975,9" coordsize="250,251">
              <v:shape style="position:absolute;left:10975;top:9;width:250;height:251" coordorigin="10975,9" coordsize="250,251" path="m10975,9l11225,9,11225,261,10975,261,10975,9xe" filled="f" stroked="t" strokeweight="5.6693pt" strokecolor="#A7A9AC">
                <v:path arrowok="t"/>
              </v:shape>
            </v:group>
            <v:group style="position:absolute;left:10993;top:44;width:203;height:179" coordorigin="10993,44" coordsize="203,179">
              <v:shape style="position:absolute;left:10993;top:44;width:203;height:179" coordorigin="10993,44" coordsize="203,179" path="m11039,133l10993,157,11052,206,11056,209,11058,211,11065,219,11067,221,11073,223,11075,219,11076,217,11079,215,11113,179,11080,179,11070,178,11062,168,11056,160,11052,153,11041,139,11039,133xe" filled="t" fillcolor="#D1D3D4" stroked="f">
                <v:path arrowok="t"/>
                <v:fill type="solid"/>
              </v:shape>
              <v:shape style="position:absolute;left:10993;top:44;width:203;height:179" coordorigin="10993,44" coordsize="203,179" path="m11196,44l11150,84,11110,130,11090,165,11080,179,11113,179,11123,169,11126,166,11128,165,11131,162,11145,147,11160,134,11191,110,11195,107,11196,107,11196,44xe" filled="t" fillcolor="#D1D3D4" stroked="f">
                <v:path arrowok="t"/>
                <v:fill type="solid"/>
              </v:shape>
            </v:group>
            <v:group style="position:absolute;left:10993;top:44;width:203;height:179" coordorigin="10993,44" coordsize="203,179">
              <v:shape style="position:absolute;left:10993;top:44;width:203;height:179" coordorigin="10993,44" coordsize="203,179" path="m11039,133l10993,157,11052,206,11056,209,11058,211,11061,215,11065,219,11067,221,11073,223,11075,219,11076,217,11079,215,11123,169,11126,166,11128,165,11131,162,11191,110,11196,107,11196,103,11196,44,11182,54,11164,71,11110,130,11090,165,11080,179,11070,178,11062,168,11056,160,11052,153,11041,139,11039,133xe" filled="f" stroked="t" strokeweight=".216pt" strokecolor="#D1D3D4">
                <v:path arrowok="t"/>
              </v:shape>
            </v:group>
            <v:group style="position:absolute;left:10641;top:33;width:187;height:173" coordorigin="10641,33" coordsize="187,173">
              <v:shape style="position:absolute;left:10641;top:33;width:187;height:173" coordorigin="10641,33" coordsize="187,173" path="m10674,43l10641,80,10705,128,10653,186,10679,205,10731,147,10813,147,10764,110,10781,91,10738,91,10674,43xe" filled="t" fillcolor="#D1D3D4" stroked="f">
                <v:path arrowok="t"/>
                <v:fill type="solid"/>
              </v:shape>
              <v:shape style="position:absolute;left:10641;top:33;width:187;height:173" coordorigin="10641,33" coordsize="187,173" path="m10813,147l10731,147,10795,194,10828,158,10813,147xe" filled="t" fillcolor="#D1D3D4" stroked="f">
                <v:path arrowok="t"/>
                <v:fill type="solid"/>
              </v:shape>
              <v:shape style="position:absolute;left:10641;top:33;width:187;height:173" coordorigin="10641,33" coordsize="187,173" path="m10790,33l10738,91,10781,91,10816,52,10790,33xe" filled="t" fillcolor="#D1D3D4" stroked="f">
                <v:path arrowok="t"/>
                <v:fill type="solid"/>
              </v:shape>
            </v:group>
            <v:group style="position:absolute;left:10641;top:33;width:187;height:173" coordorigin="10641,33" coordsize="187,173">
              <v:shape style="position:absolute;left:10641;top:33;width:187;height:173" coordorigin="10641,33" coordsize="187,173" path="m10795,194l10828,158,10764,110,10816,52,10790,33,10738,91,10674,43,10641,80,10705,128,10653,186,10679,205,10731,147,10795,194xe" filled="f" stroked="t" strokeweight=".5669pt" strokecolor="#D1D3D4">
                <v:path arrowok="t"/>
              </v:shape>
            </v:group>
            <v:group style="position:absolute;left:10612;top:0;width:250;height:251" coordorigin="10612,0" coordsize="250,251">
              <v:shape style="position:absolute;left:10612;top:0;width:250;height:251" coordorigin="10612,0" coordsize="250,251" path="m10612,0l10861,0,10861,251,10612,251,10612,0xe" filled="f" stroked="t" strokeweight="5.6693pt" strokecolor="#A7A9AC">
                <v:path arrowok="t"/>
              </v:shape>
            </v:group>
            <v:group style="position:absolute;left:10612;top:0;width:250;height:251" coordorigin="10612,0" coordsize="250,251">
              <v:shape style="position:absolute;left:10612;top:0;width:250;height:251" coordorigin="10612,0" coordsize="250,251" path="m10612,0l10861,0,10861,251,10612,251,10612,0xe" filled="t" fillcolor="#FFFFFF" stroked="f">
                <v:path arrowok="t"/>
                <v:fill type="solid"/>
              </v:shape>
            </v:group>
            <v:group style="position:absolute;left:10975;top:9;width:250;height:251" coordorigin="10975,9" coordsize="250,251">
              <v:shape style="position:absolute;left:10975;top:9;width:250;height:251" coordorigin="10975,9" coordsize="250,251" path="m10975,9l11225,9,11225,261,10975,261,10975,9xe" filled="f" stroked="t" strokeweight="5.6693pt" strokecolor="#A7A9AC">
                <v:path arrowok="t"/>
              </v:shape>
            </v:group>
            <v:group style="position:absolute;left:10975;top:9;width:250;height:251" coordorigin="10975,9" coordsize="250,251">
              <v:shape style="position:absolute;left:10975;top:9;width:250;height:251" coordorigin="10975,9" coordsize="250,251" path="m10975,9l11225,9,11225,261,10975,261,10975,9xe" filled="t" fillcolor="#FFFFFF" stroked="f">
                <v:path arrowok="t"/>
                <v:fill type="solid"/>
              </v:shape>
            </v:group>
            <v:group style="position:absolute;left:10993;top:44;width:203;height:179" coordorigin="10993,44" coordsize="203,179">
              <v:shape style="position:absolute;left:10993;top:44;width:203;height:179" coordorigin="10993,44" coordsize="203,179" path="m11039,133l10993,157,11052,206,11056,209,11058,211,11065,219,11067,221,11073,223,11075,219,11076,217,11079,215,11113,179,11080,179,11070,178,11062,168,11056,160,11052,153,11041,139,11039,133xe" filled="t" fillcolor="#D1D3D4" stroked="f">
                <v:path arrowok="t"/>
                <v:fill type="solid"/>
              </v:shape>
              <v:shape style="position:absolute;left:10993;top:44;width:203;height:179" coordorigin="10993,44" coordsize="203,179" path="m11196,44l11150,84,11110,130,11090,165,11080,179,11113,179,11123,169,11126,166,11128,165,11131,162,11145,147,11160,134,11191,110,11195,107,11196,107,11196,44xe" filled="t" fillcolor="#D1D3D4" stroked="f">
                <v:path arrowok="t"/>
                <v:fill type="solid"/>
              </v:shape>
            </v:group>
            <v:group style="position:absolute;left:10993;top:44;width:203;height:179" coordorigin="10993,44" coordsize="203,179">
              <v:shape style="position:absolute;left:10993;top:44;width:203;height:179" coordorigin="10993,44" coordsize="203,179" path="m11039,133l10993,157,11052,206,11056,209,11058,211,11061,215,11065,219,11067,221,11073,223,11075,219,11076,217,11079,215,11123,169,11126,166,11128,165,11131,162,11191,110,11196,107,11196,103,11196,44,11182,54,11164,71,11110,130,11090,165,11080,179,11070,178,11062,168,11056,160,11052,153,11041,139,11039,133xe" filled="f" stroked="t" strokeweight=".216pt" strokecolor="#D1D3D4">
                <v:path arrowok="t"/>
              </v:shape>
            </v:group>
            <v:group style="position:absolute;left:10641;top:33;width:187;height:173" coordorigin="10641,33" coordsize="187,173">
              <v:shape style="position:absolute;left:10641;top:33;width:187;height:173" coordorigin="10641,33" coordsize="187,173" path="m10674,43l10641,80,10705,128,10653,186,10679,205,10731,147,10813,147,10764,110,10781,91,10738,91,10674,43xe" filled="t" fillcolor="#D1D3D4" stroked="f">
                <v:path arrowok="t"/>
                <v:fill type="solid"/>
              </v:shape>
              <v:shape style="position:absolute;left:10641;top:33;width:187;height:173" coordorigin="10641,33" coordsize="187,173" path="m10813,147l10731,147,10795,194,10828,158,10813,147xe" filled="t" fillcolor="#D1D3D4" stroked="f">
                <v:path arrowok="t"/>
                <v:fill type="solid"/>
              </v:shape>
              <v:shape style="position:absolute;left:10641;top:33;width:187;height:173" coordorigin="10641,33" coordsize="187,173" path="m10790,33l10738,91,10781,91,10816,52,10790,33xe" filled="t" fillcolor="#D1D3D4" stroked="f">
                <v:path arrowok="t"/>
                <v:fill type="solid"/>
              </v:shape>
            </v:group>
            <v:group style="position:absolute;left:10641;top:33;width:187;height:173" coordorigin="10641,33" coordsize="187,173">
              <v:shape style="position:absolute;left:10641;top:33;width:187;height:173" coordorigin="10641,33" coordsize="187,173" path="m10795,194l10828,158,10764,110,10816,52,10790,33,10738,91,10674,43,10641,80,10705,128,10653,186,10679,205,10731,147,10795,194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80.393646pt;margin-top:-2.827072pt;width:36.349200pt;height:18.6948pt;mso-position-horizontal-relative:page;mso-position-vertical-relative:paragraph;z-index:-7057" coordorigin="9608,-57" coordsize="727,374">
            <v:group style="position:absolute;left:9665;top:0;width:250;height:251" coordorigin="9665,0" coordsize="250,251">
              <v:shape style="position:absolute;left:9665;top:0;width:250;height:251" coordorigin="9665,0" coordsize="250,251" path="m9665,0l9914,0,9914,251,9665,251,9665,0xe" filled="f" stroked="t" strokeweight="5.6693pt" strokecolor="#A7A9AC">
                <v:path arrowok="t"/>
              </v:shape>
            </v:group>
            <v:group style="position:absolute;left:10028;top:9;width:250;height:251" coordorigin="10028,9" coordsize="250,251">
              <v:shape style="position:absolute;left:10028;top:9;width:250;height:251" coordorigin="10028,9" coordsize="250,251" path="m10028,9l10278,9,10278,261,10028,261,10028,9xe" filled="f" stroked="t" strokeweight="5.6693pt" strokecolor="#A7A9AC">
                <v:path arrowok="t"/>
              </v:shape>
            </v:group>
            <v:group style="position:absolute;left:10046;top:44;width:203;height:179" coordorigin="10046,44" coordsize="203,179">
              <v:shape style="position:absolute;left:10046;top:44;width:203;height:179" coordorigin="10046,44" coordsize="203,179" path="m10092,133l10046,157,10105,206,10109,209,10111,211,10118,219,10120,221,10126,223,10128,219,10129,217,10132,215,10166,179,10133,179,10123,178,10115,168,10109,160,10104,153,10094,139,10092,133xe" filled="t" fillcolor="#D1D3D4" stroked="f">
                <v:path arrowok="t"/>
                <v:fill type="solid"/>
              </v:shape>
              <v:shape style="position:absolute;left:10046;top:44;width:203;height:179" coordorigin="10046,44" coordsize="203,179" path="m10249,44l10203,84,10163,130,10143,165,10133,179,10166,179,10176,169,10179,166,10181,165,10244,110,10249,107,10249,44xe" filled="t" fillcolor="#D1D3D4" stroked="f">
                <v:path arrowok="t"/>
                <v:fill type="solid"/>
              </v:shape>
            </v:group>
            <v:group style="position:absolute;left:10046;top:44;width:203;height:179" coordorigin="10046,44" coordsize="203,179">
              <v:shape style="position:absolute;left:10046;top:44;width:203;height:179" coordorigin="10046,44" coordsize="203,179" path="m10092,133l10046,157,10105,206,10109,209,10111,211,10114,215,10118,219,10120,221,10126,223,10128,219,10129,217,10132,215,10176,169,10179,166,10181,165,10184,162,10244,110,10249,107,10249,103,10249,44,10235,54,10217,71,10163,130,10143,165,10133,179,10123,178,10115,168,10109,160,10104,153,10094,139,10092,133xe" filled="f" stroked="t" strokeweight=".216pt" strokecolor="#D1D3D4">
                <v:path arrowok="t"/>
              </v:shape>
            </v:group>
            <v:group style="position:absolute;left:9694;top:33;width:187;height:173" coordorigin="9694,33" coordsize="187,173">
              <v:shape style="position:absolute;left:9694;top:33;width:187;height:173" coordorigin="9694,33" coordsize="187,173" path="m9727,43l9694,80,9758,128,9706,186,9732,205,9784,147,9866,147,9817,110,9834,91,9791,91,9727,43xe" filled="t" fillcolor="#D1D3D4" stroked="f">
                <v:path arrowok="t"/>
                <v:fill type="solid"/>
              </v:shape>
              <v:shape style="position:absolute;left:9694;top:33;width:187;height:173" coordorigin="9694,33" coordsize="187,173" path="m9866,147l9784,147,9848,194,9881,158,9866,147xe" filled="t" fillcolor="#D1D3D4" stroked="f">
                <v:path arrowok="t"/>
                <v:fill type="solid"/>
              </v:shape>
              <v:shape style="position:absolute;left:9694;top:33;width:187;height:173" coordorigin="9694,33" coordsize="187,173" path="m9843,33l9791,91,9834,91,9869,52,9843,33xe" filled="t" fillcolor="#D1D3D4" stroked="f">
                <v:path arrowok="t"/>
                <v:fill type="solid"/>
              </v:shape>
            </v:group>
            <v:group style="position:absolute;left:9694;top:33;width:187;height:173" coordorigin="9694,33" coordsize="187,173">
              <v:shape style="position:absolute;left:9694;top:33;width:187;height:173" coordorigin="9694,33" coordsize="187,173" path="m9848,194l9881,158,9817,110,9869,52,9843,33,9791,91,9727,43,9694,80,9758,128,9706,186,9732,205,9784,147,9848,194xe" filled="f" stroked="t" strokeweight=".5669pt" strokecolor="#D1D3D4">
                <v:path arrowok="t"/>
              </v:shape>
            </v:group>
            <v:group style="position:absolute;left:9665;top:0;width:250;height:251" coordorigin="9665,0" coordsize="250,251">
              <v:shape style="position:absolute;left:9665;top:0;width:250;height:251" coordorigin="9665,0" coordsize="250,251" path="m9665,0l9914,0,9914,251,9665,251,9665,0xe" filled="f" stroked="t" strokeweight="5.6693pt" strokecolor="#A7A9AC">
                <v:path arrowok="t"/>
              </v:shape>
            </v:group>
            <v:group style="position:absolute;left:9665;top:0;width:250;height:251" coordorigin="9665,0" coordsize="250,251">
              <v:shape style="position:absolute;left:9665;top:0;width:250;height:251" coordorigin="9665,0" coordsize="250,251" path="m9665,0l9914,0,9914,251,9665,251,9665,0xe" filled="t" fillcolor="#FFFFFF" stroked="f">
                <v:path arrowok="t"/>
                <v:fill type="solid"/>
              </v:shape>
            </v:group>
            <v:group style="position:absolute;left:10028;top:9;width:250;height:251" coordorigin="10028,9" coordsize="250,251">
              <v:shape style="position:absolute;left:10028;top:9;width:250;height:251" coordorigin="10028,9" coordsize="250,251" path="m10028,9l10278,9,10278,261,10028,261,10028,9xe" filled="f" stroked="t" strokeweight="5.6693pt" strokecolor="#A7A9AC">
                <v:path arrowok="t"/>
              </v:shape>
            </v:group>
            <v:group style="position:absolute;left:10028;top:9;width:250;height:251" coordorigin="10028,9" coordsize="250,251">
              <v:shape style="position:absolute;left:10028;top:9;width:250;height:251" coordorigin="10028,9" coordsize="250,251" path="m10028,9l10278,9,10278,261,10028,261,10028,9xe" filled="t" fillcolor="#FFFFFF" stroked="f">
                <v:path arrowok="t"/>
                <v:fill type="solid"/>
              </v:shape>
            </v:group>
            <v:group style="position:absolute;left:10046;top:44;width:203;height:179" coordorigin="10046,44" coordsize="203,179">
              <v:shape style="position:absolute;left:10046;top:44;width:203;height:179" coordorigin="10046,44" coordsize="203,179" path="m10092,133l10046,157,10105,206,10109,209,10111,211,10118,219,10120,221,10126,223,10128,219,10129,217,10132,215,10166,179,10133,179,10123,178,10115,168,10109,160,10104,153,10094,139,10092,133xe" filled="t" fillcolor="#D1D3D4" stroked="f">
                <v:path arrowok="t"/>
                <v:fill type="solid"/>
              </v:shape>
              <v:shape style="position:absolute;left:10046;top:44;width:203;height:179" coordorigin="10046,44" coordsize="203,179" path="m10249,44l10203,84,10163,130,10143,165,10133,179,10166,179,10176,169,10179,166,10181,165,10244,110,10249,107,10249,44xe" filled="t" fillcolor="#D1D3D4" stroked="f">
                <v:path arrowok="t"/>
                <v:fill type="solid"/>
              </v:shape>
            </v:group>
            <v:group style="position:absolute;left:10046;top:44;width:203;height:179" coordorigin="10046,44" coordsize="203,179">
              <v:shape style="position:absolute;left:10046;top:44;width:203;height:179" coordorigin="10046,44" coordsize="203,179" path="m10092,133l10046,157,10105,206,10109,209,10111,211,10114,215,10118,219,10120,221,10126,223,10128,219,10129,217,10132,215,10176,169,10179,166,10181,165,10184,162,10244,110,10249,107,10249,103,10249,44,10235,54,10217,71,10163,130,10143,165,10133,179,10123,178,10115,168,10109,160,10104,153,10094,139,10092,133xe" filled="f" stroked="t" strokeweight=".216pt" strokecolor="#D1D3D4">
                <v:path arrowok="t"/>
              </v:shape>
            </v:group>
            <v:group style="position:absolute;left:9694;top:33;width:187;height:173" coordorigin="9694,33" coordsize="187,173">
              <v:shape style="position:absolute;left:9694;top:33;width:187;height:173" coordorigin="9694,33" coordsize="187,173" path="m9727,43l9694,80,9758,128,9706,186,9732,205,9784,147,9866,147,9817,110,9834,91,9791,91,9727,43xe" filled="t" fillcolor="#D1D3D4" stroked="f">
                <v:path arrowok="t"/>
                <v:fill type="solid"/>
              </v:shape>
              <v:shape style="position:absolute;left:9694;top:33;width:187;height:173" coordorigin="9694,33" coordsize="187,173" path="m9866,147l9784,147,9848,194,9881,158,9866,147xe" filled="t" fillcolor="#D1D3D4" stroked="f">
                <v:path arrowok="t"/>
                <v:fill type="solid"/>
              </v:shape>
              <v:shape style="position:absolute;left:9694;top:33;width:187;height:173" coordorigin="9694,33" coordsize="187,173" path="m9843,33l9791,91,9834,91,9869,52,9843,33xe" filled="t" fillcolor="#D1D3D4" stroked="f">
                <v:path arrowok="t"/>
                <v:fill type="solid"/>
              </v:shape>
            </v:group>
            <v:group style="position:absolute;left:9694;top:33;width:187;height:173" coordorigin="9694,33" coordsize="187,173">
              <v:shape style="position:absolute;left:9694;top:33;width:187;height:173" coordorigin="9694,33" coordsize="187,173" path="m9848,194l9881,158,9817,110,9869,52,9843,33,9791,91,9727,43,9694,80,9758,128,9706,186,9732,205,9784,147,9848,194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34.078064pt;margin-top:-2.827072pt;width:36.3493pt;height:18.6948pt;mso-position-horizontal-relative:page;mso-position-vertical-relative:paragraph;z-index:-7056" coordorigin="8682,-57" coordsize="727,374">
            <v:group style="position:absolute;left:8738;top:0;width:250;height:251" coordorigin="8738,0" coordsize="250,251">
              <v:shape style="position:absolute;left:8738;top:0;width:250;height:251" coordorigin="8738,0" coordsize="250,251" path="m8738,0l8988,0,8988,251,8738,251,8738,0xe" filled="f" stroked="t" strokeweight="5.6693pt" strokecolor="#A7A9AC">
                <v:path arrowok="t"/>
              </v:shape>
            </v:group>
            <v:group style="position:absolute;left:9102;top:9;width:250;height:251" coordorigin="9102,9" coordsize="250,251">
              <v:shape style="position:absolute;left:9102;top:9;width:250;height:251" coordorigin="9102,9" coordsize="250,251" path="m9102,9l9352,9,9352,261,9102,261,9102,9xe" filled="f" stroked="t" strokeweight="5.6693pt" strokecolor="#A7A9AC">
                <v:path arrowok="t"/>
              </v:shape>
            </v:group>
            <v:group style="position:absolute;left:9120;top:44;width:203;height:179" coordorigin="9120,44" coordsize="203,179">
              <v:shape style="position:absolute;left:9120;top:44;width:203;height:179" coordorigin="9120,44" coordsize="203,179" path="m9166,133l9120,157,9179,206,9182,209,9185,211,9192,219,9193,221,9199,223,9201,219,9203,217,9206,215,9240,179,9207,179,9197,178,9188,168,9183,160,9178,153,9168,139,9166,133xe" filled="t" fillcolor="#D1D3D4" stroked="f">
                <v:path arrowok="t"/>
                <v:fill type="solid"/>
              </v:shape>
              <v:shape style="position:absolute;left:9120;top:44;width:203;height:179" coordorigin="9120,44" coordsize="203,179" path="m9322,44l9277,84,9237,130,9216,165,9207,179,9240,179,9249,169,9252,166,9255,165,9258,162,9272,147,9286,134,9318,110,9322,107,9322,107,9322,44xe" filled="t" fillcolor="#D1D3D4" stroked="f">
                <v:path arrowok="t"/>
                <v:fill type="solid"/>
              </v:shape>
            </v:group>
            <v:group style="position:absolute;left:9120;top:44;width:203;height:179" coordorigin="9120,44" coordsize="203,179">
              <v:shape style="position:absolute;left:9120;top:44;width:203;height:179" coordorigin="9120,44" coordsize="203,179" path="m9166,133l9120,157,9179,206,9182,209,9185,211,9188,215,9192,219,9193,221,9199,223,9201,219,9203,217,9206,215,9249,169,9252,166,9255,165,9258,162,9318,110,9322,107,9322,103,9322,44,9308,54,9291,71,9237,130,9216,165,9207,179,9197,178,9188,168,9183,160,9178,153,9168,139,9166,133xe" filled="f" stroked="t" strokeweight=".216pt" strokecolor="#D1D3D4">
                <v:path arrowok="t"/>
              </v:shape>
            </v:group>
            <v:group style="position:absolute;left:8768;top:33;width:187;height:173" coordorigin="8768,33" coordsize="187,173">
              <v:shape style="position:absolute;left:8768;top:33;width:187;height:173" coordorigin="8768,33" coordsize="187,173" path="m8801,43l8768,80,8832,128,8779,186,8806,205,8858,147,8940,147,8890,110,8908,91,8864,91,8801,43xe" filled="t" fillcolor="#D1D3D4" stroked="f">
                <v:path arrowok="t"/>
                <v:fill type="solid"/>
              </v:shape>
              <v:shape style="position:absolute;left:8768;top:33;width:187;height:173" coordorigin="8768,33" coordsize="187,173" path="m8940,147l8858,147,8922,194,8954,158,8940,147xe" filled="t" fillcolor="#D1D3D4" stroked="f">
                <v:path arrowok="t"/>
                <v:fill type="solid"/>
              </v:shape>
              <v:shape style="position:absolute;left:8768;top:33;width:187;height:173" coordorigin="8768,33" coordsize="187,173" path="m8917,33l8864,91,8908,91,8943,52,8917,33xe" filled="t" fillcolor="#D1D3D4" stroked="f">
                <v:path arrowok="t"/>
                <v:fill type="solid"/>
              </v:shape>
            </v:group>
            <v:group style="position:absolute;left:8768;top:33;width:187;height:173" coordorigin="8768,33" coordsize="187,173">
              <v:shape style="position:absolute;left:8768;top:33;width:187;height:173" coordorigin="8768,33" coordsize="187,173" path="m8922,194l8954,158,8890,110,8943,52,8917,33,8864,91,8801,43,8768,80,8832,128,8779,186,8806,205,8858,147,8922,194xe" filled="f" stroked="t" strokeweight=".5669pt" strokecolor="#D1D3D4">
                <v:path arrowok="t"/>
              </v:shape>
            </v:group>
            <v:group style="position:absolute;left:8738;top:0;width:250;height:251" coordorigin="8738,0" coordsize="250,251">
              <v:shape style="position:absolute;left:8738;top:0;width:250;height:251" coordorigin="8738,0" coordsize="250,251" path="m8738,0l8988,0,8988,251,8738,251,8738,0xe" filled="f" stroked="t" strokeweight="5.6693pt" strokecolor="#A7A9AC">
                <v:path arrowok="t"/>
              </v:shape>
            </v:group>
            <v:group style="position:absolute;left:8738;top:0;width:250;height:251" coordorigin="8738,0" coordsize="250,251">
              <v:shape style="position:absolute;left:8738;top:0;width:250;height:251" coordorigin="8738,0" coordsize="250,251" path="m8738,0l8988,0,8988,251,8738,251,8738,0xe" filled="t" fillcolor="#FFFFFF" stroked="f">
                <v:path arrowok="t"/>
                <v:fill type="solid"/>
              </v:shape>
            </v:group>
            <v:group style="position:absolute;left:9102;top:9;width:250;height:251" coordorigin="9102,9" coordsize="250,251">
              <v:shape style="position:absolute;left:9102;top:9;width:250;height:251" coordorigin="9102,9" coordsize="250,251" path="m9102,9l9352,9,9352,261,9102,261,9102,9xe" filled="f" stroked="t" strokeweight="5.6693pt" strokecolor="#A7A9AC">
                <v:path arrowok="t"/>
              </v:shape>
            </v:group>
            <v:group style="position:absolute;left:9102;top:9;width:250;height:251" coordorigin="9102,9" coordsize="250,251">
              <v:shape style="position:absolute;left:9102;top:9;width:250;height:251" coordorigin="9102,9" coordsize="250,251" path="m9102,9l9352,9,9352,261,9102,261,9102,9xe" filled="t" fillcolor="#FFFFFF" stroked="f">
                <v:path arrowok="t"/>
                <v:fill type="solid"/>
              </v:shape>
            </v:group>
            <v:group style="position:absolute;left:9120;top:44;width:203;height:179" coordorigin="9120,44" coordsize="203,179">
              <v:shape style="position:absolute;left:9120;top:44;width:203;height:179" coordorigin="9120,44" coordsize="203,179" path="m9166,133l9120,157,9179,206,9182,209,9185,211,9192,219,9193,221,9199,223,9201,219,9203,217,9206,215,9240,179,9207,179,9197,178,9188,168,9183,160,9178,153,9168,139,9166,133xe" filled="t" fillcolor="#D1D3D4" stroked="f">
                <v:path arrowok="t"/>
                <v:fill type="solid"/>
              </v:shape>
              <v:shape style="position:absolute;left:9120;top:44;width:203;height:179" coordorigin="9120,44" coordsize="203,179" path="m9322,44l9277,84,9237,130,9216,165,9207,179,9240,179,9249,169,9252,166,9255,165,9258,162,9272,147,9286,134,9318,110,9322,107,9322,107,9322,44xe" filled="t" fillcolor="#D1D3D4" stroked="f">
                <v:path arrowok="t"/>
                <v:fill type="solid"/>
              </v:shape>
            </v:group>
            <v:group style="position:absolute;left:9120;top:44;width:203;height:179" coordorigin="9120,44" coordsize="203,179">
              <v:shape style="position:absolute;left:9120;top:44;width:203;height:179" coordorigin="9120,44" coordsize="203,179" path="m9166,133l9120,157,9179,206,9182,209,9185,211,9188,215,9192,219,9193,221,9199,223,9201,219,9203,217,9206,215,9249,169,9252,166,9255,165,9258,162,9318,110,9322,107,9322,103,9322,44,9308,54,9291,71,9237,130,9216,165,9207,179,9197,178,9188,168,9183,160,9178,153,9168,139,9166,133xe" filled="f" stroked="t" strokeweight=".216pt" strokecolor="#D1D3D4">
                <v:path arrowok="t"/>
              </v:shape>
            </v:group>
            <v:group style="position:absolute;left:8768;top:33;width:187;height:173" coordorigin="8768,33" coordsize="187,173">
              <v:shape style="position:absolute;left:8768;top:33;width:187;height:173" coordorigin="8768,33" coordsize="187,173" path="m8801,43l8768,80,8832,128,8779,186,8806,205,8858,147,8940,147,8890,110,8908,91,8864,91,8801,43xe" filled="t" fillcolor="#D1D3D4" stroked="f">
                <v:path arrowok="t"/>
                <v:fill type="solid"/>
              </v:shape>
              <v:shape style="position:absolute;left:8768;top:33;width:187;height:173" coordorigin="8768,33" coordsize="187,173" path="m8940,147l8858,147,8922,194,8954,158,8940,147xe" filled="t" fillcolor="#D1D3D4" stroked="f">
                <v:path arrowok="t"/>
                <v:fill type="solid"/>
              </v:shape>
              <v:shape style="position:absolute;left:8768;top:33;width:187;height:173" coordorigin="8768,33" coordsize="187,173" path="m8917,33l8864,91,8908,91,8943,52,8917,33xe" filled="t" fillcolor="#D1D3D4" stroked="f">
                <v:path arrowok="t"/>
                <v:fill type="solid"/>
              </v:shape>
            </v:group>
            <v:group style="position:absolute;left:8768;top:33;width:187;height:173" coordorigin="8768,33" coordsize="187,173">
              <v:shape style="position:absolute;left:8768;top:33;width:187;height:173" coordorigin="8768,33" coordsize="187,173" path="m8922,194l8954,158,8890,110,8943,52,8917,33,8864,91,8801,43,8768,80,8832,128,8779,186,8806,205,8858,147,8922,194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86.544159pt;margin-top:-2.827072pt;width:36.3493pt;height:18.6948pt;mso-position-horizontal-relative:page;mso-position-vertical-relative:paragraph;z-index:-7055" coordorigin="7731,-57" coordsize="727,374">
            <v:group style="position:absolute;left:7788;top:0;width:250;height:251" coordorigin="7788,0" coordsize="250,251">
              <v:shape style="position:absolute;left:7788;top:0;width:250;height:251" coordorigin="7788,0" coordsize="250,251" path="m7788,0l8037,0,8037,251,7788,251,7788,0xe" filled="f" stroked="t" strokeweight="5.6693pt" strokecolor="#A7A9AC">
                <v:path arrowok="t"/>
              </v:shape>
            </v:group>
            <v:group style="position:absolute;left:8151;top:9;width:250;height:251" coordorigin="8151,9" coordsize="250,251">
              <v:shape style="position:absolute;left:8151;top:9;width:250;height:251" coordorigin="8151,9" coordsize="250,251" path="m8151,9l8401,9,8401,261,8151,261,8151,9xe" filled="f" stroked="t" strokeweight="5.6693pt" strokecolor="#A7A9AC">
                <v:path arrowok="t"/>
              </v:shape>
            </v:group>
            <v:group style="position:absolute;left:8169;top:44;width:203;height:179" coordorigin="8169,44" coordsize="203,179">
              <v:shape style="position:absolute;left:8169;top:44;width:203;height:179" coordorigin="8169,44" coordsize="203,179" path="m8215,133l8169,157,8228,206,8232,209,8234,211,8241,219,8243,221,8249,223,8251,219,8252,217,8255,215,8289,179,8256,179,8246,178,8238,168,8232,160,8227,153,8217,139,8215,133xe" filled="t" fillcolor="#D1D3D4" stroked="f">
                <v:path arrowok="t"/>
                <v:fill type="solid"/>
              </v:shape>
              <v:shape style="position:absolute;left:8169;top:44;width:203;height:179" coordorigin="8169,44" coordsize="203,179" path="m8372,44l8326,84,8286,130,8266,165,8256,179,8289,179,8299,169,8302,166,8304,165,8307,162,8321,147,8336,134,8367,110,8371,107,8372,107,8372,44xe" filled="t" fillcolor="#D1D3D4" stroked="f">
                <v:path arrowok="t"/>
                <v:fill type="solid"/>
              </v:shape>
            </v:group>
            <v:group style="position:absolute;left:8169;top:44;width:203;height:179" coordorigin="8169,44" coordsize="203,179">
              <v:shape style="position:absolute;left:8169;top:44;width:203;height:179" coordorigin="8169,44" coordsize="203,179" path="m8215,133l8169,157,8228,206,8232,209,8234,211,8237,215,8241,219,8243,221,8249,223,8251,219,8252,217,8255,215,8299,169,8302,166,8304,165,8307,162,8367,110,8372,107,8372,103,8372,44,8358,54,8340,71,8286,130,8266,165,8256,179,8246,178,8238,168,8232,160,8227,153,8217,139,8215,133xe" filled="f" stroked="t" strokeweight=".216pt" strokecolor="#D1D3D4">
                <v:path arrowok="t"/>
              </v:shape>
            </v:group>
            <v:group style="position:absolute;left:7817;top:33;width:187;height:173" coordorigin="7817,33" coordsize="187,173">
              <v:shape style="position:absolute;left:7817;top:33;width:187;height:173" coordorigin="7817,33" coordsize="187,173" path="m7850,43l7817,80,7881,128,7829,186,7855,205,7907,147,7989,147,7940,110,7957,91,7914,91,7850,43xe" filled="t" fillcolor="#D1D3D4" stroked="f">
                <v:path arrowok="t"/>
                <v:fill type="solid"/>
              </v:shape>
              <v:shape style="position:absolute;left:7817;top:33;width:187;height:173" coordorigin="7817,33" coordsize="187,173" path="m7989,147l7907,147,7971,194,8004,158,7989,147xe" filled="t" fillcolor="#D1D3D4" stroked="f">
                <v:path arrowok="t"/>
                <v:fill type="solid"/>
              </v:shape>
              <v:shape style="position:absolute;left:7817;top:33;width:187;height:173" coordorigin="7817,33" coordsize="187,173" path="m7966,33l7914,91,7957,91,7992,52,7966,33xe" filled="t" fillcolor="#D1D3D4" stroked="f">
                <v:path arrowok="t"/>
                <v:fill type="solid"/>
              </v:shape>
            </v:group>
            <v:group style="position:absolute;left:7817;top:33;width:187;height:173" coordorigin="7817,33" coordsize="187,173">
              <v:shape style="position:absolute;left:7817;top:33;width:187;height:173" coordorigin="7817,33" coordsize="187,173" path="m7971,194l8004,158,7940,110,7992,52,7966,33,7914,91,7850,43,7817,80,7881,128,7829,186,7855,205,7907,147,7971,194xe" filled="f" stroked="t" strokeweight=".5669pt" strokecolor="#D1D3D4">
                <v:path arrowok="t"/>
              </v:shape>
            </v:group>
            <v:group style="position:absolute;left:7788;top:0;width:250;height:251" coordorigin="7788,0" coordsize="250,251">
              <v:shape style="position:absolute;left:7788;top:0;width:250;height:251" coordorigin="7788,0" coordsize="250,251" path="m7788,0l8037,0,8037,251,7788,251,7788,0xe" filled="f" stroked="t" strokeweight="5.6693pt" strokecolor="#A7A9AC">
                <v:path arrowok="t"/>
              </v:shape>
            </v:group>
            <v:group style="position:absolute;left:7788;top:0;width:250;height:251" coordorigin="7788,0" coordsize="250,251">
              <v:shape style="position:absolute;left:7788;top:0;width:250;height:251" coordorigin="7788,0" coordsize="250,251" path="m7788,0l8037,0,8037,251,7788,251,7788,0xe" filled="t" fillcolor="#FFFFFF" stroked="f">
                <v:path arrowok="t"/>
                <v:fill type="solid"/>
              </v:shape>
            </v:group>
            <v:group style="position:absolute;left:8151;top:9;width:250;height:251" coordorigin="8151,9" coordsize="250,251">
              <v:shape style="position:absolute;left:8151;top:9;width:250;height:251" coordorigin="8151,9" coordsize="250,251" path="m8151,9l8401,9,8401,261,8151,261,8151,9xe" filled="f" stroked="t" strokeweight="5.6693pt" strokecolor="#A7A9AC">
                <v:path arrowok="t"/>
              </v:shape>
            </v:group>
            <v:group style="position:absolute;left:8151;top:9;width:250;height:251" coordorigin="8151,9" coordsize="250,251">
              <v:shape style="position:absolute;left:8151;top:9;width:250;height:251" coordorigin="8151,9" coordsize="250,251" path="m8151,9l8401,9,8401,261,8151,261,8151,9xe" filled="t" fillcolor="#FFFFFF" stroked="f">
                <v:path arrowok="t"/>
                <v:fill type="solid"/>
              </v:shape>
            </v:group>
            <v:group style="position:absolute;left:8169;top:44;width:203;height:179" coordorigin="8169,44" coordsize="203,179">
              <v:shape style="position:absolute;left:8169;top:44;width:203;height:179" coordorigin="8169,44" coordsize="203,179" path="m8215,133l8169,157,8228,206,8232,209,8234,211,8241,219,8243,221,8249,223,8251,219,8252,217,8255,215,8289,179,8256,179,8246,178,8238,168,8232,160,8227,153,8217,139,8215,133xe" filled="t" fillcolor="#D1D3D4" stroked="f">
                <v:path arrowok="t"/>
                <v:fill type="solid"/>
              </v:shape>
              <v:shape style="position:absolute;left:8169;top:44;width:203;height:179" coordorigin="8169,44" coordsize="203,179" path="m8372,44l8326,84,8286,130,8266,165,8256,179,8289,179,8299,169,8302,166,8304,165,8307,162,8321,147,8336,134,8367,110,8371,107,8372,107,8372,44xe" filled="t" fillcolor="#D1D3D4" stroked="f">
                <v:path arrowok="t"/>
                <v:fill type="solid"/>
              </v:shape>
            </v:group>
            <v:group style="position:absolute;left:8169;top:44;width:203;height:179" coordorigin="8169,44" coordsize="203,179">
              <v:shape style="position:absolute;left:8169;top:44;width:203;height:179" coordorigin="8169,44" coordsize="203,179" path="m8215,133l8169,157,8228,206,8232,209,8234,211,8237,215,8241,219,8243,221,8249,223,8251,219,8252,217,8255,215,8299,169,8302,166,8304,165,8307,162,8367,110,8372,107,8372,103,8372,44,8358,54,8340,71,8286,130,8266,165,8256,179,8246,178,8238,168,8232,160,8227,153,8217,139,8215,133xe" filled="f" stroked="t" strokeweight=".216pt" strokecolor="#D1D3D4">
                <v:path arrowok="t"/>
              </v:shape>
            </v:group>
            <v:group style="position:absolute;left:7817;top:33;width:187;height:173" coordorigin="7817,33" coordsize="187,173">
              <v:shape style="position:absolute;left:7817;top:33;width:187;height:173" coordorigin="7817,33" coordsize="187,173" path="m7850,43l7817,80,7881,128,7829,186,7855,205,7907,147,7989,147,7940,110,7957,91,7914,91,7850,43xe" filled="t" fillcolor="#D1D3D4" stroked="f">
                <v:path arrowok="t"/>
                <v:fill type="solid"/>
              </v:shape>
              <v:shape style="position:absolute;left:7817;top:33;width:187;height:173" coordorigin="7817,33" coordsize="187,173" path="m7989,147l7907,147,7971,194,8004,158,7989,147xe" filled="t" fillcolor="#D1D3D4" stroked="f">
                <v:path arrowok="t"/>
                <v:fill type="solid"/>
              </v:shape>
              <v:shape style="position:absolute;left:7817;top:33;width:187;height:173" coordorigin="7817,33" coordsize="187,173" path="m7966,33l7914,91,7957,91,7992,52,7966,33xe" filled="t" fillcolor="#D1D3D4" stroked="f">
                <v:path arrowok="t"/>
                <v:fill type="solid"/>
              </v:shape>
            </v:group>
            <v:group style="position:absolute;left:7817;top:33;width:187;height:173" coordorigin="7817,33" coordsize="187,173">
              <v:shape style="position:absolute;left:7817;top:33;width:187;height:173" coordorigin="7817,33" coordsize="187,173" path="m7971,194l8004,158,7940,110,7992,52,7966,33,7914,91,7850,43,7817,80,7881,128,7829,186,7855,205,7907,147,7971,194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38.780945pt;margin-top:-2.827072pt;width:36.3493pt;height:18.6948pt;mso-position-horizontal-relative:page;mso-position-vertical-relative:paragraph;z-index:-7054" coordorigin="6776,-57" coordsize="727,374">
            <v:group style="position:absolute;left:6832;top:0;width:250;height:251" coordorigin="6832,0" coordsize="250,251">
              <v:shape style="position:absolute;left:6832;top:0;width:250;height:251" coordorigin="6832,0" coordsize="250,251" path="m6832,0l7082,0,7082,251,6832,251,6832,0xe" filled="f" stroked="t" strokeweight="5.6693pt" strokecolor="#A7A9AC">
                <v:path arrowok="t"/>
              </v:shape>
            </v:group>
            <v:group style="position:absolute;left:7196;top:9;width:250;height:251" coordorigin="7196,9" coordsize="250,251">
              <v:shape style="position:absolute;left:7196;top:9;width:250;height:251" coordorigin="7196,9" coordsize="250,251" path="m7196,9l7446,9,7446,261,7196,261,7196,9xe" filled="f" stroked="t" strokeweight="5.6693pt" strokecolor="#A7A9AC">
                <v:path arrowok="t"/>
              </v:shape>
            </v:group>
            <v:group style="position:absolute;left:7214;top:44;width:203;height:179" coordorigin="7214,44" coordsize="203,179">
              <v:shape style="position:absolute;left:7214;top:44;width:203;height:179" coordorigin="7214,44" coordsize="203,179" path="m7260,133l7214,157,7273,206,7276,209,7279,211,7286,219,7287,221,7293,223,7295,219,7297,217,7300,215,7334,179,7301,179,7291,178,7283,168,7277,160,7272,153,7262,139,7260,133xe" filled="t" fillcolor="#D1D3D4" stroked="f">
                <v:path arrowok="t"/>
                <v:fill type="solid"/>
              </v:shape>
              <v:shape style="position:absolute;left:7214;top:44;width:203;height:179" coordorigin="7214,44" coordsize="203,179" path="m7416,44l7371,84,7331,130,7310,165,7301,179,7334,179,7343,169,7346,166,7349,165,7352,162,7366,147,7380,134,7412,110,7416,107,7416,107,7416,44xe" filled="t" fillcolor="#D1D3D4" stroked="f">
                <v:path arrowok="t"/>
                <v:fill type="solid"/>
              </v:shape>
            </v:group>
            <v:group style="position:absolute;left:7214;top:44;width:203;height:179" coordorigin="7214,44" coordsize="203,179">
              <v:shape style="position:absolute;left:7214;top:44;width:203;height:179" coordorigin="7214,44" coordsize="203,179" path="m7260,133l7214,157,7273,206,7276,209,7279,211,7282,215,7286,219,7287,221,7293,223,7295,219,7297,217,7300,215,7343,169,7346,166,7349,165,7352,162,7412,110,7416,107,7416,103,7416,44,7402,54,7385,71,7331,130,7310,165,7301,179,7291,178,7283,168,7277,160,7272,153,7262,139,7260,133xe" filled="f" stroked="t" strokeweight=".216pt" strokecolor="#D1D3D4">
                <v:path arrowok="t"/>
              </v:shape>
            </v:group>
            <v:group style="position:absolute;left:6862;top:33;width:187;height:173" coordorigin="6862,33" coordsize="187,173">
              <v:shape style="position:absolute;left:6862;top:33;width:187;height:173" coordorigin="6862,33" coordsize="187,173" path="m6895,43l6862,80,6926,128,6874,186,6900,205,6952,147,7034,147,6985,110,7002,91,6958,91,6895,43xe" filled="t" fillcolor="#D1D3D4" stroked="f">
                <v:path arrowok="t"/>
                <v:fill type="solid"/>
              </v:shape>
              <v:shape style="position:absolute;left:6862;top:33;width:187;height:173" coordorigin="6862,33" coordsize="187,173" path="m7034,147l6952,147,7016,194,7048,158,7034,147xe" filled="t" fillcolor="#D1D3D4" stroked="f">
                <v:path arrowok="t"/>
                <v:fill type="solid"/>
              </v:shape>
              <v:shape style="position:absolute;left:6862;top:33;width:187;height:173" coordorigin="6862,33" coordsize="187,173" path="m7011,33l6958,91,7002,91,7037,52,7011,33xe" filled="t" fillcolor="#D1D3D4" stroked="f">
                <v:path arrowok="t"/>
                <v:fill type="solid"/>
              </v:shape>
            </v:group>
            <v:group style="position:absolute;left:6862;top:33;width:187;height:173" coordorigin="6862,33" coordsize="187,173">
              <v:shape style="position:absolute;left:6862;top:33;width:187;height:173" coordorigin="6862,33" coordsize="187,173" path="m7016,194l7048,158,6985,110,7037,52,7011,33,6958,91,6895,43,6862,80,6926,128,6874,186,6900,205,6952,147,7016,194xe" filled="f" stroked="t" strokeweight=".5669pt" strokecolor="#D1D3D4">
                <v:path arrowok="t"/>
              </v:shape>
            </v:group>
            <v:group style="position:absolute;left:6832;top:0;width:250;height:251" coordorigin="6832,0" coordsize="250,251">
              <v:shape style="position:absolute;left:6832;top:0;width:250;height:251" coordorigin="6832,0" coordsize="250,251" path="m6832,0l7082,0,7082,251,6832,251,6832,0xe" filled="f" stroked="t" strokeweight="5.6693pt" strokecolor="#A7A9AC">
                <v:path arrowok="t"/>
              </v:shape>
            </v:group>
            <v:group style="position:absolute;left:6832;top:0;width:250;height:251" coordorigin="6832,0" coordsize="250,251">
              <v:shape style="position:absolute;left:6832;top:0;width:250;height:251" coordorigin="6832,0" coordsize="250,251" path="m6832,0l7082,0,7082,251,6832,251,6832,0xe" filled="t" fillcolor="#FFFFFF" stroked="f">
                <v:path arrowok="t"/>
                <v:fill type="solid"/>
              </v:shape>
            </v:group>
            <v:group style="position:absolute;left:7196;top:9;width:250;height:251" coordorigin="7196,9" coordsize="250,251">
              <v:shape style="position:absolute;left:7196;top:9;width:250;height:251" coordorigin="7196,9" coordsize="250,251" path="m7196,9l7446,9,7446,261,7196,261,7196,9xe" filled="f" stroked="t" strokeweight="5.6693pt" strokecolor="#A7A9AC">
                <v:path arrowok="t"/>
              </v:shape>
            </v:group>
            <v:group style="position:absolute;left:7196;top:9;width:250;height:251" coordorigin="7196,9" coordsize="250,251">
              <v:shape style="position:absolute;left:7196;top:9;width:250;height:251" coordorigin="7196,9" coordsize="250,251" path="m7196,9l7446,9,7446,261,7196,261,7196,9xe" filled="t" fillcolor="#FFFFFF" stroked="f">
                <v:path arrowok="t"/>
                <v:fill type="solid"/>
              </v:shape>
            </v:group>
            <v:group style="position:absolute;left:7214;top:44;width:203;height:179" coordorigin="7214,44" coordsize="203,179">
              <v:shape style="position:absolute;left:7214;top:44;width:203;height:179" coordorigin="7214,44" coordsize="203,179" path="m7260,133l7214,157,7273,206,7276,209,7279,211,7286,219,7287,221,7293,223,7295,219,7297,217,7300,215,7334,179,7301,179,7291,178,7283,168,7277,160,7272,153,7262,139,7260,133xe" filled="t" fillcolor="#D1D3D4" stroked="f">
                <v:path arrowok="t"/>
                <v:fill type="solid"/>
              </v:shape>
              <v:shape style="position:absolute;left:7214;top:44;width:203;height:179" coordorigin="7214,44" coordsize="203,179" path="m7416,44l7371,84,7331,130,7310,165,7301,179,7334,179,7343,169,7346,166,7349,165,7352,162,7366,147,7380,134,7412,110,7416,107,7416,107,7416,44xe" filled="t" fillcolor="#D1D3D4" stroked="f">
                <v:path arrowok="t"/>
                <v:fill type="solid"/>
              </v:shape>
            </v:group>
            <v:group style="position:absolute;left:7214;top:44;width:203;height:179" coordorigin="7214,44" coordsize="203,179">
              <v:shape style="position:absolute;left:7214;top:44;width:203;height:179" coordorigin="7214,44" coordsize="203,179" path="m7260,133l7214,157,7273,206,7276,209,7279,211,7282,215,7286,219,7287,221,7293,223,7295,219,7297,217,7300,215,7343,169,7346,166,7349,165,7352,162,7412,110,7416,107,7416,103,7416,44,7402,54,7385,71,7331,130,7310,165,7301,179,7291,178,7283,168,7277,160,7272,153,7262,139,7260,133xe" filled="f" stroked="t" strokeweight=".216pt" strokecolor="#D1D3D4">
                <v:path arrowok="t"/>
              </v:shape>
            </v:group>
            <v:group style="position:absolute;left:6862;top:33;width:187;height:173" coordorigin="6862,33" coordsize="187,173">
              <v:shape style="position:absolute;left:6862;top:33;width:187;height:173" coordorigin="6862,33" coordsize="187,173" path="m6895,43l6862,80,6926,128,6874,186,6900,205,6952,147,7034,147,6985,110,7002,91,6958,91,6895,43xe" filled="t" fillcolor="#D1D3D4" stroked="f">
                <v:path arrowok="t"/>
                <v:fill type="solid"/>
              </v:shape>
              <v:shape style="position:absolute;left:6862;top:33;width:187;height:173" coordorigin="6862,33" coordsize="187,173" path="m7034,147l6952,147,7016,194,7048,158,7034,147xe" filled="t" fillcolor="#D1D3D4" stroked="f">
                <v:path arrowok="t"/>
                <v:fill type="solid"/>
              </v:shape>
              <v:shape style="position:absolute;left:6862;top:33;width:187;height:173" coordorigin="6862,33" coordsize="187,173" path="m7011,33l6958,91,7002,91,7037,52,7011,33xe" filled="t" fillcolor="#D1D3D4" stroked="f">
                <v:path arrowok="t"/>
                <v:fill type="solid"/>
              </v:shape>
            </v:group>
            <v:group style="position:absolute;left:6862;top:33;width:187;height:173" coordorigin="6862,33" coordsize="187,173">
              <v:shape style="position:absolute;left:6862;top:33;width:187;height:173" coordorigin="6862,33" coordsize="187,173" path="m7016,194l7048,158,6985,110,7037,52,7011,33,6958,91,6895,43,6862,80,6926,128,6874,186,6900,205,6952,147,7016,194xe" filled="f" stroked="t" strokeweight=".5669pt" strokecolor="#D1D3D4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100"/>
        </w:rPr>
        <w:t>Se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identica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ciudadano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mediante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su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huella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digital.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60" w:lineRule="exact" w:before="6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12"/>
        </w:numPr>
        <w:tabs>
          <w:tab w:pos="390" w:val="left" w:leader="none"/>
        </w:tabs>
        <w:spacing w:line="246" w:lineRule="exact"/>
        <w:ind w:left="390" w:right="0" w:hanging="252"/>
        <w:jc w:val="left"/>
      </w:pPr>
      <w:r>
        <w:rPr/>
        <w:pict>
          <v:group style="position:absolute;margin-left:527.746643pt;margin-top:2.601336pt;width:36.3493pt;height:18.6947pt;mso-position-horizontal-relative:page;mso-position-vertical-relative:paragraph;z-index:-7053" coordorigin="10555,52" coordsize="727,374">
            <v:group style="position:absolute;left:10612;top:109;width:250;height:251" coordorigin="10612,109" coordsize="250,251">
              <v:shape style="position:absolute;left:10612;top:109;width:250;height:251" coordorigin="10612,109" coordsize="250,251" path="m10612,109l10861,109,10861,360,10612,360,10612,109xe" filled="f" stroked="t" strokeweight="5.6693pt" strokecolor="#A7A9AC">
                <v:path arrowok="t"/>
              </v:shape>
            </v:group>
            <v:group style="position:absolute;left:10612;top:109;width:250;height:251" coordorigin="10612,109" coordsize="250,251">
              <v:shape style="position:absolute;left:10612;top:109;width:250;height:251" coordorigin="10612,109" coordsize="250,251" path="m10612,109l10861,109,10861,360,10612,360,10612,109xe" filled="t" fillcolor="#FFFFFF" stroked="f">
                <v:path arrowok="t"/>
                <v:fill type="solid"/>
              </v:shape>
            </v:group>
            <v:group style="position:absolute;left:10975;top:118;width:250;height:251" coordorigin="10975,118" coordsize="250,251">
              <v:shape style="position:absolute;left:10975;top:118;width:250;height:251" coordorigin="10975,118" coordsize="250,251" path="m10975,118l11225,118,11225,369,10975,369,10975,118xe" filled="f" stroked="t" strokeweight="5.6693pt" strokecolor="#A7A9AC">
                <v:path arrowok="t"/>
              </v:shape>
            </v:group>
            <v:group style="position:absolute;left:10975;top:118;width:250;height:251" coordorigin="10975,118" coordsize="250,251">
              <v:shape style="position:absolute;left:10975;top:118;width:250;height:251" coordorigin="10975,118" coordsize="250,251" path="m10975,118l11225,118,11225,369,10975,369,10975,118xe" filled="t" fillcolor="#FFFFFF" stroked="f">
                <v:path arrowok="t"/>
                <v:fill type="solid"/>
              </v:shape>
            </v:group>
            <v:group style="position:absolute;left:10993;top:153;width:203;height:179" coordorigin="10993,153" coordsize="203,179">
              <v:shape style="position:absolute;left:10993;top:153;width:203;height:179" coordorigin="10993,153" coordsize="203,179" path="m11039,242l10993,265,11052,315,11056,318,11058,320,11065,327,11067,330,11073,331,11075,328,11076,326,11079,323,11113,288,11080,288,11070,286,11062,277,11056,268,11052,262,11041,248,11039,242xe" filled="t" fillcolor="#D1D3D4" stroked="f">
                <v:path arrowok="t"/>
                <v:fill type="solid"/>
              </v:shape>
              <v:shape style="position:absolute;left:10993;top:153;width:203;height:179" coordorigin="10993,153" coordsize="203,179" path="m11196,153l11150,192,11110,238,11090,273,11080,288,11113,288,11123,278,11126,275,11128,273,11131,270,11145,256,11160,242,11191,218,11195,216,11196,215,11196,153xe" filled="t" fillcolor="#D1D3D4" stroked="f">
                <v:path arrowok="t"/>
                <v:fill type="solid"/>
              </v:shape>
            </v:group>
            <v:group style="position:absolute;left:10993;top:153;width:203;height:179" coordorigin="10993,153" coordsize="203,179">
              <v:shape style="position:absolute;left:10993;top:153;width:203;height:179" coordorigin="10993,153" coordsize="203,179" path="m11039,242l10993,265,11052,315,11056,318,11058,320,11061,323,11065,327,11067,330,11073,331,11075,328,11076,326,11079,323,11123,278,11126,275,11128,273,11131,270,11191,218,11196,215,11196,212,11196,153,11182,163,11164,179,11110,238,11090,273,11080,288,11070,286,11062,277,11056,268,11052,262,11041,248,11039,242xe" filled="f" stroked="t" strokeweight=".216pt" strokecolor="#D1D3D4">
                <v:path arrowok="t"/>
              </v:shape>
            </v:group>
            <v:group style="position:absolute;left:10641;top:141;width:187;height:173" coordorigin="10641,141" coordsize="187,173">
              <v:shape style="position:absolute;left:10641;top:141;width:187;height:173" coordorigin="10641,141" coordsize="187,173" path="m10674,152l10641,189,10705,236,10653,294,10679,314,10731,256,10813,256,10764,219,10781,199,10738,199,10674,152xe" filled="t" fillcolor="#D1D3D4" stroked="f">
                <v:path arrowok="t"/>
                <v:fill type="solid"/>
              </v:shape>
              <v:shape style="position:absolute;left:10641;top:141;width:187;height:173" coordorigin="10641,141" coordsize="187,173" path="m10813,256l10731,256,10795,303,10828,266,10813,256xe" filled="t" fillcolor="#D1D3D4" stroked="f">
                <v:path arrowok="t"/>
                <v:fill type="solid"/>
              </v:shape>
              <v:shape style="position:absolute;left:10641;top:141;width:187;height:173" coordorigin="10641,141" coordsize="187,173" path="m10790,141l10738,199,10781,199,10816,161,10790,141xe" filled="t" fillcolor="#D1D3D4" stroked="f">
                <v:path arrowok="t"/>
                <v:fill type="solid"/>
              </v:shape>
            </v:group>
            <v:group style="position:absolute;left:10641;top:141;width:187;height:173" coordorigin="10641,141" coordsize="187,173">
              <v:shape style="position:absolute;left:10641;top:141;width:187;height:173" coordorigin="10641,141" coordsize="187,173" path="m10795,303l10828,266,10764,219,10816,161,10790,141,10738,199,10674,152,10641,189,10705,236,10653,294,10679,314,10731,256,10795,303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80.393646pt;margin-top:2.601336pt;width:36.349200pt;height:18.6947pt;mso-position-horizontal-relative:page;mso-position-vertical-relative:paragraph;z-index:-7052" coordorigin="9608,52" coordsize="727,374">
            <v:group style="position:absolute;left:9665;top:109;width:250;height:251" coordorigin="9665,109" coordsize="250,251">
              <v:shape style="position:absolute;left:9665;top:109;width:250;height:251" coordorigin="9665,109" coordsize="250,251" path="m9665,109l9914,109,9914,360,9665,360,9665,109xe" filled="f" stroked="t" strokeweight="5.6693pt" strokecolor="#A7A9AC">
                <v:path arrowok="t"/>
              </v:shape>
            </v:group>
            <v:group style="position:absolute;left:9665;top:109;width:250;height:251" coordorigin="9665,109" coordsize="250,251">
              <v:shape style="position:absolute;left:9665;top:109;width:250;height:251" coordorigin="9665,109" coordsize="250,251" path="m9665,109l9914,109,9914,360,9665,360,9665,109xe" filled="t" fillcolor="#FFFFFF" stroked="f">
                <v:path arrowok="t"/>
                <v:fill type="solid"/>
              </v:shape>
            </v:group>
            <v:group style="position:absolute;left:10028;top:118;width:250;height:251" coordorigin="10028,118" coordsize="250,251">
              <v:shape style="position:absolute;left:10028;top:118;width:250;height:251" coordorigin="10028,118" coordsize="250,251" path="m10028,118l10278,118,10278,369,10028,369,10028,118xe" filled="f" stroked="t" strokeweight="5.6693pt" strokecolor="#A7A9AC">
                <v:path arrowok="t"/>
              </v:shape>
            </v:group>
            <v:group style="position:absolute;left:10028;top:118;width:250;height:251" coordorigin="10028,118" coordsize="250,251">
              <v:shape style="position:absolute;left:10028;top:118;width:250;height:251" coordorigin="10028,118" coordsize="250,251" path="m10028,118l10278,118,10278,369,10028,369,10028,118xe" filled="t" fillcolor="#FFFFFF" stroked="f">
                <v:path arrowok="t"/>
                <v:fill type="solid"/>
              </v:shape>
            </v:group>
            <v:group style="position:absolute;left:10046;top:153;width:203;height:179" coordorigin="10046,153" coordsize="203,179">
              <v:shape style="position:absolute;left:10046;top:153;width:203;height:179" coordorigin="10046,153" coordsize="203,179" path="m10092,242l10046,265,10105,315,10109,318,10111,320,10118,327,10120,330,10126,331,10128,328,10129,326,10132,323,10166,288,10133,288,10123,286,10115,277,10109,268,10104,262,10094,248,10092,242xe" filled="t" fillcolor="#D1D3D4" stroked="f">
                <v:path arrowok="t"/>
                <v:fill type="solid"/>
              </v:shape>
              <v:shape style="position:absolute;left:10046;top:153;width:203;height:179" coordorigin="10046,153" coordsize="203,179" path="m10249,153l10203,192,10163,238,10143,273,10133,288,10166,288,10176,278,10179,275,10181,273,10244,218,10249,215,10249,153xe" filled="t" fillcolor="#D1D3D4" stroked="f">
                <v:path arrowok="t"/>
                <v:fill type="solid"/>
              </v:shape>
            </v:group>
            <v:group style="position:absolute;left:10046;top:153;width:203;height:179" coordorigin="10046,153" coordsize="203,179">
              <v:shape style="position:absolute;left:10046;top:153;width:203;height:179" coordorigin="10046,153" coordsize="203,179" path="m10092,242l10046,265,10105,315,10109,318,10111,320,10114,323,10118,327,10120,330,10126,331,10128,328,10129,326,10132,323,10176,278,10179,275,10181,273,10184,270,10244,218,10249,215,10249,212,10249,153,10235,163,10217,179,10163,238,10143,273,10133,288,10123,286,10115,277,10109,268,10104,262,10094,248,10092,242xe" filled="f" stroked="t" strokeweight=".216pt" strokecolor="#D1D3D4">
                <v:path arrowok="t"/>
              </v:shape>
            </v:group>
            <v:group style="position:absolute;left:9694;top:141;width:187;height:173" coordorigin="9694,141" coordsize="187,173">
              <v:shape style="position:absolute;left:9694;top:141;width:187;height:173" coordorigin="9694,141" coordsize="187,173" path="m9727,152l9694,189,9758,236,9706,294,9732,314,9784,256,9866,256,9817,219,9834,199,9791,199,9727,152xe" filled="t" fillcolor="#D1D3D4" stroked="f">
                <v:path arrowok="t"/>
                <v:fill type="solid"/>
              </v:shape>
              <v:shape style="position:absolute;left:9694;top:141;width:187;height:173" coordorigin="9694,141" coordsize="187,173" path="m9866,256l9784,256,9848,303,9881,266,9866,256xe" filled="t" fillcolor="#D1D3D4" stroked="f">
                <v:path arrowok="t"/>
                <v:fill type="solid"/>
              </v:shape>
              <v:shape style="position:absolute;left:9694;top:141;width:187;height:173" coordorigin="9694,141" coordsize="187,173" path="m9843,141l9791,199,9834,199,9869,161,9843,141xe" filled="t" fillcolor="#D1D3D4" stroked="f">
                <v:path arrowok="t"/>
                <v:fill type="solid"/>
              </v:shape>
            </v:group>
            <v:group style="position:absolute;left:9694;top:141;width:187;height:173" coordorigin="9694,141" coordsize="187,173">
              <v:shape style="position:absolute;left:9694;top:141;width:187;height:173" coordorigin="9694,141" coordsize="187,173" path="m9848,303l9881,266,9817,219,9869,161,9843,141,9791,199,9727,152,9694,189,9758,236,9706,294,9732,314,9784,256,9848,303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34.078064pt;margin-top:2.601336pt;width:36.3493pt;height:18.6947pt;mso-position-horizontal-relative:page;mso-position-vertical-relative:paragraph;z-index:-7051" coordorigin="8682,52" coordsize="727,374">
            <v:group style="position:absolute;left:8738;top:109;width:250;height:251" coordorigin="8738,109" coordsize="250,251">
              <v:shape style="position:absolute;left:8738;top:109;width:250;height:251" coordorigin="8738,109" coordsize="250,251" path="m8738,109l8988,109,8988,360,8738,360,8738,109xe" filled="f" stroked="t" strokeweight="5.6693pt" strokecolor="#A7A9AC">
                <v:path arrowok="t"/>
              </v:shape>
            </v:group>
            <v:group style="position:absolute;left:8738;top:109;width:250;height:251" coordorigin="8738,109" coordsize="250,251">
              <v:shape style="position:absolute;left:8738;top:109;width:250;height:251" coordorigin="8738,109" coordsize="250,251" path="m8738,109l8988,109,8988,360,8738,360,8738,109xe" filled="t" fillcolor="#FFFFFF" stroked="f">
                <v:path arrowok="t"/>
                <v:fill type="solid"/>
              </v:shape>
            </v:group>
            <v:group style="position:absolute;left:9102;top:118;width:250;height:251" coordorigin="9102,118" coordsize="250,251">
              <v:shape style="position:absolute;left:9102;top:118;width:250;height:251" coordorigin="9102,118" coordsize="250,251" path="m9102,118l9352,118,9352,369,9102,369,9102,118xe" filled="f" stroked="t" strokeweight="5.6693pt" strokecolor="#A7A9AC">
                <v:path arrowok="t"/>
              </v:shape>
            </v:group>
            <v:group style="position:absolute;left:9102;top:118;width:250;height:251" coordorigin="9102,118" coordsize="250,251">
              <v:shape style="position:absolute;left:9102;top:118;width:250;height:251" coordorigin="9102,118" coordsize="250,251" path="m9102,118l9352,118,9352,369,9102,369,9102,118xe" filled="t" fillcolor="#FFFFFF" stroked="f">
                <v:path arrowok="t"/>
                <v:fill type="solid"/>
              </v:shape>
            </v:group>
            <v:group style="position:absolute;left:9120;top:153;width:203;height:179" coordorigin="9120,153" coordsize="203,179">
              <v:shape style="position:absolute;left:9120;top:153;width:203;height:179" coordorigin="9120,153" coordsize="203,179" path="m9166,242l9120,265,9179,315,9182,318,9185,320,9192,327,9193,330,9199,331,9201,328,9203,326,9206,323,9240,288,9207,288,9197,286,9188,277,9183,268,9178,262,9168,248,9166,242xe" filled="t" fillcolor="#D1D3D4" stroked="f">
                <v:path arrowok="t"/>
                <v:fill type="solid"/>
              </v:shape>
              <v:shape style="position:absolute;left:9120;top:153;width:203;height:179" coordorigin="9120,153" coordsize="203,179" path="m9322,153l9277,192,9237,238,9216,273,9207,288,9240,288,9249,278,9252,275,9255,273,9258,270,9272,256,9286,242,9318,218,9322,216,9322,215,9322,153xe" filled="t" fillcolor="#D1D3D4" stroked="f">
                <v:path arrowok="t"/>
                <v:fill type="solid"/>
              </v:shape>
            </v:group>
            <v:group style="position:absolute;left:9120;top:153;width:203;height:179" coordorigin="9120,153" coordsize="203,179">
              <v:shape style="position:absolute;left:9120;top:153;width:203;height:179" coordorigin="9120,153" coordsize="203,179" path="m9166,242l9120,265,9179,315,9182,318,9185,320,9188,323,9192,327,9193,330,9199,331,9201,328,9203,326,9206,323,9249,278,9252,275,9255,273,9258,270,9318,218,9322,215,9322,212,9322,153,9308,163,9291,179,9237,238,9216,273,9207,288,9197,286,9188,277,9183,268,9178,262,9168,248,9166,242xe" filled="f" stroked="t" strokeweight=".216pt" strokecolor="#D1D3D4">
                <v:path arrowok="t"/>
              </v:shape>
            </v:group>
            <v:group style="position:absolute;left:8768;top:141;width:187;height:173" coordorigin="8768,141" coordsize="187,173">
              <v:shape style="position:absolute;left:8768;top:141;width:187;height:173" coordorigin="8768,141" coordsize="187,173" path="m8801,152l8768,189,8832,236,8779,294,8806,314,8858,256,8940,256,8890,219,8908,199,8864,199,8801,152xe" filled="t" fillcolor="#D1D3D4" stroked="f">
                <v:path arrowok="t"/>
                <v:fill type="solid"/>
              </v:shape>
              <v:shape style="position:absolute;left:8768;top:141;width:187;height:173" coordorigin="8768,141" coordsize="187,173" path="m8940,256l8858,256,8922,303,8954,266,8940,256xe" filled="t" fillcolor="#D1D3D4" stroked="f">
                <v:path arrowok="t"/>
                <v:fill type="solid"/>
              </v:shape>
              <v:shape style="position:absolute;left:8768;top:141;width:187;height:173" coordorigin="8768,141" coordsize="187,173" path="m8917,141l8864,199,8908,199,8943,161,8917,141xe" filled="t" fillcolor="#D1D3D4" stroked="f">
                <v:path arrowok="t"/>
                <v:fill type="solid"/>
              </v:shape>
            </v:group>
            <v:group style="position:absolute;left:8768;top:141;width:187;height:173" coordorigin="8768,141" coordsize="187,173">
              <v:shape style="position:absolute;left:8768;top:141;width:187;height:173" coordorigin="8768,141" coordsize="187,173" path="m8922,303l8954,266,8890,219,8943,161,8917,141,8864,199,8801,152,8768,189,8832,236,8779,294,8806,314,8858,256,8922,303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86.544159pt;margin-top:2.601336pt;width:36.3493pt;height:18.6947pt;mso-position-horizontal-relative:page;mso-position-vertical-relative:paragraph;z-index:-7050" coordorigin="7731,52" coordsize="727,374">
            <v:group style="position:absolute;left:7788;top:109;width:250;height:251" coordorigin="7788,109" coordsize="250,251">
              <v:shape style="position:absolute;left:7788;top:109;width:250;height:251" coordorigin="7788,109" coordsize="250,251" path="m7788,109l8037,109,8037,360,7788,360,7788,109xe" filled="f" stroked="t" strokeweight="5.6693pt" strokecolor="#A7A9AC">
                <v:path arrowok="t"/>
              </v:shape>
            </v:group>
            <v:group style="position:absolute;left:7788;top:109;width:250;height:251" coordorigin="7788,109" coordsize="250,251">
              <v:shape style="position:absolute;left:7788;top:109;width:250;height:251" coordorigin="7788,109" coordsize="250,251" path="m7788,109l8037,109,8037,360,7788,360,7788,109xe" filled="t" fillcolor="#FFFFFF" stroked="f">
                <v:path arrowok="t"/>
                <v:fill type="solid"/>
              </v:shape>
            </v:group>
            <v:group style="position:absolute;left:8151;top:118;width:250;height:251" coordorigin="8151,118" coordsize="250,251">
              <v:shape style="position:absolute;left:8151;top:118;width:250;height:251" coordorigin="8151,118" coordsize="250,251" path="m8151,118l8401,118,8401,369,8151,369,8151,118xe" filled="f" stroked="t" strokeweight="5.6693pt" strokecolor="#A7A9AC">
                <v:path arrowok="t"/>
              </v:shape>
            </v:group>
            <v:group style="position:absolute;left:8151;top:118;width:250;height:251" coordorigin="8151,118" coordsize="250,251">
              <v:shape style="position:absolute;left:8151;top:118;width:250;height:251" coordorigin="8151,118" coordsize="250,251" path="m8151,118l8401,118,8401,369,8151,369,8151,118xe" filled="t" fillcolor="#FFFFFF" stroked="f">
                <v:path arrowok="t"/>
                <v:fill type="solid"/>
              </v:shape>
            </v:group>
            <v:group style="position:absolute;left:8169;top:153;width:203;height:179" coordorigin="8169,153" coordsize="203,179">
              <v:shape style="position:absolute;left:8169;top:153;width:203;height:179" coordorigin="8169,153" coordsize="203,179" path="m8215,242l8169,265,8228,315,8232,318,8234,320,8241,327,8243,330,8249,331,8251,328,8252,326,8255,323,8289,288,8256,288,8246,286,8238,277,8232,268,8227,262,8217,248,8215,242xe" filled="t" fillcolor="#D1D3D4" stroked="f">
                <v:path arrowok="t"/>
                <v:fill type="solid"/>
              </v:shape>
              <v:shape style="position:absolute;left:8169;top:153;width:203;height:179" coordorigin="8169,153" coordsize="203,179" path="m8372,153l8326,192,8286,238,8266,273,8256,288,8289,288,8299,278,8302,275,8304,273,8307,270,8321,256,8336,242,8367,218,8371,216,8372,215,8372,153xe" filled="t" fillcolor="#D1D3D4" stroked="f">
                <v:path arrowok="t"/>
                <v:fill type="solid"/>
              </v:shape>
            </v:group>
            <v:group style="position:absolute;left:8169;top:153;width:203;height:179" coordorigin="8169,153" coordsize="203,179">
              <v:shape style="position:absolute;left:8169;top:153;width:203;height:179" coordorigin="8169,153" coordsize="203,179" path="m8215,242l8169,265,8228,315,8232,318,8234,320,8237,323,8241,327,8243,330,8249,331,8251,328,8252,326,8255,323,8299,278,8302,275,8304,273,8307,270,8367,218,8372,215,8372,212,8372,153,8358,163,8340,179,8286,238,8266,273,8256,288,8246,286,8238,277,8232,268,8227,262,8217,248,8215,242xe" filled="f" stroked="t" strokeweight=".216pt" strokecolor="#D1D3D4">
                <v:path arrowok="t"/>
              </v:shape>
            </v:group>
            <v:group style="position:absolute;left:7817;top:141;width:187;height:173" coordorigin="7817,141" coordsize="187,173">
              <v:shape style="position:absolute;left:7817;top:141;width:187;height:173" coordorigin="7817,141" coordsize="187,173" path="m7850,152l7817,189,7881,236,7829,294,7855,314,7907,256,7989,256,7940,219,7957,199,7914,199,7850,152xe" filled="t" fillcolor="#D1D3D4" stroked="f">
                <v:path arrowok="t"/>
                <v:fill type="solid"/>
              </v:shape>
              <v:shape style="position:absolute;left:7817;top:141;width:187;height:173" coordorigin="7817,141" coordsize="187,173" path="m7989,256l7907,256,7971,303,8004,266,7989,256xe" filled="t" fillcolor="#D1D3D4" stroked="f">
                <v:path arrowok="t"/>
                <v:fill type="solid"/>
              </v:shape>
              <v:shape style="position:absolute;left:7817;top:141;width:187;height:173" coordorigin="7817,141" coordsize="187,173" path="m7966,141l7914,199,7957,199,7992,161,7966,141xe" filled="t" fillcolor="#D1D3D4" stroked="f">
                <v:path arrowok="t"/>
                <v:fill type="solid"/>
              </v:shape>
            </v:group>
            <v:group style="position:absolute;left:7817;top:141;width:187;height:173" coordorigin="7817,141" coordsize="187,173">
              <v:shape style="position:absolute;left:7817;top:141;width:187;height:173" coordorigin="7817,141" coordsize="187,173" path="m7971,303l8004,266,7940,219,7992,161,7966,141,7914,199,7850,152,7817,189,7881,236,7829,294,7855,314,7907,256,7971,303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38.780945pt;margin-top:2.601336pt;width:36.3493pt;height:18.6947pt;mso-position-horizontal-relative:page;mso-position-vertical-relative:paragraph;z-index:-7049" coordorigin="6776,52" coordsize="727,374">
            <v:group style="position:absolute;left:6832;top:109;width:250;height:251" coordorigin="6832,109" coordsize="250,251">
              <v:shape style="position:absolute;left:6832;top:109;width:250;height:251" coordorigin="6832,109" coordsize="250,251" path="m6832,109l7082,109,7082,360,6832,360,6832,109xe" filled="f" stroked="t" strokeweight="5.6693pt" strokecolor="#A7A9AC">
                <v:path arrowok="t"/>
              </v:shape>
            </v:group>
            <v:group style="position:absolute;left:6832;top:109;width:250;height:251" coordorigin="6832,109" coordsize="250,251">
              <v:shape style="position:absolute;left:6832;top:109;width:250;height:251" coordorigin="6832,109" coordsize="250,251" path="m6832,109l7082,109,7082,360,6832,360,6832,109xe" filled="t" fillcolor="#FFFFFF" stroked="f">
                <v:path arrowok="t"/>
                <v:fill type="solid"/>
              </v:shape>
            </v:group>
            <v:group style="position:absolute;left:7196;top:118;width:250;height:251" coordorigin="7196,118" coordsize="250,251">
              <v:shape style="position:absolute;left:7196;top:118;width:250;height:251" coordorigin="7196,118" coordsize="250,251" path="m7196,118l7446,118,7446,369,7196,369,7196,118xe" filled="f" stroked="t" strokeweight="5.6693pt" strokecolor="#A7A9AC">
                <v:path arrowok="t"/>
              </v:shape>
            </v:group>
            <v:group style="position:absolute;left:7196;top:118;width:250;height:251" coordorigin="7196,118" coordsize="250,251">
              <v:shape style="position:absolute;left:7196;top:118;width:250;height:251" coordorigin="7196,118" coordsize="250,251" path="m7196,118l7446,118,7446,369,7196,369,7196,118xe" filled="t" fillcolor="#FFFFFF" stroked="f">
                <v:path arrowok="t"/>
                <v:fill type="solid"/>
              </v:shape>
            </v:group>
            <v:group style="position:absolute;left:7214;top:153;width:203;height:179" coordorigin="7214,153" coordsize="203,179">
              <v:shape style="position:absolute;left:7214;top:153;width:203;height:179" coordorigin="7214,153" coordsize="203,179" path="m7260,242l7214,265,7273,315,7276,318,7279,320,7286,327,7287,330,7293,331,7295,328,7297,326,7300,323,7334,288,7301,288,7291,286,7283,277,7277,268,7272,262,7262,248,7260,242xe" filled="t" fillcolor="#D1D3D4" stroked="f">
                <v:path arrowok="t"/>
                <v:fill type="solid"/>
              </v:shape>
              <v:shape style="position:absolute;left:7214;top:153;width:203;height:179" coordorigin="7214,153" coordsize="203,179" path="m7416,153l7371,192,7331,238,7310,273,7301,288,7334,288,7343,278,7346,275,7349,273,7352,270,7366,256,7380,242,7412,218,7416,216,7416,215,7416,153xe" filled="t" fillcolor="#D1D3D4" stroked="f">
                <v:path arrowok="t"/>
                <v:fill type="solid"/>
              </v:shape>
            </v:group>
            <v:group style="position:absolute;left:7214;top:153;width:203;height:179" coordorigin="7214,153" coordsize="203,179">
              <v:shape style="position:absolute;left:7214;top:153;width:203;height:179" coordorigin="7214,153" coordsize="203,179" path="m7260,242l7214,265,7273,315,7276,318,7279,320,7282,323,7286,327,7287,330,7293,331,7295,328,7297,326,7300,323,7343,278,7346,275,7349,273,7352,270,7412,218,7416,215,7416,212,7416,153,7402,163,7385,179,7331,238,7310,273,7301,288,7291,286,7283,277,7277,268,7272,262,7262,248,7260,242xe" filled="f" stroked="t" strokeweight=".216pt" strokecolor="#D1D3D4">
                <v:path arrowok="t"/>
              </v:shape>
            </v:group>
            <v:group style="position:absolute;left:6862;top:141;width:187;height:173" coordorigin="6862,141" coordsize="187,173">
              <v:shape style="position:absolute;left:6862;top:141;width:187;height:173" coordorigin="6862,141" coordsize="187,173" path="m6895,152l6862,189,6926,236,6874,294,6900,314,6952,256,7034,256,6985,219,7002,199,6958,199,6895,152xe" filled="t" fillcolor="#D1D3D4" stroked="f">
                <v:path arrowok="t"/>
                <v:fill type="solid"/>
              </v:shape>
              <v:shape style="position:absolute;left:6862;top:141;width:187;height:173" coordorigin="6862,141" coordsize="187,173" path="m7034,256l6952,256,7016,303,7048,266,7034,256xe" filled="t" fillcolor="#D1D3D4" stroked="f">
                <v:path arrowok="t"/>
                <v:fill type="solid"/>
              </v:shape>
              <v:shape style="position:absolute;left:6862;top:141;width:187;height:173" coordorigin="6862,141" coordsize="187,173" path="m7011,141l6958,199,7002,199,7037,161,7011,141xe" filled="t" fillcolor="#D1D3D4" stroked="f">
                <v:path arrowok="t"/>
                <v:fill type="solid"/>
              </v:shape>
            </v:group>
            <v:group style="position:absolute;left:6862;top:141;width:187;height:173" coordorigin="6862,141" coordsize="187,173">
              <v:shape style="position:absolute;left:6862;top:141;width:187;height:173" coordorigin="6862,141" coordsize="187,173" path="m7016,303l7048,266,6985,219,7037,161,7011,141,6958,199,6895,152,6862,189,6926,236,6874,294,6900,314,6952,256,7016,303xe" filled="f" stroked="t" strokeweight=".5669pt" strokecolor="#D1D3D4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100"/>
        </w:rPr>
        <w:t>Una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5"/>
          <w:w w:val="100"/>
        </w:rPr>
        <w:t>v</w:t>
      </w:r>
      <w:r>
        <w:rPr>
          <w:b w:val="0"/>
          <w:bCs w:val="0"/>
          <w:color w:val="231F20"/>
          <w:spacing w:val="0"/>
          <w:w w:val="100"/>
        </w:rPr>
        <w:t>ez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localizado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5"/>
          <w:w w:val="100"/>
        </w:rPr>
        <w:t>f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mato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CPV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spacing w:line="225" w:lineRule="exact"/>
        <w:ind w:left="404" w:right="0"/>
        <w:jc w:val="left"/>
      </w:pPr>
      <w:r>
        <w:rPr>
          <w:b w:val="0"/>
          <w:bCs w:val="0"/>
          <w:color w:val="231F20"/>
          <w:spacing w:val="0"/>
          <w:w w:val="100"/>
        </w:rPr>
        <w:t>¿Se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</w:t>
      </w:r>
      <w:r>
        <w:rPr>
          <w:b w:val="0"/>
          <w:bCs w:val="0"/>
          <w:color w:val="231F20"/>
          <w:spacing w:val="-6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oporciona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ciudadano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pa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5"/>
          <w:w w:val="100"/>
        </w:rPr>
        <w:t>v</w:t>
      </w:r>
      <w:r>
        <w:rPr>
          <w:b w:val="0"/>
          <w:bCs w:val="0"/>
          <w:color w:val="231F20"/>
          <w:spacing w:val="0"/>
          <w:w w:val="100"/>
        </w:rPr>
        <w:t>ericar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sus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datos?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60" w:lineRule="exact" w:before="6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12"/>
        </w:numPr>
        <w:tabs>
          <w:tab w:pos="390" w:val="left" w:leader="none"/>
        </w:tabs>
        <w:spacing w:line="246" w:lineRule="exact"/>
        <w:ind w:left="390" w:right="0" w:hanging="252"/>
        <w:jc w:val="left"/>
      </w:pPr>
      <w:r>
        <w:rPr/>
        <w:pict>
          <v:group style="position:absolute;margin-left:527.746643pt;margin-top:.84233pt;width:36.3493pt;height:18.6948pt;mso-position-horizontal-relative:page;mso-position-vertical-relative:paragraph;z-index:-7048" coordorigin="10555,17" coordsize="727,374">
            <v:group style="position:absolute;left:10612;top:74;width:250;height:251" coordorigin="10612,74" coordsize="250,251">
              <v:shape style="position:absolute;left:10612;top:74;width:250;height:251" coordorigin="10612,74" coordsize="250,251" path="m10612,74l10861,74,10861,325,10612,325,10612,74xe" filled="f" stroked="t" strokeweight="5.6693pt" strokecolor="#A7A9AC">
                <v:path arrowok="t"/>
              </v:shape>
            </v:group>
            <v:group style="position:absolute;left:10612;top:74;width:250;height:251" coordorigin="10612,74" coordsize="250,251">
              <v:shape style="position:absolute;left:10612;top:74;width:250;height:251" coordorigin="10612,74" coordsize="250,251" path="m10612,74l10861,74,10861,325,10612,325,10612,74xe" filled="t" fillcolor="#FFFFFF" stroked="f">
                <v:path arrowok="t"/>
                <v:fill type="solid"/>
              </v:shape>
            </v:group>
            <v:group style="position:absolute;left:10975;top:83;width:250;height:251" coordorigin="10975,83" coordsize="250,251">
              <v:shape style="position:absolute;left:10975;top:83;width:250;height:251" coordorigin="10975,83" coordsize="250,251" path="m10975,83l11225,83,11225,334,10975,334,10975,83xe" filled="f" stroked="t" strokeweight="5.6693pt" strokecolor="#A7A9AC">
                <v:path arrowok="t"/>
              </v:shape>
            </v:group>
            <v:group style="position:absolute;left:10975;top:83;width:250;height:251" coordorigin="10975,83" coordsize="250,251">
              <v:shape style="position:absolute;left:10975;top:83;width:250;height:251" coordorigin="10975,83" coordsize="250,251" path="m10975,83l11225,83,11225,334,10975,334,10975,83xe" filled="t" fillcolor="#FFFFFF" stroked="f">
                <v:path arrowok="t"/>
                <v:fill type="solid"/>
              </v:shape>
            </v:group>
            <v:group style="position:absolute;left:10993;top:117;width:203;height:179" coordorigin="10993,117" coordsize="203,179">
              <v:shape style="position:absolute;left:10993;top:117;width:203;height:179" coordorigin="10993,117" coordsize="203,179" path="m11039,207l10993,230,11052,280,11056,283,11058,285,11065,292,11067,295,11073,296,11075,293,11076,291,11079,288,11113,253,11080,253,11070,251,11062,242,11056,233,11052,226,11041,212,11039,207xe" filled="t" fillcolor="#D1D3D4" stroked="f">
                <v:path arrowok="t"/>
                <v:fill type="solid"/>
              </v:shape>
              <v:shape style="position:absolute;left:10993;top:117;width:203;height:179" coordorigin="10993,117" coordsize="203,179" path="m11196,117l11150,157,11110,203,11090,238,11080,253,11113,253,11123,243,11126,240,11128,238,11131,235,11145,221,11160,207,11191,183,11195,180,11196,180,11196,117xe" filled="t" fillcolor="#D1D3D4" stroked="f">
                <v:path arrowok="t"/>
                <v:fill type="solid"/>
              </v:shape>
            </v:group>
            <v:group style="position:absolute;left:10993;top:117;width:203;height:179" coordorigin="10993,117" coordsize="203,179">
              <v:shape style="position:absolute;left:10993;top:117;width:203;height:179" coordorigin="10993,117" coordsize="203,179" path="m11039,207l10993,230,11052,280,11056,283,11058,285,11061,288,11065,292,11067,295,11073,296,11075,293,11076,291,11079,288,11123,243,11126,240,11128,238,11131,235,11191,183,11196,180,11196,176,11196,117,11182,128,11164,144,11110,203,11090,238,11080,253,11070,251,11062,242,11056,233,11052,226,11041,212,11039,207xe" filled="f" stroked="t" strokeweight=".216pt" strokecolor="#D1D3D4">
                <v:path arrowok="t"/>
              </v:shape>
            </v:group>
            <v:group style="position:absolute;left:10641;top:106;width:187;height:173" coordorigin="10641,106" coordsize="187,173">
              <v:shape style="position:absolute;left:10641;top:106;width:187;height:173" coordorigin="10641,106" coordsize="187,173" path="m10674,117l10641,153,10705,201,10653,259,10679,279,10731,220,10813,220,10764,184,10781,164,10738,164,10674,117xe" filled="t" fillcolor="#D1D3D4" stroked="f">
                <v:path arrowok="t"/>
                <v:fill type="solid"/>
              </v:shape>
              <v:shape style="position:absolute;left:10641;top:106;width:187;height:173" coordorigin="10641,106" coordsize="187,173" path="m10813,220l10731,220,10795,268,10828,231,10813,220xe" filled="t" fillcolor="#D1D3D4" stroked="f">
                <v:path arrowok="t"/>
                <v:fill type="solid"/>
              </v:shape>
              <v:shape style="position:absolute;left:10641;top:106;width:187;height:173" coordorigin="10641,106" coordsize="187,173" path="m10790,106l10738,164,10781,164,10816,125,10790,106xe" filled="t" fillcolor="#D1D3D4" stroked="f">
                <v:path arrowok="t"/>
                <v:fill type="solid"/>
              </v:shape>
            </v:group>
            <v:group style="position:absolute;left:10641;top:106;width:187;height:173" coordorigin="10641,106" coordsize="187,173">
              <v:shape style="position:absolute;left:10641;top:106;width:187;height:173" coordorigin="10641,106" coordsize="187,173" path="m10795,268l10828,231,10764,184,10816,125,10790,106,10738,164,10674,117,10641,153,10705,201,10653,259,10679,279,10731,220,10795,268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80.393646pt;margin-top:.84233pt;width:36.349200pt;height:18.6948pt;mso-position-horizontal-relative:page;mso-position-vertical-relative:paragraph;z-index:-7047" coordorigin="9608,17" coordsize="727,374">
            <v:group style="position:absolute;left:9665;top:74;width:250;height:251" coordorigin="9665,74" coordsize="250,251">
              <v:shape style="position:absolute;left:9665;top:74;width:250;height:251" coordorigin="9665,74" coordsize="250,251" path="m9665,74l9914,74,9914,325,9665,325,9665,74xe" filled="f" stroked="t" strokeweight="5.6693pt" strokecolor="#A7A9AC">
                <v:path arrowok="t"/>
              </v:shape>
            </v:group>
            <v:group style="position:absolute;left:9665;top:74;width:250;height:251" coordorigin="9665,74" coordsize="250,251">
              <v:shape style="position:absolute;left:9665;top:74;width:250;height:251" coordorigin="9665,74" coordsize="250,251" path="m9665,74l9914,74,9914,325,9665,325,9665,74xe" filled="t" fillcolor="#FFFFFF" stroked="f">
                <v:path arrowok="t"/>
                <v:fill type="solid"/>
              </v:shape>
            </v:group>
            <v:group style="position:absolute;left:10028;top:83;width:250;height:251" coordorigin="10028,83" coordsize="250,251">
              <v:shape style="position:absolute;left:10028;top:83;width:250;height:251" coordorigin="10028,83" coordsize="250,251" path="m10028,83l10278,83,10278,334,10028,334,10028,83xe" filled="f" stroked="t" strokeweight="5.6693pt" strokecolor="#A7A9AC">
                <v:path arrowok="t"/>
              </v:shape>
            </v:group>
            <v:group style="position:absolute;left:10028;top:83;width:250;height:251" coordorigin="10028,83" coordsize="250,251">
              <v:shape style="position:absolute;left:10028;top:83;width:250;height:251" coordorigin="10028,83" coordsize="250,251" path="m10028,83l10278,83,10278,334,10028,334,10028,83xe" filled="t" fillcolor="#FFFFFF" stroked="f">
                <v:path arrowok="t"/>
                <v:fill type="solid"/>
              </v:shape>
            </v:group>
            <v:group style="position:absolute;left:10046;top:117;width:203;height:179" coordorigin="10046,117" coordsize="203,179">
              <v:shape style="position:absolute;left:10046;top:117;width:203;height:179" coordorigin="10046,117" coordsize="203,179" path="m10092,207l10046,230,10105,280,10109,283,10111,285,10118,292,10120,295,10126,296,10128,293,10129,291,10132,288,10166,253,10133,253,10123,251,10115,242,10109,233,10104,226,10094,212,10092,207xe" filled="t" fillcolor="#D1D3D4" stroked="f">
                <v:path arrowok="t"/>
                <v:fill type="solid"/>
              </v:shape>
              <v:shape style="position:absolute;left:10046;top:117;width:203;height:179" coordorigin="10046,117" coordsize="203,179" path="m10249,117l10203,157,10163,203,10143,238,10133,253,10166,253,10176,243,10179,240,10181,238,10244,183,10249,180,10249,117xe" filled="t" fillcolor="#D1D3D4" stroked="f">
                <v:path arrowok="t"/>
                <v:fill type="solid"/>
              </v:shape>
            </v:group>
            <v:group style="position:absolute;left:10046;top:117;width:203;height:179" coordorigin="10046,117" coordsize="203,179">
              <v:shape style="position:absolute;left:10046;top:117;width:203;height:179" coordorigin="10046,117" coordsize="203,179" path="m10092,207l10046,230,10105,280,10109,283,10111,285,10114,288,10118,292,10120,295,10126,296,10128,293,10129,291,10132,288,10176,243,10179,240,10181,238,10184,235,10244,183,10249,180,10249,176,10249,117,10235,128,10217,144,10163,203,10143,238,10133,253,10123,251,10115,242,10109,233,10104,226,10094,212,10092,207xe" filled="f" stroked="t" strokeweight=".216pt" strokecolor="#D1D3D4">
                <v:path arrowok="t"/>
              </v:shape>
            </v:group>
            <v:group style="position:absolute;left:9694;top:106;width:187;height:173" coordorigin="9694,106" coordsize="187,173">
              <v:shape style="position:absolute;left:9694;top:106;width:187;height:173" coordorigin="9694,106" coordsize="187,173" path="m9727,117l9694,153,9758,201,9706,259,9732,279,9784,220,9866,220,9817,184,9834,164,9791,164,9727,117xe" filled="t" fillcolor="#D1D3D4" stroked="f">
                <v:path arrowok="t"/>
                <v:fill type="solid"/>
              </v:shape>
              <v:shape style="position:absolute;left:9694;top:106;width:187;height:173" coordorigin="9694,106" coordsize="187,173" path="m9866,220l9784,220,9848,268,9881,231,9866,220xe" filled="t" fillcolor="#D1D3D4" stroked="f">
                <v:path arrowok="t"/>
                <v:fill type="solid"/>
              </v:shape>
              <v:shape style="position:absolute;left:9694;top:106;width:187;height:173" coordorigin="9694,106" coordsize="187,173" path="m9843,106l9791,164,9834,164,9869,125,9843,106xe" filled="t" fillcolor="#D1D3D4" stroked="f">
                <v:path arrowok="t"/>
                <v:fill type="solid"/>
              </v:shape>
            </v:group>
            <v:group style="position:absolute;left:9694;top:106;width:187;height:173" coordorigin="9694,106" coordsize="187,173">
              <v:shape style="position:absolute;left:9694;top:106;width:187;height:173" coordorigin="9694,106" coordsize="187,173" path="m9848,268l9881,231,9817,184,9869,125,9843,106,9791,164,9727,117,9694,153,9758,201,9706,259,9732,279,9784,220,9848,268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34.078064pt;margin-top:.84233pt;width:36.3493pt;height:18.6948pt;mso-position-horizontal-relative:page;mso-position-vertical-relative:paragraph;z-index:-7046" coordorigin="8682,17" coordsize="727,374">
            <v:group style="position:absolute;left:8738;top:74;width:250;height:251" coordorigin="8738,74" coordsize="250,251">
              <v:shape style="position:absolute;left:8738;top:74;width:250;height:251" coordorigin="8738,74" coordsize="250,251" path="m8738,74l8988,74,8988,325,8738,325,8738,74xe" filled="f" stroked="t" strokeweight="5.6693pt" strokecolor="#A7A9AC">
                <v:path arrowok="t"/>
              </v:shape>
            </v:group>
            <v:group style="position:absolute;left:8738;top:74;width:250;height:251" coordorigin="8738,74" coordsize="250,251">
              <v:shape style="position:absolute;left:8738;top:74;width:250;height:251" coordorigin="8738,74" coordsize="250,251" path="m8738,74l8988,74,8988,325,8738,325,8738,74xe" filled="t" fillcolor="#FFFFFF" stroked="f">
                <v:path arrowok="t"/>
                <v:fill type="solid"/>
              </v:shape>
            </v:group>
            <v:group style="position:absolute;left:9102;top:83;width:250;height:251" coordorigin="9102,83" coordsize="250,251">
              <v:shape style="position:absolute;left:9102;top:83;width:250;height:251" coordorigin="9102,83" coordsize="250,251" path="m9102,83l9352,83,9352,334,9102,334,9102,83xe" filled="f" stroked="t" strokeweight="5.6693pt" strokecolor="#A7A9AC">
                <v:path arrowok="t"/>
              </v:shape>
            </v:group>
            <v:group style="position:absolute;left:9102;top:83;width:250;height:251" coordorigin="9102,83" coordsize="250,251">
              <v:shape style="position:absolute;left:9102;top:83;width:250;height:251" coordorigin="9102,83" coordsize="250,251" path="m9102,83l9352,83,9352,334,9102,334,9102,83xe" filled="t" fillcolor="#FFFFFF" stroked="f">
                <v:path arrowok="t"/>
                <v:fill type="solid"/>
              </v:shape>
            </v:group>
            <v:group style="position:absolute;left:9120;top:117;width:203;height:179" coordorigin="9120,117" coordsize="203,179">
              <v:shape style="position:absolute;left:9120;top:117;width:203;height:179" coordorigin="9120,117" coordsize="203,179" path="m9166,207l9120,230,9179,280,9182,283,9185,285,9192,292,9193,295,9199,296,9201,293,9203,291,9206,288,9240,253,9207,253,9197,251,9188,242,9183,233,9178,226,9168,212,9166,207xe" filled="t" fillcolor="#D1D3D4" stroked="f">
                <v:path arrowok="t"/>
                <v:fill type="solid"/>
              </v:shape>
              <v:shape style="position:absolute;left:9120;top:117;width:203;height:179" coordorigin="9120,117" coordsize="203,179" path="m9322,117l9277,157,9237,203,9216,238,9207,253,9240,253,9249,243,9252,240,9255,238,9258,235,9272,221,9286,207,9318,183,9322,180,9322,180,9322,117xe" filled="t" fillcolor="#D1D3D4" stroked="f">
                <v:path arrowok="t"/>
                <v:fill type="solid"/>
              </v:shape>
            </v:group>
            <v:group style="position:absolute;left:9120;top:117;width:203;height:179" coordorigin="9120,117" coordsize="203,179">
              <v:shape style="position:absolute;left:9120;top:117;width:203;height:179" coordorigin="9120,117" coordsize="203,179" path="m9166,207l9120,230,9179,280,9182,283,9185,285,9188,288,9192,292,9193,295,9199,296,9201,293,9203,291,9206,288,9249,243,9252,240,9255,238,9258,235,9318,183,9322,180,9322,176,9322,117,9308,128,9291,144,9237,203,9216,238,9207,253,9197,251,9188,242,9183,233,9178,226,9168,212,9166,207xe" filled="f" stroked="t" strokeweight=".216pt" strokecolor="#D1D3D4">
                <v:path arrowok="t"/>
              </v:shape>
            </v:group>
            <v:group style="position:absolute;left:8768;top:106;width:187;height:173" coordorigin="8768,106" coordsize="187,173">
              <v:shape style="position:absolute;left:8768;top:106;width:187;height:173" coordorigin="8768,106" coordsize="187,173" path="m8801,117l8768,153,8832,201,8779,259,8806,279,8858,220,8940,220,8890,184,8908,164,8864,164,8801,117xe" filled="t" fillcolor="#D1D3D4" stroked="f">
                <v:path arrowok="t"/>
                <v:fill type="solid"/>
              </v:shape>
              <v:shape style="position:absolute;left:8768;top:106;width:187;height:173" coordorigin="8768,106" coordsize="187,173" path="m8940,220l8858,220,8922,268,8954,231,8940,220xe" filled="t" fillcolor="#D1D3D4" stroked="f">
                <v:path arrowok="t"/>
                <v:fill type="solid"/>
              </v:shape>
              <v:shape style="position:absolute;left:8768;top:106;width:187;height:173" coordorigin="8768,106" coordsize="187,173" path="m8917,106l8864,164,8908,164,8943,125,8917,106xe" filled="t" fillcolor="#D1D3D4" stroked="f">
                <v:path arrowok="t"/>
                <v:fill type="solid"/>
              </v:shape>
            </v:group>
            <v:group style="position:absolute;left:8768;top:106;width:187;height:173" coordorigin="8768,106" coordsize="187,173">
              <v:shape style="position:absolute;left:8768;top:106;width:187;height:173" coordorigin="8768,106" coordsize="187,173" path="m8922,268l8954,231,8890,184,8943,125,8917,106,8864,164,8801,117,8768,153,8832,201,8779,259,8806,279,8858,220,8922,268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86.544159pt;margin-top:.84233pt;width:36.3493pt;height:18.6948pt;mso-position-horizontal-relative:page;mso-position-vertical-relative:paragraph;z-index:-7045" coordorigin="7731,17" coordsize="727,374">
            <v:group style="position:absolute;left:7788;top:74;width:250;height:251" coordorigin="7788,74" coordsize="250,251">
              <v:shape style="position:absolute;left:7788;top:74;width:250;height:251" coordorigin="7788,74" coordsize="250,251" path="m7788,74l8037,74,8037,325,7788,325,7788,74xe" filled="f" stroked="t" strokeweight="5.6693pt" strokecolor="#A7A9AC">
                <v:path arrowok="t"/>
              </v:shape>
            </v:group>
            <v:group style="position:absolute;left:7788;top:74;width:250;height:251" coordorigin="7788,74" coordsize="250,251">
              <v:shape style="position:absolute;left:7788;top:74;width:250;height:251" coordorigin="7788,74" coordsize="250,251" path="m7788,74l8037,74,8037,325,7788,325,7788,74xe" filled="t" fillcolor="#FFFFFF" stroked="f">
                <v:path arrowok="t"/>
                <v:fill type="solid"/>
              </v:shape>
            </v:group>
            <v:group style="position:absolute;left:8151;top:83;width:250;height:251" coordorigin="8151,83" coordsize="250,251">
              <v:shape style="position:absolute;left:8151;top:83;width:250;height:251" coordorigin="8151,83" coordsize="250,251" path="m8151,83l8401,83,8401,334,8151,334,8151,83xe" filled="f" stroked="t" strokeweight="5.6693pt" strokecolor="#A7A9AC">
                <v:path arrowok="t"/>
              </v:shape>
            </v:group>
            <v:group style="position:absolute;left:8151;top:83;width:250;height:251" coordorigin="8151,83" coordsize="250,251">
              <v:shape style="position:absolute;left:8151;top:83;width:250;height:251" coordorigin="8151,83" coordsize="250,251" path="m8151,83l8401,83,8401,334,8151,334,8151,83xe" filled="t" fillcolor="#FFFFFF" stroked="f">
                <v:path arrowok="t"/>
                <v:fill type="solid"/>
              </v:shape>
            </v:group>
            <v:group style="position:absolute;left:8169;top:117;width:203;height:179" coordorigin="8169,117" coordsize="203,179">
              <v:shape style="position:absolute;left:8169;top:117;width:203;height:179" coordorigin="8169,117" coordsize="203,179" path="m8215,207l8169,230,8228,280,8232,283,8234,285,8241,292,8243,295,8249,296,8251,293,8252,291,8255,288,8289,253,8256,253,8246,251,8238,242,8232,233,8227,226,8217,212,8215,207xe" filled="t" fillcolor="#D1D3D4" stroked="f">
                <v:path arrowok="t"/>
                <v:fill type="solid"/>
              </v:shape>
              <v:shape style="position:absolute;left:8169;top:117;width:203;height:179" coordorigin="8169,117" coordsize="203,179" path="m8372,117l8326,157,8286,203,8266,238,8256,253,8289,253,8299,243,8302,240,8304,238,8307,235,8321,221,8336,207,8367,183,8371,180,8372,180,8372,117xe" filled="t" fillcolor="#D1D3D4" stroked="f">
                <v:path arrowok="t"/>
                <v:fill type="solid"/>
              </v:shape>
            </v:group>
            <v:group style="position:absolute;left:8169;top:117;width:203;height:179" coordorigin="8169,117" coordsize="203,179">
              <v:shape style="position:absolute;left:8169;top:117;width:203;height:179" coordorigin="8169,117" coordsize="203,179" path="m8215,207l8169,230,8228,280,8232,283,8234,285,8237,288,8241,292,8243,295,8249,296,8251,293,8252,291,8255,288,8299,243,8302,240,8304,238,8307,235,8367,183,8372,180,8372,176,8372,117,8358,128,8340,144,8286,203,8266,238,8256,253,8246,251,8238,242,8232,233,8227,226,8217,212,8215,207xe" filled="f" stroked="t" strokeweight=".216pt" strokecolor="#D1D3D4">
                <v:path arrowok="t"/>
              </v:shape>
            </v:group>
            <v:group style="position:absolute;left:7817;top:106;width:187;height:173" coordorigin="7817,106" coordsize="187,173">
              <v:shape style="position:absolute;left:7817;top:106;width:187;height:173" coordorigin="7817,106" coordsize="187,173" path="m7850,117l7817,153,7881,201,7829,259,7855,279,7907,220,7989,220,7940,184,7957,164,7914,164,7850,117xe" filled="t" fillcolor="#D1D3D4" stroked="f">
                <v:path arrowok="t"/>
                <v:fill type="solid"/>
              </v:shape>
              <v:shape style="position:absolute;left:7817;top:106;width:187;height:173" coordorigin="7817,106" coordsize="187,173" path="m7989,220l7907,220,7971,268,8004,231,7989,220xe" filled="t" fillcolor="#D1D3D4" stroked="f">
                <v:path arrowok="t"/>
                <v:fill type="solid"/>
              </v:shape>
              <v:shape style="position:absolute;left:7817;top:106;width:187;height:173" coordorigin="7817,106" coordsize="187,173" path="m7966,106l7914,164,7957,164,7992,125,7966,106xe" filled="t" fillcolor="#D1D3D4" stroked="f">
                <v:path arrowok="t"/>
                <v:fill type="solid"/>
              </v:shape>
            </v:group>
            <v:group style="position:absolute;left:7817;top:106;width:187;height:173" coordorigin="7817,106" coordsize="187,173">
              <v:shape style="position:absolute;left:7817;top:106;width:187;height:173" coordorigin="7817,106" coordsize="187,173" path="m7971,268l8004,231,7940,184,7992,125,7966,106,7914,164,7850,117,7817,153,7881,201,7829,259,7855,279,7907,220,7971,268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38.780945pt;margin-top:.84233pt;width:36.3493pt;height:18.6948pt;mso-position-horizontal-relative:page;mso-position-vertical-relative:paragraph;z-index:-7044" coordorigin="6776,17" coordsize="727,374">
            <v:group style="position:absolute;left:6832;top:74;width:250;height:251" coordorigin="6832,74" coordsize="250,251">
              <v:shape style="position:absolute;left:6832;top:74;width:250;height:251" coordorigin="6832,74" coordsize="250,251" path="m6832,74l7082,74,7082,325,6832,325,6832,74xe" filled="f" stroked="t" strokeweight="5.6693pt" strokecolor="#A7A9AC">
                <v:path arrowok="t"/>
              </v:shape>
            </v:group>
            <v:group style="position:absolute;left:6832;top:74;width:250;height:251" coordorigin="6832,74" coordsize="250,251">
              <v:shape style="position:absolute;left:6832;top:74;width:250;height:251" coordorigin="6832,74" coordsize="250,251" path="m6832,74l7082,74,7082,325,6832,325,6832,74xe" filled="t" fillcolor="#FFFFFF" stroked="f">
                <v:path arrowok="t"/>
                <v:fill type="solid"/>
              </v:shape>
            </v:group>
            <v:group style="position:absolute;left:7196;top:83;width:250;height:251" coordorigin="7196,83" coordsize="250,251">
              <v:shape style="position:absolute;left:7196;top:83;width:250;height:251" coordorigin="7196,83" coordsize="250,251" path="m7196,83l7446,83,7446,334,7196,334,7196,83xe" filled="f" stroked="t" strokeweight="5.6693pt" strokecolor="#A7A9AC">
                <v:path arrowok="t"/>
              </v:shape>
            </v:group>
            <v:group style="position:absolute;left:7196;top:83;width:250;height:251" coordorigin="7196,83" coordsize="250,251">
              <v:shape style="position:absolute;left:7196;top:83;width:250;height:251" coordorigin="7196,83" coordsize="250,251" path="m7196,83l7446,83,7446,334,7196,334,7196,83xe" filled="t" fillcolor="#FFFFFF" stroked="f">
                <v:path arrowok="t"/>
                <v:fill type="solid"/>
              </v:shape>
            </v:group>
            <v:group style="position:absolute;left:7214;top:117;width:203;height:179" coordorigin="7214,117" coordsize="203,179">
              <v:shape style="position:absolute;left:7214;top:117;width:203;height:179" coordorigin="7214,117" coordsize="203,179" path="m7260,207l7214,230,7273,280,7276,283,7279,285,7286,292,7287,295,7293,296,7295,293,7297,291,7300,288,7334,253,7301,253,7291,251,7283,242,7277,233,7272,226,7262,212,7260,207xe" filled="t" fillcolor="#D1D3D4" stroked="f">
                <v:path arrowok="t"/>
                <v:fill type="solid"/>
              </v:shape>
              <v:shape style="position:absolute;left:7214;top:117;width:203;height:179" coordorigin="7214,117" coordsize="203,179" path="m7416,117l7371,157,7331,203,7310,238,7301,253,7334,253,7343,243,7346,240,7349,238,7352,235,7366,221,7380,207,7412,183,7416,180,7416,180,7416,117xe" filled="t" fillcolor="#D1D3D4" stroked="f">
                <v:path arrowok="t"/>
                <v:fill type="solid"/>
              </v:shape>
            </v:group>
            <v:group style="position:absolute;left:7214;top:117;width:203;height:179" coordorigin="7214,117" coordsize="203,179">
              <v:shape style="position:absolute;left:7214;top:117;width:203;height:179" coordorigin="7214,117" coordsize="203,179" path="m7260,207l7214,230,7273,280,7276,283,7279,285,7282,288,7286,292,7287,295,7293,296,7295,293,7297,291,7300,288,7343,243,7346,240,7349,238,7352,235,7412,183,7416,180,7416,176,7416,117,7402,128,7385,144,7331,203,7310,238,7301,253,7291,251,7283,242,7277,233,7272,226,7262,212,7260,207xe" filled="f" stroked="t" strokeweight=".216pt" strokecolor="#D1D3D4">
                <v:path arrowok="t"/>
              </v:shape>
            </v:group>
            <v:group style="position:absolute;left:6862;top:106;width:187;height:173" coordorigin="6862,106" coordsize="187,173">
              <v:shape style="position:absolute;left:6862;top:106;width:187;height:173" coordorigin="6862,106" coordsize="187,173" path="m6895,117l6862,153,6926,201,6874,259,6900,279,6952,220,7034,220,6985,184,7002,164,6958,164,6895,117xe" filled="t" fillcolor="#D1D3D4" stroked="f">
                <v:path arrowok="t"/>
                <v:fill type="solid"/>
              </v:shape>
              <v:shape style="position:absolute;left:6862;top:106;width:187;height:173" coordorigin="6862,106" coordsize="187,173" path="m7034,220l6952,220,7016,268,7048,231,7034,220xe" filled="t" fillcolor="#D1D3D4" stroked="f">
                <v:path arrowok="t"/>
                <v:fill type="solid"/>
              </v:shape>
              <v:shape style="position:absolute;left:6862;top:106;width:187;height:173" coordorigin="6862,106" coordsize="187,173" path="m7011,106l6958,164,7002,164,7037,125,7011,106xe" filled="t" fillcolor="#D1D3D4" stroked="f">
                <v:path arrowok="t"/>
                <v:fill type="solid"/>
              </v:shape>
            </v:group>
            <v:group style="position:absolute;left:6862;top:106;width:187;height:173" coordorigin="6862,106" coordsize="187,173">
              <v:shape style="position:absolute;left:6862;top:106;width:187;height:173" coordorigin="6862,106" coordsize="187,173" path="m7016,268l7048,231,6985,184,7037,125,7011,106,6958,164,6895,117,6862,153,6926,201,6874,259,6900,279,6952,220,7016,268xe" filled="f" stroked="t" strokeweight=".5669pt" strokecolor="#D1D3D4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100"/>
        </w:rPr>
        <w:t>En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caso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reco</w:t>
      </w:r>
      <w:r>
        <w:rPr>
          <w:b w:val="0"/>
          <w:bCs w:val="0"/>
          <w:color w:val="231F20"/>
          <w:spacing w:val="-6"/>
          <w:w w:val="100"/>
        </w:rPr>
        <w:t>g</w:t>
      </w:r>
      <w:r>
        <w:rPr>
          <w:b w:val="0"/>
          <w:bCs w:val="0"/>
          <w:color w:val="231F20"/>
          <w:spacing w:val="0"/>
          <w:w w:val="100"/>
        </w:rPr>
        <w:t>er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credencial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anterior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spacing w:line="225" w:lineRule="exact"/>
        <w:ind w:left="404" w:right="0"/>
        <w:jc w:val="left"/>
      </w:pPr>
      <w:r>
        <w:rPr>
          <w:b w:val="0"/>
          <w:bCs w:val="0"/>
          <w:color w:val="231F20"/>
          <w:spacing w:val="0"/>
          <w:w w:val="100"/>
        </w:rPr>
        <w:t>¿Se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inhabilita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presencia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ciudadano?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00" w:lineRule="exact" w:before="4"/>
        <w:rPr>
          <w:sz w:val="10"/>
          <w:szCs w:val="10"/>
        </w:rPr>
      </w:pPr>
      <w:r>
        <w:rPr>
          <w:sz w:val="10"/>
          <w:szCs w:val="1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9"/>
        <w:spacing w:before="86"/>
        <w:ind w:left="132" w:right="0"/>
        <w:jc w:val="left"/>
        <w:rPr>
          <w:b w:val="0"/>
          <w:bCs w:val="0"/>
        </w:rPr>
      </w:pPr>
      <w:r>
        <w:rPr/>
        <w:pict>
          <v:group style="position:absolute;margin-left:43.091702pt;margin-top:29.696888pt;width:526.1015pt;height:.1pt;mso-position-horizontal-relative:page;mso-position-vertical-relative:paragraph;z-index:-7082" coordorigin="862,594" coordsize="10522,2">
            <v:shape style="position:absolute;left:862;top:594;width:10522;height:2" coordorigin="862,594" coordsize="10522,0" path="m862,594l11384,594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/>
        <w:pict>
          <v:group style="position:absolute;margin-left:43.091702pt;margin-top:48.944088pt;width:526.1015pt;height:.1pt;mso-position-horizontal-relative:page;mso-position-vertical-relative:paragraph;z-index:-7081" coordorigin="862,979" coordsize="10522,2">
            <v:shape style="position:absolute;left:862;top:979;width:10522;height:2" coordorigin="862,979" coordsize="10522,0" path="m862,979l11384,979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/>
        <w:pict>
          <v:group style="position:absolute;margin-left:43.091702pt;margin-top:66.51889pt;width:526.1015pt;height:.1pt;mso-position-horizontal-relative:page;mso-position-vertical-relative:paragraph;z-index:-7042" coordorigin="862,1330" coordsize="10522,2">
            <v:shape style="position:absolute;left:862;top:1330;width:10522;height:2" coordorigin="862,1330" coordsize="10522,0" path="m862,1330l11384,1330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-3"/>
          <w:w w:val="100"/>
        </w:rPr>
        <w:t>s</w:t>
      </w:r>
      <w:r>
        <w:rPr>
          <w:color w:val="231F20"/>
          <w:spacing w:val="-3"/>
          <w:w w:val="100"/>
        </w:rPr>
        <w:t>c</w:t>
      </w:r>
      <w:r>
        <w:rPr>
          <w:color w:val="231F20"/>
          <w:spacing w:val="-3"/>
          <w:w w:val="100"/>
        </w:rPr>
        <w:t>r</w:t>
      </w:r>
      <w:r>
        <w:rPr>
          <w:color w:val="231F20"/>
          <w:spacing w:val="-3"/>
          <w:w w:val="100"/>
        </w:rPr>
        <w:t>i</w:t>
      </w:r>
      <w:r>
        <w:rPr>
          <w:color w:val="231F20"/>
          <w:spacing w:val="-3"/>
          <w:w w:val="100"/>
        </w:rPr>
        <w:t>b</w:t>
      </w:r>
      <w:r>
        <w:rPr>
          <w:color w:val="231F20"/>
          <w:spacing w:val="0"/>
          <w:w w:val="100"/>
        </w:rPr>
        <w:t>a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l</w:t>
      </w:r>
      <w:r>
        <w:rPr>
          <w:color w:val="231F20"/>
          <w:spacing w:val="-3"/>
          <w:w w:val="100"/>
        </w:rPr>
        <w:t>o</w:t>
      </w:r>
      <w:r>
        <w:rPr>
          <w:color w:val="231F20"/>
          <w:spacing w:val="0"/>
          <w:w w:val="100"/>
        </w:rPr>
        <w:t>s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i</w:t>
      </w:r>
      <w:r>
        <w:rPr>
          <w:color w:val="231F20"/>
          <w:spacing w:val="-3"/>
          <w:w w:val="100"/>
        </w:rPr>
        <w:t>n</w:t>
      </w:r>
      <w:r>
        <w:rPr>
          <w:color w:val="231F20"/>
          <w:spacing w:val="-3"/>
          <w:w w:val="100"/>
        </w:rPr>
        <w:t>c</w:t>
      </w:r>
      <w:r>
        <w:rPr>
          <w:color w:val="231F20"/>
          <w:spacing w:val="-3"/>
          <w:w w:val="100"/>
        </w:rPr>
        <w:t>i</w: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-3"/>
          <w:w w:val="100"/>
        </w:rPr>
        <w:t>n</w:t>
      </w:r>
      <w:r>
        <w:rPr>
          <w:color w:val="231F20"/>
          <w:spacing w:val="-3"/>
          <w:w w:val="100"/>
        </w:rPr>
        <w:t>t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0"/>
          <w:w w:val="100"/>
        </w:rPr>
        <w:t>s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-3"/>
          <w:w w:val="100"/>
        </w:rPr>
        <w:t>t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-3"/>
          <w:w w:val="100"/>
        </w:rPr>
        <w:t>c</w:t>
      </w:r>
      <w:r>
        <w:rPr>
          <w:color w:val="231F20"/>
          <w:spacing w:val="-3"/>
          <w:w w:val="100"/>
        </w:rPr>
        <w:t>t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o</w:t>
      </w:r>
      <w:r>
        <w:rPr>
          <w:color w:val="231F20"/>
          <w:spacing w:val="0"/>
          <w:w w:val="100"/>
        </w:rPr>
        <w:t>s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0"/>
          <w:w w:val="100"/>
        </w:rPr>
        <w:t>y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l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0"/>
          <w:w w:val="100"/>
        </w:rPr>
        <w:t>s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-3"/>
          <w:w w:val="100"/>
        </w:rPr>
        <w:t>c</w:t>
      </w:r>
      <w:r>
        <w:rPr>
          <w:color w:val="231F20"/>
          <w:spacing w:val="-3"/>
          <w:w w:val="100"/>
        </w:rPr>
        <w:t>t</w:t>
      </w:r>
      <w:r>
        <w:rPr>
          <w:color w:val="231F20"/>
          <w:spacing w:val="-3"/>
          <w:w w:val="100"/>
        </w:rPr>
        <w:t>i</w:t>
      </w:r>
      <w:r>
        <w:rPr>
          <w:color w:val="231F20"/>
          <w:spacing w:val="-3"/>
          <w:w w:val="100"/>
        </w:rPr>
        <w:t>v</w:t>
      </w:r>
      <w:r>
        <w:rPr>
          <w:color w:val="231F20"/>
          <w:spacing w:val="-3"/>
          <w:w w:val="100"/>
        </w:rPr>
        <w:t>i</w: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0"/>
          <w:w w:val="100"/>
        </w:rPr>
        <w:t>s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q</w:t>
      </w:r>
      <w:r>
        <w:rPr>
          <w:color w:val="231F20"/>
          <w:spacing w:val="-3"/>
          <w:w w:val="100"/>
        </w:rPr>
        <w:t>u</w:t>
      </w:r>
      <w:r>
        <w:rPr>
          <w:color w:val="231F20"/>
          <w:spacing w:val="0"/>
          <w:w w:val="100"/>
        </w:rPr>
        <w:t>e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s</w:t>
      </w:r>
      <w:r>
        <w:rPr>
          <w:color w:val="231F20"/>
          <w:spacing w:val="0"/>
          <w:w w:val="100"/>
        </w:rPr>
        <w:t>e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2"/>
          <w:w w:val="100"/>
        </w:rPr>
        <w:t>r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-3"/>
          <w:w w:val="100"/>
        </w:rPr>
        <w:t>l</w:t>
      </w:r>
      <w:r>
        <w:rPr>
          <w:color w:val="231F20"/>
          <w:spacing w:val="-3"/>
          <w:w w:val="100"/>
        </w:rPr>
        <w:t>i</w:t>
      </w:r>
      <w:r>
        <w:rPr>
          <w:color w:val="231F20"/>
          <w:spacing w:val="-3"/>
          <w:w w:val="100"/>
        </w:rPr>
        <w:t>z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0"/>
          <w:w w:val="100"/>
        </w:rPr>
        <w:t>n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p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0"/>
          <w:w w:val="100"/>
        </w:rPr>
        <w:t>ra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2"/>
          <w:w w:val="100"/>
        </w:rPr>
        <w:t>a</w:t>
      </w:r>
      <w:r>
        <w:rPr>
          <w:color w:val="231F20"/>
          <w:spacing w:val="-3"/>
          <w:w w:val="100"/>
        </w:rPr>
        <w:t>t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-3"/>
          <w:w w:val="100"/>
        </w:rPr>
        <w:t>n</w: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2"/>
          <w:w w:val="100"/>
        </w:rPr>
        <w:t>r</w:t>
      </w:r>
      <w:r>
        <w:rPr>
          <w:color w:val="231F20"/>
          <w:spacing w:val="-3"/>
          <w:w w:val="100"/>
        </w:rPr>
        <w:t>l</w:t>
      </w:r>
      <w:r>
        <w:rPr>
          <w:color w:val="231F20"/>
          <w:spacing w:val="-3"/>
          <w:w w:val="100"/>
        </w:rPr>
        <w:t>o</w:t>
      </w:r>
      <w:r>
        <w:rPr>
          <w:color w:val="231F20"/>
          <w:spacing w:val="-8"/>
          <w:w w:val="100"/>
        </w:rPr>
        <w:t>s</w:t>
      </w:r>
      <w:r>
        <w:rPr>
          <w:color w:val="231F20"/>
          <w:spacing w:val="0"/>
          <w:w w:val="100"/>
        </w:rPr>
        <w:t>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sectPr>
          <w:type w:val="continuous"/>
          <w:pgSz w:w="12240" w:h="15840"/>
          <w:pgMar w:top="1020" w:bottom="280" w:left="720" w:right="700"/>
        </w:sectPr>
      </w:pPr>
    </w:p>
    <w:p>
      <w:pPr>
        <w:spacing w:line="280" w:lineRule="exact"/>
        <w:rPr>
          <w:sz w:val="28"/>
          <w:szCs w:val="28"/>
        </w:rPr>
      </w:pPr>
      <w:r>
        <w:rPr>
          <w:sz w:val="28"/>
          <w:szCs w:val="28"/>
        </w:rPr>
      </w:r>
    </w:p>
    <w:p>
      <w:pPr>
        <w:numPr>
          <w:ilvl w:val="0"/>
          <w:numId w:val="10"/>
        </w:numPr>
        <w:tabs>
          <w:tab w:pos="1035" w:val="left" w:leader="none"/>
        </w:tabs>
        <w:spacing w:before="19"/>
        <w:ind w:left="1035" w:right="0" w:hanging="861"/>
        <w:jc w:val="left"/>
        <w:rPr>
          <w:rFonts w:ascii="Book Antiqua" w:hAnsi="Book Antiqua" w:cs="Book Antiqua" w:eastAsia="Book Antiqua"/>
          <w:sz w:val="24"/>
          <w:szCs w:val="24"/>
        </w:rPr>
      </w:pPr>
      <w:r>
        <w:rPr/>
        <w:pict>
          <v:group style="position:absolute;margin-left:42.661152pt;margin-top:4.122697pt;width:526.5056pt;height:28.3606pt;mso-position-horizontal-relative:page;mso-position-vertical-relative:paragraph;z-index:-7036" coordorigin="853,82" coordsize="10530,567">
            <v:group style="position:absolute;left:1561;top:89;width:9817;height:552" coordorigin="1561,89" coordsize="9817,552">
              <v:shape style="position:absolute;left:1561;top:89;width:9817;height:552" coordorigin="1561,89" coordsize="9817,552" path="m1561,642l11378,642,11378,89,1561,89,1561,642xe" filled="t" fillcolor="#939598" stroked="f">
                <v:path arrowok="t"/>
                <v:fill type="solid"/>
              </v:shape>
            </v:group>
            <v:group style="position:absolute;left:859;top:88;width:702;height:556" coordorigin="859,88" coordsize="702,556">
              <v:shape style="position:absolute;left:859;top:88;width:702;height:556" coordorigin="859,88" coordsize="702,556" path="m859,644l1561,644,1561,88,859,88,859,644xe" filled="t" fillcolor="#58595B" stroked="f">
                <v:path arrowok="t"/>
                <v:fill type="solid"/>
              </v:shape>
            </v:group>
            <v:group style="position:absolute;left:859;top:88;width:702;height:556" coordorigin="859,88" coordsize="702,556">
              <v:shape style="position:absolute;left:859;top:88;width:702;height:556" coordorigin="859,88" coordsize="702,556" path="m859,644l1561,644,1561,88,859,88,859,644xe" filled="f" stroked="t" strokeweight=".5669pt" strokecolor="#808285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70.105164pt;margin-top:52.554596pt;width:22.1341pt;height:22.2296pt;mso-position-horizontal-relative:page;mso-position-vertical-relative:paragraph;z-index:-7034" coordorigin="5402,1051" coordsize="443,445">
            <v:group style="position:absolute;left:5459;top:1108;width:329;height:331" coordorigin="5459,1108" coordsize="329,331">
              <v:shape style="position:absolute;left:5459;top:1108;width:329;height:331" coordorigin="5459,1108" coordsize="329,331" path="m5459,1108l5788,1108,5788,1439,5459,1439,5459,1108xe" filled="f" stroked="t" strokeweight="5.6693pt" strokecolor="#A7A9AC">
                <v:path arrowok="t"/>
              </v:shape>
            </v:group>
            <v:group style="position:absolute;left:5459;top:1108;width:329;height:331" coordorigin="5459,1108" coordsize="329,331">
              <v:shape style="position:absolute;left:5459;top:1108;width:329;height:331" coordorigin="5459,1108" coordsize="329,331" path="m5459,1108l5788,1108,5788,1439,5459,1439,5459,1108xe" filled="t" fillcolor="#FFFFFF" stroked="f">
                <v:path arrowok="t"/>
                <v:fill type="solid"/>
              </v:shape>
            </v:group>
            <v:group style="position:absolute;left:5482;top:1153;width:267;height:236" coordorigin="5482,1153" coordsize="267,236">
              <v:shape style="position:absolute;left:5482;top:1153;width:267;height:236" coordorigin="5482,1153" coordsize="267,236" path="m5543,1271l5482,1302,5560,1367,5564,1371,5568,1374,5577,1384,5579,1387,5587,1389,5590,1384,5592,1382,5596,1378,5638,1334,5598,1334,5588,1334,5578,1325,5570,1314,5557,1294,5546,1277,5543,1271xe" filled="t" fillcolor="#D1D3D4" stroked="f">
                <v:path arrowok="t"/>
                <v:fill type="solid"/>
              </v:shape>
              <v:shape style="position:absolute;left:5482;top:1153;width:267;height:236" coordorigin="5482,1153" coordsize="267,236" path="m5749,1153l5701,1194,5648,1250,5614,1303,5607,1320,5598,1334,5638,1334,5653,1318,5657,1314,5660,1312,5664,1308,5678,1294,5692,1280,5743,1240,5748,1236,5749,1236,5749,1153xe" filled="t" fillcolor="#D1D3D4" stroked="f">
                <v:path arrowok="t"/>
                <v:fill type="solid"/>
              </v:shape>
            </v:group>
            <v:group style="position:absolute;left:5482;top:1153;width:267;height:236" coordorigin="5482,1153" coordsize="267,236">
              <v:shape style="position:absolute;left:5482;top:1153;width:267;height:236" coordorigin="5482,1153" coordsize="267,236" path="m5543,1271l5482,1302,5560,1367,5564,1371,5568,1374,5572,1378,5577,1384,5579,1387,5587,1389,5590,1384,5592,1382,5596,1378,5653,1318,5657,1314,5660,1312,5664,1308,5743,1240,5749,1236,5749,1231,5749,1153,5736,1162,5718,1178,5662,1234,5624,1285,5607,1320,5598,1334,5546,1277,5543,1271xe" filled="f" stroked="t" strokeweight=".216pt" strokecolor="#D1D3D4">
                <v:path arrowok="t"/>
              </v:shape>
            </v:group>
            <w10:wrap type="none"/>
          </v:group>
        </w:pict>
      </w:r>
      <w:bookmarkStart w:name="Página 18" w:id="26"/>
      <w:bookmarkEnd w:id="26"/>
      <w:r>
        <w:rPr/>
      </w:r>
      <w:bookmarkStart w:name="Página 18" w:id="27"/>
      <w:bookmarkEnd w:id="27"/>
      <w:r>
        <w:rPr>
          <w:rFonts w:ascii="Book Antiqua" w:hAnsi="Book Antiqua" w:cs="Book Antiqua" w:eastAsia="Book Antiqua"/>
          <w:b/>
          <w:bCs/>
          <w:color w:val="FFFFFF"/>
          <w:spacing w:val="0"/>
          <w:w w:val="105"/>
          <w:position w:val="0"/>
          <w:sz w:val="24"/>
          <w:szCs w:val="24"/>
        </w:rPr>
        <w:t>Mesa</w:t>
      </w:r>
      <w:r>
        <w:rPr>
          <w:rFonts w:ascii="Book Antiqua" w:hAnsi="Book Antiqua" w:cs="Book Antiqua" w:eastAsia="Book Antiqua"/>
          <w:b/>
          <w:bCs/>
          <w:color w:val="FFFFFF"/>
          <w:spacing w:val="2"/>
          <w:w w:val="105"/>
          <w:position w:val="0"/>
          <w:sz w:val="24"/>
          <w:szCs w:val="24"/>
        </w:rPr>
        <w:t> </w:t>
      </w:r>
      <w:r>
        <w:rPr>
          <w:rFonts w:ascii="Book Antiqua" w:hAnsi="Book Antiqua" w:cs="Book Antiqua" w:eastAsia="Book Antiqua"/>
          <w:b/>
          <w:bCs/>
          <w:color w:val="FFFFFF"/>
          <w:spacing w:val="0"/>
          <w:w w:val="105"/>
          <w:position w:val="0"/>
          <w:sz w:val="24"/>
          <w:szCs w:val="24"/>
        </w:rPr>
        <w:t>de</w:t>
      </w:r>
      <w:r>
        <w:rPr>
          <w:rFonts w:ascii="Book Antiqua" w:hAnsi="Book Antiqua" w:cs="Book Antiqua" w:eastAsia="Book Antiqua"/>
          <w:b/>
          <w:bCs/>
          <w:color w:val="FFFFFF"/>
          <w:spacing w:val="3"/>
          <w:w w:val="105"/>
          <w:position w:val="0"/>
          <w:sz w:val="24"/>
          <w:szCs w:val="24"/>
        </w:rPr>
        <w:t> </w:t>
      </w:r>
      <w:r>
        <w:rPr>
          <w:rFonts w:ascii="Book Antiqua" w:hAnsi="Book Antiqua" w:cs="Book Antiqua" w:eastAsia="Book Antiqua"/>
          <w:b/>
          <w:bCs/>
          <w:color w:val="FFFFFF"/>
          <w:spacing w:val="0"/>
          <w:w w:val="105"/>
          <w:position w:val="0"/>
          <w:sz w:val="24"/>
          <w:szCs w:val="24"/>
        </w:rPr>
        <w:t>trabajo</w:t>
      </w:r>
      <w:r>
        <w:rPr>
          <w:rFonts w:ascii="Book Antiqua" w:hAnsi="Book Antiqua" w:cs="Book Antiqua" w:eastAsia="Book Antiqua"/>
          <w:b w:val="0"/>
          <w:bCs w:val="0"/>
          <w:color w:val="000000"/>
          <w:spacing w:val="0"/>
          <w:w w:val="100"/>
          <w:position w:val="0"/>
          <w:sz w:val="24"/>
          <w:szCs w:val="24"/>
        </w:rPr>
      </w:r>
    </w:p>
    <w:p>
      <w:pPr>
        <w:spacing w:line="260" w:lineRule="exact" w:before="14"/>
        <w:rPr>
          <w:sz w:val="26"/>
          <w:szCs w:val="26"/>
        </w:rPr>
      </w:pPr>
      <w:r>
        <w:rPr>
          <w:sz w:val="26"/>
          <w:szCs w:val="26"/>
        </w:rPr>
      </w:r>
    </w:p>
    <w:p>
      <w:pPr>
        <w:spacing w:after="0" w:line="260" w:lineRule="exact"/>
        <w:rPr>
          <w:sz w:val="26"/>
          <w:szCs w:val="26"/>
        </w:rPr>
        <w:sectPr>
          <w:pgSz w:w="12240" w:h="15840"/>
          <w:pgMar w:header="682" w:footer="657" w:top="1420" w:bottom="840" w:left="720" w:right="700"/>
        </w:sectPr>
      </w:pPr>
    </w:p>
    <w:p>
      <w:pPr>
        <w:spacing w:line="110" w:lineRule="exact" w:before="10"/>
        <w:rPr>
          <w:sz w:val="11"/>
          <w:szCs w:val="11"/>
        </w:rPr>
      </w:pPr>
      <w:r>
        <w:rPr>
          <w:sz w:val="11"/>
          <w:szCs w:val="11"/>
        </w:rPr>
      </w:r>
    </w:p>
    <w:p>
      <w:pPr>
        <w:pStyle w:val="BodyText"/>
        <w:numPr>
          <w:ilvl w:val="0"/>
          <w:numId w:val="13"/>
        </w:numPr>
        <w:tabs>
          <w:tab w:pos="390" w:val="left" w:leader="none"/>
        </w:tabs>
        <w:spacing w:line="192" w:lineRule="auto"/>
        <w:ind w:left="404" w:right="109" w:hanging="265"/>
        <w:jc w:val="left"/>
      </w:pPr>
      <w:r>
        <w:rPr/>
        <w:pict>
          <v:group style="position:absolute;margin-left:242.998856pt;margin-top:-3.069859pt;width:22.1338pt;height:22.2296pt;mso-position-horizontal-relative:page;mso-position-vertical-relative:paragraph;z-index:-7035" coordorigin="4860,-61" coordsize="443,445">
            <v:group style="position:absolute;left:4917;top:-5;width:329;height:331" coordorigin="4917,-5" coordsize="329,331">
              <v:shape style="position:absolute;left:4917;top:-5;width:329;height:331" coordorigin="4917,-5" coordsize="329,331" path="m4917,-5l5246,-5,5246,327,4917,327,4917,-5xe" filled="f" stroked="t" strokeweight="5.6693pt" strokecolor="#A7A9AC">
                <v:path arrowok="t"/>
              </v:shape>
            </v:group>
            <v:group style="position:absolute;left:4917;top:-5;width:329;height:331" coordorigin="4917,-5" coordsize="329,331">
              <v:shape style="position:absolute;left:4917;top:-5;width:329;height:331" coordorigin="4917,-5" coordsize="329,331" path="m4917,-5l5246,-5,5246,327,4917,327,4917,-5xe" filled="t" fillcolor="#FFFFFF" stroked="f">
                <v:path arrowok="t"/>
                <v:fill type="solid"/>
              </v:shape>
            </v:group>
            <v:group style="position:absolute;left:4955;top:38;width:246;height:228" coordorigin="4955,38" coordsize="246,228">
              <v:shape style="position:absolute;left:4955;top:38;width:246;height:228" coordorigin="4955,38" coordsize="246,228" path="m4999,52l4955,101,5040,163,4971,240,5005,266,5074,189,5182,189,5117,141,5140,115,5083,115,4999,52xe" filled="t" fillcolor="#D1D3D4" stroked="f">
                <v:path arrowok="t"/>
                <v:fill type="solid"/>
              </v:shape>
              <v:shape style="position:absolute;left:4955;top:38;width:246;height:228" coordorigin="4955,38" coordsize="246,228" path="m5182,189l5074,189,5158,252,5202,203,5182,189xe" filled="t" fillcolor="#D1D3D4" stroked="f">
                <v:path arrowok="t"/>
                <v:fill type="solid"/>
              </v:shape>
              <v:shape style="position:absolute;left:4955;top:38;width:246;height:228" coordorigin="4955,38" coordsize="246,228" path="m5152,38l5083,115,5140,115,5186,64,5152,38xe" filled="t" fillcolor="#D1D3D4" stroked="f">
                <v:path arrowok="t"/>
                <v:fill type="solid"/>
              </v:shape>
            </v:group>
            <v:group style="position:absolute;left:4955;top:38;width:246;height:228" coordorigin="4955,38" coordsize="246,228">
              <v:shape style="position:absolute;left:4955;top:38;width:246;height:228" coordorigin="4955,38" coordsize="246,228" path="m5158,252l5202,203,5117,141,5186,64,5152,38,5083,115,4999,52,4955,101,5040,163,4971,240,5005,266,5074,189,5158,252xe" filled="f" stroked="t" strokeweight=".5669pt" strokecolor="#D1D3D4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100"/>
        </w:rPr>
        <w:t>¿Se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or</w:t>
      </w:r>
      <w:r>
        <w:rPr>
          <w:b w:val="0"/>
          <w:bCs w:val="0"/>
          <w:color w:val="231F20"/>
          <w:spacing w:val="-5"/>
          <w:w w:val="100"/>
        </w:rPr>
        <w:t>g</w:t>
      </w:r>
      <w:r>
        <w:rPr>
          <w:b w:val="0"/>
          <w:bCs w:val="0"/>
          <w:color w:val="231F20"/>
          <w:spacing w:val="0"/>
          <w:w w:val="100"/>
        </w:rPr>
        <w:t>anizan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las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CPV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recibidas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por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sección?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18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13"/>
        </w:numPr>
        <w:tabs>
          <w:tab w:pos="390" w:val="left" w:leader="none"/>
        </w:tabs>
        <w:spacing w:line="192" w:lineRule="auto"/>
        <w:ind w:left="404" w:right="0" w:hanging="265"/>
        <w:jc w:val="left"/>
      </w:pPr>
      <w:r>
        <w:rPr/>
        <w:pict>
          <v:group style="position:absolute;margin-left:242.998856pt;margin-top:1.580115pt;width:22.1338pt;height:22.2296pt;mso-position-horizontal-relative:page;mso-position-vertical-relative:paragraph;z-index:-7033" coordorigin="4860,32" coordsize="443,445">
            <v:group style="position:absolute;left:4917;top:88;width:329;height:331" coordorigin="4917,88" coordsize="329,331">
              <v:shape style="position:absolute;left:4917;top:88;width:329;height:331" coordorigin="4917,88" coordsize="329,331" path="m4917,88l5246,88,5246,420,4917,420,4917,88xe" filled="f" stroked="t" strokeweight="5.6693pt" strokecolor="#A7A9AC">
                <v:path arrowok="t"/>
              </v:shape>
            </v:group>
            <v:group style="position:absolute;left:4917;top:88;width:329;height:331" coordorigin="4917,88" coordsize="329,331">
              <v:shape style="position:absolute;left:4917;top:88;width:329;height:331" coordorigin="4917,88" coordsize="329,331" path="m4917,88l5246,88,5246,420,4917,420,4917,88xe" filled="t" fillcolor="#FFFFFF" stroked="f">
                <v:path arrowok="t"/>
                <v:fill type="solid"/>
              </v:shape>
            </v:group>
            <v:group style="position:absolute;left:4955;top:131;width:246;height:228" coordorigin="4955,131" coordsize="246,228">
              <v:shape style="position:absolute;left:4955;top:131;width:246;height:228" coordorigin="4955,131" coordsize="246,228" path="m4999,145l4955,194,5040,256,4971,333,5005,359,5074,282,5182,282,5117,234,5140,208,5083,208,4999,145xe" filled="t" fillcolor="#D1D3D4" stroked="f">
                <v:path arrowok="t"/>
                <v:fill type="solid"/>
              </v:shape>
              <v:shape style="position:absolute;left:4955;top:131;width:246;height:228" coordorigin="4955,131" coordsize="246,228" path="m5182,282l5074,282,5158,345,5202,296,5182,282xe" filled="t" fillcolor="#D1D3D4" stroked="f">
                <v:path arrowok="t"/>
                <v:fill type="solid"/>
              </v:shape>
              <v:shape style="position:absolute;left:4955;top:131;width:246;height:228" coordorigin="4955,131" coordsize="246,228" path="m5152,131l5083,208,5140,208,5186,157,5152,131xe" filled="t" fillcolor="#D1D3D4" stroked="f">
                <v:path arrowok="t"/>
                <v:fill type="solid"/>
              </v:shape>
            </v:group>
            <v:group style="position:absolute;left:4955;top:131;width:246;height:228" coordorigin="4955,131" coordsize="246,228">
              <v:shape style="position:absolute;left:4955;top:131;width:246;height:228" coordorigin="4955,131" coordsize="246,228" path="m5158,345l5202,296,5117,234,5186,157,5152,131,5083,208,4999,145,4955,194,5040,256,4971,333,5005,359,5074,282,5158,345xe" filled="f" stroked="t" strokeweight=".5669pt" strokecolor="#D1D3D4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100"/>
        </w:rPr>
        <w:t>¿Las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credenciales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que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recogie</w:t>
      </w:r>
      <w:r>
        <w:rPr>
          <w:b w:val="0"/>
          <w:bCs w:val="0"/>
          <w:color w:val="231F20"/>
          <w:spacing w:val="-6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los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ciudadanos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están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inhabilitadas?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18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13"/>
        </w:numPr>
        <w:tabs>
          <w:tab w:pos="390" w:val="left" w:leader="none"/>
        </w:tabs>
        <w:spacing w:line="192" w:lineRule="auto"/>
        <w:ind w:left="404" w:right="30" w:hanging="265"/>
        <w:jc w:val="left"/>
      </w:pPr>
      <w:r>
        <w:rPr/>
        <w:pict>
          <v:group style="position:absolute;margin-left:242.998856pt;margin-top:3.69625pt;width:22.1338pt;height:22.2296pt;mso-position-horizontal-relative:page;mso-position-vertical-relative:paragraph;z-index:-7027" coordorigin="4860,74" coordsize="443,445">
            <v:group style="position:absolute;left:4917;top:131;width:329;height:331" coordorigin="4917,131" coordsize="329,331">
              <v:shape style="position:absolute;left:4917;top:131;width:329;height:331" coordorigin="4917,131" coordsize="329,331" path="m4917,131l5246,131,5246,462,4917,462,4917,131xe" filled="f" stroked="t" strokeweight="5.6693pt" strokecolor="#A7A9AC">
                <v:path arrowok="t"/>
              </v:shape>
            </v:group>
            <v:group style="position:absolute;left:4917;top:131;width:329;height:331" coordorigin="4917,131" coordsize="329,331">
              <v:shape style="position:absolute;left:4917;top:131;width:329;height:331" coordorigin="4917,131" coordsize="329,331" path="m4917,131l5246,131,5246,462,4917,462,4917,131xe" filled="t" fillcolor="#FFFFFF" stroked="f">
                <v:path arrowok="t"/>
                <v:fill type="solid"/>
              </v:shape>
            </v:group>
            <v:group style="position:absolute;left:4955;top:173;width:246;height:228" coordorigin="4955,173" coordsize="246,228">
              <v:shape style="position:absolute;left:4955;top:173;width:246;height:228" coordorigin="4955,173" coordsize="246,228" path="m4999,188l4955,236,5040,299,4971,376,5005,401,5074,324,5182,324,5117,276,5140,250,5083,250,4999,188xe" filled="t" fillcolor="#D1D3D4" stroked="f">
                <v:path arrowok="t"/>
                <v:fill type="solid"/>
              </v:shape>
              <v:shape style="position:absolute;left:4955;top:173;width:246;height:228" coordorigin="4955,173" coordsize="246,228" path="m5182,324l5074,324,5158,387,5202,338,5182,324xe" filled="t" fillcolor="#D1D3D4" stroked="f">
                <v:path arrowok="t"/>
                <v:fill type="solid"/>
              </v:shape>
              <v:shape style="position:absolute;left:4955;top:173;width:246;height:228" coordorigin="4955,173" coordsize="246,228" path="m5152,173l5083,250,5140,250,5186,199,5152,173xe" filled="t" fillcolor="#D1D3D4" stroked="f">
                <v:path arrowok="t"/>
                <v:fill type="solid"/>
              </v:shape>
            </v:group>
            <v:group style="position:absolute;left:4955;top:173;width:246;height:228" coordorigin="4955,173" coordsize="246,228">
              <v:shape style="position:absolute;left:4955;top:173;width:246;height:228" coordorigin="4955,173" coordsize="246,228" path="m5158,387l5202,338,5117,276,5186,199,5152,173,5083,250,4999,188,4955,236,5040,299,4971,376,5005,401,5074,324,5158,387xe" filled="f" stroked="t" strokeweight=".5669pt" strokecolor="#D1D3D4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100"/>
        </w:rPr>
        <w:t>¿Du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ante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mesa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abajo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los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funcionarios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8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xponen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las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necesidades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</w:r>
      <w:r>
        <w:rPr>
          <w:b w:val="0"/>
          <w:bCs w:val="0"/>
          <w:color w:val="231F20"/>
          <w:spacing w:val="0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incidentes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ocurridos?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30" w:lineRule="exact" w:before="1"/>
        <w:rPr>
          <w:sz w:val="13"/>
          <w:szCs w:val="13"/>
        </w:rPr>
      </w:pPr>
      <w:r>
        <w:rPr/>
        <w:br w:type="column"/>
      </w:r>
      <w:r>
        <w:rPr>
          <w:sz w:val="13"/>
          <w:szCs w:val="13"/>
        </w:rPr>
      </w:r>
    </w:p>
    <w:p>
      <w:pPr>
        <w:pStyle w:val="BodyText"/>
        <w:numPr>
          <w:ilvl w:val="0"/>
          <w:numId w:val="13"/>
        </w:numPr>
        <w:tabs>
          <w:tab w:pos="390" w:val="left" w:leader="none"/>
        </w:tabs>
        <w:spacing w:line="192" w:lineRule="auto"/>
        <w:ind w:left="404" w:right="1308" w:hanging="265"/>
        <w:jc w:val="left"/>
      </w:pPr>
      <w:r>
        <w:rPr/>
        <w:pict>
          <v:group style="position:absolute;margin-left:519.354736pt;margin-top:-2.69306pt;width:22.1337pt;height:22.22950pt;mso-position-horizontal-relative:page;mso-position-vertical-relative:paragraph;z-index:-7031" coordorigin="10387,-54" coordsize="443,445">
            <v:group style="position:absolute;left:10444;top:3;width:329;height:331" coordorigin="10444,3" coordsize="329,331">
              <v:shape style="position:absolute;left:10444;top:3;width:329;height:331" coordorigin="10444,3" coordsize="329,331" path="m10444,3l10773,3,10773,334,10444,334,10444,3xe" filled="f" stroked="t" strokeweight="5.6693pt" strokecolor="#A7A9AC">
                <v:path arrowok="t"/>
              </v:shape>
            </v:group>
            <v:group style="position:absolute;left:10444;top:3;width:329;height:331" coordorigin="10444,3" coordsize="329,331">
              <v:shape style="position:absolute;left:10444;top:3;width:329;height:331" coordorigin="10444,3" coordsize="329,331" path="m10444,3l10773,3,10773,334,10444,334,10444,3xe" filled="t" fillcolor="#FFFFFF" stroked="f">
                <v:path arrowok="t"/>
                <v:fill type="solid"/>
              </v:shape>
            </v:group>
            <v:group style="position:absolute;left:10483;top:46;width:246;height:228" coordorigin="10483,46" coordsize="246,228">
              <v:shape style="position:absolute;left:10483;top:46;width:246;height:228" coordorigin="10483,46" coordsize="246,228" path="m10526,60l10483,108,10567,171,10498,248,10532,273,10601,196,10710,196,10644,148,10667,123,10610,123,10526,60xe" filled="t" fillcolor="#D1D3D4" stroked="f">
                <v:path arrowok="t"/>
                <v:fill type="solid"/>
              </v:shape>
              <v:shape style="position:absolute;left:10483;top:46;width:246;height:228" coordorigin="10483,46" coordsize="246,228" path="m10710,196l10601,196,10685,259,10729,211,10710,196xe" filled="t" fillcolor="#D1D3D4" stroked="f">
                <v:path arrowok="t"/>
                <v:fill type="solid"/>
              </v:shape>
              <v:shape style="position:absolute;left:10483;top:46;width:246;height:228" coordorigin="10483,46" coordsize="246,228" path="m10679,46l10610,123,10667,123,10713,71,10679,46xe" filled="t" fillcolor="#D1D3D4" stroked="f">
                <v:path arrowok="t"/>
                <v:fill type="solid"/>
              </v:shape>
            </v:group>
            <v:group style="position:absolute;left:10483;top:46;width:246;height:228" coordorigin="10483,46" coordsize="246,228">
              <v:shape style="position:absolute;left:10483;top:46;width:246;height:228" coordorigin="10483,46" coordsize="246,228" path="m10685,259l10729,211,10644,148,10713,71,10679,46,10610,123,10526,60,10483,108,10567,171,10498,248,10532,273,10601,196,10685,259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46.46106pt;margin-top:-2.078860pt;width:22.134pt;height:22.2296pt;mso-position-horizontal-relative:page;mso-position-vertical-relative:paragraph;z-index:-7030" coordorigin="10929,-42" coordsize="443,445">
            <v:group style="position:absolute;left:10986;top:15;width:329;height:331" coordorigin="10986,15" coordsize="329,331">
              <v:shape style="position:absolute;left:10986;top:15;width:329;height:331" coordorigin="10986,15" coordsize="329,331" path="m10986,15l11315,15,11315,346,10986,346,10986,15xe" filled="f" stroked="t" strokeweight="5.6693pt" strokecolor="#A7A9AC">
                <v:path arrowok="t"/>
              </v:shape>
            </v:group>
            <v:group style="position:absolute;left:10986;top:15;width:329;height:331" coordorigin="10986,15" coordsize="329,331">
              <v:shape style="position:absolute;left:10986;top:15;width:329;height:331" coordorigin="10986,15" coordsize="329,331" path="m10986,15l11315,15,11315,346,10986,346,10986,15xe" filled="t" fillcolor="#FFFFFF" stroked="f">
                <v:path arrowok="t"/>
                <v:fill type="solid"/>
              </v:shape>
            </v:group>
            <v:group style="position:absolute;left:11009;top:61;width:267;height:236" coordorigin="11009,61" coordsize="267,236">
              <v:shape style="position:absolute;left:11009;top:61;width:267;height:236" coordorigin="11009,61" coordsize="267,236" path="m11070,178l11009,210,11087,275,11092,278,11095,281,11104,291,11106,294,11114,296,11117,292,11119,289,11123,286,11165,241,11125,241,11115,241,11105,232,11097,221,11084,201,11073,184,11070,178xe" filled="t" fillcolor="#D1D3D4" stroked="f">
                <v:path arrowok="t"/>
                <v:fill type="solid"/>
              </v:shape>
              <v:shape style="position:absolute;left:11009;top:61;width:267;height:236" coordorigin="11009,61" coordsize="267,236" path="m11276,61l11228,102,11176,157,11141,210,11134,227,11125,241,11165,241,11180,226,11184,222,11187,220,11191,216,11205,201,11219,188,11270,147,11276,144,11276,144,11276,61xe" filled="t" fillcolor="#D1D3D4" stroked="f">
                <v:path arrowok="t"/>
                <v:fill type="solid"/>
              </v:shape>
            </v:group>
            <v:group style="position:absolute;left:11009;top:61;width:267;height:236" coordorigin="11009,61" coordsize="267,236">
              <v:shape style="position:absolute;left:11009;top:61;width:267;height:236" coordorigin="11009,61" coordsize="267,236" path="m11070,178l11009,210,11087,275,11092,278,11095,281,11099,286,11104,291,11106,294,11114,296,11117,292,11119,289,11123,286,11180,226,11184,222,11187,220,11191,216,11270,147,11276,144,11276,139,11276,61,11263,70,11246,85,11189,141,11151,192,11134,227,11125,241,11073,184,11070,178xe" filled="f" stroked="t" strokeweight=".216pt" strokecolor="#D1D3D4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100"/>
        </w:rPr>
        <w:t>¿Se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resolvie</w:t>
      </w:r>
      <w:r>
        <w:rPr>
          <w:b w:val="0"/>
          <w:bCs w:val="0"/>
          <w:color w:val="231F20"/>
          <w:spacing w:val="-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las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incidencias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8"/>
          <w:w w:val="100"/>
        </w:rPr>
        <w:t>e</w:t>
      </w:r>
      <w:r>
        <w:rPr>
          <w:b w:val="0"/>
          <w:bCs w:val="0"/>
          <w:color w:val="231F20"/>
          <w:spacing w:val="0"/>
          <w:w w:val="100"/>
        </w:rPr>
        <w:t>xte</w:t>
      </w:r>
      <w:r>
        <w:rPr>
          <w:b w:val="0"/>
          <w:bCs w:val="0"/>
          <w:color w:val="231F20"/>
          <w:spacing w:val="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nadas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por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los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funcionarios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mesa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abajo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anterior?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00" w:lineRule="exact" w:before="9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13"/>
        </w:numPr>
        <w:tabs>
          <w:tab w:pos="390" w:val="left" w:leader="none"/>
        </w:tabs>
        <w:spacing w:line="192" w:lineRule="auto"/>
        <w:ind w:left="404" w:right="1377" w:hanging="265"/>
        <w:jc w:val="left"/>
      </w:pPr>
      <w:r>
        <w:rPr/>
        <w:pict>
          <v:group style="position:absolute;margin-left:270.105164pt;margin-top:1.650714pt;width:22.1341pt;height:22.2296pt;mso-position-horizontal-relative:page;mso-position-vertical-relative:paragraph;z-index:-7032" coordorigin="5402,33" coordsize="443,445">
            <v:group style="position:absolute;left:5459;top:90;width:329;height:331" coordorigin="5459,90" coordsize="329,331">
              <v:shape style="position:absolute;left:5459;top:90;width:329;height:331" coordorigin="5459,90" coordsize="329,331" path="m5459,90l5788,90,5788,421,5459,421,5459,90xe" filled="f" stroked="t" strokeweight="5.6693pt" strokecolor="#A7A9AC">
                <v:path arrowok="t"/>
              </v:shape>
            </v:group>
            <v:group style="position:absolute;left:5459;top:90;width:329;height:331" coordorigin="5459,90" coordsize="329,331">
              <v:shape style="position:absolute;left:5459;top:90;width:329;height:331" coordorigin="5459,90" coordsize="329,331" path="m5459,90l5788,90,5788,421,5459,421,5459,90xe" filled="t" fillcolor="#FFFFFF" stroked="f">
                <v:path arrowok="t"/>
                <v:fill type="solid"/>
              </v:shape>
            </v:group>
            <v:group style="position:absolute;left:5482;top:135;width:267;height:236" coordorigin="5482,135" coordsize="267,236">
              <v:shape style="position:absolute;left:5482;top:135;width:267;height:236" coordorigin="5482,135" coordsize="267,236" path="m5543,253l5482,284,5560,349,5564,353,5568,356,5577,366,5579,369,5587,371,5590,366,5592,364,5596,360,5638,316,5598,316,5588,316,5578,307,5570,296,5557,276,5546,259,5543,253xe" filled="t" fillcolor="#D1D3D4" stroked="f">
                <v:path arrowok="t"/>
                <v:fill type="solid"/>
              </v:shape>
              <v:shape style="position:absolute;left:5482;top:135;width:267;height:236" coordorigin="5482,135" coordsize="267,236" path="m5749,135l5701,176,5648,232,5614,284,5607,302,5598,316,5638,316,5653,300,5657,296,5660,294,5664,290,5678,276,5692,262,5743,222,5748,218,5749,218,5749,135xe" filled="t" fillcolor="#D1D3D4" stroked="f">
                <v:path arrowok="t"/>
                <v:fill type="solid"/>
              </v:shape>
            </v:group>
            <v:group style="position:absolute;left:5482;top:135;width:267;height:236" coordorigin="5482,135" coordsize="267,236">
              <v:shape style="position:absolute;left:5482;top:135;width:267;height:236" coordorigin="5482,135" coordsize="267,236" path="m5543,253l5482,284,5560,349,5564,353,5568,356,5572,360,5577,366,5579,369,5587,371,5590,366,5592,364,5596,360,5653,300,5657,296,5660,294,5664,290,5743,222,5749,218,5749,213,5749,135,5736,144,5719,160,5662,216,5624,267,5607,302,5598,316,5546,259,5543,253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19.354736pt;margin-top:-.404386pt;width:22.1337pt;height:22.2296pt;mso-position-horizontal-relative:page;mso-position-vertical-relative:paragraph;z-index:-7029" coordorigin="10387,-8" coordsize="443,445">
            <v:group style="position:absolute;left:10444;top:49;width:329;height:331" coordorigin="10444,49" coordsize="329,331">
              <v:shape style="position:absolute;left:10444;top:49;width:329;height:331" coordorigin="10444,49" coordsize="329,331" path="m10444,49l10773,49,10773,380,10444,380,10444,49xe" filled="f" stroked="t" strokeweight="5.6693pt" strokecolor="#A7A9AC">
                <v:path arrowok="t"/>
              </v:shape>
            </v:group>
            <v:group style="position:absolute;left:10444;top:49;width:329;height:331" coordorigin="10444,49" coordsize="329,331">
              <v:shape style="position:absolute;left:10444;top:49;width:329;height:331" coordorigin="10444,49" coordsize="329,331" path="m10444,49l10773,49,10773,380,10444,380,10444,49xe" filled="t" fillcolor="#FFFFFF" stroked="f">
                <v:path arrowok="t"/>
                <v:fill type="solid"/>
              </v:shape>
            </v:group>
            <v:group style="position:absolute;left:10483;top:91;width:246;height:228" coordorigin="10483,91" coordsize="246,228">
              <v:shape style="position:absolute;left:10483;top:91;width:246;height:228" coordorigin="10483,91" coordsize="246,228" path="m10526,106l10483,154,10567,217,10498,294,10532,319,10601,242,10710,242,10644,194,10667,168,10610,168,10526,106xe" filled="t" fillcolor="#D1D3D4" stroked="f">
                <v:path arrowok="t"/>
                <v:fill type="solid"/>
              </v:shape>
              <v:shape style="position:absolute;left:10483;top:91;width:246;height:228" coordorigin="10483,91" coordsize="246,228" path="m10710,242l10601,242,10685,305,10729,256,10710,242xe" filled="t" fillcolor="#D1D3D4" stroked="f">
                <v:path arrowok="t"/>
                <v:fill type="solid"/>
              </v:shape>
              <v:shape style="position:absolute;left:10483;top:91;width:246;height:228" coordorigin="10483,91" coordsize="246,228" path="m10679,91l10610,168,10667,168,10713,117,10679,91xe" filled="t" fillcolor="#D1D3D4" stroked="f">
                <v:path arrowok="t"/>
                <v:fill type="solid"/>
              </v:shape>
            </v:group>
            <v:group style="position:absolute;left:10483;top:91;width:246;height:228" coordorigin="10483,91" coordsize="246,228">
              <v:shape style="position:absolute;left:10483;top:91;width:246;height:228" coordorigin="10483,91" coordsize="246,228" path="m10685,305l10729,256,10644,194,10713,117,10679,91,10610,168,10526,106,10483,154,10567,217,10498,294,10532,319,10601,242,10685,305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46.46106pt;margin-top:.209814pt;width:22.134pt;height:22.2296pt;mso-position-horizontal-relative:page;mso-position-vertical-relative:paragraph;z-index:-7028" coordorigin="10929,4" coordsize="443,445">
            <v:group style="position:absolute;left:10986;top:61;width:329;height:331" coordorigin="10986,61" coordsize="329,331">
              <v:shape style="position:absolute;left:10986;top:61;width:329;height:331" coordorigin="10986,61" coordsize="329,331" path="m10986,61l11315,61,11315,392,10986,392,10986,61xe" filled="f" stroked="t" strokeweight="5.6693pt" strokecolor="#A7A9AC">
                <v:path arrowok="t"/>
              </v:shape>
            </v:group>
            <v:group style="position:absolute;left:10986;top:61;width:329;height:331" coordorigin="10986,61" coordsize="329,331">
              <v:shape style="position:absolute;left:10986;top:61;width:329;height:331" coordorigin="10986,61" coordsize="329,331" path="m10986,61l11315,61,11315,392,10986,392,10986,61xe" filled="t" fillcolor="#FFFFFF" stroked="f">
                <v:path arrowok="t"/>
                <v:fill type="solid"/>
              </v:shape>
            </v:group>
            <v:group style="position:absolute;left:11009;top:107;width:267;height:236" coordorigin="11009,107" coordsize="267,236">
              <v:shape style="position:absolute;left:11009;top:107;width:267;height:236" coordorigin="11009,107" coordsize="267,236" path="m11070,224l11009,255,11087,321,11092,324,11095,327,11104,337,11106,340,11114,342,11117,338,11119,335,11123,331,11165,287,11125,287,11115,287,11105,278,11097,267,11084,247,11073,230,11070,224xe" filled="t" fillcolor="#D1D3D4" stroked="f">
                <v:path arrowok="t"/>
                <v:fill type="solid"/>
              </v:shape>
              <v:shape style="position:absolute;left:11009;top:107;width:267;height:236" coordorigin="11009,107" coordsize="267,236" path="m11276,107l11228,147,11176,203,11141,256,11134,273,11125,287,11165,287,11180,272,11184,267,11187,265,11191,261,11205,247,11219,233,11270,193,11276,189,11276,189,11276,107xe" filled="t" fillcolor="#D1D3D4" stroked="f">
                <v:path arrowok="t"/>
                <v:fill type="solid"/>
              </v:shape>
            </v:group>
            <v:group style="position:absolute;left:11009;top:107;width:267;height:236" coordorigin="11009,107" coordsize="267,236">
              <v:shape style="position:absolute;left:11009;top:107;width:267;height:236" coordorigin="11009,107" coordsize="267,236" path="m11070,224l11009,255,11087,321,11092,324,11095,327,11099,331,11104,337,11106,340,11114,342,11117,338,11119,335,11123,331,11180,272,11184,267,11187,265,11191,261,11270,193,11276,189,11276,184,11276,107,11263,116,11246,131,11189,187,11151,238,11134,273,11125,287,11073,230,11070,224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70.105164pt;margin-top:45.576115pt;width:22.1341pt;height:22.2296pt;mso-position-horizontal-relative:page;mso-position-vertical-relative:paragraph;z-index:-7026" coordorigin="5402,912" coordsize="443,445">
            <v:group style="position:absolute;left:5459;top:968;width:329;height:331" coordorigin="5459,968" coordsize="329,331">
              <v:shape style="position:absolute;left:5459;top:968;width:329;height:331" coordorigin="5459,968" coordsize="329,331" path="m5459,968l5788,968,5788,1299,5459,1299,5459,968xe" filled="f" stroked="t" strokeweight="5.6693pt" strokecolor="#A7A9AC">
                <v:path arrowok="t"/>
              </v:shape>
            </v:group>
            <v:group style="position:absolute;left:5459;top:968;width:329;height:331" coordorigin="5459,968" coordsize="329,331">
              <v:shape style="position:absolute;left:5459;top:968;width:329;height:331" coordorigin="5459,968" coordsize="329,331" path="m5459,968l5788,968,5788,1299,5459,1299,5459,968xe" filled="t" fillcolor="#FFFFFF" stroked="f">
                <v:path arrowok="t"/>
                <v:fill type="solid"/>
              </v:shape>
            </v:group>
            <v:group style="position:absolute;left:5482;top:1014;width:267;height:236" coordorigin="5482,1014" coordsize="267,236">
              <v:shape style="position:absolute;left:5482;top:1014;width:267;height:236" coordorigin="5482,1014" coordsize="267,236" path="m5543,1131l5482,1163,5560,1228,5564,1232,5568,1234,5577,1244,5579,1248,5587,1250,5590,1245,5592,1242,5596,1239,5638,1194,5598,1194,5588,1194,5578,1185,5570,1174,5557,1154,5546,1138,5543,1131xe" filled="t" fillcolor="#D1D3D4" stroked="f">
                <v:path arrowok="t"/>
                <v:fill type="solid"/>
              </v:shape>
              <v:shape style="position:absolute;left:5482;top:1014;width:267;height:236" coordorigin="5482,1014" coordsize="267,236" path="m5749,1014l5701,1055,5648,1111,5614,1163,5607,1180,5598,1194,5638,1194,5653,1179,5657,1175,5660,1173,5664,1169,5678,1154,5692,1141,5743,1101,5748,1097,5749,1097,5749,1014xe" filled="t" fillcolor="#D1D3D4" stroked="f">
                <v:path arrowok="t"/>
                <v:fill type="solid"/>
              </v:shape>
            </v:group>
            <v:group style="position:absolute;left:5482;top:1014;width:267;height:236" coordorigin="5482,1014" coordsize="267,236">
              <v:shape style="position:absolute;left:5482;top:1014;width:267;height:236" coordorigin="5482,1014" coordsize="267,236" path="m5543,1131l5482,1163,5560,1228,5564,1232,5568,1234,5572,1239,5577,1244,5579,1248,5587,1250,5590,1245,5592,1242,5596,1239,5653,1179,5657,1175,5660,1173,5664,1169,5743,1101,5749,1097,5749,1092,5749,1014,5736,1023,5719,1038,5662,1094,5624,1145,5607,1180,5598,1194,5546,1138,5543,1131xe" filled="f" stroked="t" strokeweight=".216pt" strokecolor="#D1D3D4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100"/>
        </w:rPr>
        <w:t>¿Se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corrigie</w:t>
      </w:r>
      <w:r>
        <w:rPr>
          <w:b w:val="0"/>
          <w:bCs w:val="0"/>
          <w:color w:val="231F20"/>
          <w:spacing w:val="-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resolvie</w:t>
      </w:r>
      <w:r>
        <w:rPr>
          <w:b w:val="0"/>
          <w:bCs w:val="0"/>
          <w:color w:val="231F20"/>
          <w:spacing w:val="-5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los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incidentes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señalados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por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15"/>
          <w:w w:val="100"/>
        </w:rPr>
        <w:t>V</w:t>
      </w:r>
      <w:r>
        <w:rPr>
          <w:b w:val="0"/>
          <w:bCs w:val="0"/>
          <w:color w:val="231F20"/>
          <w:spacing w:val="0"/>
          <w:w w:val="100"/>
        </w:rPr>
        <w:t>ocalía?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after="0" w:line="192" w:lineRule="auto"/>
        <w:jc w:val="left"/>
        <w:sectPr>
          <w:type w:val="continuous"/>
          <w:pgSz w:w="12240" w:h="15840"/>
          <w:pgMar w:top="1020" w:bottom="280" w:left="720" w:right="700"/>
          <w:cols w:num="2" w:equalWidth="0">
            <w:col w:w="4006" w:space="1564"/>
            <w:col w:w="5250"/>
          </w:cols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3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Heading9"/>
        <w:spacing w:before="86"/>
        <w:ind w:left="130" w:right="0"/>
        <w:jc w:val="left"/>
        <w:rPr>
          <w:b w:val="0"/>
          <w:bCs w:val="0"/>
        </w:rPr>
      </w:pPr>
      <w:r>
        <w:rPr/>
        <w:pict>
          <v:group style="position:absolute;margin-left:42.9786pt;margin-top:34.232296pt;width:526.1015pt;height:.1pt;mso-position-horizontal-relative:page;mso-position-vertical-relative:paragraph;z-index:-7025" coordorigin="860,685" coordsize="10522,2">
            <v:shape style="position:absolute;left:860;top:685;width:10522;height:2" coordorigin="860,685" coordsize="10522,0" path="m860,685l11382,685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/>
        <w:pict>
          <v:group style="position:absolute;margin-left:42.9786pt;margin-top:52.062195pt;width:526.1015pt;height:.1pt;mso-position-horizontal-relative:page;mso-position-vertical-relative:paragraph;z-index:-7024" coordorigin="860,1041" coordsize="10522,2">
            <v:shape style="position:absolute;left:860;top:1041;width:10522;height:2" coordorigin="860,1041" coordsize="10522,0" path="m860,1041l11382,1041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>
          <w:color w:val="231F20"/>
          <w:spacing w:val="-3"/>
          <w:w w:val="100"/>
        </w:rPr>
        <w:t>6</w:t>
      </w:r>
      <w:r>
        <w:rPr>
          <w:color w:val="231F20"/>
          <w:spacing w:val="0"/>
          <w:w w:val="100"/>
        </w:rPr>
        <w:t>.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-3"/>
          <w:w w:val="100"/>
        </w:rPr>
        <w:t>s</w:t>
      </w:r>
      <w:r>
        <w:rPr>
          <w:color w:val="231F20"/>
          <w:spacing w:val="-3"/>
          <w:w w:val="100"/>
        </w:rPr>
        <w:t>c</w:t>
      </w:r>
      <w:r>
        <w:rPr>
          <w:color w:val="231F20"/>
          <w:spacing w:val="-3"/>
          <w:w w:val="100"/>
        </w:rPr>
        <w:t>r</w:t>
      </w:r>
      <w:r>
        <w:rPr>
          <w:color w:val="231F20"/>
          <w:spacing w:val="-3"/>
          <w:w w:val="100"/>
        </w:rPr>
        <w:t>i</w:t>
      </w:r>
      <w:r>
        <w:rPr>
          <w:color w:val="231F20"/>
          <w:spacing w:val="-3"/>
          <w:w w:val="100"/>
        </w:rPr>
        <w:t>b</w:t>
      </w:r>
      <w:r>
        <w:rPr>
          <w:color w:val="231F20"/>
          <w:spacing w:val="0"/>
          <w:w w:val="100"/>
        </w:rPr>
        <w:t>a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l</w:t>
      </w:r>
      <w:r>
        <w:rPr>
          <w:color w:val="231F20"/>
          <w:spacing w:val="-3"/>
          <w:w w:val="100"/>
        </w:rPr>
        <w:t>o</w:t>
      </w:r>
      <w:r>
        <w:rPr>
          <w:color w:val="231F20"/>
          <w:spacing w:val="0"/>
          <w:w w:val="100"/>
        </w:rPr>
        <w:t>s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i</w:t>
      </w:r>
      <w:r>
        <w:rPr>
          <w:color w:val="231F20"/>
          <w:spacing w:val="-3"/>
          <w:w w:val="100"/>
        </w:rPr>
        <w:t>n</w:t>
      </w:r>
      <w:r>
        <w:rPr>
          <w:color w:val="231F20"/>
          <w:spacing w:val="-3"/>
          <w:w w:val="100"/>
        </w:rPr>
        <w:t>c</w:t>
      </w:r>
      <w:r>
        <w:rPr>
          <w:color w:val="231F20"/>
          <w:spacing w:val="-3"/>
          <w:w w:val="100"/>
        </w:rPr>
        <w:t>i</w: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-3"/>
          <w:w w:val="100"/>
        </w:rPr>
        <w:t>n</w:t>
      </w:r>
      <w:r>
        <w:rPr>
          <w:color w:val="231F20"/>
          <w:spacing w:val="-3"/>
          <w:w w:val="100"/>
        </w:rPr>
        <w:t>t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0"/>
          <w:w w:val="100"/>
        </w:rPr>
        <w:t>s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-3"/>
          <w:w w:val="100"/>
        </w:rPr>
        <w:t>t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-3"/>
          <w:w w:val="100"/>
        </w:rPr>
        <w:t>c</w:t>
      </w:r>
      <w:r>
        <w:rPr>
          <w:color w:val="231F20"/>
          <w:spacing w:val="-3"/>
          <w:w w:val="100"/>
        </w:rPr>
        <w:t>t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o</w:t>
      </w:r>
      <w:r>
        <w:rPr>
          <w:color w:val="231F20"/>
          <w:spacing w:val="0"/>
          <w:w w:val="100"/>
        </w:rPr>
        <w:t>s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0"/>
          <w:w w:val="100"/>
        </w:rPr>
        <w:t>y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l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0"/>
          <w:w w:val="100"/>
        </w:rPr>
        <w:t>s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-3"/>
          <w:w w:val="100"/>
        </w:rPr>
        <w:t>c</w:t>
      </w:r>
      <w:r>
        <w:rPr>
          <w:color w:val="231F20"/>
          <w:spacing w:val="-3"/>
          <w:w w:val="100"/>
        </w:rPr>
        <w:t>t</w:t>
      </w:r>
      <w:r>
        <w:rPr>
          <w:color w:val="231F20"/>
          <w:spacing w:val="-3"/>
          <w:w w:val="100"/>
        </w:rPr>
        <w:t>i</w:t>
      </w:r>
      <w:r>
        <w:rPr>
          <w:color w:val="231F20"/>
          <w:spacing w:val="-3"/>
          <w:w w:val="100"/>
        </w:rPr>
        <w:t>v</w:t>
      </w:r>
      <w:r>
        <w:rPr>
          <w:color w:val="231F20"/>
          <w:spacing w:val="-3"/>
          <w:w w:val="100"/>
        </w:rPr>
        <w:t>i</w: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0"/>
          <w:w w:val="100"/>
        </w:rPr>
        <w:t>s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q</w:t>
      </w:r>
      <w:r>
        <w:rPr>
          <w:color w:val="231F20"/>
          <w:spacing w:val="-3"/>
          <w:w w:val="100"/>
        </w:rPr>
        <w:t>u</w:t>
      </w:r>
      <w:r>
        <w:rPr>
          <w:color w:val="231F20"/>
          <w:spacing w:val="0"/>
          <w:w w:val="100"/>
        </w:rPr>
        <w:t>e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s</w:t>
      </w:r>
      <w:r>
        <w:rPr>
          <w:color w:val="231F20"/>
          <w:spacing w:val="0"/>
          <w:w w:val="100"/>
        </w:rPr>
        <w:t>e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2"/>
          <w:w w:val="100"/>
        </w:rPr>
        <w:t>r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-3"/>
          <w:w w:val="100"/>
        </w:rPr>
        <w:t>l</w:t>
      </w:r>
      <w:r>
        <w:rPr>
          <w:color w:val="231F20"/>
          <w:spacing w:val="-3"/>
          <w:w w:val="100"/>
        </w:rPr>
        <w:t>i</w:t>
      </w:r>
      <w:r>
        <w:rPr>
          <w:color w:val="231F20"/>
          <w:spacing w:val="-3"/>
          <w:w w:val="100"/>
        </w:rPr>
        <w:t>z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0"/>
          <w:w w:val="100"/>
        </w:rPr>
        <w:t>n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p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0"/>
          <w:w w:val="100"/>
        </w:rPr>
        <w:t>ra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2"/>
          <w:w w:val="100"/>
        </w:rPr>
        <w:t>a</w:t>
      </w:r>
      <w:r>
        <w:rPr>
          <w:color w:val="231F20"/>
          <w:spacing w:val="-3"/>
          <w:w w:val="100"/>
        </w:rPr>
        <w:t>t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-3"/>
          <w:w w:val="100"/>
        </w:rPr>
        <w:t>n</w: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2"/>
          <w:w w:val="100"/>
        </w:rPr>
        <w:t>r</w:t>
      </w:r>
      <w:r>
        <w:rPr>
          <w:color w:val="231F20"/>
          <w:spacing w:val="-3"/>
          <w:w w:val="100"/>
        </w:rPr>
        <w:t>l</w:t>
      </w:r>
      <w:r>
        <w:rPr>
          <w:color w:val="231F20"/>
          <w:spacing w:val="-3"/>
          <w:w w:val="100"/>
        </w:rPr>
        <w:t>o</w:t>
      </w:r>
      <w:r>
        <w:rPr>
          <w:color w:val="231F20"/>
          <w:spacing w:val="-8"/>
          <w:w w:val="100"/>
        </w:rPr>
        <w:t>s</w:t>
      </w:r>
      <w:r>
        <w:rPr>
          <w:color w:val="231F20"/>
          <w:spacing w:val="0"/>
          <w:w w:val="100"/>
        </w:rPr>
        <w:t>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40" w:lineRule="exact" w:before="4"/>
        <w:rPr>
          <w:sz w:val="14"/>
          <w:szCs w:val="14"/>
        </w:rPr>
      </w:pPr>
      <w:r>
        <w:rPr>
          <w:sz w:val="14"/>
          <w:szCs w:val="14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numPr>
          <w:ilvl w:val="0"/>
          <w:numId w:val="10"/>
        </w:numPr>
        <w:tabs>
          <w:tab w:pos="1071" w:val="left" w:leader="none"/>
        </w:tabs>
        <w:spacing w:before="22"/>
        <w:ind w:left="1071" w:right="0" w:hanging="896"/>
        <w:jc w:val="left"/>
        <w:rPr>
          <w:rFonts w:ascii="Book Antiqua" w:hAnsi="Book Antiqua" w:cs="Book Antiqua" w:eastAsia="Book Antiqua"/>
          <w:sz w:val="24"/>
          <w:szCs w:val="24"/>
        </w:rPr>
      </w:pPr>
      <w:r>
        <w:rPr/>
        <w:pict>
          <v:group style="position:absolute;margin-left:42.9786pt;margin-top:-44.929962pt;width:526.1015pt;height:.1pt;mso-position-horizontal-relative:page;mso-position-vertical-relative:paragraph;z-index:-7023" coordorigin="860,-899" coordsize="10522,2">
            <v:shape style="position:absolute;left:860;top:-899;width:10522;height:2" coordorigin="860,-899" coordsize="10522,0" path="m860,-899l11382,-899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/>
        <w:pict>
          <v:group style="position:absolute;margin-left:42.661152pt;margin-top:4.135487pt;width:526.5056pt;height:28.3606pt;mso-position-horizontal-relative:page;mso-position-vertical-relative:paragraph;z-index:-7022" coordorigin="853,83" coordsize="10530,567">
            <v:group style="position:absolute;left:1561;top:90;width:9817;height:552" coordorigin="1561,90" coordsize="9817,552">
              <v:shape style="position:absolute;left:1561;top:90;width:9817;height:552" coordorigin="1561,90" coordsize="9817,552" path="m1561,642l11378,642,11378,90,1561,90,1561,642xe" filled="t" fillcolor="#939598" stroked="f">
                <v:path arrowok="t"/>
                <v:fill type="solid"/>
              </v:shape>
            </v:group>
            <v:group style="position:absolute;left:859;top:88;width:702;height:556" coordorigin="859,88" coordsize="702,556">
              <v:shape style="position:absolute;left:859;top:88;width:702;height:556" coordorigin="859,88" coordsize="702,556" path="m859,644l1561,644,1561,88,859,88,859,644xe" filled="t" fillcolor="#58595B" stroked="f">
                <v:path arrowok="t"/>
                <v:fill type="solid"/>
              </v:shape>
            </v:group>
            <v:group style="position:absolute;left:859;top:88;width:702;height:556" coordorigin="859,88" coordsize="702,556">
              <v:shape style="position:absolute;left:859;top:88;width:702;height:556" coordorigin="859,88" coordsize="702,556" path="m859,644l1561,644,1561,88,859,88,859,644xe" filled="f" stroked="t" strokeweight=".5669pt" strokecolor="#808285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2.9786pt;margin-top:-27.495764pt;width:526.1015pt;height:.1pt;mso-position-horizontal-relative:page;mso-position-vertical-relative:paragraph;z-index:-7008" coordorigin="860,-550" coordsize="10522,2">
            <v:shape style="position:absolute;left:860;top:-550;width:10522;height:2" coordorigin="860,-550" coordsize="10522,0" path="m860,-550l11382,-550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>
          <w:rFonts w:ascii="Book Antiqua" w:hAnsi="Book Antiqua" w:cs="Book Antiqua" w:eastAsia="Book Antiqua"/>
          <w:b/>
          <w:bCs/>
          <w:color w:val="FFFFFF"/>
          <w:spacing w:val="0"/>
          <w:w w:val="105"/>
          <w:position w:val="0"/>
          <w:sz w:val="24"/>
          <w:szCs w:val="24"/>
        </w:rPr>
        <w:t>Aplicación</w:t>
      </w:r>
      <w:r>
        <w:rPr>
          <w:rFonts w:ascii="Book Antiqua" w:hAnsi="Book Antiqua" w:cs="Book Antiqua" w:eastAsia="Book Antiqua"/>
          <w:b/>
          <w:bCs/>
          <w:color w:val="FFFFFF"/>
          <w:spacing w:val="-18"/>
          <w:w w:val="105"/>
          <w:position w:val="0"/>
          <w:sz w:val="24"/>
          <w:szCs w:val="24"/>
        </w:rPr>
        <w:t> </w:t>
      </w:r>
      <w:r>
        <w:rPr>
          <w:rFonts w:ascii="Book Antiqua" w:hAnsi="Book Antiqua" w:cs="Book Antiqua" w:eastAsia="Book Antiqua"/>
          <w:b/>
          <w:bCs/>
          <w:color w:val="FFFFFF"/>
          <w:spacing w:val="0"/>
          <w:w w:val="105"/>
          <w:position w:val="0"/>
          <w:sz w:val="24"/>
          <w:szCs w:val="24"/>
        </w:rPr>
        <w:t>de</w:t>
      </w:r>
      <w:r>
        <w:rPr>
          <w:rFonts w:ascii="Book Antiqua" w:hAnsi="Book Antiqua" w:cs="Book Antiqua" w:eastAsia="Book Antiqua"/>
          <w:b/>
          <w:bCs/>
          <w:color w:val="FFFFFF"/>
          <w:spacing w:val="-18"/>
          <w:w w:val="105"/>
          <w:position w:val="0"/>
          <w:sz w:val="24"/>
          <w:szCs w:val="24"/>
        </w:rPr>
        <w:t> </w:t>
      </w:r>
      <w:r>
        <w:rPr>
          <w:rFonts w:ascii="Book Antiqua" w:hAnsi="Book Antiqua" w:cs="Book Antiqua" w:eastAsia="Book Antiqua"/>
          <w:b/>
          <w:bCs/>
          <w:color w:val="FFFFFF"/>
          <w:spacing w:val="0"/>
          <w:w w:val="105"/>
          <w:position w:val="0"/>
          <w:sz w:val="24"/>
          <w:szCs w:val="24"/>
        </w:rPr>
        <w:t>las</w:t>
      </w:r>
      <w:r>
        <w:rPr>
          <w:rFonts w:ascii="Book Antiqua" w:hAnsi="Book Antiqua" w:cs="Book Antiqua" w:eastAsia="Book Antiqua"/>
          <w:b/>
          <w:bCs/>
          <w:color w:val="FFFFFF"/>
          <w:spacing w:val="-18"/>
          <w:w w:val="105"/>
          <w:position w:val="0"/>
          <w:sz w:val="24"/>
          <w:szCs w:val="24"/>
        </w:rPr>
        <w:t> </w:t>
      </w:r>
      <w:r>
        <w:rPr>
          <w:rFonts w:ascii="Book Antiqua" w:hAnsi="Book Antiqua" w:cs="Book Antiqua" w:eastAsia="Book Antiqua"/>
          <w:b/>
          <w:bCs/>
          <w:color w:val="FFFFFF"/>
          <w:spacing w:val="0"/>
          <w:w w:val="105"/>
          <w:position w:val="0"/>
          <w:sz w:val="24"/>
          <w:szCs w:val="24"/>
        </w:rPr>
        <w:t>5</w:t>
      </w:r>
      <w:r>
        <w:rPr>
          <w:rFonts w:ascii="Book Antiqua" w:hAnsi="Book Antiqua" w:cs="Book Antiqua" w:eastAsia="Book Antiqua"/>
          <w:b/>
          <w:bCs/>
          <w:color w:val="FFFFFF"/>
          <w:spacing w:val="-18"/>
          <w:w w:val="105"/>
          <w:position w:val="0"/>
          <w:sz w:val="24"/>
          <w:szCs w:val="24"/>
        </w:rPr>
        <w:t> </w:t>
      </w:r>
      <w:r>
        <w:rPr>
          <w:rFonts w:ascii="Book Antiqua" w:hAnsi="Book Antiqua" w:cs="Book Antiqua" w:eastAsia="Book Antiqua"/>
          <w:b/>
          <w:bCs/>
          <w:color w:val="FFFFFF"/>
          <w:spacing w:val="0"/>
          <w:w w:val="105"/>
          <w:position w:val="0"/>
          <w:sz w:val="24"/>
          <w:szCs w:val="24"/>
        </w:rPr>
        <w:t>“S”</w:t>
      </w:r>
      <w:r>
        <w:rPr>
          <w:rFonts w:ascii="Book Antiqua" w:hAnsi="Book Antiqua" w:cs="Book Antiqua" w:eastAsia="Book Antiqua"/>
          <w:b w:val="0"/>
          <w:bCs w:val="0"/>
          <w:color w:val="000000"/>
          <w:spacing w:val="0"/>
          <w:w w:val="100"/>
          <w:position w:val="0"/>
          <w:sz w:val="24"/>
          <w:szCs w:val="24"/>
        </w:rPr>
      </w:r>
    </w:p>
    <w:p>
      <w:pPr>
        <w:spacing w:line="220" w:lineRule="exact" w:before="8"/>
        <w:rPr>
          <w:sz w:val="22"/>
          <w:szCs w:val="22"/>
        </w:rPr>
      </w:pPr>
      <w:r>
        <w:rPr>
          <w:sz w:val="22"/>
          <w:szCs w:val="22"/>
        </w:rPr>
      </w:r>
    </w:p>
    <w:p>
      <w:pPr>
        <w:spacing w:after="0" w:line="220" w:lineRule="exact"/>
        <w:rPr>
          <w:sz w:val="22"/>
          <w:szCs w:val="22"/>
        </w:rPr>
        <w:sectPr>
          <w:type w:val="continuous"/>
          <w:pgSz w:w="12240" w:h="15840"/>
          <w:pgMar w:top="1020" w:bottom="280" w:left="720" w:right="700"/>
        </w:sectPr>
      </w:pPr>
    </w:p>
    <w:p>
      <w:pPr>
        <w:spacing w:line="130" w:lineRule="exact" w:before="5"/>
        <w:rPr>
          <w:sz w:val="13"/>
          <w:szCs w:val="13"/>
        </w:rPr>
      </w:pPr>
      <w:r>
        <w:rPr>
          <w:sz w:val="13"/>
          <w:szCs w:val="13"/>
        </w:rPr>
      </w:r>
    </w:p>
    <w:p>
      <w:pPr>
        <w:pStyle w:val="BodyText"/>
        <w:spacing w:line="192" w:lineRule="auto"/>
        <w:ind w:left="404" w:right="0" w:hanging="265"/>
        <w:jc w:val="left"/>
      </w:pPr>
      <w:r>
        <w:rPr/>
        <w:pict>
          <v:group style="position:absolute;margin-left:241.764053pt;margin-top:35.45644pt;width:22.1338pt;height:22.2296pt;mso-position-horizontal-relative:page;mso-position-vertical-relative:paragraph;z-index:-7021" coordorigin="4835,709" coordsize="443,445">
            <v:group style="position:absolute;left:4892;top:766;width:329;height:331" coordorigin="4892,766" coordsize="329,331">
              <v:shape style="position:absolute;left:4892;top:766;width:329;height:331" coordorigin="4892,766" coordsize="329,331" path="m4892,766l5221,766,5221,1097,4892,1097,4892,766xe" filled="f" stroked="t" strokeweight="5.6693pt" strokecolor="#A7A9AC">
                <v:path arrowok="t"/>
              </v:shape>
            </v:group>
            <v:group style="position:absolute;left:4892;top:766;width:329;height:331" coordorigin="4892,766" coordsize="329,331">
              <v:shape style="position:absolute;left:4892;top:766;width:329;height:331" coordorigin="4892,766" coordsize="329,331" path="m4892,766l5221,766,5221,1097,4892,1097,4892,766xe" filled="t" fillcolor="#FFFFFF" stroked="f">
                <v:path arrowok="t"/>
                <v:fill type="solid"/>
              </v:shape>
            </v:group>
            <v:group style="position:absolute;left:4931;top:809;width:246;height:228" coordorigin="4931,809" coordsize="246,228">
              <v:shape style="position:absolute;left:4931;top:809;width:246;height:228" coordorigin="4931,809" coordsize="246,228" path="m4974,823l4931,871,5015,934,4946,1011,4981,1036,5049,959,5158,959,5093,911,5115,886,5058,886,4974,823xe" filled="t" fillcolor="#D1D3D4" stroked="f">
                <v:path arrowok="t"/>
                <v:fill type="solid"/>
              </v:shape>
              <v:shape style="position:absolute;left:4931;top:809;width:246;height:228" coordorigin="4931,809" coordsize="246,228" path="m5158,959l5049,959,5134,1022,5177,974,5158,959xe" filled="t" fillcolor="#D1D3D4" stroked="f">
                <v:path arrowok="t"/>
                <v:fill type="solid"/>
              </v:shape>
              <v:shape style="position:absolute;left:4931;top:809;width:246;height:228" coordorigin="4931,809" coordsize="246,228" path="m5127,809l5058,886,5115,886,5161,834,5127,809xe" filled="t" fillcolor="#D1D3D4" stroked="f">
                <v:path arrowok="t"/>
                <v:fill type="solid"/>
              </v:shape>
            </v:group>
            <v:group style="position:absolute;left:4931;top:809;width:246;height:228" coordorigin="4931,809" coordsize="246,228">
              <v:shape style="position:absolute;left:4931;top:809;width:246;height:228" coordorigin="4931,809" coordsize="246,228" path="m5134,1022l5177,974,5093,911,5161,834,5127,809,5058,886,4974,823,4931,871,5015,934,4946,1011,4981,1036,5049,959,5134,1022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41.647842pt;margin-top:6.08784pt;width:22.1338pt;height:22.2296pt;mso-position-horizontal-relative:page;mso-position-vertical-relative:paragraph;z-index:-7013" coordorigin="4833,122" coordsize="443,445">
            <v:group style="position:absolute;left:4890;top:178;width:329;height:331" coordorigin="4890,178" coordsize="329,331">
              <v:shape style="position:absolute;left:4890;top:178;width:329;height:331" coordorigin="4890,178" coordsize="329,331" path="m4890,178l5219,178,5219,510,4890,510,4890,178xe" filled="f" stroked="t" strokeweight="5.6693pt" strokecolor="#A7A9AC">
                <v:path arrowok="t"/>
              </v:shape>
            </v:group>
            <v:group style="position:absolute;left:4890;top:178;width:329;height:331" coordorigin="4890,178" coordsize="329,331">
              <v:shape style="position:absolute;left:4890;top:178;width:329;height:331" coordorigin="4890,178" coordsize="329,331" path="m4890,178l5219,178,5219,510,4890,510,4890,178xe" filled="t" fillcolor="#FFFFFF" stroked="f">
                <v:path arrowok="t"/>
                <v:fill type="solid"/>
              </v:shape>
            </v:group>
            <v:group style="position:absolute;left:4928;top:221;width:246;height:228" coordorigin="4928,221" coordsize="246,228">
              <v:shape style="position:absolute;left:4928;top:221;width:246;height:228" coordorigin="4928,221" coordsize="246,228" path="m4972,235l4928,284,5013,347,4944,423,4978,449,5047,372,5155,372,5090,324,5113,298,5056,298,4972,235xe" filled="t" fillcolor="#D1D3D4" stroked="f">
                <v:path arrowok="t"/>
                <v:fill type="solid"/>
              </v:shape>
              <v:shape style="position:absolute;left:4928;top:221;width:246;height:228" coordorigin="4928,221" coordsize="246,228" path="m5155,372l5047,372,5131,435,5175,386,5155,372xe" filled="t" fillcolor="#D1D3D4" stroked="f">
                <v:path arrowok="t"/>
                <v:fill type="solid"/>
              </v:shape>
              <v:shape style="position:absolute;left:4928;top:221;width:246;height:228" coordorigin="4928,221" coordsize="246,228" path="m5125,221l5056,298,5113,298,5159,247,5125,221xe" filled="t" fillcolor="#D1D3D4" stroked="f">
                <v:path arrowok="t"/>
                <v:fill type="solid"/>
              </v:shape>
            </v:group>
            <v:group style="position:absolute;left:4928;top:221;width:246;height:228" coordorigin="4928,221" coordsize="246,228">
              <v:shape style="position:absolute;left:4928;top:221;width:246;height:228" coordorigin="4928,221" coordsize="246,228" path="m5131,435l5175,386,5090,324,5159,247,5125,221,5056,298,4972,235,4928,284,5013,347,4944,423,4978,449,5047,372,5131,435xe" filled="f" stroked="t" strokeweight=".5669pt" strokecolor="#D1D3D4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100"/>
        </w:rPr>
        <w:t>1.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¿Los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funcionarios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toma</w:t>
      </w:r>
      <w:r>
        <w:rPr>
          <w:b w:val="0"/>
          <w:bCs w:val="0"/>
          <w:color w:val="231F20"/>
          <w:spacing w:val="-6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curso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las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5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“S”?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10" w:lineRule="exact" w:before="10"/>
        <w:rPr>
          <w:sz w:val="11"/>
          <w:szCs w:val="11"/>
        </w:rPr>
      </w:pPr>
      <w:r>
        <w:rPr/>
        <w:br w:type="column"/>
      </w:r>
      <w:r>
        <w:rPr>
          <w:sz w:val="11"/>
          <w:szCs w:val="11"/>
        </w:rPr>
      </w:r>
    </w:p>
    <w:p>
      <w:pPr>
        <w:pStyle w:val="BodyText"/>
        <w:spacing w:line="192" w:lineRule="auto"/>
        <w:ind w:left="404" w:right="1441" w:hanging="265"/>
        <w:jc w:val="left"/>
      </w:pPr>
      <w:r>
        <w:rPr/>
        <w:pict>
          <v:group style="position:absolute;margin-left:518.178345pt;margin-top:-3.313875pt;width:22.1337pt;height:22.22950pt;mso-position-horizontal-relative:page;mso-position-vertical-relative:paragraph;z-index:-7017" coordorigin="10364,-66" coordsize="443,445">
            <v:group style="position:absolute;left:10420;top:-10;width:329;height:331" coordorigin="10420,-10" coordsize="329,331">
              <v:shape style="position:absolute;left:10420;top:-10;width:329;height:331" coordorigin="10420,-10" coordsize="329,331" path="m10420,-10l10750,-10,10750,322,10420,322,10420,-10xe" filled="f" stroked="t" strokeweight="5.6693pt" strokecolor="#A7A9AC">
                <v:path arrowok="t"/>
              </v:shape>
            </v:group>
            <v:group style="position:absolute;left:10420;top:-10;width:329;height:331" coordorigin="10420,-10" coordsize="329,331">
              <v:shape style="position:absolute;left:10420;top:-10;width:329;height:331" coordorigin="10420,-10" coordsize="329,331" path="m10420,-10l10750,-10,10750,322,10420,322,10420,-10xe" filled="t" fillcolor="#FFFFFF" stroked="f">
                <v:path arrowok="t"/>
                <v:fill type="solid"/>
              </v:shape>
            </v:group>
            <v:group style="position:absolute;left:10459;top:33;width:246;height:228" coordorigin="10459,33" coordsize="246,228">
              <v:shape style="position:absolute;left:10459;top:33;width:246;height:228" coordorigin="10459,33" coordsize="246,228" path="m10502,47l10459,96,10543,158,10475,235,10509,261,10578,184,10686,184,10621,136,10644,110,10587,110,10502,47xe" filled="t" fillcolor="#D1D3D4" stroked="f">
                <v:path arrowok="t"/>
                <v:fill type="solid"/>
              </v:shape>
              <v:shape style="position:absolute;left:10459;top:33;width:246;height:228" coordorigin="10459,33" coordsize="246,228" path="m10686,184l10578,184,10662,247,10705,198,10686,184xe" filled="t" fillcolor="#D1D3D4" stroked="f">
                <v:path arrowok="t"/>
                <v:fill type="solid"/>
              </v:shape>
              <v:shape style="position:absolute;left:10459;top:33;width:246;height:228" coordorigin="10459,33" coordsize="246,228" path="m10655,33l10587,110,10644,110,10690,59,10655,33xe" filled="t" fillcolor="#D1D3D4" stroked="f">
                <v:path arrowok="t"/>
                <v:fill type="solid"/>
              </v:shape>
            </v:group>
            <v:group style="position:absolute;left:10459;top:33;width:246;height:228" coordorigin="10459,33" coordsize="246,228">
              <v:shape style="position:absolute;left:10459;top:33;width:246;height:228" coordorigin="10459,33" coordsize="246,228" path="m10662,247l10705,198,10621,136,10690,59,10655,33,10587,110,10502,47,10459,96,10543,158,10475,235,10509,261,10578,184,10662,247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45.284668pt;margin-top:-2.699675pt;width:22.134pt;height:22.2296pt;mso-position-horizontal-relative:page;mso-position-vertical-relative:paragraph;z-index:-7016" coordorigin="10906,-54" coordsize="443,445">
            <v:group style="position:absolute;left:10962;top:3;width:329;height:331" coordorigin="10962,3" coordsize="329,331">
              <v:shape style="position:absolute;left:10962;top:3;width:329;height:331" coordorigin="10962,3" coordsize="329,331" path="m10962,3l11292,3,11292,334,10962,334,10962,3xe" filled="f" stroked="t" strokeweight="5.6693pt" strokecolor="#A7A9AC">
                <v:path arrowok="t"/>
              </v:shape>
            </v:group>
            <v:group style="position:absolute;left:10962;top:3;width:329;height:331" coordorigin="10962,3" coordsize="329,331">
              <v:shape style="position:absolute;left:10962;top:3;width:329;height:331" coordorigin="10962,3" coordsize="329,331" path="m10962,3l11292,3,11292,334,10962,334,10962,3xe" filled="t" fillcolor="#FFFFFF" stroked="f">
                <v:path arrowok="t"/>
                <v:fill type="solid"/>
              </v:shape>
            </v:group>
            <v:group style="position:absolute;left:10986;top:48;width:267;height:236" coordorigin="10986,48" coordsize="267,236">
              <v:shape style="position:absolute;left:10986;top:48;width:267;height:236" coordorigin="10986,48" coordsize="267,236" path="m11046,166l10986,197,11063,262,11068,266,11072,269,11080,279,11083,282,11091,284,11093,279,11095,277,11099,273,11142,229,11101,229,11092,229,11082,220,11074,209,11060,189,11049,172,11046,166xe" filled="t" fillcolor="#D1D3D4" stroked="f">
                <v:path arrowok="t"/>
                <v:fill type="solid"/>
              </v:shape>
              <v:shape style="position:absolute;left:10986;top:48;width:267;height:236" coordorigin="10986,48" coordsize="267,236" path="m11253,48l11205,89,11152,145,11118,197,11110,215,11101,229,11142,229,11157,213,11160,209,11164,207,11168,203,11182,189,11196,175,11247,135,11252,131,11253,131,11253,48xe" filled="t" fillcolor="#D1D3D4" stroked="f">
                <v:path arrowok="t"/>
                <v:fill type="solid"/>
              </v:shape>
            </v:group>
            <v:group style="position:absolute;left:10986;top:48;width:267;height:236" coordorigin="10986,48" coordsize="267,236">
              <v:shape style="position:absolute;left:10986;top:48;width:267;height:236" coordorigin="10986,48" coordsize="267,236" path="m11046,166l10986,197,11063,262,11068,266,11072,269,11075,273,11080,279,11083,282,11091,284,11093,279,11095,277,11099,273,11157,213,11160,209,11164,207,11168,203,11247,135,11253,131,11253,126,11253,48,11240,57,11222,73,11166,129,11128,180,11110,215,11101,229,11049,172,11046,166xe" filled="f" stroked="t" strokeweight=".216pt" strokecolor="#D1D3D4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100"/>
        </w:rPr>
        <w:t>4.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¿Los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-5"/>
          <w:w w:val="100"/>
        </w:rPr>
        <w:t>f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matos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CPV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están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ordenados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acuerdo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los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</w:t>
      </w:r>
      <w:r>
        <w:rPr>
          <w:b w:val="0"/>
          <w:bCs w:val="0"/>
          <w:color w:val="231F20"/>
          <w:spacing w:val="-6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ocedimientos?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after="0" w:line="192" w:lineRule="auto"/>
        <w:jc w:val="left"/>
        <w:sectPr>
          <w:type w:val="continuous"/>
          <w:pgSz w:w="12240" w:h="15840"/>
          <w:pgMar w:top="1020" w:bottom="280" w:left="720" w:right="700"/>
          <w:cols w:num="2" w:equalWidth="0">
            <w:col w:w="3912" w:space="1336"/>
            <w:col w:w="5572"/>
          </w:cols>
        </w:sectPr>
      </w:pPr>
    </w:p>
    <w:p>
      <w:pPr>
        <w:spacing w:line="280" w:lineRule="exact" w:before="2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after="0" w:line="280" w:lineRule="exact"/>
        <w:rPr>
          <w:sz w:val="28"/>
          <w:szCs w:val="28"/>
        </w:rPr>
        <w:sectPr>
          <w:type w:val="continuous"/>
          <w:pgSz w:w="12240" w:h="15840"/>
          <w:pgMar w:top="1020" w:bottom="280" w:left="720" w:right="700"/>
        </w:sectPr>
      </w:pPr>
    </w:p>
    <w:p>
      <w:pPr>
        <w:spacing w:line="170" w:lineRule="exact" w:before="6"/>
        <w:rPr>
          <w:sz w:val="17"/>
          <w:szCs w:val="17"/>
        </w:rPr>
      </w:pPr>
      <w:r>
        <w:rPr>
          <w:sz w:val="17"/>
          <w:szCs w:val="17"/>
        </w:rPr>
      </w:r>
    </w:p>
    <w:p>
      <w:pPr>
        <w:pStyle w:val="BodyText"/>
        <w:numPr>
          <w:ilvl w:val="0"/>
          <w:numId w:val="14"/>
        </w:numPr>
        <w:tabs>
          <w:tab w:pos="366" w:val="left" w:leader="none"/>
        </w:tabs>
        <w:spacing w:line="192" w:lineRule="auto"/>
        <w:ind w:left="379" w:right="385" w:hanging="265"/>
        <w:jc w:val="left"/>
      </w:pPr>
      <w:r>
        <w:rPr>
          <w:b w:val="0"/>
          <w:bCs w:val="0"/>
          <w:color w:val="231F20"/>
          <w:spacing w:val="0"/>
          <w:w w:val="100"/>
        </w:rPr>
        <w:t>¿El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M</w:t>
      </w:r>
      <w:r>
        <w:rPr>
          <w:b w:val="0"/>
          <w:bCs w:val="0"/>
          <w:color w:val="231F20"/>
          <w:spacing w:val="-1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C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obse</w:t>
      </w:r>
      <w:r>
        <w:rPr>
          <w:b w:val="0"/>
          <w:bCs w:val="0"/>
          <w:color w:val="231F20"/>
          <w:spacing w:val="9"/>
          <w:w w:val="100"/>
        </w:rPr>
        <w:t>r</w:t>
      </w:r>
      <w:r>
        <w:rPr>
          <w:b w:val="0"/>
          <w:bCs w:val="0"/>
          <w:color w:val="231F20"/>
          <w:spacing w:val="-5"/>
          <w:w w:val="100"/>
        </w:rPr>
        <w:t>v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or</w:t>
      </w:r>
      <w:r>
        <w:rPr>
          <w:b w:val="0"/>
          <w:bCs w:val="0"/>
          <w:color w:val="231F20"/>
          <w:spacing w:val="-5"/>
          <w:w w:val="100"/>
        </w:rPr>
        <w:t>g</w:t>
      </w:r>
      <w:r>
        <w:rPr>
          <w:b w:val="0"/>
          <w:bCs w:val="0"/>
          <w:color w:val="231F20"/>
          <w:spacing w:val="0"/>
          <w:w w:val="100"/>
        </w:rPr>
        <w:t>anizado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</w:r>
      <w:r>
        <w:rPr>
          <w:b w:val="0"/>
          <w:bCs w:val="0"/>
          <w:color w:val="231F20"/>
          <w:spacing w:val="0"/>
          <w:w w:val="100"/>
        </w:rPr>
        <w:t>y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limpio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sus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diferentes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áreas?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00" w:lineRule="exact" w:before="9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14"/>
        </w:numPr>
        <w:tabs>
          <w:tab w:pos="366" w:val="left" w:leader="none"/>
        </w:tabs>
        <w:spacing w:line="192" w:lineRule="auto"/>
        <w:ind w:left="379" w:right="0" w:hanging="265"/>
        <w:jc w:val="left"/>
      </w:pPr>
      <w:r>
        <w:rPr>
          <w:b w:val="0"/>
          <w:bCs w:val="0"/>
          <w:color w:val="231F20"/>
          <w:spacing w:val="0"/>
          <w:w w:val="100"/>
        </w:rPr>
        <w:t>En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área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captu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a,</w:t>
      </w:r>
      <w:r>
        <w:rPr>
          <w:b w:val="0"/>
          <w:bCs w:val="0"/>
          <w:color w:val="231F20"/>
          <w:spacing w:val="66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trámites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y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entre</w:t>
      </w:r>
      <w:r>
        <w:rPr>
          <w:b w:val="0"/>
          <w:bCs w:val="0"/>
          <w:color w:val="231F20"/>
          <w:spacing w:val="-6"/>
          <w:w w:val="100"/>
        </w:rPr>
        <w:t>g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CPV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¿Los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funcionarios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tienen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tículos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elementos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ajenos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</w:r>
      <w:r>
        <w:rPr>
          <w:b w:val="0"/>
          <w:bCs w:val="0"/>
          <w:color w:val="231F20"/>
          <w:spacing w:val="0"/>
          <w:w w:val="100"/>
        </w:rPr>
        <w:t>la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ope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ación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que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pueden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dañar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los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equipos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y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documentos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electo</w:t>
      </w:r>
      <w:r>
        <w:rPr>
          <w:b w:val="0"/>
          <w:bCs w:val="0"/>
          <w:color w:val="231F20"/>
          <w:spacing w:val="-3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ales?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10" w:lineRule="exact" w:before="10"/>
        <w:rPr>
          <w:sz w:val="11"/>
          <w:szCs w:val="11"/>
        </w:rPr>
      </w:pPr>
      <w:r>
        <w:rPr/>
        <w:br w:type="column"/>
      </w:r>
      <w:r>
        <w:rPr>
          <w:sz w:val="11"/>
          <w:szCs w:val="11"/>
        </w:rPr>
      </w:r>
    </w:p>
    <w:p>
      <w:pPr>
        <w:pStyle w:val="BodyText"/>
        <w:spacing w:line="192" w:lineRule="auto"/>
        <w:ind w:left="379" w:right="1514" w:hanging="265"/>
        <w:jc w:val="left"/>
      </w:pPr>
      <w:r>
        <w:rPr/>
        <w:pict>
          <v:group style="position:absolute;margin-left:268.870361pt;margin-top:-4.910370pt;width:22.1341pt;height:22.2296pt;mso-position-horizontal-relative:page;mso-position-vertical-relative:paragraph;z-index:-7020" coordorigin="5377,-98" coordsize="443,445">
            <v:group style="position:absolute;left:5434;top:-42;width:329;height:331" coordorigin="5434,-42" coordsize="329,331">
              <v:shape style="position:absolute;left:5434;top:-42;width:329;height:331" coordorigin="5434,-42" coordsize="329,331" path="m5434,-42l5763,-42,5763,290,5434,290,5434,-42xe" filled="f" stroked="t" strokeweight="5.6693pt" strokecolor="#A7A9AC">
                <v:path arrowok="t"/>
              </v:shape>
            </v:group>
            <v:group style="position:absolute;left:5434;top:-42;width:329;height:331" coordorigin="5434,-42" coordsize="329,331">
              <v:shape style="position:absolute;left:5434;top:-42;width:329;height:331" coordorigin="5434,-42" coordsize="329,331" path="m5434,-42l5763,-42,5763,290,5434,290,5434,-42xe" filled="t" fillcolor="#FFFFFF" stroked="f">
                <v:path arrowok="t"/>
                <v:fill type="solid"/>
              </v:shape>
            </v:group>
            <v:group style="position:absolute;left:5457;top:4;width:267;height:236" coordorigin="5457,4" coordsize="267,236">
              <v:shape style="position:absolute;left:5457;top:4;width:267;height:236" coordorigin="5457,4" coordsize="267,236" path="m5518,122l5457,153,5535,218,5540,222,5543,225,5552,234,5554,238,5562,240,5565,235,5567,233,5571,229,5614,184,5573,184,5563,184,5554,176,5545,164,5532,145,5521,128,5518,122xe" filled="t" fillcolor="#D1D3D4" stroked="f">
                <v:path arrowok="t"/>
                <v:fill type="solid"/>
              </v:shape>
              <v:shape style="position:absolute;left:5457;top:4;width:267;height:236" coordorigin="5457,4" coordsize="267,236" path="m5724,4l5677,45,5624,101,5589,153,5582,171,5573,184,5614,184,5628,169,5632,165,5635,163,5639,159,5654,145,5668,131,5718,91,5724,87,5725,87,5724,4xe" filled="t" fillcolor="#D1D3D4" stroked="f">
                <v:path arrowok="t"/>
                <v:fill type="solid"/>
              </v:shape>
            </v:group>
            <v:group style="position:absolute;left:5457;top:4;width:267;height:236" coordorigin="5457,4" coordsize="267,236">
              <v:shape style="position:absolute;left:5457;top:4;width:267;height:236" coordorigin="5457,4" coordsize="267,236" path="m5518,122l5457,153,5535,218,5540,222,5543,225,5547,229,5552,234,5554,238,5562,240,5565,235,5567,233,5571,229,5628,169,5632,165,5635,163,5639,159,5718,91,5725,87,5725,82,5724,4,5711,13,5694,29,5637,85,5599,136,5582,171,5573,184,5521,128,5518,122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41.764053pt;margin-top:33.238529pt;width:22.1338pt;height:22.2296pt;mso-position-horizontal-relative:page;mso-position-vertical-relative:paragraph;z-index:-7019" coordorigin="4835,665" coordsize="443,445">
            <v:group style="position:absolute;left:4892;top:721;width:329;height:331" coordorigin="4892,721" coordsize="329,331">
              <v:shape style="position:absolute;left:4892;top:721;width:329;height:331" coordorigin="4892,721" coordsize="329,331" path="m4892,721l5221,721,5221,1053,4892,1053,4892,721xe" filled="f" stroked="t" strokeweight="5.6693pt" strokecolor="#A7A9AC">
                <v:path arrowok="t"/>
              </v:shape>
            </v:group>
            <v:group style="position:absolute;left:4892;top:721;width:329;height:331" coordorigin="4892,721" coordsize="329,331">
              <v:shape style="position:absolute;left:4892;top:721;width:329;height:331" coordorigin="4892,721" coordsize="329,331" path="m4892,721l5221,721,5221,1053,4892,1053,4892,721xe" filled="t" fillcolor="#FFFFFF" stroked="f">
                <v:path arrowok="t"/>
                <v:fill type="solid"/>
              </v:shape>
            </v:group>
            <v:group style="position:absolute;left:4931;top:764;width:246;height:228" coordorigin="4931,764" coordsize="246,228">
              <v:shape style="position:absolute;left:4931;top:764;width:246;height:228" coordorigin="4931,764" coordsize="246,228" path="m4974,779l4931,827,5015,890,4946,966,4981,992,5049,915,5158,915,5093,867,5115,841,5058,841,4974,779xe" filled="t" fillcolor="#D1D3D4" stroked="f">
                <v:path arrowok="t"/>
                <v:fill type="solid"/>
              </v:shape>
              <v:shape style="position:absolute;left:4931;top:764;width:246;height:228" coordorigin="4931,764" coordsize="246,228" path="m5158,915l5049,915,5134,978,5177,929,5158,915xe" filled="t" fillcolor="#D1D3D4" stroked="f">
                <v:path arrowok="t"/>
                <v:fill type="solid"/>
              </v:shape>
              <v:shape style="position:absolute;left:4931;top:764;width:246;height:228" coordorigin="4931,764" coordsize="246,228" path="m5127,764l5058,841,5115,841,5161,790,5127,764xe" filled="t" fillcolor="#D1D3D4" stroked="f">
                <v:path arrowok="t"/>
                <v:fill type="solid"/>
              </v:shape>
            </v:group>
            <v:group style="position:absolute;left:4931;top:764;width:246;height:228" coordorigin="4931,764" coordsize="246,228">
              <v:shape style="position:absolute;left:4931;top:764;width:246;height:228" coordorigin="4931,764" coordsize="246,228" path="m5134,978l5177,929,5093,867,5161,790,5127,764,5058,841,4974,779,4931,827,5015,890,4946,966,4981,992,5049,915,5134,978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68.870361pt;margin-top:33.852829pt;width:22.1341pt;height:22.2296pt;mso-position-horizontal-relative:page;mso-position-vertical-relative:paragraph;z-index:-7018" coordorigin="5377,677" coordsize="443,445">
            <v:group style="position:absolute;left:5434;top:734;width:329;height:331" coordorigin="5434,734" coordsize="329,331">
              <v:shape style="position:absolute;left:5434;top:734;width:329;height:331" coordorigin="5434,734" coordsize="329,331" path="m5434,734l5763,734,5763,1065,5434,1065,5434,734xe" filled="f" stroked="t" strokeweight="5.6693pt" strokecolor="#A7A9AC">
                <v:path arrowok="t"/>
              </v:shape>
            </v:group>
            <v:group style="position:absolute;left:5434;top:734;width:329;height:331" coordorigin="5434,734" coordsize="329,331">
              <v:shape style="position:absolute;left:5434;top:734;width:329;height:331" coordorigin="5434,734" coordsize="329,331" path="m5434,734l5763,734,5763,1065,5434,1065,5434,734xe" filled="t" fillcolor="#FFFFFF" stroked="f">
                <v:path arrowok="t"/>
                <v:fill type="solid"/>
              </v:shape>
            </v:group>
            <v:group style="position:absolute;left:5457;top:779;width:267;height:236" coordorigin="5457,779" coordsize="267,236">
              <v:shape style="position:absolute;left:5457;top:779;width:267;height:236" coordorigin="5457,779" coordsize="267,236" path="m5518,897l5457,928,5535,993,5540,997,5543,1000,5552,1010,5554,1013,5562,1015,5565,1010,5567,1008,5571,1004,5614,960,5573,960,5563,960,5554,951,5545,940,5532,920,5521,903,5518,897xe" filled="t" fillcolor="#D1D3D4" stroked="f">
                <v:path arrowok="t"/>
                <v:fill type="solid"/>
              </v:shape>
              <v:shape style="position:absolute;left:5457;top:779;width:267;height:236" coordorigin="5457,779" coordsize="267,236" path="m5724,779l5677,820,5624,876,5589,928,5582,946,5573,960,5614,960,5628,944,5632,940,5635,938,5639,934,5654,920,5668,906,5718,866,5724,862,5725,862,5724,779xe" filled="t" fillcolor="#D1D3D4" stroked="f">
                <v:path arrowok="t"/>
                <v:fill type="solid"/>
              </v:shape>
            </v:group>
            <v:group style="position:absolute;left:5457;top:779;width:267;height:236" coordorigin="5457,779" coordsize="267,236">
              <v:shape style="position:absolute;left:5457;top:779;width:267;height:236" coordorigin="5457,779" coordsize="267,236" path="m5518,897l5457,928,5535,993,5540,997,5543,1000,5547,1004,5552,1010,5554,1013,5562,1015,5565,1010,5567,1008,5571,1004,5628,944,5632,940,5635,938,5639,934,5718,866,5725,862,5725,857,5724,779,5711,788,5694,804,5637,860,5599,911,5582,946,5573,960,5521,903,5518,897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17.513855pt;margin-top:-3.20647pt;width:22.1338pt;height:22.2296pt;mso-position-horizontal-relative:page;mso-position-vertical-relative:paragraph;z-index:-7015" coordorigin="10350,-64" coordsize="443,445">
            <v:group style="position:absolute;left:10407;top:-7;width:329;height:331" coordorigin="10407,-7" coordsize="329,331">
              <v:shape style="position:absolute;left:10407;top:-7;width:329;height:331" coordorigin="10407,-7" coordsize="329,331" path="m10407,-7l10736,-7,10736,324,10407,324,10407,-7xe" filled="f" stroked="t" strokeweight="5.6693pt" strokecolor="#A7A9AC">
                <v:path arrowok="t"/>
              </v:shape>
            </v:group>
            <v:group style="position:absolute;left:10407;top:-7;width:329;height:331" coordorigin="10407,-7" coordsize="329,331">
              <v:shape style="position:absolute;left:10407;top:-7;width:329;height:331" coordorigin="10407,-7" coordsize="329,331" path="m10407,-7l10736,-7,10736,324,10407,324,10407,-7xe" filled="t" fillcolor="#FFFFFF" stroked="f">
                <v:path arrowok="t"/>
                <v:fill type="solid"/>
              </v:shape>
            </v:group>
            <v:group style="position:absolute;left:10446;top:35;width:246;height:228" coordorigin="10446,35" coordsize="246,228">
              <v:shape style="position:absolute;left:10446;top:35;width:246;height:228" coordorigin="10446,35" coordsize="246,228" path="m10489,50l10446,98,10530,161,10461,237,10496,263,10564,186,10673,186,10608,138,10630,112,10573,112,10489,50xe" filled="t" fillcolor="#D1D3D4" stroked="f">
                <v:path arrowok="t"/>
                <v:fill type="solid"/>
              </v:shape>
              <v:shape style="position:absolute;left:10446;top:35;width:246;height:228" coordorigin="10446,35" coordsize="246,228" path="m10673,186l10564,186,10649,249,10692,200,10673,186xe" filled="t" fillcolor="#D1D3D4" stroked="f">
                <v:path arrowok="t"/>
                <v:fill type="solid"/>
              </v:shape>
              <v:shape style="position:absolute;left:10446;top:35;width:246;height:228" coordorigin="10446,35" coordsize="246,228" path="m10642,35l10573,112,10630,112,10676,61,10642,35xe" filled="t" fillcolor="#D1D3D4" stroked="f">
                <v:path arrowok="t"/>
                <v:fill type="solid"/>
              </v:shape>
            </v:group>
            <v:group style="position:absolute;left:10446;top:35;width:246;height:228" coordorigin="10446,35" coordsize="246,228">
              <v:shape style="position:absolute;left:10446;top:35;width:246;height:228" coordorigin="10446,35" coordsize="246,228" path="m10649,249l10692,200,10608,138,10676,61,10642,35,10573,112,10489,50,10446,98,10530,161,10461,237,10496,263,10564,186,10649,249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44.620178pt;margin-top:-2.59227pt;width:22.1341pt;height:22.2296pt;mso-position-horizontal-relative:page;mso-position-vertical-relative:paragraph;z-index:-7014" coordorigin="10892,-52" coordsize="443,445">
            <v:group style="position:absolute;left:10949;top:5;width:329;height:331" coordorigin="10949,5" coordsize="329,331">
              <v:shape style="position:absolute;left:10949;top:5;width:329;height:331" coordorigin="10949,5" coordsize="329,331" path="m10949,5l11278,5,11278,336,10949,336,10949,5xe" filled="f" stroked="t" strokeweight="5.6693pt" strokecolor="#A7A9AC">
                <v:path arrowok="t"/>
              </v:shape>
            </v:group>
            <v:group style="position:absolute;left:10949;top:5;width:329;height:331" coordorigin="10949,5" coordsize="329,331">
              <v:shape style="position:absolute;left:10949;top:5;width:329;height:331" coordorigin="10949,5" coordsize="329,331" path="m10949,5l11278,5,11278,336,10949,336,10949,5xe" filled="t" fillcolor="#FFFFFF" stroked="f">
                <v:path arrowok="t"/>
                <v:fill type="solid"/>
              </v:shape>
            </v:group>
            <v:group style="position:absolute;left:10972;top:50;width:267;height:236" coordorigin="10972,50" coordsize="267,236">
              <v:shape style="position:absolute;left:10972;top:50;width:267;height:236" coordorigin="10972,50" coordsize="267,236" path="m11033,168l10972,199,11050,265,11055,268,11058,271,11067,281,11069,284,11077,286,11080,282,11082,279,11086,275,11129,231,11088,231,11078,231,11069,222,11060,211,11047,191,11036,174,11033,168xe" filled="t" fillcolor="#D1D3D4" stroked="f">
                <v:path arrowok="t"/>
                <v:fill type="solid"/>
              </v:shape>
              <v:shape style="position:absolute;left:10972;top:50;width:267;height:236" coordorigin="10972,50" coordsize="267,236" path="m11239,50l11192,91,11139,147,11104,200,11097,217,11088,231,11129,231,11143,216,11147,211,11150,209,11154,205,11169,191,11183,177,11233,137,11239,133,11240,133,11239,50xe" filled="t" fillcolor="#D1D3D4" stroked="f">
                <v:path arrowok="t"/>
                <v:fill type="solid"/>
              </v:shape>
            </v:group>
            <v:group style="position:absolute;left:10972;top:50;width:267;height:236" coordorigin="10972,50" coordsize="267,236">
              <v:shape style="position:absolute;left:10972;top:50;width:267;height:236" coordorigin="10972,50" coordsize="267,236" path="m11033,168l10972,199,11050,265,11055,268,11058,271,11062,275,11067,281,11069,284,11077,286,11080,282,11082,279,11086,275,11143,216,11147,211,11150,209,11154,205,11233,137,11240,133,11240,128,11239,50,11226,60,11209,75,11152,131,11114,182,11097,217,11088,231,11036,174,11033,168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68.75415pt;margin-top:-34.279072pt;width:22.1341pt;height:22.2296pt;mso-position-horizontal-relative:page;mso-position-vertical-relative:paragraph;z-index:-7012" coordorigin="5375,-686" coordsize="443,445">
            <v:group style="position:absolute;left:5432;top:-629;width:329;height:331" coordorigin="5432,-629" coordsize="329,331">
              <v:shape style="position:absolute;left:5432;top:-629;width:329;height:331" coordorigin="5432,-629" coordsize="329,331" path="m5432,-629l5761,-629,5761,-298,5432,-298,5432,-629xe" filled="f" stroked="t" strokeweight="5.6693pt" strokecolor="#A7A9AC">
                <v:path arrowok="t"/>
              </v:shape>
            </v:group>
            <v:group style="position:absolute;left:5432;top:-629;width:329;height:331" coordorigin="5432,-629" coordsize="329,331">
              <v:shape style="position:absolute;left:5432;top:-629;width:329;height:331" coordorigin="5432,-629" coordsize="329,331" path="m5432,-629l5761,-629,5761,-298,5432,-298,5432,-629xe" filled="t" fillcolor="#FFFFFF" stroked="f">
                <v:path arrowok="t"/>
                <v:fill type="solid"/>
              </v:shape>
            </v:group>
            <v:group style="position:absolute;left:5455;top:-583;width:267;height:236" coordorigin="5455,-583" coordsize="267,236">
              <v:shape style="position:absolute;left:5455;top:-583;width:267;height:236" coordorigin="5455,-583" coordsize="267,236" path="m5516,-466l5455,-434,5533,-369,5537,-366,5541,-363,5550,-353,5552,-350,5560,-348,5563,-352,5565,-355,5569,-358,5611,-403,5571,-403,5561,-403,5551,-412,5543,-423,5530,-443,5519,-460,5516,-466xe" filled="t" fillcolor="#D1D3D4" stroked="f">
                <v:path arrowok="t"/>
                <v:fill type="solid"/>
              </v:shape>
              <v:shape style="position:absolute;left:5455;top:-583;width:267;height:236" coordorigin="5455,-583" coordsize="267,236" path="m5722,-583l5674,-542,5621,-487,5587,-434,5580,-417,5571,-403,5611,-403,5626,-418,5630,-422,5633,-424,5637,-428,5651,-443,5665,-456,5716,-497,5721,-500,5722,-500,5722,-583xe" filled="t" fillcolor="#D1D3D4" stroked="f">
                <v:path arrowok="t"/>
                <v:fill type="solid"/>
              </v:shape>
            </v:group>
            <v:group style="position:absolute;left:5455;top:-583;width:267;height:236" coordorigin="5455,-583" coordsize="267,236">
              <v:shape style="position:absolute;left:5455;top:-583;width:267;height:236" coordorigin="5455,-583" coordsize="267,236" path="m5516,-466l5455,-434,5533,-369,5537,-366,5541,-363,5545,-358,5550,-353,5552,-350,5560,-348,5563,-352,5565,-355,5569,-358,5626,-418,5630,-422,5633,-424,5637,-428,5716,-497,5722,-500,5722,-506,5722,-583,5709,-574,5691,-559,5635,-503,5597,-452,5580,-417,5571,-403,5519,-460,5516,-466xe" filled="f" stroked="t" strokeweight=".216pt" strokecolor="#D1D3D4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100"/>
        </w:rPr>
        <w:t>5.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¿En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área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de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atención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se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identican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a</w:t>
      </w:r>
      <w:r>
        <w:rPr>
          <w:b w:val="0"/>
          <w:bCs w:val="0"/>
          <w:color w:val="231F20"/>
          <w:spacing w:val="4"/>
          <w:w w:val="100"/>
        </w:rPr>
        <w:t>r</w:t>
      </w:r>
      <w:r>
        <w:rPr>
          <w:b w:val="0"/>
          <w:bCs w:val="0"/>
          <w:color w:val="231F20"/>
          <w:spacing w:val="0"/>
          <w:w w:val="100"/>
        </w:rPr>
        <w:t>tículo</w:t>
      </w:r>
      <w:r>
        <w:rPr>
          <w:b w:val="0"/>
          <w:bCs w:val="0"/>
          <w:color w:val="231F20"/>
          <w:spacing w:val="-5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,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caja</w:t>
      </w:r>
      <w:r>
        <w:rPr>
          <w:b w:val="0"/>
          <w:bCs w:val="0"/>
          <w:color w:val="231F20"/>
          <w:spacing w:val="-5"/>
          <w:w w:val="100"/>
        </w:rPr>
        <w:t>s</w:t>
      </w:r>
      <w:r>
        <w:rPr>
          <w:b w:val="0"/>
          <w:bCs w:val="0"/>
          <w:color w:val="231F20"/>
          <w:spacing w:val="0"/>
          <w:w w:val="100"/>
        </w:rPr>
        <w:t>,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mobiliario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equipo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en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mal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estado?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after="0" w:line="192" w:lineRule="auto"/>
        <w:jc w:val="left"/>
        <w:sectPr>
          <w:type w:val="continuous"/>
          <w:pgSz w:w="12240" w:h="15840"/>
          <w:pgMar w:top="1020" w:bottom="280" w:left="720" w:right="700"/>
          <w:cols w:num="2" w:equalWidth="0">
            <w:col w:w="3869" w:space="1393"/>
            <w:col w:w="5558"/>
          </w:cols>
        </w:sectPr>
      </w:pPr>
    </w:p>
    <w:p>
      <w:pPr>
        <w:spacing w:line="240" w:lineRule="exact" w:before="15"/>
        <w:rPr>
          <w:sz w:val="24"/>
          <w:szCs w:val="24"/>
        </w:rPr>
      </w:pPr>
      <w:r>
        <w:rPr/>
        <w:pict>
          <v:group style="position:absolute;margin-left:42.595551pt;margin-top:29.65155pt;width:526.9362pt;height:44.8531pt;mso-position-horizontal-relative:page;mso-position-vertical-relative:page;z-index:-7006" coordorigin="852,593" coordsize="10539,897">
            <v:group style="position:absolute;left:857;top:1484;width:10528;height:2" coordorigin="857,1484" coordsize="10528,2">
              <v:shape style="position:absolute;left:857;top:1484;width:10528;height:2" coordorigin="857,1484" coordsize="10528,0" path="m857,1484l11385,1484e" filled="f" stroked="t" strokeweight=".5473pt" strokecolor="#231F20">
                <v:path arrowok="t"/>
              </v:shape>
            </v:group>
            <v:group style="position:absolute;left:11143;top:599;width:227;height:886" coordorigin="11143,599" coordsize="227,886">
              <v:shape style="position:absolute;left:11143;top:599;width:227;height:886" coordorigin="11143,599" coordsize="227,886" path="m11143,1484l11369,1484,11369,599,11143,599,11143,1484xe" filled="t" fillcolor="#231F20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103.368752pt;margin-top:36.162811pt;width:67.5204pt;height:22.821375pt;mso-position-horizontal-relative:page;mso-position-vertical-relative:page;z-index:-7005" coordorigin="2067,723" coordsize="1350,456">
            <v:group style="position:absolute;left:2073;top:731;width:677;height:439" coordorigin="2073,731" coordsize="677,439">
              <v:shape style="position:absolute;left:2073;top:731;width:677;height:439" coordorigin="2073,731" coordsize="677,439" path="m2221,734l2073,735,2073,1161,2074,1161,2076,1169,2238,1169,2240,1110,2240,1016,2240,977,2239,927,2246,914,2481,914,2386,842,2378,833,2367,828,2358,821,2357,820,2350,813,2346,809,2327,797,2314,788,2258,748,2258,748,2257,748,2256,747,2256,747,2254,745,2241,734,2221,73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749,1114l2508,1114,2519,1121,2548,1147,2564,1159,2583,1168,2747,1168,2748,1159,2748,1148,2749,1133,2749,111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481,914l2246,914,2255,922,2262,927,2279,939,2280,939,2314,966,2332,980,2349,994,2379,1016,2396,1031,2434,1055,2443,1062,2451,1074,2463,1080,2502,1110,2514,1120,2508,1114,2749,1114,2749,1097,2749,1080,2750,1055,2750,986,2572,986,2570,981,2566,979,2564,977,2549,966,2481,91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576,731l2576,784,2576,939,2576,952,2576,968,2575,977,2572,986,2750,986,2749,914,2749,809,2749,784,2749,752,2747,737,2740,733,2719,733,2576,733,2576,731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739,733l2719,733,2740,733,2739,733xe" filled="t" fillcolor="#231F20" stroked="f">
                <v:path arrowok="t"/>
                <v:fill type="solid"/>
              </v:shape>
            </v:group>
            <v:group style="position:absolute;left:2823;top:729;width:589;height:445" coordorigin="2823,729" coordsize="589,445">
              <v:shape style="position:absolute;left:2823;top:729;width:589;height:445" coordorigin="2823,729" coordsize="589,445" path="m2898,729l2825,732,2823,1168,2834,1171,2853,1173,2876,1174,2902,1174,2964,1173,3359,1173,3412,1152,3411,1131,3411,1123,3411,1116,3412,1108,3411,1091,3400,1087,3252,1087,3071,1087,3008,1085,2999,1044,3000,1018,3001,999,3013,994,3035,992,3062,991,3399,991,3407,990,3410,981,3410,979,3410,972,3411,953,3410,929,3407,916,3402,908,3187,908,3049,908,3001,870,3000,844,3001,823,3081,818,3375,817,3383,817,3412,775,3411,751,3408,734,3400,732,3382,730,3381,730,3266,730,2965,730,2898,729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59,1173l2964,1173,3176,1174,3346,1173,3359,1173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98,1086l3252,1087,3400,1087,3398,1086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99,991l3062,991,3085,992,3287,992,3356,993,3378,993,3395,992,3399,991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81,907l3187,908,3402,908,3401,907,3381,907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75,817l3160,817,3299,818,3346,818,3366,818,3375,817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30,729l3266,730,3381,730,3357,729,3330,729xe" filled="t" fillcolor="#231F20" stroked="f">
                <v:path arrowok="t"/>
                <v:fill type="solid"/>
              </v:shape>
            </v:group>
            <v:group style="position:absolute;left:2830;top:734;width:578;height:434" coordorigin="2830,734" coordsize="578,434">
              <v:shape style="position:absolute;left:2830;top:734;width:578;height:434" coordorigin="2830,734" coordsize="578,434" path="m3176,734l2921,735,2853,736,2830,803,2830,897,2830,937,2830,1000,2831,1047,2831,1102,2830,1128,2830,1148,2832,1160,2838,1166,2851,1168,3067,1168,3334,1168,3400,1166,3406,1125,3407,1102,3402,1092,3393,1091,3157,1091,3061,1091,3000,1088,2994,1082,2996,1076,2996,1066,2996,1000,3062,991,3139,989,3395,988,3399,988,3406,987,3407,979,3407,960,3407,940,3407,919,3407,916,3401,915,3397,915,3089,915,3028,915,2995,850,2995,827,3083,809,3393,809,3405,808,3407,808,3406,775,3406,764,3406,750,3406,739,3397,735,3365,735,3176,734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84,1090l3157,1091,3393,1091,3384,1090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407,986l3406,987,3406,988,3407,986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21,913l3089,915,3397,915,3392,915,3378,914,3362,914,3321,913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407,808l3405,808,3407,813,3407,808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93,809l3083,809,3295,810,3375,809,3388,809,3393,809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96,735l3365,735,3397,735,3396,735xe" filled="t" fillcolor="#231F20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6.852402pt;margin-top:31.784599pt;width:39.2038pt;height:26.420314pt;mso-position-horizontal-relative:page;mso-position-vertical-relative:page;z-index:-7004" coordorigin="937,636" coordsize="784,528">
            <v:shape style="position:absolute;left:937;top:636;width:784;height:528" coordorigin="937,636" coordsize="784,528" path="m1450,1069l1020,1069,1215,1071,1221,1088,1230,1094,1240,1099,1254,1111,1272,1125,1292,1138,1308,1148,1323,1157,1333,1164,1344,1164,1360,1151,1414,1097,1420,1092,1425,1090,1432,1081,1435,1074,1438,1069,1450,1069xe" filled="t" fillcolor="#231F20" stroked="f">
              <v:path arrowok="t"/>
              <v:fill type="solid"/>
            </v:shape>
            <v:shape style="position:absolute;left:937;top:636;width:784;height:528" coordorigin="937,636" coordsize="784,528" path="m942,1062l937,1066,950,1068,973,1069,999,1069,1020,1069,1450,1069,1719,1068,1719,1065,942,1065,942,1062xe" filled="t" fillcolor="#231F20" stroked="f">
              <v:path arrowok="t"/>
              <v:fill type="solid"/>
            </v:shape>
            <v:shape style="position:absolute;left:937;top:636;width:784;height:528" coordorigin="937,636" coordsize="784,528" path="m1719,1068l1498,1068,1639,1069,1699,1069,1719,1069,1719,1068xe" filled="t" fillcolor="#231F20" stroked="f">
              <v:path arrowok="t"/>
              <v:fill type="solid"/>
            </v:shape>
            <v:shape style="position:absolute;left:937;top:636;width:784;height:528" coordorigin="937,636" coordsize="784,528" path="m1085,1025l1062,1026,1044,1028,1032,1032,1027,1032,1021,1034,1002,1041,996,1043,992,1043,951,1056,950,1057,949,1058,942,1065,1719,1065,1721,1058,1707,1051,1685,1045,1663,1039,1652,1034,1645,1034,1637,1032,1631,1029,1627,1026,1620,1025,1546,1025,1538,1025,1132,1025,1085,1025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46,1031l1645,1034,1652,1034,1646,1031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13,1025l1570,1025,1546,1025,1620,1025,1613,1025xe" filled="t" fillcolor="#231F20" stroked="f">
              <v:path arrowok="t"/>
              <v:fill type="solid"/>
            </v:shape>
            <v:shape style="position:absolute;left:937;top:636;width:784;height:528" coordorigin="937,636" coordsize="784,528" path="m1256,708l1247,713,1239,721,1212,743,1198,757,1176,785,1168,794,1155,806,1139,823,1123,843,1111,855,1098,870,1084,891,1074,905,1069,916,1071,928,1080,942,1105,973,1118,988,1133,1005,1145,1016,1149,1017,1148,1019,1148,1025,1132,1025,1538,1025,1524,1025,1508,1022,1505,1019,1507,1017,1510,1015,1597,953,1602,951,1603,951,1609,944,1610,943,1618,937,1620,936,1623,934,1638,922,1637,916,1624,907,1614,899,1605,899,1595,890,1570,874,1573,874,1568,869,1549,853,1521,830,1508,820,1496,808,1481,794,1462,773,1460,771,1457,767,1444,751,1434,741,1424,730,1410,711,1410,710,1255,710,1256,708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03,951l1602,951,1602,951,1603,951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10,896l1605,899,1614,899,1610,896xe" filled="t" fillcolor="#231F20" stroked="f">
              <v:path arrowok="t"/>
              <v:fill type="solid"/>
            </v:shape>
            <v:shape style="position:absolute;left:937;top:636;width:784;height:528" coordorigin="937,636" coordsize="784,528" path="m1573,874l1570,874,1574,874,1573,874xe" filled="t" fillcolor="#231F20" stroked="f">
              <v:path arrowok="t"/>
              <v:fill type="solid"/>
            </v:shape>
            <v:shape style="position:absolute;left:937;top:636;width:784;height:528" coordorigin="937,636" coordsize="784,528" path="m1366,646l1336,646,1332,648,1318,658,1304,668,1294,676,1277,688,1264,699,1255,710,1410,710,1407,706,1404,704,1398,695,1399,694,1395,689,1366,646xe" filled="t" fillcolor="#231F20" stroked="f">
              <v:path arrowok="t"/>
              <v:fill type="solid"/>
            </v:shape>
            <v:shape style="position:absolute;left:937;top:636;width:784;height:528" coordorigin="937,636" coordsize="784,528" path="m1347,636l1346,638,1335,646,1336,646,1366,646,1360,636,1347,636xe" filled="t" fillcolor="#231F20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91.013878pt;margin-top:36.7248pt;width:8.620281pt;height:21.741173pt;mso-position-horizontal-relative:page;mso-position-vertical-relative:page;z-index:-7003" coordorigin="1820,734" coordsize="172,435">
            <v:shape style="position:absolute;left:1820;top:734;width:172;height:435" coordorigin="1820,734" coordsize="172,435" path="m1822,734l1821,754,1820,774,1820,815,1821,855,1821,1167,1837,1168,1856,1169,1875,1169,1896,1169,1989,1168,1990,1159,1991,1143,1992,1124,1992,1101,1992,1000,1991,962,1992,920,1992,855,1993,838,1993,798,1992,779,1992,760,1991,741,1822,734xe" filled="t" fillcolor="#231F20" stroked="f">
              <v:path arrowok="t"/>
              <v:fill type="solid"/>
            </v:shape>
            <w10:wrap type="none"/>
          </v:group>
        </w:pict>
      </w:r>
      <w:r>
        <w:rPr>
          <w:sz w:val="24"/>
          <w:szCs w:val="24"/>
        </w:rPr>
      </w:r>
    </w:p>
    <w:p>
      <w:pPr>
        <w:pStyle w:val="Heading9"/>
        <w:spacing w:before="86"/>
        <w:ind w:left="128" w:right="0"/>
        <w:jc w:val="left"/>
        <w:rPr>
          <w:b w:val="0"/>
          <w:bCs w:val="0"/>
        </w:rPr>
      </w:pPr>
      <w:r>
        <w:rPr/>
        <w:pict>
          <v:group style="position:absolute;margin-left:42.877701pt;margin-top:34.232292pt;width:526.1014pt;height:.1pt;mso-position-horizontal-relative:page;mso-position-vertical-relative:paragraph;z-index:-7011" coordorigin="858,685" coordsize="10522,2">
            <v:shape style="position:absolute;left:858;top:685;width:10522;height:2" coordorigin="858,685" coordsize="10522,0" path="m858,685l11380,685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/>
        <w:pict>
          <v:group style="position:absolute;margin-left:42.877701pt;margin-top:52.062191pt;width:526.1014pt;height:.1pt;mso-position-horizontal-relative:page;mso-position-vertical-relative:paragraph;z-index:-7010" coordorigin="858,1041" coordsize="10522,2">
            <v:shape style="position:absolute;left:858;top:1041;width:10522;height:2" coordorigin="858,1041" coordsize="10522,0" path="m858,1041l11380,1041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/>
        <w:pict>
          <v:group style="position:absolute;margin-left:42.877701pt;margin-top:69.632492pt;width:526.1014pt;height:.1pt;mso-position-horizontal-relative:page;mso-position-vertical-relative:paragraph;z-index:-7009" coordorigin="858,1393" coordsize="10522,2">
            <v:shape style="position:absolute;left:858;top:1393;width:10522;height:2" coordorigin="858,1393" coordsize="10522,0" path="m858,1393l11380,1393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/>
        <w:pict>
          <v:group style="position:absolute;margin-left:42.877701pt;margin-top:87.673294pt;width:526.1014pt;height:.1pt;mso-position-horizontal-relative:page;mso-position-vertical-relative:paragraph;z-index:-7007" coordorigin="858,1753" coordsize="10522,2">
            <v:shape style="position:absolute;left:858;top:1753;width:10522;height:2" coordorigin="858,1753" coordsize="10522,0" path="m858,1753l11380,1753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-3"/>
          <w:w w:val="100"/>
        </w:rPr>
        <w:t>s</w:t>
      </w:r>
      <w:r>
        <w:rPr>
          <w:color w:val="231F20"/>
          <w:spacing w:val="-3"/>
          <w:w w:val="100"/>
        </w:rPr>
        <w:t>c</w:t>
      </w:r>
      <w:r>
        <w:rPr>
          <w:color w:val="231F20"/>
          <w:spacing w:val="-3"/>
          <w:w w:val="100"/>
        </w:rPr>
        <w:t>r</w:t>
      </w:r>
      <w:r>
        <w:rPr>
          <w:color w:val="231F20"/>
          <w:spacing w:val="-3"/>
          <w:w w:val="100"/>
        </w:rPr>
        <w:t>i</w:t>
      </w:r>
      <w:r>
        <w:rPr>
          <w:color w:val="231F20"/>
          <w:spacing w:val="-3"/>
          <w:w w:val="100"/>
        </w:rPr>
        <w:t>b</w:t>
      </w:r>
      <w:r>
        <w:rPr>
          <w:color w:val="231F20"/>
          <w:spacing w:val="0"/>
          <w:w w:val="100"/>
        </w:rPr>
        <w:t>a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l</w:t>
      </w:r>
      <w:r>
        <w:rPr>
          <w:color w:val="231F20"/>
          <w:spacing w:val="-3"/>
          <w:w w:val="100"/>
        </w:rPr>
        <w:t>o</w:t>
      </w:r>
      <w:r>
        <w:rPr>
          <w:color w:val="231F20"/>
          <w:spacing w:val="0"/>
          <w:w w:val="100"/>
        </w:rPr>
        <w:t>s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i</w:t>
      </w:r>
      <w:r>
        <w:rPr>
          <w:color w:val="231F20"/>
          <w:spacing w:val="-3"/>
          <w:w w:val="100"/>
        </w:rPr>
        <w:t>n</w:t>
      </w:r>
      <w:r>
        <w:rPr>
          <w:color w:val="231F20"/>
          <w:spacing w:val="-3"/>
          <w:w w:val="100"/>
        </w:rPr>
        <w:t>c</w:t>
      </w:r>
      <w:r>
        <w:rPr>
          <w:color w:val="231F20"/>
          <w:spacing w:val="-3"/>
          <w:w w:val="100"/>
        </w:rPr>
        <w:t>i</w: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-3"/>
          <w:w w:val="100"/>
        </w:rPr>
        <w:t>n</w:t>
      </w:r>
      <w:r>
        <w:rPr>
          <w:color w:val="231F20"/>
          <w:spacing w:val="-3"/>
          <w:w w:val="100"/>
        </w:rPr>
        <w:t>t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0"/>
          <w:w w:val="100"/>
        </w:rPr>
        <w:t>s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-3"/>
          <w:w w:val="100"/>
        </w:rPr>
        <w:t>t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-3"/>
          <w:w w:val="100"/>
        </w:rPr>
        <w:t>c</w:t>
      </w:r>
      <w:r>
        <w:rPr>
          <w:color w:val="231F20"/>
          <w:spacing w:val="-3"/>
          <w:w w:val="100"/>
        </w:rPr>
        <w:t>t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o</w:t>
      </w:r>
      <w:r>
        <w:rPr>
          <w:color w:val="231F20"/>
          <w:spacing w:val="0"/>
          <w:w w:val="100"/>
        </w:rPr>
        <w:t>s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0"/>
          <w:w w:val="100"/>
        </w:rPr>
        <w:t>y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l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0"/>
          <w:w w:val="100"/>
        </w:rPr>
        <w:t>s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-3"/>
          <w:w w:val="100"/>
        </w:rPr>
        <w:t>c</w:t>
      </w:r>
      <w:r>
        <w:rPr>
          <w:color w:val="231F20"/>
          <w:spacing w:val="-3"/>
          <w:w w:val="100"/>
        </w:rPr>
        <w:t>t</w:t>
      </w:r>
      <w:r>
        <w:rPr>
          <w:color w:val="231F20"/>
          <w:spacing w:val="-3"/>
          <w:w w:val="100"/>
        </w:rPr>
        <w:t>i</w:t>
      </w:r>
      <w:r>
        <w:rPr>
          <w:color w:val="231F20"/>
          <w:spacing w:val="-3"/>
          <w:w w:val="100"/>
        </w:rPr>
        <w:t>v</w:t>
      </w:r>
      <w:r>
        <w:rPr>
          <w:color w:val="231F20"/>
          <w:spacing w:val="-3"/>
          <w:w w:val="100"/>
        </w:rPr>
        <w:t>i</w: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0"/>
          <w:w w:val="100"/>
        </w:rPr>
        <w:t>s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q</w:t>
      </w:r>
      <w:r>
        <w:rPr>
          <w:color w:val="231F20"/>
          <w:spacing w:val="-3"/>
          <w:w w:val="100"/>
        </w:rPr>
        <w:t>u</w:t>
      </w:r>
      <w:r>
        <w:rPr>
          <w:color w:val="231F20"/>
          <w:spacing w:val="0"/>
          <w:w w:val="100"/>
        </w:rPr>
        <w:t>e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s</w:t>
      </w:r>
      <w:r>
        <w:rPr>
          <w:color w:val="231F20"/>
          <w:spacing w:val="0"/>
          <w:w w:val="100"/>
        </w:rPr>
        <w:t>e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2"/>
          <w:w w:val="100"/>
        </w:rPr>
        <w:t>r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-3"/>
          <w:w w:val="100"/>
        </w:rPr>
        <w:t>l</w:t>
      </w:r>
      <w:r>
        <w:rPr>
          <w:color w:val="231F20"/>
          <w:spacing w:val="-3"/>
          <w:w w:val="100"/>
        </w:rPr>
        <w:t>i</w:t>
      </w:r>
      <w:r>
        <w:rPr>
          <w:color w:val="231F20"/>
          <w:spacing w:val="-3"/>
          <w:w w:val="100"/>
        </w:rPr>
        <w:t>z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0"/>
          <w:w w:val="100"/>
        </w:rPr>
        <w:t>n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p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0"/>
          <w:w w:val="100"/>
        </w:rPr>
        <w:t>ra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2"/>
          <w:w w:val="100"/>
        </w:rPr>
        <w:t>a</w:t>
      </w:r>
      <w:r>
        <w:rPr>
          <w:color w:val="231F20"/>
          <w:spacing w:val="-3"/>
          <w:w w:val="100"/>
        </w:rPr>
        <w:t>t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-3"/>
          <w:w w:val="100"/>
        </w:rPr>
        <w:t>n</w: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2"/>
          <w:w w:val="100"/>
        </w:rPr>
        <w:t>r</w:t>
      </w:r>
      <w:r>
        <w:rPr>
          <w:color w:val="231F20"/>
          <w:spacing w:val="-3"/>
          <w:w w:val="100"/>
        </w:rPr>
        <w:t>l</w:t>
      </w:r>
      <w:r>
        <w:rPr>
          <w:color w:val="231F20"/>
          <w:spacing w:val="-3"/>
          <w:w w:val="100"/>
        </w:rPr>
        <w:t>o</w:t>
      </w:r>
      <w:r>
        <w:rPr>
          <w:color w:val="231F20"/>
          <w:spacing w:val="-8"/>
          <w:w w:val="100"/>
        </w:rPr>
        <w:t>s</w:t>
      </w:r>
      <w:r>
        <w:rPr>
          <w:color w:val="231F20"/>
          <w:spacing w:val="0"/>
          <w:w w:val="100"/>
        </w:rPr>
        <w:t>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sectPr>
          <w:type w:val="continuous"/>
          <w:pgSz w:w="12240" w:h="15840"/>
          <w:pgMar w:top="1020" w:bottom="280" w:left="720" w:right="700"/>
        </w:sectPr>
      </w:pPr>
    </w:p>
    <w:p>
      <w:pPr>
        <w:spacing w:line="200" w:lineRule="exact" w:before="1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after="0" w:line="200" w:lineRule="exact"/>
        <w:rPr>
          <w:sz w:val="20"/>
          <w:szCs w:val="20"/>
        </w:rPr>
        <w:sectPr>
          <w:pgSz w:w="12240" w:h="15840"/>
          <w:pgMar w:header="682" w:footer="657" w:top="1420" w:bottom="840" w:left="720" w:right="700"/>
        </w:sectPr>
      </w:pPr>
    </w:p>
    <w:p>
      <w:pPr>
        <w:numPr>
          <w:ilvl w:val="0"/>
          <w:numId w:val="10"/>
        </w:numPr>
        <w:tabs>
          <w:tab w:pos="1119" w:val="left" w:leader="none"/>
        </w:tabs>
        <w:spacing w:before="24"/>
        <w:ind w:left="1119" w:right="0" w:hanging="888"/>
        <w:jc w:val="left"/>
        <w:rPr>
          <w:rFonts w:ascii="Book Antiqua" w:hAnsi="Book Antiqua" w:cs="Book Antiqua" w:eastAsia="Book Antiqua"/>
          <w:sz w:val="24"/>
          <w:szCs w:val="24"/>
        </w:rPr>
      </w:pPr>
      <w:r>
        <w:rPr/>
        <w:pict>
          <v:group style="position:absolute;margin-left:42.661098pt;margin-top:4.335155pt;width:526.5054pt;height:28.361pt;mso-position-horizontal-relative:page;mso-position-vertical-relative:paragraph;z-index:-6996" coordorigin="853,87" coordsize="10530,567">
            <v:group style="position:absolute;left:1645;top:94;width:9733;height:552" coordorigin="1645,94" coordsize="9733,552">
              <v:shape style="position:absolute;left:1645;top:94;width:9733;height:552" coordorigin="1645,94" coordsize="9733,552" path="m1645,94l11378,94,11378,646,1645,646,1645,94xe" filled="t" fillcolor="#939598" stroked="f">
                <v:path arrowok="t"/>
                <v:fill type="solid"/>
              </v:shape>
            </v:group>
            <v:group style="position:absolute;left:859;top:92;width:786;height:556" coordorigin="859,92" coordsize="786,556">
              <v:shape style="position:absolute;left:859;top:92;width:786;height:556" coordorigin="859,92" coordsize="786,556" path="m859,648l1645,648,1645,92,859,92,859,648xe" filled="t" fillcolor="#58595B" stroked="f">
                <v:path arrowok="t"/>
                <v:fill type="solid"/>
              </v:shape>
            </v:group>
            <v:group style="position:absolute;left:859;top:92;width:786;height:556" coordorigin="859,92" coordsize="786,556">
              <v:shape style="position:absolute;left:859;top:92;width:786;height:556" coordorigin="859,92" coordsize="786,556" path="m859,648l1645,648,1645,92,859,92,859,648xe" filled="f" stroked="t" strokeweight=".567pt" strokecolor="#808285">
                <v:path arrowok="t"/>
              </v:shape>
            </v:group>
            <w10:wrap type="none"/>
          </v:group>
        </w:pict>
      </w:r>
      <w:bookmarkStart w:name="Página 19" w:id="28"/>
      <w:bookmarkEnd w:id="28"/>
      <w:r>
        <w:rPr/>
      </w:r>
      <w:bookmarkStart w:name="Página 19" w:id="29"/>
      <w:bookmarkEnd w:id="29"/>
      <w:r>
        <w:rPr>
          <w:rFonts w:ascii="Book Antiqua" w:hAnsi="Book Antiqua" w:cs="Book Antiqua" w:eastAsia="Book Antiqua"/>
          <w:b/>
          <w:bCs/>
          <w:color w:val="FFFFFF"/>
          <w:spacing w:val="0"/>
          <w:w w:val="105"/>
          <w:position w:val="0"/>
          <w:sz w:val="24"/>
          <w:szCs w:val="24"/>
        </w:rPr>
        <w:t>Plantilla</w:t>
      </w:r>
      <w:r>
        <w:rPr>
          <w:rFonts w:ascii="Book Antiqua" w:hAnsi="Book Antiqua" w:cs="Book Antiqua" w:eastAsia="Book Antiqua"/>
          <w:b/>
          <w:bCs/>
          <w:color w:val="FFFFFF"/>
          <w:spacing w:val="10"/>
          <w:w w:val="105"/>
          <w:position w:val="0"/>
          <w:sz w:val="24"/>
          <w:szCs w:val="24"/>
        </w:rPr>
        <w:t> </w:t>
      </w:r>
      <w:r>
        <w:rPr>
          <w:rFonts w:ascii="Book Antiqua" w:hAnsi="Book Antiqua" w:cs="Book Antiqua" w:eastAsia="Book Antiqua"/>
          <w:b/>
          <w:bCs/>
          <w:color w:val="FFFFFF"/>
          <w:spacing w:val="0"/>
          <w:w w:val="105"/>
          <w:position w:val="0"/>
          <w:sz w:val="24"/>
          <w:szCs w:val="24"/>
        </w:rPr>
        <w:t>y</w:t>
      </w:r>
      <w:r>
        <w:rPr>
          <w:rFonts w:ascii="Book Antiqua" w:hAnsi="Book Antiqua" w:cs="Book Antiqua" w:eastAsia="Book Antiqua"/>
          <w:b/>
          <w:bCs/>
          <w:color w:val="FFFFFF"/>
          <w:spacing w:val="10"/>
          <w:w w:val="105"/>
          <w:position w:val="0"/>
          <w:sz w:val="24"/>
          <w:szCs w:val="24"/>
        </w:rPr>
        <w:t> </w:t>
      </w:r>
      <w:r>
        <w:rPr>
          <w:rFonts w:ascii="Book Antiqua" w:hAnsi="Book Antiqua" w:cs="Book Antiqua" w:eastAsia="Book Antiqua"/>
          <w:b/>
          <w:bCs/>
          <w:color w:val="FFFFFF"/>
          <w:spacing w:val="0"/>
          <w:w w:val="105"/>
          <w:position w:val="0"/>
          <w:sz w:val="24"/>
          <w:szCs w:val="24"/>
        </w:rPr>
        <w:t>capacitación</w:t>
      </w:r>
      <w:r>
        <w:rPr>
          <w:rFonts w:ascii="Book Antiqua" w:hAnsi="Book Antiqua" w:cs="Book Antiqua" w:eastAsia="Book Antiqua"/>
          <w:b w:val="0"/>
          <w:bCs w:val="0"/>
          <w:color w:val="000000"/>
          <w:spacing w:val="0"/>
          <w:w w:val="100"/>
          <w:position w:val="0"/>
          <w:sz w:val="24"/>
          <w:szCs w:val="24"/>
        </w:rPr>
      </w:r>
    </w:p>
    <w:p>
      <w:pPr>
        <w:spacing w:line="200" w:lineRule="exact"/>
        <w:rPr>
          <w:sz w:val="20"/>
          <w:szCs w:val="20"/>
        </w:rPr>
      </w:pPr>
      <w:r>
        <w:rPr/>
        <w:br w:type="column"/>
      </w: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2"/>
        <w:rPr>
          <w:sz w:val="24"/>
          <w:szCs w:val="24"/>
        </w:rPr>
      </w:pPr>
      <w:r>
        <w:rPr>
          <w:sz w:val="24"/>
          <w:szCs w:val="24"/>
        </w:rPr>
      </w:r>
    </w:p>
    <w:p>
      <w:pPr>
        <w:tabs>
          <w:tab w:pos="1553" w:val="left" w:leader="none"/>
          <w:tab w:pos="3537" w:val="left" w:leader="none"/>
          <w:tab w:pos="5411" w:val="left" w:leader="none"/>
          <w:tab w:pos="6390" w:val="left" w:leader="none"/>
        </w:tabs>
        <w:ind w:left="232" w:right="0" w:firstLine="0"/>
        <w:jc w:val="left"/>
        <w:rPr>
          <w:rFonts w:ascii="Tw Cen MT" w:hAnsi="Tw Cen MT" w:cs="Tw Cen MT" w:eastAsia="Tw Cen MT"/>
          <w:sz w:val="20"/>
          <w:szCs w:val="20"/>
        </w:rPr>
      </w:pPr>
      <w:r>
        <w:rPr/>
        <w:pict>
          <v:group style="position:absolute;margin-left:40.722099pt;margin-top:14.89176pt;width:530.996pt;height:111.5906pt;mso-position-horizontal-relative:page;mso-position-vertical-relative:paragraph;z-index:-7001" coordorigin="814,298" coordsize="10620,2232">
            <v:group style="position:absolute;left:9138;top:1443;width:329;height:331" coordorigin="9138,1443" coordsize="329,331">
              <v:shape style="position:absolute;left:9138;top:1443;width:329;height:331" coordorigin="9138,1443" coordsize="329,331" path="m9138,1443l9467,1443,9467,1774,9138,1774,9138,1443xe" filled="f" stroked="t" strokeweight="5.669pt" strokecolor="#E6E7E8">
                <v:path arrowok="t"/>
              </v:shape>
            </v:group>
            <v:group style="position:absolute;left:9138;top:1443;width:329;height:331" coordorigin="9138,1443" coordsize="329,331">
              <v:shape style="position:absolute;left:9138;top:1443;width:329;height:331" coordorigin="9138,1443" coordsize="329,331" path="m9138,1443l9467,1443,9467,1774,9138,1774,9138,1443xe" filled="t" fillcolor="#E6E7E8" stroked="f">
                <v:path arrowok="t"/>
                <v:fill type="solid"/>
              </v:shape>
            </v:group>
            <v:group style="position:absolute;left:871;top:1899;width:10507;height:574" coordorigin="871,1899" coordsize="10507,574">
              <v:shape style="position:absolute;left:871;top:1899;width:10507;height:574" coordorigin="871,1899" coordsize="10507,574" path="m871,1899l11378,1899,11378,2473,871,2473,871,1899xe" filled="t" fillcolor="#E6E7E8" stroked="f">
                <v:path arrowok="t"/>
                <v:fill type="solid"/>
              </v:shape>
            </v:group>
            <v:group style="position:absolute;left:5382;top:2014;width:329;height:331" coordorigin="5382,2014" coordsize="329,331">
              <v:shape style="position:absolute;left:5382;top:2014;width:329;height:331" coordorigin="5382,2014" coordsize="329,331" path="m5382,2014l5712,2014,5712,2345,5382,2345,5382,2014xe" filled="f" stroked="t" strokeweight="5.669pt" strokecolor="#A7A9AC">
                <v:path arrowok="t"/>
              </v:shape>
            </v:group>
            <v:group style="position:absolute;left:5382;top:2014;width:329;height:331" coordorigin="5382,2014" coordsize="329,331">
              <v:shape style="position:absolute;left:5382;top:2014;width:329;height:331" coordorigin="5382,2014" coordsize="329,331" path="m5382,2014l5712,2014,5712,2345,5382,2345,5382,2014xe" filled="t" fillcolor="#FFFFFF" stroked="f">
                <v:path arrowok="t"/>
                <v:fill type="solid"/>
              </v:shape>
            </v:group>
            <v:group style="position:absolute;left:5405;top:2060;width:267;height:236" coordorigin="5405,2060" coordsize="267,236">
              <v:shape style="position:absolute;left:5405;top:2060;width:267;height:236" coordorigin="5405,2060" coordsize="267,236" path="m5466,2177l5405,2209,5483,2274,5488,2278,5491,2280,5500,2290,5502,2293,5510,2295,5513,2291,5515,2288,5519,2285,5562,2240,5521,2240,5511,2240,5502,2231,5494,2220,5480,2200,5469,2183,5466,2177xe" filled="t" fillcolor="#D1D3D4" stroked="f">
                <v:path arrowok="t"/>
                <v:fill type="solid"/>
              </v:shape>
              <v:shape style="position:absolute;left:5405;top:2060;width:267;height:236" coordorigin="5405,2060" coordsize="267,236" path="m5672,2060l5625,2101,5572,2156,5538,2209,5530,2226,5521,2240,5562,2240,5576,2225,5580,2221,5583,2219,5587,2215,5602,2200,5616,2187,5666,2146,5672,2143,5673,2143,5672,2060xe" filled="t" fillcolor="#D1D3D4" stroked="f">
                <v:path arrowok="t"/>
                <v:fill type="solid"/>
              </v:shape>
            </v:group>
            <v:group style="position:absolute;left:5405;top:2060;width:267;height:236" coordorigin="5405,2060" coordsize="267,236">
              <v:shape style="position:absolute;left:5405;top:2060;width:267;height:236" coordorigin="5405,2060" coordsize="267,236" path="m5466,2177l5405,2209,5483,2274,5488,2278,5491,2280,5495,2285,5500,2290,5502,2293,5510,2295,5513,2291,5515,2288,5519,2285,5576,2225,5580,2221,5583,2219,5587,2215,5666,2146,5673,2143,5673,2138,5672,2060,5659,2069,5642,2084,5585,2140,5547,2191,5530,2226,5521,2240,5469,2183,5466,2177xe" filled="f" stroked="t" strokeweight=".216pt" strokecolor="#D1D3D4">
                <v:path arrowok="t"/>
              </v:shape>
            </v:group>
            <v:group style="position:absolute;left:5903;top:2010;width:329;height:331" coordorigin="5903,2010" coordsize="329,331">
              <v:shape style="position:absolute;left:5903;top:2010;width:329;height:331" coordorigin="5903,2010" coordsize="329,331" path="m5903,2010l6232,2010,6232,2341,5903,2341,5903,2010xe" filled="f" stroked="t" strokeweight="5.669pt" strokecolor="#A7A9AC">
                <v:path arrowok="t"/>
              </v:shape>
            </v:group>
            <v:group style="position:absolute;left:5903;top:2010;width:329;height:331" coordorigin="5903,2010" coordsize="329,331">
              <v:shape style="position:absolute;left:5903;top:2010;width:329;height:331" coordorigin="5903,2010" coordsize="329,331" path="m5903,2010l6232,2010,6232,2341,5903,2341,5903,2010xe" filled="t" fillcolor="#FFFFFF" stroked="f">
                <v:path arrowok="t"/>
                <v:fill type="solid"/>
              </v:shape>
            </v:group>
            <v:group style="position:absolute;left:5942;top:2053;width:246;height:228" coordorigin="5942,2053" coordsize="246,228">
              <v:shape style="position:absolute;left:5942;top:2053;width:246;height:228" coordorigin="5942,2053" coordsize="246,228" path="m5985,2067l5942,2115,6026,2178,5957,2255,5992,2280,6060,2203,6169,2203,6104,2155,6127,2130,6069,2130,5985,2067xe" filled="t" fillcolor="#D1D3D4" stroked="f">
                <v:path arrowok="t"/>
                <v:fill type="solid"/>
              </v:shape>
              <v:shape style="position:absolute;left:5942;top:2053;width:246;height:228" coordorigin="5942,2053" coordsize="246,228" path="m6169,2203l6060,2203,6145,2266,6188,2218,6169,2203xe" filled="t" fillcolor="#D1D3D4" stroked="f">
                <v:path arrowok="t"/>
                <v:fill type="solid"/>
              </v:shape>
              <v:shape style="position:absolute;left:5942;top:2053;width:246;height:228" coordorigin="5942,2053" coordsize="246,228" path="m6138,2053l6069,2130,6127,2130,6172,2078,6138,2053xe" filled="t" fillcolor="#D1D3D4" stroked="f">
                <v:path arrowok="t"/>
                <v:fill type="solid"/>
              </v:shape>
            </v:group>
            <v:group style="position:absolute;left:5942;top:2053;width:246;height:228" coordorigin="5942,2053" coordsize="246,228">
              <v:shape style="position:absolute;left:5942;top:2053;width:246;height:228" coordorigin="5942,2053" coordsize="246,228" path="m6145,2266l6188,2218,6104,2155,6172,2078,6138,2053,6069,2130,5985,2067,5942,2115,6026,2178,5957,2255,5992,2280,6060,2203,6145,2266xe" filled="f" stroked="t" strokeweight=".567pt" strokecolor="#D1D3D4">
                <v:path arrowok="t"/>
              </v:shape>
            </v:group>
            <v:group style="position:absolute;left:6538;top:2014;width:329;height:331" coordorigin="6538,2014" coordsize="329,331">
              <v:shape style="position:absolute;left:6538;top:2014;width:329;height:331" coordorigin="6538,2014" coordsize="329,331" path="m6538,2014l6867,2014,6867,2345,6538,2345,6538,2014xe" filled="f" stroked="t" strokeweight="5.669pt" strokecolor="#BBBDC0">
                <v:path arrowok="t"/>
              </v:shape>
            </v:group>
            <v:group style="position:absolute;left:6538;top:2014;width:329;height:331" coordorigin="6538,2014" coordsize="329,331">
              <v:shape style="position:absolute;left:6538;top:2014;width:329;height:331" coordorigin="6538,2014" coordsize="329,331" path="m6538,2014l6867,2014,6867,2345,6538,2345,6538,2014xe" filled="t" fillcolor="#FFFFFF" stroked="f">
                <v:path arrowok="t"/>
                <v:fill type="solid"/>
              </v:shape>
            </v:group>
            <v:group style="position:absolute;left:6538;top:1443;width:329;height:331" coordorigin="6538,1443" coordsize="329,331">
              <v:shape style="position:absolute;left:6538;top:1443;width:329;height:331" coordorigin="6538,1443" coordsize="329,331" path="m6538,1443l6867,1443,6867,1774,6538,1774,6538,1443xe" filled="f" stroked="t" strokeweight="5.669pt" strokecolor="#E6E7E8">
                <v:path arrowok="t"/>
              </v:shape>
            </v:group>
            <v:group style="position:absolute;left:6538;top:1443;width:329;height:331" coordorigin="6538,1443" coordsize="329,331">
              <v:shape style="position:absolute;left:6538;top:1443;width:329;height:331" coordorigin="6538,1443" coordsize="329,331" path="m6538,1443l6867,1443,6867,1774,6538,1774,6538,1443xe" filled="t" fillcolor="#E6E7E8" stroked="f">
                <v:path arrowok="t"/>
                <v:fill type="solid"/>
              </v:shape>
            </v:group>
            <v:group style="position:absolute;left:7024;top:1443;width:329;height:331" coordorigin="7024,1443" coordsize="329,331">
              <v:shape style="position:absolute;left:7024;top:1443;width:329;height:331" coordorigin="7024,1443" coordsize="329,331" path="m7024,1443l7354,1443,7354,1774,7024,1774,7024,1443xe" filled="f" stroked="t" strokeweight="5.669pt" strokecolor="#E6E7E8">
                <v:path arrowok="t"/>
              </v:shape>
            </v:group>
            <v:group style="position:absolute;left:7024;top:1443;width:329;height:331" coordorigin="7024,1443" coordsize="329,331">
              <v:shape style="position:absolute;left:7024;top:1443;width:329;height:331" coordorigin="7024,1443" coordsize="329,331" path="m7024,1443l7354,1443,7354,1774,7024,1774,7024,1443xe" filled="t" fillcolor="#E6E7E8" stroked="f">
                <v:path arrowok="t"/>
                <v:fill type="solid"/>
              </v:shape>
            </v:group>
            <v:group style="position:absolute;left:7512;top:1443;width:329;height:331" coordorigin="7512,1443" coordsize="329,331">
              <v:shape style="position:absolute;left:7512;top:1443;width:329;height:331" coordorigin="7512,1443" coordsize="329,331" path="m7512,1443l7842,1443,7842,1774,7512,1774,7512,1443xe" filled="f" stroked="t" strokeweight="5.669pt" strokecolor="#E6E7E8">
                <v:path arrowok="t"/>
              </v:shape>
            </v:group>
            <v:group style="position:absolute;left:7512;top:1443;width:329;height:331" coordorigin="7512,1443" coordsize="329,331">
              <v:shape style="position:absolute;left:7512;top:1443;width:329;height:331" coordorigin="7512,1443" coordsize="329,331" path="m7512,1443l7842,1443,7842,1774,7512,1774,7512,1443xe" filled="t" fillcolor="#E6E7E8" stroked="f">
                <v:path arrowok="t"/>
                <v:fill type="solid"/>
              </v:shape>
            </v:group>
            <v:group style="position:absolute;left:8160;top:1443;width:329;height:331" coordorigin="8160,1443" coordsize="329,331">
              <v:shape style="position:absolute;left:8160;top:1443;width:329;height:331" coordorigin="8160,1443" coordsize="329,331" path="m8160,1443l8489,1443,8489,1774,8160,1774,8160,1443xe" filled="f" stroked="t" strokeweight="5.669pt" strokecolor="#E6E7E8">
                <v:path arrowok="t"/>
              </v:shape>
            </v:group>
            <v:group style="position:absolute;left:8160;top:1443;width:329;height:331" coordorigin="8160,1443" coordsize="329,331">
              <v:shape style="position:absolute;left:8160;top:1443;width:329;height:331" coordorigin="8160,1443" coordsize="329,331" path="m8160,1443l8489,1443,8489,1774,8160,1774,8160,1443xe" filled="t" fillcolor="#E6E7E8" stroked="f">
                <v:path arrowok="t"/>
                <v:fill type="solid"/>
              </v:shape>
            </v:group>
            <v:group style="position:absolute;left:8651;top:1443;width:329;height:331" coordorigin="8651,1443" coordsize="329,331">
              <v:shape style="position:absolute;left:8651;top:1443;width:329;height:331" coordorigin="8651,1443" coordsize="329,331" path="m8651,1443l8980,1443,8980,1774,8651,1774,8651,1443xe" filled="f" stroked="t" strokeweight="5.669pt" strokecolor="#E6E7E8">
                <v:path arrowok="t"/>
              </v:shape>
            </v:group>
            <v:group style="position:absolute;left:8651;top:1443;width:329;height:331" coordorigin="8651,1443" coordsize="329,331">
              <v:shape style="position:absolute;left:8651;top:1443;width:329;height:331" coordorigin="8651,1443" coordsize="329,331" path="m8651,1443l8980,1443,8980,1774,8651,1774,8651,1443xe" filled="t" fillcolor="#E6E7E8" stroked="f">
                <v:path arrowok="t"/>
                <v:fill type="solid"/>
              </v:shape>
            </v:group>
            <v:group style="position:absolute;left:9622;top:1443;width:329;height:331" coordorigin="9622,1443" coordsize="329,331">
              <v:shape style="position:absolute;left:9622;top:1443;width:329;height:331" coordorigin="9622,1443" coordsize="329,331" path="m9622,1443l9952,1443,9952,1774,9622,1774,9622,1443xe" filled="f" stroked="t" strokeweight="5.669pt" strokecolor="#E6E7E8">
                <v:path arrowok="t"/>
              </v:shape>
            </v:group>
            <v:group style="position:absolute;left:9622;top:1443;width:329;height:331" coordorigin="9622,1443" coordsize="329,331">
              <v:shape style="position:absolute;left:9622;top:1443;width:329;height:331" coordorigin="9622,1443" coordsize="329,331" path="m9622,1443l9952,1443,9952,1774,9622,1774,9622,1443xe" filled="t" fillcolor="#E6E7E8" stroked="f">
                <v:path arrowok="t"/>
                <v:fill type="solid"/>
              </v:shape>
            </v:group>
            <v:group style="position:absolute;left:7025;top:2014;width:329;height:331" coordorigin="7025,2014" coordsize="329,331">
              <v:shape style="position:absolute;left:7025;top:2014;width:329;height:331" coordorigin="7025,2014" coordsize="329,331" path="m7025,2014l7354,2014,7354,2345,7025,2345,7025,2014xe" filled="f" stroked="t" strokeweight="5.669pt" strokecolor="#BBBDC0">
                <v:path arrowok="t"/>
              </v:shape>
            </v:group>
            <v:group style="position:absolute;left:7025;top:2014;width:329;height:331" coordorigin="7025,2014" coordsize="329,331">
              <v:shape style="position:absolute;left:7025;top:2014;width:329;height:331" coordorigin="7025,2014" coordsize="329,331" path="m7025,2014l7354,2014,7354,2345,7025,2345,7025,2014xe" filled="t" fillcolor="#FFFFFF" stroked="f">
                <v:path arrowok="t"/>
                <v:fill type="solid"/>
              </v:shape>
            </v:group>
            <v:group style="position:absolute;left:7518;top:2014;width:329;height:331" coordorigin="7518,2014" coordsize="329,331">
              <v:shape style="position:absolute;left:7518;top:2014;width:329;height:331" coordorigin="7518,2014" coordsize="329,331" path="m7518,2014l7847,2014,7847,2345,7518,2345,7518,2014xe" filled="f" stroked="t" strokeweight="5.669pt" strokecolor="#BBBDC0">
                <v:path arrowok="t"/>
              </v:shape>
            </v:group>
            <v:group style="position:absolute;left:7518;top:2014;width:329;height:331" coordorigin="7518,2014" coordsize="329,331">
              <v:shape style="position:absolute;left:7518;top:2014;width:329;height:331" coordorigin="7518,2014" coordsize="329,331" path="m7518,2014l7847,2014,7847,2345,7518,2345,7518,2014xe" filled="t" fillcolor="#FFFFFF" stroked="f">
                <v:path arrowok="t"/>
                <v:fill type="solid"/>
              </v:shape>
            </v:group>
            <v:group style="position:absolute;left:6397;top:352;width:16;height:1545" coordorigin="6397,352" coordsize="16,1545">
              <v:shape style="position:absolute;left:6397;top:352;width:16;height:1545" coordorigin="6397,352" coordsize="16,1545" path="m6413,1896l6397,352e" filled="f" stroked="t" strokeweight="1.417pt" strokecolor="#231F20">
                <v:path arrowok="t"/>
                <v:stroke dashstyle="dash"/>
              </v:shape>
            </v:group>
            <v:group style="position:absolute;left:7987;top:312;width:16;height:1584" coordorigin="7987,312" coordsize="16,1584">
              <v:shape style="position:absolute;left:7987;top:312;width:16;height:1584" coordorigin="7987,312" coordsize="16,1584" path="m8003,1896l7987,312e" filled="f" stroked="t" strokeweight="1.417pt" strokecolor="#231F20">
                <v:path arrowok="t"/>
                <v:stroke dashstyle="dash"/>
              </v:shape>
            </v:group>
            <v:group style="position:absolute;left:5226;top:324;width:16;height:1572" coordorigin="5226,324" coordsize="16,1572">
              <v:shape style="position:absolute;left:5226;top:324;width:16;height:1572" coordorigin="5226,324" coordsize="16,1572" path="m5242,1896l5226,324e" filled="f" stroked="t" strokeweight="1.417pt" strokecolor="#231F20">
                <v:path arrowok="t"/>
                <v:stroke dashstyle="dash"/>
              </v:shape>
            </v:group>
            <v:group style="position:absolute;left:10268;top:1443;width:329;height:331" coordorigin="10268,1443" coordsize="329,331">
              <v:shape style="position:absolute;left:10268;top:1443;width:329;height:331" coordorigin="10268,1443" coordsize="329,331" path="m10268,1443l10597,1443,10597,1774,10268,1774,10268,1443xe" filled="f" stroked="t" strokeweight="5.669pt" strokecolor="#E6E7E8">
                <v:path arrowok="t"/>
              </v:shape>
            </v:group>
            <v:group style="position:absolute;left:10268;top:1443;width:329;height:331" coordorigin="10268,1443" coordsize="329,331">
              <v:shape style="position:absolute;left:10268;top:1443;width:329;height:331" coordorigin="10268,1443" coordsize="329,331" path="m10268,1443l10597,1443,10597,1774,10268,1774,10268,1443xe" filled="t" fillcolor="#E6E7E8" stroked="f">
                <v:path arrowok="t"/>
                <v:fill type="solid"/>
              </v:shape>
            </v:group>
            <v:group style="position:absolute;left:10752;top:1443;width:329;height:331" coordorigin="10752,1443" coordsize="329,331">
              <v:shape style="position:absolute;left:10752;top:1443;width:329;height:331" coordorigin="10752,1443" coordsize="329,331" path="m10752,1443l11082,1443,11082,1774,10752,1774,10752,1443xe" filled="f" stroked="t" strokeweight="5.669pt" strokecolor="#E6E7E8">
                <v:path arrowok="t"/>
              </v:shape>
            </v:group>
            <v:group style="position:absolute;left:10752;top:1443;width:329;height:331" coordorigin="10752,1443" coordsize="329,331">
              <v:shape style="position:absolute;left:10752;top:1443;width:329;height:331" coordorigin="10752,1443" coordsize="329,331" path="m10752,1443l11082,1443,11082,1774,10752,1774,10752,1443xe" filled="t" fillcolor="#E6E7E8" stroked="f">
                <v:path arrowok="t"/>
                <v:fill type="solid"/>
              </v:shape>
            </v:group>
            <v:group style="position:absolute;left:10254;top:2014;width:329;height:331" coordorigin="10254,2014" coordsize="329,331">
              <v:shape style="position:absolute;left:10254;top:2014;width:329;height:331" coordorigin="10254,2014" coordsize="329,331" path="m10254,2014l10583,2014,10583,2345,10254,2345,10254,2014xe" filled="f" stroked="t" strokeweight="5.669pt" strokecolor="#D1D3D4">
                <v:path arrowok="t"/>
              </v:shape>
            </v:group>
            <v:group style="position:absolute;left:10254;top:2014;width:329;height:331" coordorigin="10254,2014" coordsize="329,331">
              <v:shape style="position:absolute;left:10254;top:2014;width:329;height:331" coordorigin="10254,2014" coordsize="329,331" path="m10254,2014l10583,2014,10583,2345,10254,2345,10254,2014xe" filled="t" fillcolor="#FFFFFF" stroked="f">
                <v:path arrowok="t"/>
                <v:fill type="solid"/>
              </v:shape>
            </v:group>
            <v:group style="position:absolute;left:10758;top:2014;width:329;height:331" coordorigin="10758,2014" coordsize="329,331">
              <v:shape style="position:absolute;left:10758;top:2014;width:329;height:331" coordorigin="10758,2014" coordsize="329,331" path="m10758,2014l11087,2014,11087,2345,10758,2345,10758,2014xe" filled="f" stroked="t" strokeweight="5.669pt" strokecolor="#D1D3D4">
                <v:path arrowok="t"/>
              </v:shape>
            </v:group>
            <v:group style="position:absolute;left:10758;top:2014;width:329;height:331" coordorigin="10758,2014" coordsize="329,331">
              <v:shape style="position:absolute;left:10758;top:2014;width:329;height:331" coordorigin="10758,2014" coordsize="329,331" path="m10758,2014l11087,2014,11087,2345,10758,2345,10758,2014xe" filled="t" fillcolor="#FFFFFF" stroked="f">
                <v:path arrowok="t"/>
                <v:fill type="solid"/>
              </v:shape>
            </v:group>
            <v:group style="position:absolute;left:10103;top:312;width:16;height:1584" coordorigin="10103,312" coordsize="16,1584">
              <v:shape style="position:absolute;left:10103;top:312;width:16;height:1584" coordorigin="10103,312" coordsize="16,1584" path="m10120,1896l10103,312e" filled="f" stroked="t" strokeweight="1.417pt" strokecolor="#231F20">
                <v:path arrowok="t"/>
                <v:stroke dashstyle="dash"/>
              </v:shape>
            </v:group>
            <v:group style="position:absolute;left:836;top:1272;width:4400;height:16" coordorigin="836,1272" coordsize="4400,16">
              <v:shape style="position:absolute;left:836;top:1272;width:4400;height:16" coordorigin="836,1272" coordsize="4400,16" path="m836,1288l5236,1272e" filled="f" stroked="t" strokeweight="1.417pt" strokecolor="#231F20">
                <v:path arrowok="t"/>
                <v:stroke dashstyle="dash"/>
              </v:shape>
            </v:group>
            <v:group style="position:absolute;left:1742;top:1335;width:16;height:561" coordorigin="1742,1335" coordsize="16,561">
              <v:shape style="position:absolute;left:1742;top:1335;width:16;height:561" coordorigin="1742,1335" coordsize="16,561" path="m1759,1896l1742,1335e" filled="f" stroked="t" strokeweight="1.417pt" strokecolor="#231F20">
                <v:path arrowok="t"/>
                <v:stroke dashstyle="dash"/>
              </v:shape>
            </v:group>
            <w10:wrap type="none"/>
          </v:group>
        </w:pict>
      </w:r>
      <w:r>
        <w:rPr/>
        <w:pict>
          <v:shape style="position:absolute;margin-left:395.274338pt;margin-top:46.118993pt;width:82.004779pt;height:10.643482pt;mso-position-horizontal-relative:page;mso-position-vertical-relative:paragraph;z-index:-6924;rotation:306" type="#_x0000_t136" fillcolor="#231F20" stroked="f">
            <o:extrusion v:ext="view" autorotationcenter="t"/>
            <v:textpath style="font-family:&amp;quot;Tw Cen MT&amp;quot;;font-size:10pt;v-text-kern:t;mso-text-shadow:auto;font-weight:bold" string="Directa o Presencial"/>
            <w10:wrap type="none"/>
          </v:shape>
        </w:pict>
      </w:r>
      <w:r>
        <w:rPr/>
        <w:pict>
          <v:shape style="position:absolute;margin-left:413.33827pt;margin-top:41.391814pt;width:91.44335pt;height:10.717669pt;mso-position-horizontal-relative:page;mso-position-vertical-relative:paragraph;z-index:-6923;rotation:306" type="#_x0000_t136" fillcolor="#231F20" stroked="f">
            <o:extrusion v:ext="view" autorotationcenter="t"/>
            <v:textpath style="font-family:&amp;quot;Tw Cen MT&amp;quot;;font-size:10pt;v-text-kern:t;mso-text-shadow:auto;font-weight:bold" string="Indirecta o en campus"/>
            <w10:wrap type="none"/>
          </v:shape>
        </w:pict>
      </w:r>
      <w:r>
        <w:rPr>
          <w:rFonts w:ascii="Tw Cen MT" w:hAnsi="Tw Cen MT" w:cs="Tw Cen MT" w:eastAsia="Tw Cen MT"/>
          <w:b w:val="0"/>
          <w:bCs w:val="0"/>
          <w:color w:val="231F20"/>
          <w:sz w:val="20"/>
          <w:szCs w:val="20"/>
        </w:rPr>
      </w:r>
      <w:r>
        <w:rPr>
          <w:rFonts w:ascii="Tw Cen MT" w:hAnsi="Tw Cen MT" w:cs="Tw Cen MT" w:eastAsia="Tw Cen MT"/>
          <w:b w:val="0"/>
          <w:bCs w:val="0"/>
          <w:color w:val="231F20"/>
          <w:sz w:val="20"/>
          <w:szCs w:val="20"/>
          <w:u w:val="thick" w:color="231F20"/>
        </w:rPr>
        <w:t>  </w:t>
      </w:r>
      <w:r>
        <w:rPr>
          <w:rFonts w:ascii="Tw Cen MT" w:hAnsi="Tw Cen MT" w:cs="Tw Cen MT" w:eastAsia="Tw Cen MT"/>
          <w:b w:val="0"/>
          <w:bCs w:val="0"/>
          <w:color w:val="231F20"/>
          <w:spacing w:val="-27"/>
          <w:sz w:val="20"/>
          <w:szCs w:val="20"/>
          <w:u w:val="thick" w:color="231F20"/>
        </w:rPr>
        <w:t> 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85"/>
          <w:sz w:val="20"/>
          <w:szCs w:val="20"/>
          <w:u w:val="thick" w:color="231F20"/>
        </w:rPr>
        <w:t>PRESENTE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85"/>
          <w:sz w:val="20"/>
          <w:szCs w:val="20"/>
          <w:u w:val="thick" w:color="231F20"/>
        </w:rPr>
        <w:tab/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85"/>
          <w:position w:val="1"/>
          <w:sz w:val="20"/>
          <w:szCs w:val="20"/>
          <w:u w:val="thick" w:color="231F20"/>
        </w:rPr>
        <w:t>TIEMPO</w:t>
      </w:r>
      <w:r>
        <w:rPr>
          <w:rFonts w:ascii="Tw Cen MT" w:hAnsi="Tw Cen MT" w:cs="Tw Cen MT" w:eastAsia="Tw Cen MT"/>
          <w:b w:val="0"/>
          <w:bCs w:val="0"/>
          <w:color w:val="231F20"/>
          <w:spacing w:val="-36"/>
          <w:w w:val="85"/>
          <w:position w:val="1"/>
          <w:sz w:val="20"/>
          <w:szCs w:val="20"/>
          <w:u w:val="thick" w:color="231F20"/>
        </w:rPr>
        <w:t> 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85"/>
          <w:position w:val="1"/>
          <w:sz w:val="20"/>
          <w:szCs w:val="20"/>
          <w:u w:val="thick" w:color="231F20"/>
        </w:rPr>
        <w:t>EN</w:t>
      </w:r>
      <w:r>
        <w:rPr>
          <w:rFonts w:ascii="Tw Cen MT" w:hAnsi="Tw Cen MT" w:cs="Tw Cen MT" w:eastAsia="Tw Cen MT"/>
          <w:b w:val="0"/>
          <w:bCs w:val="0"/>
          <w:color w:val="231F20"/>
          <w:spacing w:val="-35"/>
          <w:w w:val="85"/>
          <w:position w:val="1"/>
          <w:sz w:val="20"/>
          <w:szCs w:val="20"/>
          <w:u w:val="thick" w:color="231F20"/>
        </w:rPr>
        <w:t> 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85"/>
          <w:position w:val="1"/>
          <w:sz w:val="20"/>
          <w:szCs w:val="20"/>
          <w:u w:val="thick" w:color="231F20"/>
        </w:rPr>
        <w:t>EL</w:t>
      </w:r>
      <w:r>
        <w:rPr>
          <w:rFonts w:ascii="Tw Cen MT" w:hAnsi="Tw Cen MT" w:cs="Tw Cen MT" w:eastAsia="Tw Cen MT"/>
          <w:b w:val="0"/>
          <w:bCs w:val="0"/>
          <w:color w:val="231F20"/>
          <w:spacing w:val="-36"/>
          <w:w w:val="85"/>
          <w:position w:val="1"/>
          <w:sz w:val="20"/>
          <w:szCs w:val="20"/>
          <w:u w:val="thick" w:color="231F20"/>
        </w:rPr>
        <w:t> 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85"/>
          <w:position w:val="1"/>
          <w:sz w:val="20"/>
          <w:szCs w:val="20"/>
          <w:u w:val="thick" w:color="231F20"/>
        </w:rPr>
        <w:t>PUES</w:t>
      </w:r>
      <w:r>
        <w:rPr>
          <w:rFonts w:ascii="Tw Cen MT" w:hAnsi="Tw Cen MT" w:cs="Tw Cen MT" w:eastAsia="Tw Cen MT"/>
          <w:b w:val="0"/>
          <w:bCs w:val="0"/>
          <w:color w:val="231F20"/>
          <w:spacing w:val="-4"/>
          <w:w w:val="85"/>
          <w:position w:val="1"/>
          <w:sz w:val="20"/>
          <w:szCs w:val="20"/>
          <w:u w:val="thick" w:color="231F20"/>
        </w:rPr>
        <w:t>T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85"/>
          <w:position w:val="1"/>
          <w:sz w:val="20"/>
          <w:szCs w:val="20"/>
          <w:u w:val="thick" w:color="231F20"/>
        </w:rPr>
        <w:t>O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85"/>
          <w:position w:val="1"/>
          <w:sz w:val="20"/>
          <w:szCs w:val="20"/>
          <w:u w:val="thick" w:color="231F20"/>
        </w:rPr>
        <w:tab/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85"/>
          <w:position w:val="2"/>
          <w:sz w:val="20"/>
          <w:szCs w:val="20"/>
          <w:u w:val="thick" w:color="231F20"/>
        </w:rPr>
        <w:t>CA</w:t>
      </w:r>
      <w:r>
        <w:rPr>
          <w:rFonts w:ascii="Tw Cen MT" w:hAnsi="Tw Cen MT" w:cs="Tw Cen MT" w:eastAsia="Tw Cen MT"/>
          <w:b w:val="0"/>
          <w:bCs w:val="0"/>
          <w:color w:val="231F20"/>
          <w:spacing w:val="-14"/>
          <w:w w:val="85"/>
          <w:position w:val="2"/>
          <w:sz w:val="20"/>
          <w:szCs w:val="20"/>
          <w:u w:val="thick" w:color="231F20"/>
        </w:rPr>
        <w:t>P</w:t>
      </w:r>
      <w:r>
        <w:rPr>
          <w:rFonts w:ascii="Tw Cen MT" w:hAnsi="Tw Cen MT" w:cs="Tw Cen MT" w:eastAsia="Tw Cen MT"/>
          <w:b w:val="0"/>
          <w:bCs w:val="0"/>
          <w:color w:val="231F20"/>
          <w:spacing w:val="-7"/>
          <w:w w:val="85"/>
          <w:position w:val="2"/>
          <w:sz w:val="20"/>
          <w:szCs w:val="20"/>
          <w:u w:val="thick" w:color="231F20"/>
        </w:rPr>
        <w:t>A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85"/>
          <w:position w:val="2"/>
          <w:sz w:val="20"/>
          <w:szCs w:val="20"/>
          <w:u w:val="thick" w:color="231F20"/>
        </w:rPr>
        <w:t>CI</w:t>
      </w:r>
      <w:r>
        <w:rPr>
          <w:rFonts w:ascii="Tw Cen MT" w:hAnsi="Tw Cen MT" w:cs="Tw Cen MT" w:eastAsia="Tw Cen MT"/>
          <w:b w:val="0"/>
          <w:bCs w:val="0"/>
          <w:color w:val="231F20"/>
          <w:spacing w:val="-4"/>
          <w:w w:val="85"/>
          <w:position w:val="2"/>
          <w:sz w:val="20"/>
          <w:szCs w:val="20"/>
          <w:u w:val="thick" w:color="231F20"/>
        </w:rPr>
        <w:t>T</w:t>
      </w:r>
      <w:r>
        <w:rPr>
          <w:rFonts w:ascii="Tw Cen MT" w:hAnsi="Tw Cen MT" w:cs="Tw Cen MT" w:eastAsia="Tw Cen MT"/>
          <w:b w:val="0"/>
          <w:bCs w:val="0"/>
          <w:color w:val="231F20"/>
          <w:spacing w:val="-7"/>
          <w:w w:val="85"/>
          <w:position w:val="2"/>
          <w:sz w:val="20"/>
          <w:szCs w:val="20"/>
          <w:u w:val="thick" w:color="231F20"/>
        </w:rPr>
        <w:t>A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85"/>
          <w:position w:val="2"/>
          <w:sz w:val="20"/>
          <w:szCs w:val="20"/>
          <w:u w:val="thick" w:color="231F20"/>
        </w:rPr>
        <w:t>CIÓN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85"/>
          <w:position w:val="2"/>
          <w:sz w:val="20"/>
          <w:szCs w:val="20"/>
          <w:u w:val="thick" w:color="231F20"/>
        </w:rPr>
        <w:tab/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85"/>
          <w:position w:val="2"/>
          <w:sz w:val="20"/>
          <w:szCs w:val="20"/>
          <w:u w:val="thick" w:color="231F20"/>
        </w:rPr>
        <w:t>IM</w:t>
      </w:r>
      <w:r>
        <w:rPr>
          <w:rFonts w:ascii="Tw Cen MT" w:hAnsi="Tw Cen MT" w:cs="Tw Cen MT" w:eastAsia="Tw Cen MT"/>
          <w:b w:val="0"/>
          <w:bCs w:val="0"/>
          <w:color w:val="231F20"/>
          <w:spacing w:val="-6"/>
          <w:w w:val="85"/>
          <w:position w:val="2"/>
          <w:sz w:val="20"/>
          <w:szCs w:val="20"/>
          <w:u w:val="thick" w:color="231F20"/>
        </w:rPr>
        <w:t>A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85"/>
          <w:position w:val="2"/>
          <w:sz w:val="20"/>
          <w:szCs w:val="20"/>
          <w:u w:val="thick" w:color="231F20"/>
        </w:rPr>
        <w:t>GEN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position w:val="2"/>
          <w:sz w:val="20"/>
          <w:szCs w:val="20"/>
          <w:u w:val="thick" w:color="231F20"/>
        </w:rPr>
        <w:t> 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position w:val="2"/>
          <w:sz w:val="20"/>
          <w:szCs w:val="20"/>
          <w:u w:val="thick" w:color="231F20"/>
        </w:rPr>
        <w:tab/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position w:val="2"/>
          <w:sz w:val="20"/>
          <w:szCs w:val="20"/>
          <w:u w:val="none"/>
        </w:rPr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position w:val="0"/>
          <w:sz w:val="20"/>
          <w:szCs w:val="20"/>
          <w:u w:val="none"/>
        </w:rPr>
      </w:r>
    </w:p>
    <w:p>
      <w:pPr>
        <w:spacing w:after="0"/>
        <w:jc w:val="left"/>
        <w:rPr>
          <w:rFonts w:ascii="Tw Cen MT" w:hAnsi="Tw Cen MT" w:cs="Tw Cen MT" w:eastAsia="Tw Cen MT"/>
          <w:sz w:val="20"/>
          <w:szCs w:val="20"/>
        </w:rPr>
        <w:sectPr>
          <w:type w:val="continuous"/>
          <w:pgSz w:w="12240" w:h="15840"/>
          <w:pgMar w:top="1020" w:bottom="280" w:left="720" w:right="700"/>
          <w:cols w:num="2" w:equalWidth="0">
            <w:col w:w="3816" w:space="457"/>
            <w:col w:w="6547"/>
          </w:cols>
        </w:sectPr>
      </w:pPr>
    </w:p>
    <w:p>
      <w:pPr>
        <w:spacing w:line="110" w:lineRule="exact" w:before="2"/>
        <w:rPr>
          <w:sz w:val="11"/>
          <w:szCs w:val="11"/>
        </w:rPr>
      </w:pPr>
      <w:r>
        <w:rPr>
          <w:sz w:val="11"/>
          <w:szCs w:val="11"/>
        </w:rPr>
      </w:r>
    </w:p>
    <w:p>
      <w:pPr>
        <w:spacing w:before="76"/>
        <w:ind w:left="182" w:right="0" w:firstLine="0"/>
        <w:jc w:val="left"/>
        <w:rPr>
          <w:rFonts w:ascii="Tw Cen MT" w:hAnsi="Tw Cen MT" w:cs="Tw Cen MT" w:eastAsia="Tw Cen MT"/>
          <w:sz w:val="40"/>
          <w:szCs w:val="40"/>
        </w:rPr>
      </w:pPr>
      <w:r>
        <w:rPr/>
        <w:pict>
          <v:shape style="position:absolute;margin-left:340.913979pt;margin-top:42.217392pt;width:48.812385pt;height:10.382591pt;mso-position-horizontal-relative:page;mso-position-vertical-relative:paragraph;z-index:-6926;rotation:306" type="#_x0000_t136" fillcolor="#231F20" stroked="f">
            <o:extrusion v:ext="view" autorotationcenter="t"/>
            <v:textpath style="font-family:&amp;quot;Tw Cen MT&amp;quot;;font-size:10pt;v-text-kern:t;mso-text-shadow:auto;font-weight:bold" string="7-12 MESES"/>
            <w10:wrap type="none"/>
          </v:shape>
        </w:pict>
      </w:r>
      <w:r>
        <w:rPr/>
        <w:pict>
          <v:shape style="position:absolute;margin-left:365.406081pt;margin-top:42.943973pt;width:47.043465pt;height:10.368688pt;mso-position-horizontal-relative:page;mso-position-vertical-relative:paragraph;z-index:-6925;rotation:306" type="#_x0000_t136" fillcolor="#231F20" stroked="f">
            <o:extrusion v:ext="view" autorotationcenter="t"/>
            <v:textpath style="font-family:&amp;quot;Tw Cen MT&amp;quot;;font-size:10pt;v-text-kern:t;mso-text-shadow:auto;font-weight:bold" string="+12 MESES"/>
            <w10:wrap type="none"/>
          </v:shape>
        </w:pict>
      </w:r>
      <w:r>
        <w:rPr/>
        <w:pict>
          <v:shape style="position:absolute;margin-left:448.249173pt;margin-top:36.552112pt;width:62.604959pt;height:10.491pt;mso-position-horizontal-relative:page;mso-position-vertical-relative:paragraph;z-index:-6921;rotation:306" type="#_x0000_t136" fillcolor="#231F20" stroked="f">
            <o:extrusion v:ext="view" autorotationcenter="t"/>
            <v:textpath style="font-family:&amp;quot;Tw Cen MT&amp;quot;;font-size:10pt;v-text-kern:t;mso-text-shadow:auto;font-weight:bold" string="Con manuales"/>
            <w10:wrap type="none"/>
          </v:shape>
        </w:pict>
      </w:r>
      <w:r>
        <w:rPr/>
        <w:pict>
          <v:shape style="position:absolute;margin-left:469.692041pt;margin-top:34.446341pt;width:67.731626pt;height:10.531296pt;mso-position-horizontal-relative:page;mso-position-vertical-relative:paragraph;z-index:-6920;rotation:306" type="#_x0000_t136" fillcolor="#231F20" stroked="f">
            <o:extrusion v:ext="view" autorotationcenter="t"/>
            <v:textpath style="font-family:&amp;quot;Tw Cen MT&amp;quot;;font-size:10pt;v-text-kern:t;mso-text-shadow:auto;font-weight:bold" string="Sobre la marcha"/>
            <w10:wrap type="none"/>
          </v:shape>
        </w:pict>
      </w:r>
      <w:r>
        <w:rPr/>
        <w:pict>
          <v:shape style="position:absolute;margin-left:501.090448pt;margin-top:34.689123pt;width:67.140553pt;height:10.52665pt;mso-position-horizontal-relative:page;mso-position-vertical-relative:paragraph;z-index:-6919;rotation:306" type="#_x0000_t136" fillcolor="#231F20" stroked="f">
            <o:extrusion v:ext="view" autorotationcenter="t"/>
            <v:textpath style="font-family:&amp;quot;Tw Cen MT&amp;quot;;font-size:10pt;v-text-kern:t;mso-text-shadow:auto;font-weight:bold" string="Utiliza uniforme"/>
            <w10:wrap type="none"/>
          </v:shape>
        </w:pict>
      </w:r>
      <w:r>
        <w:rPr/>
        <w:pict>
          <v:shape style="position:absolute;margin-left:528.260995pt;margin-top:41.632684pt;width:50.23322pt;height:10.393759pt;mso-position-horizontal-relative:page;mso-position-vertical-relative:paragraph;z-index:-6918;rotation:306" type="#_x0000_t136" fillcolor="#231F20" stroked="f">
            <o:extrusion v:ext="view" autorotationcenter="t"/>
            <v:textpath style="font-family:&amp;quot;Tw Cen MT&amp;quot;;font-size:10pt;v-text-kern:t;mso-text-shadow:auto;font-weight:bold" string="Porta gafete"/>
            <w10:wrap type="none"/>
          </v:shape>
        </w:pict>
      </w:r>
      <w:r>
        <w:rPr>
          <w:rFonts w:ascii="Tw Cen MT" w:hAnsi="Tw Cen MT" w:cs="Tw Cen MT" w:eastAsia="Tw Cen MT"/>
          <w:b/>
          <w:bCs/>
          <w:color w:val="231F20"/>
          <w:spacing w:val="26"/>
          <w:w w:val="100"/>
          <w:sz w:val="40"/>
          <w:szCs w:val="40"/>
        </w:rPr>
        <w:t>P</w:t>
      </w:r>
      <w:r>
        <w:rPr>
          <w:rFonts w:ascii="Tw Cen MT" w:hAnsi="Tw Cen MT" w:cs="Tw Cen MT" w:eastAsia="Tw Cen MT"/>
          <w:b/>
          <w:bCs/>
          <w:color w:val="231F20"/>
          <w:spacing w:val="26"/>
          <w:w w:val="100"/>
          <w:sz w:val="40"/>
          <w:szCs w:val="40"/>
        </w:rPr>
        <w:t>R</w:t>
      </w:r>
      <w:r>
        <w:rPr>
          <w:rFonts w:ascii="Tw Cen MT" w:hAnsi="Tw Cen MT" w:cs="Tw Cen MT" w:eastAsia="Tw Cen MT"/>
          <w:b/>
          <w:bCs/>
          <w:color w:val="231F20"/>
          <w:spacing w:val="26"/>
          <w:w w:val="100"/>
          <w:sz w:val="40"/>
          <w:szCs w:val="40"/>
        </w:rPr>
        <w:t>I</w:t>
      </w:r>
      <w:r>
        <w:rPr>
          <w:rFonts w:ascii="Tw Cen MT" w:hAnsi="Tw Cen MT" w:cs="Tw Cen MT" w:eastAsia="Tw Cen MT"/>
          <w:b/>
          <w:bCs/>
          <w:color w:val="231F20"/>
          <w:spacing w:val="26"/>
          <w:w w:val="100"/>
          <w:sz w:val="40"/>
          <w:szCs w:val="40"/>
        </w:rPr>
        <w:t>M</w:t>
      </w:r>
      <w:r>
        <w:rPr>
          <w:rFonts w:ascii="Tw Cen MT" w:hAnsi="Tw Cen MT" w:cs="Tw Cen MT" w:eastAsia="Tw Cen MT"/>
          <w:b/>
          <w:bCs/>
          <w:color w:val="231F20"/>
          <w:spacing w:val="26"/>
          <w:w w:val="100"/>
          <w:sz w:val="40"/>
          <w:szCs w:val="40"/>
        </w:rPr>
        <w:t>E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40"/>
          <w:szCs w:val="40"/>
        </w:rPr>
        <w:t>R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40"/>
          <w:szCs w:val="40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26"/>
          <w:w w:val="100"/>
          <w:sz w:val="40"/>
          <w:szCs w:val="40"/>
        </w:rPr>
        <w:t>T</w:t>
      </w:r>
      <w:r>
        <w:rPr>
          <w:rFonts w:ascii="Tw Cen MT" w:hAnsi="Tw Cen MT" w:cs="Tw Cen MT" w:eastAsia="Tw Cen MT"/>
          <w:b/>
          <w:bCs/>
          <w:color w:val="231F20"/>
          <w:spacing w:val="26"/>
          <w:w w:val="100"/>
          <w:sz w:val="40"/>
          <w:szCs w:val="40"/>
        </w:rPr>
        <w:t>U</w:t>
      </w:r>
      <w:r>
        <w:rPr>
          <w:rFonts w:ascii="Tw Cen MT" w:hAnsi="Tw Cen MT" w:cs="Tw Cen MT" w:eastAsia="Tw Cen MT"/>
          <w:b/>
          <w:bCs/>
          <w:color w:val="231F20"/>
          <w:spacing w:val="26"/>
          <w:w w:val="100"/>
          <w:sz w:val="40"/>
          <w:szCs w:val="40"/>
        </w:rPr>
        <w:t>R</w:t>
      </w:r>
      <w:r>
        <w:rPr>
          <w:rFonts w:ascii="Tw Cen MT" w:hAnsi="Tw Cen MT" w:cs="Tw Cen MT" w:eastAsia="Tw Cen MT"/>
          <w:b/>
          <w:bCs/>
          <w:color w:val="231F20"/>
          <w:spacing w:val="26"/>
          <w:w w:val="100"/>
          <w:sz w:val="40"/>
          <w:szCs w:val="40"/>
        </w:rPr>
        <w:t>N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40"/>
          <w:szCs w:val="40"/>
        </w:rPr>
        <w:t>O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sz w:val="40"/>
          <w:szCs w:val="40"/>
        </w:rPr>
      </w:r>
    </w:p>
    <w:p>
      <w:pPr>
        <w:spacing w:line="150" w:lineRule="exact" w:before="1"/>
        <w:rPr>
          <w:sz w:val="15"/>
          <w:szCs w:val="15"/>
        </w:rPr>
      </w:pPr>
      <w:r>
        <w:rPr>
          <w:sz w:val="15"/>
          <w:szCs w:val="15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after="0" w:line="200" w:lineRule="exact"/>
        <w:rPr>
          <w:sz w:val="20"/>
          <w:szCs w:val="20"/>
        </w:rPr>
        <w:sectPr>
          <w:type w:val="continuous"/>
          <w:pgSz w:w="12240" w:h="15840"/>
          <w:pgMar w:top="1020" w:bottom="280" w:left="720" w:right="700"/>
        </w:sectPr>
      </w:pPr>
    </w:p>
    <w:p>
      <w:pPr>
        <w:tabs>
          <w:tab w:pos="2205" w:val="left" w:leader="none"/>
        </w:tabs>
        <w:spacing w:before="80"/>
        <w:ind w:left="252" w:right="0" w:firstLine="0"/>
        <w:jc w:val="left"/>
        <w:rPr>
          <w:rFonts w:ascii="Tw Cen MT" w:hAnsi="Tw Cen MT" w:cs="Tw Cen MT" w:eastAsia="Tw Cen MT"/>
          <w:sz w:val="20"/>
          <w:szCs w:val="20"/>
        </w:rPr>
      </w:pP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0"/>
          <w:szCs w:val="20"/>
        </w:rPr>
        <w:t>CARGO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0"/>
          <w:szCs w:val="20"/>
        </w:rPr>
        <w:tab/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position w:val="1"/>
          <w:sz w:val="20"/>
          <w:szCs w:val="20"/>
        </w:rPr>
        <w:t>NOMBRE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position w:val="0"/>
          <w:sz w:val="20"/>
          <w:szCs w:val="20"/>
        </w:rPr>
      </w:r>
    </w:p>
    <w:p>
      <w:pPr>
        <w:spacing w:line="120" w:lineRule="exact" w:before="8"/>
        <w:rPr>
          <w:sz w:val="12"/>
          <w:szCs w:val="12"/>
        </w:rPr>
      </w:pPr>
      <w:r>
        <w:rPr/>
        <w:br w:type="column"/>
      </w:r>
      <w:r>
        <w:rPr>
          <w:sz w:val="12"/>
          <w:szCs w:val="12"/>
        </w:rPr>
      </w:r>
    </w:p>
    <w:p>
      <w:pPr>
        <w:pStyle w:val="BodyText"/>
        <w:tabs>
          <w:tab w:pos="756" w:val="left" w:leader="none"/>
        </w:tabs>
        <w:ind w:left="252" w:right="0"/>
        <w:jc w:val="left"/>
      </w:pPr>
      <w:r>
        <w:rPr/>
        <w:pict>
          <v:shape style="position:absolute;margin-left:317.698038pt;margin-top:-15.157719pt;width:43.503626pt;height:10.340865pt;mso-position-horizontal-relative:page;mso-position-vertical-relative:paragraph;z-index:-6927;rotation:306" type="#_x0000_t136" fillcolor="#231F20" stroked="f">
            <o:extrusion v:ext="view" autorotationcenter="t"/>
            <v:textpath style="font-family:&amp;quot;Tw Cen MT&amp;quot;;font-size:10pt;v-text-kern:t;mso-text-shadow:auto;font-weight:bold" string="1-6 MESES"/>
            <w10:wrap type="none"/>
          </v:shape>
        </w:pict>
      </w:r>
      <w:r>
        <w:rPr/>
        <w:pict>
          <v:shape style="position:absolute;margin-left:433.828683pt;margin-top:-4.329463pt;width:27.401356pt;height:10.214302pt;mso-position-horizontal-relative:page;mso-position-vertical-relative:paragraph;z-index:-6922;rotation:306" type="#_x0000_t136" fillcolor="#231F20" stroked="f">
            <o:extrusion v:ext="view" autorotationcenter="t"/>
            <v:textpath style="font-family:&amp;quot;Tw Cen MT&amp;quot;;font-size:10pt;v-text-kern:t;mso-text-shadow:auto;font-weight:bold" string="virtual"/>
            <w10:wrap type="none"/>
          </v:shape>
        </w:pict>
      </w:r>
      <w:r>
        <w:rPr>
          <w:b w:val="0"/>
          <w:bCs w:val="0"/>
          <w:color w:val="231F20"/>
          <w:spacing w:val="0"/>
          <w:w w:val="100"/>
        </w:rPr>
        <w:t>SI</w:t>
      </w:r>
      <w:r>
        <w:rPr>
          <w:b w:val="0"/>
          <w:bCs w:val="0"/>
          <w:color w:val="231F20"/>
          <w:spacing w:val="0"/>
          <w:w w:val="100"/>
        </w:rPr>
        <w:tab/>
      </w:r>
      <w:r>
        <w:rPr>
          <w:b w:val="0"/>
          <w:bCs w:val="0"/>
          <w:color w:val="231F20"/>
          <w:spacing w:val="0"/>
          <w:w w:val="100"/>
        </w:rPr>
        <w:t>NO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sectPr>
          <w:type w:val="continuous"/>
          <w:pgSz w:w="12240" w:h="15840"/>
          <w:pgMar w:top="1020" w:bottom="280" w:left="720" w:right="700"/>
          <w:cols w:num="2" w:equalWidth="0">
            <w:col w:w="2935" w:space="1469"/>
            <w:col w:w="6416"/>
          </w:cols>
        </w:sectPr>
      </w:pPr>
    </w:p>
    <w:p>
      <w:pPr>
        <w:spacing w:line="140" w:lineRule="exact" w:before="10"/>
        <w:rPr>
          <w:sz w:val="14"/>
          <w:szCs w:val="14"/>
        </w:rPr>
      </w:pPr>
      <w:r>
        <w:rPr>
          <w:sz w:val="14"/>
          <w:szCs w:val="14"/>
        </w:rPr>
      </w:r>
    </w:p>
    <w:p>
      <w:pPr>
        <w:spacing w:after="0" w:line="140" w:lineRule="exact"/>
        <w:rPr>
          <w:sz w:val="14"/>
          <w:szCs w:val="14"/>
        </w:rPr>
        <w:sectPr>
          <w:type w:val="continuous"/>
          <w:pgSz w:w="12240" w:h="15840"/>
          <w:pgMar w:top="1020" w:bottom="280" w:left="720" w:right="700"/>
        </w:sectPr>
      </w:pPr>
    </w:p>
    <w:p>
      <w:pPr>
        <w:pStyle w:val="BodyText"/>
        <w:spacing w:before="78"/>
        <w:ind w:left="151" w:right="0"/>
        <w:jc w:val="left"/>
      </w:pPr>
      <w:r>
        <w:rPr>
          <w:b w:val="0"/>
          <w:bCs w:val="0"/>
          <w:color w:val="231F20"/>
          <w:spacing w:val="0"/>
          <w:w w:val="100"/>
        </w:rPr>
        <w:t>1.</w:t>
      </w:r>
      <w:r>
        <w:rPr>
          <w:b w:val="0"/>
          <w:bCs w:val="0"/>
          <w:color w:val="231F20"/>
          <w:spacing w:val="0"/>
          <w:w w:val="100"/>
        </w:rPr>
        <w:t> </w:t>
      </w:r>
      <w:r>
        <w:rPr>
          <w:b w:val="0"/>
          <w:bCs w:val="0"/>
          <w:color w:val="231F20"/>
          <w:spacing w:val="0"/>
          <w:w w:val="100"/>
        </w:rPr>
        <w:t>R.M.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10" w:lineRule="exact" w:before="7"/>
        <w:rPr>
          <w:sz w:val="11"/>
          <w:szCs w:val="11"/>
        </w:rPr>
      </w:pPr>
      <w:r>
        <w:rPr/>
        <w:br w:type="column"/>
      </w:r>
      <w:r>
        <w:rPr>
          <w:sz w:val="11"/>
          <w:szCs w:val="11"/>
        </w:rPr>
      </w:r>
    </w:p>
    <w:p>
      <w:pPr>
        <w:ind w:left="151" w:right="0" w:firstLine="0"/>
        <w:jc w:val="left"/>
        <w:rPr>
          <w:rFonts w:ascii="Times New Roman" w:hAnsi="Times New Roman" w:cs="Times New Roman" w:eastAsia="Times New Roman"/>
          <w:sz w:val="18"/>
          <w:szCs w:val="18"/>
        </w:rPr>
      </w:pPr>
      <w:r>
        <w:rPr/>
        <w:pict>
          <v:shape style="position:absolute;margin-left:407.185211pt;margin-top:-2.793235pt;width:90.6732pt;height:16.560pt;mso-position-horizontal-relative:page;mso-position-vertical-relative:paragraph;z-index:-6938" type="#_x0000_t202" filled="f" stroked="f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/>
                  <w:tr>
                    <w:trPr>
                      <w:trHeight w:val="331" w:hRule="exact"/>
                    </w:trPr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  <w:shd w:val="clear" w:color="auto" w:fill="FFFFFF"/>
                      </w:tcPr>
                      <w:p>
                        <w:pPr/>
                      </w:p>
                    </w:tc>
                    <w:tc>
                      <w:tcPr>
                        <w:tcW w:w="158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  <w:shd w:val="clear" w:color="auto" w:fill="FFFFFF"/>
                      </w:tcPr>
                      <w:p>
                        <w:pPr/>
                      </w:p>
                    </w:tc>
                    <w:tc>
                      <w:tcPr>
                        <w:tcW w:w="164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  <w:shd w:val="clear" w:color="auto" w:fill="FFFFFF"/>
                      </w:tcPr>
                      <w:p>
                        <w:pPr/>
                      </w:p>
                    </w:tc>
                    <w:tc>
                      <w:tcPr>
                        <w:tcW w:w="17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  <w:shd w:val="clear" w:color="auto" w:fill="FFFFFF"/>
                      </w:tcPr>
                      <w:p>
                        <w:pPr/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rFonts w:ascii="Times New Roman" w:hAnsi="Times New Roman" w:cs="Times New Roman" w:eastAsia="Times New Roman"/>
          <w:b w:val="0"/>
          <w:bCs w:val="0"/>
          <w:spacing w:val="0"/>
          <w:w w:val="100"/>
          <w:sz w:val="18"/>
          <w:szCs w:val="18"/>
        </w:rPr>
        <w:t>DORA</w:t>
      </w:r>
      <w:r>
        <w:rPr>
          <w:rFonts w:ascii="Times New Roman" w:hAnsi="Times New Roman" w:cs="Times New Roman" w:eastAsia="Times New Roman"/>
          <w:b w:val="0"/>
          <w:bCs w:val="0"/>
          <w:spacing w:val="-23"/>
          <w:w w:val="10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b w:val="0"/>
          <w:bCs w:val="0"/>
          <w:spacing w:val="0"/>
          <w:w w:val="100"/>
          <w:sz w:val="18"/>
          <w:szCs w:val="18"/>
        </w:rPr>
        <w:t>MARIA</w:t>
      </w:r>
      <w:r>
        <w:rPr>
          <w:rFonts w:ascii="Times New Roman" w:hAnsi="Times New Roman" w:cs="Times New Roman" w:eastAsia="Times New Roman"/>
          <w:b w:val="0"/>
          <w:bCs w:val="0"/>
          <w:spacing w:val="-23"/>
          <w:w w:val="10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b w:val="0"/>
          <w:bCs w:val="0"/>
          <w:spacing w:val="0"/>
          <w:w w:val="100"/>
          <w:sz w:val="18"/>
          <w:szCs w:val="18"/>
        </w:rPr>
        <w:t>CARMONA</w:t>
      </w:r>
      <w:r>
        <w:rPr>
          <w:rFonts w:ascii="Times New Roman" w:hAnsi="Times New Roman" w:cs="Times New Roman" w:eastAsia="Times New Roman"/>
          <w:b w:val="0"/>
          <w:bCs w:val="0"/>
          <w:spacing w:val="-23"/>
          <w:w w:val="10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b w:val="0"/>
          <w:bCs w:val="0"/>
          <w:spacing w:val="0"/>
          <w:w w:val="100"/>
          <w:sz w:val="18"/>
          <w:szCs w:val="18"/>
        </w:rPr>
        <w:t>MEDINA</w:t>
      </w:r>
      <w:r>
        <w:rPr>
          <w:rFonts w:ascii="Times New Roman" w:hAnsi="Times New Roman" w:cs="Times New Roman" w:eastAsia="Times New Roman"/>
          <w:b w:val="0"/>
          <w:bCs w:val="0"/>
          <w:spacing w:val="0"/>
          <w:w w:val="100"/>
          <w:sz w:val="18"/>
          <w:szCs w:val="18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18"/>
          <w:szCs w:val="18"/>
        </w:rPr>
        <w:sectPr>
          <w:type w:val="continuous"/>
          <w:pgSz w:w="12240" w:h="15840"/>
          <w:pgMar w:top="1020" w:bottom="280" w:left="720" w:right="700"/>
          <w:cols w:num="2" w:equalWidth="0">
            <w:col w:w="813" w:space="127"/>
            <w:col w:w="9880"/>
          </w:cols>
        </w:sectPr>
      </w:pPr>
    </w:p>
    <w:p>
      <w:pPr>
        <w:spacing w:line="200" w:lineRule="exact" w:before="18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50" w:lineRule="auto" w:before="64"/>
        <w:ind w:left="1076" w:right="7106" w:firstLine="0"/>
        <w:jc w:val="left"/>
        <w:rPr>
          <w:rFonts w:ascii="Times New Roman" w:hAnsi="Times New Roman" w:cs="Times New Roman" w:eastAsia="Times New Roman"/>
          <w:sz w:val="18"/>
          <w:szCs w:val="18"/>
        </w:rPr>
      </w:pPr>
      <w:r>
        <w:rPr/>
        <w:pict>
          <v:group style="position:absolute;margin-left:40.722099pt;margin-top:27.967638pt;width:530.996pt;height:34.356pt;mso-position-horizontal-relative:page;mso-position-vertical-relative:paragraph;z-index:-6997" coordorigin="814,559" coordsize="10620,687">
            <v:group style="position:absolute;left:871;top:616;width:10507;height:574" coordorigin="871,616" coordsize="10507,574">
              <v:shape style="position:absolute;left:871;top:616;width:10507;height:574" coordorigin="871,616" coordsize="10507,574" path="m871,616l11378,616,11378,1190,871,1190,871,616xe" filled="t" fillcolor="#E6E7E8" stroked="f">
                <v:path arrowok="t"/>
                <v:fill type="solid"/>
              </v:shape>
            </v:group>
            <v:group style="position:absolute;left:5382;top:735;width:329;height:331" coordorigin="5382,735" coordsize="329,331">
              <v:shape style="position:absolute;left:5382;top:735;width:329;height:331" coordorigin="5382,735" coordsize="329,331" path="m5382,735l5712,735,5712,1066,5382,1066,5382,735xe" filled="f" stroked="t" strokeweight="5.669pt" strokecolor="#A7A9AC">
                <v:path arrowok="t"/>
              </v:shape>
            </v:group>
            <v:group style="position:absolute;left:5382;top:735;width:329;height:331" coordorigin="5382,735" coordsize="329,331">
              <v:shape style="position:absolute;left:5382;top:735;width:329;height:331" coordorigin="5382,735" coordsize="329,331" path="m5382,735l5712,735,5712,1066,5382,1066,5382,735xe" filled="t" fillcolor="#FFFFFF" stroked="f">
                <v:path arrowok="t"/>
                <v:fill type="solid"/>
              </v:shape>
            </v:group>
            <v:group style="position:absolute;left:5405;top:780;width:267;height:236" coordorigin="5405,780" coordsize="267,236">
              <v:shape style="position:absolute;left:5405;top:780;width:267;height:236" coordorigin="5405,780" coordsize="267,236" path="m5466,898l5405,929,5483,994,5488,998,5491,1001,5500,1011,5502,1014,5510,1016,5513,1011,5515,1009,5519,1005,5562,961,5521,961,5511,961,5502,952,5494,941,5480,921,5469,904,5466,898xe" filled="t" fillcolor="#D1D3D4" stroked="f">
                <v:path arrowok="t"/>
                <v:fill type="solid"/>
              </v:shape>
              <v:shape style="position:absolute;left:5405;top:780;width:267;height:236" coordorigin="5405,780" coordsize="267,236" path="m5672,780l5625,821,5572,877,5538,929,5530,947,5521,961,5562,961,5576,945,5580,941,5583,939,5587,935,5602,921,5616,907,5666,867,5672,863,5673,863,5672,780xe" filled="t" fillcolor="#D1D3D4" stroked="f">
                <v:path arrowok="t"/>
                <v:fill type="solid"/>
              </v:shape>
            </v:group>
            <v:group style="position:absolute;left:5405;top:780;width:267;height:236" coordorigin="5405,780" coordsize="267,236">
              <v:shape style="position:absolute;left:5405;top:780;width:267;height:236" coordorigin="5405,780" coordsize="267,236" path="m5466,898l5405,929,5483,994,5488,998,5491,1001,5495,1005,5500,1011,5502,1014,5510,1016,5513,1011,5515,1009,5519,1005,5576,945,5580,941,5583,939,5587,935,5666,867,5673,863,5673,858,5672,780,5659,789,5642,805,5585,861,5547,912,5530,947,5521,961,5469,904,5466,898xe" filled="f" stroked="t" strokeweight=".216pt" strokecolor="#D1D3D4">
                <v:path arrowok="t"/>
              </v:shape>
            </v:group>
            <v:group style="position:absolute;left:5903;top:730;width:329;height:331" coordorigin="5903,730" coordsize="329,331">
              <v:shape style="position:absolute;left:5903;top:730;width:329;height:331" coordorigin="5903,730" coordsize="329,331" path="m5903,730l6232,730,6232,1062,5903,1062,5903,730xe" filled="f" stroked="t" strokeweight="5.669pt" strokecolor="#A7A9AC">
                <v:path arrowok="t"/>
              </v:shape>
            </v:group>
            <v:group style="position:absolute;left:5903;top:730;width:329;height:331" coordorigin="5903,730" coordsize="329,331">
              <v:shape style="position:absolute;left:5903;top:730;width:329;height:331" coordorigin="5903,730" coordsize="329,331" path="m5903,730l6232,730,6232,1062,5903,1062,5903,730xe" filled="t" fillcolor="#FFFFFF" stroked="f">
                <v:path arrowok="t"/>
                <v:fill type="solid"/>
              </v:shape>
            </v:group>
            <v:group style="position:absolute;left:5942;top:773;width:246;height:228" coordorigin="5942,773" coordsize="246,228">
              <v:shape style="position:absolute;left:5942;top:773;width:246;height:228" coordorigin="5942,773" coordsize="246,228" path="m5985,787l5942,836,6026,898,5957,975,5992,1001,6060,924,6169,924,6104,876,6127,850,6069,850,5985,787xe" filled="t" fillcolor="#D1D3D4" stroked="f">
                <v:path arrowok="t"/>
                <v:fill type="solid"/>
              </v:shape>
              <v:shape style="position:absolute;left:5942;top:773;width:246;height:228" coordorigin="5942,773" coordsize="246,228" path="m6169,924l6060,924,6145,987,6188,938,6169,924xe" filled="t" fillcolor="#D1D3D4" stroked="f">
                <v:path arrowok="t"/>
                <v:fill type="solid"/>
              </v:shape>
              <v:shape style="position:absolute;left:5942;top:773;width:246;height:228" coordorigin="5942,773" coordsize="246,228" path="m6138,773l6069,850,6127,850,6172,799,6138,773xe" filled="t" fillcolor="#D1D3D4" stroked="f">
                <v:path arrowok="t"/>
                <v:fill type="solid"/>
              </v:shape>
            </v:group>
            <v:group style="position:absolute;left:5942;top:773;width:246;height:228" coordorigin="5942,773" coordsize="246,228">
              <v:shape style="position:absolute;left:5942;top:773;width:246;height:228" coordorigin="5942,773" coordsize="246,228" path="m6145,987l6188,938,6104,876,6172,799,6138,773,6069,850,5985,787,5942,836,6026,898,5957,975,5992,1001,6060,924,6145,987xe" filled="f" stroked="t" strokeweight=".567pt" strokecolor="#D1D3D4">
                <v:path arrowok="t"/>
              </v:shape>
            </v:group>
            <v:group style="position:absolute;left:6538;top:735;width:329;height:331" coordorigin="6538,735" coordsize="329,331">
              <v:shape style="position:absolute;left:6538;top:735;width:329;height:331" coordorigin="6538,735" coordsize="329,331" path="m6538,735l6867,735,6867,1066,6538,1066,6538,735xe" filled="f" stroked="t" strokeweight="5.669pt" strokecolor="#BBBDC0">
                <v:path arrowok="t"/>
              </v:shape>
            </v:group>
            <v:group style="position:absolute;left:6538;top:735;width:329;height:331" coordorigin="6538,735" coordsize="329,331">
              <v:shape style="position:absolute;left:6538;top:735;width:329;height:331" coordorigin="6538,735" coordsize="329,331" path="m6538,735l6867,735,6867,1066,6538,1066,6538,735xe" filled="t" fillcolor="#FFFFFF" stroked="f">
                <v:path arrowok="t"/>
                <v:fill type="solid"/>
              </v:shape>
            </v:group>
            <v:group style="position:absolute;left:7025;top:735;width:329;height:331" coordorigin="7025,735" coordsize="329,331">
              <v:shape style="position:absolute;left:7025;top:735;width:329;height:331" coordorigin="7025,735" coordsize="329,331" path="m7025,735l7354,735,7354,1066,7025,1066,7025,735xe" filled="f" stroked="t" strokeweight="5.669pt" strokecolor="#BBBDC0">
                <v:path arrowok="t"/>
              </v:shape>
            </v:group>
            <v:group style="position:absolute;left:7025;top:735;width:329;height:331" coordorigin="7025,735" coordsize="329,331">
              <v:shape style="position:absolute;left:7025;top:735;width:329;height:331" coordorigin="7025,735" coordsize="329,331" path="m7025,735l7354,735,7354,1066,7025,1066,7025,735xe" filled="t" fillcolor="#FFFFFF" stroked="f">
                <v:path arrowok="t"/>
                <v:fill type="solid"/>
              </v:shape>
            </v:group>
            <v:group style="position:absolute;left:7518;top:735;width:329;height:331" coordorigin="7518,735" coordsize="329,331">
              <v:shape style="position:absolute;left:7518;top:735;width:329;height:331" coordorigin="7518,735" coordsize="329,331" path="m7518,735l7847,735,7847,1066,7518,1066,7518,735xe" filled="f" stroked="t" strokeweight="5.669pt" strokecolor="#BBBDC0">
                <v:path arrowok="t"/>
              </v:shape>
            </v:group>
            <v:group style="position:absolute;left:7518;top:735;width:329;height:331" coordorigin="7518,735" coordsize="329,331">
              <v:shape style="position:absolute;left:7518;top:735;width:329;height:331" coordorigin="7518,735" coordsize="329,331" path="m7518,735l7847,735,7847,1066,7518,1066,7518,735xe" filled="t" fillcolor="#FFFFFF" stroked="f">
                <v:path arrowok="t"/>
                <v:fill type="solid"/>
              </v:shape>
            </v:group>
            <v:group style="position:absolute;left:10254;top:735;width:329;height:331" coordorigin="10254,735" coordsize="329,331">
              <v:shape style="position:absolute;left:10254;top:735;width:329;height:331" coordorigin="10254,735" coordsize="329,331" path="m10254,735l10583,735,10583,1066,10254,1066,10254,735xe" filled="f" stroked="t" strokeweight="5.669pt" strokecolor="#D1D3D4">
                <v:path arrowok="t"/>
              </v:shape>
            </v:group>
            <v:group style="position:absolute;left:10254;top:735;width:329;height:331" coordorigin="10254,735" coordsize="329,331">
              <v:shape style="position:absolute;left:10254;top:735;width:329;height:331" coordorigin="10254,735" coordsize="329,331" path="m10254,735l10583,735,10583,1066,10254,1066,10254,735xe" filled="t" fillcolor="#FFFFFF" stroked="f">
                <v:path arrowok="t"/>
                <v:fill type="solid"/>
              </v:shape>
            </v:group>
            <v:group style="position:absolute;left:10758;top:735;width:329;height:331" coordorigin="10758,735" coordsize="329,331">
              <v:shape style="position:absolute;left:10758;top:735;width:329;height:331" coordorigin="10758,735" coordsize="329,331" path="m10758,735l11087,735,11087,1066,10758,1066,10758,735xe" filled="f" stroked="t" strokeweight="5.669pt" strokecolor="#D1D3D4">
                <v:path arrowok="t"/>
              </v:shape>
            </v:group>
            <v:group style="position:absolute;left:10758;top:735;width:329;height:331" coordorigin="10758,735" coordsize="329,331">
              <v:shape style="position:absolute;left:10758;top:735;width:329;height:331" coordorigin="10758,735" coordsize="329,331" path="m10758,735l11087,735,11087,1066,10758,1066,10758,735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266.275696pt;margin-top:3.764238pt;width:22.134pt;height:22.229pt;mso-position-horizontal-relative:page;mso-position-vertical-relative:paragraph;z-index:-6995" coordorigin="5326,75" coordsize="443,445">
            <v:group style="position:absolute;left:5382;top:132;width:329;height:331" coordorigin="5382,132" coordsize="329,331">
              <v:shape style="position:absolute;left:5382;top:132;width:329;height:331" coordorigin="5382,132" coordsize="329,331" path="m5382,132l5712,132,5712,463,5382,463,5382,132xe" filled="f" stroked="t" strokeweight="5.669pt" strokecolor="#A7A9AC">
                <v:path arrowok="t"/>
              </v:shape>
            </v:group>
            <v:group style="position:absolute;left:5382;top:132;width:329;height:331" coordorigin="5382,132" coordsize="329,331">
              <v:shape style="position:absolute;left:5382;top:132;width:329;height:331" coordorigin="5382,132" coordsize="329,331" path="m5382,132l5712,132,5712,463,5382,463,5382,132xe" filled="t" fillcolor="#FFFFFF" stroked="f">
                <v:path arrowok="t"/>
                <v:fill type="solid"/>
              </v:shape>
            </v:group>
            <v:group style="position:absolute;left:5405;top:178;width:267;height:236" coordorigin="5405,178" coordsize="267,236">
              <v:shape style="position:absolute;left:5405;top:178;width:267;height:236" coordorigin="5405,178" coordsize="267,236" path="m5466,295l5405,326,5483,392,5488,395,5491,398,5500,408,5502,411,5510,413,5513,409,5515,406,5519,402,5562,358,5521,358,5511,358,5502,349,5494,338,5480,318,5469,301,5466,295xe" filled="t" fillcolor="#D1D3D4" stroked="f">
                <v:path arrowok="t"/>
                <v:fill type="solid"/>
              </v:shape>
              <v:shape style="position:absolute;left:5405;top:178;width:267;height:236" coordorigin="5405,178" coordsize="267,236" path="m5672,178l5625,218,5572,274,5538,327,5530,344,5521,358,5562,358,5576,343,5580,339,5583,337,5587,333,5602,318,5616,304,5666,264,5672,261,5673,260,5672,178xe" filled="t" fillcolor="#D1D3D4" stroked="f">
                <v:path arrowok="t"/>
                <v:fill type="solid"/>
              </v:shape>
            </v:group>
            <v:group style="position:absolute;left:5405;top:178;width:267;height:236" coordorigin="5405,178" coordsize="267,236">
              <v:shape style="position:absolute;left:5405;top:178;width:267;height:236" coordorigin="5405,178" coordsize="267,236" path="m5466,295l5405,326,5483,392,5488,395,5491,398,5495,402,5500,408,5502,411,5510,413,5513,409,5515,406,5519,402,5576,343,5580,339,5583,337,5587,333,5666,264,5673,260,5673,255,5672,178,5659,187,5642,202,5585,258,5547,309,5530,344,5521,358,5469,301,5466,295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92.318390pt;margin-top:3.549438pt;width:22.134pt;height:22.229pt;mso-position-horizontal-relative:page;mso-position-vertical-relative:paragraph;z-index:-6994" coordorigin="5846,71" coordsize="443,445">
            <v:group style="position:absolute;left:5903;top:128;width:329;height:331" coordorigin="5903,128" coordsize="329,331">
              <v:shape style="position:absolute;left:5903;top:128;width:329;height:331" coordorigin="5903,128" coordsize="329,331" path="m5903,128l6232,128,6232,459,5903,459,5903,128xe" filled="f" stroked="t" strokeweight="5.669pt" strokecolor="#A7A9AC">
                <v:path arrowok="t"/>
              </v:shape>
            </v:group>
            <v:group style="position:absolute;left:5903;top:128;width:329;height:331" coordorigin="5903,128" coordsize="329,331">
              <v:shape style="position:absolute;left:5903;top:128;width:329;height:331" coordorigin="5903,128" coordsize="329,331" path="m5903,128l6232,128,6232,459,5903,459,5903,128xe" filled="t" fillcolor="#FFFFFF" stroked="f">
                <v:path arrowok="t"/>
                <v:fill type="solid"/>
              </v:shape>
            </v:group>
            <v:group style="position:absolute;left:5942;top:171;width:246;height:228" coordorigin="5942,171" coordsize="246,228">
              <v:shape style="position:absolute;left:5942;top:171;width:246;height:228" coordorigin="5942,171" coordsize="246,228" path="m5985,185l5942,233,6026,296,5957,373,5992,398,6060,321,6169,321,6104,273,6127,247,6069,247,5985,185xe" filled="t" fillcolor="#D1D3D4" stroked="f">
                <v:path arrowok="t"/>
                <v:fill type="solid"/>
              </v:shape>
              <v:shape style="position:absolute;left:5942;top:171;width:246;height:228" coordorigin="5942,171" coordsize="246,228" path="m6169,321l6060,321,6145,384,6188,336,6169,321xe" filled="t" fillcolor="#D1D3D4" stroked="f">
                <v:path arrowok="t"/>
                <v:fill type="solid"/>
              </v:shape>
              <v:shape style="position:absolute;left:5942;top:171;width:246;height:228" coordorigin="5942,171" coordsize="246,228" path="m6138,171l6069,247,6127,247,6172,196,6138,171xe" filled="t" fillcolor="#D1D3D4" stroked="f">
                <v:path arrowok="t"/>
                <v:fill type="solid"/>
              </v:shape>
            </v:group>
            <v:group style="position:absolute;left:5942;top:171;width:246;height:228" coordorigin="5942,171" coordsize="246,228">
              <v:shape style="position:absolute;left:5942;top:171;width:246;height:228" coordorigin="5942,171" coordsize="246,228" path="m6145,384l6188,336,6104,273,6172,196,6138,171,6069,247,5985,185,5942,233,6026,296,5957,373,5992,398,6060,321,6145,384xe" filled="f" stroked="t" strokeweight=".567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24.051514pt;margin-top:3.764238pt;width:22.134pt;height:22.229pt;mso-position-horizontal-relative:page;mso-position-vertical-relative:paragraph;z-index:-6993" coordorigin="6481,75" coordsize="443,445">
            <v:group style="position:absolute;left:6538;top:132;width:329;height:331" coordorigin="6538,132" coordsize="329,331">
              <v:shape style="position:absolute;left:6538;top:132;width:329;height:331" coordorigin="6538,132" coordsize="329,331" path="m6538,132l6867,132,6867,463,6538,463,6538,132xe" filled="f" stroked="t" strokeweight="5.669pt" strokecolor="#BBBDC0">
                <v:path arrowok="t"/>
              </v:shape>
            </v:group>
            <v:group style="position:absolute;left:6538;top:132;width:329;height:331" coordorigin="6538,132" coordsize="329,331">
              <v:shape style="position:absolute;left:6538;top:132;width:329;height:331" coordorigin="6538,132" coordsize="329,331" path="m6538,132l6867,132,6867,463,6538,463,6538,132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348.393402pt;margin-top:3.764238pt;width:22.134pt;height:22.229pt;mso-position-horizontal-relative:page;mso-position-vertical-relative:paragraph;z-index:-6992" coordorigin="6968,75" coordsize="443,445">
            <v:group style="position:absolute;left:7025;top:132;width:329;height:331" coordorigin="7025,132" coordsize="329,331">
              <v:shape style="position:absolute;left:7025;top:132;width:329;height:331" coordorigin="7025,132" coordsize="329,331" path="m7025,132l7354,132,7354,463,7025,463,7025,132xe" filled="f" stroked="t" strokeweight="5.669pt" strokecolor="#BBBDC0">
                <v:path arrowok="t"/>
              </v:shape>
            </v:group>
            <v:group style="position:absolute;left:7025;top:132;width:329;height:331" coordorigin="7025,132" coordsize="329,331">
              <v:shape style="position:absolute;left:7025;top:132;width:329;height:331" coordorigin="7025,132" coordsize="329,331" path="m7025,132l7354,132,7354,463,7025,463,7025,132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373.043213pt;margin-top:3.764238pt;width:22.134pt;height:22.229pt;mso-position-horizontal-relative:page;mso-position-vertical-relative:paragraph;z-index:-6991" coordorigin="7461,75" coordsize="443,445">
            <v:group style="position:absolute;left:7518;top:132;width:329;height:331" coordorigin="7518,132" coordsize="329,331">
              <v:shape style="position:absolute;left:7518;top:132;width:329;height:331" coordorigin="7518,132" coordsize="329,331" path="m7518,132l7847,132,7847,463,7518,463,7518,132xe" filled="f" stroked="t" strokeweight="5.669pt" strokecolor="#BBBDC0">
                <v:path arrowok="t"/>
              </v:shape>
            </v:group>
            <v:group style="position:absolute;left:7518;top:132;width:329;height:331" coordorigin="7518,132" coordsize="329,331">
              <v:shape style="position:absolute;left:7518;top:132;width:329;height:331" coordorigin="7518,132" coordsize="329,331" path="m7518,132l7847,132,7847,463,7518,463,7518,132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07.185211pt;margin-top:6.598738pt;width:16.465pt;height:16.560pt;mso-position-horizontal-relative:page;mso-position-vertical-relative:paragraph;z-index:-6990" coordorigin="8144,132" coordsize="329,331">
            <v:shape style="position:absolute;left:8144;top:132;width:329;height:331" coordorigin="8144,132" coordsize="329,331" path="m8144,132l8473,132,8473,463,8144,463,8144,132xe" filled="t" fillcolor="#FFFFFF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31.527191pt;margin-top:6.598738pt;width:16.465pt;height:16.560pt;mso-position-horizontal-relative:page;mso-position-vertical-relative:paragraph;z-index:-6989" coordorigin="8631,132" coordsize="329,331">
            <v:shape style="position:absolute;left:8631;top:132;width:329;height:331" coordorigin="8631,132" coordsize="329,331" path="m8631,132l8960,132,8960,463,8631,463,8631,132xe" filled="t" fillcolor="#FFFFFF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56.177002pt;margin-top:6.598738pt;width:16.465pt;height:16.560pt;mso-position-horizontal-relative:page;mso-position-vertical-relative:paragraph;z-index:-6988" coordorigin="9124,132" coordsize="329,331">
            <v:shape style="position:absolute;left:9124;top:132;width:329;height:331" coordorigin="9124,132" coordsize="329,331" path="m9124,132l9453,132,9453,463,9124,463,9124,132xe" filled="t" fillcolor="#FFFFFF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81.393402pt;margin-top:6.598738pt;width:16.465pt;height:16.560pt;mso-position-horizontal-relative:page;mso-position-vertical-relative:paragraph;z-index:-6987" coordorigin="9628,132" coordsize="329,331">
            <v:shape style="position:absolute;left:9628;top:132;width:329;height:331" coordorigin="9628,132" coordsize="329,331" path="m9628,132l9957,132,9957,463,9628,463,9628,132xe" filled="t" fillcolor="#FFFFFF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09.84259pt;margin-top:3.764238pt;width:22.134pt;height:22.229pt;mso-position-horizontal-relative:page;mso-position-vertical-relative:paragraph;z-index:-6959" coordorigin="10197,75" coordsize="443,445">
            <v:group style="position:absolute;left:10254;top:132;width:329;height:331" coordorigin="10254,132" coordsize="329,331">
              <v:shape style="position:absolute;left:10254;top:132;width:329;height:331" coordorigin="10254,132" coordsize="329,331" path="m10254,132l10583,132,10583,463,10254,463,10254,132xe" filled="f" stroked="t" strokeweight="5.669pt" strokecolor="#D1D3D4">
                <v:path arrowok="t"/>
              </v:shape>
            </v:group>
            <v:group style="position:absolute;left:10254;top:132;width:329;height:331" coordorigin="10254,132" coordsize="329,331">
              <v:shape style="position:absolute;left:10254;top:132;width:329;height:331" coordorigin="10254,132" coordsize="329,331" path="m10254,132l10583,132,10583,463,10254,463,10254,132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535.059082pt;margin-top:3.764238pt;width:22.134pt;height:22.229pt;mso-position-horizontal-relative:page;mso-position-vertical-relative:paragraph;z-index:-6958" coordorigin="10701,75" coordsize="443,445">
            <v:group style="position:absolute;left:10758;top:132;width:329;height:331" coordorigin="10758,132" coordsize="329,331">
              <v:shape style="position:absolute;left:10758;top:132;width:329;height:331" coordorigin="10758,132" coordsize="329,331" path="m10758,132l11087,132,11087,463,10758,463,10758,132xe" filled="f" stroked="t" strokeweight="5.669pt" strokecolor="#D1D3D4">
                <v:path arrowok="t"/>
              </v:shape>
            </v:group>
            <v:group style="position:absolute;left:10758;top:132;width:329;height:331" coordorigin="10758,132" coordsize="329,331">
              <v:shape style="position:absolute;left:10758;top:132;width:329;height:331" coordorigin="10758,132" coordsize="329,331" path="m10758,132l11087,132,11087,463,10758,463,10758,132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shape style="position:absolute;margin-left:407.185211pt;margin-top:6.598738pt;width:90.6732pt;height:16.560pt;mso-position-horizontal-relative:page;mso-position-vertical-relative:paragraph;z-index:-6937" type="#_x0000_t202" filled="f" stroked="f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/>
                  <w:tr>
                    <w:trPr>
                      <w:trHeight w:val="331" w:hRule="exact"/>
                    </w:trPr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158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164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17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/>
        <w:pict>
          <v:shape style="position:absolute;margin-left:43.556pt;margin-top:8.451970pt;width:42.192002pt;height:12pt;mso-position-horizontal-relative:page;mso-position-vertical-relative:paragraph;z-index:-6929" type="#_x0000_t202" filled="f" stroked="f">
            <v:textbox inset="0,0,0,0">
              <w:txbxContent>
                <w:p>
                  <w:pPr>
                    <w:pStyle w:val="BodyText"/>
                    <w:spacing w:line="240" w:lineRule="exact"/>
                    <w:ind w:right="0"/>
                    <w:jc w:val="left"/>
                  </w:pPr>
                  <w:r>
                    <w:rPr>
                      <w:b w:val="0"/>
                      <w:bCs w:val="0"/>
                      <w:color w:val="231F20"/>
                      <w:spacing w:val="0"/>
                      <w:w w:val="100"/>
                    </w:rPr>
                    <w:t>2.</w:t>
                  </w:r>
                  <w:r>
                    <w:rPr>
                      <w:b w:val="0"/>
                      <w:bCs w:val="0"/>
                      <w:color w:val="231F20"/>
                      <w:spacing w:val="0"/>
                      <w:w w:val="100"/>
                    </w:rPr>
                    <w:t> </w:t>
                  </w:r>
                  <w:r>
                    <w:rPr>
                      <w:b w:val="0"/>
                      <w:bCs w:val="0"/>
                      <w:color w:val="231F20"/>
                      <w:spacing w:val="0"/>
                      <w:w w:val="100"/>
                    </w:rPr>
                    <w:t>A.A.C.</w:t>
                  </w:r>
                  <w:r>
                    <w:rPr>
                      <w:b w:val="0"/>
                      <w:bCs w:val="0"/>
                      <w:color w:val="000000"/>
                      <w:spacing w:val="0"/>
                      <w:w w:val="100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 w:cs="Times New Roman" w:eastAsia="Times New Roman"/>
          <w:b w:val="0"/>
          <w:bCs w:val="0"/>
          <w:spacing w:val="0"/>
          <w:w w:val="95"/>
          <w:sz w:val="18"/>
          <w:szCs w:val="18"/>
        </w:rPr>
        <w:t>JENIFFER</w:t>
      </w:r>
      <w:r>
        <w:rPr>
          <w:rFonts w:ascii="Times New Roman" w:hAnsi="Times New Roman" w:cs="Times New Roman" w:eastAsia="Times New Roman"/>
          <w:b w:val="0"/>
          <w:bCs w:val="0"/>
          <w:spacing w:val="4"/>
          <w:w w:val="9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b w:val="0"/>
          <w:bCs w:val="0"/>
          <w:spacing w:val="0"/>
          <w:w w:val="95"/>
          <w:sz w:val="18"/>
          <w:szCs w:val="18"/>
        </w:rPr>
        <w:t>ARCOS</w:t>
      </w:r>
      <w:r>
        <w:rPr>
          <w:rFonts w:ascii="Times New Roman" w:hAnsi="Times New Roman" w:cs="Times New Roman" w:eastAsia="Times New Roman"/>
          <w:b w:val="0"/>
          <w:bCs w:val="0"/>
          <w:spacing w:val="4"/>
          <w:w w:val="9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b w:val="0"/>
          <w:bCs w:val="0"/>
          <w:spacing w:val="0"/>
          <w:w w:val="95"/>
          <w:sz w:val="18"/>
          <w:szCs w:val="18"/>
        </w:rPr>
        <w:t>GARCÍA</w:t>
      </w:r>
      <w:r>
        <w:rPr>
          <w:rFonts w:ascii="Times New Roman" w:hAnsi="Times New Roman" w:cs="Times New Roman" w:eastAsia="Times New Roman"/>
          <w:b w:val="0"/>
          <w:bCs w:val="0"/>
          <w:spacing w:val="0"/>
          <w:w w:val="9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b w:val="0"/>
          <w:bCs w:val="0"/>
          <w:spacing w:val="0"/>
          <w:w w:val="95"/>
          <w:sz w:val="18"/>
          <w:szCs w:val="18"/>
        </w:rPr>
        <w:t>CLAUDIA</w:t>
      </w:r>
      <w:r>
        <w:rPr>
          <w:rFonts w:ascii="Times New Roman" w:hAnsi="Times New Roman" w:cs="Times New Roman" w:eastAsia="Times New Roman"/>
          <w:b w:val="0"/>
          <w:bCs w:val="0"/>
          <w:spacing w:val="16"/>
          <w:w w:val="9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b w:val="0"/>
          <w:bCs w:val="0"/>
          <w:spacing w:val="0"/>
          <w:w w:val="95"/>
          <w:sz w:val="18"/>
          <w:szCs w:val="18"/>
        </w:rPr>
        <w:t>ALEJANDRA</w:t>
      </w:r>
      <w:r>
        <w:rPr>
          <w:rFonts w:ascii="Times New Roman" w:hAnsi="Times New Roman" w:cs="Times New Roman" w:eastAsia="Times New Roman"/>
          <w:b w:val="0"/>
          <w:bCs w:val="0"/>
          <w:spacing w:val="17"/>
          <w:w w:val="9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b w:val="0"/>
          <w:bCs w:val="0"/>
          <w:spacing w:val="0"/>
          <w:w w:val="95"/>
          <w:sz w:val="18"/>
          <w:szCs w:val="18"/>
        </w:rPr>
        <w:t>ROMERO</w:t>
      </w:r>
      <w:r>
        <w:rPr>
          <w:rFonts w:ascii="Times New Roman" w:hAnsi="Times New Roman" w:cs="Times New Roman" w:eastAsia="Times New Roman"/>
          <w:b w:val="0"/>
          <w:bCs w:val="0"/>
          <w:spacing w:val="0"/>
          <w:w w:val="9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b w:val="0"/>
          <w:bCs w:val="0"/>
          <w:spacing w:val="0"/>
          <w:w w:val="95"/>
          <w:sz w:val="18"/>
          <w:szCs w:val="18"/>
        </w:rPr>
        <w:t>PÉREZ</w:t>
      </w:r>
      <w:r>
        <w:rPr>
          <w:rFonts w:ascii="Times New Roman" w:hAnsi="Times New Roman" w:cs="Times New Roman" w:eastAsia="Times New Roman"/>
          <w:b w:val="0"/>
          <w:bCs w:val="0"/>
          <w:spacing w:val="0"/>
          <w:w w:val="100"/>
          <w:sz w:val="18"/>
          <w:szCs w:val="18"/>
        </w:rPr>
      </w:r>
    </w:p>
    <w:p>
      <w:pPr>
        <w:spacing w:after="0" w:line="250" w:lineRule="auto"/>
        <w:jc w:val="left"/>
        <w:rPr>
          <w:rFonts w:ascii="Times New Roman" w:hAnsi="Times New Roman" w:cs="Times New Roman" w:eastAsia="Times New Roman"/>
          <w:sz w:val="18"/>
          <w:szCs w:val="18"/>
        </w:rPr>
        <w:sectPr>
          <w:type w:val="continuous"/>
          <w:pgSz w:w="12240" w:h="15840"/>
          <w:pgMar w:top="1020" w:bottom="280" w:left="720" w:right="700"/>
        </w:sectPr>
      </w:pPr>
    </w:p>
    <w:p>
      <w:pPr>
        <w:pStyle w:val="BodyText"/>
        <w:numPr>
          <w:ilvl w:val="0"/>
          <w:numId w:val="15"/>
        </w:numPr>
        <w:tabs>
          <w:tab w:pos="402" w:val="left" w:leader="none"/>
        </w:tabs>
        <w:spacing w:before="63"/>
        <w:ind w:left="402" w:right="0" w:hanging="252"/>
        <w:jc w:val="left"/>
      </w:pPr>
      <w:r>
        <w:rPr>
          <w:b w:val="0"/>
          <w:bCs w:val="0"/>
          <w:color w:val="231F20"/>
          <w:spacing w:val="-1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.E.</w:t>
      </w:r>
      <w:r>
        <w:rPr>
          <w:b w:val="0"/>
          <w:bCs w:val="0"/>
          <w:color w:val="231F20"/>
          <w:spacing w:val="-20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60" w:lineRule="exact" w:before="6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15"/>
        </w:numPr>
        <w:tabs>
          <w:tab w:pos="402" w:val="left" w:leader="none"/>
        </w:tabs>
        <w:ind w:left="402" w:right="0" w:hanging="252"/>
        <w:jc w:val="left"/>
      </w:pPr>
      <w:r>
        <w:rPr/>
        <w:pict>
          <v:group style="position:absolute;margin-left:40.722099pt;margin-top:19.879175pt;width:530.996pt;height:34.356pt;mso-position-horizontal-relative:page;mso-position-vertical-relative:paragraph;z-index:-6998" coordorigin="814,398" coordsize="10620,687">
            <v:group style="position:absolute;left:871;top:454;width:10507;height:574" coordorigin="871,454" coordsize="10507,574">
              <v:shape style="position:absolute;left:871;top:454;width:10507;height:574" coordorigin="871,454" coordsize="10507,574" path="m871,454l11378,454,11378,1028,871,1028,871,454xe" filled="t" fillcolor="#E6E7E8" stroked="f">
                <v:path arrowok="t"/>
                <v:fill type="solid"/>
              </v:shape>
            </v:group>
            <v:group style="position:absolute;left:5382;top:581;width:329;height:331" coordorigin="5382,581" coordsize="329,331">
              <v:shape style="position:absolute;left:5382;top:581;width:329;height:331" coordorigin="5382,581" coordsize="329,331" path="m5382,581l5712,581,5712,912,5382,912,5382,581xe" filled="f" stroked="t" strokeweight="5.669pt" strokecolor="#A7A9AC">
                <v:path arrowok="t"/>
              </v:shape>
            </v:group>
            <v:group style="position:absolute;left:5382;top:581;width:329;height:331" coordorigin="5382,581" coordsize="329,331">
              <v:shape style="position:absolute;left:5382;top:581;width:329;height:331" coordorigin="5382,581" coordsize="329,331" path="m5382,581l5712,581,5712,912,5382,912,5382,581xe" filled="t" fillcolor="#FFFFFF" stroked="f">
                <v:path arrowok="t"/>
                <v:fill type="solid"/>
              </v:shape>
            </v:group>
            <v:group style="position:absolute;left:5405;top:627;width:267;height:236" coordorigin="5405,627" coordsize="267,236">
              <v:shape style="position:absolute;left:5405;top:627;width:267;height:236" coordorigin="5405,627" coordsize="267,236" path="m5466,744l5405,775,5483,841,5488,844,5491,847,5500,857,5502,860,5510,862,5513,858,5515,855,5519,851,5562,807,5521,807,5511,807,5502,798,5494,787,5480,767,5469,750,5466,744xe" filled="t" fillcolor="#D1D3D4" stroked="f">
                <v:path arrowok="t"/>
                <v:fill type="solid"/>
              </v:shape>
              <v:shape style="position:absolute;left:5405;top:627;width:267;height:236" coordorigin="5405,627" coordsize="267,236" path="m5672,627l5625,668,5572,723,5538,776,5530,793,5521,807,5562,807,5576,792,5580,788,5583,786,5587,782,5602,767,5616,754,5666,713,5672,710,5673,710,5672,627xe" filled="t" fillcolor="#D1D3D4" stroked="f">
                <v:path arrowok="t"/>
                <v:fill type="solid"/>
              </v:shape>
            </v:group>
            <v:group style="position:absolute;left:5405;top:627;width:267;height:236" coordorigin="5405,627" coordsize="267,236">
              <v:shape style="position:absolute;left:5405;top:627;width:267;height:236" coordorigin="5405,627" coordsize="267,236" path="m5466,744l5405,775,5483,841,5488,844,5491,847,5495,851,5500,857,5502,860,5510,862,5513,858,5515,855,5519,851,5576,792,5580,788,5583,786,5587,782,5666,713,5673,710,5673,704,5672,627,5659,636,5642,651,5585,707,5547,758,5530,793,5521,807,5469,750,5466,744xe" filled="f" stroked="t" strokeweight=".216pt" strokecolor="#D1D3D4">
                <v:path arrowok="t"/>
              </v:shape>
            </v:group>
            <v:group style="position:absolute;left:5903;top:577;width:329;height:331" coordorigin="5903,577" coordsize="329,331">
              <v:shape style="position:absolute;left:5903;top:577;width:329;height:331" coordorigin="5903,577" coordsize="329,331" path="m5903,577l6232,577,6232,908,5903,908,5903,577xe" filled="f" stroked="t" strokeweight="5.669pt" strokecolor="#A7A9AC">
                <v:path arrowok="t"/>
              </v:shape>
            </v:group>
            <v:group style="position:absolute;left:5903;top:577;width:329;height:331" coordorigin="5903,577" coordsize="329,331">
              <v:shape style="position:absolute;left:5903;top:577;width:329;height:331" coordorigin="5903,577" coordsize="329,331" path="m5903,577l6232,577,6232,908,5903,908,5903,577xe" filled="t" fillcolor="#FFFFFF" stroked="f">
                <v:path arrowok="t"/>
                <v:fill type="solid"/>
              </v:shape>
            </v:group>
            <v:group style="position:absolute;left:5942;top:620;width:246;height:228" coordorigin="5942,620" coordsize="246,228">
              <v:shape style="position:absolute;left:5942;top:620;width:246;height:228" coordorigin="5942,620" coordsize="246,228" path="m5985,634l5942,682,6026,745,5957,822,5992,847,6060,770,6169,770,6104,722,6127,696,6069,696,5985,634xe" filled="t" fillcolor="#D1D3D4" stroked="f">
                <v:path arrowok="t"/>
                <v:fill type="solid"/>
              </v:shape>
              <v:shape style="position:absolute;left:5942;top:620;width:246;height:228" coordorigin="5942,620" coordsize="246,228" path="m6169,770l6060,770,6145,833,6188,785,6169,770xe" filled="t" fillcolor="#D1D3D4" stroked="f">
                <v:path arrowok="t"/>
                <v:fill type="solid"/>
              </v:shape>
              <v:shape style="position:absolute;left:5942;top:620;width:246;height:228" coordorigin="5942,620" coordsize="246,228" path="m6138,620l6069,696,6127,696,6172,645,6138,620xe" filled="t" fillcolor="#D1D3D4" stroked="f">
                <v:path arrowok="t"/>
                <v:fill type="solid"/>
              </v:shape>
            </v:group>
            <v:group style="position:absolute;left:5942;top:620;width:246;height:228" coordorigin="5942,620" coordsize="246,228">
              <v:shape style="position:absolute;left:5942;top:620;width:246;height:228" coordorigin="5942,620" coordsize="246,228" path="m6145,833l6188,785,6104,722,6172,645,6138,620,6069,696,5985,634,5942,682,6026,745,5957,822,5992,847,6060,770,6145,833xe" filled="f" stroked="t" strokeweight=".567pt" strokecolor="#D1D3D4">
                <v:path arrowok="t"/>
              </v:shape>
            </v:group>
            <v:group style="position:absolute;left:6538;top:581;width:329;height:331" coordorigin="6538,581" coordsize="329,331">
              <v:shape style="position:absolute;left:6538;top:581;width:329;height:331" coordorigin="6538,581" coordsize="329,331" path="m6538,581l6867,581,6867,912,6538,912,6538,581xe" filled="f" stroked="t" strokeweight="5.669pt" strokecolor="#BBBDC0">
                <v:path arrowok="t"/>
              </v:shape>
            </v:group>
            <v:group style="position:absolute;left:6538;top:581;width:329;height:331" coordorigin="6538,581" coordsize="329,331">
              <v:shape style="position:absolute;left:6538;top:581;width:329;height:331" coordorigin="6538,581" coordsize="329,331" path="m6538,581l6867,581,6867,912,6538,912,6538,581xe" filled="t" fillcolor="#FFFFFF" stroked="f">
                <v:path arrowok="t"/>
                <v:fill type="solid"/>
              </v:shape>
            </v:group>
            <v:group style="position:absolute;left:7025;top:581;width:329;height:331" coordorigin="7025,581" coordsize="329,331">
              <v:shape style="position:absolute;left:7025;top:581;width:329;height:331" coordorigin="7025,581" coordsize="329,331" path="m7025,581l7354,581,7354,912,7025,912,7025,581xe" filled="f" stroked="t" strokeweight="5.669pt" strokecolor="#BBBDC0">
                <v:path arrowok="t"/>
              </v:shape>
            </v:group>
            <v:group style="position:absolute;left:7025;top:581;width:329;height:331" coordorigin="7025,581" coordsize="329,331">
              <v:shape style="position:absolute;left:7025;top:581;width:329;height:331" coordorigin="7025,581" coordsize="329,331" path="m7025,581l7354,581,7354,912,7025,912,7025,581xe" filled="t" fillcolor="#FFFFFF" stroked="f">
                <v:path arrowok="t"/>
                <v:fill type="solid"/>
              </v:shape>
            </v:group>
            <v:group style="position:absolute;left:7518;top:581;width:329;height:331" coordorigin="7518,581" coordsize="329,331">
              <v:shape style="position:absolute;left:7518;top:581;width:329;height:331" coordorigin="7518,581" coordsize="329,331" path="m7518,581l7847,581,7847,912,7518,912,7518,581xe" filled="f" stroked="t" strokeweight="5.669pt" strokecolor="#BBBDC0">
                <v:path arrowok="t"/>
              </v:shape>
            </v:group>
            <v:group style="position:absolute;left:7518;top:581;width:329;height:331" coordorigin="7518,581" coordsize="329,331">
              <v:shape style="position:absolute;left:7518;top:581;width:329;height:331" coordorigin="7518,581" coordsize="329,331" path="m7518,581l7847,581,7847,912,7518,912,7518,581xe" filled="t" fillcolor="#FFFFFF" stroked="f">
                <v:path arrowok="t"/>
                <v:fill type="solid"/>
              </v:shape>
            </v:group>
            <v:group style="position:absolute;left:10254;top:581;width:329;height:331" coordorigin="10254,581" coordsize="329,331">
              <v:shape style="position:absolute;left:10254;top:581;width:329;height:331" coordorigin="10254,581" coordsize="329,331" path="m10254,581l10583,581,10583,912,10254,912,10254,581xe" filled="f" stroked="t" strokeweight="5.669pt" strokecolor="#D1D3D4">
                <v:path arrowok="t"/>
              </v:shape>
            </v:group>
            <v:group style="position:absolute;left:10254;top:581;width:329;height:331" coordorigin="10254,581" coordsize="329,331">
              <v:shape style="position:absolute;left:10254;top:581;width:329;height:331" coordorigin="10254,581" coordsize="329,331" path="m10254,581l10583,581,10583,912,10254,912,10254,581xe" filled="t" fillcolor="#FFFFFF" stroked="f">
                <v:path arrowok="t"/>
                <v:fill type="solid"/>
              </v:shape>
            </v:group>
            <v:group style="position:absolute;left:10758;top:581;width:329;height:331" coordorigin="10758,581" coordsize="329,331">
              <v:shape style="position:absolute;left:10758;top:581;width:329;height:331" coordorigin="10758,581" coordsize="329,331" path="m10758,581l11087,581,11087,912,10758,912,10758,581xe" filled="f" stroked="t" strokeweight="5.669pt" strokecolor="#D1D3D4">
                <v:path arrowok="t"/>
              </v:shape>
            </v:group>
            <v:group style="position:absolute;left:10758;top:581;width:329;height:331" coordorigin="10758,581" coordsize="329,331">
              <v:shape style="position:absolute;left:10758;top:581;width:329;height:331" coordorigin="10758,581" coordsize="329,331" path="m10758,581l11087,581,11087,912,10758,912,10758,581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-1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.E.</w:t>
      </w:r>
      <w:r>
        <w:rPr>
          <w:b w:val="0"/>
          <w:bCs w:val="0"/>
          <w:color w:val="231F20"/>
          <w:spacing w:val="-20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before="79"/>
        <w:ind w:left="96" w:right="0" w:firstLine="0"/>
        <w:jc w:val="left"/>
        <w:rPr>
          <w:rFonts w:ascii="Times New Roman" w:hAnsi="Times New Roman" w:cs="Times New Roman" w:eastAsia="Times New Roman"/>
          <w:sz w:val="18"/>
          <w:szCs w:val="18"/>
        </w:rPr>
      </w:pPr>
      <w:r>
        <w:rPr>
          <w:spacing w:val="0"/>
          <w:w w:val="95"/>
        </w:rPr>
        <w:br w:type="column"/>
      </w:r>
      <w:r>
        <w:rPr>
          <w:rFonts w:ascii="Times New Roman" w:hAnsi="Times New Roman" w:cs="Times New Roman" w:eastAsia="Times New Roman"/>
          <w:b w:val="0"/>
          <w:bCs w:val="0"/>
          <w:spacing w:val="0"/>
          <w:w w:val="95"/>
          <w:sz w:val="18"/>
          <w:szCs w:val="18"/>
        </w:rPr>
        <w:t>ADRIANA</w:t>
      </w:r>
      <w:r>
        <w:rPr>
          <w:rFonts w:ascii="Times New Roman" w:hAnsi="Times New Roman" w:cs="Times New Roman" w:eastAsia="Times New Roman"/>
          <w:b w:val="0"/>
          <w:bCs w:val="0"/>
          <w:spacing w:val="12"/>
          <w:w w:val="9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b w:val="0"/>
          <w:bCs w:val="0"/>
          <w:spacing w:val="0"/>
          <w:w w:val="95"/>
          <w:sz w:val="18"/>
          <w:szCs w:val="18"/>
        </w:rPr>
        <w:t>ROMÁN</w:t>
      </w:r>
      <w:r>
        <w:rPr>
          <w:rFonts w:ascii="Times New Roman" w:hAnsi="Times New Roman" w:cs="Times New Roman" w:eastAsia="Times New Roman"/>
          <w:b w:val="0"/>
          <w:bCs w:val="0"/>
          <w:spacing w:val="12"/>
          <w:w w:val="9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b w:val="0"/>
          <w:bCs w:val="0"/>
          <w:spacing w:val="0"/>
          <w:w w:val="95"/>
          <w:sz w:val="18"/>
          <w:szCs w:val="18"/>
        </w:rPr>
        <w:t>FLORES</w:t>
      </w:r>
      <w:r>
        <w:rPr>
          <w:rFonts w:ascii="Times New Roman" w:hAnsi="Times New Roman" w:cs="Times New Roman" w:eastAsia="Times New Roman"/>
          <w:b w:val="0"/>
          <w:bCs w:val="0"/>
          <w:spacing w:val="0"/>
          <w:w w:val="100"/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69" w:right="0" w:firstLine="0"/>
        <w:jc w:val="left"/>
        <w:rPr>
          <w:rFonts w:ascii="Times New Roman" w:hAnsi="Times New Roman" w:cs="Times New Roman" w:eastAsia="Times New Roman"/>
          <w:sz w:val="14"/>
          <w:szCs w:val="14"/>
        </w:rPr>
      </w:pPr>
      <w:r>
        <w:rPr/>
        <w:pict>
          <v:group style="position:absolute;margin-left:266.275696pt;margin-top:-6.642449pt;width:22.134pt;height:22.229pt;mso-position-horizontal-relative:page;mso-position-vertical-relative:paragraph;z-index:-6986" coordorigin="5326,-133" coordsize="443,445">
            <v:group style="position:absolute;left:5382;top:-76;width:329;height:331" coordorigin="5382,-76" coordsize="329,331">
              <v:shape style="position:absolute;left:5382;top:-76;width:329;height:331" coordorigin="5382,-76" coordsize="329,331" path="m5382,-76l5712,-76,5712,255,5382,255,5382,-76xe" filled="f" stroked="t" strokeweight="5.669pt" strokecolor="#A7A9AC">
                <v:path arrowok="t"/>
              </v:shape>
            </v:group>
            <v:group style="position:absolute;left:5382;top:-76;width:329;height:331" coordorigin="5382,-76" coordsize="329,331">
              <v:shape style="position:absolute;left:5382;top:-76;width:329;height:331" coordorigin="5382,-76" coordsize="329,331" path="m5382,-76l5712,-76,5712,255,5382,255,5382,-76xe" filled="t" fillcolor="#FFFFFF" stroked="f">
                <v:path arrowok="t"/>
                <v:fill type="solid"/>
              </v:shape>
            </v:group>
            <v:group style="position:absolute;left:5405;top:-31;width:267;height:236" coordorigin="5405,-31" coordsize="267,236">
              <v:shape style="position:absolute;left:5405;top:-31;width:267;height:236" coordorigin="5405,-31" coordsize="267,236" path="m5466,87l5405,118,5483,184,5488,187,5491,190,5500,200,5502,203,5510,205,5513,201,5515,198,5519,194,5562,150,5521,150,5511,150,5502,141,5494,130,5480,110,5469,93,5466,87xe" filled="t" fillcolor="#D1D3D4" stroked="f">
                <v:path arrowok="t"/>
                <v:fill type="solid"/>
              </v:shape>
              <v:shape style="position:absolute;left:5405;top:-31;width:267;height:236" coordorigin="5405,-31" coordsize="267,236" path="m5672,-31l5625,10,5572,66,5538,119,5530,136,5521,150,5562,150,5576,135,5580,130,5583,128,5587,124,5602,110,5616,96,5666,56,5672,52,5673,52,5672,-31xe" filled="t" fillcolor="#D1D3D4" stroked="f">
                <v:path arrowok="t"/>
                <v:fill type="solid"/>
              </v:shape>
            </v:group>
            <v:group style="position:absolute;left:5405;top:-31;width:267;height:236" coordorigin="5405,-31" coordsize="267,236">
              <v:shape style="position:absolute;left:5405;top:-31;width:267;height:236" coordorigin="5405,-31" coordsize="267,236" path="m5466,87l5405,118,5483,184,5488,187,5491,190,5495,194,5500,200,5502,203,5510,205,5513,201,5515,198,5519,194,5576,135,5580,130,5583,128,5587,124,5666,56,5673,52,5673,47,5672,-31,5659,-21,5642,-6,5585,50,5547,101,5530,136,5521,150,5469,93,5466,87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92.318390pt;margin-top:-6.857349pt;width:22.134pt;height:22.229pt;mso-position-horizontal-relative:page;mso-position-vertical-relative:paragraph;z-index:-6985" coordorigin="5846,-137" coordsize="443,445">
            <v:group style="position:absolute;left:5903;top:-80;width:329;height:331" coordorigin="5903,-80" coordsize="329,331">
              <v:shape style="position:absolute;left:5903;top:-80;width:329;height:331" coordorigin="5903,-80" coordsize="329,331" path="m5903,-80l6232,-80,6232,251,5903,251,5903,-80xe" filled="f" stroked="t" strokeweight="5.669pt" strokecolor="#A7A9AC">
                <v:path arrowok="t"/>
              </v:shape>
            </v:group>
            <v:group style="position:absolute;left:5903;top:-80;width:329;height:331" coordorigin="5903,-80" coordsize="329,331">
              <v:shape style="position:absolute;left:5903;top:-80;width:329;height:331" coordorigin="5903,-80" coordsize="329,331" path="m5903,-80l6232,-80,6232,251,5903,251,5903,-80xe" filled="t" fillcolor="#FFFFFF" stroked="f">
                <v:path arrowok="t"/>
                <v:fill type="solid"/>
              </v:shape>
            </v:group>
            <v:group style="position:absolute;left:5942;top:-38;width:246;height:228" coordorigin="5942,-38" coordsize="246,228">
              <v:shape style="position:absolute;left:5942;top:-38;width:246;height:228" coordorigin="5942,-38" coordsize="246,228" path="m5985,-23l5942,25,6026,88,5957,164,5992,190,6060,113,6169,113,6104,65,6127,39,6069,39,5985,-23xe" filled="t" fillcolor="#D1D3D4" stroked="f">
                <v:path arrowok="t"/>
                <v:fill type="solid"/>
              </v:shape>
              <v:shape style="position:absolute;left:5942;top:-38;width:246;height:228" coordorigin="5942,-38" coordsize="246,228" path="m6169,113l6060,113,6145,176,6188,127,6169,113xe" filled="t" fillcolor="#D1D3D4" stroked="f">
                <v:path arrowok="t"/>
                <v:fill type="solid"/>
              </v:shape>
              <v:shape style="position:absolute;left:5942;top:-38;width:246;height:228" coordorigin="5942,-38" coordsize="246,228" path="m6138,-38l6069,39,6127,39,6172,-12,6138,-38xe" filled="t" fillcolor="#D1D3D4" stroked="f">
                <v:path arrowok="t"/>
                <v:fill type="solid"/>
              </v:shape>
            </v:group>
            <v:group style="position:absolute;left:5942;top:-38;width:246;height:228" coordorigin="5942,-38" coordsize="246,228">
              <v:shape style="position:absolute;left:5942;top:-38;width:246;height:228" coordorigin="5942,-38" coordsize="246,228" path="m6145,176l6188,127,6104,65,6172,-12,6138,-38,6069,39,5985,-23,5942,25,6026,88,5957,164,5992,190,6060,113,6145,176xe" filled="f" stroked="t" strokeweight=".567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24.051514pt;margin-top:-6.642449pt;width:22.134pt;height:22.229pt;mso-position-horizontal-relative:page;mso-position-vertical-relative:paragraph;z-index:-6984" coordorigin="6481,-133" coordsize="443,445">
            <v:group style="position:absolute;left:6538;top:-76;width:329;height:331" coordorigin="6538,-76" coordsize="329,331">
              <v:shape style="position:absolute;left:6538;top:-76;width:329;height:331" coordorigin="6538,-76" coordsize="329,331" path="m6538,-76l6867,-76,6867,255,6538,255,6538,-76xe" filled="f" stroked="t" strokeweight="5.669pt" strokecolor="#BBBDC0">
                <v:path arrowok="t"/>
              </v:shape>
            </v:group>
            <v:group style="position:absolute;left:6538;top:-76;width:329;height:331" coordorigin="6538,-76" coordsize="329,331">
              <v:shape style="position:absolute;left:6538;top:-76;width:329;height:331" coordorigin="6538,-76" coordsize="329,331" path="m6538,-76l6867,-76,6867,255,6538,255,6538,-76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348.393402pt;margin-top:-6.642449pt;width:22.134pt;height:22.229pt;mso-position-horizontal-relative:page;mso-position-vertical-relative:paragraph;z-index:-6983" coordorigin="6968,-133" coordsize="443,445">
            <v:group style="position:absolute;left:7025;top:-76;width:329;height:331" coordorigin="7025,-76" coordsize="329,331">
              <v:shape style="position:absolute;left:7025;top:-76;width:329;height:331" coordorigin="7025,-76" coordsize="329,331" path="m7025,-76l7354,-76,7354,255,7025,255,7025,-76xe" filled="f" stroked="t" strokeweight="5.669pt" strokecolor="#BBBDC0">
                <v:path arrowok="t"/>
              </v:shape>
            </v:group>
            <v:group style="position:absolute;left:7025;top:-76;width:329;height:331" coordorigin="7025,-76" coordsize="329,331">
              <v:shape style="position:absolute;left:7025;top:-76;width:329;height:331" coordorigin="7025,-76" coordsize="329,331" path="m7025,-76l7354,-76,7354,255,7025,255,7025,-76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373.043213pt;margin-top:-6.642449pt;width:22.134pt;height:22.229pt;mso-position-horizontal-relative:page;mso-position-vertical-relative:paragraph;z-index:-6982" coordorigin="7461,-133" coordsize="443,445">
            <v:group style="position:absolute;left:7518;top:-76;width:329;height:331" coordorigin="7518,-76" coordsize="329,331">
              <v:shape style="position:absolute;left:7518;top:-76;width:329;height:331" coordorigin="7518,-76" coordsize="329,331" path="m7518,-76l7847,-76,7847,255,7518,255,7518,-76xe" filled="f" stroked="t" strokeweight="5.669pt" strokecolor="#BBBDC0">
                <v:path arrowok="t"/>
              </v:shape>
            </v:group>
            <v:group style="position:absolute;left:7518;top:-76;width:329;height:331" coordorigin="7518,-76" coordsize="329,331">
              <v:shape style="position:absolute;left:7518;top:-76;width:329;height:331" coordorigin="7518,-76" coordsize="329,331" path="m7518,-76l7847,-76,7847,255,7518,255,7518,-76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07.185211pt;margin-top:-3.807949pt;width:16.465pt;height:16.560pt;mso-position-horizontal-relative:page;mso-position-vertical-relative:paragraph;z-index:-6981" coordorigin="8144,-76" coordsize="329,331">
            <v:shape style="position:absolute;left:8144;top:-76;width:329;height:331" coordorigin="8144,-76" coordsize="329,331" path="m8144,-76l8473,-76,8473,255,8144,255,8144,-76xe" filled="t" fillcolor="#FFFFFF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31.527191pt;margin-top:-3.807949pt;width:16.465pt;height:16.560pt;mso-position-horizontal-relative:page;mso-position-vertical-relative:paragraph;z-index:-6980" coordorigin="8631,-76" coordsize="329,331">
            <v:shape style="position:absolute;left:8631;top:-76;width:329;height:331" coordorigin="8631,-76" coordsize="329,331" path="m8631,-76l8960,-76,8960,255,8631,255,8631,-76xe" filled="t" fillcolor="#FFFFFF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56.177002pt;margin-top:-3.807949pt;width:16.465pt;height:16.560pt;mso-position-horizontal-relative:page;mso-position-vertical-relative:paragraph;z-index:-6979" coordorigin="9124,-76" coordsize="329,331">
            <v:shape style="position:absolute;left:9124;top:-76;width:329;height:331" coordorigin="9124,-76" coordsize="329,331" path="m9124,-76l9453,-76,9453,255,9124,255,9124,-76xe" filled="t" fillcolor="#FFFFFF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81.393402pt;margin-top:-3.807949pt;width:16.465pt;height:16.560pt;mso-position-horizontal-relative:page;mso-position-vertical-relative:paragraph;z-index:-6978" coordorigin="9628,-76" coordsize="329,331">
            <v:shape style="position:absolute;left:9628;top:-76;width:329;height:331" coordorigin="9628,-76" coordsize="329,331" path="m9628,-76l9957,-76,9957,255,9628,255,9628,-76xe" filled="t" fillcolor="#FFFFFF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09.84259pt;margin-top:-6.642449pt;width:22.134pt;height:22.229pt;mso-position-horizontal-relative:page;mso-position-vertical-relative:paragraph;z-index:-6957" coordorigin="10197,-133" coordsize="443,445">
            <v:group style="position:absolute;left:10254;top:-76;width:329;height:331" coordorigin="10254,-76" coordsize="329,331">
              <v:shape style="position:absolute;left:10254;top:-76;width:329;height:331" coordorigin="10254,-76" coordsize="329,331" path="m10254,-76l10583,-76,10583,255,10254,255,10254,-76xe" filled="f" stroked="t" strokeweight="5.669pt" strokecolor="#D1D3D4">
                <v:path arrowok="t"/>
              </v:shape>
            </v:group>
            <v:group style="position:absolute;left:10254;top:-76;width:329;height:331" coordorigin="10254,-76" coordsize="329,331">
              <v:shape style="position:absolute;left:10254;top:-76;width:329;height:331" coordorigin="10254,-76" coordsize="329,331" path="m10254,-76l10583,-76,10583,255,10254,255,10254,-76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535.059082pt;margin-top:-6.642449pt;width:22.134pt;height:22.229pt;mso-position-horizontal-relative:page;mso-position-vertical-relative:paragraph;z-index:-6956" coordorigin="10701,-133" coordsize="443,445">
            <v:group style="position:absolute;left:10758;top:-76;width:329;height:331" coordorigin="10758,-76" coordsize="329,331">
              <v:shape style="position:absolute;left:10758;top:-76;width:329;height:331" coordorigin="10758,-76" coordsize="329,331" path="m10758,-76l11087,-76,11087,255,10758,255,10758,-76xe" filled="f" stroked="t" strokeweight="5.669pt" strokecolor="#D1D3D4">
                <v:path arrowok="t"/>
              </v:shape>
            </v:group>
            <v:group style="position:absolute;left:10758;top:-76;width:329;height:331" coordorigin="10758,-76" coordsize="329,331">
              <v:shape style="position:absolute;left:10758;top:-76;width:329;height:331" coordorigin="10758,-76" coordsize="329,331" path="m10758,-76l11087,-76,11087,255,10758,255,10758,-76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shape style="position:absolute;margin-left:407.185211pt;margin-top:-35.25045pt;width:90.6732pt;height:16.560pt;mso-position-horizontal-relative:page;mso-position-vertical-relative:paragraph;z-index:-6936" type="#_x0000_t202" filled="f" stroked="f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/>
                  <w:tr>
                    <w:trPr>
                      <w:trHeight w:val="331" w:hRule="exact"/>
                    </w:trPr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  <w:shd w:val="clear" w:color="auto" w:fill="FFFFFF"/>
                      </w:tcPr>
                      <w:p>
                        <w:pPr/>
                      </w:p>
                    </w:tc>
                    <w:tc>
                      <w:tcPr>
                        <w:tcW w:w="158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  <w:shd w:val="clear" w:color="auto" w:fill="FFFFFF"/>
                      </w:tcPr>
                      <w:p>
                        <w:pPr/>
                      </w:p>
                    </w:tc>
                    <w:tc>
                      <w:tcPr>
                        <w:tcW w:w="164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  <w:shd w:val="clear" w:color="auto" w:fill="FFFFFF"/>
                      </w:tcPr>
                      <w:p>
                        <w:pPr/>
                      </w:p>
                    </w:tc>
                    <w:tc>
                      <w:tcPr>
                        <w:tcW w:w="17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  <w:shd w:val="clear" w:color="auto" w:fill="FFFFFF"/>
                      </w:tcPr>
                      <w:p>
                        <w:pPr/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/>
        <w:pict>
          <v:shape style="position:absolute;margin-left:407.185211pt;margin-top:-3.807949pt;width:90.6732pt;height:16.560pt;mso-position-horizontal-relative:page;mso-position-vertical-relative:paragraph;z-index:-6935" type="#_x0000_t202" filled="f" stroked="f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/>
                  <w:tr>
                    <w:trPr>
                      <w:trHeight w:val="331" w:hRule="exact"/>
                    </w:trPr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158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164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17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rFonts w:ascii="Times New Roman" w:hAnsi="Times New Roman" w:cs="Times New Roman" w:eastAsia="Times New Roman"/>
          <w:b w:val="0"/>
          <w:bCs w:val="0"/>
          <w:spacing w:val="0"/>
          <w:w w:val="95"/>
          <w:sz w:val="14"/>
          <w:szCs w:val="14"/>
        </w:rPr>
        <w:t>MARIA</w:t>
      </w:r>
      <w:r>
        <w:rPr>
          <w:rFonts w:ascii="Times New Roman" w:hAnsi="Times New Roman" w:cs="Times New Roman" w:eastAsia="Times New Roman"/>
          <w:b w:val="0"/>
          <w:bCs w:val="0"/>
          <w:spacing w:val="5"/>
          <w:w w:val="95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b w:val="0"/>
          <w:bCs w:val="0"/>
          <w:spacing w:val="0"/>
          <w:w w:val="95"/>
          <w:sz w:val="14"/>
          <w:szCs w:val="14"/>
        </w:rPr>
        <w:t>DEL</w:t>
      </w:r>
      <w:r>
        <w:rPr>
          <w:rFonts w:ascii="Times New Roman" w:hAnsi="Times New Roman" w:cs="Times New Roman" w:eastAsia="Times New Roman"/>
          <w:b w:val="0"/>
          <w:bCs w:val="0"/>
          <w:spacing w:val="6"/>
          <w:w w:val="95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b w:val="0"/>
          <w:bCs w:val="0"/>
          <w:spacing w:val="0"/>
          <w:w w:val="95"/>
          <w:sz w:val="14"/>
          <w:szCs w:val="14"/>
        </w:rPr>
        <w:t>CARMEN</w:t>
      </w:r>
      <w:r>
        <w:rPr>
          <w:rFonts w:ascii="Times New Roman" w:hAnsi="Times New Roman" w:cs="Times New Roman" w:eastAsia="Times New Roman"/>
          <w:b w:val="0"/>
          <w:bCs w:val="0"/>
          <w:spacing w:val="5"/>
          <w:w w:val="95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b w:val="0"/>
          <w:bCs w:val="0"/>
          <w:spacing w:val="0"/>
          <w:w w:val="95"/>
          <w:sz w:val="14"/>
          <w:szCs w:val="14"/>
        </w:rPr>
        <w:t>TAMARA</w:t>
      </w:r>
      <w:r>
        <w:rPr>
          <w:rFonts w:ascii="Times New Roman" w:hAnsi="Times New Roman" w:cs="Times New Roman" w:eastAsia="Times New Roman"/>
          <w:b w:val="0"/>
          <w:bCs w:val="0"/>
          <w:spacing w:val="6"/>
          <w:w w:val="95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b w:val="0"/>
          <w:bCs w:val="0"/>
          <w:spacing w:val="0"/>
          <w:w w:val="95"/>
          <w:sz w:val="14"/>
          <w:szCs w:val="14"/>
        </w:rPr>
        <w:t>MORALES</w:t>
      </w:r>
      <w:r>
        <w:rPr>
          <w:rFonts w:ascii="Times New Roman" w:hAnsi="Times New Roman" w:cs="Times New Roman" w:eastAsia="Times New Roman"/>
          <w:b w:val="0"/>
          <w:bCs w:val="0"/>
          <w:spacing w:val="6"/>
          <w:w w:val="95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b w:val="0"/>
          <w:bCs w:val="0"/>
          <w:spacing w:val="0"/>
          <w:w w:val="95"/>
          <w:sz w:val="14"/>
          <w:szCs w:val="14"/>
        </w:rPr>
        <w:t>CAMARGO</w:t>
      </w:r>
      <w:r>
        <w:rPr>
          <w:rFonts w:ascii="Times New Roman" w:hAnsi="Times New Roman" w:cs="Times New Roman" w:eastAsia="Times New Roman"/>
          <w:b w:val="0"/>
          <w:bCs w:val="0"/>
          <w:spacing w:val="0"/>
          <w:w w:val="100"/>
          <w:sz w:val="14"/>
          <w:szCs w:val="14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14"/>
          <w:szCs w:val="14"/>
        </w:rPr>
        <w:sectPr>
          <w:type w:val="continuous"/>
          <w:pgSz w:w="12240" w:h="15840"/>
          <w:pgMar w:top="1020" w:bottom="280" w:left="720" w:right="700"/>
          <w:cols w:num="2" w:equalWidth="0">
            <w:col w:w="927" w:space="40"/>
            <w:col w:w="9853"/>
          </w:cols>
        </w:sectPr>
      </w:pPr>
    </w:p>
    <w:p>
      <w:pPr>
        <w:spacing w:line="280" w:lineRule="exact" w:before="7"/>
        <w:rPr>
          <w:sz w:val="28"/>
          <w:szCs w:val="28"/>
        </w:rPr>
      </w:pPr>
      <w:r>
        <w:rPr>
          <w:sz w:val="28"/>
          <w:szCs w:val="28"/>
        </w:rPr>
      </w:r>
    </w:p>
    <w:p>
      <w:pPr>
        <w:numPr>
          <w:ilvl w:val="0"/>
          <w:numId w:val="15"/>
        </w:numPr>
        <w:tabs>
          <w:tab w:pos="402" w:val="left" w:leader="none"/>
        </w:tabs>
        <w:spacing w:before="81"/>
        <w:ind w:left="402" w:right="0" w:hanging="252"/>
        <w:jc w:val="left"/>
        <w:rPr>
          <w:rFonts w:ascii="Times New Roman" w:hAnsi="Times New Roman" w:cs="Times New Roman" w:eastAsia="Times New Roman"/>
          <w:sz w:val="18"/>
          <w:szCs w:val="18"/>
        </w:rPr>
      </w:pPr>
      <w:r>
        <w:rPr/>
        <w:pict>
          <v:shape style="position:absolute;margin-left:407.185211pt;margin-top:1.617583pt;width:90.6732pt;height:16.560pt;mso-position-horizontal-relative:page;mso-position-vertical-relative:paragraph;z-index:-6934" type="#_x0000_t202" filled="f" stroked="f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/>
                  <w:tr>
                    <w:trPr>
                      <w:trHeight w:val="331" w:hRule="exact"/>
                    </w:trPr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  <w:shd w:val="clear" w:color="auto" w:fill="FFFFFF"/>
                      </w:tcPr>
                      <w:p>
                        <w:pPr/>
                      </w:p>
                    </w:tc>
                    <w:tc>
                      <w:tcPr>
                        <w:tcW w:w="158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  <w:shd w:val="clear" w:color="auto" w:fill="FFFFFF"/>
                      </w:tcPr>
                      <w:p>
                        <w:pPr/>
                      </w:p>
                    </w:tc>
                    <w:tc>
                      <w:tcPr>
                        <w:tcW w:w="164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  <w:shd w:val="clear" w:color="auto" w:fill="FFFFFF"/>
                      </w:tcPr>
                      <w:p>
                        <w:pPr/>
                      </w:p>
                    </w:tc>
                    <w:tc>
                      <w:tcPr>
                        <w:tcW w:w="17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  <w:shd w:val="clear" w:color="auto" w:fill="FFFFFF"/>
                      </w:tcPr>
                      <w:p>
                        <w:pPr/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rFonts w:ascii="Tw Cen MT" w:hAnsi="Tw Cen MT" w:cs="Tw Cen MT" w:eastAsia="Tw Cen MT"/>
          <w:b w:val="0"/>
          <w:bCs w:val="0"/>
          <w:color w:val="231F20"/>
          <w:spacing w:val="-10"/>
          <w:w w:val="95"/>
          <w:position w:val="-2"/>
          <w:sz w:val="24"/>
          <w:szCs w:val="24"/>
        </w:rPr>
        <w:t>O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95"/>
          <w:position w:val="-2"/>
          <w:sz w:val="24"/>
          <w:szCs w:val="24"/>
        </w:rPr>
        <w:t>.E.</w:t>
      </w:r>
      <w:r>
        <w:rPr>
          <w:rFonts w:ascii="Tw Cen MT" w:hAnsi="Tw Cen MT" w:cs="Tw Cen MT" w:eastAsia="Tw Cen MT"/>
          <w:b w:val="0"/>
          <w:bCs w:val="0"/>
          <w:color w:val="231F20"/>
          <w:spacing w:val="-19"/>
          <w:w w:val="95"/>
          <w:position w:val="-2"/>
          <w:sz w:val="24"/>
          <w:szCs w:val="24"/>
        </w:rPr>
        <w:t>T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95"/>
          <w:position w:val="-2"/>
          <w:sz w:val="24"/>
          <w:szCs w:val="24"/>
        </w:rPr>
        <w:t>.</w:t>
      </w:r>
      <w:r>
        <w:rPr>
          <w:rFonts w:ascii="Tw Cen MT" w:hAnsi="Tw Cen MT" w:cs="Tw Cen MT" w:eastAsia="Tw Cen MT"/>
          <w:b w:val="0"/>
          <w:bCs w:val="0"/>
          <w:color w:val="231F20"/>
          <w:spacing w:val="53"/>
          <w:w w:val="95"/>
          <w:position w:val="-2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95"/>
          <w:position w:val="0"/>
          <w:sz w:val="18"/>
          <w:szCs w:val="18"/>
        </w:rPr>
        <w:t>NORMA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5"/>
          <w:w w:val="95"/>
          <w:position w:val="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95"/>
          <w:position w:val="0"/>
          <w:sz w:val="18"/>
          <w:szCs w:val="18"/>
        </w:rPr>
        <w:t>GRISELDA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6"/>
          <w:w w:val="95"/>
          <w:position w:val="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95"/>
          <w:position w:val="0"/>
          <w:sz w:val="18"/>
          <w:szCs w:val="18"/>
        </w:rPr>
        <w:t>PEREZ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5"/>
          <w:w w:val="95"/>
          <w:position w:val="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95"/>
          <w:position w:val="0"/>
          <w:sz w:val="18"/>
          <w:szCs w:val="18"/>
        </w:rPr>
        <w:t>ESQUIVEL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  <w:position w:val="0"/>
          <w:sz w:val="18"/>
          <w:szCs w:val="18"/>
        </w:rPr>
      </w:r>
    </w:p>
    <w:p>
      <w:pPr>
        <w:spacing w:line="280" w:lineRule="exact" w:before="4"/>
        <w:rPr>
          <w:sz w:val="28"/>
          <w:szCs w:val="28"/>
        </w:rPr>
      </w:pPr>
      <w:r>
        <w:rPr>
          <w:sz w:val="28"/>
          <w:szCs w:val="28"/>
        </w:rPr>
      </w:r>
    </w:p>
    <w:p>
      <w:pPr>
        <w:numPr>
          <w:ilvl w:val="0"/>
          <w:numId w:val="15"/>
        </w:numPr>
        <w:tabs>
          <w:tab w:pos="402" w:val="left" w:leader="none"/>
        </w:tabs>
        <w:spacing w:before="78"/>
        <w:ind w:left="402" w:right="0" w:hanging="252"/>
        <w:jc w:val="left"/>
        <w:rPr>
          <w:rFonts w:ascii="Times New Roman" w:hAnsi="Times New Roman" w:cs="Times New Roman" w:eastAsia="Times New Roman"/>
          <w:sz w:val="18"/>
          <w:szCs w:val="18"/>
        </w:rPr>
      </w:pPr>
      <w:r>
        <w:rPr/>
        <w:pict>
          <v:group style="position:absolute;margin-left:40.722099pt;margin-top:25.328074pt;width:530.996pt;height:34.356pt;mso-position-horizontal-relative:page;mso-position-vertical-relative:paragraph;z-index:-6999" coordorigin="814,507" coordsize="10620,687">
            <v:group style="position:absolute;left:871;top:563;width:10507;height:574" coordorigin="871,563" coordsize="10507,574">
              <v:shape style="position:absolute;left:871;top:563;width:10507;height:574" coordorigin="871,563" coordsize="10507,574" path="m871,563l11378,563,11378,1137,871,1137,871,563xe" filled="t" fillcolor="#E6E7E8" stroked="f">
                <v:path arrowok="t"/>
                <v:fill type="solid"/>
              </v:shape>
            </v:group>
            <v:group style="position:absolute;left:5382;top:682;width:329;height:331" coordorigin="5382,682" coordsize="329,331">
              <v:shape style="position:absolute;left:5382;top:682;width:329;height:331" coordorigin="5382,682" coordsize="329,331" path="m5382,682l5712,682,5712,1014,5382,1014,5382,682xe" filled="f" stroked="t" strokeweight="5.669pt" strokecolor="#A7A9AC">
                <v:path arrowok="t"/>
              </v:shape>
            </v:group>
            <v:group style="position:absolute;left:5382;top:682;width:329;height:331" coordorigin="5382,682" coordsize="329,331">
              <v:shape style="position:absolute;left:5382;top:682;width:329;height:331" coordorigin="5382,682" coordsize="329,331" path="m5382,682l5712,682,5712,1014,5382,1014,5382,682xe" filled="t" fillcolor="#FFFFFF" stroked="f">
                <v:path arrowok="t"/>
                <v:fill type="solid"/>
              </v:shape>
            </v:group>
            <v:group style="position:absolute;left:5405;top:728;width:267;height:236" coordorigin="5405,728" coordsize="267,236">
              <v:shape style="position:absolute;left:5405;top:728;width:267;height:236" coordorigin="5405,728" coordsize="267,236" path="m5466,846l5405,877,5483,942,5488,946,5491,949,5500,958,5502,962,5510,964,5513,959,5515,957,5519,953,5562,908,5521,908,5511,908,5502,900,5494,888,5480,869,5469,852,5466,846xe" filled="t" fillcolor="#D1D3D4" stroked="f">
                <v:path arrowok="t"/>
                <v:fill type="solid"/>
              </v:shape>
              <v:shape style="position:absolute;left:5405;top:728;width:267;height:236" coordorigin="5405,728" coordsize="267,236" path="m5672,728l5625,769,5572,825,5538,877,5530,894,5521,908,5562,908,5576,893,5580,889,5583,887,5587,883,5602,869,5616,855,5666,815,5672,811,5673,811,5672,728xe" filled="t" fillcolor="#D1D3D4" stroked="f">
                <v:path arrowok="t"/>
                <v:fill type="solid"/>
              </v:shape>
            </v:group>
            <v:group style="position:absolute;left:5405;top:728;width:267;height:236" coordorigin="5405,728" coordsize="267,236">
              <v:shape style="position:absolute;left:5405;top:728;width:267;height:236" coordorigin="5405,728" coordsize="267,236" path="m5466,846l5405,877,5483,942,5488,946,5491,949,5495,953,5500,958,5502,962,5510,964,5513,959,5515,957,5519,953,5576,893,5580,889,5583,887,5587,883,5666,815,5673,811,5673,806,5672,728,5659,737,5642,753,5585,809,5547,860,5530,894,5521,908,5469,852,5466,846xe" filled="f" stroked="t" strokeweight=".216pt" strokecolor="#D1D3D4">
                <v:path arrowok="t"/>
              </v:shape>
            </v:group>
            <v:group style="position:absolute;left:5903;top:678;width:329;height:331" coordorigin="5903,678" coordsize="329,331">
              <v:shape style="position:absolute;left:5903;top:678;width:329;height:331" coordorigin="5903,678" coordsize="329,331" path="m5903,678l6232,678,6232,1009,5903,1009,5903,678xe" filled="f" stroked="t" strokeweight="5.669pt" strokecolor="#A7A9AC">
                <v:path arrowok="t"/>
              </v:shape>
            </v:group>
            <v:group style="position:absolute;left:5903;top:678;width:329;height:331" coordorigin="5903,678" coordsize="329,331">
              <v:shape style="position:absolute;left:5903;top:678;width:329;height:331" coordorigin="5903,678" coordsize="329,331" path="m5903,678l6232,678,6232,1009,5903,1009,5903,678xe" filled="t" fillcolor="#FFFFFF" stroked="f">
                <v:path arrowok="t"/>
                <v:fill type="solid"/>
              </v:shape>
            </v:group>
            <v:group style="position:absolute;left:5942;top:721;width:246;height:228" coordorigin="5942,721" coordsize="246,228">
              <v:shape style="position:absolute;left:5942;top:721;width:246;height:228" coordorigin="5942,721" coordsize="246,228" path="m5985,735l5942,784,6026,846,5957,923,5992,949,6060,872,6169,872,6104,823,6127,798,6069,798,5985,735xe" filled="t" fillcolor="#D1D3D4" stroked="f">
                <v:path arrowok="t"/>
                <v:fill type="solid"/>
              </v:shape>
              <v:shape style="position:absolute;left:5942;top:721;width:246;height:228" coordorigin="5942,721" coordsize="246,228" path="m6169,872l6060,872,6145,934,6188,886,6169,872xe" filled="t" fillcolor="#D1D3D4" stroked="f">
                <v:path arrowok="t"/>
                <v:fill type="solid"/>
              </v:shape>
              <v:shape style="position:absolute;left:5942;top:721;width:246;height:228" coordorigin="5942,721" coordsize="246,228" path="m6138,721l6069,798,6127,798,6172,747,6138,721xe" filled="t" fillcolor="#D1D3D4" stroked="f">
                <v:path arrowok="t"/>
                <v:fill type="solid"/>
              </v:shape>
            </v:group>
            <v:group style="position:absolute;left:5942;top:721;width:246;height:228" coordorigin="5942,721" coordsize="246,228">
              <v:shape style="position:absolute;left:5942;top:721;width:246;height:228" coordorigin="5942,721" coordsize="246,228" path="m6145,934l6188,886,6104,823,6172,747,6138,721,6069,798,5985,735,5942,784,6026,846,5957,923,5992,949,6060,872,6145,934xe" filled="f" stroked="t" strokeweight=".567pt" strokecolor="#D1D3D4">
                <v:path arrowok="t"/>
              </v:shape>
            </v:group>
            <v:group style="position:absolute;left:6538;top:682;width:329;height:331" coordorigin="6538,682" coordsize="329,331">
              <v:shape style="position:absolute;left:6538;top:682;width:329;height:331" coordorigin="6538,682" coordsize="329,331" path="m6538,682l6867,682,6867,1014,6538,1014,6538,682xe" filled="f" stroked="t" strokeweight="5.669pt" strokecolor="#BBBDC0">
                <v:path arrowok="t"/>
              </v:shape>
            </v:group>
            <v:group style="position:absolute;left:6538;top:682;width:329;height:331" coordorigin="6538,682" coordsize="329,331">
              <v:shape style="position:absolute;left:6538;top:682;width:329;height:331" coordorigin="6538,682" coordsize="329,331" path="m6538,682l6867,682,6867,1014,6538,1014,6538,682xe" filled="t" fillcolor="#FFFFFF" stroked="f">
                <v:path arrowok="t"/>
                <v:fill type="solid"/>
              </v:shape>
            </v:group>
            <v:group style="position:absolute;left:7025;top:682;width:329;height:331" coordorigin="7025,682" coordsize="329,331">
              <v:shape style="position:absolute;left:7025;top:682;width:329;height:331" coordorigin="7025,682" coordsize="329,331" path="m7025,682l7354,682,7354,1014,7025,1014,7025,682xe" filled="f" stroked="t" strokeweight="5.669pt" strokecolor="#BBBDC0">
                <v:path arrowok="t"/>
              </v:shape>
            </v:group>
            <v:group style="position:absolute;left:7025;top:682;width:329;height:331" coordorigin="7025,682" coordsize="329,331">
              <v:shape style="position:absolute;left:7025;top:682;width:329;height:331" coordorigin="7025,682" coordsize="329,331" path="m7025,682l7354,682,7354,1014,7025,1014,7025,682xe" filled="t" fillcolor="#FFFFFF" stroked="f">
                <v:path arrowok="t"/>
                <v:fill type="solid"/>
              </v:shape>
            </v:group>
            <v:group style="position:absolute;left:7518;top:682;width:329;height:331" coordorigin="7518,682" coordsize="329,331">
              <v:shape style="position:absolute;left:7518;top:682;width:329;height:331" coordorigin="7518,682" coordsize="329,331" path="m7518,682l7847,682,7847,1014,7518,1014,7518,682xe" filled="f" stroked="t" strokeweight="5.669pt" strokecolor="#BBBDC0">
                <v:path arrowok="t"/>
              </v:shape>
            </v:group>
            <v:group style="position:absolute;left:7518;top:682;width:329;height:331" coordorigin="7518,682" coordsize="329,331">
              <v:shape style="position:absolute;left:7518;top:682;width:329;height:331" coordorigin="7518,682" coordsize="329,331" path="m7518,682l7847,682,7847,1014,7518,1014,7518,682xe" filled="t" fillcolor="#FFFFFF" stroked="f">
                <v:path arrowok="t"/>
                <v:fill type="solid"/>
              </v:shape>
            </v:group>
            <v:group style="position:absolute;left:10254;top:682;width:329;height:331" coordorigin="10254,682" coordsize="329,331">
              <v:shape style="position:absolute;left:10254;top:682;width:329;height:331" coordorigin="10254,682" coordsize="329,331" path="m10254,682l10583,682,10583,1014,10254,1014,10254,682xe" filled="f" stroked="t" strokeweight="5.669pt" strokecolor="#D1D3D4">
                <v:path arrowok="t"/>
              </v:shape>
            </v:group>
            <v:group style="position:absolute;left:10254;top:682;width:329;height:331" coordorigin="10254,682" coordsize="329,331">
              <v:shape style="position:absolute;left:10254;top:682;width:329;height:331" coordorigin="10254,682" coordsize="329,331" path="m10254,682l10583,682,10583,1014,10254,1014,10254,682xe" filled="t" fillcolor="#FFFFFF" stroked="f">
                <v:path arrowok="t"/>
                <v:fill type="solid"/>
              </v:shape>
            </v:group>
            <v:group style="position:absolute;left:10758;top:682;width:329;height:331" coordorigin="10758,682" coordsize="329,331">
              <v:shape style="position:absolute;left:10758;top:682;width:329;height:331" coordorigin="10758,682" coordsize="329,331" path="m10758,682l11087,682,11087,1014,10758,1014,10758,682xe" filled="f" stroked="t" strokeweight="5.669pt" strokecolor="#D1D3D4">
                <v:path arrowok="t"/>
              </v:shape>
            </v:group>
            <v:group style="position:absolute;left:10758;top:682;width:329;height:331" coordorigin="10758,682" coordsize="329,331">
              <v:shape style="position:absolute;left:10758;top:682;width:329;height:331" coordorigin="10758,682" coordsize="329,331" path="m10758,682l11087,682,11087,1014,10758,1014,10758,682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266.275696pt;margin-top:-1.115427pt;width:22.134pt;height:22.229pt;mso-position-horizontal-relative:page;mso-position-vertical-relative:paragraph;z-index:-6977" coordorigin="5326,-22" coordsize="443,445">
            <v:group style="position:absolute;left:5382;top:34;width:329;height:331" coordorigin="5382,34" coordsize="329,331">
              <v:shape style="position:absolute;left:5382;top:34;width:329;height:331" coordorigin="5382,34" coordsize="329,331" path="m5382,34l5712,34,5712,366,5382,366,5382,34xe" filled="f" stroked="t" strokeweight="5.669pt" strokecolor="#A7A9AC">
                <v:path arrowok="t"/>
              </v:shape>
            </v:group>
            <v:group style="position:absolute;left:5382;top:34;width:329;height:331" coordorigin="5382,34" coordsize="329,331">
              <v:shape style="position:absolute;left:5382;top:34;width:329;height:331" coordorigin="5382,34" coordsize="329,331" path="m5382,34l5712,34,5712,366,5382,366,5382,34xe" filled="t" fillcolor="#FFFFFF" stroked="f">
                <v:path arrowok="t"/>
                <v:fill type="solid"/>
              </v:shape>
            </v:group>
            <v:group style="position:absolute;left:5405;top:80;width:267;height:236" coordorigin="5405,80" coordsize="267,236">
              <v:shape style="position:absolute;left:5405;top:80;width:267;height:236" coordorigin="5405,80" coordsize="267,236" path="m5466,198l5405,229,5483,294,5488,298,5491,301,5500,310,5502,314,5510,316,5513,311,5515,309,5519,305,5562,260,5521,260,5511,260,5502,252,5494,240,5480,220,5469,204,5466,198xe" filled="t" fillcolor="#D1D3D4" stroked="f">
                <v:path arrowok="t"/>
                <v:fill type="solid"/>
              </v:shape>
              <v:shape style="position:absolute;left:5405;top:80;width:267;height:236" coordorigin="5405,80" coordsize="267,236" path="m5672,80l5625,121,5572,177,5538,229,5530,246,5521,260,5562,260,5576,245,5580,241,5583,239,5587,235,5602,220,5616,207,5666,167,5672,163,5673,163,5672,80xe" filled="t" fillcolor="#D1D3D4" stroked="f">
                <v:path arrowok="t"/>
                <v:fill type="solid"/>
              </v:shape>
            </v:group>
            <v:group style="position:absolute;left:5405;top:80;width:267;height:236" coordorigin="5405,80" coordsize="267,236">
              <v:shape style="position:absolute;left:5405;top:80;width:267;height:236" coordorigin="5405,80" coordsize="267,236" path="m5466,198l5405,229,5483,294,5488,298,5491,301,5495,305,5500,310,5502,314,5510,316,5513,311,5515,309,5519,305,5576,245,5580,241,5583,239,5587,235,5666,167,5673,163,5673,158,5672,80,5659,89,5642,104,5585,161,5547,211,5530,246,5521,260,5469,204,5466,198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92.318390pt;margin-top:-1.330327pt;width:22.134pt;height:22.229pt;mso-position-horizontal-relative:page;mso-position-vertical-relative:paragraph;z-index:-6976" coordorigin="5846,-27" coordsize="443,445">
            <v:group style="position:absolute;left:5903;top:30;width:329;height:331" coordorigin="5903,30" coordsize="329,331">
              <v:shape style="position:absolute;left:5903;top:30;width:329;height:331" coordorigin="5903,30" coordsize="329,331" path="m5903,30l6232,30,6232,361,5903,361,5903,30xe" filled="f" stroked="t" strokeweight="5.669pt" strokecolor="#A7A9AC">
                <v:path arrowok="t"/>
              </v:shape>
            </v:group>
            <v:group style="position:absolute;left:5903;top:30;width:329;height:331" coordorigin="5903,30" coordsize="329,331">
              <v:shape style="position:absolute;left:5903;top:30;width:329;height:331" coordorigin="5903,30" coordsize="329,331" path="m5903,30l6232,30,6232,361,5903,361,5903,30xe" filled="t" fillcolor="#FFFFFF" stroked="f">
                <v:path arrowok="t"/>
                <v:fill type="solid"/>
              </v:shape>
            </v:group>
            <v:group style="position:absolute;left:5942;top:73;width:246;height:228" coordorigin="5942,73" coordsize="246,228">
              <v:shape style="position:absolute;left:5942;top:73;width:246;height:228" coordorigin="5942,73" coordsize="246,228" path="m5985,87l5942,136,6026,198,5957,275,5992,301,6060,224,6169,224,6104,175,6127,150,6069,150,5985,87xe" filled="t" fillcolor="#D1D3D4" stroked="f">
                <v:path arrowok="t"/>
                <v:fill type="solid"/>
              </v:shape>
              <v:shape style="position:absolute;left:5942;top:73;width:246;height:228" coordorigin="5942,73" coordsize="246,228" path="m6169,224l6060,224,6145,286,6188,238,6169,224xe" filled="t" fillcolor="#D1D3D4" stroked="f">
                <v:path arrowok="t"/>
                <v:fill type="solid"/>
              </v:shape>
              <v:shape style="position:absolute;left:5942;top:73;width:246;height:228" coordorigin="5942,73" coordsize="246,228" path="m6138,73l6069,150,6127,150,6172,98,6138,73xe" filled="t" fillcolor="#D1D3D4" stroked="f">
                <v:path arrowok="t"/>
                <v:fill type="solid"/>
              </v:shape>
            </v:group>
            <v:group style="position:absolute;left:5942;top:73;width:246;height:228" coordorigin="5942,73" coordsize="246,228">
              <v:shape style="position:absolute;left:5942;top:73;width:246;height:228" coordorigin="5942,73" coordsize="246,228" path="m6145,286l6188,238,6104,175,6172,98,6138,73,6069,150,5985,87,5942,136,6026,198,5957,275,5992,301,6060,224,6145,286xe" filled="f" stroked="t" strokeweight=".567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24.051514pt;margin-top:-1.115427pt;width:22.134pt;height:22.229pt;mso-position-horizontal-relative:page;mso-position-vertical-relative:paragraph;z-index:-6975" coordorigin="6481,-22" coordsize="443,445">
            <v:group style="position:absolute;left:6538;top:34;width:329;height:331" coordorigin="6538,34" coordsize="329,331">
              <v:shape style="position:absolute;left:6538;top:34;width:329;height:331" coordorigin="6538,34" coordsize="329,331" path="m6538,34l6867,34,6867,366,6538,366,6538,34xe" filled="f" stroked="t" strokeweight="5.669pt" strokecolor="#BBBDC0">
                <v:path arrowok="t"/>
              </v:shape>
            </v:group>
            <v:group style="position:absolute;left:6538;top:34;width:329;height:331" coordorigin="6538,34" coordsize="329,331">
              <v:shape style="position:absolute;left:6538;top:34;width:329;height:331" coordorigin="6538,34" coordsize="329,331" path="m6538,34l6867,34,6867,366,6538,366,6538,34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348.393402pt;margin-top:-1.115427pt;width:22.134pt;height:22.229pt;mso-position-horizontal-relative:page;mso-position-vertical-relative:paragraph;z-index:-6974" coordorigin="6968,-22" coordsize="443,445">
            <v:group style="position:absolute;left:7025;top:34;width:329;height:331" coordorigin="7025,34" coordsize="329,331">
              <v:shape style="position:absolute;left:7025;top:34;width:329;height:331" coordorigin="7025,34" coordsize="329,331" path="m7025,34l7354,34,7354,366,7025,366,7025,34xe" filled="f" stroked="t" strokeweight="5.669pt" strokecolor="#BBBDC0">
                <v:path arrowok="t"/>
              </v:shape>
            </v:group>
            <v:group style="position:absolute;left:7025;top:34;width:329;height:331" coordorigin="7025,34" coordsize="329,331">
              <v:shape style="position:absolute;left:7025;top:34;width:329;height:331" coordorigin="7025,34" coordsize="329,331" path="m7025,34l7354,34,7354,366,7025,366,7025,34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373.043213pt;margin-top:-1.115427pt;width:22.134pt;height:22.229pt;mso-position-horizontal-relative:page;mso-position-vertical-relative:paragraph;z-index:-6973" coordorigin="7461,-22" coordsize="443,445">
            <v:group style="position:absolute;left:7518;top:34;width:329;height:331" coordorigin="7518,34" coordsize="329,331">
              <v:shape style="position:absolute;left:7518;top:34;width:329;height:331" coordorigin="7518,34" coordsize="329,331" path="m7518,34l7847,34,7847,366,7518,366,7518,34xe" filled="f" stroked="t" strokeweight="5.669pt" strokecolor="#BBBDC0">
                <v:path arrowok="t"/>
              </v:shape>
            </v:group>
            <v:group style="position:absolute;left:7518;top:34;width:329;height:331" coordorigin="7518,34" coordsize="329,331">
              <v:shape style="position:absolute;left:7518;top:34;width:329;height:331" coordorigin="7518,34" coordsize="329,331" path="m7518,34l7847,34,7847,366,7518,366,7518,34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07.185211pt;margin-top:1.719073pt;width:16.465pt;height:16.560pt;mso-position-horizontal-relative:page;mso-position-vertical-relative:paragraph;z-index:-6972" coordorigin="8144,34" coordsize="329,331">
            <v:shape style="position:absolute;left:8144;top:34;width:329;height:331" coordorigin="8144,34" coordsize="329,331" path="m8144,34l8473,34,8473,366,8144,366,8144,34xe" filled="t" fillcolor="#FFFFFF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31.527191pt;margin-top:1.719073pt;width:16.465pt;height:16.560pt;mso-position-horizontal-relative:page;mso-position-vertical-relative:paragraph;z-index:-6971" coordorigin="8631,34" coordsize="329,331">
            <v:shape style="position:absolute;left:8631;top:34;width:329;height:331" coordorigin="8631,34" coordsize="329,331" path="m8631,34l8960,34,8960,366,8631,366,8631,34xe" filled="t" fillcolor="#FFFFFF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56.177002pt;margin-top:1.719073pt;width:16.465pt;height:16.560pt;mso-position-horizontal-relative:page;mso-position-vertical-relative:paragraph;z-index:-6970" coordorigin="9124,34" coordsize="329,331">
            <v:shape style="position:absolute;left:9124;top:34;width:329;height:331" coordorigin="9124,34" coordsize="329,331" path="m9124,34l9453,34,9453,366,9124,366,9124,34xe" filled="t" fillcolor="#FFFFFF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81.393402pt;margin-top:1.719073pt;width:16.465pt;height:16.560pt;mso-position-horizontal-relative:page;mso-position-vertical-relative:paragraph;z-index:-6969" coordorigin="9628,34" coordsize="329,331">
            <v:shape style="position:absolute;left:9628;top:34;width:329;height:331" coordorigin="9628,34" coordsize="329,331" path="m9628,34l9957,34,9957,366,9628,366,9628,34xe" filled="t" fillcolor="#FFFFFF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09.84259pt;margin-top:-1.115427pt;width:22.134pt;height:22.229pt;mso-position-horizontal-relative:page;mso-position-vertical-relative:paragraph;z-index:-6955" coordorigin="10197,-22" coordsize="443,445">
            <v:group style="position:absolute;left:10254;top:34;width:329;height:331" coordorigin="10254,34" coordsize="329,331">
              <v:shape style="position:absolute;left:10254;top:34;width:329;height:331" coordorigin="10254,34" coordsize="329,331" path="m10254,34l10583,34,10583,366,10254,366,10254,34xe" filled="f" stroked="t" strokeweight="5.669pt" strokecolor="#D1D3D4">
                <v:path arrowok="t"/>
              </v:shape>
            </v:group>
            <v:group style="position:absolute;left:10254;top:34;width:329;height:331" coordorigin="10254,34" coordsize="329,331">
              <v:shape style="position:absolute;left:10254;top:34;width:329;height:331" coordorigin="10254,34" coordsize="329,331" path="m10254,34l10583,34,10583,366,10254,366,10254,34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535.059082pt;margin-top:-1.115427pt;width:22.134pt;height:22.229pt;mso-position-horizontal-relative:page;mso-position-vertical-relative:paragraph;z-index:-6954" coordorigin="10701,-22" coordsize="443,445">
            <v:group style="position:absolute;left:10758;top:34;width:329;height:331" coordorigin="10758,34" coordsize="329,331">
              <v:shape style="position:absolute;left:10758;top:34;width:329;height:331" coordorigin="10758,34" coordsize="329,331" path="m10758,34l11087,34,11087,366,10758,366,10758,34xe" filled="f" stroked="t" strokeweight="5.669pt" strokecolor="#D1D3D4">
                <v:path arrowok="t"/>
              </v:shape>
            </v:group>
            <v:group style="position:absolute;left:10758;top:34;width:329;height:331" coordorigin="10758,34" coordsize="329,331">
              <v:shape style="position:absolute;left:10758;top:34;width:329;height:331" coordorigin="10758,34" coordsize="329,331" path="m10758,34l11087,34,11087,366,10758,366,10758,34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shape style="position:absolute;margin-left:407.185211pt;margin-top:1.719073pt;width:90.6732pt;height:16.560pt;mso-position-horizontal-relative:page;mso-position-vertical-relative:paragraph;z-index:-6933" type="#_x0000_t202" filled="f" stroked="f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/>
                  <w:tr>
                    <w:trPr>
                      <w:trHeight w:val="331" w:hRule="exact"/>
                    </w:trPr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158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164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17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rFonts w:ascii="Tw Cen MT" w:hAnsi="Tw Cen MT" w:cs="Tw Cen MT" w:eastAsia="Tw Cen MT"/>
          <w:b w:val="0"/>
          <w:bCs w:val="0"/>
          <w:color w:val="231F20"/>
          <w:spacing w:val="-10"/>
          <w:w w:val="95"/>
          <w:position w:val="-1"/>
          <w:sz w:val="24"/>
          <w:szCs w:val="24"/>
        </w:rPr>
        <w:t>O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95"/>
          <w:position w:val="-1"/>
          <w:sz w:val="24"/>
          <w:szCs w:val="24"/>
        </w:rPr>
        <w:t>.E.</w:t>
      </w:r>
      <w:r>
        <w:rPr>
          <w:rFonts w:ascii="Tw Cen MT" w:hAnsi="Tw Cen MT" w:cs="Tw Cen MT" w:eastAsia="Tw Cen MT"/>
          <w:b w:val="0"/>
          <w:bCs w:val="0"/>
          <w:color w:val="231F20"/>
          <w:spacing w:val="-19"/>
          <w:w w:val="95"/>
          <w:position w:val="-1"/>
          <w:sz w:val="24"/>
          <w:szCs w:val="24"/>
        </w:rPr>
        <w:t>T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95"/>
          <w:position w:val="-1"/>
          <w:sz w:val="24"/>
          <w:szCs w:val="24"/>
        </w:rPr>
        <w:t>.</w:t>
      </w:r>
      <w:r>
        <w:rPr>
          <w:rFonts w:ascii="Tw Cen MT" w:hAnsi="Tw Cen MT" w:cs="Tw Cen MT" w:eastAsia="Tw Cen MT"/>
          <w:b w:val="0"/>
          <w:bCs w:val="0"/>
          <w:color w:val="231F20"/>
          <w:spacing w:val="23"/>
          <w:w w:val="95"/>
          <w:position w:val="-1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95"/>
          <w:position w:val="0"/>
          <w:sz w:val="18"/>
          <w:szCs w:val="18"/>
        </w:rPr>
        <w:t>OSCAR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7"/>
          <w:w w:val="95"/>
          <w:position w:val="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95"/>
          <w:position w:val="0"/>
          <w:sz w:val="18"/>
          <w:szCs w:val="18"/>
        </w:rPr>
        <w:t>ISMAEL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7"/>
          <w:w w:val="95"/>
          <w:position w:val="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95"/>
          <w:position w:val="0"/>
          <w:sz w:val="18"/>
          <w:szCs w:val="18"/>
        </w:rPr>
        <w:t>CORTES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7"/>
          <w:w w:val="95"/>
          <w:position w:val="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95"/>
          <w:position w:val="0"/>
          <w:sz w:val="18"/>
          <w:szCs w:val="18"/>
        </w:rPr>
        <w:t>GONZÁLEZ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  <w:position w:val="0"/>
          <w:sz w:val="18"/>
          <w:szCs w:val="18"/>
        </w:rPr>
      </w:r>
    </w:p>
    <w:p>
      <w:pPr>
        <w:spacing w:line="260" w:lineRule="exact" w:before="18"/>
        <w:rPr>
          <w:sz w:val="26"/>
          <w:szCs w:val="26"/>
        </w:rPr>
      </w:pPr>
      <w:r>
        <w:rPr>
          <w:sz w:val="26"/>
          <w:szCs w:val="26"/>
        </w:rPr>
      </w:r>
    </w:p>
    <w:p>
      <w:pPr>
        <w:numPr>
          <w:ilvl w:val="0"/>
          <w:numId w:val="15"/>
        </w:numPr>
        <w:tabs>
          <w:tab w:pos="402" w:val="left" w:leader="none"/>
        </w:tabs>
        <w:spacing w:before="64"/>
        <w:ind w:left="402" w:right="0" w:hanging="252"/>
        <w:jc w:val="left"/>
        <w:rPr>
          <w:rFonts w:ascii="Times New Roman" w:hAnsi="Times New Roman" w:cs="Times New Roman" w:eastAsia="Times New Roman"/>
          <w:sz w:val="18"/>
          <w:szCs w:val="18"/>
        </w:rPr>
      </w:pPr>
      <w:r>
        <w:rPr/>
        <w:pict>
          <v:shape style="position:absolute;margin-left:407.185211pt;margin-top:3.246656pt;width:90.6732pt;height:16.560pt;mso-position-horizontal-relative:page;mso-position-vertical-relative:paragraph;z-index:-6932" type="#_x0000_t202" filled="f" stroked="f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/>
                  <w:tr>
                    <w:trPr>
                      <w:trHeight w:val="331" w:hRule="exact"/>
                    </w:trPr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  <w:shd w:val="clear" w:color="auto" w:fill="FFFFFF"/>
                      </w:tcPr>
                      <w:p>
                        <w:pPr/>
                      </w:p>
                    </w:tc>
                    <w:tc>
                      <w:tcPr>
                        <w:tcW w:w="158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  <w:shd w:val="clear" w:color="auto" w:fill="FFFFFF"/>
                      </w:tcPr>
                      <w:p>
                        <w:pPr/>
                      </w:p>
                    </w:tc>
                    <w:tc>
                      <w:tcPr>
                        <w:tcW w:w="164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  <w:shd w:val="clear" w:color="auto" w:fill="FFFFFF"/>
                      </w:tcPr>
                      <w:p>
                        <w:pPr/>
                      </w:p>
                    </w:tc>
                    <w:tc>
                      <w:tcPr>
                        <w:tcW w:w="17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  <w:shd w:val="clear" w:color="auto" w:fill="FFFFFF"/>
                      </w:tcPr>
                      <w:p>
                        <w:pPr/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rFonts w:ascii="Tw Cen MT" w:hAnsi="Tw Cen MT" w:cs="Tw Cen MT" w:eastAsia="Tw Cen MT"/>
          <w:b w:val="0"/>
          <w:bCs w:val="0"/>
          <w:color w:val="231F20"/>
          <w:spacing w:val="-10"/>
          <w:w w:val="95"/>
          <w:position w:val="-5"/>
          <w:sz w:val="24"/>
          <w:szCs w:val="24"/>
        </w:rPr>
        <w:t>O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95"/>
          <w:position w:val="-5"/>
          <w:sz w:val="24"/>
          <w:szCs w:val="24"/>
        </w:rPr>
        <w:t>.E.</w:t>
      </w:r>
      <w:r>
        <w:rPr>
          <w:rFonts w:ascii="Tw Cen MT" w:hAnsi="Tw Cen MT" w:cs="Tw Cen MT" w:eastAsia="Tw Cen MT"/>
          <w:b w:val="0"/>
          <w:bCs w:val="0"/>
          <w:color w:val="231F20"/>
          <w:spacing w:val="-19"/>
          <w:w w:val="95"/>
          <w:position w:val="-5"/>
          <w:sz w:val="24"/>
          <w:szCs w:val="24"/>
        </w:rPr>
        <w:t>T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95"/>
          <w:position w:val="-5"/>
          <w:sz w:val="24"/>
          <w:szCs w:val="24"/>
        </w:rPr>
        <w:t>.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95"/>
          <w:position w:val="-5"/>
          <w:sz w:val="24"/>
          <w:szCs w:val="24"/>
        </w:rPr>
        <w:t> </w:t>
      </w:r>
      <w:r>
        <w:rPr>
          <w:rFonts w:ascii="Tw Cen MT" w:hAnsi="Tw Cen MT" w:cs="Tw Cen MT" w:eastAsia="Tw Cen MT"/>
          <w:b w:val="0"/>
          <w:bCs w:val="0"/>
          <w:color w:val="231F20"/>
          <w:spacing w:val="6"/>
          <w:w w:val="95"/>
          <w:position w:val="-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95"/>
          <w:position w:val="0"/>
          <w:sz w:val="18"/>
          <w:szCs w:val="18"/>
        </w:rPr>
        <w:t>JOSÉ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12"/>
          <w:w w:val="95"/>
          <w:position w:val="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95"/>
          <w:position w:val="0"/>
          <w:sz w:val="18"/>
          <w:szCs w:val="18"/>
        </w:rPr>
        <w:t>PAULINO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12"/>
          <w:w w:val="95"/>
          <w:position w:val="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95"/>
          <w:position w:val="0"/>
          <w:sz w:val="18"/>
          <w:szCs w:val="18"/>
        </w:rPr>
        <w:t>MARTÍNEZ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12"/>
          <w:w w:val="95"/>
          <w:position w:val="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95"/>
          <w:position w:val="0"/>
          <w:sz w:val="18"/>
          <w:szCs w:val="18"/>
        </w:rPr>
        <w:t>RIVERO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  <w:position w:val="0"/>
          <w:sz w:val="18"/>
          <w:szCs w:val="18"/>
        </w:rPr>
      </w:r>
    </w:p>
    <w:p>
      <w:pPr>
        <w:spacing w:line="280" w:lineRule="exact" w:before="9"/>
        <w:rPr>
          <w:sz w:val="28"/>
          <w:szCs w:val="28"/>
        </w:rPr>
      </w:pPr>
      <w:r>
        <w:rPr>
          <w:sz w:val="28"/>
          <w:szCs w:val="28"/>
        </w:rPr>
      </w:r>
    </w:p>
    <w:p>
      <w:pPr>
        <w:numPr>
          <w:ilvl w:val="0"/>
          <w:numId w:val="15"/>
        </w:numPr>
        <w:tabs>
          <w:tab w:pos="402" w:val="left" w:leader="none"/>
        </w:tabs>
        <w:spacing w:before="79"/>
        <w:ind w:left="402" w:right="0" w:hanging="252"/>
        <w:jc w:val="left"/>
        <w:rPr>
          <w:rFonts w:ascii="Times New Roman" w:hAnsi="Times New Roman" w:cs="Times New Roman" w:eastAsia="Times New Roman"/>
          <w:sz w:val="16"/>
          <w:szCs w:val="16"/>
        </w:rPr>
      </w:pPr>
      <w:r>
        <w:rPr/>
        <w:pict>
          <v:group style="position:absolute;margin-left:40.722099pt;margin-top:23.205484pt;width:530.996pt;height:34.356pt;mso-position-horizontal-relative:page;mso-position-vertical-relative:paragraph;z-index:-7000" coordorigin="814,464" coordsize="10620,687">
            <v:group style="position:absolute;left:871;top:521;width:10507;height:574" coordorigin="871,521" coordsize="10507,574">
              <v:shape style="position:absolute;left:871;top:521;width:10507;height:574" coordorigin="871,521" coordsize="10507,574" path="m871,521l11378,521,11378,1095,871,1095,871,521xe" filled="t" fillcolor="#E6E7E8" stroked="f">
                <v:path arrowok="t"/>
                <v:fill type="solid"/>
              </v:shape>
            </v:group>
            <v:group style="position:absolute;left:5382;top:651;width:329;height:331" coordorigin="5382,651" coordsize="329,331">
              <v:shape style="position:absolute;left:5382;top:651;width:329;height:331" coordorigin="5382,651" coordsize="329,331" path="m5382,651l5712,651,5712,983,5382,983,5382,651xe" filled="f" stroked="t" strokeweight="5.669pt" strokecolor="#A7A9AC">
                <v:path arrowok="t"/>
              </v:shape>
            </v:group>
            <v:group style="position:absolute;left:5382;top:651;width:329;height:331" coordorigin="5382,651" coordsize="329,331">
              <v:shape style="position:absolute;left:5382;top:651;width:329;height:331" coordorigin="5382,651" coordsize="329,331" path="m5382,651l5712,651,5712,983,5382,983,5382,651xe" filled="t" fillcolor="#FFFFFF" stroked="f">
                <v:path arrowok="t"/>
                <v:fill type="solid"/>
              </v:shape>
            </v:group>
            <v:group style="position:absolute;left:5405;top:697;width:267;height:236" coordorigin="5405,697" coordsize="267,236">
              <v:shape style="position:absolute;left:5405;top:697;width:267;height:236" coordorigin="5405,697" coordsize="267,236" path="m5466,815l5405,846,5483,911,5488,915,5491,918,5500,927,5502,931,5510,933,5513,928,5515,926,5519,922,5562,877,5521,877,5511,877,5502,869,5494,857,5480,838,5469,821,5466,815xe" filled="t" fillcolor="#D1D3D4" stroked="f">
                <v:path arrowok="t"/>
                <v:fill type="solid"/>
              </v:shape>
              <v:shape style="position:absolute;left:5405;top:697;width:267;height:236" coordorigin="5405,697" coordsize="267,236" path="m5672,697l5625,738,5572,794,5538,846,5530,863,5521,877,5562,877,5576,862,5580,858,5583,856,5587,852,5602,838,5616,824,5666,784,5672,780,5673,780,5672,697xe" filled="t" fillcolor="#D1D3D4" stroked="f">
                <v:path arrowok="t"/>
                <v:fill type="solid"/>
              </v:shape>
            </v:group>
            <v:group style="position:absolute;left:5405;top:697;width:267;height:236" coordorigin="5405,697" coordsize="267,236">
              <v:shape style="position:absolute;left:5405;top:697;width:267;height:236" coordorigin="5405,697" coordsize="267,236" path="m5466,815l5405,846,5483,911,5488,915,5491,918,5495,922,5500,927,5502,931,5510,933,5513,928,5515,926,5519,922,5576,862,5580,858,5583,856,5587,852,5666,784,5673,780,5673,775,5672,697,5659,706,5642,721,5585,778,5547,828,5530,863,5521,877,5469,821,5466,815xe" filled="f" stroked="t" strokeweight=".216pt" strokecolor="#D1D3D4">
                <v:path arrowok="t"/>
              </v:shape>
            </v:group>
            <v:group style="position:absolute;left:5903;top:647;width:329;height:331" coordorigin="5903,647" coordsize="329,331">
              <v:shape style="position:absolute;left:5903;top:647;width:329;height:331" coordorigin="5903,647" coordsize="329,331" path="m5903,647l6232,647,6232,978,5903,978,5903,647xe" filled="f" stroked="t" strokeweight="5.669pt" strokecolor="#A7A9AC">
                <v:path arrowok="t"/>
              </v:shape>
            </v:group>
            <v:group style="position:absolute;left:5903;top:647;width:329;height:331" coordorigin="5903,647" coordsize="329,331">
              <v:shape style="position:absolute;left:5903;top:647;width:329;height:331" coordorigin="5903,647" coordsize="329,331" path="m5903,647l6232,647,6232,978,5903,978,5903,647xe" filled="t" fillcolor="#FFFFFF" stroked="f">
                <v:path arrowok="t"/>
                <v:fill type="solid"/>
              </v:shape>
            </v:group>
            <v:group style="position:absolute;left:5942;top:690;width:246;height:228" coordorigin="5942,690" coordsize="246,228">
              <v:shape style="position:absolute;left:5942;top:690;width:246;height:228" coordorigin="5942,690" coordsize="246,228" path="m5985,704l5942,753,6026,815,5957,892,5992,918,6060,841,6169,841,6104,792,6127,767,6069,767,5985,704xe" filled="t" fillcolor="#D1D3D4" stroked="f">
                <v:path arrowok="t"/>
                <v:fill type="solid"/>
              </v:shape>
              <v:shape style="position:absolute;left:5942;top:690;width:246;height:228" coordorigin="5942,690" coordsize="246,228" path="m6169,841l6060,841,6145,903,6188,855,6169,841xe" filled="t" fillcolor="#D1D3D4" stroked="f">
                <v:path arrowok="t"/>
                <v:fill type="solid"/>
              </v:shape>
              <v:shape style="position:absolute;left:5942;top:690;width:246;height:228" coordorigin="5942,690" coordsize="246,228" path="m6138,690l6069,767,6127,767,6172,715,6138,690xe" filled="t" fillcolor="#D1D3D4" stroked="f">
                <v:path arrowok="t"/>
                <v:fill type="solid"/>
              </v:shape>
            </v:group>
            <v:group style="position:absolute;left:5942;top:690;width:246;height:228" coordorigin="5942,690" coordsize="246,228">
              <v:shape style="position:absolute;left:5942;top:690;width:246;height:228" coordorigin="5942,690" coordsize="246,228" path="m6145,903l6188,855,6104,792,6172,715,6138,690,6069,767,5985,704,5942,753,6026,815,5957,892,5992,918,6060,841,6145,903xe" filled="f" stroked="t" strokeweight=".567pt" strokecolor="#D1D3D4">
                <v:path arrowok="t"/>
              </v:shape>
            </v:group>
            <v:group style="position:absolute;left:6538;top:651;width:329;height:331" coordorigin="6538,651" coordsize="329,331">
              <v:shape style="position:absolute;left:6538;top:651;width:329;height:331" coordorigin="6538,651" coordsize="329,331" path="m6538,651l6867,651,6867,983,6538,983,6538,651xe" filled="f" stroked="t" strokeweight="5.669pt" strokecolor="#BBBDC0">
                <v:path arrowok="t"/>
              </v:shape>
            </v:group>
            <v:group style="position:absolute;left:6538;top:651;width:329;height:331" coordorigin="6538,651" coordsize="329,331">
              <v:shape style="position:absolute;left:6538;top:651;width:329;height:331" coordorigin="6538,651" coordsize="329,331" path="m6538,651l6867,651,6867,983,6538,983,6538,651xe" filled="t" fillcolor="#FFFFFF" stroked="f">
                <v:path arrowok="t"/>
                <v:fill type="solid"/>
              </v:shape>
            </v:group>
            <v:group style="position:absolute;left:7025;top:651;width:329;height:331" coordorigin="7025,651" coordsize="329,331">
              <v:shape style="position:absolute;left:7025;top:651;width:329;height:331" coordorigin="7025,651" coordsize="329,331" path="m7025,651l7354,651,7354,983,7025,983,7025,651xe" filled="f" stroked="t" strokeweight="5.669pt" strokecolor="#BBBDC0">
                <v:path arrowok="t"/>
              </v:shape>
            </v:group>
            <v:group style="position:absolute;left:7025;top:651;width:329;height:331" coordorigin="7025,651" coordsize="329,331">
              <v:shape style="position:absolute;left:7025;top:651;width:329;height:331" coordorigin="7025,651" coordsize="329,331" path="m7025,651l7354,651,7354,983,7025,983,7025,651xe" filled="t" fillcolor="#FFFFFF" stroked="f">
                <v:path arrowok="t"/>
                <v:fill type="solid"/>
              </v:shape>
            </v:group>
            <v:group style="position:absolute;left:7518;top:651;width:329;height:331" coordorigin="7518,651" coordsize="329,331">
              <v:shape style="position:absolute;left:7518;top:651;width:329;height:331" coordorigin="7518,651" coordsize="329,331" path="m7518,651l7847,651,7847,983,7518,983,7518,651xe" filled="f" stroked="t" strokeweight="5.669pt" strokecolor="#BBBDC0">
                <v:path arrowok="t"/>
              </v:shape>
            </v:group>
            <v:group style="position:absolute;left:7518;top:651;width:329;height:331" coordorigin="7518,651" coordsize="329,331">
              <v:shape style="position:absolute;left:7518;top:651;width:329;height:331" coordorigin="7518,651" coordsize="329,331" path="m7518,651l7847,651,7847,983,7518,983,7518,651xe" filled="t" fillcolor="#FFFFFF" stroked="f">
                <v:path arrowok="t"/>
                <v:fill type="solid"/>
              </v:shape>
            </v:group>
            <v:group style="position:absolute;left:10254;top:651;width:329;height:331" coordorigin="10254,651" coordsize="329,331">
              <v:shape style="position:absolute;left:10254;top:651;width:329;height:331" coordorigin="10254,651" coordsize="329,331" path="m10254,651l10583,651,10583,983,10254,983,10254,651xe" filled="f" stroked="t" strokeweight="5.669pt" strokecolor="#D1D3D4">
                <v:path arrowok="t"/>
              </v:shape>
            </v:group>
            <v:group style="position:absolute;left:10254;top:651;width:329;height:331" coordorigin="10254,651" coordsize="329,331">
              <v:shape style="position:absolute;left:10254;top:651;width:329;height:331" coordorigin="10254,651" coordsize="329,331" path="m10254,651l10583,651,10583,983,10254,983,10254,651xe" filled="t" fillcolor="#FFFFFF" stroked="f">
                <v:path arrowok="t"/>
                <v:fill type="solid"/>
              </v:shape>
            </v:group>
            <v:group style="position:absolute;left:10758;top:651;width:329;height:331" coordorigin="10758,651" coordsize="329,331">
              <v:shape style="position:absolute;left:10758;top:651;width:329;height:331" coordorigin="10758,651" coordsize="329,331" path="m10758,651l11087,651,11087,983,10758,983,10758,651xe" filled="f" stroked="t" strokeweight="5.669pt" strokecolor="#D1D3D4">
                <v:path arrowok="t"/>
              </v:shape>
            </v:group>
            <v:group style="position:absolute;left:10758;top:651;width:329;height:331" coordorigin="10758,651" coordsize="329,331">
              <v:shape style="position:absolute;left:10758;top:651;width:329;height:331" coordorigin="10758,651" coordsize="329,331" path="m10758,651l11087,651,11087,983,10758,983,10758,651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266.275696pt;margin-top:-1.136116pt;width:22.134pt;height:22.229pt;mso-position-horizontal-relative:page;mso-position-vertical-relative:paragraph;z-index:-6968" coordorigin="5326,-23" coordsize="443,445">
            <v:group style="position:absolute;left:5382;top:34;width:329;height:331" coordorigin="5382,34" coordsize="329,331">
              <v:shape style="position:absolute;left:5382;top:34;width:329;height:331" coordorigin="5382,34" coordsize="329,331" path="m5382,34l5712,34,5712,365,5382,365,5382,34xe" filled="f" stroked="t" strokeweight="5.669pt" strokecolor="#A7A9AC">
                <v:path arrowok="t"/>
              </v:shape>
            </v:group>
            <v:group style="position:absolute;left:5382;top:34;width:329;height:331" coordorigin="5382,34" coordsize="329,331">
              <v:shape style="position:absolute;left:5382;top:34;width:329;height:331" coordorigin="5382,34" coordsize="329,331" path="m5382,34l5712,34,5712,365,5382,365,5382,34xe" filled="t" fillcolor="#FFFFFF" stroked="f">
                <v:path arrowok="t"/>
                <v:fill type="solid"/>
              </v:shape>
            </v:group>
            <v:group style="position:absolute;left:5405;top:80;width:267;height:236" coordorigin="5405,80" coordsize="267,236">
              <v:shape style="position:absolute;left:5405;top:80;width:267;height:236" coordorigin="5405,80" coordsize="267,236" path="m5466,197l5405,228,5483,294,5488,297,5491,300,5500,310,5502,313,5510,315,5513,311,5515,308,5519,304,5562,260,5521,260,5511,260,5502,251,5494,240,5480,220,5469,203,5466,197xe" filled="t" fillcolor="#D1D3D4" stroked="f">
                <v:path arrowok="t"/>
                <v:fill type="solid"/>
              </v:shape>
              <v:shape style="position:absolute;left:5405;top:80;width:267;height:236" coordorigin="5405,80" coordsize="267,236" path="m5672,80l5625,120,5572,176,5538,229,5530,246,5521,260,5562,260,5576,245,5580,241,5583,239,5587,235,5602,220,5616,206,5666,166,5672,163,5673,162,5672,80xe" filled="t" fillcolor="#D1D3D4" stroked="f">
                <v:path arrowok="t"/>
                <v:fill type="solid"/>
              </v:shape>
            </v:group>
            <v:group style="position:absolute;left:5405;top:80;width:267;height:236" coordorigin="5405,80" coordsize="267,236">
              <v:shape style="position:absolute;left:5405;top:80;width:267;height:236" coordorigin="5405,80" coordsize="267,236" path="m5466,197l5405,228,5483,294,5488,297,5491,300,5495,304,5500,310,5502,313,5510,315,5513,311,5515,308,5519,304,5576,245,5580,241,5583,239,5587,235,5666,166,5673,162,5673,157,5672,80,5659,89,5642,104,5585,160,5547,211,5530,246,5521,260,5469,203,5466,197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92.318390pt;margin-top:-1.351016pt;width:22.134pt;height:22.229pt;mso-position-horizontal-relative:page;mso-position-vertical-relative:paragraph;z-index:-6967" coordorigin="5846,-27" coordsize="443,445">
            <v:group style="position:absolute;left:5903;top:30;width:329;height:331" coordorigin="5903,30" coordsize="329,331">
              <v:shape style="position:absolute;left:5903;top:30;width:329;height:331" coordorigin="5903,30" coordsize="329,331" path="m5903,30l6232,30,6232,361,5903,361,5903,30xe" filled="f" stroked="t" strokeweight="5.669pt" strokecolor="#A7A9AC">
                <v:path arrowok="t"/>
              </v:shape>
            </v:group>
            <v:group style="position:absolute;left:5903;top:30;width:329;height:331" coordorigin="5903,30" coordsize="329,331">
              <v:shape style="position:absolute;left:5903;top:30;width:329;height:331" coordorigin="5903,30" coordsize="329,331" path="m5903,30l6232,30,6232,361,5903,361,5903,30xe" filled="t" fillcolor="#FFFFFF" stroked="f">
                <v:path arrowok="t"/>
                <v:fill type="solid"/>
              </v:shape>
            </v:group>
            <v:group style="position:absolute;left:5942;top:73;width:246;height:228" coordorigin="5942,73" coordsize="246,228">
              <v:shape style="position:absolute;left:5942;top:73;width:246;height:228" coordorigin="5942,73" coordsize="246,228" path="m5985,87l5942,135,6026,198,5957,275,5992,300,6060,223,6169,223,6104,175,6127,149,6069,149,5985,87xe" filled="t" fillcolor="#D1D3D4" stroked="f">
                <v:path arrowok="t"/>
                <v:fill type="solid"/>
              </v:shape>
              <v:shape style="position:absolute;left:5942;top:73;width:246;height:228" coordorigin="5942,73" coordsize="246,228" path="m6169,223l6060,223,6145,286,6188,238,6169,223xe" filled="t" fillcolor="#D1D3D4" stroked="f">
                <v:path arrowok="t"/>
                <v:fill type="solid"/>
              </v:shape>
              <v:shape style="position:absolute;left:5942;top:73;width:246;height:228" coordorigin="5942,73" coordsize="246,228" path="m6138,73l6069,149,6127,149,6172,98,6138,73xe" filled="t" fillcolor="#D1D3D4" stroked="f">
                <v:path arrowok="t"/>
                <v:fill type="solid"/>
              </v:shape>
            </v:group>
            <v:group style="position:absolute;left:5942;top:73;width:246;height:228" coordorigin="5942,73" coordsize="246,228">
              <v:shape style="position:absolute;left:5942;top:73;width:246;height:228" coordorigin="5942,73" coordsize="246,228" path="m6145,286l6188,238,6104,175,6172,98,6138,73,6069,149,5985,87,5942,135,6026,198,5957,275,5992,300,6060,223,6145,286xe" filled="f" stroked="t" strokeweight=".567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24.051514pt;margin-top:-1.136116pt;width:22.134pt;height:22.229pt;mso-position-horizontal-relative:page;mso-position-vertical-relative:paragraph;z-index:-6966" coordorigin="6481,-23" coordsize="443,445">
            <v:group style="position:absolute;left:6538;top:34;width:329;height:331" coordorigin="6538,34" coordsize="329,331">
              <v:shape style="position:absolute;left:6538;top:34;width:329;height:331" coordorigin="6538,34" coordsize="329,331" path="m6538,34l6867,34,6867,365,6538,365,6538,34xe" filled="f" stroked="t" strokeweight="5.669pt" strokecolor="#BBBDC0">
                <v:path arrowok="t"/>
              </v:shape>
            </v:group>
            <v:group style="position:absolute;left:6538;top:34;width:329;height:331" coordorigin="6538,34" coordsize="329,331">
              <v:shape style="position:absolute;left:6538;top:34;width:329;height:331" coordorigin="6538,34" coordsize="329,331" path="m6538,34l6867,34,6867,365,6538,365,6538,34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348.393402pt;margin-top:-1.136116pt;width:22.134pt;height:22.229pt;mso-position-horizontal-relative:page;mso-position-vertical-relative:paragraph;z-index:-6965" coordorigin="6968,-23" coordsize="443,445">
            <v:group style="position:absolute;left:7025;top:34;width:329;height:331" coordorigin="7025,34" coordsize="329,331">
              <v:shape style="position:absolute;left:7025;top:34;width:329;height:331" coordorigin="7025,34" coordsize="329,331" path="m7025,34l7354,34,7354,365,7025,365,7025,34xe" filled="f" stroked="t" strokeweight="5.669pt" strokecolor="#BBBDC0">
                <v:path arrowok="t"/>
              </v:shape>
            </v:group>
            <v:group style="position:absolute;left:7025;top:34;width:329;height:331" coordorigin="7025,34" coordsize="329,331">
              <v:shape style="position:absolute;left:7025;top:34;width:329;height:331" coordorigin="7025,34" coordsize="329,331" path="m7025,34l7354,34,7354,365,7025,365,7025,34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373.043213pt;margin-top:-1.136116pt;width:22.134pt;height:22.229pt;mso-position-horizontal-relative:page;mso-position-vertical-relative:paragraph;z-index:-6964" coordorigin="7461,-23" coordsize="443,445">
            <v:group style="position:absolute;left:7518;top:34;width:329;height:331" coordorigin="7518,34" coordsize="329,331">
              <v:shape style="position:absolute;left:7518;top:34;width:329;height:331" coordorigin="7518,34" coordsize="329,331" path="m7518,34l7847,34,7847,365,7518,365,7518,34xe" filled="f" stroked="t" strokeweight="5.669pt" strokecolor="#BBBDC0">
                <v:path arrowok="t"/>
              </v:shape>
            </v:group>
            <v:group style="position:absolute;left:7518;top:34;width:329;height:331" coordorigin="7518,34" coordsize="329,331">
              <v:shape style="position:absolute;left:7518;top:34;width:329;height:331" coordorigin="7518,34" coordsize="329,331" path="m7518,34l7847,34,7847,365,7518,365,7518,34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07.185211pt;margin-top:1.698384pt;width:16.465pt;height:16.560pt;mso-position-horizontal-relative:page;mso-position-vertical-relative:paragraph;z-index:-6963" coordorigin="8144,34" coordsize="329,331">
            <v:shape style="position:absolute;left:8144;top:34;width:329;height:331" coordorigin="8144,34" coordsize="329,331" path="m8144,34l8473,34,8473,365,8144,365,8144,34xe" filled="t" fillcolor="#FFFFFF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31.527191pt;margin-top:1.698384pt;width:16.465pt;height:16.560pt;mso-position-horizontal-relative:page;mso-position-vertical-relative:paragraph;z-index:-6962" coordorigin="8631,34" coordsize="329,331">
            <v:shape style="position:absolute;left:8631;top:34;width:329;height:331" coordorigin="8631,34" coordsize="329,331" path="m8631,34l8960,34,8960,365,8631,365,8631,34xe" filled="t" fillcolor="#FFFFFF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56.177002pt;margin-top:1.698384pt;width:16.465pt;height:16.560pt;mso-position-horizontal-relative:page;mso-position-vertical-relative:paragraph;z-index:-6961" coordorigin="9124,34" coordsize="329,331">
            <v:shape style="position:absolute;left:9124;top:34;width:329;height:331" coordorigin="9124,34" coordsize="329,331" path="m9124,34l9453,34,9453,365,9124,365,9124,34xe" filled="t" fillcolor="#FFFFFF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81.393402pt;margin-top:1.698384pt;width:16.465pt;height:16.560pt;mso-position-horizontal-relative:page;mso-position-vertical-relative:paragraph;z-index:-6960" coordorigin="9628,34" coordsize="329,331">
            <v:shape style="position:absolute;left:9628;top:34;width:329;height:331" coordorigin="9628,34" coordsize="329,331" path="m9628,34l9957,34,9957,365,9628,365,9628,34xe" filled="t" fillcolor="#FFFFFF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09.84259pt;margin-top:-1.136116pt;width:22.134pt;height:22.229pt;mso-position-horizontal-relative:page;mso-position-vertical-relative:paragraph;z-index:-6953" coordorigin="10197,-23" coordsize="443,445">
            <v:group style="position:absolute;left:10254;top:34;width:329;height:331" coordorigin="10254,34" coordsize="329,331">
              <v:shape style="position:absolute;left:10254;top:34;width:329;height:331" coordorigin="10254,34" coordsize="329,331" path="m10254,34l10583,34,10583,365,10254,365,10254,34xe" filled="f" stroked="t" strokeweight="5.669pt" strokecolor="#D1D3D4">
                <v:path arrowok="t"/>
              </v:shape>
            </v:group>
            <v:group style="position:absolute;left:10254;top:34;width:329;height:331" coordorigin="10254,34" coordsize="329,331">
              <v:shape style="position:absolute;left:10254;top:34;width:329;height:331" coordorigin="10254,34" coordsize="329,331" path="m10254,34l10583,34,10583,365,10254,365,10254,34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535.059082pt;margin-top:-1.136116pt;width:22.134pt;height:22.229pt;mso-position-horizontal-relative:page;mso-position-vertical-relative:paragraph;z-index:-6952" coordorigin="10701,-23" coordsize="443,445">
            <v:group style="position:absolute;left:10758;top:34;width:329;height:331" coordorigin="10758,34" coordsize="329,331">
              <v:shape style="position:absolute;left:10758;top:34;width:329;height:331" coordorigin="10758,34" coordsize="329,331" path="m10758,34l11087,34,11087,365,10758,365,10758,34xe" filled="f" stroked="t" strokeweight="5.669pt" strokecolor="#D1D3D4">
                <v:path arrowok="t"/>
              </v:shape>
            </v:group>
            <v:group style="position:absolute;left:10758;top:34;width:329;height:331" coordorigin="10758,34" coordsize="329,331">
              <v:shape style="position:absolute;left:10758;top:34;width:329;height:331" coordorigin="10758,34" coordsize="329,331" path="m10758,34l11087,34,11087,365,10758,365,10758,34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shape style="position:absolute;margin-left:407.185211pt;margin-top:1.698384pt;width:90.6732pt;height:16.560pt;mso-position-horizontal-relative:page;mso-position-vertical-relative:paragraph;z-index:-6931" type="#_x0000_t202" filled="f" stroked="f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/>
                  <w:tr>
                    <w:trPr>
                      <w:trHeight w:val="331" w:hRule="exact"/>
                    </w:trPr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158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164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17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rFonts w:ascii="Tw Cen MT" w:hAnsi="Tw Cen MT" w:cs="Tw Cen MT" w:eastAsia="Tw Cen MT"/>
          <w:b w:val="0"/>
          <w:bCs w:val="0"/>
          <w:color w:val="231F20"/>
          <w:spacing w:val="-10"/>
          <w:w w:val="100"/>
          <w:position w:val="-2"/>
          <w:sz w:val="24"/>
          <w:szCs w:val="24"/>
        </w:rPr>
        <w:t>O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position w:val="-2"/>
          <w:sz w:val="24"/>
          <w:szCs w:val="24"/>
        </w:rPr>
        <w:t>.E.</w:t>
      </w:r>
      <w:r>
        <w:rPr>
          <w:rFonts w:ascii="Tw Cen MT" w:hAnsi="Tw Cen MT" w:cs="Tw Cen MT" w:eastAsia="Tw Cen MT"/>
          <w:b w:val="0"/>
          <w:bCs w:val="0"/>
          <w:color w:val="231F20"/>
          <w:spacing w:val="-20"/>
          <w:w w:val="100"/>
          <w:position w:val="-2"/>
          <w:sz w:val="24"/>
          <w:szCs w:val="24"/>
        </w:rPr>
        <w:t>T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position w:val="-2"/>
          <w:sz w:val="24"/>
          <w:szCs w:val="24"/>
        </w:rPr>
        <w:t>.</w:t>
      </w:r>
      <w:r>
        <w:rPr>
          <w:rFonts w:ascii="Tw Cen MT" w:hAnsi="Tw Cen MT" w:cs="Tw Cen MT" w:eastAsia="Tw Cen MT"/>
          <w:b w:val="0"/>
          <w:bCs w:val="0"/>
          <w:color w:val="231F20"/>
          <w:spacing w:val="-13"/>
          <w:w w:val="100"/>
          <w:position w:val="-2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  <w:position w:val="0"/>
          <w:sz w:val="16"/>
          <w:szCs w:val="16"/>
        </w:rPr>
        <w:t>CINTIA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-13"/>
          <w:w w:val="100"/>
          <w:position w:val="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  <w:position w:val="0"/>
          <w:sz w:val="16"/>
          <w:szCs w:val="16"/>
        </w:rPr>
        <w:t>GUADALUPE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16"/>
          <w:w w:val="100"/>
          <w:position w:val="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  <w:position w:val="0"/>
          <w:sz w:val="16"/>
          <w:szCs w:val="16"/>
        </w:rPr>
        <w:t>HERNÁNDEZ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-12"/>
          <w:w w:val="100"/>
          <w:position w:val="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  <w:position w:val="0"/>
          <w:sz w:val="16"/>
          <w:szCs w:val="16"/>
        </w:rPr>
        <w:t>OVIEDO</w:t>
      </w:r>
    </w:p>
    <w:p>
      <w:pPr>
        <w:spacing w:line="260" w:lineRule="exact" w:before="11"/>
        <w:rPr>
          <w:sz w:val="26"/>
          <w:szCs w:val="26"/>
        </w:rPr>
      </w:pPr>
      <w:r>
        <w:rPr>
          <w:sz w:val="26"/>
          <w:szCs w:val="26"/>
        </w:rPr>
      </w:r>
    </w:p>
    <w:p>
      <w:pPr>
        <w:numPr>
          <w:ilvl w:val="0"/>
          <w:numId w:val="15"/>
        </w:numPr>
        <w:tabs>
          <w:tab w:pos="413" w:val="left" w:leader="none"/>
        </w:tabs>
        <w:spacing w:before="74"/>
        <w:ind w:left="413" w:right="0" w:hanging="262"/>
        <w:jc w:val="left"/>
        <w:rPr>
          <w:rFonts w:ascii="Times New Roman" w:hAnsi="Times New Roman" w:cs="Times New Roman" w:eastAsia="Times New Roman"/>
          <w:sz w:val="16"/>
          <w:szCs w:val="16"/>
        </w:rPr>
      </w:pPr>
      <w:r>
        <w:rPr/>
        <w:pict>
          <v:shape style="position:absolute;margin-left:407.185211pt;margin-top:1.995172pt;width:90.6732pt;height:16.560pt;mso-position-horizontal-relative:page;mso-position-vertical-relative:paragraph;z-index:-6930" type="#_x0000_t202" filled="f" stroked="f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/>
                  <w:tr>
                    <w:trPr>
                      <w:trHeight w:val="331" w:hRule="exact"/>
                    </w:trPr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  <w:shd w:val="clear" w:color="auto" w:fill="FFFFFF"/>
                      </w:tcPr>
                      <w:p>
                        <w:pPr/>
                      </w:p>
                    </w:tc>
                    <w:tc>
                      <w:tcPr>
                        <w:tcW w:w="158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  <w:shd w:val="clear" w:color="auto" w:fill="FFFFFF"/>
                      </w:tcPr>
                      <w:p>
                        <w:pPr/>
                      </w:p>
                    </w:tc>
                    <w:tc>
                      <w:tcPr>
                        <w:tcW w:w="164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  <w:shd w:val="clear" w:color="auto" w:fill="FFFFFF"/>
                      </w:tcPr>
                      <w:p>
                        <w:pPr/>
                      </w:p>
                    </w:tc>
                    <w:tc>
                      <w:tcPr>
                        <w:tcW w:w="17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  <w:shd w:val="clear" w:color="auto" w:fill="FFFFFF"/>
                      </w:tcPr>
                      <w:p>
                        <w:pPr/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75"/>
          <w:position w:val="2"/>
          <w:sz w:val="24"/>
          <w:szCs w:val="24"/>
        </w:rPr>
        <w:t>Digitalizador</w:t>
      </w:r>
      <w:r>
        <w:rPr>
          <w:rFonts w:ascii="Tw Cen MT" w:hAnsi="Tw Cen MT" w:cs="Tw Cen MT" w:eastAsia="Tw Cen MT"/>
          <w:b w:val="0"/>
          <w:bCs w:val="0"/>
          <w:color w:val="231F20"/>
          <w:spacing w:val="-15"/>
          <w:w w:val="75"/>
          <w:position w:val="2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90"/>
          <w:position w:val="2"/>
          <w:sz w:val="16"/>
          <w:szCs w:val="16"/>
        </w:rPr>
        <w:t>JOSÉ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-12"/>
          <w:w w:val="90"/>
          <w:position w:val="2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90"/>
          <w:position w:val="2"/>
          <w:sz w:val="16"/>
          <w:szCs w:val="16"/>
        </w:rPr>
        <w:t>CLEMENTE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-13"/>
          <w:w w:val="90"/>
          <w:position w:val="2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90"/>
          <w:position w:val="2"/>
          <w:sz w:val="16"/>
          <w:szCs w:val="16"/>
        </w:rPr>
        <w:t>REYNA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-12"/>
          <w:w w:val="90"/>
          <w:position w:val="2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90"/>
          <w:position w:val="2"/>
          <w:sz w:val="16"/>
          <w:szCs w:val="16"/>
        </w:rPr>
        <w:t>MENDIOZA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  <w:position w:val="0"/>
          <w:sz w:val="16"/>
          <w:szCs w:val="16"/>
        </w:rPr>
      </w:r>
    </w:p>
    <w:p>
      <w:pPr>
        <w:spacing w:line="280" w:lineRule="exact" w:before="12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after="0" w:line="280" w:lineRule="exact"/>
        <w:rPr>
          <w:sz w:val="28"/>
          <w:szCs w:val="28"/>
        </w:rPr>
        <w:sectPr>
          <w:type w:val="continuous"/>
          <w:pgSz w:w="12240" w:h="15840"/>
          <w:pgMar w:top="1020" w:bottom="280" w:left="720" w:right="700"/>
        </w:sectPr>
      </w:pPr>
    </w:p>
    <w:p>
      <w:pPr>
        <w:pStyle w:val="Heading9"/>
        <w:spacing w:before="86"/>
        <w:ind w:left="182" w:right="0"/>
        <w:jc w:val="left"/>
        <w:rPr>
          <w:b w:val="0"/>
          <w:bCs w:val="0"/>
        </w:rPr>
      </w:pPr>
      <w:r>
        <w:rPr/>
        <w:pict>
          <v:group style="position:absolute;margin-left:41.090099pt;margin-top:21.610291pt;width:528.837pt;height:60.7883pt;mso-position-horizontal-relative:page;mso-position-vertical-relative:paragraph;z-index:-6951" coordorigin="822,432" coordsize="10577,1216">
            <v:group style="position:absolute;left:871;top:1060;width:10507;height:574" coordorigin="871,1060" coordsize="10507,574">
              <v:shape style="position:absolute;left:871;top:1060;width:10507;height:574" coordorigin="871,1060" coordsize="10507,574" path="m871,1060l11378,1060,11378,1634,871,1634,871,1060xe" filled="t" fillcolor="#E6E7E8" stroked="f">
                <v:path arrowok="t"/>
                <v:fill type="solid"/>
              </v:shape>
            </v:group>
            <v:group style="position:absolute;left:836;top:446;width:10548;height:16" coordorigin="836,446" coordsize="10548,16">
              <v:shape style="position:absolute;left:836;top:446;width:10548;height:16" coordorigin="836,446" coordsize="10548,16" path="m836,462l11384,446e" filled="f" stroked="t" strokeweight="1.417pt" strokecolor="#231F20">
                <v:path arrowok="t"/>
                <v:stroke dashstyle="dash"/>
              </v:shape>
            </v:group>
            <v:group style="position:absolute;left:1742;top:510;width:16;height:561" coordorigin="1742,510" coordsize="16,561">
              <v:shape style="position:absolute;left:1742;top:510;width:16;height:561" coordorigin="1742,510" coordsize="16,561" path="m1759,1071l1742,510e" filled="f" stroked="t" strokeweight="1.417pt" strokecolor="#231F20">
                <v:path arrowok="t"/>
                <v:stroke dashstyle="dash"/>
              </v:shape>
            </v:group>
            <v:group style="position:absolute;left:6250;top:510;width:16;height:561" coordorigin="6250,510" coordsize="16,561">
              <v:shape style="position:absolute;left:6250;top:510;width:16;height:561" coordorigin="6250,510" coordsize="16,561" path="m6266,1071l6250,510e" filled="f" stroked="t" strokeweight="1.417pt" strokecolor="#231F20">
                <v:path arrowok="t"/>
                <v:stroke dashstyle="dash"/>
              </v:shape>
            </v:group>
            <v:group style="position:absolute;left:7149;top:510;width:16;height:561" coordorigin="7149,510" coordsize="16,561">
              <v:shape style="position:absolute;left:7149;top:510;width:16;height:561" coordorigin="7149,510" coordsize="16,561" path="m7165,1071l7149,510e" filled="f" stroked="t" strokeweight="1.417pt" strokecolor="#231F20">
                <v:path arrowok="t"/>
                <v:stroke dashstyle="dash"/>
              </v:shape>
            </v:group>
            <v:group style="position:absolute;left:8184;top:510;width:16;height:561" coordorigin="8184,510" coordsize="16,561">
              <v:shape style="position:absolute;left:8184;top:510;width:16;height:561" coordorigin="8184,510" coordsize="16,561" path="m8200,1071l8184,510e" filled="f" stroked="t" strokeweight="1.417pt" strokecolor="#231F20">
                <v:path arrowok="t"/>
                <v:stroke dashstyle="dash"/>
              </v:shape>
            </v:group>
            <v:group style="position:absolute;left:9289;top:510;width:16;height:561" coordorigin="9289,510" coordsize="16,561">
              <v:shape style="position:absolute;left:9289;top:510;width:16;height:561" coordorigin="9289,510" coordsize="16,561" path="m9305,1071l9289,510e" filled="f" stroked="t" strokeweight="1.417pt" strokecolor="#231F20">
                <v:path arrowok="t"/>
                <v:stroke dashstyle="dash"/>
              </v:shape>
            </v:group>
            <v:group style="position:absolute;left:10329;top:510;width:16;height:561" coordorigin="10329,510" coordsize="16,561">
              <v:shape style="position:absolute;left:10329;top:510;width:16;height:561" coordorigin="10329,510" coordsize="16,561" path="m10345,1071l10329,510e" filled="f" stroked="t" strokeweight="1.417pt" strokecolor="#231F20">
                <v:path arrowok="t"/>
                <v:stroke dashstyle="dash"/>
              </v:shape>
            </v:group>
            <v:group style="position:absolute;left:6534;top:1166;width:329;height:331" coordorigin="6534,1166" coordsize="329,331">
              <v:shape style="position:absolute;left:6534;top:1166;width:329;height:331" coordorigin="6534,1166" coordsize="329,331" path="m6534,1166l6863,1166,6863,1497,6534,1497,6534,1166xe" filled="f" stroked="t" strokeweight="5.669pt" strokecolor="#BBBDC0">
                <v:path arrowok="t"/>
              </v:shape>
            </v:group>
            <v:group style="position:absolute;left:6534;top:1166;width:329;height:331" coordorigin="6534,1166" coordsize="329,331">
              <v:shape style="position:absolute;left:6534;top:1166;width:329;height:331" coordorigin="6534,1166" coordsize="329,331" path="m6534,1166l6863,1166,6863,1497,6534,1497,6534,1166xe" filled="t" fillcolor="#FFFFFF" stroked="f">
                <v:path arrowok="t"/>
                <v:fill type="solid"/>
              </v:shape>
            </v:group>
            <v:group style="position:absolute;left:7485;top:1166;width:329;height:331" coordorigin="7485,1166" coordsize="329,331">
              <v:shape style="position:absolute;left:7485;top:1166;width:329;height:331" coordorigin="7485,1166" coordsize="329,331" path="m7485,1166l7814,1166,7814,1497,7485,1497,7485,1166xe" filled="f" stroked="t" strokeweight="5.669pt" strokecolor="#BBBDC0">
                <v:path arrowok="t"/>
              </v:shape>
            </v:group>
            <v:group style="position:absolute;left:7485;top:1166;width:329;height:331" coordorigin="7485,1166" coordsize="329,331">
              <v:shape style="position:absolute;left:7485;top:1166;width:329;height:331" coordorigin="7485,1166" coordsize="329,331" path="m7485,1166l7814,1166,7814,1497,7485,1497,7485,1166xe" filled="t" fillcolor="#FFFFFF" stroked="f">
                <v:path arrowok="t"/>
                <v:fill type="solid"/>
              </v:shape>
            </v:group>
            <v:group style="position:absolute;left:8538;top:1166;width:329;height:331" coordorigin="8538,1166" coordsize="329,331">
              <v:shape style="position:absolute;left:8538;top:1166;width:329;height:331" coordorigin="8538,1166" coordsize="329,331" path="m8538,1166l8868,1166,8868,1497,8538,1497,8538,1166xe" filled="f" stroked="t" strokeweight="5.669pt" strokecolor="#BBBDC0">
                <v:path arrowok="t"/>
              </v:shape>
            </v:group>
            <v:group style="position:absolute;left:8538;top:1166;width:329;height:331" coordorigin="8538,1166" coordsize="329,331">
              <v:shape style="position:absolute;left:8538;top:1166;width:329;height:331" coordorigin="8538,1166" coordsize="329,331" path="m8538,1166l8868,1166,8868,1497,8538,1497,8538,1166xe" filled="t" fillcolor="#FFFFFF" stroked="f">
                <v:path arrowok="t"/>
                <v:fill type="solid"/>
              </v:shape>
            </v:group>
            <v:group style="position:absolute;left:9691;top:1166;width:329;height:331" coordorigin="9691,1166" coordsize="329,331">
              <v:shape style="position:absolute;left:9691;top:1166;width:329;height:331" coordorigin="9691,1166" coordsize="329,331" path="m9691,1166l10021,1166,10021,1497,9691,1497,9691,1166xe" filled="f" stroked="t" strokeweight="5.669pt" strokecolor="#BBBDC0">
                <v:path arrowok="t"/>
              </v:shape>
            </v:group>
            <v:group style="position:absolute;left:9691;top:1166;width:329;height:331" coordorigin="9691,1166" coordsize="329,331">
              <v:shape style="position:absolute;left:9691;top:1166;width:329;height:331" coordorigin="9691,1166" coordsize="329,331" path="m9691,1166l10021,1166,10021,1497,9691,1497,9691,1166xe" filled="t" fillcolor="#FFFFFF" stroked="f">
                <v:path arrowok="t"/>
                <v:fill type="solid"/>
              </v:shape>
            </v:group>
            <v:group style="position:absolute;left:10745;top:1160;width:329;height:331" coordorigin="10745,1160" coordsize="329,331">
              <v:shape style="position:absolute;left:10745;top:1160;width:329;height:331" coordorigin="10745,1160" coordsize="329,331" path="m10745,1160l11074,1160,11074,1491,10745,1491,10745,1160xe" filled="f" stroked="t" strokeweight="5.669pt" strokecolor="#BBBDC0">
                <v:path arrowok="t"/>
              </v:shape>
            </v:group>
            <v:group style="position:absolute;left:10745;top:1160;width:329;height:331" coordorigin="10745,1160" coordsize="329,331">
              <v:shape style="position:absolute;left:10745;top:1160;width:329;height:331" coordorigin="10745,1160" coordsize="329,331" path="m10745,1160l11074,1160,11074,1491,10745,1491,10745,1160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color w:val="231F20"/>
          <w:spacing w:val="0"/>
          <w:w w:val="100"/>
        </w:rPr>
        <w:t>En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0"/>
          <w:w w:val="100"/>
        </w:rPr>
        <w:t>caso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0"/>
          <w:w w:val="100"/>
        </w:rPr>
        <w:t>de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0"/>
          <w:w w:val="100"/>
        </w:rPr>
        <w:t>ausencias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0"/>
          <w:w w:val="100"/>
        </w:rPr>
        <w:t>dete</w:t>
      </w:r>
      <w:r>
        <w:rPr>
          <w:color w:val="231F20"/>
          <w:spacing w:val="4"/>
          <w:w w:val="100"/>
        </w:rPr>
        <w:t>r</w:t>
      </w:r>
      <w:r>
        <w:rPr>
          <w:color w:val="231F20"/>
          <w:spacing w:val="0"/>
          <w:w w:val="100"/>
        </w:rPr>
        <w:t>mine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0"/>
          <w:w w:val="100"/>
        </w:rPr>
        <w:t>la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0"/>
          <w:w w:val="100"/>
        </w:rPr>
        <w:t>causa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80" w:lineRule="exact" w:before="1"/>
        <w:rPr>
          <w:sz w:val="28"/>
          <w:szCs w:val="28"/>
        </w:rPr>
      </w:pPr>
      <w:r>
        <w:rPr>
          <w:sz w:val="28"/>
          <w:szCs w:val="28"/>
        </w:rPr>
      </w:r>
    </w:p>
    <w:p>
      <w:pPr>
        <w:tabs>
          <w:tab w:pos="2205" w:val="left" w:leader="none"/>
          <w:tab w:pos="5639" w:val="left" w:leader="none"/>
        </w:tabs>
        <w:ind w:left="252" w:right="0" w:firstLine="0"/>
        <w:jc w:val="left"/>
        <w:rPr>
          <w:rFonts w:ascii="Tw Cen MT" w:hAnsi="Tw Cen MT" w:cs="Tw Cen MT" w:eastAsia="Tw Cen MT"/>
          <w:sz w:val="20"/>
          <w:szCs w:val="20"/>
        </w:rPr>
      </w:pP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90"/>
          <w:sz w:val="20"/>
          <w:szCs w:val="20"/>
        </w:rPr>
        <w:t>CARGO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90"/>
          <w:sz w:val="20"/>
          <w:szCs w:val="20"/>
        </w:rPr>
        <w:tab/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90"/>
          <w:position w:val="1"/>
          <w:sz w:val="20"/>
          <w:szCs w:val="20"/>
        </w:rPr>
        <w:t>NOMBRE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90"/>
          <w:position w:val="1"/>
          <w:sz w:val="20"/>
          <w:szCs w:val="20"/>
        </w:rPr>
        <w:tab/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80"/>
          <w:position w:val="5"/>
          <w:sz w:val="20"/>
          <w:szCs w:val="20"/>
        </w:rPr>
        <w:t>COMISIÓN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position w:val="0"/>
          <w:sz w:val="20"/>
          <w:szCs w:val="20"/>
        </w:rPr>
      </w:r>
    </w:p>
    <w:p>
      <w:pPr>
        <w:spacing w:line="140" w:lineRule="exact" w:before="10"/>
        <w:rPr>
          <w:sz w:val="14"/>
          <w:szCs w:val="14"/>
        </w:rPr>
      </w:pPr>
      <w:r>
        <w:rPr>
          <w:sz w:val="14"/>
          <w:szCs w:val="14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ind w:left="149" w:right="0"/>
        <w:jc w:val="left"/>
      </w:pPr>
      <w:r>
        <w:rPr>
          <w:b w:val="0"/>
          <w:bCs w:val="0"/>
          <w:color w:val="231F20"/>
          <w:spacing w:val="0"/>
          <w:w w:val="100"/>
        </w:rPr>
        <w:t>10.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60" w:lineRule="exact" w:before="6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ind w:left="149" w:right="0"/>
        <w:jc w:val="left"/>
      </w:pPr>
      <w:r>
        <w:rPr/>
        <w:pict>
          <v:group style="position:absolute;margin-left:43.056599pt;margin-top:22.832077pt;width:526.327pt;height:29.687pt;mso-position-horizontal-relative:page;mso-position-vertical-relative:paragraph;z-index:-7002" coordorigin="861,457" coordsize="10527,594">
            <v:group style="position:absolute;left:871;top:467;width:10507;height:574" coordorigin="871,467" coordsize="10507,574">
              <v:shape style="position:absolute;left:871;top:467;width:10507;height:574" coordorigin="871,467" coordsize="10507,574" path="m871,467l11378,467,11378,1040,871,1040,871,467xe" filled="t" fillcolor="#E6E7E8" stroked="f">
                <v:path arrowok="t"/>
                <v:fill type="solid"/>
              </v:shape>
            </v:group>
            <v:group style="position:absolute;left:6534;top:572;width:329;height:331" coordorigin="6534,572" coordsize="329,331">
              <v:shape style="position:absolute;left:6534;top:572;width:329;height:331" coordorigin="6534,572" coordsize="329,331" path="m6534,572l6863,572,6863,904,6534,904,6534,572xe" filled="f" stroked="t" strokeweight="5.669pt" strokecolor="#BBBDC0">
                <v:path arrowok="t"/>
              </v:shape>
            </v:group>
            <v:group style="position:absolute;left:6534;top:572;width:329;height:331" coordorigin="6534,572" coordsize="329,331">
              <v:shape style="position:absolute;left:6534;top:572;width:329;height:331" coordorigin="6534,572" coordsize="329,331" path="m6534,572l6863,572,6863,904,6534,904,6534,572xe" filled="t" fillcolor="#FFFFFF" stroked="f">
                <v:path arrowok="t"/>
                <v:fill type="solid"/>
              </v:shape>
            </v:group>
            <v:group style="position:absolute;left:7485;top:572;width:329;height:331" coordorigin="7485,572" coordsize="329,331">
              <v:shape style="position:absolute;left:7485;top:572;width:329;height:331" coordorigin="7485,572" coordsize="329,331" path="m7485,572l7814,572,7814,904,7485,904,7485,572xe" filled="f" stroked="t" strokeweight="5.669pt" strokecolor="#BBBDC0">
                <v:path arrowok="t"/>
              </v:shape>
            </v:group>
            <v:group style="position:absolute;left:7485;top:572;width:329;height:331" coordorigin="7485,572" coordsize="329,331">
              <v:shape style="position:absolute;left:7485;top:572;width:329;height:331" coordorigin="7485,572" coordsize="329,331" path="m7485,572l7814,572,7814,904,7485,904,7485,572xe" filled="t" fillcolor="#FFFFFF" stroked="f">
                <v:path arrowok="t"/>
                <v:fill type="solid"/>
              </v:shape>
            </v:group>
            <v:group style="position:absolute;left:8538;top:572;width:329;height:331" coordorigin="8538,572" coordsize="329,331">
              <v:shape style="position:absolute;left:8538;top:572;width:329;height:331" coordorigin="8538,572" coordsize="329,331" path="m8538,572l8868,572,8868,904,8538,904,8538,572xe" filled="f" stroked="t" strokeweight="5.669pt" strokecolor="#BBBDC0">
                <v:path arrowok="t"/>
              </v:shape>
            </v:group>
            <v:group style="position:absolute;left:8538;top:572;width:329;height:331" coordorigin="8538,572" coordsize="329,331">
              <v:shape style="position:absolute;left:8538;top:572;width:329;height:331" coordorigin="8538,572" coordsize="329,331" path="m8538,572l8868,572,8868,904,8538,904,8538,572xe" filled="t" fillcolor="#FFFFFF" stroked="f">
                <v:path arrowok="t"/>
                <v:fill type="solid"/>
              </v:shape>
            </v:group>
            <v:group style="position:absolute;left:9691;top:572;width:329;height:331" coordorigin="9691,572" coordsize="329,331">
              <v:shape style="position:absolute;left:9691;top:572;width:329;height:331" coordorigin="9691,572" coordsize="329,331" path="m9691,572l10021,572,10021,904,9691,904,9691,572xe" filled="f" stroked="t" strokeweight="5.669pt" strokecolor="#BBBDC0">
                <v:path arrowok="t"/>
              </v:shape>
            </v:group>
            <v:group style="position:absolute;left:9691;top:572;width:329;height:331" coordorigin="9691,572" coordsize="329,331">
              <v:shape style="position:absolute;left:9691;top:572;width:329;height:331" coordorigin="9691,572" coordsize="329,331" path="m9691,572l10021,572,10021,904,9691,904,9691,572xe" filled="t" fillcolor="#FFFFFF" stroked="f">
                <v:path arrowok="t"/>
                <v:fill type="solid"/>
              </v:shape>
            </v:group>
            <v:group style="position:absolute;left:10745;top:567;width:329;height:331" coordorigin="10745,567" coordsize="329,331">
              <v:shape style="position:absolute;left:10745;top:567;width:329;height:331" coordorigin="10745,567" coordsize="329,331" path="m10745,567l11074,567,11074,898,10745,898,10745,567xe" filled="f" stroked="t" strokeweight="5.669pt" strokecolor="#BBBDC0">
                <v:path arrowok="t"/>
              </v:shape>
            </v:group>
            <v:group style="position:absolute;left:10745;top:567;width:329;height:331" coordorigin="10745,567" coordsize="329,331">
              <v:shape style="position:absolute;left:10745;top:567;width:329;height:331" coordorigin="10745,567" coordsize="329,331" path="m10745,567l11074,567,11074,898,10745,898,10745,567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323.873199pt;margin-top:-7.215623pt;width:22.134pt;height:22.229pt;mso-position-horizontal-relative:page;mso-position-vertical-relative:paragraph;z-index:-6950" coordorigin="6477,-144" coordsize="443,445">
            <v:group style="position:absolute;left:6534;top:-88;width:329;height:331" coordorigin="6534,-88" coordsize="329,331">
              <v:shape style="position:absolute;left:6534;top:-88;width:329;height:331" coordorigin="6534,-88" coordsize="329,331" path="m6534,-88l6863,-88,6863,244,6534,244,6534,-88xe" filled="f" stroked="t" strokeweight="5.669pt" strokecolor="#BBBDC0">
                <v:path arrowok="t"/>
              </v:shape>
            </v:group>
            <v:group style="position:absolute;left:6534;top:-88;width:329;height:331" coordorigin="6534,-88" coordsize="329,331">
              <v:shape style="position:absolute;left:6534;top:-88;width:329;height:331" coordorigin="6534,-88" coordsize="329,331" path="m6534,-88l6863,-88,6863,244,6534,244,6534,-88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100"/>
        </w:rPr>
        <w:t>11.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60" w:lineRule="exact" w:before="6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ind w:left="149" w:right="0"/>
        <w:jc w:val="left"/>
      </w:pPr>
      <w:r>
        <w:rPr>
          <w:b w:val="0"/>
          <w:bCs w:val="0"/>
          <w:color w:val="231F20"/>
          <w:spacing w:val="0"/>
          <w:w w:val="100"/>
        </w:rPr>
        <w:t>12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/>
        <w:br w:type="column"/>
      </w:r>
      <w:r>
        <w:rPr>
          <w:sz w:val="20"/>
          <w:szCs w:val="20"/>
        </w:rPr>
      </w:r>
    </w:p>
    <w:p>
      <w:pPr>
        <w:spacing w:line="280" w:lineRule="exact" w:before="19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line="174" w:lineRule="exact"/>
        <w:ind w:left="149" w:right="0" w:firstLine="0"/>
        <w:jc w:val="center"/>
        <w:rPr>
          <w:rFonts w:ascii="Tw Cen MT" w:hAnsi="Tw Cen MT" w:cs="Tw Cen MT" w:eastAsia="Tw Cen MT"/>
          <w:sz w:val="20"/>
          <w:szCs w:val="20"/>
        </w:rPr>
      </w:pPr>
      <w:r>
        <w:rPr/>
        <w:pict>
          <v:group style="position:absolute;margin-left:371.411285pt;margin-top:61.462803pt;width:22.134pt;height:22.229pt;mso-position-horizontal-relative:page;mso-position-vertical-relative:paragraph;z-index:-6949" coordorigin="7428,1229" coordsize="443,445">
            <v:group style="position:absolute;left:7485;top:1286;width:329;height:331" coordorigin="7485,1286" coordsize="329,331">
              <v:shape style="position:absolute;left:7485;top:1286;width:329;height:331" coordorigin="7485,1286" coordsize="329,331" path="m7485,1286l7814,1286,7814,1617,7485,1617,7485,1286xe" filled="f" stroked="t" strokeweight="5.669pt" strokecolor="#BBBDC0">
                <v:path arrowok="t"/>
              </v:shape>
            </v:group>
            <v:group style="position:absolute;left:7485;top:1286;width:329;height:331" coordorigin="7485,1286" coordsize="329,331">
              <v:shape style="position:absolute;left:7485;top:1286;width:329;height:331" coordorigin="7485,1286" coordsize="329,331" path="m7485,1286l7814,1286,7814,1617,7485,1617,7485,1286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24.088104pt;margin-top:61.462803pt;width:22.134pt;height:22.229pt;mso-position-horizontal-relative:page;mso-position-vertical-relative:paragraph;z-index:-6948" coordorigin="8482,1229" coordsize="443,445">
            <v:group style="position:absolute;left:8538;top:1286;width:329;height:331" coordorigin="8538,1286" coordsize="329,331">
              <v:shape style="position:absolute;left:8538;top:1286;width:329;height:331" coordorigin="8538,1286" coordsize="329,331" path="m8538,1286l8868,1286,8868,1617,8538,1617,8538,1286xe" filled="f" stroked="t" strokeweight="5.669pt" strokecolor="#BBBDC0">
                <v:path arrowok="t"/>
              </v:shape>
            </v:group>
            <v:group style="position:absolute;left:8538;top:1286;width:329;height:331" coordorigin="8538,1286" coordsize="329,331">
              <v:shape style="position:absolute;left:8538;top:1286;width:329;height:331" coordorigin="8538,1286" coordsize="329,331" path="m8538,1286l8868,1286,8868,1617,8538,1617,8538,1286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81.734314pt;margin-top:61.463001pt;width:22.134pt;height:22.229pt;mso-position-horizontal-relative:page;mso-position-vertical-relative:paragraph;z-index:-6947" coordorigin="9635,1229" coordsize="443,445">
            <v:group style="position:absolute;left:9691;top:1286;width:329;height:331" coordorigin="9691,1286" coordsize="329,331">
              <v:shape style="position:absolute;left:9691;top:1286;width:329;height:331" coordorigin="9691,1286" coordsize="329,331" path="m9691,1286l10021,1286,10021,1617,9691,1617,9691,1286xe" filled="f" stroked="t" strokeweight="5.669pt" strokecolor="#BBBDC0">
                <v:path arrowok="t"/>
              </v:shape>
            </v:group>
            <v:group style="position:absolute;left:9691;top:1286;width:329;height:331" coordorigin="9691,1286" coordsize="329,331">
              <v:shape style="position:absolute;left:9691;top:1286;width:329;height:331" coordorigin="9691,1286" coordsize="329,331" path="m9691,1286l10021,1286,10021,1617,9691,1617,9691,1286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80"/>
          <w:sz w:val="20"/>
          <w:szCs w:val="20"/>
        </w:rPr>
        <w:t>NO</w:t>
      </w:r>
      <w:r>
        <w:rPr>
          <w:rFonts w:ascii="Tw Cen MT" w:hAnsi="Tw Cen MT" w:cs="Tw Cen MT" w:eastAsia="Tw Cen MT"/>
          <w:b w:val="0"/>
          <w:bCs w:val="0"/>
          <w:color w:val="231F20"/>
          <w:spacing w:val="3"/>
          <w:w w:val="80"/>
          <w:sz w:val="20"/>
          <w:szCs w:val="20"/>
        </w:rPr>
        <w:t> 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80"/>
          <w:sz w:val="20"/>
          <w:szCs w:val="20"/>
        </w:rPr>
        <w:t>SE</w:t>
      </w:r>
      <w:r>
        <w:rPr>
          <w:rFonts w:ascii="Tw Cen MT" w:hAnsi="Tw Cen MT" w:cs="Tw Cen MT" w:eastAsia="Tw Cen MT"/>
          <w:b w:val="0"/>
          <w:bCs w:val="0"/>
          <w:color w:val="231F20"/>
          <w:spacing w:val="4"/>
          <w:w w:val="80"/>
          <w:sz w:val="20"/>
          <w:szCs w:val="20"/>
        </w:rPr>
        <w:t> 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80"/>
          <w:sz w:val="20"/>
          <w:szCs w:val="20"/>
        </w:rPr>
        <w:t>HA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81"/>
          <w:sz w:val="20"/>
          <w:szCs w:val="20"/>
        </w:rPr>
        <w:t> 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80"/>
          <w:sz w:val="20"/>
          <w:szCs w:val="20"/>
        </w:rPr>
        <w:t>ASIGNADO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81"/>
          <w:sz w:val="20"/>
          <w:szCs w:val="20"/>
        </w:rPr>
        <w:t> 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80"/>
          <w:sz w:val="20"/>
          <w:szCs w:val="20"/>
        </w:rPr>
        <w:t>FIGURA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sz w:val="20"/>
          <w:szCs w:val="20"/>
        </w:rPr>
      </w:r>
    </w:p>
    <w:p>
      <w:pPr>
        <w:spacing w:line="130" w:lineRule="exact" w:before="4"/>
        <w:rPr>
          <w:sz w:val="13"/>
          <w:szCs w:val="13"/>
        </w:rPr>
      </w:pPr>
      <w:r>
        <w:rPr/>
        <w:br w:type="column"/>
      </w:r>
      <w:r>
        <w:rPr>
          <w:sz w:val="13"/>
          <w:szCs w:val="13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1430" w:val="left" w:leader="none"/>
        </w:tabs>
        <w:ind w:left="149" w:right="0" w:firstLine="0"/>
        <w:jc w:val="left"/>
        <w:rPr>
          <w:rFonts w:ascii="Tw Cen MT" w:hAnsi="Tw Cen MT" w:cs="Tw Cen MT" w:eastAsia="Tw Cen MT"/>
          <w:sz w:val="20"/>
          <w:szCs w:val="20"/>
        </w:rPr>
      </w:pPr>
      <w:r>
        <w:rPr/>
        <w:pict>
          <v:group style="position:absolute;margin-left:534.401428pt;margin-top:59.471867pt;width:22.134pt;height:22.229pt;mso-position-horizontal-relative:page;mso-position-vertical-relative:paragraph;z-index:-6946" coordorigin="10688,1189" coordsize="443,445">
            <v:group style="position:absolute;left:10745;top:1246;width:329;height:331" coordorigin="10745,1246" coordsize="329,331">
              <v:shape style="position:absolute;left:10745;top:1246;width:329;height:331" coordorigin="10745,1246" coordsize="329,331" path="m10745,1246l11074,1246,11074,1577,10745,1577,10745,1246xe" filled="f" stroked="t" strokeweight="5.669pt" strokecolor="#BBBDC0">
                <v:path arrowok="t"/>
              </v:shape>
            </v:group>
            <v:group style="position:absolute;left:10745;top:1246;width:329;height:331" coordorigin="10745,1246" coordsize="329,331">
              <v:shape style="position:absolute;left:10745;top:1246;width:329;height:331" coordorigin="10745,1246" coordsize="329,331" path="m10745,1246l11074,1246,11074,1577,10745,1577,10745,1246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shape style="position:absolute;margin-left:472.877136pt;margin-top:9.795424pt;width:40.223041pt;height:10pt;mso-position-horizontal-relative:page;mso-position-vertical-relative:paragraph;z-index:-6928" type="#_x0000_t202" filled="f" stroked="f">
            <v:textbox inset="0,0,0,0">
              <w:txbxContent>
                <w:p>
                  <w:pPr>
                    <w:spacing w:line="200" w:lineRule="exact"/>
                    <w:ind w:left="0" w:right="0" w:firstLine="0"/>
                    <w:jc w:val="left"/>
                    <w:rPr>
                      <w:rFonts w:ascii="Tw Cen MT" w:hAnsi="Tw Cen MT" w:cs="Tw Cen MT" w:eastAsia="Tw Cen MT"/>
                      <w:sz w:val="20"/>
                      <w:szCs w:val="20"/>
                    </w:rPr>
                  </w:pPr>
                  <w:r>
                    <w:rPr>
                      <w:rFonts w:ascii="Tw Cen MT" w:hAnsi="Tw Cen MT" w:cs="Tw Cen MT" w:eastAsia="Tw Cen MT"/>
                      <w:b w:val="0"/>
                      <w:bCs w:val="0"/>
                      <w:color w:val="231F20"/>
                      <w:spacing w:val="0"/>
                      <w:w w:val="85"/>
                      <w:sz w:val="20"/>
                      <w:szCs w:val="20"/>
                    </w:rPr>
                    <w:t>DESCANSO</w:t>
                  </w:r>
                  <w:r>
                    <w:rPr>
                      <w:rFonts w:ascii="Tw Cen MT" w:hAnsi="Tw Cen MT" w:cs="Tw Cen MT" w:eastAsia="Tw Cen MT"/>
                      <w:b w:val="0"/>
                      <w:bCs w:val="0"/>
                      <w:color w:val="000000"/>
                      <w:spacing w:val="0"/>
                      <w:w w:val="100"/>
                      <w:sz w:val="20"/>
                      <w:szCs w:val="20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80"/>
          <w:sz w:val="20"/>
          <w:szCs w:val="20"/>
        </w:rPr>
        <w:t>INASISTENCIA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80"/>
          <w:sz w:val="20"/>
          <w:szCs w:val="20"/>
        </w:rPr>
        <w:tab/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80"/>
          <w:position w:val="10"/>
          <w:sz w:val="20"/>
          <w:szCs w:val="20"/>
        </w:rPr>
        <w:t>DIA</w:t>
      </w:r>
      <w:r>
        <w:rPr>
          <w:rFonts w:ascii="Tw Cen MT" w:hAnsi="Tw Cen MT" w:cs="Tw Cen MT" w:eastAsia="Tw Cen MT"/>
          <w:b w:val="0"/>
          <w:bCs w:val="0"/>
          <w:color w:val="231F20"/>
          <w:spacing w:val="27"/>
          <w:w w:val="80"/>
          <w:position w:val="10"/>
          <w:sz w:val="20"/>
          <w:szCs w:val="20"/>
        </w:rPr>
        <w:t> 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80"/>
          <w:position w:val="10"/>
          <w:sz w:val="20"/>
          <w:szCs w:val="20"/>
        </w:rPr>
        <w:t>DE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position w:val="0"/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/>
        <w:br w:type="column"/>
      </w: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5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149" w:right="0" w:firstLine="0"/>
        <w:jc w:val="left"/>
        <w:rPr>
          <w:rFonts w:ascii="Tw Cen MT" w:hAnsi="Tw Cen MT" w:cs="Tw Cen MT" w:eastAsia="Tw Cen MT"/>
          <w:sz w:val="20"/>
          <w:szCs w:val="20"/>
        </w:rPr>
      </w:pP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75"/>
          <w:sz w:val="20"/>
          <w:szCs w:val="20"/>
        </w:rPr>
        <w:t>INCA</w:t>
      </w:r>
      <w:r>
        <w:rPr>
          <w:rFonts w:ascii="Tw Cen MT" w:hAnsi="Tw Cen MT" w:cs="Tw Cen MT" w:eastAsia="Tw Cen MT"/>
          <w:b w:val="0"/>
          <w:bCs w:val="0"/>
          <w:color w:val="231F20"/>
          <w:spacing w:val="-12"/>
          <w:w w:val="75"/>
          <w:sz w:val="20"/>
          <w:szCs w:val="20"/>
        </w:rPr>
        <w:t>P</w:t>
      </w:r>
      <w:r>
        <w:rPr>
          <w:rFonts w:ascii="Tw Cen MT" w:hAnsi="Tw Cen MT" w:cs="Tw Cen MT" w:eastAsia="Tw Cen MT"/>
          <w:b w:val="0"/>
          <w:bCs w:val="0"/>
          <w:color w:val="231F20"/>
          <w:spacing w:val="-6"/>
          <w:w w:val="75"/>
          <w:sz w:val="20"/>
          <w:szCs w:val="20"/>
        </w:rPr>
        <w:t>A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75"/>
          <w:sz w:val="20"/>
          <w:szCs w:val="20"/>
        </w:rPr>
        <w:t>CI</w:t>
      </w:r>
      <w:r>
        <w:rPr>
          <w:rFonts w:ascii="Tw Cen MT" w:hAnsi="Tw Cen MT" w:cs="Tw Cen MT" w:eastAsia="Tw Cen MT"/>
          <w:b w:val="0"/>
          <w:bCs w:val="0"/>
          <w:color w:val="231F20"/>
          <w:spacing w:val="-3"/>
          <w:w w:val="75"/>
          <w:sz w:val="20"/>
          <w:szCs w:val="20"/>
        </w:rPr>
        <w:t>D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75"/>
          <w:sz w:val="20"/>
          <w:szCs w:val="20"/>
        </w:rPr>
        <w:t>AD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sz w:val="20"/>
          <w:szCs w:val="20"/>
        </w:rPr>
      </w:r>
    </w:p>
    <w:p>
      <w:pPr>
        <w:spacing w:after="0"/>
        <w:jc w:val="left"/>
        <w:rPr>
          <w:rFonts w:ascii="Tw Cen MT" w:hAnsi="Tw Cen MT" w:cs="Tw Cen MT" w:eastAsia="Tw Cen MT"/>
          <w:sz w:val="20"/>
          <w:szCs w:val="20"/>
        </w:rPr>
        <w:sectPr>
          <w:type w:val="continuous"/>
          <w:pgSz w:w="12240" w:h="15840"/>
          <w:pgMar w:top="1020" w:bottom="280" w:left="720" w:right="700"/>
          <w:cols w:num="4" w:equalWidth="0">
            <w:col w:w="6376" w:space="66"/>
            <w:col w:w="919" w:space="113"/>
            <w:col w:w="2069" w:space="53"/>
            <w:col w:w="1224"/>
          </w:cols>
        </w:sectPr>
      </w:pPr>
    </w:p>
    <w:p>
      <w:pPr>
        <w:spacing w:line="130" w:lineRule="exact" w:before="9"/>
        <w:rPr>
          <w:sz w:val="13"/>
          <w:szCs w:val="13"/>
        </w:rPr>
      </w:pPr>
      <w:r>
        <w:rPr/>
        <w:pict>
          <v:group style="position:absolute;margin-left:42.595699pt;margin-top:29.651699pt;width:526.936pt;height:44.853pt;mso-position-horizontal-relative:page;mso-position-vertical-relative:page;z-index:-6942" coordorigin="852,593" coordsize="10539,897">
            <v:group style="position:absolute;left:857;top:1484;width:10528;height:2" coordorigin="857,1484" coordsize="10528,2">
              <v:shape style="position:absolute;left:857;top:1484;width:10528;height:2" coordorigin="857,1484" coordsize="10528,0" path="m857,1484l11385,1484e" filled="f" stroked="t" strokeweight=".547pt" strokecolor="#231F20">
                <v:path arrowok="t"/>
              </v:shape>
            </v:group>
            <v:group style="position:absolute;left:11143;top:599;width:227;height:886" coordorigin="11143,599" coordsize="227,886">
              <v:shape style="position:absolute;left:11143;top:599;width:227;height:886" coordorigin="11143,599" coordsize="227,886" path="m11143,1484l11369,1484,11369,599,11143,599,11143,1484xe" filled="t" fillcolor="#231F20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103.368599pt;margin-top:36.162861pt;width:67.5204pt;height:22.821494pt;mso-position-horizontal-relative:page;mso-position-vertical-relative:page;z-index:-6941" coordorigin="2067,723" coordsize="1350,456">
            <v:group style="position:absolute;left:2073;top:731;width:677;height:439" coordorigin="2073,731" coordsize="677,439">
              <v:shape style="position:absolute;left:2073;top:731;width:677;height:439" coordorigin="2073,731" coordsize="677,439" path="m2221,734l2073,735,2073,1161,2074,1161,2076,1169,2238,1169,2240,1110,2240,1016,2240,977,2239,927,2246,914,2481,914,2386,842,2378,833,2367,828,2358,821,2357,820,2350,813,2346,809,2327,797,2314,788,2258,748,2258,748,2257,748,2256,747,2256,746,2254,745,2241,734,2221,73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749,1114l2508,1114,2519,1121,2548,1147,2564,1159,2583,1168,2747,1168,2748,1159,2748,1148,2749,1133,2749,111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481,914l2246,914,2255,922,2262,927,2279,939,2280,939,2314,966,2332,980,2349,994,2379,1016,2396,1031,2434,1055,2443,1062,2451,1074,2463,1080,2502,1110,2514,1120,2508,1114,2749,1114,2749,1097,2749,1080,2750,1055,2750,986,2572,986,2570,981,2566,979,2564,977,2549,966,2481,91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576,731l2576,784,2576,939,2576,952,2576,968,2575,977,2572,986,2750,986,2749,914,2749,809,2749,784,2749,752,2747,737,2740,733,2576,733,2576,731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739,733l2719,733,2740,733,2739,733xe" filled="t" fillcolor="#231F20" stroked="f">
                <v:path arrowok="t"/>
                <v:fill type="solid"/>
              </v:shape>
            </v:group>
            <v:group style="position:absolute;left:2823;top:729;width:589;height:445" coordorigin="2823,729" coordsize="589,445">
              <v:shape style="position:absolute;left:2823;top:729;width:589;height:445" coordorigin="2823,729" coordsize="589,445" path="m2898,729l2825,732,2823,1168,2834,1171,2853,1173,2876,1174,2902,1174,2964,1173,3358,1173,3412,1152,3411,1131,3411,1123,3411,1116,3412,1108,3411,1091,3400,1087,3252,1087,3071,1087,3008,1085,2999,1044,3000,1018,3001,999,3013,994,3035,992,3062,991,3399,991,3407,990,3410,981,3410,979,3410,972,3411,953,3410,929,3407,916,3402,908,3187,908,3049,908,3001,870,3000,844,3001,823,3081,818,3375,817,3383,817,3412,775,3411,751,3408,734,3400,732,3382,730,3381,730,3266,730,2965,730,2898,729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58,1173l2964,1173,3176,1174,3346,1173,3358,1173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98,1086l3252,1087,3400,1087,3398,1086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99,991l3062,991,3085,992,3287,992,3356,993,3378,993,3395,992,3399,991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81,907l3187,908,3402,908,3401,907,3381,907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75,817l3160,817,3299,818,3346,818,3366,818,3375,817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30,729l3266,730,3381,730,3357,729,3330,729xe" filled="t" fillcolor="#231F20" stroked="f">
                <v:path arrowok="t"/>
                <v:fill type="solid"/>
              </v:shape>
            </v:group>
            <v:group style="position:absolute;left:2830;top:734;width:578;height:434" coordorigin="2830,734" coordsize="578,434">
              <v:shape style="position:absolute;left:2830;top:734;width:578;height:434" coordorigin="2830,734" coordsize="578,434" path="m3176,734l2921,735,2853,736,2830,803,2830,897,2830,937,2831,1031,2831,1102,2830,1128,2830,1148,2832,1160,2838,1166,2851,1168,3067,1168,3334,1168,3400,1166,3406,1125,3407,1102,3402,1092,3393,1091,3157,1091,3061,1091,3000,1088,2994,1082,2996,1076,2996,1058,3000,998,3062,991,3139,989,3395,988,3399,988,3406,987,3407,979,3407,960,3407,940,3407,919,3407,916,3401,915,3397,915,3089,915,3028,915,2995,850,2995,827,3083,809,3392,809,3405,808,3407,808,3406,775,3406,764,3406,750,3406,739,3397,735,3365,735,3176,734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84,1090l3157,1091,3393,1091,3384,1090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407,986l3406,987,3406,988,3407,986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21,913l3089,915,3397,915,3392,915,3378,914,3362,914,3321,913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407,808l3405,808,3407,813,3407,808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92,809l3083,809,3295,810,3375,809,3388,809,3392,809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96,735l3365,735,3397,735,3396,735xe" filled="t" fillcolor="#231F20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6.8526pt;margin-top:31.784901pt;width:39.204pt;height:26.420101pt;mso-position-horizontal-relative:page;mso-position-vertical-relative:page;z-index:-6940" coordorigin="937,636" coordsize="784,528">
            <v:shape style="position:absolute;left:937;top:636;width:784;height:528" coordorigin="937,636" coordsize="784,528" path="m1450,1069l1020,1069,1215,1071,1221,1088,1230,1094,1240,1099,1254,1111,1272,1125,1292,1138,1308,1148,1323,1157,1333,1164,1344,1164,1360,1151,1414,1097,1420,1092,1425,1090,1432,1081,1435,1074,1438,1069,1450,1069xe" filled="t" fillcolor="#231F20" stroked="f">
              <v:path arrowok="t"/>
              <v:fill type="solid"/>
            </v:shape>
            <v:shape style="position:absolute;left:937;top:636;width:784;height:528" coordorigin="937,636" coordsize="784,528" path="m942,1062l937,1066,950,1068,973,1069,999,1069,1020,1069,1450,1069,1719,1068,1719,1065,942,1065,942,1062xe" filled="t" fillcolor="#231F20" stroked="f">
              <v:path arrowok="t"/>
              <v:fill type="solid"/>
            </v:shape>
            <v:shape style="position:absolute;left:937;top:636;width:784;height:528" coordorigin="937,636" coordsize="784,528" path="m1719,1068l1498,1068,1639,1069,1699,1069,1719,1069,1719,1068xe" filled="t" fillcolor="#231F20" stroked="f">
              <v:path arrowok="t"/>
              <v:fill type="solid"/>
            </v:shape>
            <v:shape style="position:absolute;left:937;top:636;width:784;height:528" coordorigin="937,636" coordsize="784,528" path="m1085,1025l1062,1026,1044,1028,1032,1032,1027,1032,1021,1034,1002,1041,996,1043,992,1043,951,1056,950,1057,949,1058,942,1065,1719,1065,1721,1058,1707,1051,1685,1045,1663,1039,1652,1034,1645,1034,1637,1032,1631,1029,1627,1026,1620,1025,1546,1025,1538,1025,1132,1025,1085,1025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46,1031l1645,1034,1652,1034,1646,1031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13,1025l1570,1025,1546,1025,1620,1025,1613,1025xe" filled="t" fillcolor="#231F20" stroked="f">
              <v:path arrowok="t"/>
              <v:fill type="solid"/>
            </v:shape>
            <v:shape style="position:absolute;left:937;top:636;width:784;height:528" coordorigin="937,636" coordsize="784,528" path="m1256,708l1247,713,1239,721,1212,743,1198,757,1176,785,1168,794,1155,806,1139,823,1123,843,1111,855,1098,870,1084,891,1074,905,1069,916,1071,928,1080,942,1105,973,1118,988,1133,1005,1145,1016,1149,1017,1148,1019,1148,1025,1132,1025,1538,1025,1524,1025,1508,1022,1505,1019,1507,1017,1510,1015,1597,953,1602,951,1603,951,1609,944,1610,943,1618,937,1620,936,1623,934,1638,922,1637,916,1624,907,1614,899,1605,899,1595,890,1570,874,1573,874,1568,869,1549,853,1521,830,1508,820,1496,808,1481,794,1462,773,1460,771,1457,767,1444,751,1434,741,1424,730,1410,711,1410,710,1255,710,1256,708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03,951l1602,951,1602,951,1603,951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10,896l1605,899,1614,899,1610,896xe" filled="t" fillcolor="#231F20" stroked="f">
              <v:path arrowok="t"/>
              <v:fill type="solid"/>
            </v:shape>
            <v:shape style="position:absolute;left:937;top:636;width:784;height:528" coordorigin="937,636" coordsize="784,528" path="m1573,874l1570,874,1574,874,1573,874xe" filled="t" fillcolor="#231F20" stroked="f">
              <v:path arrowok="t"/>
              <v:fill type="solid"/>
            </v:shape>
            <v:shape style="position:absolute;left:937;top:636;width:784;height:528" coordorigin="937,636" coordsize="784,528" path="m1366,646l1336,646,1332,648,1318,658,1304,668,1294,676,1277,688,1264,699,1255,710,1410,710,1407,706,1404,704,1398,695,1399,694,1395,689,1366,646xe" filled="t" fillcolor="#231F20" stroked="f">
              <v:path arrowok="t"/>
              <v:fill type="solid"/>
            </v:shape>
            <v:shape style="position:absolute;left:937;top:636;width:784;height:528" coordorigin="937,636" coordsize="784,528" path="m1347,636l1346,638,1335,646,1336,646,1366,646,1360,636,1347,636xe" filled="t" fillcolor="#231F20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91.013908pt;margin-top:36.725101pt;width:8.620566pt;height:21.74085pt;mso-position-horizontal-relative:page;mso-position-vertical-relative:page;z-index:-6939" coordorigin="1820,735" coordsize="172,435">
            <v:shape style="position:absolute;left:1820;top:735;width:172;height:435" coordorigin="1820,735" coordsize="172,435" path="m1822,735l1821,754,1820,774,1820,815,1821,855,1821,1167,1837,1168,1856,1169,1875,1169,1896,1169,1989,1168,1990,1159,1991,1143,1992,1124,1992,1101,1992,1000,1991,962,1992,920,1992,855,1993,838,1993,798,1992,779,1992,760,1991,741,1822,735xe" filled="t" fillcolor="#231F20" stroked="f">
              <v:path arrowok="t"/>
              <v:fill type="solid"/>
            </v:shape>
            <w10:wrap type="none"/>
          </v:group>
        </w:pict>
      </w:r>
      <w:r>
        <w:rPr>
          <w:sz w:val="13"/>
          <w:szCs w:val="13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9"/>
        <w:spacing w:before="86"/>
        <w:ind w:left="130" w:right="0"/>
        <w:jc w:val="left"/>
        <w:rPr>
          <w:b w:val="0"/>
          <w:bCs w:val="0"/>
        </w:rPr>
      </w:pPr>
      <w:r>
        <w:rPr/>
        <w:pict>
          <v:group style="position:absolute;margin-left:42.9786pt;margin-top:34.232384pt;width:526.102pt;height:.1pt;mso-position-horizontal-relative:page;mso-position-vertical-relative:paragraph;z-index:-6945" coordorigin="860,685" coordsize="10522,2">
            <v:shape style="position:absolute;left:860;top:685;width:10522;height:2" coordorigin="860,685" coordsize="10522,0" path="m860,685l11382,685e" filled="f" stroked="t" strokeweight=".709pt" strokecolor="#6C6E70">
              <v:path arrowok="t"/>
              <v:stroke dashstyle="dash"/>
            </v:shape>
            <w10:wrap type="none"/>
          </v:group>
        </w:pict>
      </w:r>
      <w:r>
        <w:rPr/>
        <w:pict>
          <v:group style="position:absolute;margin-left:42.9786pt;margin-top:52.062283pt;width:526.102pt;height:.1pt;mso-position-horizontal-relative:page;mso-position-vertical-relative:paragraph;z-index:-6944" coordorigin="860,1041" coordsize="10522,2">
            <v:shape style="position:absolute;left:860;top:1041;width:10522;height:2" coordorigin="860,1041" coordsize="10522,0" path="m860,1041l11382,1041e" filled="f" stroked="t" strokeweight=".709pt" strokecolor="#6C6E70">
              <v:path arrowok="t"/>
              <v:stroke dashstyle="dash"/>
            </v:shape>
            <w10:wrap type="none"/>
          </v:group>
        </w:pict>
      </w:r>
      <w:r>
        <w:rPr/>
        <w:pict>
          <v:group style="position:absolute;margin-left:42.9786pt;margin-top:69.632584pt;width:526.102pt;height:.1pt;mso-position-horizontal-relative:page;mso-position-vertical-relative:paragraph;z-index:-6943" coordorigin="860,1393" coordsize="10522,2">
            <v:shape style="position:absolute;left:860;top:1393;width:10522;height:2" coordorigin="860,1393" coordsize="10522,0" path="m860,1393l11382,1393e" filled="f" stroked="t" strokeweight=".709pt" strokecolor="#6C6E70">
              <v:path arrowok="t"/>
              <v:stroke dashstyle="dash"/>
            </v:shape>
            <w10:wrap type="none"/>
          </v:group>
        </w:pic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-3"/>
          <w:w w:val="100"/>
        </w:rPr>
        <w:t>s</w:t>
      </w:r>
      <w:r>
        <w:rPr>
          <w:color w:val="231F20"/>
          <w:spacing w:val="-3"/>
          <w:w w:val="100"/>
        </w:rPr>
        <w:t>c</w:t>
      </w:r>
      <w:r>
        <w:rPr>
          <w:color w:val="231F20"/>
          <w:spacing w:val="-3"/>
          <w:w w:val="100"/>
        </w:rPr>
        <w:t>r</w:t>
      </w:r>
      <w:r>
        <w:rPr>
          <w:color w:val="231F20"/>
          <w:spacing w:val="-3"/>
          <w:w w:val="100"/>
        </w:rPr>
        <w:t>i</w:t>
      </w:r>
      <w:r>
        <w:rPr>
          <w:color w:val="231F20"/>
          <w:spacing w:val="-3"/>
          <w:w w:val="100"/>
        </w:rPr>
        <w:t>b</w:t>
      </w:r>
      <w:r>
        <w:rPr>
          <w:color w:val="231F20"/>
          <w:spacing w:val="0"/>
          <w:w w:val="100"/>
        </w:rPr>
        <w:t>a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l</w:t>
      </w:r>
      <w:r>
        <w:rPr>
          <w:color w:val="231F20"/>
          <w:spacing w:val="-3"/>
          <w:w w:val="100"/>
        </w:rPr>
        <w:t>o</w:t>
      </w:r>
      <w:r>
        <w:rPr>
          <w:color w:val="231F20"/>
          <w:spacing w:val="0"/>
          <w:w w:val="100"/>
        </w:rPr>
        <w:t>s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i</w:t>
      </w:r>
      <w:r>
        <w:rPr>
          <w:color w:val="231F20"/>
          <w:spacing w:val="-3"/>
          <w:w w:val="100"/>
        </w:rPr>
        <w:t>n</w:t>
      </w:r>
      <w:r>
        <w:rPr>
          <w:color w:val="231F20"/>
          <w:spacing w:val="-3"/>
          <w:w w:val="100"/>
        </w:rPr>
        <w:t>c</w:t>
      </w:r>
      <w:r>
        <w:rPr>
          <w:color w:val="231F20"/>
          <w:spacing w:val="-3"/>
          <w:w w:val="100"/>
        </w:rPr>
        <w:t>i</w: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-3"/>
          <w:w w:val="100"/>
        </w:rPr>
        <w:t>n</w:t>
      </w:r>
      <w:r>
        <w:rPr>
          <w:color w:val="231F20"/>
          <w:spacing w:val="-3"/>
          <w:w w:val="100"/>
        </w:rPr>
        <w:t>t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0"/>
          <w:w w:val="100"/>
        </w:rPr>
        <w:t>s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-3"/>
          <w:w w:val="100"/>
        </w:rPr>
        <w:t>t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-3"/>
          <w:w w:val="100"/>
        </w:rPr>
        <w:t>c</w:t>
      </w:r>
      <w:r>
        <w:rPr>
          <w:color w:val="231F20"/>
          <w:spacing w:val="-3"/>
          <w:w w:val="100"/>
        </w:rPr>
        <w:t>t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o</w:t>
      </w:r>
      <w:r>
        <w:rPr>
          <w:color w:val="231F20"/>
          <w:spacing w:val="0"/>
          <w:w w:val="100"/>
        </w:rPr>
        <w:t>s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0"/>
          <w:w w:val="100"/>
        </w:rPr>
        <w:t>y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l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0"/>
          <w:w w:val="100"/>
        </w:rPr>
        <w:t>s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-3"/>
          <w:w w:val="100"/>
        </w:rPr>
        <w:t>c</w:t>
      </w:r>
      <w:r>
        <w:rPr>
          <w:color w:val="231F20"/>
          <w:spacing w:val="-3"/>
          <w:w w:val="100"/>
        </w:rPr>
        <w:t>t</w:t>
      </w:r>
      <w:r>
        <w:rPr>
          <w:color w:val="231F20"/>
          <w:spacing w:val="-3"/>
          <w:w w:val="100"/>
        </w:rPr>
        <w:t>i</w:t>
      </w:r>
      <w:r>
        <w:rPr>
          <w:color w:val="231F20"/>
          <w:spacing w:val="-3"/>
          <w:w w:val="100"/>
        </w:rPr>
        <w:t>v</w:t>
      </w:r>
      <w:r>
        <w:rPr>
          <w:color w:val="231F20"/>
          <w:spacing w:val="-3"/>
          <w:w w:val="100"/>
        </w:rPr>
        <w:t>i</w: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0"/>
          <w:w w:val="100"/>
        </w:rPr>
        <w:t>s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q</w:t>
      </w:r>
      <w:r>
        <w:rPr>
          <w:color w:val="231F20"/>
          <w:spacing w:val="-3"/>
          <w:w w:val="100"/>
        </w:rPr>
        <w:t>u</w:t>
      </w:r>
      <w:r>
        <w:rPr>
          <w:color w:val="231F20"/>
          <w:spacing w:val="0"/>
          <w:w w:val="100"/>
        </w:rPr>
        <w:t>e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s</w:t>
      </w:r>
      <w:r>
        <w:rPr>
          <w:color w:val="231F20"/>
          <w:spacing w:val="0"/>
          <w:w w:val="100"/>
        </w:rPr>
        <w:t>e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2"/>
          <w:w w:val="100"/>
        </w:rPr>
        <w:t>r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-3"/>
          <w:w w:val="100"/>
        </w:rPr>
        <w:t>l</w:t>
      </w:r>
      <w:r>
        <w:rPr>
          <w:color w:val="231F20"/>
          <w:spacing w:val="-3"/>
          <w:w w:val="100"/>
        </w:rPr>
        <w:t>i</w:t>
      </w:r>
      <w:r>
        <w:rPr>
          <w:color w:val="231F20"/>
          <w:spacing w:val="-3"/>
          <w:w w:val="100"/>
        </w:rPr>
        <w:t>z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0"/>
          <w:w w:val="100"/>
        </w:rPr>
        <w:t>n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p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0"/>
          <w:w w:val="100"/>
        </w:rPr>
        <w:t>ra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2"/>
          <w:w w:val="100"/>
        </w:rPr>
        <w:t>a</w:t>
      </w:r>
      <w:r>
        <w:rPr>
          <w:color w:val="231F20"/>
          <w:spacing w:val="-3"/>
          <w:w w:val="100"/>
        </w:rPr>
        <w:t>t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-3"/>
          <w:w w:val="100"/>
        </w:rPr>
        <w:t>n</w: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2"/>
          <w:w w:val="100"/>
        </w:rPr>
        <w:t>r</w:t>
      </w:r>
      <w:r>
        <w:rPr>
          <w:color w:val="231F20"/>
          <w:spacing w:val="-3"/>
          <w:w w:val="100"/>
        </w:rPr>
        <w:t>l</w:t>
      </w:r>
      <w:r>
        <w:rPr>
          <w:color w:val="231F20"/>
          <w:spacing w:val="-3"/>
          <w:w w:val="100"/>
        </w:rPr>
        <w:t>o</w:t>
      </w:r>
      <w:r>
        <w:rPr>
          <w:color w:val="231F20"/>
          <w:spacing w:val="-8"/>
          <w:w w:val="100"/>
        </w:rPr>
        <w:t>s</w:t>
      </w:r>
      <w:r>
        <w:rPr>
          <w:color w:val="231F20"/>
          <w:spacing w:val="0"/>
          <w:w w:val="100"/>
        </w:rPr>
        <w:t>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sectPr>
          <w:type w:val="continuous"/>
          <w:pgSz w:w="12240" w:h="15840"/>
          <w:pgMar w:top="1020" w:bottom="280" w:left="720" w:right="700"/>
        </w:sectPr>
      </w:pPr>
    </w:p>
    <w:p>
      <w:pPr>
        <w:spacing w:line="200" w:lineRule="exact" w:before="1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after="0" w:line="200" w:lineRule="exact"/>
        <w:rPr>
          <w:sz w:val="20"/>
          <w:szCs w:val="20"/>
        </w:rPr>
        <w:sectPr>
          <w:pgSz w:w="12240" w:h="15840"/>
          <w:pgMar w:header="682" w:footer="657" w:top="1420" w:bottom="840" w:left="720" w:right="700"/>
        </w:sectPr>
      </w:pPr>
    </w:p>
    <w:p>
      <w:pPr>
        <w:numPr>
          <w:ilvl w:val="0"/>
          <w:numId w:val="16"/>
        </w:numPr>
        <w:tabs>
          <w:tab w:pos="1088" w:val="left" w:leader="none"/>
        </w:tabs>
        <w:spacing w:before="21"/>
        <w:ind w:left="1088" w:right="0" w:hanging="856"/>
        <w:jc w:val="left"/>
        <w:rPr>
          <w:rFonts w:ascii="Book Antiqua" w:hAnsi="Book Antiqua" w:cs="Book Antiqua" w:eastAsia="Book Antiqua"/>
          <w:sz w:val="24"/>
          <w:szCs w:val="24"/>
        </w:rPr>
      </w:pPr>
      <w:r>
        <w:rPr/>
        <w:pict>
          <v:group style="position:absolute;margin-left:42.661152pt;margin-top:4.321125pt;width:526.5056pt;height:28.3606pt;mso-position-horizontal-relative:page;mso-position-vertical-relative:paragraph;z-index:-6912" coordorigin="853,86" coordsize="10530,567">
            <v:group style="position:absolute;left:1645;top:93;width:9733;height:552" coordorigin="1645,93" coordsize="9733,552">
              <v:shape style="position:absolute;left:1645;top:93;width:9733;height:552" coordorigin="1645,93" coordsize="9733,552" path="m1645,93l11378,93,11378,646,1645,646,1645,93xe" filled="t" fillcolor="#939598" stroked="f">
                <v:path arrowok="t"/>
                <v:fill type="solid"/>
              </v:shape>
            </v:group>
            <v:group style="position:absolute;left:859;top:92;width:786;height:556" coordorigin="859,92" coordsize="786,556">
              <v:shape style="position:absolute;left:859;top:92;width:786;height:556" coordorigin="859,92" coordsize="786,556" path="m859,648l1645,648,1645,92,859,92,859,648xe" filled="t" fillcolor="#58595B" stroked="f">
                <v:path arrowok="t"/>
                <v:fill type="solid"/>
              </v:shape>
            </v:group>
            <v:group style="position:absolute;left:859;top:92;width:786;height:556" coordorigin="859,92" coordsize="786,556">
              <v:shape style="position:absolute;left:859;top:92;width:786;height:556" coordorigin="859,92" coordsize="786,556" path="m859,648l1645,648,1645,92,859,92,859,648xe" filled="f" stroked="t" strokeweight=".5669pt" strokecolor="#808285">
                <v:path arrowok="t"/>
              </v:shape>
            </v:group>
            <w10:wrap type="none"/>
          </v:group>
        </w:pict>
      </w:r>
      <w:bookmarkStart w:name="Página 20" w:id="30"/>
      <w:bookmarkEnd w:id="30"/>
      <w:r>
        <w:rPr/>
      </w:r>
      <w:bookmarkStart w:name="Página 20" w:id="31"/>
      <w:bookmarkEnd w:id="31"/>
      <w:r>
        <w:rPr>
          <w:rFonts w:ascii="Book Antiqua" w:hAnsi="Book Antiqua" w:cs="Book Antiqua" w:eastAsia="Book Antiqua"/>
          <w:b/>
          <w:bCs/>
          <w:color w:val="FFFFFF"/>
          <w:spacing w:val="0"/>
          <w:w w:val="105"/>
          <w:position w:val="0"/>
          <w:sz w:val="24"/>
          <w:szCs w:val="24"/>
        </w:rPr>
        <w:t>Plantilla</w:t>
      </w:r>
      <w:r>
        <w:rPr>
          <w:rFonts w:ascii="Book Antiqua" w:hAnsi="Book Antiqua" w:cs="Book Antiqua" w:eastAsia="Book Antiqua"/>
          <w:b/>
          <w:bCs/>
          <w:color w:val="FFFFFF"/>
          <w:spacing w:val="10"/>
          <w:w w:val="105"/>
          <w:position w:val="0"/>
          <w:sz w:val="24"/>
          <w:szCs w:val="24"/>
        </w:rPr>
        <w:t> </w:t>
      </w:r>
      <w:r>
        <w:rPr>
          <w:rFonts w:ascii="Book Antiqua" w:hAnsi="Book Antiqua" w:cs="Book Antiqua" w:eastAsia="Book Antiqua"/>
          <w:b/>
          <w:bCs/>
          <w:color w:val="FFFFFF"/>
          <w:spacing w:val="0"/>
          <w:w w:val="105"/>
          <w:position w:val="0"/>
          <w:sz w:val="24"/>
          <w:szCs w:val="24"/>
        </w:rPr>
        <w:t>y</w:t>
      </w:r>
      <w:r>
        <w:rPr>
          <w:rFonts w:ascii="Book Antiqua" w:hAnsi="Book Antiqua" w:cs="Book Antiqua" w:eastAsia="Book Antiqua"/>
          <w:b/>
          <w:bCs/>
          <w:color w:val="FFFFFF"/>
          <w:spacing w:val="10"/>
          <w:w w:val="105"/>
          <w:position w:val="0"/>
          <w:sz w:val="24"/>
          <w:szCs w:val="24"/>
        </w:rPr>
        <w:t> </w:t>
      </w:r>
      <w:r>
        <w:rPr>
          <w:rFonts w:ascii="Book Antiqua" w:hAnsi="Book Antiqua" w:cs="Book Antiqua" w:eastAsia="Book Antiqua"/>
          <w:b/>
          <w:bCs/>
          <w:color w:val="FFFFFF"/>
          <w:spacing w:val="0"/>
          <w:w w:val="105"/>
          <w:position w:val="0"/>
          <w:sz w:val="24"/>
          <w:szCs w:val="24"/>
        </w:rPr>
        <w:t>capacitación</w:t>
      </w:r>
      <w:r>
        <w:rPr>
          <w:rFonts w:ascii="Book Antiqua" w:hAnsi="Book Antiqua" w:cs="Book Antiqua" w:eastAsia="Book Antiqua"/>
          <w:b w:val="0"/>
          <w:bCs w:val="0"/>
          <w:color w:val="000000"/>
          <w:spacing w:val="0"/>
          <w:w w:val="100"/>
          <w:position w:val="0"/>
          <w:sz w:val="24"/>
          <w:szCs w:val="24"/>
        </w:rPr>
      </w:r>
    </w:p>
    <w:p>
      <w:pPr>
        <w:spacing w:line="200" w:lineRule="exact"/>
        <w:rPr>
          <w:sz w:val="20"/>
          <w:szCs w:val="20"/>
        </w:rPr>
      </w:pPr>
      <w:r>
        <w:rPr/>
        <w:br w:type="column"/>
      </w: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2"/>
        <w:rPr>
          <w:sz w:val="24"/>
          <w:szCs w:val="24"/>
        </w:rPr>
      </w:pPr>
      <w:r>
        <w:rPr>
          <w:sz w:val="24"/>
          <w:szCs w:val="24"/>
        </w:rPr>
      </w:r>
    </w:p>
    <w:p>
      <w:pPr>
        <w:tabs>
          <w:tab w:pos="1553" w:val="left" w:leader="none"/>
          <w:tab w:pos="3537" w:val="left" w:leader="none"/>
          <w:tab w:pos="5411" w:val="left" w:leader="none"/>
          <w:tab w:pos="6390" w:val="left" w:leader="none"/>
        </w:tabs>
        <w:ind w:left="232" w:right="0" w:firstLine="0"/>
        <w:jc w:val="left"/>
        <w:rPr>
          <w:rFonts w:ascii="Tw Cen MT" w:hAnsi="Tw Cen MT" w:cs="Tw Cen MT" w:eastAsia="Tw Cen MT"/>
          <w:sz w:val="20"/>
          <w:szCs w:val="20"/>
        </w:rPr>
      </w:pPr>
      <w:r>
        <w:rPr/>
        <w:pict>
          <v:group style="position:absolute;margin-left:40.721951pt;margin-top:14.89151pt;width:530.996pt;height:111.5909pt;mso-position-horizontal-relative:page;mso-position-vertical-relative:paragraph;z-index:-6917" coordorigin="814,298" coordsize="10620,2232">
            <v:group style="position:absolute;left:9138;top:1443;width:329;height:331" coordorigin="9138,1443" coordsize="329,331">
              <v:shape style="position:absolute;left:9138;top:1443;width:329;height:331" coordorigin="9138,1443" coordsize="329,331" path="m9138,1443l9467,1443,9467,1774,9138,1774,9138,1443xe" filled="f" stroked="t" strokeweight="5.6693pt" strokecolor="#E6E7E8">
                <v:path arrowok="t"/>
              </v:shape>
            </v:group>
            <v:group style="position:absolute;left:9138;top:1443;width:329;height:331" coordorigin="9138,1443" coordsize="329,331">
              <v:shape style="position:absolute;left:9138;top:1443;width:329;height:331" coordorigin="9138,1443" coordsize="329,331" path="m9138,1443l9467,1443,9467,1774,9138,1774,9138,1443xe" filled="t" fillcolor="#E6E7E8" stroked="f">
                <v:path arrowok="t"/>
                <v:fill type="solid"/>
              </v:shape>
            </v:group>
            <v:group style="position:absolute;left:871;top:1899;width:10507;height:574" coordorigin="871,1899" coordsize="10507,574">
              <v:shape style="position:absolute;left:871;top:1899;width:10507;height:574" coordorigin="871,1899" coordsize="10507,574" path="m871,1899l11378,1899,11378,2473,871,2473,871,1899xe" filled="t" fillcolor="#E6E7E8" stroked="f">
                <v:path arrowok="t"/>
                <v:fill type="solid"/>
              </v:shape>
            </v:group>
            <v:group style="position:absolute;left:5382;top:2014;width:329;height:331" coordorigin="5382,2014" coordsize="329,331">
              <v:shape style="position:absolute;left:5382;top:2014;width:329;height:331" coordorigin="5382,2014" coordsize="329,331" path="m5382,2014l5711,2014,5711,2345,5382,2345,5382,2014xe" filled="f" stroked="t" strokeweight="5.6693pt" strokecolor="#A7A9AC">
                <v:path arrowok="t"/>
              </v:shape>
            </v:group>
            <v:group style="position:absolute;left:5382;top:2014;width:329;height:331" coordorigin="5382,2014" coordsize="329,331">
              <v:shape style="position:absolute;left:5382;top:2014;width:329;height:331" coordorigin="5382,2014" coordsize="329,331" path="m5382,2014l5711,2014,5711,2345,5382,2345,5382,2014xe" filled="t" fillcolor="#FFFFFF" stroked="f">
                <v:path arrowok="t"/>
                <v:fill type="solid"/>
              </v:shape>
            </v:group>
            <v:group style="position:absolute;left:5405;top:2060;width:267;height:236" coordorigin="5405,2060" coordsize="267,236">
              <v:shape style="position:absolute;left:5405;top:2060;width:267;height:236" coordorigin="5405,2060" coordsize="267,236" path="m5466,2177l5405,2209,5483,2274,5488,2278,5491,2280,5500,2290,5502,2293,5510,2295,5513,2291,5515,2288,5519,2285,5562,2240,5521,2240,5511,2240,5502,2231,5494,2220,5480,2200,5469,2183,5466,2177xe" filled="t" fillcolor="#D1D3D4" stroked="f">
                <v:path arrowok="t"/>
                <v:fill type="solid"/>
              </v:shape>
              <v:shape style="position:absolute;left:5405;top:2060;width:267;height:236" coordorigin="5405,2060" coordsize="267,236" path="m5672,2060l5625,2101,5572,2156,5538,2209,5530,2226,5521,2240,5562,2240,5576,2225,5580,2221,5583,2219,5587,2215,5602,2200,5616,2187,5666,2146,5672,2143,5673,2143,5672,2060xe" filled="t" fillcolor="#D1D3D4" stroked="f">
                <v:path arrowok="t"/>
                <v:fill type="solid"/>
              </v:shape>
            </v:group>
            <v:group style="position:absolute;left:5405;top:2060;width:267;height:236" coordorigin="5405,2060" coordsize="267,236">
              <v:shape style="position:absolute;left:5405;top:2060;width:267;height:236" coordorigin="5405,2060" coordsize="267,236" path="m5466,2177l5405,2209,5483,2274,5488,2278,5491,2280,5495,2285,5500,2290,5502,2293,5510,2295,5513,2291,5515,2288,5519,2285,5576,2225,5580,2221,5583,2219,5587,2215,5666,2146,5673,2143,5673,2138,5672,2060,5659,2069,5642,2084,5585,2140,5547,2191,5530,2226,5521,2240,5469,2183,5466,2177xe" filled="f" stroked="t" strokeweight=".216pt" strokecolor="#D1D3D4">
                <v:path arrowok="t"/>
              </v:shape>
            </v:group>
            <v:group style="position:absolute;left:5903;top:2010;width:329;height:331" coordorigin="5903,2010" coordsize="329,331">
              <v:shape style="position:absolute;left:5903;top:2010;width:329;height:331" coordorigin="5903,2010" coordsize="329,331" path="m5903,2010l6232,2010,6232,2341,5903,2341,5903,2010xe" filled="f" stroked="t" strokeweight="5.6693pt" strokecolor="#A7A9AC">
                <v:path arrowok="t"/>
              </v:shape>
            </v:group>
            <v:group style="position:absolute;left:5903;top:2010;width:329;height:331" coordorigin="5903,2010" coordsize="329,331">
              <v:shape style="position:absolute;left:5903;top:2010;width:329;height:331" coordorigin="5903,2010" coordsize="329,331" path="m5903,2010l6232,2010,6232,2341,5903,2341,5903,2010xe" filled="t" fillcolor="#FFFFFF" stroked="f">
                <v:path arrowok="t"/>
                <v:fill type="solid"/>
              </v:shape>
            </v:group>
            <v:group style="position:absolute;left:5942;top:2053;width:246;height:228" coordorigin="5942,2053" coordsize="246,228">
              <v:shape style="position:absolute;left:5942;top:2053;width:246;height:228" coordorigin="5942,2053" coordsize="246,228" path="m5985,2067l5942,2115,6026,2178,5957,2255,5992,2280,6060,2203,6169,2203,6104,2155,6127,2130,6069,2130,5985,2067xe" filled="t" fillcolor="#D1D3D4" stroked="f">
                <v:path arrowok="t"/>
                <v:fill type="solid"/>
              </v:shape>
              <v:shape style="position:absolute;left:5942;top:2053;width:246;height:228" coordorigin="5942,2053" coordsize="246,228" path="m6169,2203l6060,2203,6145,2266,6188,2218,6169,2203xe" filled="t" fillcolor="#D1D3D4" stroked="f">
                <v:path arrowok="t"/>
                <v:fill type="solid"/>
              </v:shape>
              <v:shape style="position:absolute;left:5942;top:2053;width:246;height:228" coordorigin="5942,2053" coordsize="246,228" path="m6138,2053l6069,2130,6127,2130,6172,2078,6138,2053xe" filled="t" fillcolor="#D1D3D4" stroked="f">
                <v:path arrowok="t"/>
                <v:fill type="solid"/>
              </v:shape>
            </v:group>
            <v:group style="position:absolute;left:5942;top:2053;width:246;height:228" coordorigin="5942,2053" coordsize="246,228">
              <v:shape style="position:absolute;left:5942;top:2053;width:246;height:228" coordorigin="5942,2053" coordsize="246,228" path="m6145,2266l6188,2218,6104,2155,6172,2078,6138,2053,6069,2130,5985,2067,5942,2115,6026,2178,5957,2255,5992,2280,6060,2203,6145,2266xe" filled="f" stroked="t" strokeweight=".5669pt" strokecolor="#D1D3D4">
                <v:path arrowok="t"/>
              </v:shape>
            </v:group>
            <v:group style="position:absolute;left:6538;top:2014;width:329;height:331" coordorigin="6538,2014" coordsize="329,331">
              <v:shape style="position:absolute;left:6538;top:2014;width:329;height:331" coordorigin="6538,2014" coordsize="329,331" path="m6538,2014l6867,2014,6867,2345,6538,2345,6538,2014xe" filled="f" stroked="t" strokeweight="5.6693pt" strokecolor="#BBBDC0">
                <v:path arrowok="t"/>
              </v:shape>
            </v:group>
            <v:group style="position:absolute;left:6538;top:2014;width:329;height:331" coordorigin="6538,2014" coordsize="329,331">
              <v:shape style="position:absolute;left:6538;top:2014;width:329;height:331" coordorigin="6538,2014" coordsize="329,331" path="m6538,2014l6867,2014,6867,2345,6538,2345,6538,2014xe" filled="t" fillcolor="#FFFFFF" stroked="f">
                <v:path arrowok="t"/>
                <v:fill type="solid"/>
              </v:shape>
            </v:group>
            <v:group style="position:absolute;left:6538;top:1443;width:329;height:331" coordorigin="6538,1443" coordsize="329,331">
              <v:shape style="position:absolute;left:6538;top:1443;width:329;height:331" coordorigin="6538,1443" coordsize="329,331" path="m6538,1443l6867,1443,6867,1774,6538,1774,6538,1443xe" filled="f" stroked="t" strokeweight="5.6693pt" strokecolor="#E6E7E8">
                <v:path arrowok="t"/>
              </v:shape>
            </v:group>
            <v:group style="position:absolute;left:6538;top:1443;width:329;height:331" coordorigin="6538,1443" coordsize="329,331">
              <v:shape style="position:absolute;left:6538;top:1443;width:329;height:331" coordorigin="6538,1443" coordsize="329,331" path="m6538,1443l6867,1443,6867,1774,6538,1774,6538,1443xe" filled="t" fillcolor="#E6E7E8" stroked="f">
                <v:path arrowok="t"/>
                <v:fill type="solid"/>
              </v:shape>
            </v:group>
            <v:group style="position:absolute;left:7024;top:1443;width:329;height:331" coordorigin="7024,1443" coordsize="329,331">
              <v:shape style="position:absolute;left:7024;top:1443;width:329;height:331" coordorigin="7024,1443" coordsize="329,331" path="m7024,1443l7354,1443,7354,1774,7024,1774,7024,1443xe" filled="f" stroked="t" strokeweight="5.6693pt" strokecolor="#E6E7E8">
                <v:path arrowok="t"/>
              </v:shape>
            </v:group>
            <v:group style="position:absolute;left:7024;top:1443;width:329;height:331" coordorigin="7024,1443" coordsize="329,331">
              <v:shape style="position:absolute;left:7024;top:1443;width:329;height:331" coordorigin="7024,1443" coordsize="329,331" path="m7024,1443l7354,1443,7354,1774,7024,1774,7024,1443xe" filled="t" fillcolor="#E6E7E8" stroked="f">
                <v:path arrowok="t"/>
                <v:fill type="solid"/>
              </v:shape>
            </v:group>
            <v:group style="position:absolute;left:7512;top:1443;width:329;height:331" coordorigin="7512,1443" coordsize="329,331">
              <v:shape style="position:absolute;left:7512;top:1443;width:329;height:331" coordorigin="7512,1443" coordsize="329,331" path="m7512,1443l7842,1443,7842,1774,7512,1774,7512,1443xe" filled="f" stroked="t" strokeweight="5.6693pt" strokecolor="#E6E7E8">
                <v:path arrowok="t"/>
              </v:shape>
            </v:group>
            <v:group style="position:absolute;left:7512;top:1443;width:329;height:331" coordorigin="7512,1443" coordsize="329,331">
              <v:shape style="position:absolute;left:7512;top:1443;width:329;height:331" coordorigin="7512,1443" coordsize="329,331" path="m7512,1443l7842,1443,7842,1774,7512,1774,7512,1443xe" filled="t" fillcolor="#E6E7E8" stroked="f">
                <v:path arrowok="t"/>
                <v:fill type="solid"/>
              </v:shape>
            </v:group>
            <v:group style="position:absolute;left:8160;top:1443;width:329;height:331" coordorigin="8160,1443" coordsize="329,331">
              <v:shape style="position:absolute;left:8160;top:1443;width:329;height:331" coordorigin="8160,1443" coordsize="329,331" path="m8160,1443l8489,1443,8489,1774,8160,1774,8160,1443xe" filled="f" stroked="t" strokeweight="5.6693pt" strokecolor="#E6E7E8">
                <v:path arrowok="t"/>
              </v:shape>
            </v:group>
            <v:group style="position:absolute;left:8160;top:1443;width:329;height:331" coordorigin="8160,1443" coordsize="329,331">
              <v:shape style="position:absolute;left:8160;top:1443;width:329;height:331" coordorigin="8160,1443" coordsize="329,331" path="m8160,1443l8489,1443,8489,1774,8160,1774,8160,1443xe" filled="t" fillcolor="#E6E7E8" stroked="f">
                <v:path arrowok="t"/>
                <v:fill type="solid"/>
              </v:shape>
            </v:group>
            <v:group style="position:absolute;left:8651;top:1443;width:329;height:331" coordorigin="8651,1443" coordsize="329,331">
              <v:shape style="position:absolute;left:8651;top:1443;width:329;height:331" coordorigin="8651,1443" coordsize="329,331" path="m8651,1443l8980,1443,8980,1774,8651,1774,8651,1443xe" filled="f" stroked="t" strokeweight="5.6693pt" strokecolor="#E6E7E8">
                <v:path arrowok="t"/>
              </v:shape>
            </v:group>
            <v:group style="position:absolute;left:8651;top:1443;width:329;height:331" coordorigin="8651,1443" coordsize="329,331">
              <v:shape style="position:absolute;left:8651;top:1443;width:329;height:331" coordorigin="8651,1443" coordsize="329,331" path="m8651,1443l8980,1443,8980,1774,8651,1774,8651,1443xe" filled="t" fillcolor="#E6E7E8" stroked="f">
                <v:path arrowok="t"/>
                <v:fill type="solid"/>
              </v:shape>
            </v:group>
            <v:group style="position:absolute;left:9622;top:1443;width:329;height:331" coordorigin="9622,1443" coordsize="329,331">
              <v:shape style="position:absolute;left:9622;top:1443;width:329;height:331" coordorigin="9622,1443" coordsize="329,331" path="m9622,1443l9952,1443,9952,1774,9622,1774,9622,1443xe" filled="f" stroked="t" strokeweight="5.6693pt" strokecolor="#E6E7E8">
                <v:path arrowok="t"/>
              </v:shape>
            </v:group>
            <v:group style="position:absolute;left:9622;top:1443;width:329;height:331" coordorigin="9622,1443" coordsize="329,331">
              <v:shape style="position:absolute;left:9622;top:1443;width:329;height:331" coordorigin="9622,1443" coordsize="329,331" path="m9622,1443l9952,1443,9952,1774,9622,1774,9622,1443xe" filled="t" fillcolor="#E6E7E8" stroked="f">
                <v:path arrowok="t"/>
                <v:fill type="solid"/>
              </v:shape>
            </v:group>
            <v:group style="position:absolute;left:7025;top:2014;width:329;height:331" coordorigin="7025,2014" coordsize="329,331">
              <v:shape style="position:absolute;left:7025;top:2014;width:329;height:331" coordorigin="7025,2014" coordsize="329,331" path="m7025,2014l7354,2014,7354,2345,7025,2345,7025,2014xe" filled="f" stroked="t" strokeweight="5.6693pt" strokecolor="#BBBDC0">
                <v:path arrowok="t"/>
              </v:shape>
            </v:group>
            <v:group style="position:absolute;left:7025;top:2014;width:329;height:331" coordorigin="7025,2014" coordsize="329,331">
              <v:shape style="position:absolute;left:7025;top:2014;width:329;height:331" coordorigin="7025,2014" coordsize="329,331" path="m7025,2014l7354,2014,7354,2345,7025,2345,7025,2014xe" filled="t" fillcolor="#FFFFFF" stroked="f">
                <v:path arrowok="t"/>
                <v:fill type="solid"/>
              </v:shape>
            </v:group>
            <v:group style="position:absolute;left:7518;top:2014;width:329;height:331" coordorigin="7518,2014" coordsize="329,331">
              <v:shape style="position:absolute;left:7518;top:2014;width:329;height:331" coordorigin="7518,2014" coordsize="329,331" path="m7518,2014l7847,2014,7847,2345,7518,2345,7518,2014xe" filled="f" stroked="t" strokeweight="5.6693pt" strokecolor="#BBBDC0">
                <v:path arrowok="t"/>
              </v:shape>
            </v:group>
            <v:group style="position:absolute;left:7518;top:2014;width:329;height:331" coordorigin="7518,2014" coordsize="329,331">
              <v:shape style="position:absolute;left:7518;top:2014;width:329;height:331" coordorigin="7518,2014" coordsize="329,331" path="m7518,2014l7847,2014,7847,2345,7518,2345,7518,2014xe" filled="t" fillcolor="#FFFFFF" stroked="f">
                <v:path arrowok="t"/>
                <v:fill type="solid"/>
              </v:shape>
            </v:group>
            <v:group style="position:absolute;left:6397;top:352;width:16;height:1545" coordorigin="6397,352" coordsize="16,1545">
              <v:shape style="position:absolute;left:6397;top:352;width:16;height:1545" coordorigin="6397,352" coordsize="16,1545" path="m6413,1896l6397,352e" filled="f" stroked="t" strokeweight="1.4173pt" strokecolor="#231F20">
                <v:path arrowok="t"/>
                <v:stroke dashstyle="dash"/>
              </v:shape>
            </v:group>
            <v:group style="position:absolute;left:7987;top:312;width:16;height:1584" coordorigin="7987,312" coordsize="16,1584">
              <v:shape style="position:absolute;left:7987;top:312;width:16;height:1584" coordorigin="7987,312" coordsize="16,1584" path="m8003,1896l7987,312e" filled="f" stroked="t" strokeweight="1.4173pt" strokecolor="#231F20">
                <v:path arrowok="t"/>
                <v:stroke dashstyle="dash"/>
              </v:shape>
            </v:group>
            <v:group style="position:absolute;left:5226;top:324;width:16;height:1572" coordorigin="5226,324" coordsize="16,1572">
              <v:shape style="position:absolute;left:5226;top:324;width:16;height:1572" coordorigin="5226,324" coordsize="16,1572" path="m5242,1896l5226,324e" filled="f" stroked="t" strokeweight="1.4173pt" strokecolor="#231F20">
                <v:path arrowok="t"/>
                <v:stroke dashstyle="dash"/>
              </v:shape>
            </v:group>
            <v:group style="position:absolute;left:10268;top:1443;width:329;height:331" coordorigin="10268,1443" coordsize="329,331">
              <v:shape style="position:absolute;left:10268;top:1443;width:329;height:331" coordorigin="10268,1443" coordsize="329,331" path="m10268,1443l10597,1443,10597,1774,10268,1774,10268,1443xe" filled="f" stroked="t" strokeweight="5.6693pt" strokecolor="#E6E7E8">
                <v:path arrowok="t"/>
              </v:shape>
            </v:group>
            <v:group style="position:absolute;left:10268;top:1443;width:329;height:331" coordorigin="10268,1443" coordsize="329,331">
              <v:shape style="position:absolute;left:10268;top:1443;width:329;height:331" coordorigin="10268,1443" coordsize="329,331" path="m10268,1443l10597,1443,10597,1774,10268,1774,10268,1443xe" filled="t" fillcolor="#E6E7E8" stroked="f">
                <v:path arrowok="t"/>
                <v:fill type="solid"/>
              </v:shape>
            </v:group>
            <v:group style="position:absolute;left:10752;top:1443;width:329;height:331" coordorigin="10752,1443" coordsize="329,331">
              <v:shape style="position:absolute;left:10752;top:1443;width:329;height:331" coordorigin="10752,1443" coordsize="329,331" path="m10752,1443l11082,1443,11082,1774,10752,1774,10752,1443xe" filled="f" stroked="t" strokeweight="5.6693pt" strokecolor="#E6E7E8">
                <v:path arrowok="t"/>
              </v:shape>
            </v:group>
            <v:group style="position:absolute;left:10752;top:1443;width:329;height:331" coordorigin="10752,1443" coordsize="329,331">
              <v:shape style="position:absolute;left:10752;top:1443;width:329;height:331" coordorigin="10752,1443" coordsize="329,331" path="m10752,1443l11082,1443,11082,1774,10752,1774,10752,1443xe" filled="t" fillcolor="#E6E7E8" stroked="f">
                <v:path arrowok="t"/>
                <v:fill type="solid"/>
              </v:shape>
            </v:group>
            <v:group style="position:absolute;left:10254;top:2014;width:329;height:331" coordorigin="10254,2014" coordsize="329,331">
              <v:shape style="position:absolute;left:10254;top:2014;width:329;height:331" coordorigin="10254,2014" coordsize="329,331" path="m10254,2014l10583,2014,10583,2345,10254,2345,10254,2014xe" filled="f" stroked="t" strokeweight="5.6693pt" strokecolor="#D1D3D4">
                <v:path arrowok="t"/>
              </v:shape>
            </v:group>
            <v:group style="position:absolute;left:10254;top:2014;width:329;height:331" coordorigin="10254,2014" coordsize="329,331">
              <v:shape style="position:absolute;left:10254;top:2014;width:329;height:331" coordorigin="10254,2014" coordsize="329,331" path="m10254,2014l10583,2014,10583,2345,10254,2345,10254,2014xe" filled="t" fillcolor="#FFFFFF" stroked="f">
                <v:path arrowok="t"/>
                <v:fill type="solid"/>
              </v:shape>
            </v:group>
            <v:group style="position:absolute;left:10758;top:2014;width:329;height:331" coordorigin="10758,2014" coordsize="329,331">
              <v:shape style="position:absolute;left:10758;top:2014;width:329;height:331" coordorigin="10758,2014" coordsize="329,331" path="m10758,2014l11087,2014,11087,2345,10758,2345,10758,2014xe" filled="f" stroked="t" strokeweight="5.6693pt" strokecolor="#D1D3D4">
                <v:path arrowok="t"/>
              </v:shape>
            </v:group>
            <v:group style="position:absolute;left:10758;top:2014;width:329;height:331" coordorigin="10758,2014" coordsize="329,331">
              <v:shape style="position:absolute;left:10758;top:2014;width:329;height:331" coordorigin="10758,2014" coordsize="329,331" path="m10758,2014l11087,2014,11087,2345,10758,2345,10758,2014xe" filled="t" fillcolor="#FFFFFF" stroked="f">
                <v:path arrowok="t"/>
                <v:fill type="solid"/>
              </v:shape>
            </v:group>
            <v:group style="position:absolute;left:10103;top:312;width:16;height:1584" coordorigin="10103,312" coordsize="16,1584">
              <v:shape style="position:absolute;left:10103;top:312;width:16;height:1584" coordorigin="10103,312" coordsize="16,1584" path="m10120,1896l10103,312e" filled="f" stroked="t" strokeweight="1.4173pt" strokecolor="#231F20">
                <v:path arrowok="t"/>
                <v:stroke dashstyle="dash"/>
              </v:shape>
            </v:group>
            <v:group style="position:absolute;left:836;top:1272;width:4400;height:16" coordorigin="836,1272" coordsize="4400,16">
              <v:shape style="position:absolute;left:836;top:1272;width:4400;height:16" coordorigin="836,1272" coordsize="4400,16" path="m836,1288l5236,1272e" filled="f" stroked="t" strokeweight="1.4173pt" strokecolor="#231F20">
                <v:path arrowok="t"/>
                <v:stroke dashstyle="dash"/>
              </v:shape>
            </v:group>
            <v:group style="position:absolute;left:1742;top:1335;width:16;height:561" coordorigin="1742,1335" coordsize="16,561">
              <v:shape style="position:absolute;left:1742;top:1335;width:16;height:561" coordorigin="1742,1335" coordsize="16,561" path="m1759,1896l1742,1335e" filled="f" stroked="t" strokeweight="1.4173pt" strokecolor="#231F20">
                <v:path arrowok="t"/>
                <v:stroke dashstyle="dash"/>
              </v:shape>
            </v:group>
            <w10:wrap type="none"/>
          </v:group>
        </w:pict>
      </w:r>
      <w:r>
        <w:rPr/>
        <w:pict>
          <v:shape style="position:absolute;margin-left:395.274469pt;margin-top:46.118922pt;width:82.005376pt;height:10.643487pt;mso-position-horizontal-relative:page;mso-position-vertical-relative:paragraph;z-index:-6840;rotation:306" type="#_x0000_t136" fillcolor="#231F20" stroked="f">
            <o:extrusion v:ext="view" autorotationcenter="t"/>
            <v:textpath style="font-family:&amp;quot;Tw Cen MT&amp;quot;;font-size:10pt;v-text-kern:t;mso-text-shadow:auto;font-weight:bold" string="Directa o Presencial"/>
            <w10:wrap type="none"/>
          </v:shape>
        </w:pict>
      </w:r>
      <w:r>
        <w:rPr/>
        <w:pict>
          <v:shape style="position:absolute;margin-left:413.338093pt;margin-top:41.391423pt;width:91.443142pt;height:10.718267pt;mso-position-horizontal-relative:page;mso-position-vertical-relative:paragraph;z-index:-6839;rotation:306" type="#_x0000_t136" fillcolor="#231F20" stroked="f">
            <o:extrusion v:ext="view" autorotationcenter="t"/>
            <v:textpath style="font-family:&amp;quot;Tw Cen MT&amp;quot;;font-size:10pt;v-text-kern:t;mso-text-shadow:auto;font-weight:bold" string="Indirecta o en campus"/>
            <w10:wrap type="none"/>
          </v:shape>
        </w:pict>
      </w:r>
      <w:r>
        <w:rPr>
          <w:rFonts w:ascii="Tw Cen MT" w:hAnsi="Tw Cen MT" w:cs="Tw Cen MT" w:eastAsia="Tw Cen MT"/>
          <w:b w:val="0"/>
          <w:bCs w:val="0"/>
          <w:color w:val="231F20"/>
          <w:sz w:val="20"/>
          <w:szCs w:val="20"/>
        </w:rPr>
      </w:r>
      <w:r>
        <w:rPr>
          <w:rFonts w:ascii="Tw Cen MT" w:hAnsi="Tw Cen MT" w:cs="Tw Cen MT" w:eastAsia="Tw Cen MT"/>
          <w:b w:val="0"/>
          <w:bCs w:val="0"/>
          <w:color w:val="231F20"/>
          <w:sz w:val="20"/>
          <w:szCs w:val="20"/>
          <w:u w:val="thick" w:color="231F20"/>
        </w:rPr>
        <w:t>  </w:t>
      </w:r>
      <w:r>
        <w:rPr>
          <w:rFonts w:ascii="Tw Cen MT" w:hAnsi="Tw Cen MT" w:cs="Tw Cen MT" w:eastAsia="Tw Cen MT"/>
          <w:b w:val="0"/>
          <w:bCs w:val="0"/>
          <w:color w:val="231F20"/>
          <w:spacing w:val="-27"/>
          <w:sz w:val="20"/>
          <w:szCs w:val="20"/>
          <w:u w:val="thick" w:color="231F20"/>
        </w:rPr>
        <w:t> 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85"/>
          <w:sz w:val="20"/>
          <w:szCs w:val="20"/>
          <w:u w:val="thick" w:color="231F20"/>
        </w:rPr>
        <w:t>PRESENTE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85"/>
          <w:sz w:val="20"/>
          <w:szCs w:val="20"/>
          <w:u w:val="thick" w:color="231F20"/>
        </w:rPr>
        <w:tab/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85"/>
          <w:position w:val="1"/>
          <w:sz w:val="20"/>
          <w:szCs w:val="20"/>
          <w:u w:val="thick" w:color="231F20"/>
        </w:rPr>
        <w:t>TIEMPO</w:t>
      </w:r>
      <w:r>
        <w:rPr>
          <w:rFonts w:ascii="Tw Cen MT" w:hAnsi="Tw Cen MT" w:cs="Tw Cen MT" w:eastAsia="Tw Cen MT"/>
          <w:b w:val="0"/>
          <w:bCs w:val="0"/>
          <w:color w:val="231F20"/>
          <w:spacing w:val="-36"/>
          <w:w w:val="85"/>
          <w:position w:val="1"/>
          <w:sz w:val="20"/>
          <w:szCs w:val="20"/>
          <w:u w:val="thick" w:color="231F20"/>
        </w:rPr>
        <w:t> 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85"/>
          <w:position w:val="1"/>
          <w:sz w:val="20"/>
          <w:szCs w:val="20"/>
          <w:u w:val="thick" w:color="231F20"/>
        </w:rPr>
        <w:t>EN</w:t>
      </w:r>
      <w:r>
        <w:rPr>
          <w:rFonts w:ascii="Tw Cen MT" w:hAnsi="Tw Cen MT" w:cs="Tw Cen MT" w:eastAsia="Tw Cen MT"/>
          <w:b w:val="0"/>
          <w:bCs w:val="0"/>
          <w:color w:val="231F20"/>
          <w:spacing w:val="-35"/>
          <w:w w:val="85"/>
          <w:position w:val="1"/>
          <w:sz w:val="20"/>
          <w:szCs w:val="20"/>
          <w:u w:val="thick" w:color="231F20"/>
        </w:rPr>
        <w:t> 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85"/>
          <w:position w:val="1"/>
          <w:sz w:val="20"/>
          <w:szCs w:val="20"/>
          <w:u w:val="thick" w:color="231F20"/>
        </w:rPr>
        <w:t>EL</w:t>
      </w:r>
      <w:r>
        <w:rPr>
          <w:rFonts w:ascii="Tw Cen MT" w:hAnsi="Tw Cen MT" w:cs="Tw Cen MT" w:eastAsia="Tw Cen MT"/>
          <w:b w:val="0"/>
          <w:bCs w:val="0"/>
          <w:color w:val="231F20"/>
          <w:spacing w:val="-36"/>
          <w:w w:val="85"/>
          <w:position w:val="1"/>
          <w:sz w:val="20"/>
          <w:szCs w:val="20"/>
          <w:u w:val="thick" w:color="231F20"/>
        </w:rPr>
        <w:t> 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85"/>
          <w:position w:val="1"/>
          <w:sz w:val="20"/>
          <w:szCs w:val="20"/>
          <w:u w:val="thick" w:color="231F20"/>
        </w:rPr>
        <w:t>PUES</w:t>
      </w:r>
      <w:r>
        <w:rPr>
          <w:rFonts w:ascii="Tw Cen MT" w:hAnsi="Tw Cen MT" w:cs="Tw Cen MT" w:eastAsia="Tw Cen MT"/>
          <w:b w:val="0"/>
          <w:bCs w:val="0"/>
          <w:color w:val="231F20"/>
          <w:spacing w:val="-4"/>
          <w:w w:val="85"/>
          <w:position w:val="1"/>
          <w:sz w:val="20"/>
          <w:szCs w:val="20"/>
          <w:u w:val="thick" w:color="231F20"/>
        </w:rPr>
        <w:t>T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85"/>
          <w:position w:val="1"/>
          <w:sz w:val="20"/>
          <w:szCs w:val="20"/>
          <w:u w:val="thick" w:color="231F20"/>
        </w:rPr>
        <w:t>O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85"/>
          <w:position w:val="1"/>
          <w:sz w:val="20"/>
          <w:szCs w:val="20"/>
          <w:u w:val="thick" w:color="231F20"/>
        </w:rPr>
        <w:tab/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85"/>
          <w:position w:val="2"/>
          <w:sz w:val="20"/>
          <w:szCs w:val="20"/>
          <w:u w:val="thick" w:color="231F20"/>
        </w:rPr>
        <w:t>CA</w:t>
      </w:r>
      <w:r>
        <w:rPr>
          <w:rFonts w:ascii="Tw Cen MT" w:hAnsi="Tw Cen MT" w:cs="Tw Cen MT" w:eastAsia="Tw Cen MT"/>
          <w:b w:val="0"/>
          <w:bCs w:val="0"/>
          <w:color w:val="231F20"/>
          <w:spacing w:val="-14"/>
          <w:w w:val="85"/>
          <w:position w:val="2"/>
          <w:sz w:val="20"/>
          <w:szCs w:val="20"/>
          <w:u w:val="thick" w:color="231F20"/>
        </w:rPr>
        <w:t>P</w:t>
      </w:r>
      <w:r>
        <w:rPr>
          <w:rFonts w:ascii="Tw Cen MT" w:hAnsi="Tw Cen MT" w:cs="Tw Cen MT" w:eastAsia="Tw Cen MT"/>
          <w:b w:val="0"/>
          <w:bCs w:val="0"/>
          <w:color w:val="231F20"/>
          <w:spacing w:val="-7"/>
          <w:w w:val="85"/>
          <w:position w:val="2"/>
          <w:sz w:val="20"/>
          <w:szCs w:val="20"/>
          <w:u w:val="thick" w:color="231F20"/>
        </w:rPr>
        <w:t>A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85"/>
          <w:position w:val="2"/>
          <w:sz w:val="20"/>
          <w:szCs w:val="20"/>
          <w:u w:val="thick" w:color="231F20"/>
        </w:rPr>
        <w:t>CI</w:t>
      </w:r>
      <w:r>
        <w:rPr>
          <w:rFonts w:ascii="Tw Cen MT" w:hAnsi="Tw Cen MT" w:cs="Tw Cen MT" w:eastAsia="Tw Cen MT"/>
          <w:b w:val="0"/>
          <w:bCs w:val="0"/>
          <w:color w:val="231F20"/>
          <w:spacing w:val="-4"/>
          <w:w w:val="85"/>
          <w:position w:val="2"/>
          <w:sz w:val="20"/>
          <w:szCs w:val="20"/>
          <w:u w:val="thick" w:color="231F20"/>
        </w:rPr>
        <w:t>T</w:t>
      </w:r>
      <w:r>
        <w:rPr>
          <w:rFonts w:ascii="Tw Cen MT" w:hAnsi="Tw Cen MT" w:cs="Tw Cen MT" w:eastAsia="Tw Cen MT"/>
          <w:b w:val="0"/>
          <w:bCs w:val="0"/>
          <w:color w:val="231F20"/>
          <w:spacing w:val="-7"/>
          <w:w w:val="85"/>
          <w:position w:val="2"/>
          <w:sz w:val="20"/>
          <w:szCs w:val="20"/>
          <w:u w:val="thick" w:color="231F20"/>
        </w:rPr>
        <w:t>A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85"/>
          <w:position w:val="2"/>
          <w:sz w:val="20"/>
          <w:szCs w:val="20"/>
          <w:u w:val="thick" w:color="231F20"/>
        </w:rPr>
        <w:t>CIÓN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85"/>
          <w:position w:val="2"/>
          <w:sz w:val="20"/>
          <w:szCs w:val="20"/>
          <w:u w:val="thick" w:color="231F20"/>
        </w:rPr>
        <w:tab/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85"/>
          <w:position w:val="2"/>
          <w:sz w:val="20"/>
          <w:szCs w:val="20"/>
          <w:u w:val="thick" w:color="231F20"/>
        </w:rPr>
        <w:t>IM</w:t>
      </w:r>
      <w:r>
        <w:rPr>
          <w:rFonts w:ascii="Tw Cen MT" w:hAnsi="Tw Cen MT" w:cs="Tw Cen MT" w:eastAsia="Tw Cen MT"/>
          <w:b w:val="0"/>
          <w:bCs w:val="0"/>
          <w:color w:val="231F20"/>
          <w:spacing w:val="-6"/>
          <w:w w:val="85"/>
          <w:position w:val="2"/>
          <w:sz w:val="20"/>
          <w:szCs w:val="20"/>
          <w:u w:val="thick" w:color="231F20"/>
        </w:rPr>
        <w:t>A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85"/>
          <w:position w:val="2"/>
          <w:sz w:val="20"/>
          <w:szCs w:val="20"/>
          <w:u w:val="thick" w:color="231F20"/>
        </w:rPr>
        <w:t>GEN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position w:val="2"/>
          <w:sz w:val="20"/>
          <w:szCs w:val="20"/>
          <w:u w:val="thick" w:color="231F20"/>
        </w:rPr>
        <w:t> 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position w:val="2"/>
          <w:sz w:val="20"/>
          <w:szCs w:val="20"/>
          <w:u w:val="thick" w:color="231F20"/>
        </w:rPr>
        <w:tab/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position w:val="2"/>
          <w:sz w:val="20"/>
          <w:szCs w:val="20"/>
          <w:u w:val="none"/>
        </w:rPr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position w:val="0"/>
          <w:sz w:val="20"/>
          <w:szCs w:val="20"/>
          <w:u w:val="none"/>
        </w:rPr>
      </w:r>
    </w:p>
    <w:p>
      <w:pPr>
        <w:spacing w:after="0"/>
        <w:jc w:val="left"/>
        <w:rPr>
          <w:rFonts w:ascii="Tw Cen MT" w:hAnsi="Tw Cen MT" w:cs="Tw Cen MT" w:eastAsia="Tw Cen MT"/>
          <w:sz w:val="20"/>
          <w:szCs w:val="20"/>
        </w:rPr>
        <w:sectPr>
          <w:type w:val="continuous"/>
          <w:pgSz w:w="12240" w:h="15840"/>
          <w:pgMar w:top="1020" w:bottom="280" w:left="720" w:right="700"/>
          <w:cols w:num="2" w:equalWidth="0">
            <w:col w:w="3785" w:space="489"/>
            <w:col w:w="6546"/>
          </w:cols>
        </w:sectPr>
      </w:pPr>
    </w:p>
    <w:p>
      <w:pPr>
        <w:spacing w:line="110" w:lineRule="exact" w:before="2"/>
        <w:rPr>
          <w:sz w:val="11"/>
          <w:szCs w:val="11"/>
        </w:rPr>
      </w:pPr>
      <w:r>
        <w:rPr>
          <w:sz w:val="11"/>
          <w:szCs w:val="11"/>
        </w:rPr>
      </w:r>
    </w:p>
    <w:p>
      <w:pPr>
        <w:pStyle w:val="Heading4"/>
        <w:ind w:right="0"/>
        <w:jc w:val="left"/>
        <w:rPr>
          <w:b w:val="0"/>
          <w:bCs w:val="0"/>
        </w:rPr>
      </w:pPr>
      <w:r>
        <w:rPr/>
        <w:pict>
          <v:shape style="position:absolute;margin-left:340.913913pt;margin-top:42.217278pt;width:48.812081pt;height:10.382889pt;mso-position-horizontal-relative:page;mso-position-vertical-relative:paragraph;z-index:-6842;rotation:306" type="#_x0000_t136" fillcolor="#231F20" stroked="f">
            <o:extrusion v:ext="view" autorotationcenter="t"/>
            <v:textpath style="font-family:&amp;quot;Tw Cen MT&amp;quot;;font-size:10pt;v-text-kern:t;mso-text-shadow:auto;font-weight:bold" string="7-12 MESES"/>
            <w10:wrap type="none"/>
          </v:shape>
        </w:pict>
      </w:r>
      <w:r>
        <w:rPr/>
        <w:pict>
          <v:shape style="position:absolute;margin-left:365.406194pt;margin-top:42.944161pt;width:47.044169pt;height:10.368093pt;mso-position-horizontal-relative:page;mso-position-vertical-relative:paragraph;z-index:-6841;rotation:306" type="#_x0000_t136" fillcolor="#231F20" stroked="f">
            <o:extrusion v:ext="view" autorotationcenter="t"/>
            <v:textpath style="font-family:&amp;quot;Tw Cen MT&amp;quot;;font-size:10pt;v-text-kern:t;mso-text-shadow:auto;font-weight:bold" string="+12 MESES"/>
            <w10:wrap type="none"/>
          </v:shape>
        </w:pict>
      </w:r>
      <w:r>
        <w:rPr/>
        <w:pict>
          <v:shape style="position:absolute;margin-left:448.249174pt;margin-top:36.552112pt;width:62.604958pt;height:10.491pt;mso-position-horizontal-relative:page;mso-position-vertical-relative:paragraph;z-index:-6837;rotation:306" type="#_x0000_t136" fillcolor="#231F20" stroked="f">
            <o:extrusion v:ext="view" autorotationcenter="t"/>
            <v:textpath style="font-family:&amp;quot;Tw Cen MT&amp;quot;;font-size:10pt;v-text-kern:t;mso-text-shadow:auto;font-weight:bold" string="Con manuales"/>
            <w10:wrap type="none"/>
          </v:shape>
        </w:pict>
      </w:r>
      <w:r>
        <w:rPr/>
        <w:pict>
          <v:shape style="position:absolute;margin-left:469.692203pt;margin-top:34.446661pt;width:67.731427pt;height:10.530994pt;mso-position-horizontal-relative:page;mso-position-vertical-relative:paragraph;z-index:-6836;rotation:306" type="#_x0000_t136" fillcolor="#231F20" stroked="f">
            <o:extrusion v:ext="view" autorotationcenter="t"/>
            <v:textpath style="font-family:&amp;quot;Tw Cen MT&amp;quot;;font-size:10pt;v-text-kern:t;mso-text-shadow:auto;font-weight:bold" string="Sobre la marcha"/>
            <w10:wrap type="none"/>
          </v:shape>
        </w:pict>
      </w:r>
      <w:r>
        <w:rPr/>
        <w:pict>
          <v:shape style="position:absolute;margin-left:501.090614pt;margin-top:34.689412pt;width:67.13985pt;height:10.526644pt;mso-position-horizontal-relative:page;mso-position-vertical-relative:paragraph;z-index:-6835;rotation:306" type="#_x0000_t136" fillcolor="#231F20" stroked="f">
            <o:extrusion v:ext="view" autorotationcenter="t"/>
            <v:textpath style="font-family:&amp;quot;Tw Cen MT&amp;quot;;font-size:10pt;v-text-kern:t;mso-text-shadow:auto;font-weight:bold" string="Utiliza uniforme"/>
            <w10:wrap type="none"/>
          </v:shape>
        </w:pict>
      </w:r>
      <w:r>
        <w:rPr/>
        <w:pict>
          <v:shape style="position:absolute;margin-left:528.260690pt;margin-top:41.633784pt;width:50.233218pt;height:10.393759pt;mso-position-horizontal-relative:page;mso-position-vertical-relative:paragraph;z-index:-6834;rotation:306" type="#_x0000_t136" fillcolor="#231F20" stroked="f">
            <o:extrusion v:ext="view" autorotationcenter="t"/>
            <v:textpath style="font-family:&amp;quot;Tw Cen MT&amp;quot;;font-size:10pt;v-text-kern:t;mso-text-shadow:auto;font-weight:bold" string="Porta gafete"/>
            <w10:wrap type="none"/>
          </v:shape>
        </w:pict>
      </w:r>
      <w:r>
        <w:rPr>
          <w:color w:val="231F20"/>
          <w:spacing w:val="26"/>
          <w:w w:val="100"/>
        </w:rPr>
        <w:t>S</w:t>
      </w:r>
      <w:r>
        <w:rPr>
          <w:color w:val="231F20"/>
          <w:spacing w:val="26"/>
          <w:w w:val="100"/>
        </w:rPr>
        <w:t>E</w:t>
      </w:r>
      <w:r>
        <w:rPr>
          <w:color w:val="231F20"/>
          <w:spacing w:val="26"/>
          <w:w w:val="100"/>
        </w:rPr>
        <w:t>G</w:t>
      </w:r>
      <w:r>
        <w:rPr>
          <w:color w:val="231F20"/>
          <w:spacing w:val="26"/>
          <w:w w:val="100"/>
        </w:rPr>
        <w:t>U</w:t>
      </w:r>
      <w:r>
        <w:rPr>
          <w:color w:val="231F20"/>
          <w:spacing w:val="26"/>
          <w:w w:val="100"/>
        </w:rPr>
        <w:t>N</w:t>
      </w:r>
      <w:r>
        <w:rPr>
          <w:color w:val="231F20"/>
          <w:spacing w:val="26"/>
          <w:w w:val="100"/>
        </w:rPr>
        <w:t>D</w:t>
      </w:r>
      <w:r>
        <w:rPr>
          <w:color w:val="231F20"/>
          <w:spacing w:val="0"/>
          <w:w w:val="100"/>
        </w:rPr>
        <w:t>O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26"/>
          <w:w w:val="100"/>
        </w:rPr>
        <w:t>T</w:t>
      </w:r>
      <w:r>
        <w:rPr>
          <w:color w:val="231F20"/>
          <w:spacing w:val="26"/>
          <w:w w:val="100"/>
        </w:rPr>
        <w:t>U</w:t>
      </w:r>
      <w:r>
        <w:rPr>
          <w:color w:val="231F20"/>
          <w:spacing w:val="26"/>
          <w:w w:val="100"/>
        </w:rPr>
        <w:t>R</w:t>
      </w:r>
      <w:r>
        <w:rPr>
          <w:color w:val="231F20"/>
          <w:spacing w:val="26"/>
          <w:w w:val="100"/>
        </w:rPr>
        <w:t>N</w:t>
      </w:r>
      <w:r>
        <w:rPr>
          <w:color w:val="231F20"/>
          <w:spacing w:val="0"/>
          <w:w w:val="100"/>
        </w:rPr>
        <w:t>O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50" w:lineRule="exact" w:before="1"/>
        <w:rPr>
          <w:sz w:val="15"/>
          <w:szCs w:val="15"/>
        </w:rPr>
      </w:pPr>
      <w:r>
        <w:rPr>
          <w:sz w:val="15"/>
          <w:szCs w:val="15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after="0" w:line="200" w:lineRule="exact"/>
        <w:rPr>
          <w:sz w:val="20"/>
          <w:szCs w:val="20"/>
        </w:rPr>
        <w:sectPr>
          <w:type w:val="continuous"/>
          <w:pgSz w:w="12240" w:h="15840"/>
          <w:pgMar w:top="1020" w:bottom="280" w:left="720" w:right="700"/>
        </w:sectPr>
      </w:pPr>
    </w:p>
    <w:p>
      <w:pPr>
        <w:tabs>
          <w:tab w:pos="2205" w:val="left" w:leader="none"/>
        </w:tabs>
        <w:spacing w:before="80"/>
        <w:ind w:left="252" w:right="0" w:firstLine="0"/>
        <w:jc w:val="left"/>
        <w:rPr>
          <w:rFonts w:ascii="Tw Cen MT" w:hAnsi="Tw Cen MT" w:cs="Tw Cen MT" w:eastAsia="Tw Cen MT"/>
          <w:sz w:val="20"/>
          <w:szCs w:val="20"/>
        </w:rPr>
      </w:pP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0"/>
          <w:szCs w:val="20"/>
        </w:rPr>
        <w:t>CARGO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sz w:val="20"/>
          <w:szCs w:val="20"/>
        </w:rPr>
        <w:tab/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100"/>
          <w:position w:val="1"/>
          <w:sz w:val="20"/>
          <w:szCs w:val="20"/>
        </w:rPr>
        <w:t>NOMBRE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position w:val="0"/>
          <w:sz w:val="20"/>
          <w:szCs w:val="20"/>
        </w:rPr>
      </w:r>
    </w:p>
    <w:p>
      <w:pPr>
        <w:spacing w:line="120" w:lineRule="exact" w:before="8"/>
        <w:rPr>
          <w:sz w:val="12"/>
          <w:szCs w:val="12"/>
        </w:rPr>
      </w:pPr>
      <w:r>
        <w:rPr/>
        <w:br w:type="column"/>
      </w:r>
      <w:r>
        <w:rPr>
          <w:sz w:val="12"/>
          <w:szCs w:val="12"/>
        </w:rPr>
      </w:r>
    </w:p>
    <w:p>
      <w:pPr>
        <w:pStyle w:val="BodyText"/>
        <w:tabs>
          <w:tab w:pos="756" w:val="left" w:leader="none"/>
        </w:tabs>
        <w:ind w:left="252" w:right="0"/>
        <w:jc w:val="left"/>
      </w:pPr>
      <w:r>
        <w:rPr/>
        <w:pict>
          <v:shape style="position:absolute;margin-left:317.698036pt;margin-top:-15.158055pt;width:43.504127pt;height:10.340569pt;mso-position-horizontal-relative:page;mso-position-vertical-relative:paragraph;z-index:-6843;rotation:306" type="#_x0000_t136" fillcolor="#231F20" stroked="f">
            <o:extrusion v:ext="view" autorotationcenter="t"/>
            <v:textpath style="font-family:&amp;quot;Tw Cen MT&amp;quot;;font-size:10pt;v-text-kern:t;mso-text-shadow:auto;font-weight:bold" string="1-6 MESES"/>
            <w10:wrap type="none"/>
          </v:shape>
        </w:pict>
      </w:r>
      <w:r>
        <w:rPr/>
        <w:pict>
          <v:shape style="position:absolute;margin-left:433.827792pt;margin-top:-4.330012pt;width:27.401558pt;height:10.214003pt;mso-position-horizontal-relative:page;mso-position-vertical-relative:paragraph;z-index:-6838;rotation:306" type="#_x0000_t136" fillcolor="#231F20" stroked="f">
            <o:extrusion v:ext="view" autorotationcenter="t"/>
            <v:textpath style="font-family:&amp;quot;Tw Cen MT&amp;quot;;font-size:10pt;v-text-kern:t;mso-text-shadow:auto;font-weight:bold" string="virtual"/>
            <w10:wrap type="none"/>
          </v:shape>
        </w:pict>
      </w:r>
      <w:r>
        <w:rPr>
          <w:b w:val="0"/>
          <w:bCs w:val="0"/>
          <w:color w:val="231F20"/>
          <w:spacing w:val="0"/>
          <w:w w:val="100"/>
        </w:rPr>
        <w:t>SI</w:t>
      </w:r>
      <w:r>
        <w:rPr>
          <w:b w:val="0"/>
          <w:bCs w:val="0"/>
          <w:color w:val="231F20"/>
          <w:spacing w:val="0"/>
          <w:w w:val="100"/>
        </w:rPr>
        <w:tab/>
      </w:r>
      <w:r>
        <w:rPr>
          <w:b w:val="0"/>
          <w:bCs w:val="0"/>
          <w:color w:val="231F20"/>
          <w:spacing w:val="0"/>
          <w:w w:val="100"/>
        </w:rPr>
        <w:t>NO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sectPr>
          <w:type w:val="continuous"/>
          <w:pgSz w:w="12240" w:h="15840"/>
          <w:pgMar w:top="1020" w:bottom="280" w:left="720" w:right="700"/>
          <w:cols w:num="2" w:equalWidth="0">
            <w:col w:w="2935" w:space="1469"/>
            <w:col w:w="6416"/>
          </w:cols>
        </w:sectPr>
      </w:pPr>
    </w:p>
    <w:p>
      <w:pPr>
        <w:spacing w:line="140" w:lineRule="exact" w:before="10"/>
        <w:rPr>
          <w:sz w:val="14"/>
          <w:szCs w:val="14"/>
        </w:rPr>
      </w:pPr>
      <w:r>
        <w:rPr>
          <w:sz w:val="14"/>
          <w:szCs w:val="14"/>
        </w:rPr>
      </w:r>
    </w:p>
    <w:p>
      <w:pPr>
        <w:pStyle w:val="BodyText"/>
        <w:numPr>
          <w:ilvl w:val="0"/>
          <w:numId w:val="17"/>
        </w:numPr>
        <w:tabs>
          <w:tab w:pos="402" w:val="left" w:leader="none"/>
        </w:tabs>
        <w:spacing w:before="78"/>
        <w:ind w:left="402" w:right="0" w:hanging="252"/>
        <w:jc w:val="left"/>
      </w:pPr>
      <w:r>
        <w:rPr/>
        <w:pict>
          <v:shape style="position:absolute;margin-left:407.185211pt;margin-top:3.024001pt;width:90.673pt;height:16.560300pt;mso-position-horizontal-relative:page;mso-position-vertical-relative:paragraph;z-index:-6853" type="#_x0000_t202" filled="f" stroked="f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/>
                  <w:tr>
                    <w:trPr>
                      <w:trHeight w:val="331" w:hRule="exact"/>
                    </w:trPr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  <w:shd w:val="clear" w:color="auto" w:fill="FFFFFF"/>
                      </w:tcPr>
                      <w:p>
                        <w:pPr/>
                      </w:p>
                    </w:tc>
                    <w:tc>
                      <w:tcPr>
                        <w:tcW w:w="158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  <w:shd w:val="clear" w:color="auto" w:fill="FFFFFF"/>
                      </w:tcPr>
                      <w:p>
                        <w:pPr/>
                      </w:p>
                    </w:tc>
                    <w:tc>
                      <w:tcPr>
                        <w:tcW w:w="164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  <w:shd w:val="clear" w:color="auto" w:fill="FFFFFF"/>
                      </w:tcPr>
                      <w:p>
                        <w:pPr/>
                      </w:p>
                    </w:tc>
                    <w:tc>
                      <w:tcPr>
                        <w:tcW w:w="17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  <w:shd w:val="clear" w:color="auto" w:fill="FFFFFF"/>
                      </w:tcPr>
                      <w:p>
                        <w:pPr/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b w:val="0"/>
          <w:bCs w:val="0"/>
          <w:color w:val="231F20"/>
          <w:spacing w:val="0"/>
          <w:w w:val="100"/>
        </w:rPr>
        <w:t>R.M.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60" w:lineRule="exact" w:before="6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17"/>
        </w:numPr>
        <w:tabs>
          <w:tab w:pos="402" w:val="left" w:leader="none"/>
        </w:tabs>
        <w:ind w:left="402" w:right="0" w:hanging="252"/>
        <w:jc w:val="left"/>
      </w:pPr>
      <w:r>
        <w:rPr/>
        <w:pict>
          <v:group style="position:absolute;margin-left:40.721951pt;margin-top:20.57773pt;width:530.996pt;height:34.3562pt;mso-position-horizontal-relative:page;mso-position-vertical-relative:paragraph;z-index:-6913" coordorigin="814,412" coordsize="10620,687">
            <v:group style="position:absolute;left:871;top:468;width:10507;height:574" coordorigin="871,468" coordsize="10507,574">
              <v:shape style="position:absolute;left:871;top:468;width:10507;height:574" coordorigin="871,468" coordsize="10507,574" path="m871,468l11378,468,11378,1042,871,1042,871,468xe" filled="t" fillcolor="#E6E7E8" stroked="f">
                <v:path arrowok="t"/>
                <v:fill type="solid"/>
              </v:shape>
            </v:group>
            <v:group style="position:absolute;left:5382;top:587;width:329;height:331" coordorigin="5382,587" coordsize="329,331">
              <v:shape style="position:absolute;left:5382;top:587;width:329;height:331" coordorigin="5382,587" coordsize="329,331" path="m5382,587l5711,587,5711,918,5382,918,5382,587xe" filled="f" stroked="t" strokeweight="5.6693pt" strokecolor="#A7A9AC">
                <v:path arrowok="t"/>
              </v:shape>
            </v:group>
            <v:group style="position:absolute;left:5382;top:587;width:329;height:331" coordorigin="5382,587" coordsize="329,331">
              <v:shape style="position:absolute;left:5382;top:587;width:329;height:331" coordorigin="5382,587" coordsize="329,331" path="m5382,587l5711,587,5711,918,5382,918,5382,587xe" filled="t" fillcolor="#FFFFFF" stroked="f">
                <v:path arrowok="t"/>
                <v:fill type="solid"/>
              </v:shape>
            </v:group>
            <v:group style="position:absolute;left:5405;top:633;width:267;height:236" coordorigin="5405,633" coordsize="267,236">
              <v:shape style="position:absolute;left:5405;top:633;width:267;height:236" coordorigin="5405,633" coordsize="267,236" path="m5466,750l5405,781,5483,847,5488,850,5491,853,5500,863,5502,866,5510,868,5513,864,5515,861,5519,857,5562,813,5521,813,5511,813,5502,804,5494,793,5480,773,5469,756,5466,750xe" filled="t" fillcolor="#D1D3D4" stroked="f">
                <v:path arrowok="t"/>
                <v:fill type="solid"/>
              </v:shape>
              <v:shape style="position:absolute;left:5405;top:633;width:267;height:236" coordorigin="5405,633" coordsize="267,236" path="m5672,633l5625,673,5572,729,5537,782,5530,799,5521,813,5562,813,5576,798,5580,793,5583,791,5587,787,5602,773,5616,759,5666,719,5672,716,5673,715,5672,633xe" filled="t" fillcolor="#D1D3D4" stroked="f">
                <v:path arrowok="t"/>
                <v:fill type="solid"/>
              </v:shape>
            </v:group>
            <v:group style="position:absolute;left:5405;top:633;width:267;height:236" coordorigin="5405,633" coordsize="267,236">
              <v:shape style="position:absolute;left:5405;top:633;width:267;height:236" coordorigin="5405,633" coordsize="267,236" path="m5466,750l5405,781,5483,847,5488,850,5491,853,5495,857,5500,863,5502,866,5510,868,5513,864,5515,861,5519,857,5576,798,5580,793,5583,791,5587,787,5666,719,5673,715,5673,710,5672,633,5659,642,5642,657,5585,713,5547,764,5530,799,5521,813,5469,756,5466,750xe" filled="f" stroked="t" strokeweight=".216pt" strokecolor="#D1D3D4">
                <v:path arrowok="t"/>
              </v:shape>
            </v:group>
            <v:group style="position:absolute;left:5903;top:583;width:329;height:331" coordorigin="5903,583" coordsize="329,331">
              <v:shape style="position:absolute;left:5903;top:583;width:329;height:331" coordorigin="5903,583" coordsize="329,331" path="m5903,583l6232,583,6232,914,5903,914,5903,583xe" filled="f" stroked="t" strokeweight="5.6693pt" strokecolor="#A7A9AC">
                <v:path arrowok="t"/>
              </v:shape>
            </v:group>
            <v:group style="position:absolute;left:5903;top:583;width:329;height:331" coordorigin="5903,583" coordsize="329,331">
              <v:shape style="position:absolute;left:5903;top:583;width:329;height:331" coordorigin="5903,583" coordsize="329,331" path="m5903,583l6232,583,6232,914,5903,914,5903,583xe" filled="t" fillcolor="#FFFFFF" stroked="f">
                <v:path arrowok="t"/>
                <v:fill type="solid"/>
              </v:shape>
            </v:group>
            <v:group style="position:absolute;left:5942;top:625;width:246;height:228" coordorigin="5942,625" coordsize="246,228">
              <v:shape style="position:absolute;left:5942;top:625;width:246;height:228" coordorigin="5942,625" coordsize="246,228" path="m5985,640l5942,688,6026,751,5957,827,5992,853,6060,776,6169,776,6104,728,6127,702,6069,702,5985,640xe" filled="t" fillcolor="#D1D3D4" stroked="f">
                <v:path arrowok="t"/>
                <v:fill type="solid"/>
              </v:shape>
              <v:shape style="position:absolute;left:5942;top:625;width:246;height:228" coordorigin="5942,625" coordsize="246,228" path="m6169,776l6060,776,6145,839,6188,790,6169,776xe" filled="t" fillcolor="#D1D3D4" stroked="f">
                <v:path arrowok="t"/>
                <v:fill type="solid"/>
              </v:shape>
              <v:shape style="position:absolute;left:5942;top:625;width:246;height:228" coordorigin="5942,625" coordsize="246,228" path="m6138,625l6069,702,6127,702,6172,651,6138,625xe" filled="t" fillcolor="#D1D3D4" stroked="f">
                <v:path arrowok="t"/>
                <v:fill type="solid"/>
              </v:shape>
            </v:group>
            <v:group style="position:absolute;left:5942;top:625;width:246;height:228" coordorigin="5942,625" coordsize="246,228">
              <v:shape style="position:absolute;left:5942;top:625;width:246;height:228" coordorigin="5942,625" coordsize="246,228" path="m6145,839l6188,790,6104,728,6172,651,6138,625,6069,702,5985,640,5942,688,6026,751,5957,827,5992,853,6060,776,6145,839xe" filled="f" stroked="t" strokeweight=".5669pt" strokecolor="#D1D3D4">
                <v:path arrowok="t"/>
              </v:shape>
            </v:group>
            <v:group style="position:absolute;left:6538;top:587;width:329;height:331" coordorigin="6538,587" coordsize="329,331">
              <v:shape style="position:absolute;left:6538;top:587;width:329;height:331" coordorigin="6538,587" coordsize="329,331" path="m6538,587l6867,587,6867,918,6538,918,6538,587xe" filled="f" stroked="t" strokeweight="5.6693pt" strokecolor="#BBBDC0">
                <v:path arrowok="t"/>
              </v:shape>
            </v:group>
            <v:group style="position:absolute;left:6538;top:587;width:329;height:331" coordorigin="6538,587" coordsize="329,331">
              <v:shape style="position:absolute;left:6538;top:587;width:329;height:331" coordorigin="6538,587" coordsize="329,331" path="m6538,587l6867,587,6867,918,6538,918,6538,587xe" filled="t" fillcolor="#FFFFFF" stroked="f">
                <v:path arrowok="t"/>
                <v:fill type="solid"/>
              </v:shape>
            </v:group>
            <v:group style="position:absolute;left:7025;top:587;width:329;height:331" coordorigin="7025,587" coordsize="329,331">
              <v:shape style="position:absolute;left:7025;top:587;width:329;height:331" coordorigin="7025,587" coordsize="329,331" path="m7025,587l7354,587,7354,918,7025,918,7025,587xe" filled="f" stroked="t" strokeweight="5.6693pt" strokecolor="#BBBDC0">
                <v:path arrowok="t"/>
              </v:shape>
            </v:group>
            <v:group style="position:absolute;left:7025;top:587;width:329;height:331" coordorigin="7025,587" coordsize="329,331">
              <v:shape style="position:absolute;left:7025;top:587;width:329;height:331" coordorigin="7025,587" coordsize="329,331" path="m7025,587l7354,587,7354,918,7025,918,7025,587xe" filled="t" fillcolor="#FFFFFF" stroked="f">
                <v:path arrowok="t"/>
                <v:fill type="solid"/>
              </v:shape>
            </v:group>
            <v:group style="position:absolute;left:7518;top:587;width:329;height:331" coordorigin="7518,587" coordsize="329,331">
              <v:shape style="position:absolute;left:7518;top:587;width:329;height:331" coordorigin="7518,587" coordsize="329,331" path="m7518,587l7847,587,7847,918,7518,918,7518,587xe" filled="f" stroked="t" strokeweight="5.6693pt" strokecolor="#BBBDC0">
                <v:path arrowok="t"/>
              </v:shape>
            </v:group>
            <v:group style="position:absolute;left:7518;top:587;width:329;height:331" coordorigin="7518,587" coordsize="329,331">
              <v:shape style="position:absolute;left:7518;top:587;width:329;height:331" coordorigin="7518,587" coordsize="329,331" path="m7518,587l7847,587,7847,918,7518,918,7518,587xe" filled="t" fillcolor="#FFFFFF" stroked="f">
                <v:path arrowok="t"/>
                <v:fill type="solid"/>
              </v:shape>
            </v:group>
            <v:group style="position:absolute;left:10254;top:587;width:329;height:331" coordorigin="10254,587" coordsize="329,331">
              <v:shape style="position:absolute;left:10254;top:587;width:329;height:331" coordorigin="10254,587" coordsize="329,331" path="m10254,587l10583,587,10583,918,10254,918,10254,587xe" filled="f" stroked="t" strokeweight="5.6693pt" strokecolor="#D1D3D4">
                <v:path arrowok="t"/>
              </v:shape>
            </v:group>
            <v:group style="position:absolute;left:10254;top:587;width:329;height:331" coordorigin="10254,587" coordsize="329,331">
              <v:shape style="position:absolute;left:10254;top:587;width:329;height:331" coordorigin="10254,587" coordsize="329,331" path="m10254,587l10583,587,10583,918,10254,918,10254,587xe" filled="t" fillcolor="#FFFFFF" stroked="f">
                <v:path arrowok="t"/>
                <v:fill type="solid"/>
              </v:shape>
            </v:group>
            <v:group style="position:absolute;left:10758;top:587;width:329;height:331" coordorigin="10758,587" coordsize="329,331">
              <v:shape style="position:absolute;left:10758;top:587;width:329;height:331" coordorigin="10758,587" coordsize="329,331" path="m10758,587l11087,587,11087,918,10758,918,10758,587xe" filled="f" stroked="t" strokeweight="5.6693pt" strokecolor="#D1D3D4">
                <v:path arrowok="t"/>
              </v:shape>
            </v:group>
            <v:group style="position:absolute;left:10758;top:587;width:329;height:331" coordorigin="10758,587" coordsize="329,331">
              <v:shape style="position:absolute;left:10758;top:587;width:329;height:331" coordorigin="10758,587" coordsize="329,331" path="m10758,587l11087,587,11087,918,10758,918,10758,587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266.275543pt;margin-top:-3.62567pt;width:22.1341pt;height:22.2296pt;mso-position-horizontal-relative:page;mso-position-vertical-relative:paragraph;z-index:-6911" coordorigin="5326,-73" coordsize="443,445">
            <v:group style="position:absolute;left:5382;top:-16;width:329;height:331" coordorigin="5382,-16" coordsize="329,331">
              <v:shape style="position:absolute;left:5382;top:-16;width:329;height:331" coordorigin="5382,-16" coordsize="329,331" path="m5382,-16l5711,-16,5711,315,5382,315,5382,-16xe" filled="f" stroked="t" strokeweight="5.6693pt" strokecolor="#A7A9AC">
                <v:path arrowok="t"/>
              </v:shape>
            </v:group>
            <v:group style="position:absolute;left:5382;top:-16;width:329;height:331" coordorigin="5382,-16" coordsize="329,331">
              <v:shape style="position:absolute;left:5382;top:-16;width:329;height:331" coordorigin="5382,-16" coordsize="329,331" path="m5382,-16l5711,-16,5711,315,5382,315,5382,-16xe" filled="t" fillcolor="#FFFFFF" stroked="f">
                <v:path arrowok="t"/>
                <v:fill type="solid"/>
              </v:shape>
            </v:group>
            <v:group style="position:absolute;left:5405;top:30;width:267;height:236" coordorigin="5405,30" coordsize="267,236">
              <v:shape style="position:absolute;left:5405;top:30;width:267;height:236" coordorigin="5405,30" coordsize="267,236" path="m5466,147l5405,179,5483,244,5488,248,5491,250,5500,260,5502,263,5510,266,5513,261,5515,258,5519,255,5562,210,5521,210,5511,210,5502,201,5494,190,5480,170,5469,154,5466,147xe" filled="t" fillcolor="#D1D3D4" stroked="f">
                <v:path arrowok="t"/>
                <v:fill type="solid"/>
              </v:shape>
              <v:shape style="position:absolute;left:5405;top:30;width:267;height:236" coordorigin="5405,30" coordsize="267,236" path="m5672,30l5625,71,5572,127,5538,179,5530,196,5521,210,5562,210,5576,195,5580,191,5583,189,5587,185,5602,170,5616,157,5666,117,5672,113,5673,113,5672,30xe" filled="t" fillcolor="#D1D3D4" stroked="f">
                <v:path arrowok="t"/>
                <v:fill type="solid"/>
              </v:shape>
            </v:group>
            <v:group style="position:absolute;left:5405;top:30;width:267;height:236" coordorigin="5405,30" coordsize="267,236">
              <v:shape style="position:absolute;left:5405;top:30;width:267;height:236" coordorigin="5405,30" coordsize="267,236" path="m5466,147l5405,179,5483,244,5488,248,5491,250,5495,255,5500,260,5502,263,5510,266,5513,261,5515,258,5519,255,5576,195,5580,191,5583,189,5587,185,5666,117,5673,113,5673,108,5672,30,5659,39,5642,54,5585,110,5547,161,5530,196,5521,210,5469,154,5466,147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92.318237pt;margin-top:-3.84047pt;width:22.1338pt;height:22.2296pt;mso-position-horizontal-relative:page;mso-position-vertical-relative:paragraph;z-index:-6910" coordorigin="5846,-77" coordsize="443,445">
            <v:group style="position:absolute;left:5903;top:-20;width:329;height:331" coordorigin="5903,-20" coordsize="329,331">
              <v:shape style="position:absolute;left:5903;top:-20;width:329;height:331" coordorigin="5903,-20" coordsize="329,331" path="m5903,-20l6232,-20,6232,311,5903,311,5903,-20xe" filled="f" stroked="t" strokeweight="5.6693pt" strokecolor="#A7A9AC">
                <v:path arrowok="t"/>
              </v:shape>
            </v:group>
            <v:group style="position:absolute;left:5903;top:-20;width:329;height:331" coordorigin="5903,-20" coordsize="329,331">
              <v:shape style="position:absolute;left:5903;top:-20;width:329;height:331" coordorigin="5903,-20" coordsize="329,331" path="m5903,-20l6232,-20,6232,311,5903,311,5903,-20xe" filled="t" fillcolor="#FFFFFF" stroked="f">
                <v:path arrowok="t"/>
                <v:fill type="solid"/>
              </v:shape>
            </v:group>
            <v:group style="position:absolute;left:5942;top:23;width:246;height:228" coordorigin="5942,23" coordsize="246,228">
              <v:shape style="position:absolute;left:5942;top:23;width:246;height:228" coordorigin="5942,23" coordsize="246,228" path="m5985,37l5942,85,6026,148,5957,225,5992,250,6060,173,6169,173,6104,125,6127,100,6069,100,5985,37xe" filled="t" fillcolor="#D1D3D4" stroked="f">
                <v:path arrowok="t"/>
                <v:fill type="solid"/>
              </v:shape>
              <v:shape style="position:absolute;left:5942;top:23;width:246;height:228" coordorigin="5942,23" coordsize="246,228" path="m6169,173l6060,173,6145,236,6188,188,6169,173xe" filled="t" fillcolor="#D1D3D4" stroked="f">
                <v:path arrowok="t"/>
                <v:fill type="solid"/>
              </v:shape>
              <v:shape style="position:absolute;left:5942;top:23;width:246;height:228" coordorigin="5942,23" coordsize="246,228" path="m6138,23l6069,100,6127,100,6172,48,6138,23xe" filled="t" fillcolor="#D1D3D4" stroked="f">
                <v:path arrowok="t"/>
                <v:fill type="solid"/>
              </v:shape>
            </v:group>
            <v:group style="position:absolute;left:5942;top:23;width:246;height:228" coordorigin="5942,23" coordsize="246,228">
              <v:shape style="position:absolute;left:5942;top:23;width:246;height:228" coordorigin="5942,23" coordsize="246,228" path="m6145,236l6188,188,6104,125,6172,48,6138,23,6069,100,5985,37,5942,85,6026,148,5957,225,5992,250,6060,173,6145,236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24.051361pt;margin-top:-3.62567pt;width:22.134pt;height:22.2296pt;mso-position-horizontal-relative:page;mso-position-vertical-relative:paragraph;z-index:-6909" coordorigin="6481,-73" coordsize="443,445">
            <v:group style="position:absolute;left:6538;top:-16;width:329;height:331" coordorigin="6538,-16" coordsize="329,331">
              <v:shape style="position:absolute;left:6538;top:-16;width:329;height:331" coordorigin="6538,-16" coordsize="329,331" path="m6538,-16l6867,-16,6867,315,6538,315,6538,-16xe" filled="f" stroked="t" strokeweight="5.6693pt" strokecolor="#BBBDC0">
                <v:path arrowok="t"/>
              </v:shape>
            </v:group>
            <v:group style="position:absolute;left:6538;top:-16;width:329;height:331" coordorigin="6538,-16" coordsize="329,331">
              <v:shape style="position:absolute;left:6538;top:-16;width:329;height:331" coordorigin="6538,-16" coordsize="329,331" path="m6538,-16l6867,-16,6867,315,6538,315,6538,-16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348.39325pt;margin-top:-3.62567pt;width:22.1341pt;height:22.2296pt;mso-position-horizontal-relative:page;mso-position-vertical-relative:paragraph;z-index:-6908" coordorigin="6968,-73" coordsize="443,445">
            <v:group style="position:absolute;left:7025;top:-16;width:329;height:331" coordorigin="7025,-16" coordsize="329,331">
              <v:shape style="position:absolute;left:7025;top:-16;width:329;height:331" coordorigin="7025,-16" coordsize="329,331" path="m7025,-16l7354,-16,7354,315,7025,315,7025,-16xe" filled="f" stroked="t" strokeweight="5.6693pt" strokecolor="#BBBDC0">
                <v:path arrowok="t"/>
              </v:shape>
            </v:group>
            <v:group style="position:absolute;left:7025;top:-16;width:329;height:331" coordorigin="7025,-16" coordsize="329,331">
              <v:shape style="position:absolute;left:7025;top:-16;width:329;height:331" coordorigin="7025,-16" coordsize="329,331" path="m7025,-16l7354,-16,7354,315,7025,315,7025,-16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373.04306pt;margin-top:-3.62567pt;width:22.1341pt;height:22.2296pt;mso-position-horizontal-relative:page;mso-position-vertical-relative:paragraph;z-index:-6907" coordorigin="7461,-73" coordsize="443,445">
            <v:group style="position:absolute;left:7518;top:-16;width:329;height:331" coordorigin="7518,-16" coordsize="329,331">
              <v:shape style="position:absolute;left:7518;top:-16;width:329;height:331" coordorigin="7518,-16" coordsize="329,331" path="m7518,-16l7847,-16,7847,315,7518,315,7518,-16xe" filled="f" stroked="t" strokeweight="5.6693pt" strokecolor="#BBBDC0">
                <v:path arrowok="t"/>
              </v:shape>
            </v:group>
            <v:group style="position:absolute;left:7518;top:-16;width:329;height:331" coordorigin="7518,-16" coordsize="329,331">
              <v:shape style="position:absolute;left:7518;top:-16;width:329;height:331" coordorigin="7518,-16" coordsize="329,331" path="m7518,-16l7847,-16,7847,315,7518,315,7518,-16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07.185211pt;margin-top:-.79102pt;width:16.4648pt;height:16.560300pt;mso-position-horizontal-relative:page;mso-position-vertical-relative:paragraph;z-index:-6906" coordorigin="8144,-16" coordsize="329,331">
            <v:shape style="position:absolute;left:8144;top:-16;width:329;height:331" coordorigin="8144,-16" coordsize="329,331" path="m8144,-16l8473,-16,8473,315,8144,315,8144,-16xe" filled="t" fillcolor="#FFFFFF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31.527191pt;margin-top:-.79102pt;width:16.4647pt;height:16.560300pt;mso-position-horizontal-relative:page;mso-position-vertical-relative:paragraph;z-index:-6905" coordorigin="8631,-16" coordsize="329,331">
            <v:shape style="position:absolute;left:8631;top:-16;width:329;height:331" coordorigin="8631,-16" coordsize="329,331" path="m8631,-16l8960,-16,8960,315,8631,315,8631,-16xe" filled="t" fillcolor="#FFFFFF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56.177002pt;margin-top:-.79102pt;width:16.4647pt;height:16.560300pt;mso-position-horizontal-relative:page;mso-position-vertical-relative:paragraph;z-index:-6904" coordorigin="9124,-16" coordsize="329,331">
            <v:shape style="position:absolute;left:9124;top:-16;width:329;height:331" coordorigin="9124,-16" coordsize="329,331" path="m9124,-16l9453,-16,9453,315,9124,315,9124,-16xe" filled="t" fillcolor="#FFFFFF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81.393402pt;margin-top:-.79102pt;width:16.4648pt;height:16.560300pt;mso-position-horizontal-relative:page;mso-position-vertical-relative:paragraph;z-index:-6903" coordorigin="9628,-16" coordsize="329,331">
            <v:shape style="position:absolute;left:9628;top:-16;width:329;height:331" coordorigin="9628,-16" coordsize="329,331" path="m9628,-16l9957,-16,9957,315,9628,315,9628,-16xe" filled="t" fillcolor="#FFFFFF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09.842438pt;margin-top:-3.62567pt;width:22.1341pt;height:22.2296pt;mso-position-horizontal-relative:page;mso-position-vertical-relative:paragraph;z-index:-6875" coordorigin="10197,-73" coordsize="443,445">
            <v:group style="position:absolute;left:10254;top:-16;width:329;height:331" coordorigin="10254,-16" coordsize="329,331">
              <v:shape style="position:absolute;left:10254;top:-16;width:329;height:331" coordorigin="10254,-16" coordsize="329,331" path="m10254,-16l10583,-16,10583,315,10254,315,10254,-16xe" filled="f" stroked="t" strokeweight="5.6693pt" strokecolor="#D1D3D4">
                <v:path arrowok="t"/>
              </v:shape>
            </v:group>
            <v:group style="position:absolute;left:10254;top:-16;width:329;height:331" coordorigin="10254,-16" coordsize="329,331">
              <v:shape style="position:absolute;left:10254;top:-16;width:329;height:331" coordorigin="10254,-16" coordsize="329,331" path="m10254,-16l10583,-16,10583,315,10254,315,10254,-16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535.058960pt;margin-top:-3.62567pt;width:22.134pt;height:22.2296pt;mso-position-horizontal-relative:page;mso-position-vertical-relative:paragraph;z-index:-6874" coordorigin="10701,-73" coordsize="443,445">
            <v:group style="position:absolute;left:10758;top:-16;width:329;height:331" coordorigin="10758,-16" coordsize="329,331">
              <v:shape style="position:absolute;left:10758;top:-16;width:329;height:331" coordorigin="10758,-16" coordsize="329,331" path="m10758,-16l11087,-16,11087,315,10758,315,10758,-16xe" filled="f" stroked="t" strokeweight="5.6693pt" strokecolor="#D1D3D4">
                <v:path arrowok="t"/>
              </v:shape>
            </v:group>
            <v:group style="position:absolute;left:10758;top:-16;width:329;height:331" coordorigin="10758,-16" coordsize="329,331">
              <v:shape style="position:absolute;left:10758;top:-16;width:329;height:331" coordorigin="10758,-16" coordsize="329,331" path="m10758,-16l11087,-16,11087,315,10758,315,10758,-16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shape style="position:absolute;margin-left:407.185211pt;margin-top:-.79102pt;width:90.673pt;height:16.560300pt;mso-position-horizontal-relative:page;mso-position-vertical-relative:paragraph;z-index:-6852" type="#_x0000_t202" filled="f" stroked="f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/>
                  <w:tr>
                    <w:trPr>
                      <w:trHeight w:val="331" w:hRule="exact"/>
                    </w:trPr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158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164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17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b w:val="0"/>
          <w:bCs w:val="0"/>
          <w:color w:val="231F20"/>
          <w:spacing w:val="0"/>
          <w:w w:val="100"/>
        </w:rPr>
        <w:t>A.A.C.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60" w:lineRule="exact" w:before="6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17"/>
        </w:numPr>
        <w:tabs>
          <w:tab w:pos="402" w:val="left" w:leader="none"/>
        </w:tabs>
        <w:ind w:left="402" w:right="0" w:hanging="252"/>
        <w:jc w:val="left"/>
      </w:pPr>
      <w:r>
        <w:rPr/>
        <w:pict>
          <v:shape style="position:absolute;margin-left:407.185211pt;margin-top:-2.012412pt;width:90.673pt;height:16.560300pt;mso-position-horizontal-relative:page;mso-position-vertical-relative:paragraph;z-index:-6851" type="#_x0000_t202" filled="f" stroked="f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/>
                  <w:tr>
                    <w:trPr>
                      <w:trHeight w:val="331" w:hRule="exact"/>
                    </w:trPr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  <w:shd w:val="clear" w:color="auto" w:fill="FFFFFF"/>
                      </w:tcPr>
                      <w:p>
                        <w:pPr/>
                      </w:p>
                    </w:tc>
                    <w:tc>
                      <w:tcPr>
                        <w:tcW w:w="158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  <w:shd w:val="clear" w:color="auto" w:fill="FFFFFF"/>
                      </w:tcPr>
                      <w:p>
                        <w:pPr/>
                      </w:p>
                    </w:tc>
                    <w:tc>
                      <w:tcPr>
                        <w:tcW w:w="164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  <w:shd w:val="clear" w:color="auto" w:fill="FFFFFF"/>
                      </w:tcPr>
                      <w:p>
                        <w:pPr/>
                      </w:p>
                    </w:tc>
                    <w:tc>
                      <w:tcPr>
                        <w:tcW w:w="17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  <w:shd w:val="clear" w:color="auto" w:fill="FFFFFF"/>
                      </w:tcPr>
                      <w:p>
                        <w:pPr/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b w:val="0"/>
          <w:bCs w:val="0"/>
          <w:color w:val="231F20"/>
          <w:spacing w:val="-1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.E.</w:t>
      </w:r>
      <w:r>
        <w:rPr>
          <w:b w:val="0"/>
          <w:bCs w:val="0"/>
          <w:color w:val="231F20"/>
          <w:spacing w:val="-20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60" w:lineRule="exact" w:before="6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17"/>
        </w:numPr>
        <w:tabs>
          <w:tab w:pos="402" w:val="left" w:leader="none"/>
        </w:tabs>
        <w:ind w:left="402" w:right="0" w:hanging="252"/>
        <w:jc w:val="left"/>
      </w:pPr>
      <w:r>
        <w:rPr/>
        <w:pict>
          <v:group style="position:absolute;margin-left:40.721951pt;margin-top:19.877346pt;width:530.996pt;height:34.3562pt;mso-position-horizontal-relative:page;mso-position-vertical-relative:paragraph;z-index:-6914" coordorigin="814,398" coordsize="10620,687">
            <v:group style="position:absolute;left:871;top:454;width:10507;height:574" coordorigin="871,454" coordsize="10507,574">
              <v:shape style="position:absolute;left:871;top:454;width:10507;height:574" coordorigin="871,454" coordsize="10507,574" path="m871,454l11378,454,11378,1028,871,1028,871,454xe" filled="t" fillcolor="#E6E7E8" stroked="f">
                <v:path arrowok="t"/>
                <v:fill type="solid"/>
              </v:shape>
            </v:group>
            <v:group style="position:absolute;left:5382;top:581;width:329;height:331" coordorigin="5382,581" coordsize="329,331">
              <v:shape style="position:absolute;left:5382;top:581;width:329;height:331" coordorigin="5382,581" coordsize="329,331" path="m5382,581l5711,581,5711,912,5382,912,5382,581xe" filled="f" stroked="t" strokeweight="5.6693pt" strokecolor="#A7A9AC">
                <v:path arrowok="t"/>
              </v:shape>
            </v:group>
            <v:group style="position:absolute;left:5382;top:581;width:329;height:331" coordorigin="5382,581" coordsize="329,331">
              <v:shape style="position:absolute;left:5382;top:581;width:329;height:331" coordorigin="5382,581" coordsize="329,331" path="m5382,581l5711,581,5711,912,5382,912,5382,581xe" filled="t" fillcolor="#FFFFFF" stroked="f">
                <v:path arrowok="t"/>
                <v:fill type="solid"/>
              </v:shape>
            </v:group>
            <v:group style="position:absolute;left:5405;top:627;width:267;height:236" coordorigin="5405,627" coordsize="267,236">
              <v:shape style="position:absolute;left:5405;top:627;width:267;height:236" coordorigin="5405,627" coordsize="267,236" path="m5466,744l5405,775,5483,841,5488,844,5491,847,5500,857,5502,860,5510,862,5513,858,5515,855,5519,851,5562,807,5521,807,5511,807,5502,798,5494,787,5480,767,5469,750,5466,744xe" filled="t" fillcolor="#D1D3D4" stroked="f">
                <v:path arrowok="t"/>
                <v:fill type="solid"/>
              </v:shape>
              <v:shape style="position:absolute;left:5405;top:627;width:267;height:236" coordorigin="5405,627" coordsize="267,236" path="m5672,627l5625,668,5572,723,5538,776,5530,793,5521,807,5562,807,5576,792,5580,788,5583,786,5587,782,5602,767,5616,754,5666,713,5672,710,5673,710,5672,627xe" filled="t" fillcolor="#D1D3D4" stroked="f">
                <v:path arrowok="t"/>
                <v:fill type="solid"/>
              </v:shape>
            </v:group>
            <v:group style="position:absolute;left:5405;top:627;width:267;height:236" coordorigin="5405,627" coordsize="267,236">
              <v:shape style="position:absolute;left:5405;top:627;width:267;height:236" coordorigin="5405,627" coordsize="267,236" path="m5466,744l5405,775,5483,841,5488,844,5491,847,5495,851,5500,857,5502,860,5510,862,5513,858,5515,855,5519,851,5576,792,5580,788,5583,786,5587,782,5666,713,5673,710,5673,704,5672,627,5659,636,5642,651,5585,707,5547,758,5530,793,5521,807,5469,750,5466,744xe" filled="f" stroked="t" strokeweight=".216pt" strokecolor="#D1D3D4">
                <v:path arrowok="t"/>
              </v:shape>
            </v:group>
            <v:group style="position:absolute;left:5903;top:577;width:329;height:331" coordorigin="5903,577" coordsize="329,331">
              <v:shape style="position:absolute;left:5903;top:577;width:329;height:331" coordorigin="5903,577" coordsize="329,331" path="m5903,577l6232,577,6232,908,5903,908,5903,577xe" filled="f" stroked="t" strokeweight="5.6693pt" strokecolor="#A7A9AC">
                <v:path arrowok="t"/>
              </v:shape>
            </v:group>
            <v:group style="position:absolute;left:5903;top:577;width:329;height:331" coordorigin="5903,577" coordsize="329,331">
              <v:shape style="position:absolute;left:5903;top:577;width:329;height:331" coordorigin="5903,577" coordsize="329,331" path="m5903,577l6232,577,6232,908,5903,908,5903,577xe" filled="t" fillcolor="#FFFFFF" stroked="f">
                <v:path arrowok="t"/>
                <v:fill type="solid"/>
              </v:shape>
            </v:group>
            <v:group style="position:absolute;left:5942;top:620;width:246;height:228" coordorigin="5942,620" coordsize="246,228">
              <v:shape style="position:absolute;left:5942;top:620;width:246;height:228" coordorigin="5942,620" coordsize="246,228" path="m5985,634l5942,682,6026,745,5957,822,5992,847,6060,770,6169,770,6104,722,6127,696,6069,696,5985,634xe" filled="t" fillcolor="#D1D3D4" stroked="f">
                <v:path arrowok="t"/>
                <v:fill type="solid"/>
              </v:shape>
              <v:shape style="position:absolute;left:5942;top:620;width:246;height:228" coordorigin="5942,620" coordsize="246,228" path="m6169,770l6060,770,6145,833,6188,785,6169,770xe" filled="t" fillcolor="#D1D3D4" stroked="f">
                <v:path arrowok="t"/>
                <v:fill type="solid"/>
              </v:shape>
              <v:shape style="position:absolute;left:5942;top:620;width:246;height:228" coordorigin="5942,620" coordsize="246,228" path="m6138,620l6069,696,6127,696,6172,645,6138,620xe" filled="t" fillcolor="#D1D3D4" stroked="f">
                <v:path arrowok="t"/>
                <v:fill type="solid"/>
              </v:shape>
            </v:group>
            <v:group style="position:absolute;left:5942;top:620;width:246;height:228" coordorigin="5942,620" coordsize="246,228">
              <v:shape style="position:absolute;left:5942;top:620;width:246;height:228" coordorigin="5942,620" coordsize="246,228" path="m6145,833l6188,785,6104,722,6172,645,6138,620,6069,696,5985,634,5942,682,6026,745,5957,822,5992,847,6060,770,6145,833xe" filled="f" stroked="t" strokeweight=".5669pt" strokecolor="#D1D3D4">
                <v:path arrowok="t"/>
              </v:shape>
            </v:group>
            <v:group style="position:absolute;left:6538;top:581;width:329;height:331" coordorigin="6538,581" coordsize="329,331">
              <v:shape style="position:absolute;left:6538;top:581;width:329;height:331" coordorigin="6538,581" coordsize="329,331" path="m6538,581l6867,581,6867,912,6538,912,6538,581xe" filled="f" stroked="t" strokeweight="5.6693pt" strokecolor="#BBBDC0">
                <v:path arrowok="t"/>
              </v:shape>
            </v:group>
            <v:group style="position:absolute;left:6538;top:581;width:329;height:331" coordorigin="6538,581" coordsize="329,331">
              <v:shape style="position:absolute;left:6538;top:581;width:329;height:331" coordorigin="6538,581" coordsize="329,331" path="m6538,581l6867,581,6867,912,6538,912,6538,581xe" filled="t" fillcolor="#FFFFFF" stroked="f">
                <v:path arrowok="t"/>
                <v:fill type="solid"/>
              </v:shape>
            </v:group>
            <v:group style="position:absolute;left:7025;top:581;width:329;height:331" coordorigin="7025,581" coordsize="329,331">
              <v:shape style="position:absolute;left:7025;top:581;width:329;height:331" coordorigin="7025,581" coordsize="329,331" path="m7025,581l7354,581,7354,912,7025,912,7025,581xe" filled="f" stroked="t" strokeweight="5.6693pt" strokecolor="#BBBDC0">
                <v:path arrowok="t"/>
              </v:shape>
            </v:group>
            <v:group style="position:absolute;left:7025;top:581;width:329;height:331" coordorigin="7025,581" coordsize="329,331">
              <v:shape style="position:absolute;left:7025;top:581;width:329;height:331" coordorigin="7025,581" coordsize="329,331" path="m7025,581l7354,581,7354,912,7025,912,7025,581xe" filled="t" fillcolor="#FFFFFF" stroked="f">
                <v:path arrowok="t"/>
                <v:fill type="solid"/>
              </v:shape>
            </v:group>
            <v:group style="position:absolute;left:7518;top:581;width:329;height:331" coordorigin="7518,581" coordsize="329,331">
              <v:shape style="position:absolute;left:7518;top:581;width:329;height:331" coordorigin="7518,581" coordsize="329,331" path="m7518,581l7847,581,7847,912,7518,912,7518,581xe" filled="f" stroked="t" strokeweight="5.6693pt" strokecolor="#BBBDC0">
                <v:path arrowok="t"/>
              </v:shape>
            </v:group>
            <v:group style="position:absolute;left:7518;top:581;width:329;height:331" coordorigin="7518,581" coordsize="329,331">
              <v:shape style="position:absolute;left:7518;top:581;width:329;height:331" coordorigin="7518,581" coordsize="329,331" path="m7518,581l7847,581,7847,912,7518,912,7518,581xe" filled="t" fillcolor="#FFFFFF" stroked="f">
                <v:path arrowok="t"/>
                <v:fill type="solid"/>
              </v:shape>
            </v:group>
            <v:group style="position:absolute;left:10254;top:581;width:329;height:331" coordorigin="10254,581" coordsize="329,331">
              <v:shape style="position:absolute;left:10254;top:581;width:329;height:331" coordorigin="10254,581" coordsize="329,331" path="m10254,581l10583,581,10583,912,10254,912,10254,581xe" filled="f" stroked="t" strokeweight="5.6693pt" strokecolor="#D1D3D4">
                <v:path arrowok="t"/>
              </v:shape>
            </v:group>
            <v:group style="position:absolute;left:10254;top:581;width:329;height:331" coordorigin="10254,581" coordsize="329,331">
              <v:shape style="position:absolute;left:10254;top:581;width:329;height:331" coordorigin="10254,581" coordsize="329,331" path="m10254,581l10583,581,10583,912,10254,912,10254,581xe" filled="t" fillcolor="#FFFFFF" stroked="f">
                <v:path arrowok="t"/>
                <v:fill type="solid"/>
              </v:shape>
            </v:group>
            <v:group style="position:absolute;left:10758;top:581;width:329;height:331" coordorigin="10758,581" coordsize="329,331">
              <v:shape style="position:absolute;left:10758;top:581;width:329;height:331" coordorigin="10758,581" coordsize="329,331" path="m10758,581l11087,581,11087,912,10758,912,10758,581xe" filled="f" stroked="t" strokeweight="5.6693pt" strokecolor="#D1D3D4">
                <v:path arrowok="t"/>
              </v:shape>
            </v:group>
            <v:group style="position:absolute;left:10758;top:581;width:329;height:331" coordorigin="10758,581" coordsize="329,331">
              <v:shape style="position:absolute;left:10758;top:581;width:329;height:331" coordorigin="10758,581" coordsize="329,331" path="m10758,581l11087,581,11087,912,10758,912,10758,581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266.275543pt;margin-top:-4.761953pt;width:22.1341pt;height:22.22950pt;mso-position-horizontal-relative:page;mso-position-vertical-relative:paragraph;z-index:-6902" coordorigin="5326,-95" coordsize="443,445">
            <v:group style="position:absolute;left:5382;top:-39;width:329;height:331" coordorigin="5382,-39" coordsize="329,331">
              <v:shape style="position:absolute;left:5382;top:-39;width:329;height:331" coordorigin="5382,-39" coordsize="329,331" path="m5382,-39l5711,-39,5711,293,5382,293,5382,-39xe" filled="f" stroked="t" strokeweight="5.6693pt" strokecolor="#A7A9AC">
                <v:path arrowok="t"/>
              </v:shape>
            </v:group>
            <v:group style="position:absolute;left:5382;top:-39;width:329;height:331" coordorigin="5382,-39" coordsize="329,331">
              <v:shape style="position:absolute;left:5382;top:-39;width:329;height:331" coordorigin="5382,-39" coordsize="329,331" path="m5382,-39l5711,-39,5711,293,5382,293,5382,-39xe" filled="t" fillcolor="#FFFFFF" stroked="f">
                <v:path arrowok="t"/>
                <v:fill type="solid"/>
              </v:shape>
            </v:group>
            <v:group style="position:absolute;left:5405;top:7;width:267;height:236" coordorigin="5405,7" coordsize="267,236">
              <v:shape style="position:absolute;left:5405;top:7;width:267;height:236" coordorigin="5405,7" coordsize="267,236" path="m5466,125l5405,156,5483,221,5488,225,5491,228,5500,237,5502,241,5510,243,5513,238,5515,236,5519,232,5562,187,5521,187,5511,187,5502,179,5494,167,5480,148,5469,131,5466,125xe" filled="t" fillcolor="#D1D3D4" stroked="f">
                <v:path arrowok="t"/>
                <v:fill type="solid"/>
              </v:shape>
              <v:shape style="position:absolute;left:5405;top:7;width:267;height:236" coordorigin="5405,7" coordsize="267,236" path="m5672,7l5625,48,5572,104,5538,156,5530,173,5521,187,5562,187,5576,172,5580,168,5583,166,5587,162,5602,148,5616,134,5666,94,5672,90,5673,90,5672,7xe" filled="t" fillcolor="#D1D3D4" stroked="f">
                <v:path arrowok="t"/>
                <v:fill type="solid"/>
              </v:shape>
            </v:group>
            <v:group style="position:absolute;left:5405;top:7;width:267;height:236" coordorigin="5405,7" coordsize="267,236">
              <v:shape style="position:absolute;left:5405;top:7;width:267;height:236" coordorigin="5405,7" coordsize="267,236" path="m5466,125l5405,156,5483,221,5488,225,5491,228,5495,232,5500,237,5502,241,5510,243,5513,238,5515,236,5519,232,5576,172,5580,168,5583,166,5587,162,5666,94,5673,90,5673,85,5672,7,5659,16,5642,32,5585,88,5547,139,5530,173,5521,187,5469,131,5466,125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92.318237pt;margin-top:-4.976853pt;width:22.1338pt;height:22.2296pt;mso-position-horizontal-relative:page;mso-position-vertical-relative:paragraph;z-index:-6901" coordorigin="5846,-100" coordsize="443,445">
            <v:group style="position:absolute;left:5903;top:-43;width:329;height:331" coordorigin="5903,-43" coordsize="329,331">
              <v:shape style="position:absolute;left:5903;top:-43;width:329;height:331" coordorigin="5903,-43" coordsize="329,331" path="m5903,-43l6232,-43,6232,288,5903,288,5903,-43xe" filled="f" stroked="t" strokeweight="5.6693pt" strokecolor="#A7A9AC">
                <v:path arrowok="t"/>
              </v:shape>
            </v:group>
            <v:group style="position:absolute;left:5903;top:-43;width:329;height:331" coordorigin="5903,-43" coordsize="329,331">
              <v:shape style="position:absolute;left:5903;top:-43;width:329;height:331" coordorigin="5903,-43" coordsize="329,331" path="m5903,-43l6232,-43,6232,288,5903,288,5903,-43xe" filled="t" fillcolor="#FFFFFF" stroked="f">
                <v:path arrowok="t"/>
                <v:fill type="solid"/>
              </v:shape>
            </v:group>
            <v:group style="position:absolute;left:5942;top:0;width:246;height:228" coordorigin="5942,0" coordsize="246,228">
              <v:shape style="position:absolute;left:5942;top:0;width:246;height:228" coordorigin="5942,0" coordsize="246,228" path="m5985,14l5942,63,6026,125,5957,202,5992,228,6060,151,6169,151,6104,102,6127,77,6069,77,5985,14xe" filled="t" fillcolor="#D1D3D4" stroked="f">
                <v:path arrowok="t"/>
                <v:fill type="solid"/>
              </v:shape>
              <v:shape style="position:absolute;left:5942;top:0;width:246;height:228" coordorigin="5942,0" coordsize="246,228" path="m6169,151l6060,151,6145,213,6188,165,6169,151xe" filled="t" fillcolor="#D1D3D4" stroked="f">
                <v:path arrowok="t"/>
                <v:fill type="solid"/>
              </v:shape>
              <v:shape style="position:absolute;left:5942;top:0;width:246;height:228" coordorigin="5942,0" coordsize="246,228" path="m6138,0l6069,77,6127,77,6172,26,6138,0xe" filled="t" fillcolor="#D1D3D4" stroked="f">
                <v:path arrowok="t"/>
                <v:fill type="solid"/>
              </v:shape>
            </v:group>
            <v:group style="position:absolute;left:5942;top:0;width:246;height:228" coordorigin="5942,0" coordsize="246,228">
              <v:shape style="position:absolute;left:5942;top:0;width:246;height:228" coordorigin="5942,0" coordsize="246,228" path="m6145,213l6188,165,6104,102,6172,26,6138,0,6069,77,5985,14,5942,63,6026,125,5957,202,5992,228,6060,151,6145,213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24.051361pt;margin-top:-4.761953pt;width:22.134pt;height:22.22950pt;mso-position-horizontal-relative:page;mso-position-vertical-relative:paragraph;z-index:-6900" coordorigin="6481,-95" coordsize="443,445">
            <v:group style="position:absolute;left:6538;top:-39;width:329;height:331" coordorigin="6538,-39" coordsize="329,331">
              <v:shape style="position:absolute;left:6538;top:-39;width:329;height:331" coordorigin="6538,-39" coordsize="329,331" path="m6538,-39l6867,-39,6867,293,6538,293,6538,-39xe" filled="f" stroked="t" strokeweight="5.6693pt" strokecolor="#BBBDC0">
                <v:path arrowok="t"/>
              </v:shape>
            </v:group>
            <v:group style="position:absolute;left:6538;top:-39;width:329;height:331" coordorigin="6538,-39" coordsize="329,331">
              <v:shape style="position:absolute;left:6538;top:-39;width:329;height:331" coordorigin="6538,-39" coordsize="329,331" path="m6538,-39l6867,-39,6867,293,6538,293,6538,-39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348.39325pt;margin-top:-4.761953pt;width:22.1341pt;height:22.22950pt;mso-position-horizontal-relative:page;mso-position-vertical-relative:paragraph;z-index:-6899" coordorigin="6968,-95" coordsize="443,445">
            <v:group style="position:absolute;left:7025;top:-39;width:329;height:331" coordorigin="7025,-39" coordsize="329,331">
              <v:shape style="position:absolute;left:7025;top:-39;width:329;height:331" coordorigin="7025,-39" coordsize="329,331" path="m7025,-39l7354,-39,7354,293,7025,293,7025,-39xe" filled="f" stroked="t" strokeweight="5.6693pt" strokecolor="#BBBDC0">
                <v:path arrowok="t"/>
              </v:shape>
            </v:group>
            <v:group style="position:absolute;left:7025;top:-39;width:329;height:331" coordorigin="7025,-39" coordsize="329,331">
              <v:shape style="position:absolute;left:7025;top:-39;width:329;height:331" coordorigin="7025,-39" coordsize="329,331" path="m7025,-39l7354,-39,7354,293,7025,293,7025,-39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373.04306pt;margin-top:-4.761953pt;width:22.1341pt;height:22.22950pt;mso-position-horizontal-relative:page;mso-position-vertical-relative:paragraph;z-index:-6898" coordorigin="7461,-95" coordsize="443,445">
            <v:group style="position:absolute;left:7518;top:-39;width:329;height:331" coordorigin="7518,-39" coordsize="329,331">
              <v:shape style="position:absolute;left:7518;top:-39;width:329;height:331" coordorigin="7518,-39" coordsize="329,331" path="m7518,-39l7847,-39,7847,293,7518,293,7518,-39xe" filled="f" stroked="t" strokeweight="5.6693pt" strokecolor="#BBBDC0">
                <v:path arrowok="t"/>
              </v:shape>
            </v:group>
            <v:group style="position:absolute;left:7518;top:-39;width:329;height:331" coordorigin="7518,-39" coordsize="329,331">
              <v:shape style="position:absolute;left:7518;top:-39;width:329;height:331" coordorigin="7518,-39" coordsize="329,331" path="m7518,-39l7847,-39,7847,293,7518,293,7518,-39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07.185211pt;margin-top:-1.927303pt;width:16.4648pt;height:16.560200pt;mso-position-horizontal-relative:page;mso-position-vertical-relative:paragraph;z-index:-6897" coordorigin="8144,-39" coordsize="329,331">
            <v:shape style="position:absolute;left:8144;top:-39;width:329;height:331" coordorigin="8144,-39" coordsize="329,331" path="m8144,-39l8473,-39,8473,293,8144,293,8144,-39xe" filled="t" fillcolor="#FFFFFF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31.527191pt;margin-top:-1.927303pt;width:16.4647pt;height:16.560200pt;mso-position-horizontal-relative:page;mso-position-vertical-relative:paragraph;z-index:-6896" coordorigin="8631,-39" coordsize="329,331">
            <v:shape style="position:absolute;left:8631;top:-39;width:329;height:331" coordorigin="8631,-39" coordsize="329,331" path="m8631,-39l8960,-39,8960,293,8631,293,8631,-39xe" filled="t" fillcolor="#FFFFFF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56.177002pt;margin-top:-1.927303pt;width:16.4647pt;height:16.560200pt;mso-position-horizontal-relative:page;mso-position-vertical-relative:paragraph;z-index:-6895" coordorigin="9124,-39" coordsize="329,331">
            <v:shape style="position:absolute;left:9124;top:-39;width:329;height:331" coordorigin="9124,-39" coordsize="329,331" path="m9124,-39l9453,-39,9453,293,9124,293,9124,-39xe" filled="t" fillcolor="#FFFFFF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81.393402pt;margin-top:-1.927303pt;width:16.4648pt;height:16.560200pt;mso-position-horizontal-relative:page;mso-position-vertical-relative:paragraph;z-index:-6894" coordorigin="9628,-39" coordsize="329,331">
            <v:shape style="position:absolute;left:9628;top:-39;width:329;height:331" coordorigin="9628,-39" coordsize="329,331" path="m9628,-39l9957,-39,9957,293,9628,293,9628,-39xe" filled="t" fillcolor="#FFFFFF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09.842438pt;margin-top:-4.761953pt;width:22.1341pt;height:22.22950pt;mso-position-horizontal-relative:page;mso-position-vertical-relative:paragraph;z-index:-6873" coordorigin="10197,-95" coordsize="443,445">
            <v:group style="position:absolute;left:10254;top:-39;width:329;height:331" coordorigin="10254,-39" coordsize="329,331">
              <v:shape style="position:absolute;left:10254;top:-39;width:329;height:331" coordorigin="10254,-39" coordsize="329,331" path="m10254,-39l10583,-39,10583,293,10254,293,10254,-39xe" filled="f" stroked="t" strokeweight="5.6693pt" strokecolor="#D1D3D4">
                <v:path arrowok="t"/>
              </v:shape>
            </v:group>
            <v:group style="position:absolute;left:10254;top:-39;width:329;height:331" coordorigin="10254,-39" coordsize="329,331">
              <v:shape style="position:absolute;left:10254;top:-39;width:329;height:331" coordorigin="10254,-39" coordsize="329,331" path="m10254,-39l10583,-39,10583,293,10254,293,10254,-39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535.058960pt;margin-top:-4.761953pt;width:22.134pt;height:22.22950pt;mso-position-horizontal-relative:page;mso-position-vertical-relative:paragraph;z-index:-6872" coordorigin="10701,-95" coordsize="443,445">
            <v:group style="position:absolute;left:10758;top:-39;width:329;height:331" coordorigin="10758,-39" coordsize="329,331">
              <v:shape style="position:absolute;left:10758;top:-39;width:329;height:331" coordorigin="10758,-39" coordsize="329,331" path="m10758,-39l11087,-39,11087,293,10758,293,10758,-39xe" filled="f" stroked="t" strokeweight="5.6693pt" strokecolor="#D1D3D4">
                <v:path arrowok="t"/>
              </v:shape>
            </v:group>
            <v:group style="position:absolute;left:10758;top:-39;width:329;height:331" coordorigin="10758,-39" coordsize="329,331">
              <v:shape style="position:absolute;left:10758;top:-39;width:329;height:331" coordorigin="10758,-39" coordsize="329,331" path="m10758,-39l11087,-39,11087,293,10758,293,10758,-39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shape style="position:absolute;margin-left:407.185211pt;margin-top:-1.927303pt;width:90.673pt;height:16.560200pt;mso-position-horizontal-relative:page;mso-position-vertical-relative:paragraph;z-index:-6850" type="#_x0000_t202" filled="f" stroked="f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/>
                  <w:tr>
                    <w:trPr>
                      <w:trHeight w:val="331" w:hRule="exact"/>
                    </w:trPr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158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164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17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b w:val="0"/>
          <w:bCs w:val="0"/>
          <w:color w:val="231F20"/>
          <w:spacing w:val="-1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.E.</w:t>
      </w:r>
      <w:r>
        <w:rPr>
          <w:b w:val="0"/>
          <w:bCs w:val="0"/>
          <w:color w:val="231F20"/>
          <w:spacing w:val="-20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60" w:lineRule="exact" w:before="6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17"/>
        </w:numPr>
        <w:tabs>
          <w:tab w:pos="402" w:val="left" w:leader="none"/>
        </w:tabs>
        <w:ind w:left="402" w:right="0" w:hanging="252"/>
        <w:jc w:val="left"/>
      </w:pPr>
      <w:r>
        <w:rPr/>
        <w:pict>
          <v:shape style="position:absolute;margin-left:407.185211pt;margin-top:-2.305220pt;width:90.673pt;height:16.560300pt;mso-position-horizontal-relative:page;mso-position-vertical-relative:paragraph;z-index:-6849" type="#_x0000_t202" filled="f" stroked="f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/>
                  <w:tr>
                    <w:trPr>
                      <w:trHeight w:val="331" w:hRule="exact"/>
                    </w:trPr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  <w:shd w:val="clear" w:color="auto" w:fill="FFFFFF"/>
                      </w:tcPr>
                      <w:p>
                        <w:pPr/>
                      </w:p>
                    </w:tc>
                    <w:tc>
                      <w:tcPr>
                        <w:tcW w:w="158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  <w:shd w:val="clear" w:color="auto" w:fill="FFFFFF"/>
                      </w:tcPr>
                      <w:p>
                        <w:pPr/>
                      </w:p>
                    </w:tc>
                    <w:tc>
                      <w:tcPr>
                        <w:tcW w:w="164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  <w:shd w:val="clear" w:color="auto" w:fill="FFFFFF"/>
                      </w:tcPr>
                      <w:p>
                        <w:pPr/>
                      </w:p>
                    </w:tc>
                    <w:tc>
                      <w:tcPr>
                        <w:tcW w:w="17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  <w:shd w:val="clear" w:color="auto" w:fill="FFFFFF"/>
                      </w:tcPr>
                      <w:p>
                        <w:pPr/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b w:val="0"/>
          <w:bCs w:val="0"/>
          <w:color w:val="231F20"/>
          <w:spacing w:val="-1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.E.</w:t>
      </w:r>
      <w:r>
        <w:rPr>
          <w:b w:val="0"/>
          <w:bCs w:val="0"/>
          <w:color w:val="231F20"/>
          <w:spacing w:val="-20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60" w:lineRule="exact" w:before="6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17"/>
        </w:numPr>
        <w:tabs>
          <w:tab w:pos="402" w:val="left" w:leader="none"/>
        </w:tabs>
        <w:ind w:left="402" w:right="0" w:hanging="252"/>
        <w:jc w:val="left"/>
      </w:pPr>
      <w:r>
        <w:rPr/>
        <w:pict>
          <v:group style="position:absolute;margin-left:40.721951pt;margin-top:21.389044pt;width:530.996pt;height:34.3562pt;mso-position-horizontal-relative:page;mso-position-vertical-relative:paragraph;z-index:-6915" coordorigin="814,428" coordsize="10620,687">
            <v:group style="position:absolute;left:871;top:484;width:10507;height:574" coordorigin="871,484" coordsize="10507,574">
              <v:shape style="position:absolute;left:871;top:484;width:10507;height:574" coordorigin="871,484" coordsize="10507,574" path="m871,484l11378,484,11378,1058,871,1058,871,484xe" filled="t" fillcolor="#E6E7E8" stroked="f">
                <v:path arrowok="t"/>
                <v:fill type="solid"/>
              </v:shape>
            </v:group>
            <v:group style="position:absolute;left:5382;top:604;width:329;height:331" coordorigin="5382,604" coordsize="329,331">
              <v:shape style="position:absolute;left:5382;top:604;width:329;height:331" coordorigin="5382,604" coordsize="329,331" path="m5382,604l5711,604,5711,935,5382,935,5382,604xe" filled="f" stroked="t" strokeweight="5.6693pt" strokecolor="#A7A9AC">
                <v:path arrowok="t"/>
              </v:shape>
            </v:group>
            <v:group style="position:absolute;left:5382;top:604;width:329;height:331" coordorigin="5382,604" coordsize="329,331">
              <v:shape style="position:absolute;left:5382;top:604;width:329;height:331" coordorigin="5382,604" coordsize="329,331" path="m5382,604l5711,604,5711,935,5382,935,5382,604xe" filled="t" fillcolor="#FFFFFF" stroked="f">
                <v:path arrowok="t"/>
                <v:fill type="solid"/>
              </v:shape>
            </v:group>
            <v:group style="position:absolute;left:5405;top:649;width:267;height:236" coordorigin="5405,649" coordsize="267,236">
              <v:shape style="position:absolute;left:5405;top:649;width:267;height:236" coordorigin="5405,649" coordsize="267,236" path="m5466,767l5405,798,5483,863,5488,867,5491,870,5500,880,5502,883,5510,885,5513,880,5515,878,5519,874,5562,830,5521,830,5511,830,5502,821,5494,810,5480,790,5469,773,5466,767xe" filled="t" fillcolor="#D1D3D4" stroked="f">
                <v:path arrowok="t"/>
                <v:fill type="solid"/>
              </v:shape>
              <v:shape style="position:absolute;left:5405;top:649;width:267;height:236" coordorigin="5405,649" coordsize="267,236" path="m5672,649l5625,690,5572,746,5538,798,5530,816,5521,830,5562,830,5576,814,5580,810,5583,808,5587,804,5602,790,5616,776,5666,736,5672,732,5673,732,5672,649xe" filled="t" fillcolor="#D1D3D4" stroked="f">
                <v:path arrowok="t"/>
                <v:fill type="solid"/>
              </v:shape>
            </v:group>
            <v:group style="position:absolute;left:5405;top:649;width:267;height:236" coordorigin="5405,649" coordsize="267,236">
              <v:shape style="position:absolute;left:5405;top:649;width:267;height:236" coordorigin="5405,649" coordsize="267,236" path="m5466,767l5405,798,5483,863,5488,867,5491,870,5495,874,5500,880,5502,883,5510,885,5513,880,5515,878,5519,874,5576,814,5580,810,5583,808,5587,804,5666,736,5673,732,5673,727,5672,649,5659,658,5642,674,5585,730,5547,781,5530,816,5521,830,5469,773,5466,767xe" filled="f" stroked="t" strokeweight=".216pt" strokecolor="#D1D3D4">
                <v:path arrowok="t"/>
              </v:shape>
            </v:group>
            <v:group style="position:absolute;left:5903;top:599;width:329;height:331" coordorigin="5903,599" coordsize="329,331">
              <v:shape style="position:absolute;left:5903;top:599;width:329;height:331" coordorigin="5903,599" coordsize="329,331" path="m5903,599l6232,599,6232,931,5903,931,5903,599xe" filled="f" stroked="t" strokeweight="5.6693pt" strokecolor="#A7A9AC">
                <v:path arrowok="t"/>
              </v:shape>
            </v:group>
            <v:group style="position:absolute;left:5903;top:599;width:329;height:331" coordorigin="5903,599" coordsize="329,331">
              <v:shape style="position:absolute;left:5903;top:599;width:329;height:331" coordorigin="5903,599" coordsize="329,331" path="m5903,599l6232,599,6232,931,5903,931,5903,599xe" filled="t" fillcolor="#FFFFFF" stroked="f">
                <v:path arrowok="t"/>
                <v:fill type="solid"/>
              </v:shape>
            </v:group>
            <v:group style="position:absolute;left:5942;top:642;width:246;height:228" coordorigin="5942,642" coordsize="246,228">
              <v:shape style="position:absolute;left:5942;top:642;width:246;height:228" coordorigin="5942,642" coordsize="246,228" path="m5985,656l5942,705,6026,767,5957,844,5992,870,6060,793,6169,793,6104,745,6127,719,6069,719,5985,656xe" filled="t" fillcolor="#D1D3D4" stroked="f">
                <v:path arrowok="t"/>
                <v:fill type="solid"/>
              </v:shape>
              <v:shape style="position:absolute;left:5942;top:642;width:246;height:228" coordorigin="5942,642" coordsize="246,228" path="m6169,793l6060,793,6145,856,6188,807,6169,793xe" filled="t" fillcolor="#D1D3D4" stroked="f">
                <v:path arrowok="t"/>
                <v:fill type="solid"/>
              </v:shape>
              <v:shape style="position:absolute;left:5942;top:642;width:246;height:228" coordorigin="5942,642" coordsize="246,228" path="m6138,642l6069,719,6127,719,6172,668,6138,642xe" filled="t" fillcolor="#D1D3D4" stroked="f">
                <v:path arrowok="t"/>
                <v:fill type="solid"/>
              </v:shape>
            </v:group>
            <v:group style="position:absolute;left:5942;top:642;width:246;height:228" coordorigin="5942,642" coordsize="246,228">
              <v:shape style="position:absolute;left:5942;top:642;width:246;height:228" coordorigin="5942,642" coordsize="246,228" path="m6145,856l6188,807,6104,745,6172,668,6138,642,6069,719,5985,656,5942,705,6026,767,5957,844,5992,870,6060,793,6145,856xe" filled="f" stroked="t" strokeweight=".5669pt" strokecolor="#D1D3D4">
                <v:path arrowok="t"/>
              </v:shape>
            </v:group>
            <v:group style="position:absolute;left:6538;top:604;width:329;height:331" coordorigin="6538,604" coordsize="329,331">
              <v:shape style="position:absolute;left:6538;top:604;width:329;height:331" coordorigin="6538,604" coordsize="329,331" path="m6538,604l6867,604,6867,935,6538,935,6538,604xe" filled="f" stroked="t" strokeweight="5.6693pt" strokecolor="#BBBDC0">
                <v:path arrowok="t"/>
              </v:shape>
            </v:group>
            <v:group style="position:absolute;left:6538;top:604;width:329;height:331" coordorigin="6538,604" coordsize="329,331">
              <v:shape style="position:absolute;left:6538;top:604;width:329;height:331" coordorigin="6538,604" coordsize="329,331" path="m6538,604l6867,604,6867,935,6538,935,6538,604xe" filled="t" fillcolor="#FFFFFF" stroked="f">
                <v:path arrowok="t"/>
                <v:fill type="solid"/>
              </v:shape>
            </v:group>
            <v:group style="position:absolute;left:7025;top:604;width:329;height:331" coordorigin="7025,604" coordsize="329,331">
              <v:shape style="position:absolute;left:7025;top:604;width:329;height:331" coordorigin="7025,604" coordsize="329,331" path="m7025,604l7354,604,7354,935,7025,935,7025,604xe" filled="f" stroked="t" strokeweight="5.6693pt" strokecolor="#BBBDC0">
                <v:path arrowok="t"/>
              </v:shape>
            </v:group>
            <v:group style="position:absolute;left:7025;top:604;width:329;height:331" coordorigin="7025,604" coordsize="329,331">
              <v:shape style="position:absolute;left:7025;top:604;width:329;height:331" coordorigin="7025,604" coordsize="329,331" path="m7025,604l7354,604,7354,935,7025,935,7025,604xe" filled="t" fillcolor="#FFFFFF" stroked="f">
                <v:path arrowok="t"/>
                <v:fill type="solid"/>
              </v:shape>
            </v:group>
            <v:group style="position:absolute;left:7518;top:604;width:329;height:331" coordorigin="7518,604" coordsize="329,331">
              <v:shape style="position:absolute;left:7518;top:604;width:329;height:331" coordorigin="7518,604" coordsize="329,331" path="m7518,604l7847,604,7847,935,7518,935,7518,604xe" filled="f" stroked="t" strokeweight="5.6693pt" strokecolor="#BBBDC0">
                <v:path arrowok="t"/>
              </v:shape>
            </v:group>
            <v:group style="position:absolute;left:7518;top:604;width:329;height:331" coordorigin="7518,604" coordsize="329,331">
              <v:shape style="position:absolute;left:7518;top:604;width:329;height:331" coordorigin="7518,604" coordsize="329,331" path="m7518,604l7847,604,7847,935,7518,935,7518,604xe" filled="t" fillcolor="#FFFFFF" stroked="f">
                <v:path arrowok="t"/>
                <v:fill type="solid"/>
              </v:shape>
            </v:group>
            <v:group style="position:absolute;left:10254;top:604;width:329;height:331" coordorigin="10254,604" coordsize="329,331">
              <v:shape style="position:absolute;left:10254;top:604;width:329;height:331" coordorigin="10254,604" coordsize="329,331" path="m10254,604l10583,604,10583,935,10254,935,10254,604xe" filled="f" stroked="t" strokeweight="5.6693pt" strokecolor="#D1D3D4">
                <v:path arrowok="t"/>
              </v:shape>
            </v:group>
            <v:group style="position:absolute;left:10254;top:604;width:329;height:331" coordorigin="10254,604" coordsize="329,331">
              <v:shape style="position:absolute;left:10254;top:604;width:329;height:331" coordorigin="10254,604" coordsize="329,331" path="m10254,604l10583,604,10583,935,10254,935,10254,604xe" filled="t" fillcolor="#FFFFFF" stroked="f">
                <v:path arrowok="t"/>
                <v:fill type="solid"/>
              </v:shape>
            </v:group>
            <v:group style="position:absolute;left:10758;top:604;width:329;height:331" coordorigin="10758,604" coordsize="329,331">
              <v:shape style="position:absolute;left:10758;top:604;width:329;height:331" coordorigin="10758,604" coordsize="329,331" path="m10758,604l11087,604,11087,935,10758,935,10758,604xe" filled="f" stroked="t" strokeweight="5.6693pt" strokecolor="#D1D3D4">
                <v:path arrowok="t"/>
              </v:shape>
            </v:group>
            <v:group style="position:absolute;left:10758;top:604;width:329;height:331" coordorigin="10758,604" coordsize="329,331">
              <v:shape style="position:absolute;left:10758;top:604;width:329;height:331" coordorigin="10758,604" coordsize="329,331" path="m10758,604l11087,604,11087,935,10758,935,10758,604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266.275543pt;margin-top:-5.054456pt;width:22.1341pt;height:22.2296pt;mso-position-horizontal-relative:page;mso-position-vertical-relative:paragraph;z-index:-6893" coordorigin="5326,-101" coordsize="443,445">
            <v:group style="position:absolute;left:5382;top:-44;width:329;height:331" coordorigin="5382,-44" coordsize="329,331">
              <v:shape style="position:absolute;left:5382;top:-44;width:329;height:331" coordorigin="5382,-44" coordsize="329,331" path="m5382,-44l5711,-44,5711,287,5382,287,5382,-44xe" filled="f" stroked="t" strokeweight="5.6693pt" strokecolor="#A7A9AC">
                <v:path arrowok="t"/>
              </v:shape>
            </v:group>
            <v:group style="position:absolute;left:5382;top:-44;width:329;height:331" coordorigin="5382,-44" coordsize="329,331">
              <v:shape style="position:absolute;left:5382;top:-44;width:329;height:331" coordorigin="5382,-44" coordsize="329,331" path="m5382,-44l5711,-44,5711,287,5382,287,5382,-44xe" filled="t" fillcolor="#FFFFFF" stroked="f">
                <v:path arrowok="t"/>
                <v:fill type="solid"/>
              </v:shape>
            </v:group>
            <v:group style="position:absolute;left:5405;top:1;width:267;height:236" coordorigin="5405,1" coordsize="267,236">
              <v:shape style="position:absolute;left:5405;top:1;width:267;height:236" coordorigin="5405,1" coordsize="267,236" path="m5466,119l5405,150,5483,215,5488,219,5491,222,5500,232,5502,235,5510,237,5513,232,5515,230,5519,226,5562,182,5521,182,5511,181,5502,173,5494,162,5480,142,5469,125,5466,119xe" filled="t" fillcolor="#D1D3D4" stroked="f">
                <v:path arrowok="t"/>
                <v:fill type="solid"/>
              </v:shape>
              <v:shape style="position:absolute;left:5405;top:1;width:267;height:236" coordorigin="5405,1" coordsize="267,236" path="m5672,1l5625,42,5572,98,5538,150,5530,168,5521,182,5562,182,5576,166,5580,162,5583,160,5587,156,5602,142,5616,128,5666,88,5672,84,5673,84,5672,1xe" filled="t" fillcolor="#D1D3D4" stroked="f">
                <v:path arrowok="t"/>
                <v:fill type="solid"/>
              </v:shape>
            </v:group>
            <v:group style="position:absolute;left:5405;top:1;width:267;height:236" coordorigin="5405,1" coordsize="267,236">
              <v:shape style="position:absolute;left:5405;top:1;width:267;height:236" coordorigin="5405,1" coordsize="267,236" path="m5466,119l5405,150,5483,215,5488,219,5491,222,5495,226,5500,232,5502,235,5510,237,5513,232,5515,230,5519,226,5576,166,5580,162,5583,160,5587,156,5666,88,5673,84,5673,79,5672,1,5659,10,5642,26,5585,82,5547,133,5530,168,5521,182,5469,125,5466,119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92.318237pt;margin-top:-5.269356pt;width:22.1338pt;height:22.2296pt;mso-position-horizontal-relative:page;mso-position-vertical-relative:paragraph;z-index:-6892" coordorigin="5846,-105" coordsize="443,445">
            <v:group style="position:absolute;left:5903;top:-49;width:329;height:331" coordorigin="5903,-49" coordsize="329,331">
              <v:shape style="position:absolute;left:5903;top:-49;width:329;height:331" coordorigin="5903,-49" coordsize="329,331" path="m5903,-49l6232,-49,6232,283,5903,283,5903,-49xe" filled="f" stroked="t" strokeweight="5.6693pt" strokecolor="#A7A9AC">
                <v:path arrowok="t"/>
              </v:shape>
            </v:group>
            <v:group style="position:absolute;left:5903;top:-49;width:329;height:331" coordorigin="5903,-49" coordsize="329,331">
              <v:shape style="position:absolute;left:5903;top:-49;width:329;height:331" coordorigin="5903,-49" coordsize="329,331" path="m5903,-49l6232,-49,6232,283,5903,283,5903,-49xe" filled="t" fillcolor="#FFFFFF" stroked="f">
                <v:path arrowok="t"/>
                <v:fill type="solid"/>
              </v:shape>
            </v:group>
            <v:group style="position:absolute;left:5942;top:-6;width:246;height:228" coordorigin="5942,-6" coordsize="246,228">
              <v:shape style="position:absolute;left:5942;top:-6;width:246;height:228" coordorigin="5942,-6" coordsize="246,228" path="m5985,8l5942,57,6026,119,5957,196,5992,222,6060,145,6169,145,6104,97,6127,71,6069,71,5985,8xe" filled="t" fillcolor="#D1D3D4" stroked="f">
                <v:path arrowok="t"/>
                <v:fill type="solid"/>
              </v:shape>
              <v:shape style="position:absolute;left:5942;top:-6;width:246;height:228" coordorigin="5942,-6" coordsize="246,228" path="m6169,145l6060,145,6145,208,6188,159,6169,145xe" filled="t" fillcolor="#D1D3D4" stroked="f">
                <v:path arrowok="t"/>
                <v:fill type="solid"/>
              </v:shape>
              <v:shape style="position:absolute;left:5942;top:-6;width:246;height:228" coordorigin="5942,-6" coordsize="246,228" path="m6138,-6l6069,71,6127,71,6172,20,6138,-6xe" filled="t" fillcolor="#D1D3D4" stroked="f">
                <v:path arrowok="t"/>
                <v:fill type="solid"/>
              </v:shape>
            </v:group>
            <v:group style="position:absolute;left:5942;top:-6;width:246;height:228" coordorigin="5942,-6" coordsize="246,228">
              <v:shape style="position:absolute;left:5942;top:-6;width:246;height:228" coordorigin="5942,-6" coordsize="246,228" path="m6145,208l6188,159,6104,97,6172,20,6138,-6,6069,71,5985,8,5942,57,6026,119,5957,196,5992,222,6060,145,6145,208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24.051361pt;margin-top:-5.054456pt;width:22.134pt;height:22.2296pt;mso-position-horizontal-relative:page;mso-position-vertical-relative:paragraph;z-index:-6891" coordorigin="6481,-101" coordsize="443,445">
            <v:group style="position:absolute;left:6538;top:-44;width:329;height:331" coordorigin="6538,-44" coordsize="329,331">
              <v:shape style="position:absolute;left:6538;top:-44;width:329;height:331" coordorigin="6538,-44" coordsize="329,331" path="m6538,-44l6867,-44,6867,287,6538,287,6538,-44xe" filled="f" stroked="t" strokeweight="5.6693pt" strokecolor="#BBBDC0">
                <v:path arrowok="t"/>
              </v:shape>
            </v:group>
            <v:group style="position:absolute;left:6538;top:-44;width:329;height:331" coordorigin="6538,-44" coordsize="329,331">
              <v:shape style="position:absolute;left:6538;top:-44;width:329;height:331" coordorigin="6538,-44" coordsize="329,331" path="m6538,-44l6867,-44,6867,287,6538,287,6538,-44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348.39325pt;margin-top:-5.054456pt;width:22.1341pt;height:22.2296pt;mso-position-horizontal-relative:page;mso-position-vertical-relative:paragraph;z-index:-6890" coordorigin="6968,-101" coordsize="443,445">
            <v:group style="position:absolute;left:7025;top:-44;width:329;height:331" coordorigin="7025,-44" coordsize="329,331">
              <v:shape style="position:absolute;left:7025;top:-44;width:329;height:331" coordorigin="7025,-44" coordsize="329,331" path="m7025,-44l7354,-44,7354,287,7025,287,7025,-44xe" filled="f" stroked="t" strokeweight="5.6693pt" strokecolor="#BBBDC0">
                <v:path arrowok="t"/>
              </v:shape>
            </v:group>
            <v:group style="position:absolute;left:7025;top:-44;width:329;height:331" coordorigin="7025,-44" coordsize="329,331">
              <v:shape style="position:absolute;left:7025;top:-44;width:329;height:331" coordorigin="7025,-44" coordsize="329,331" path="m7025,-44l7354,-44,7354,287,7025,287,7025,-44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373.04306pt;margin-top:-5.054456pt;width:22.1341pt;height:22.2296pt;mso-position-horizontal-relative:page;mso-position-vertical-relative:paragraph;z-index:-6889" coordorigin="7461,-101" coordsize="443,445">
            <v:group style="position:absolute;left:7518;top:-44;width:329;height:331" coordorigin="7518,-44" coordsize="329,331">
              <v:shape style="position:absolute;left:7518;top:-44;width:329;height:331" coordorigin="7518,-44" coordsize="329,331" path="m7518,-44l7847,-44,7847,287,7518,287,7518,-44xe" filled="f" stroked="t" strokeweight="5.6693pt" strokecolor="#BBBDC0">
                <v:path arrowok="t"/>
              </v:shape>
            </v:group>
            <v:group style="position:absolute;left:7518;top:-44;width:329;height:331" coordorigin="7518,-44" coordsize="329,331">
              <v:shape style="position:absolute;left:7518;top:-44;width:329;height:331" coordorigin="7518,-44" coordsize="329,331" path="m7518,-44l7847,-44,7847,287,7518,287,7518,-44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07.185211pt;margin-top:-2.219806pt;width:16.4648pt;height:16.560300pt;mso-position-horizontal-relative:page;mso-position-vertical-relative:paragraph;z-index:-6888" coordorigin="8144,-44" coordsize="329,331">
            <v:shape style="position:absolute;left:8144;top:-44;width:329;height:331" coordorigin="8144,-44" coordsize="329,331" path="m8144,-44l8473,-44,8473,287,8144,287,8144,-44xe" filled="t" fillcolor="#FFFFFF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31.527191pt;margin-top:-2.219806pt;width:16.4647pt;height:16.560300pt;mso-position-horizontal-relative:page;mso-position-vertical-relative:paragraph;z-index:-6887" coordorigin="8631,-44" coordsize="329,331">
            <v:shape style="position:absolute;left:8631;top:-44;width:329;height:331" coordorigin="8631,-44" coordsize="329,331" path="m8631,-44l8960,-44,8960,287,8631,287,8631,-44xe" filled="t" fillcolor="#FFFFFF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56.177002pt;margin-top:-2.219806pt;width:16.4647pt;height:16.560300pt;mso-position-horizontal-relative:page;mso-position-vertical-relative:paragraph;z-index:-6886" coordorigin="9124,-44" coordsize="329,331">
            <v:shape style="position:absolute;left:9124;top:-44;width:329;height:331" coordorigin="9124,-44" coordsize="329,331" path="m9124,-44l9453,-44,9453,287,9124,287,9124,-44xe" filled="t" fillcolor="#FFFFFF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81.393402pt;margin-top:-2.219806pt;width:16.4648pt;height:16.560300pt;mso-position-horizontal-relative:page;mso-position-vertical-relative:paragraph;z-index:-6885" coordorigin="9628,-44" coordsize="329,331">
            <v:shape style="position:absolute;left:9628;top:-44;width:329;height:331" coordorigin="9628,-44" coordsize="329,331" path="m9628,-44l9957,-44,9957,287,9628,287,9628,-44xe" filled="t" fillcolor="#FFFFFF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09.842438pt;margin-top:-5.054456pt;width:22.1341pt;height:22.2296pt;mso-position-horizontal-relative:page;mso-position-vertical-relative:paragraph;z-index:-6871" coordorigin="10197,-101" coordsize="443,445">
            <v:group style="position:absolute;left:10254;top:-44;width:329;height:331" coordorigin="10254,-44" coordsize="329,331">
              <v:shape style="position:absolute;left:10254;top:-44;width:329;height:331" coordorigin="10254,-44" coordsize="329,331" path="m10254,-44l10583,-44,10583,287,10254,287,10254,-44xe" filled="f" stroked="t" strokeweight="5.6693pt" strokecolor="#D1D3D4">
                <v:path arrowok="t"/>
              </v:shape>
            </v:group>
            <v:group style="position:absolute;left:10254;top:-44;width:329;height:331" coordorigin="10254,-44" coordsize="329,331">
              <v:shape style="position:absolute;left:10254;top:-44;width:329;height:331" coordorigin="10254,-44" coordsize="329,331" path="m10254,-44l10583,-44,10583,287,10254,287,10254,-44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535.058960pt;margin-top:-5.054456pt;width:22.134pt;height:22.2296pt;mso-position-horizontal-relative:page;mso-position-vertical-relative:paragraph;z-index:-6870" coordorigin="10701,-101" coordsize="443,445">
            <v:group style="position:absolute;left:10758;top:-44;width:329;height:331" coordorigin="10758,-44" coordsize="329,331">
              <v:shape style="position:absolute;left:10758;top:-44;width:329;height:331" coordorigin="10758,-44" coordsize="329,331" path="m10758,-44l11087,-44,11087,287,10758,287,10758,-44xe" filled="f" stroked="t" strokeweight="5.6693pt" strokecolor="#D1D3D4">
                <v:path arrowok="t"/>
              </v:shape>
            </v:group>
            <v:group style="position:absolute;left:10758;top:-44;width:329;height:331" coordorigin="10758,-44" coordsize="329,331">
              <v:shape style="position:absolute;left:10758;top:-44;width:329;height:331" coordorigin="10758,-44" coordsize="329,331" path="m10758,-44l11087,-44,11087,287,10758,287,10758,-44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shape style="position:absolute;margin-left:407.185211pt;margin-top:-2.219806pt;width:90.673pt;height:16.560300pt;mso-position-horizontal-relative:page;mso-position-vertical-relative:paragraph;z-index:-6848" type="#_x0000_t202" filled="f" stroked="f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/>
                  <w:tr>
                    <w:trPr>
                      <w:trHeight w:val="331" w:hRule="exact"/>
                    </w:trPr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158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164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17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b w:val="0"/>
          <w:bCs w:val="0"/>
          <w:color w:val="231F20"/>
          <w:spacing w:val="-1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.E.</w:t>
      </w:r>
      <w:r>
        <w:rPr>
          <w:b w:val="0"/>
          <w:bCs w:val="0"/>
          <w:color w:val="231F20"/>
          <w:spacing w:val="-20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60" w:lineRule="exact" w:before="6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17"/>
        </w:numPr>
        <w:tabs>
          <w:tab w:pos="402" w:val="left" w:leader="none"/>
        </w:tabs>
        <w:ind w:left="402" w:right="0" w:hanging="252"/>
        <w:jc w:val="left"/>
      </w:pPr>
      <w:r>
        <w:rPr/>
        <w:pict>
          <v:shape style="position:absolute;margin-left:407.185211pt;margin-top:-1.173223pt;width:90.673pt;height:16.560300pt;mso-position-horizontal-relative:page;mso-position-vertical-relative:paragraph;z-index:-6847" type="#_x0000_t202" filled="f" stroked="f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/>
                  <w:tr>
                    <w:trPr>
                      <w:trHeight w:val="331" w:hRule="exact"/>
                    </w:trPr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  <w:shd w:val="clear" w:color="auto" w:fill="FFFFFF"/>
                      </w:tcPr>
                      <w:p>
                        <w:pPr/>
                      </w:p>
                    </w:tc>
                    <w:tc>
                      <w:tcPr>
                        <w:tcW w:w="158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  <w:shd w:val="clear" w:color="auto" w:fill="FFFFFF"/>
                      </w:tcPr>
                      <w:p>
                        <w:pPr/>
                      </w:p>
                    </w:tc>
                    <w:tc>
                      <w:tcPr>
                        <w:tcW w:w="164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  <w:shd w:val="clear" w:color="auto" w:fill="FFFFFF"/>
                      </w:tcPr>
                      <w:p>
                        <w:pPr/>
                      </w:p>
                    </w:tc>
                    <w:tc>
                      <w:tcPr>
                        <w:tcW w:w="17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  <w:shd w:val="clear" w:color="auto" w:fill="FFFFFF"/>
                      </w:tcPr>
                      <w:p>
                        <w:pPr/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b w:val="0"/>
          <w:bCs w:val="0"/>
          <w:color w:val="231F20"/>
          <w:spacing w:val="-1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.E.</w:t>
      </w:r>
      <w:r>
        <w:rPr>
          <w:b w:val="0"/>
          <w:bCs w:val="0"/>
          <w:color w:val="231F20"/>
          <w:spacing w:val="-20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60" w:lineRule="exact" w:before="6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17"/>
        </w:numPr>
        <w:tabs>
          <w:tab w:pos="402" w:val="left" w:leader="none"/>
        </w:tabs>
        <w:ind w:left="402" w:right="0" w:hanging="252"/>
        <w:jc w:val="left"/>
      </w:pPr>
      <w:r>
        <w:rPr/>
        <w:pict>
          <v:group style="position:absolute;margin-left:40.721951pt;margin-top:19.284935pt;width:530.996pt;height:34.3562pt;mso-position-horizontal-relative:page;mso-position-vertical-relative:paragraph;z-index:-6916" coordorigin="814,386" coordsize="10620,687">
            <v:group style="position:absolute;left:871;top:442;width:10507;height:574" coordorigin="871,442" coordsize="10507,574">
              <v:shape style="position:absolute;left:871;top:442;width:10507;height:574" coordorigin="871,442" coordsize="10507,574" path="m871,442l11378,442,11378,1016,871,1016,871,442xe" filled="t" fillcolor="#E6E7E8" stroked="f">
                <v:path arrowok="t"/>
                <v:fill type="solid"/>
              </v:shape>
            </v:group>
            <v:group style="position:absolute;left:5382;top:573;width:329;height:331" coordorigin="5382,573" coordsize="329,331">
              <v:shape style="position:absolute;left:5382;top:573;width:329;height:331" coordorigin="5382,573" coordsize="329,331" path="m5382,573l5711,573,5711,904,5382,904,5382,573xe" filled="f" stroked="t" strokeweight="5.6693pt" strokecolor="#A7A9AC">
                <v:path arrowok="t"/>
              </v:shape>
            </v:group>
            <v:group style="position:absolute;left:5382;top:573;width:329;height:331" coordorigin="5382,573" coordsize="329,331">
              <v:shape style="position:absolute;left:5382;top:573;width:329;height:331" coordorigin="5382,573" coordsize="329,331" path="m5382,573l5711,573,5711,904,5382,904,5382,573xe" filled="t" fillcolor="#FFFFFF" stroked="f">
                <v:path arrowok="t"/>
                <v:fill type="solid"/>
              </v:shape>
            </v:group>
            <v:group style="position:absolute;left:5405;top:619;width:267;height:236" coordorigin="5405,619" coordsize="267,236">
              <v:shape style="position:absolute;left:5405;top:619;width:267;height:236" coordorigin="5405,619" coordsize="267,236" path="m5466,736l5405,767,5483,833,5488,836,5491,839,5500,849,5502,852,5510,854,5513,850,5515,847,5519,843,5562,799,5521,799,5511,799,5502,790,5494,779,5480,759,5469,742,5466,736xe" filled="t" fillcolor="#D1D3D4" stroked="f">
                <v:path arrowok="t"/>
                <v:fill type="solid"/>
              </v:shape>
              <v:shape style="position:absolute;left:5405;top:619;width:267;height:236" coordorigin="5405,619" coordsize="267,236" path="m5672,619l5625,659,5572,715,5538,768,5530,785,5521,799,5562,799,5576,784,5580,780,5583,778,5587,774,5602,759,5616,745,5666,705,5672,702,5673,701,5672,619xe" filled="t" fillcolor="#D1D3D4" stroked="f">
                <v:path arrowok="t"/>
                <v:fill type="solid"/>
              </v:shape>
            </v:group>
            <v:group style="position:absolute;left:5405;top:619;width:267;height:236" coordorigin="5405,619" coordsize="267,236">
              <v:shape style="position:absolute;left:5405;top:619;width:267;height:236" coordorigin="5405,619" coordsize="267,236" path="m5466,736l5405,767,5483,833,5488,836,5491,839,5495,843,5500,849,5502,852,5510,854,5513,850,5515,847,5519,843,5576,784,5580,780,5583,778,5587,774,5666,705,5673,701,5673,696,5672,619,5659,628,5642,643,5585,699,5547,750,5530,785,5521,799,5469,742,5466,736xe" filled="f" stroked="t" strokeweight=".216pt" strokecolor="#D1D3D4">
                <v:path arrowok="t"/>
              </v:shape>
            </v:group>
            <v:group style="position:absolute;left:5903;top:569;width:329;height:331" coordorigin="5903,569" coordsize="329,331">
              <v:shape style="position:absolute;left:5903;top:569;width:329;height:331" coordorigin="5903,569" coordsize="329,331" path="m5903,569l6232,569,6232,900,5903,900,5903,569xe" filled="f" stroked="t" strokeweight="5.6693pt" strokecolor="#A7A9AC">
                <v:path arrowok="t"/>
              </v:shape>
            </v:group>
            <v:group style="position:absolute;left:5903;top:569;width:329;height:331" coordorigin="5903,569" coordsize="329,331">
              <v:shape style="position:absolute;left:5903;top:569;width:329;height:331" coordorigin="5903,569" coordsize="329,331" path="m5903,569l6232,569,6232,900,5903,900,5903,569xe" filled="t" fillcolor="#FFFFFF" stroked="f">
                <v:path arrowok="t"/>
                <v:fill type="solid"/>
              </v:shape>
            </v:group>
            <v:group style="position:absolute;left:5942;top:612;width:246;height:228" coordorigin="5942,612" coordsize="246,228">
              <v:shape style="position:absolute;left:5942;top:612;width:246;height:228" coordorigin="5942,612" coordsize="246,228" path="m5985,626l5942,674,6026,737,5957,814,5992,839,6060,762,6169,762,6104,714,6127,688,6069,688,5985,626xe" filled="t" fillcolor="#D1D3D4" stroked="f">
                <v:path arrowok="t"/>
                <v:fill type="solid"/>
              </v:shape>
              <v:shape style="position:absolute;left:5942;top:612;width:246;height:228" coordorigin="5942,612" coordsize="246,228" path="m6169,762l6060,762,6145,825,6188,777,6169,762xe" filled="t" fillcolor="#D1D3D4" stroked="f">
                <v:path arrowok="t"/>
                <v:fill type="solid"/>
              </v:shape>
              <v:shape style="position:absolute;left:5942;top:612;width:246;height:228" coordorigin="5942,612" coordsize="246,228" path="m6138,612l6069,688,6127,688,6172,637,6138,612xe" filled="t" fillcolor="#D1D3D4" stroked="f">
                <v:path arrowok="t"/>
                <v:fill type="solid"/>
              </v:shape>
            </v:group>
            <v:group style="position:absolute;left:5942;top:612;width:246;height:228" coordorigin="5942,612" coordsize="246,228">
              <v:shape style="position:absolute;left:5942;top:612;width:246;height:228" coordorigin="5942,612" coordsize="246,228" path="m6145,825l6188,777,6104,714,6172,637,6138,612,6069,688,5985,626,5942,674,6026,737,5957,814,5992,839,6060,762,6145,825xe" filled="f" stroked="t" strokeweight=".5669pt" strokecolor="#D1D3D4">
                <v:path arrowok="t"/>
              </v:shape>
            </v:group>
            <v:group style="position:absolute;left:6538;top:573;width:329;height:331" coordorigin="6538,573" coordsize="329,331">
              <v:shape style="position:absolute;left:6538;top:573;width:329;height:331" coordorigin="6538,573" coordsize="329,331" path="m6538,573l6867,573,6867,904,6538,904,6538,573xe" filled="f" stroked="t" strokeweight="5.6693pt" strokecolor="#BBBDC0">
                <v:path arrowok="t"/>
              </v:shape>
            </v:group>
            <v:group style="position:absolute;left:6538;top:573;width:329;height:331" coordorigin="6538,573" coordsize="329,331">
              <v:shape style="position:absolute;left:6538;top:573;width:329;height:331" coordorigin="6538,573" coordsize="329,331" path="m6538,573l6867,573,6867,904,6538,904,6538,573xe" filled="t" fillcolor="#FFFFFF" stroked="f">
                <v:path arrowok="t"/>
                <v:fill type="solid"/>
              </v:shape>
            </v:group>
            <v:group style="position:absolute;left:7025;top:573;width:329;height:331" coordorigin="7025,573" coordsize="329,331">
              <v:shape style="position:absolute;left:7025;top:573;width:329;height:331" coordorigin="7025,573" coordsize="329,331" path="m7025,573l7354,573,7354,904,7025,904,7025,573xe" filled="f" stroked="t" strokeweight="5.6693pt" strokecolor="#BBBDC0">
                <v:path arrowok="t"/>
              </v:shape>
            </v:group>
            <v:group style="position:absolute;left:7025;top:573;width:329;height:331" coordorigin="7025,573" coordsize="329,331">
              <v:shape style="position:absolute;left:7025;top:573;width:329;height:331" coordorigin="7025,573" coordsize="329,331" path="m7025,573l7354,573,7354,904,7025,904,7025,573xe" filled="t" fillcolor="#FFFFFF" stroked="f">
                <v:path arrowok="t"/>
                <v:fill type="solid"/>
              </v:shape>
            </v:group>
            <v:group style="position:absolute;left:7518;top:573;width:329;height:331" coordorigin="7518,573" coordsize="329,331">
              <v:shape style="position:absolute;left:7518;top:573;width:329;height:331" coordorigin="7518,573" coordsize="329,331" path="m7518,573l7847,573,7847,904,7518,904,7518,573xe" filled="f" stroked="t" strokeweight="5.6693pt" strokecolor="#BBBDC0">
                <v:path arrowok="t"/>
              </v:shape>
            </v:group>
            <v:group style="position:absolute;left:7518;top:573;width:329;height:331" coordorigin="7518,573" coordsize="329,331">
              <v:shape style="position:absolute;left:7518;top:573;width:329;height:331" coordorigin="7518,573" coordsize="329,331" path="m7518,573l7847,573,7847,904,7518,904,7518,573xe" filled="t" fillcolor="#FFFFFF" stroked="f">
                <v:path arrowok="t"/>
                <v:fill type="solid"/>
              </v:shape>
            </v:group>
            <v:group style="position:absolute;left:10254;top:573;width:329;height:331" coordorigin="10254,573" coordsize="329,331">
              <v:shape style="position:absolute;left:10254;top:573;width:329;height:331" coordorigin="10254,573" coordsize="329,331" path="m10254,573l10583,573,10583,904,10254,904,10254,573xe" filled="f" stroked="t" strokeweight="5.6693pt" strokecolor="#D1D3D4">
                <v:path arrowok="t"/>
              </v:shape>
            </v:group>
            <v:group style="position:absolute;left:10254;top:573;width:329;height:331" coordorigin="10254,573" coordsize="329,331">
              <v:shape style="position:absolute;left:10254;top:573;width:329;height:331" coordorigin="10254,573" coordsize="329,331" path="m10254,573l10583,573,10583,904,10254,904,10254,573xe" filled="t" fillcolor="#FFFFFF" stroked="f">
                <v:path arrowok="t"/>
                <v:fill type="solid"/>
              </v:shape>
            </v:group>
            <v:group style="position:absolute;left:10758;top:573;width:329;height:331" coordorigin="10758,573" coordsize="329,331">
              <v:shape style="position:absolute;left:10758;top:573;width:329;height:331" coordorigin="10758,573" coordsize="329,331" path="m10758,573l11087,573,11087,904,10758,904,10758,573xe" filled="f" stroked="t" strokeweight="5.6693pt" strokecolor="#D1D3D4">
                <v:path arrowok="t"/>
              </v:shape>
            </v:group>
            <v:group style="position:absolute;left:10758;top:573;width:329;height:331" coordorigin="10758,573" coordsize="329,331">
              <v:shape style="position:absolute;left:10758;top:573;width:329;height:331" coordorigin="10758,573" coordsize="329,331" path="m10758,573l11087,573,11087,904,10758,904,10758,573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266.275543pt;margin-top:-5.056664pt;width:22.1341pt;height:22.2296pt;mso-position-horizontal-relative:page;mso-position-vertical-relative:paragraph;z-index:-6884" coordorigin="5326,-101" coordsize="443,445">
            <v:group style="position:absolute;left:5382;top:-44;width:329;height:331" coordorigin="5382,-44" coordsize="329,331">
              <v:shape style="position:absolute;left:5382;top:-44;width:329;height:331" coordorigin="5382,-44" coordsize="329,331" path="m5382,-44l5711,-44,5711,287,5382,287,5382,-44xe" filled="f" stroked="t" strokeweight="5.6693pt" strokecolor="#A7A9AC">
                <v:path arrowok="t"/>
              </v:shape>
            </v:group>
            <v:group style="position:absolute;left:5382;top:-44;width:329;height:331" coordorigin="5382,-44" coordsize="329,331">
              <v:shape style="position:absolute;left:5382;top:-44;width:329;height:331" coordorigin="5382,-44" coordsize="329,331" path="m5382,-44l5711,-44,5711,287,5382,287,5382,-44xe" filled="t" fillcolor="#FFFFFF" stroked="f">
                <v:path arrowok="t"/>
                <v:fill type="solid"/>
              </v:shape>
            </v:group>
            <v:group style="position:absolute;left:5405;top:1;width:267;height:236" coordorigin="5405,1" coordsize="267,236">
              <v:shape style="position:absolute;left:5405;top:1;width:267;height:236" coordorigin="5405,1" coordsize="267,236" path="m5466,119l5405,150,5483,215,5488,219,5491,222,5500,232,5502,235,5510,237,5513,232,5515,230,5519,226,5562,182,5521,182,5511,181,5502,173,5494,161,5480,142,5469,125,5466,119xe" filled="t" fillcolor="#D1D3D4" stroked="f">
                <v:path arrowok="t"/>
                <v:fill type="solid"/>
              </v:shape>
              <v:shape style="position:absolute;left:5405;top:1;width:267;height:236" coordorigin="5405,1" coordsize="267,236" path="m5672,1l5625,42,5572,98,5538,150,5530,168,5521,182,5562,182,5576,166,5580,162,5583,160,5587,156,5602,142,5616,128,5666,88,5672,84,5673,84,5672,1xe" filled="t" fillcolor="#D1D3D4" stroked="f">
                <v:path arrowok="t"/>
                <v:fill type="solid"/>
              </v:shape>
            </v:group>
            <v:group style="position:absolute;left:5405;top:1;width:267;height:236" coordorigin="5405,1" coordsize="267,236">
              <v:shape style="position:absolute;left:5405;top:1;width:267;height:236" coordorigin="5405,1" coordsize="267,236" path="m5466,119l5405,150,5483,215,5488,219,5491,222,5495,226,5500,232,5502,235,5510,237,5513,232,5515,230,5519,226,5576,166,5580,162,5583,160,5587,156,5666,88,5673,84,5673,79,5672,1,5659,10,5642,26,5585,82,5547,133,5530,168,5521,182,5469,125,5466,119xe" filled="f" stroked="t" strokeweight=".216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92.318237pt;margin-top:-5.271564pt;width:22.1338pt;height:22.2296pt;mso-position-horizontal-relative:page;mso-position-vertical-relative:paragraph;z-index:-6883" coordorigin="5846,-105" coordsize="443,445">
            <v:group style="position:absolute;left:5903;top:-49;width:329;height:331" coordorigin="5903,-49" coordsize="329,331">
              <v:shape style="position:absolute;left:5903;top:-49;width:329;height:331" coordorigin="5903,-49" coordsize="329,331" path="m5903,-49l6232,-49,6232,282,5903,282,5903,-49xe" filled="f" stroked="t" strokeweight="5.6693pt" strokecolor="#A7A9AC">
                <v:path arrowok="t"/>
              </v:shape>
            </v:group>
            <v:group style="position:absolute;left:5903;top:-49;width:329;height:331" coordorigin="5903,-49" coordsize="329,331">
              <v:shape style="position:absolute;left:5903;top:-49;width:329;height:331" coordorigin="5903,-49" coordsize="329,331" path="m5903,-49l6232,-49,6232,282,5903,282,5903,-49xe" filled="t" fillcolor="#FFFFFF" stroked="f">
                <v:path arrowok="t"/>
                <v:fill type="solid"/>
              </v:shape>
            </v:group>
            <v:group style="position:absolute;left:5942;top:-6;width:246;height:228" coordorigin="5942,-6" coordsize="246,228">
              <v:shape style="position:absolute;left:5942;top:-6;width:246;height:228" coordorigin="5942,-6" coordsize="246,228" path="m5985,8l5942,57,6026,119,5957,196,5992,222,6060,145,6169,145,6104,96,6127,71,6069,71,5985,8xe" filled="t" fillcolor="#D1D3D4" stroked="f">
                <v:path arrowok="t"/>
                <v:fill type="solid"/>
              </v:shape>
              <v:shape style="position:absolute;left:5942;top:-6;width:246;height:228" coordorigin="5942,-6" coordsize="246,228" path="m6169,145l6060,145,6145,207,6188,159,6169,145xe" filled="t" fillcolor="#D1D3D4" stroked="f">
                <v:path arrowok="t"/>
                <v:fill type="solid"/>
              </v:shape>
              <v:shape style="position:absolute;left:5942;top:-6;width:246;height:228" coordorigin="5942,-6" coordsize="246,228" path="m6138,-6l6069,71,6127,71,6172,20,6138,-6xe" filled="t" fillcolor="#D1D3D4" stroked="f">
                <v:path arrowok="t"/>
                <v:fill type="solid"/>
              </v:shape>
            </v:group>
            <v:group style="position:absolute;left:5942;top:-6;width:246;height:228" coordorigin="5942,-6" coordsize="246,228">
              <v:shape style="position:absolute;left:5942;top:-6;width:246;height:228" coordorigin="5942,-6" coordsize="246,228" path="m6145,207l6188,159,6104,96,6172,20,6138,-6,6069,71,5985,8,5942,57,6026,119,5957,196,5992,222,6060,145,6145,207xe" filled="f" stroked="t" strokeweight=".5669pt" strokecolor="#D1D3D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24.051361pt;margin-top:-5.056664pt;width:22.134pt;height:22.2296pt;mso-position-horizontal-relative:page;mso-position-vertical-relative:paragraph;z-index:-6882" coordorigin="6481,-101" coordsize="443,445">
            <v:group style="position:absolute;left:6538;top:-44;width:329;height:331" coordorigin="6538,-44" coordsize="329,331">
              <v:shape style="position:absolute;left:6538;top:-44;width:329;height:331" coordorigin="6538,-44" coordsize="329,331" path="m6538,-44l6867,-44,6867,287,6538,287,6538,-44xe" filled="f" stroked="t" strokeweight="5.6693pt" strokecolor="#BBBDC0">
                <v:path arrowok="t"/>
              </v:shape>
            </v:group>
            <v:group style="position:absolute;left:6538;top:-44;width:329;height:331" coordorigin="6538,-44" coordsize="329,331">
              <v:shape style="position:absolute;left:6538;top:-44;width:329;height:331" coordorigin="6538,-44" coordsize="329,331" path="m6538,-44l6867,-44,6867,287,6538,287,6538,-44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348.39325pt;margin-top:-5.056664pt;width:22.1341pt;height:22.2296pt;mso-position-horizontal-relative:page;mso-position-vertical-relative:paragraph;z-index:-6881" coordorigin="6968,-101" coordsize="443,445">
            <v:group style="position:absolute;left:7025;top:-44;width:329;height:331" coordorigin="7025,-44" coordsize="329,331">
              <v:shape style="position:absolute;left:7025;top:-44;width:329;height:331" coordorigin="7025,-44" coordsize="329,331" path="m7025,-44l7354,-44,7354,287,7025,287,7025,-44xe" filled="f" stroked="t" strokeweight="5.6693pt" strokecolor="#BBBDC0">
                <v:path arrowok="t"/>
              </v:shape>
            </v:group>
            <v:group style="position:absolute;left:7025;top:-44;width:329;height:331" coordorigin="7025,-44" coordsize="329,331">
              <v:shape style="position:absolute;left:7025;top:-44;width:329;height:331" coordorigin="7025,-44" coordsize="329,331" path="m7025,-44l7354,-44,7354,287,7025,287,7025,-44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373.04306pt;margin-top:-5.056664pt;width:22.1341pt;height:22.2296pt;mso-position-horizontal-relative:page;mso-position-vertical-relative:paragraph;z-index:-6880" coordorigin="7461,-101" coordsize="443,445">
            <v:group style="position:absolute;left:7518;top:-44;width:329;height:331" coordorigin="7518,-44" coordsize="329,331">
              <v:shape style="position:absolute;left:7518;top:-44;width:329;height:331" coordorigin="7518,-44" coordsize="329,331" path="m7518,-44l7847,-44,7847,287,7518,287,7518,-44xe" filled="f" stroked="t" strokeweight="5.6693pt" strokecolor="#BBBDC0">
                <v:path arrowok="t"/>
              </v:shape>
            </v:group>
            <v:group style="position:absolute;left:7518;top:-44;width:329;height:331" coordorigin="7518,-44" coordsize="329,331">
              <v:shape style="position:absolute;left:7518;top:-44;width:329;height:331" coordorigin="7518,-44" coordsize="329,331" path="m7518,-44l7847,-44,7847,287,7518,287,7518,-44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07.185211pt;margin-top:-2.222014pt;width:16.4648pt;height:16.560300pt;mso-position-horizontal-relative:page;mso-position-vertical-relative:paragraph;z-index:-6879" coordorigin="8144,-44" coordsize="329,331">
            <v:shape style="position:absolute;left:8144;top:-44;width:329;height:331" coordorigin="8144,-44" coordsize="329,331" path="m8144,-44l8473,-44,8473,287,8144,287,8144,-44xe" filled="t" fillcolor="#FFFFFF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31.527191pt;margin-top:-2.222014pt;width:16.4647pt;height:16.560300pt;mso-position-horizontal-relative:page;mso-position-vertical-relative:paragraph;z-index:-6878" coordorigin="8631,-44" coordsize="329,331">
            <v:shape style="position:absolute;left:8631;top:-44;width:329;height:331" coordorigin="8631,-44" coordsize="329,331" path="m8631,-44l8960,-44,8960,287,8631,287,8631,-44xe" filled="t" fillcolor="#FFFFFF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56.177002pt;margin-top:-2.222014pt;width:16.4647pt;height:16.560300pt;mso-position-horizontal-relative:page;mso-position-vertical-relative:paragraph;z-index:-6877" coordorigin="9124,-44" coordsize="329,331">
            <v:shape style="position:absolute;left:9124;top:-44;width:329;height:331" coordorigin="9124,-44" coordsize="329,331" path="m9124,-44l9453,-44,9453,287,9124,287,9124,-44xe" filled="t" fillcolor="#FFFFFF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81.393402pt;margin-top:-2.222014pt;width:16.4648pt;height:16.560300pt;mso-position-horizontal-relative:page;mso-position-vertical-relative:paragraph;z-index:-6876" coordorigin="9628,-44" coordsize="329,331">
            <v:shape style="position:absolute;left:9628;top:-44;width:329;height:331" coordorigin="9628,-44" coordsize="329,331" path="m9628,-44l9957,-44,9957,287,9628,287,9628,-44xe" filled="t" fillcolor="#FFFFFF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09.842438pt;margin-top:-5.056664pt;width:22.1341pt;height:22.2296pt;mso-position-horizontal-relative:page;mso-position-vertical-relative:paragraph;z-index:-6869" coordorigin="10197,-101" coordsize="443,445">
            <v:group style="position:absolute;left:10254;top:-44;width:329;height:331" coordorigin="10254,-44" coordsize="329,331">
              <v:shape style="position:absolute;left:10254;top:-44;width:329;height:331" coordorigin="10254,-44" coordsize="329,331" path="m10254,-44l10583,-44,10583,287,10254,287,10254,-44xe" filled="f" stroked="t" strokeweight="5.6693pt" strokecolor="#D1D3D4">
                <v:path arrowok="t"/>
              </v:shape>
            </v:group>
            <v:group style="position:absolute;left:10254;top:-44;width:329;height:331" coordorigin="10254,-44" coordsize="329,331">
              <v:shape style="position:absolute;left:10254;top:-44;width:329;height:331" coordorigin="10254,-44" coordsize="329,331" path="m10254,-44l10583,-44,10583,287,10254,287,10254,-44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535.058960pt;margin-top:-5.056664pt;width:22.134pt;height:22.2296pt;mso-position-horizontal-relative:page;mso-position-vertical-relative:paragraph;z-index:-6868" coordorigin="10701,-101" coordsize="443,445">
            <v:group style="position:absolute;left:10758;top:-44;width:329;height:331" coordorigin="10758,-44" coordsize="329,331">
              <v:shape style="position:absolute;left:10758;top:-44;width:329;height:331" coordorigin="10758,-44" coordsize="329,331" path="m10758,-44l11087,-44,11087,287,10758,287,10758,-44xe" filled="f" stroked="t" strokeweight="5.6693pt" strokecolor="#D1D3D4">
                <v:path arrowok="t"/>
              </v:shape>
            </v:group>
            <v:group style="position:absolute;left:10758;top:-44;width:329;height:331" coordorigin="10758,-44" coordsize="329,331">
              <v:shape style="position:absolute;left:10758;top:-44;width:329;height:331" coordorigin="10758,-44" coordsize="329,331" path="m10758,-44l11087,-44,11087,287,10758,287,10758,-44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shape style="position:absolute;margin-left:407.185211pt;margin-top:-2.222014pt;width:90.673pt;height:16.560300pt;mso-position-horizontal-relative:page;mso-position-vertical-relative:paragraph;z-index:-6846" type="#_x0000_t202" filled="f" stroked="f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/>
                  <w:tr>
                    <w:trPr>
                      <w:trHeight w:val="331" w:hRule="exact"/>
                    </w:trPr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158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164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17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b w:val="0"/>
          <w:bCs w:val="0"/>
          <w:color w:val="231F20"/>
          <w:spacing w:val="-10"/>
          <w:w w:val="100"/>
        </w:rPr>
        <w:t>O</w:t>
      </w:r>
      <w:r>
        <w:rPr>
          <w:b w:val="0"/>
          <w:bCs w:val="0"/>
          <w:color w:val="231F20"/>
          <w:spacing w:val="0"/>
          <w:w w:val="100"/>
        </w:rPr>
        <w:t>.E.</w:t>
      </w:r>
      <w:r>
        <w:rPr>
          <w:b w:val="0"/>
          <w:bCs w:val="0"/>
          <w:color w:val="231F20"/>
          <w:spacing w:val="-20"/>
          <w:w w:val="100"/>
        </w:rPr>
        <w:t>T</w:t>
      </w:r>
      <w:r>
        <w:rPr>
          <w:b w:val="0"/>
          <w:bCs w:val="0"/>
          <w:color w:val="231F20"/>
          <w:spacing w:val="0"/>
          <w:w w:val="100"/>
        </w:rPr>
        <w:t>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40" w:lineRule="exact" w:before="6"/>
        <w:rPr>
          <w:sz w:val="14"/>
          <w:szCs w:val="14"/>
        </w:rPr>
      </w:pPr>
      <w:r>
        <w:rPr>
          <w:sz w:val="14"/>
          <w:szCs w:val="14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17"/>
        </w:numPr>
        <w:tabs>
          <w:tab w:pos="413" w:val="left" w:leader="none"/>
        </w:tabs>
        <w:ind w:left="413" w:right="0" w:hanging="262"/>
        <w:jc w:val="left"/>
      </w:pPr>
      <w:r>
        <w:rPr/>
        <w:pict>
          <v:shape style="position:absolute;margin-left:407.185211pt;margin-top:-1.707605pt;width:90.673pt;height:16.560300pt;mso-position-horizontal-relative:page;mso-position-vertical-relative:paragraph;z-index:-6845" type="#_x0000_t202" filled="f" stroked="f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/>
                  <w:tr>
                    <w:trPr>
                      <w:trHeight w:val="331" w:hRule="exact"/>
                    </w:trPr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  <w:shd w:val="clear" w:color="auto" w:fill="FFFFFF"/>
                      </w:tcPr>
                      <w:p>
                        <w:pPr/>
                      </w:p>
                    </w:tc>
                    <w:tc>
                      <w:tcPr>
                        <w:tcW w:w="158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  <w:shd w:val="clear" w:color="auto" w:fill="FFFFFF"/>
                      </w:tcPr>
                      <w:p>
                        <w:pPr/>
                      </w:p>
                    </w:tc>
                    <w:tc>
                      <w:tcPr>
                        <w:tcW w:w="164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  <w:shd w:val="clear" w:color="auto" w:fill="FFFFFF"/>
                      </w:tcPr>
                      <w:p>
                        <w:pPr/>
                      </w:p>
                    </w:tc>
                    <w:tc>
                      <w:tcPr>
                        <w:tcW w:w="17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2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  <w:shd w:val="clear" w:color="auto" w:fill="FFFFFF"/>
                      </w:tcPr>
                      <w:p>
                        <w:pPr/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b w:val="0"/>
          <w:bCs w:val="0"/>
          <w:color w:val="231F20"/>
          <w:spacing w:val="0"/>
          <w:w w:val="60"/>
          <w:position w:val="2"/>
        </w:rPr>
        <w:t>Digitalizador</w:t>
      </w:r>
      <w:r>
        <w:rPr>
          <w:b w:val="0"/>
          <w:bCs w:val="0"/>
          <w:color w:val="000000"/>
          <w:spacing w:val="0"/>
          <w:w w:val="100"/>
          <w:position w:val="0"/>
        </w:rPr>
      </w:r>
    </w:p>
    <w:p>
      <w:pPr>
        <w:spacing w:line="280" w:lineRule="exact" w:before="12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after="0" w:line="280" w:lineRule="exact"/>
        <w:rPr>
          <w:sz w:val="28"/>
          <w:szCs w:val="28"/>
        </w:rPr>
        <w:sectPr>
          <w:type w:val="continuous"/>
          <w:pgSz w:w="12240" w:h="15840"/>
          <w:pgMar w:top="1020" w:bottom="280" w:left="720" w:right="700"/>
        </w:sectPr>
      </w:pPr>
    </w:p>
    <w:p>
      <w:pPr>
        <w:pStyle w:val="Heading9"/>
        <w:spacing w:before="86"/>
        <w:ind w:left="182" w:right="0"/>
        <w:jc w:val="left"/>
        <w:rPr>
          <w:b w:val="0"/>
          <w:bCs w:val="0"/>
        </w:rPr>
      </w:pPr>
      <w:r>
        <w:rPr/>
        <w:pict>
          <v:group style="position:absolute;margin-left:40.721951pt;margin-top:21.609941pt;width:530.996pt;height:62.9147pt;mso-position-horizontal-relative:page;mso-position-vertical-relative:paragraph;z-index:-6863" coordorigin="814,432" coordsize="10620,1258">
            <v:group style="position:absolute;left:871;top:1060;width:10507;height:574" coordorigin="871,1060" coordsize="10507,574">
              <v:shape style="position:absolute;left:871;top:1060;width:10507;height:574" coordorigin="871,1060" coordsize="10507,574" path="m871,1060l11378,1060,11378,1634,871,1634,871,1060xe" filled="t" fillcolor="#E6E7E8" stroked="f">
                <v:path arrowok="t"/>
                <v:fill type="solid"/>
              </v:shape>
            </v:group>
            <v:group style="position:absolute;left:836;top:446;width:10548;height:16" coordorigin="836,446" coordsize="10548,16">
              <v:shape style="position:absolute;left:836;top:446;width:10548;height:16" coordorigin="836,446" coordsize="10548,16" path="m836,462l11384,446e" filled="f" stroked="t" strokeweight="1.4173pt" strokecolor="#231F20">
                <v:path arrowok="t"/>
                <v:stroke dashstyle="dash"/>
              </v:shape>
            </v:group>
            <v:group style="position:absolute;left:1742;top:510;width:16;height:561" coordorigin="1742,510" coordsize="16,561">
              <v:shape style="position:absolute;left:1742;top:510;width:16;height:561" coordorigin="1742,510" coordsize="16,561" path="m1759,1071l1742,510e" filled="f" stroked="t" strokeweight="1.4173pt" strokecolor="#231F20">
                <v:path arrowok="t"/>
                <v:stroke dashstyle="dash"/>
              </v:shape>
            </v:group>
            <v:group style="position:absolute;left:6250;top:510;width:16;height:561" coordorigin="6250,510" coordsize="16,561">
              <v:shape style="position:absolute;left:6250;top:510;width:16;height:561" coordorigin="6250,510" coordsize="16,561" path="m6266,1071l6250,510e" filled="f" stroked="t" strokeweight="1.4173pt" strokecolor="#231F20">
                <v:path arrowok="t"/>
                <v:stroke dashstyle="dash"/>
              </v:shape>
            </v:group>
            <v:group style="position:absolute;left:7149;top:510;width:16;height:561" coordorigin="7149,510" coordsize="16,561">
              <v:shape style="position:absolute;left:7149;top:510;width:16;height:561" coordorigin="7149,510" coordsize="16,561" path="m7165,1071l7149,510e" filled="f" stroked="t" strokeweight="1.4173pt" strokecolor="#231F20">
                <v:path arrowok="t"/>
                <v:stroke dashstyle="dash"/>
              </v:shape>
            </v:group>
            <v:group style="position:absolute;left:8184;top:510;width:16;height:561" coordorigin="8184,510" coordsize="16,561">
              <v:shape style="position:absolute;left:8184;top:510;width:16;height:561" coordorigin="8184,510" coordsize="16,561" path="m8200,1071l8184,510e" filled="f" stroked="t" strokeweight="1.4173pt" strokecolor="#231F20">
                <v:path arrowok="t"/>
                <v:stroke dashstyle="dash"/>
              </v:shape>
            </v:group>
            <v:group style="position:absolute;left:9289;top:510;width:16;height:561" coordorigin="9289,510" coordsize="16,561">
              <v:shape style="position:absolute;left:9289;top:510;width:16;height:561" coordorigin="9289,510" coordsize="16,561" path="m9305,1071l9289,510e" filled="f" stroked="t" strokeweight="1.4173pt" strokecolor="#231F20">
                <v:path arrowok="t"/>
                <v:stroke dashstyle="dash"/>
              </v:shape>
            </v:group>
            <v:group style="position:absolute;left:10329;top:510;width:16;height:561" coordorigin="10329,510" coordsize="16,561">
              <v:shape style="position:absolute;left:10329;top:510;width:16;height:561" coordorigin="10329,510" coordsize="16,561" path="m10345,1071l10329,510e" filled="f" stroked="t" strokeweight="1.4173pt" strokecolor="#231F20">
                <v:path arrowok="t"/>
                <v:stroke dashstyle="dash"/>
              </v:shape>
            </v:group>
            <v:group style="position:absolute;left:6534;top:1166;width:329;height:331" coordorigin="6534,1166" coordsize="329,331">
              <v:shape style="position:absolute;left:6534;top:1166;width:329;height:331" coordorigin="6534,1166" coordsize="329,331" path="m6534,1166l6863,1166,6863,1497,6534,1497,6534,1166xe" filled="f" stroked="t" strokeweight="5.6693pt" strokecolor="#BBBDC0">
                <v:path arrowok="t"/>
              </v:shape>
            </v:group>
            <v:group style="position:absolute;left:6534;top:1166;width:329;height:331" coordorigin="6534,1166" coordsize="329,331">
              <v:shape style="position:absolute;left:6534;top:1166;width:329;height:331" coordorigin="6534,1166" coordsize="329,331" path="m6534,1166l6863,1166,6863,1497,6534,1497,6534,1166xe" filled="t" fillcolor="#FFFFFF" stroked="f">
                <v:path arrowok="t"/>
                <v:fill type="solid"/>
              </v:shape>
            </v:group>
            <v:group style="position:absolute;left:7485;top:1166;width:329;height:331" coordorigin="7485,1166" coordsize="329,331">
              <v:shape style="position:absolute;left:7485;top:1166;width:329;height:331" coordorigin="7485,1166" coordsize="329,331" path="m7485,1166l7814,1166,7814,1497,7485,1497,7485,1166xe" filled="f" stroked="t" strokeweight="5.6693pt" strokecolor="#BBBDC0">
                <v:path arrowok="t"/>
              </v:shape>
            </v:group>
            <v:group style="position:absolute;left:7485;top:1166;width:329;height:331" coordorigin="7485,1166" coordsize="329,331">
              <v:shape style="position:absolute;left:7485;top:1166;width:329;height:331" coordorigin="7485,1166" coordsize="329,331" path="m7485,1166l7814,1166,7814,1497,7485,1497,7485,1166xe" filled="t" fillcolor="#FFFFFF" stroked="f">
                <v:path arrowok="t"/>
                <v:fill type="solid"/>
              </v:shape>
            </v:group>
            <v:group style="position:absolute;left:8538;top:1166;width:329;height:331" coordorigin="8538,1166" coordsize="329,331">
              <v:shape style="position:absolute;left:8538;top:1166;width:329;height:331" coordorigin="8538,1166" coordsize="329,331" path="m8538,1166l8868,1166,8868,1497,8538,1497,8538,1166xe" filled="f" stroked="t" strokeweight="5.6693pt" strokecolor="#BBBDC0">
                <v:path arrowok="t"/>
              </v:shape>
            </v:group>
            <v:group style="position:absolute;left:8538;top:1166;width:329;height:331" coordorigin="8538,1166" coordsize="329,331">
              <v:shape style="position:absolute;left:8538;top:1166;width:329;height:331" coordorigin="8538,1166" coordsize="329,331" path="m8538,1166l8868,1166,8868,1497,8538,1497,8538,1166xe" filled="t" fillcolor="#FFFFFF" stroked="f">
                <v:path arrowok="t"/>
                <v:fill type="solid"/>
              </v:shape>
            </v:group>
            <v:group style="position:absolute;left:9691;top:1166;width:329;height:331" coordorigin="9691,1166" coordsize="329,331">
              <v:shape style="position:absolute;left:9691;top:1166;width:329;height:331" coordorigin="9691,1166" coordsize="329,331" path="m9691,1166l10021,1166,10021,1497,9691,1497,9691,1166xe" filled="f" stroked="t" strokeweight="5.6693pt" strokecolor="#BBBDC0">
                <v:path arrowok="t"/>
              </v:shape>
            </v:group>
            <v:group style="position:absolute;left:9691;top:1166;width:329;height:331" coordorigin="9691,1166" coordsize="329,331">
              <v:shape style="position:absolute;left:9691;top:1166;width:329;height:331" coordorigin="9691,1166" coordsize="329,331" path="m9691,1166l10021,1166,10021,1497,9691,1497,9691,1166xe" filled="t" fillcolor="#FFFFFF" stroked="f">
                <v:path arrowok="t"/>
                <v:fill type="solid"/>
              </v:shape>
            </v:group>
            <v:group style="position:absolute;left:10745;top:1160;width:329;height:331" coordorigin="10745,1160" coordsize="329,331">
              <v:shape style="position:absolute;left:10745;top:1160;width:329;height:331" coordorigin="10745,1160" coordsize="329,331" path="m10745,1160l11074,1160,11074,1491,10745,1491,10745,1160xe" filled="f" stroked="t" strokeweight="5.6693pt" strokecolor="#BBBDC0">
                <v:path arrowok="t"/>
              </v:shape>
            </v:group>
            <v:group style="position:absolute;left:10745;top:1160;width:329;height:331" coordorigin="10745,1160" coordsize="329,331">
              <v:shape style="position:absolute;left:10745;top:1160;width:329;height:331" coordorigin="10745,1160" coordsize="329,331" path="m10745,1160l11074,1160,11074,1491,10745,1491,10745,1160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color w:val="231F20"/>
          <w:spacing w:val="0"/>
          <w:w w:val="100"/>
        </w:rPr>
        <w:t>En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0"/>
          <w:w w:val="100"/>
        </w:rPr>
        <w:t>caso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0"/>
          <w:w w:val="100"/>
        </w:rPr>
        <w:t>de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0"/>
          <w:w w:val="100"/>
        </w:rPr>
        <w:t>ausencias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0"/>
          <w:w w:val="100"/>
        </w:rPr>
        <w:t>dete</w:t>
      </w:r>
      <w:r>
        <w:rPr>
          <w:color w:val="231F20"/>
          <w:spacing w:val="4"/>
          <w:w w:val="100"/>
        </w:rPr>
        <w:t>r</w:t>
      </w:r>
      <w:r>
        <w:rPr>
          <w:color w:val="231F20"/>
          <w:spacing w:val="0"/>
          <w:w w:val="100"/>
        </w:rPr>
        <w:t>mine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0"/>
          <w:w w:val="100"/>
        </w:rPr>
        <w:t>la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0"/>
          <w:w w:val="100"/>
        </w:rPr>
        <w:t>causa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80" w:lineRule="exact" w:before="1"/>
        <w:rPr>
          <w:sz w:val="28"/>
          <w:szCs w:val="28"/>
        </w:rPr>
      </w:pPr>
      <w:r>
        <w:rPr>
          <w:sz w:val="28"/>
          <w:szCs w:val="28"/>
        </w:rPr>
      </w:r>
    </w:p>
    <w:p>
      <w:pPr>
        <w:tabs>
          <w:tab w:pos="2205" w:val="left" w:leader="none"/>
          <w:tab w:pos="5639" w:val="left" w:leader="none"/>
        </w:tabs>
        <w:ind w:left="252" w:right="0" w:firstLine="0"/>
        <w:jc w:val="left"/>
        <w:rPr>
          <w:rFonts w:ascii="Tw Cen MT" w:hAnsi="Tw Cen MT" w:cs="Tw Cen MT" w:eastAsia="Tw Cen MT"/>
          <w:sz w:val="20"/>
          <w:szCs w:val="20"/>
        </w:rPr>
      </w:pP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90"/>
          <w:sz w:val="20"/>
          <w:szCs w:val="20"/>
        </w:rPr>
        <w:t>CARGO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90"/>
          <w:sz w:val="20"/>
          <w:szCs w:val="20"/>
        </w:rPr>
        <w:tab/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90"/>
          <w:position w:val="1"/>
          <w:sz w:val="20"/>
          <w:szCs w:val="20"/>
        </w:rPr>
        <w:t>NOMBRE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90"/>
          <w:position w:val="1"/>
          <w:sz w:val="20"/>
          <w:szCs w:val="20"/>
        </w:rPr>
        <w:tab/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80"/>
          <w:position w:val="5"/>
          <w:sz w:val="20"/>
          <w:szCs w:val="20"/>
        </w:rPr>
        <w:t>COMISIÓN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position w:val="0"/>
          <w:sz w:val="20"/>
          <w:szCs w:val="20"/>
        </w:rPr>
      </w:r>
    </w:p>
    <w:p>
      <w:pPr>
        <w:spacing w:line="140" w:lineRule="exact" w:before="10"/>
        <w:rPr>
          <w:sz w:val="14"/>
          <w:szCs w:val="14"/>
        </w:rPr>
      </w:pPr>
      <w:r>
        <w:rPr>
          <w:sz w:val="14"/>
          <w:szCs w:val="14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ind w:left="149" w:right="0"/>
        <w:jc w:val="left"/>
      </w:pPr>
      <w:r>
        <w:rPr>
          <w:b w:val="0"/>
          <w:bCs w:val="0"/>
          <w:color w:val="231F20"/>
          <w:spacing w:val="0"/>
          <w:w w:val="100"/>
        </w:rPr>
        <w:t>10.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60" w:lineRule="exact" w:before="6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ind w:left="149" w:right="0"/>
        <w:jc w:val="left"/>
      </w:pPr>
      <w:r>
        <w:rPr/>
        <w:pict>
          <v:group style="position:absolute;margin-left:43.273151pt;margin-top:23.04814pt;width:525.8936pt;height:29.2538pt;mso-position-horizontal-relative:page;mso-position-vertical-relative:paragraph;z-index:-6864" coordorigin="865,461" coordsize="10518,585">
            <v:group style="position:absolute;left:871;top:467;width:10507;height:574" coordorigin="871,467" coordsize="10507,574">
              <v:shape style="position:absolute;left:871;top:467;width:10507;height:574" coordorigin="871,467" coordsize="10507,574" path="m871,467l11378,467,11378,1040,871,1040,871,467xe" filled="t" fillcolor="#E6E7E8" stroked="f">
                <v:path arrowok="t"/>
                <v:fill type="solid"/>
              </v:shape>
            </v:group>
            <v:group style="position:absolute;left:6534;top:572;width:329;height:331" coordorigin="6534,572" coordsize="329,331">
              <v:shape style="position:absolute;left:6534;top:572;width:329;height:331" coordorigin="6534,572" coordsize="329,331" path="m6534,572l6863,572,6863,904,6534,904,6534,572xe" filled="f" stroked="t" strokeweight="5.6693pt" strokecolor="#BBBDC0">
                <v:path arrowok="t"/>
              </v:shape>
            </v:group>
            <v:group style="position:absolute;left:6534;top:572;width:329;height:331" coordorigin="6534,572" coordsize="329,331">
              <v:shape style="position:absolute;left:6534;top:572;width:329;height:331" coordorigin="6534,572" coordsize="329,331" path="m6534,572l6863,572,6863,904,6534,904,6534,572xe" filled="t" fillcolor="#FFFFFF" stroked="f">
                <v:path arrowok="t"/>
                <v:fill type="solid"/>
              </v:shape>
            </v:group>
            <v:group style="position:absolute;left:7485;top:572;width:329;height:331" coordorigin="7485,572" coordsize="329,331">
              <v:shape style="position:absolute;left:7485;top:572;width:329;height:331" coordorigin="7485,572" coordsize="329,331" path="m7485,572l7814,572,7814,904,7485,904,7485,572xe" filled="f" stroked="t" strokeweight="5.6693pt" strokecolor="#BBBDC0">
                <v:path arrowok="t"/>
              </v:shape>
            </v:group>
            <v:group style="position:absolute;left:7485;top:572;width:329;height:331" coordorigin="7485,572" coordsize="329,331">
              <v:shape style="position:absolute;left:7485;top:572;width:329;height:331" coordorigin="7485,572" coordsize="329,331" path="m7485,572l7814,572,7814,904,7485,904,7485,572xe" filled="t" fillcolor="#FFFFFF" stroked="f">
                <v:path arrowok="t"/>
                <v:fill type="solid"/>
              </v:shape>
            </v:group>
            <v:group style="position:absolute;left:8538;top:572;width:329;height:331" coordorigin="8538,572" coordsize="329,331">
              <v:shape style="position:absolute;left:8538;top:572;width:329;height:331" coordorigin="8538,572" coordsize="329,331" path="m8538,572l8868,572,8868,904,8538,904,8538,572xe" filled="f" stroked="t" strokeweight="5.6693pt" strokecolor="#BBBDC0">
                <v:path arrowok="t"/>
              </v:shape>
            </v:group>
            <v:group style="position:absolute;left:8538;top:572;width:329;height:331" coordorigin="8538,572" coordsize="329,331">
              <v:shape style="position:absolute;left:8538;top:572;width:329;height:331" coordorigin="8538,572" coordsize="329,331" path="m8538,572l8868,572,8868,904,8538,904,8538,572xe" filled="t" fillcolor="#FFFFFF" stroked="f">
                <v:path arrowok="t"/>
                <v:fill type="solid"/>
              </v:shape>
            </v:group>
            <v:group style="position:absolute;left:9691;top:572;width:329;height:331" coordorigin="9691,572" coordsize="329,331">
              <v:shape style="position:absolute;left:9691;top:572;width:329;height:331" coordorigin="9691,572" coordsize="329,331" path="m9691,572l10021,572,10021,904,9691,904,9691,572xe" filled="f" stroked="t" strokeweight="5.6693pt" strokecolor="#BBBDC0">
                <v:path arrowok="t"/>
              </v:shape>
            </v:group>
            <v:group style="position:absolute;left:9691;top:572;width:329;height:331" coordorigin="9691,572" coordsize="329,331">
              <v:shape style="position:absolute;left:9691;top:572;width:329;height:331" coordorigin="9691,572" coordsize="329,331" path="m9691,572l10021,572,10021,904,9691,904,9691,572xe" filled="t" fillcolor="#FFFFFF" stroked="f">
                <v:path arrowok="t"/>
                <v:fill type="solid"/>
              </v:shape>
            </v:group>
            <v:group style="position:absolute;left:10745;top:567;width:329;height:331" coordorigin="10745,567" coordsize="329,331">
              <v:shape style="position:absolute;left:10745;top:567;width:329;height:331" coordorigin="10745,567" coordsize="329,331" path="m10745,567l11074,567,11074,898,10745,898,10745,567xe" filled="f" stroked="t" strokeweight="5.6693pt" strokecolor="#BBBDC0">
                <v:path arrowok="t"/>
              </v:shape>
            </v:group>
            <v:group style="position:absolute;left:10745;top:567;width:329;height:331" coordorigin="10745,567" coordsize="329,331">
              <v:shape style="position:absolute;left:10745;top:567;width:329;height:331" coordorigin="10745,567" coordsize="329,331" path="m10745,567l11074,567,11074,898,10745,898,10745,567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323.873047pt;margin-top:-7.216261pt;width:22.134pt;height:22.2296pt;mso-position-horizontal-relative:page;mso-position-vertical-relative:paragraph;z-index:-6862" coordorigin="6477,-144" coordsize="443,445">
            <v:group style="position:absolute;left:6534;top:-88;width:329;height:331" coordorigin="6534,-88" coordsize="329,331">
              <v:shape style="position:absolute;left:6534;top:-88;width:329;height:331" coordorigin="6534,-88" coordsize="329,331" path="m6534,-88l6863,-88,6863,244,6534,244,6534,-88xe" filled="f" stroked="t" strokeweight="5.6693pt" strokecolor="#BBBDC0">
                <v:path arrowok="t"/>
              </v:shape>
            </v:group>
            <v:group style="position:absolute;left:6534;top:-88;width:329;height:331" coordorigin="6534,-88" coordsize="329,331">
              <v:shape style="position:absolute;left:6534;top:-88;width:329;height:331" coordorigin="6534,-88" coordsize="329,331" path="m6534,-88l6863,-88,6863,244,6534,244,6534,-88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b w:val="0"/>
          <w:bCs w:val="0"/>
          <w:color w:val="231F20"/>
          <w:spacing w:val="0"/>
          <w:w w:val="100"/>
        </w:rPr>
        <w:t>11.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60" w:lineRule="exact" w:before="6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ind w:left="149" w:right="0"/>
        <w:jc w:val="left"/>
      </w:pPr>
      <w:r>
        <w:rPr>
          <w:b w:val="0"/>
          <w:bCs w:val="0"/>
          <w:color w:val="231F20"/>
          <w:spacing w:val="0"/>
          <w:w w:val="100"/>
        </w:rPr>
        <w:t>12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00" w:lineRule="exact" w:before="2"/>
        <w:rPr>
          <w:sz w:val="10"/>
          <w:szCs w:val="10"/>
        </w:rPr>
      </w:pPr>
      <w:r>
        <w:rPr/>
        <w:br w:type="column"/>
      </w:r>
      <w:r>
        <w:rPr>
          <w:sz w:val="10"/>
          <w:szCs w:val="1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192" w:lineRule="auto"/>
        <w:ind w:left="149" w:right="0" w:firstLine="0"/>
        <w:jc w:val="center"/>
        <w:rPr>
          <w:rFonts w:ascii="Tw Cen MT" w:hAnsi="Tw Cen MT" w:cs="Tw Cen MT" w:eastAsia="Tw Cen MT"/>
          <w:sz w:val="20"/>
          <w:szCs w:val="20"/>
        </w:rPr>
      </w:pPr>
      <w:r>
        <w:rPr/>
        <w:pict>
          <v:group style="position:absolute;margin-left:371.411163pt;margin-top:61.350307pt;width:22.1341pt;height:22.22950pt;mso-position-horizontal-relative:page;mso-position-vertical-relative:paragraph;z-index:-6861" coordorigin="7428,1227" coordsize="443,445">
            <v:group style="position:absolute;left:7485;top:1284;width:329;height:331" coordorigin="7485,1284" coordsize="329,331">
              <v:shape style="position:absolute;left:7485;top:1284;width:329;height:331" coordorigin="7485,1284" coordsize="329,331" path="m7485,1284l7814,1284,7814,1615,7485,1615,7485,1284xe" filled="f" stroked="t" strokeweight="5.6693pt" strokecolor="#BBBDC0">
                <v:path arrowok="t"/>
              </v:shape>
            </v:group>
            <v:group style="position:absolute;left:7485;top:1284;width:329;height:331" coordorigin="7485,1284" coordsize="329,331">
              <v:shape style="position:absolute;left:7485;top:1284;width:329;height:331" coordorigin="7485,1284" coordsize="329,331" path="m7485,1284l7814,1284,7814,1615,7485,1615,7485,1284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24.087952pt;margin-top:61.350307pt;width:22.134pt;height:22.22950pt;mso-position-horizontal-relative:page;mso-position-vertical-relative:paragraph;z-index:-6860" coordorigin="8482,1227" coordsize="443,445">
            <v:group style="position:absolute;left:8538;top:1284;width:329;height:331" coordorigin="8538,1284" coordsize="329,331">
              <v:shape style="position:absolute;left:8538;top:1284;width:329;height:331" coordorigin="8538,1284" coordsize="329,331" path="m8538,1284l8868,1284,8868,1615,8538,1615,8538,1284xe" filled="f" stroked="t" strokeweight="5.6693pt" strokecolor="#BBBDC0">
                <v:path arrowok="t"/>
              </v:shape>
            </v:group>
            <v:group style="position:absolute;left:8538;top:1284;width:329;height:331" coordorigin="8538,1284" coordsize="329,331">
              <v:shape style="position:absolute;left:8538;top:1284;width:329;height:331" coordorigin="8538,1284" coordsize="329,331" path="m8538,1284l8868,1284,8868,1615,8538,1615,8538,1284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81.734161pt;margin-top:61.350506pt;width:22.134pt;height:22.2296pt;mso-position-horizontal-relative:page;mso-position-vertical-relative:paragraph;z-index:-6859" coordorigin="9635,1227" coordsize="443,445">
            <v:group style="position:absolute;left:9691;top:1284;width:329;height:331" coordorigin="9691,1284" coordsize="329,331">
              <v:shape style="position:absolute;left:9691;top:1284;width:329;height:331" coordorigin="9691,1284" coordsize="329,331" path="m9691,1284l10021,1284,10021,1615,9691,1615,9691,1284xe" filled="f" stroked="t" strokeweight="5.6693pt" strokecolor="#BBBDC0">
                <v:path arrowok="t"/>
              </v:shape>
            </v:group>
            <v:group style="position:absolute;left:9691;top:1284;width:329;height:331" coordorigin="9691,1284" coordsize="329,331">
              <v:shape style="position:absolute;left:9691;top:1284;width:329;height:331" coordorigin="9691,1284" coordsize="329,331" path="m9691,1284l10021,1284,10021,1615,9691,1615,9691,1284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80"/>
          <w:sz w:val="20"/>
          <w:szCs w:val="20"/>
        </w:rPr>
        <w:t>NO</w:t>
      </w:r>
      <w:r>
        <w:rPr>
          <w:rFonts w:ascii="Tw Cen MT" w:hAnsi="Tw Cen MT" w:cs="Tw Cen MT" w:eastAsia="Tw Cen MT"/>
          <w:b w:val="0"/>
          <w:bCs w:val="0"/>
          <w:color w:val="231F20"/>
          <w:spacing w:val="3"/>
          <w:w w:val="80"/>
          <w:sz w:val="20"/>
          <w:szCs w:val="20"/>
        </w:rPr>
        <w:t> 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80"/>
          <w:sz w:val="20"/>
          <w:szCs w:val="20"/>
        </w:rPr>
        <w:t>SE</w:t>
      </w:r>
      <w:r>
        <w:rPr>
          <w:rFonts w:ascii="Tw Cen MT" w:hAnsi="Tw Cen MT" w:cs="Tw Cen MT" w:eastAsia="Tw Cen MT"/>
          <w:b w:val="0"/>
          <w:bCs w:val="0"/>
          <w:color w:val="231F20"/>
          <w:spacing w:val="4"/>
          <w:w w:val="80"/>
          <w:sz w:val="20"/>
          <w:szCs w:val="20"/>
        </w:rPr>
        <w:t> 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80"/>
          <w:sz w:val="20"/>
          <w:szCs w:val="20"/>
        </w:rPr>
        <w:t>HA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81"/>
          <w:sz w:val="20"/>
          <w:szCs w:val="20"/>
        </w:rPr>
        <w:t> 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80"/>
          <w:sz w:val="20"/>
          <w:szCs w:val="20"/>
        </w:rPr>
        <w:t>ASIGNADO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81"/>
          <w:sz w:val="20"/>
          <w:szCs w:val="20"/>
        </w:rPr>
        <w:t> 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80"/>
          <w:sz w:val="20"/>
          <w:szCs w:val="20"/>
        </w:rPr>
        <w:t>FIGURA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sz w:val="20"/>
          <w:szCs w:val="20"/>
        </w:rPr>
      </w:r>
    </w:p>
    <w:p>
      <w:pPr>
        <w:spacing w:line="130" w:lineRule="exact" w:before="4"/>
        <w:rPr>
          <w:sz w:val="13"/>
          <w:szCs w:val="13"/>
        </w:rPr>
      </w:pPr>
      <w:r>
        <w:rPr/>
        <w:br w:type="column"/>
      </w:r>
      <w:r>
        <w:rPr>
          <w:sz w:val="13"/>
          <w:szCs w:val="13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1430" w:val="left" w:leader="none"/>
        </w:tabs>
        <w:ind w:left="149" w:right="0" w:firstLine="0"/>
        <w:jc w:val="left"/>
        <w:rPr>
          <w:rFonts w:ascii="Tw Cen MT" w:hAnsi="Tw Cen MT" w:cs="Tw Cen MT" w:eastAsia="Tw Cen MT"/>
          <w:sz w:val="20"/>
          <w:szCs w:val="20"/>
        </w:rPr>
      </w:pPr>
      <w:r>
        <w:rPr/>
        <w:pict>
          <v:group style="position:absolute;margin-left:534.401245pt;margin-top:59.471714pt;width:22.1341pt;height:22.2296pt;mso-position-horizontal-relative:page;mso-position-vertical-relative:paragraph;z-index:-6858" coordorigin="10688,1189" coordsize="443,445">
            <v:group style="position:absolute;left:10745;top:1246;width:329;height:331" coordorigin="10745,1246" coordsize="329,331">
              <v:shape style="position:absolute;left:10745;top:1246;width:329;height:331" coordorigin="10745,1246" coordsize="329,331" path="m10745,1246l11074,1246,11074,1577,10745,1577,10745,1246xe" filled="f" stroked="t" strokeweight="5.6693pt" strokecolor="#BBBDC0">
                <v:path arrowok="t"/>
              </v:shape>
            </v:group>
            <v:group style="position:absolute;left:10745;top:1246;width:329;height:331" coordorigin="10745,1246" coordsize="329,331">
              <v:shape style="position:absolute;left:10745;top:1246;width:329;height:331" coordorigin="10745,1246" coordsize="329,331" path="m10745,1246l11074,1246,11074,1577,10745,1577,10745,1246xe" filled="t" fillcolor="#FFFFFF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shape style="position:absolute;margin-left:472.877228pt;margin-top:9.795725pt;width:40.223041pt;height:10pt;mso-position-horizontal-relative:page;mso-position-vertical-relative:paragraph;z-index:-6844" type="#_x0000_t202" filled="f" stroked="f">
            <v:textbox inset="0,0,0,0">
              <w:txbxContent>
                <w:p>
                  <w:pPr>
                    <w:spacing w:line="200" w:lineRule="exact"/>
                    <w:ind w:left="0" w:right="0" w:firstLine="0"/>
                    <w:jc w:val="left"/>
                    <w:rPr>
                      <w:rFonts w:ascii="Tw Cen MT" w:hAnsi="Tw Cen MT" w:cs="Tw Cen MT" w:eastAsia="Tw Cen MT"/>
                      <w:sz w:val="20"/>
                      <w:szCs w:val="20"/>
                    </w:rPr>
                  </w:pPr>
                  <w:r>
                    <w:rPr>
                      <w:rFonts w:ascii="Tw Cen MT" w:hAnsi="Tw Cen MT" w:cs="Tw Cen MT" w:eastAsia="Tw Cen MT"/>
                      <w:b w:val="0"/>
                      <w:bCs w:val="0"/>
                      <w:color w:val="231F20"/>
                      <w:spacing w:val="0"/>
                      <w:w w:val="85"/>
                      <w:sz w:val="20"/>
                      <w:szCs w:val="20"/>
                    </w:rPr>
                    <w:t>DESCANSO</w:t>
                  </w:r>
                  <w:r>
                    <w:rPr>
                      <w:rFonts w:ascii="Tw Cen MT" w:hAnsi="Tw Cen MT" w:cs="Tw Cen MT" w:eastAsia="Tw Cen MT"/>
                      <w:b w:val="0"/>
                      <w:bCs w:val="0"/>
                      <w:color w:val="000000"/>
                      <w:spacing w:val="0"/>
                      <w:w w:val="100"/>
                      <w:sz w:val="20"/>
                      <w:szCs w:val="20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80"/>
          <w:sz w:val="20"/>
          <w:szCs w:val="20"/>
        </w:rPr>
        <w:t>INASISTENCIA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80"/>
          <w:sz w:val="20"/>
          <w:szCs w:val="20"/>
        </w:rPr>
        <w:tab/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80"/>
          <w:position w:val="10"/>
          <w:sz w:val="20"/>
          <w:szCs w:val="20"/>
        </w:rPr>
        <w:t>DIA</w:t>
      </w:r>
      <w:r>
        <w:rPr>
          <w:rFonts w:ascii="Tw Cen MT" w:hAnsi="Tw Cen MT" w:cs="Tw Cen MT" w:eastAsia="Tw Cen MT"/>
          <w:b w:val="0"/>
          <w:bCs w:val="0"/>
          <w:color w:val="231F20"/>
          <w:spacing w:val="27"/>
          <w:w w:val="80"/>
          <w:position w:val="10"/>
          <w:sz w:val="20"/>
          <w:szCs w:val="20"/>
        </w:rPr>
        <w:t> 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80"/>
          <w:position w:val="10"/>
          <w:sz w:val="20"/>
          <w:szCs w:val="20"/>
        </w:rPr>
        <w:t>DE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position w:val="0"/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/>
        <w:br w:type="column"/>
      </w: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5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149" w:right="0" w:firstLine="0"/>
        <w:jc w:val="left"/>
        <w:rPr>
          <w:rFonts w:ascii="Tw Cen MT" w:hAnsi="Tw Cen MT" w:cs="Tw Cen MT" w:eastAsia="Tw Cen MT"/>
          <w:sz w:val="20"/>
          <w:szCs w:val="20"/>
        </w:rPr>
      </w:pP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75"/>
          <w:sz w:val="20"/>
          <w:szCs w:val="20"/>
        </w:rPr>
        <w:t>INCA</w:t>
      </w:r>
      <w:r>
        <w:rPr>
          <w:rFonts w:ascii="Tw Cen MT" w:hAnsi="Tw Cen MT" w:cs="Tw Cen MT" w:eastAsia="Tw Cen MT"/>
          <w:b w:val="0"/>
          <w:bCs w:val="0"/>
          <w:color w:val="231F20"/>
          <w:spacing w:val="-12"/>
          <w:w w:val="75"/>
          <w:sz w:val="20"/>
          <w:szCs w:val="20"/>
        </w:rPr>
        <w:t>P</w:t>
      </w:r>
      <w:r>
        <w:rPr>
          <w:rFonts w:ascii="Tw Cen MT" w:hAnsi="Tw Cen MT" w:cs="Tw Cen MT" w:eastAsia="Tw Cen MT"/>
          <w:b w:val="0"/>
          <w:bCs w:val="0"/>
          <w:color w:val="231F20"/>
          <w:spacing w:val="-6"/>
          <w:w w:val="75"/>
          <w:sz w:val="20"/>
          <w:szCs w:val="20"/>
        </w:rPr>
        <w:t>A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75"/>
          <w:sz w:val="20"/>
          <w:szCs w:val="20"/>
        </w:rPr>
        <w:t>CI</w:t>
      </w:r>
      <w:r>
        <w:rPr>
          <w:rFonts w:ascii="Tw Cen MT" w:hAnsi="Tw Cen MT" w:cs="Tw Cen MT" w:eastAsia="Tw Cen MT"/>
          <w:b w:val="0"/>
          <w:bCs w:val="0"/>
          <w:color w:val="231F20"/>
          <w:spacing w:val="-3"/>
          <w:w w:val="75"/>
          <w:sz w:val="20"/>
          <w:szCs w:val="20"/>
        </w:rPr>
        <w:t>D</w:t>
      </w:r>
      <w:r>
        <w:rPr>
          <w:rFonts w:ascii="Tw Cen MT" w:hAnsi="Tw Cen MT" w:cs="Tw Cen MT" w:eastAsia="Tw Cen MT"/>
          <w:b w:val="0"/>
          <w:bCs w:val="0"/>
          <w:color w:val="231F20"/>
          <w:spacing w:val="0"/>
          <w:w w:val="75"/>
          <w:sz w:val="20"/>
          <w:szCs w:val="20"/>
        </w:rPr>
        <w:t>AD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sz w:val="20"/>
          <w:szCs w:val="20"/>
        </w:rPr>
      </w:r>
    </w:p>
    <w:p>
      <w:pPr>
        <w:spacing w:after="0"/>
        <w:jc w:val="left"/>
        <w:rPr>
          <w:rFonts w:ascii="Tw Cen MT" w:hAnsi="Tw Cen MT" w:cs="Tw Cen MT" w:eastAsia="Tw Cen MT"/>
          <w:sz w:val="20"/>
          <w:szCs w:val="20"/>
        </w:rPr>
        <w:sectPr>
          <w:type w:val="continuous"/>
          <w:pgSz w:w="12240" w:h="15840"/>
          <w:pgMar w:top="1020" w:bottom="280" w:left="720" w:right="700"/>
          <w:cols w:num="4" w:equalWidth="0">
            <w:col w:w="6376" w:space="66"/>
            <w:col w:w="919" w:space="113"/>
            <w:col w:w="2069" w:space="53"/>
            <w:col w:w="1224"/>
          </w:cols>
        </w:sectPr>
      </w:pPr>
    </w:p>
    <w:p>
      <w:pPr>
        <w:spacing w:line="130" w:lineRule="exact" w:before="9"/>
        <w:rPr>
          <w:sz w:val="13"/>
          <w:szCs w:val="13"/>
        </w:rPr>
      </w:pPr>
      <w:r>
        <w:rPr/>
        <w:pict>
          <v:group style="position:absolute;margin-left:42.595551pt;margin-top:29.65155pt;width:526.9362pt;height:44.8531pt;mso-position-horizontal-relative:page;mso-position-vertical-relative:page;z-index:-6857" coordorigin="852,593" coordsize="10539,897">
            <v:group style="position:absolute;left:857;top:1484;width:10528;height:2" coordorigin="857,1484" coordsize="10528,2">
              <v:shape style="position:absolute;left:857;top:1484;width:10528;height:2" coordorigin="857,1484" coordsize="10528,0" path="m857,1484l11385,1484e" filled="f" stroked="t" strokeweight=".5473pt" strokecolor="#231F20">
                <v:path arrowok="t"/>
              </v:shape>
            </v:group>
            <v:group style="position:absolute;left:11143;top:599;width:227;height:886" coordorigin="11143,599" coordsize="227,886">
              <v:shape style="position:absolute;left:11143;top:599;width:227;height:886" coordorigin="11143,599" coordsize="227,886" path="m11143,1484l11369,1484,11369,599,11143,599,11143,1484xe" filled="t" fillcolor="#231F20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103.368752pt;margin-top:36.162811pt;width:67.5204pt;height:22.821375pt;mso-position-horizontal-relative:page;mso-position-vertical-relative:page;z-index:-6856" coordorigin="2067,723" coordsize="1350,456">
            <v:group style="position:absolute;left:2073;top:731;width:677;height:439" coordorigin="2073,731" coordsize="677,439">
              <v:shape style="position:absolute;left:2073;top:731;width:677;height:439" coordorigin="2073,731" coordsize="677,439" path="m2221,734l2073,735,2073,1161,2074,1161,2076,1169,2238,1169,2240,1110,2240,1016,2240,977,2239,927,2246,914,2481,914,2386,842,2378,833,2367,828,2358,821,2357,820,2350,813,2346,809,2327,797,2314,788,2258,748,2258,748,2257,748,2256,747,2256,747,2254,745,2241,734,2221,73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749,1114l2508,1114,2519,1121,2548,1147,2564,1159,2583,1168,2747,1168,2748,1159,2748,1148,2749,1133,2749,111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481,914l2246,914,2255,922,2262,927,2279,939,2280,939,2314,966,2332,980,2349,994,2379,1016,2396,1031,2434,1055,2443,1062,2451,1074,2463,1080,2502,1110,2514,1120,2508,1114,2749,1114,2749,1097,2749,1080,2750,1055,2750,986,2572,986,2570,981,2566,979,2564,977,2549,966,2481,91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576,731l2576,784,2576,939,2576,952,2576,968,2575,977,2572,986,2750,986,2749,914,2749,809,2749,784,2749,752,2747,737,2740,733,2719,733,2576,733,2576,731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739,733l2719,733,2740,733,2739,733xe" filled="t" fillcolor="#231F20" stroked="f">
                <v:path arrowok="t"/>
                <v:fill type="solid"/>
              </v:shape>
            </v:group>
            <v:group style="position:absolute;left:2823;top:729;width:589;height:445" coordorigin="2823,729" coordsize="589,445">
              <v:shape style="position:absolute;left:2823;top:729;width:589;height:445" coordorigin="2823,729" coordsize="589,445" path="m2898,729l2825,732,2823,1168,2834,1171,2853,1173,2876,1174,2902,1174,2964,1173,3359,1173,3412,1152,3411,1131,3411,1123,3411,1116,3412,1108,3411,1091,3400,1087,3252,1087,3071,1087,3008,1085,2999,1044,3000,1018,3001,999,3013,994,3035,992,3062,991,3399,991,3407,990,3410,981,3410,979,3410,972,3411,953,3410,929,3407,916,3402,908,3187,908,3049,908,3001,870,3000,844,3001,823,3081,818,3375,817,3383,817,3412,775,3411,751,3408,734,3400,732,3382,730,3381,730,3266,730,2965,730,2898,729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59,1173l2964,1173,3176,1174,3346,1173,3359,1173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98,1086l3252,1087,3400,1087,3398,1086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99,991l3062,991,3085,992,3287,992,3356,993,3378,993,3395,992,3399,991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81,907l3187,908,3402,908,3401,907,3381,907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75,817l3160,817,3299,818,3346,818,3366,818,3375,817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30,729l3266,730,3381,730,3357,729,3330,729xe" filled="t" fillcolor="#231F20" stroked="f">
                <v:path arrowok="t"/>
                <v:fill type="solid"/>
              </v:shape>
            </v:group>
            <v:group style="position:absolute;left:2830;top:734;width:578;height:434" coordorigin="2830,734" coordsize="578,434">
              <v:shape style="position:absolute;left:2830;top:734;width:578;height:434" coordorigin="2830,734" coordsize="578,434" path="m3176,734l2921,735,2853,736,2830,803,2830,897,2830,937,2830,1000,2831,1047,2831,1102,2830,1128,2830,1148,2832,1160,2838,1166,2851,1168,3067,1168,3334,1168,3400,1166,3406,1125,3407,1102,3402,1092,3393,1091,3157,1091,3061,1091,3000,1088,2994,1082,2996,1076,2996,1066,2996,1000,3062,991,3139,989,3395,988,3399,988,3406,987,3407,979,3407,960,3407,940,3407,919,3407,916,3401,915,3397,915,3089,915,3028,915,2995,850,2995,827,3083,809,3393,809,3405,808,3407,808,3406,775,3406,764,3406,750,3406,739,3397,735,3365,735,3176,734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84,1090l3157,1091,3393,1091,3384,1090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407,986l3406,987,3406,988,3407,986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21,913l3089,915,3397,915,3392,915,3378,914,3362,914,3321,913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407,808l3405,808,3407,813,3407,808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93,809l3083,809,3295,810,3375,809,3388,809,3393,809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96,735l3365,735,3397,735,3396,735xe" filled="t" fillcolor="#231F20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6.852402pt;margin-top:31.784599pt;width:39.2038pt;height:26.420314pt;mso-position-horizontal-relative:page;mso-position-vertical-relative:page;z-index:-6855" coordorigin="937,636" coordsize="784,528">
            <v:shape style="position:absolute;left:937;top:636;width:784;height:528" coordorigin="937,636" coordsize="784,528" path="m1450,1069l1020,1069,1215,1071,1221,1088,1230,1094,1240,1099,1254,1111,1272,1125,1292,1138,1308,1148,1323,1157,1333,1164,1344,1164,1360,1151,1414,1097,1420,1092,1425,1090,1432,1081,1435,1074,1438,1069,1450,1069xe" filled="t" fillcolor="#231F20" stroked="f">
              <v:path arrowok="t"/>
              <v:fill type="solid"/>
            </v:shape>
            <v:shape style="position:absolute;left:937;top:636;width:784;height:528" coordorigin="937,636" coordsize="784,528" path="m942,1062l937,1066,950,1068,973,1069,999,1069,1020,1069,1450,1069,1719,1068,1719,1065,942,1065,942,1062xe" filled="t" fillcolor="#231F20" stroked="f">
              <v:path arrowok="t"/>
              <v:fill type="solid"/>
            </v:shape>
            <v:shape style="position:absolute;left:937;top:636;width:784;height:528" coordorigin="937,636" coordsize="784,528" path="m1719,1068l1498,1068,1639,1069,1699,1069,1719,1069,1719,1068xe" filled="t" fillcolor="#231F20" stroked="f">
              <v:path arrowok="t"/>
              <v:fill type="solid"/>
            </v:shape>
            <v:shape style="position:absolute;left:937;top:636;width:784;height:528" coordorigin="937,636" coordsize="784,528" path="m1085,1025l1062,1026,1044,1028,1032,1032,1027,1032,1021,1034,1002,1041,996,1043,992,1043,951,1056,950,1057,949,1058,942,1065,1719,1065,1721,1058,1707,1051,1685,1045,1663,1039,1652,1034,1645,1034,1637,1032,1631,1029,1627,1026,1620,1025,1546,1025,1538,1025,1132,1025,1085,1025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46,1031l1645,1034,1652,1034,1646,1031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13,1025l1570,1025,1546,1025,1620,1025,1613,1025xe" filled="t" fillcolor="#231F20" stroked="f">
              <v:path arrowok="t"/>
              <v:fill type="solid"/>
            </v:shape>
            <v:shape style="position:absolute;left:937;top:636;width:784;height:528" coordorigin="937,636" coordsize="784,528" path="m1256,708l1247,713,1239,721,1212,743,1198,757,1176,785,1168,794,1155,806,1139,823,1123,843,1111,855,1098,870,1084,891,1074,905,1069,916,1071,928,1080,942,1105,973,1118,988,1133,1005,1145,1016,1149,1017,1148,1019,1148,1025,1132,1025,1538,1025,1524,1025,1508,1022,1505,1019,1507,1017,1510,1015,1597,953,1602,951,1603,951,1609,944,1610,943,1618,937,1620,936,1623,934,1638,922,1637,916,1624,907,1614,899,1605,899,1595,890,1570,874,1573,874,1568,869,1549,853,1521,830,1508,820,1496,808,1481,794,1462,773,1460,771,1457,767,1444,751,1434,741,1424,730,1410,711,1410,710,1255,710,1256,708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03,951l1602,951,1602,951,1603,951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10,896l1605,899,1614,899,1610,896xe" filled="t" fillcolor="#231F20" stroked="f">
              <v:path arrowok="t"/>
              <v:fill type="solid"/>
            </v:shape>
            <v:shape style="position:absolute;left:937;top:636;width:784;height:528" coordorigin="937,636" coordsize="784,528" path="m1573,874l1570,874,1574,874,1573,874xe" filled="t" fillcolor="#231F20" stroked="f">
              <v:path arrowok="t"/>
              <v:fill type="solid"/>
            </v:shape>
            <v:shape style="position:absolute;left:937;top:636;width:784;height:528" coordorigin="937,636" coordsize="784,528" path="m1366,646l1336,646,1332,648,1318,658,1304,668,1294,676,1277,688,1264,699,1255,710,1410,710,1407,706,1404,704,1398,695,1399,694,1395,689,1366,646xe" filled="t" fillcolor="#231F20" stroked="f">
              <v:path arrowok="t"/>
              <v:fill type="solid"/>
            </v:shape>
            <v:shape style="position:absolute;left:937;top:636;width:784;height:528" coordorigin="937,636" coordsize="784,528" path="m1347,636l1346,638,1335,646,1336,646,1366,646,1360,636,1347,636xe" filled="t" fillcolor="#231F20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91.013878pt;margin-top:36.7248pt;width:8.620281pt;height:21.741173pt;mso-position-horizontal-relative:page;mso-position-vertical-relative:page;z-index:-6854" coordorigin="1820,734" coordsize="172,435">
            <v:shape style="position:absolute;left:1820;top:734;width:172;height:435" coordorigin="1820,734" coordsize="172,435" path="m1822,734l1821,754,1820,774,1820,815,1821,855,1821,1167,1837,1168,1856,1169,1875,1169,1896,1169,1989,1168,1990,1159,1991,1143,1992,1124,1992,1101,1992,1000,1991,962,1992,920,1992,855,1993,838,1993,798,1992,779,1992,760,1991,741,1822,734xe" filled="t" fillcolor="#231F20" stroked="f">
              <v:path arrowok="t"/>
              <v:fill type="solid"/>
            </v:shape>
            <w10:wrap type="none"/>
          </v:group>
        </w:pict>
      </w:r>
      <w:r>
        <w:rPr>
          <w:sz w:val="13"/>
          <w:szCs w:val="13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9"/>
        <w:spacing w:before="86"/>
        <w:ind w:left="130" w:right="0"/>
        <w:jc w:val="left"/>
        <w:rPr>
          <w:b w:val="0"/>
          <w:bCs w:val="0"/>
        </w:rPr>
      </w:pPr>
      <w:r>
        <w:rPr/>
        <w:pict>
          <v:group style="position:absolute;margin-left:42.9786pt;margin-top:34.232285pt;width:526.1015pt;height:.1pt;mso-position-horizontal-relative:page;mso-position-vertical-relative:paragraph;z-index:-6867" coordorigin="860,685" coordsize="10522,2">
            <v:shape style="position:absolute;left:860;top:685;width:10522;height:2" coordorigin="860,685" coordsize="10522,0" path="m860,685l11382,685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/>
        <w:pict>
          <v:group style="position:absolute;margin-left:42.9786pt;margin-top:52.062183pt;width:526.1015pt;height:.1pt;mso-position-horizontal-relative:page;mso-position-vertical-relative:paragraph;z-index:-6866" coordorigin="860,1041" coordsize="10522,2">
            <v:shape style="position:absolute;left:860;top:1041;width:10522;height:2" coordorigin="860,1041" coordsize="10522,0" path="m860,1041l11382,1041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/>
        <w:pict>
          <v:group style="position:absolute;margin-left:42.9786pt;margin-top:69.632484pt;width:526.1015pt;height:.1pt;mso-position-horizontal-relative:page;mso-position-vertical-relative:paragraph;z-index:-6865" coordorigin="860,1393" coordsize="10522,2">
            <v:shape style="position:absolute;left:860;top:1393;width:10522;height:2" coordorigin="860,1393" coordsize="10522,0" path="m860,1393l11382,1393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-3"/>
          <w:w w:val="100"/>
        </w:rPr>
        <w:t>s</w:t>
      </w:r>
      <w:r>
        <w:rPr>
          <w:color w:val="231F20"/>
          <w:spacing w:val="-3"/>
          <w:w w:val="100"/>
        </w:rPr>
        <w:t>c</w:t>
      </w:r>
      <w:r>
        <w:rPr>
          <w:color w:val="231F20"/>
          <w:spacing w:val="-3"/>
          <w:w w:val="100"/>
        </w:rPr>
        <w:t>r</w:t>
      </w:r>
      <w:r>
        <w:rPr>
          <w:color w:val="231F20"/>
          <w:spacing w:val="-3"/>
          <w:w w:val="100"/>
        </w:rPr>
        <w:t>i</w:t>
      </w:r>
      <w:r>
        <w:rPr>
          <w:color w:val="231F20"/>
          <w:spacing w:val="-3"/>
          <w:w w:val="100"/>
        </w:rPr>
        <w:t>b</w:t>
      </w:r>
      <w:r>
        <w:rPr>
          <w:color w:val="231F20"/>
          <w:spacing w:val="0"/>
          <w:w w:val="100"/>
        </w:rPr>
        <w:t>a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l</w:t>
      </w:r>
      <w:r>
        <w:rPr>
          <w:color w:val="231F20"/>
          <w:spacing w:val="-3"/>
          <w:w w:val="100"/>
        </w:rPr>
        <w:t>o</w:t>
      </w:r>
      <w:r>
        <w:rPr>
          <w:color w:val="231F20"/>
          <w:spacing w:val="0"/>
          <w:w w:val="100"/>
        </w:rPr>
        <w:t>s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i</w:t>
      </w:r>
      <w:r>
        <w:rPr>
          <w:color w:val="231F20"/>
          <w:spacing w:val="-3"/>
          <w:w w:val="100"/>
        </w:rPr>
        <w:t>n</w:t>
      </w:r>
      <w:r>
        <w:rPr>
          <w:color w:val="231F20"/>
          <w:spacing w:val="-3"/>
          <w:w w:val="100"/>
        </w:rPr>
        <w:t>c</w:t>
      </w:r>
      <w:r>
        <w:rPr>
          <w:color w:val="231F20"/>
          <w:spacing w:val="-3"/>
          <w:w w:val="100"/>
        </w:rPr>
        <w:t>i</w: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-3"/>
          <w:w w:val="100"/>
        </w:rPr>
        <w:t>n</w:t>
      </w:r>
      <w:r>
        <w:rPr>
          <w:color w:val="231F20"/>
          <w:spacing w:val="-3"/>
          <w:w w:val="100"/>
        </w:rPr>
        <w:t>t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0"/>
          <w:w w:val="100"/>
        </w:rPr>
        <w:t>s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-3"/>
          <w:w w:val="100"/>
        </w:rPr>
        <w:t>t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-3"/>
          <w:w w:val="100"/>
        </w:rPr>
        <w:t>c</w:t>
      </w:r>
      <w:r>
        <w:rPr>
          <w:color w:val="231F20"/>
          <w:spacing w:val="-3"/>
          <w:w w:val="100"/>
        </w:rPr>
        <w:t>t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o</w:t>
      </w:r>
      <w:r>
        <w:rPr>
          <w:color w:val="231F20"/>
          <w:spacing w:val="0"/>
          <w:w w:val="100"/>
        </w:rPr>
        <w:t>s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0"/>
          <w:w w:val="100"/>
        </w:rPr>
        <w:t>y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l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0"/>
          <w:w w:val="100"/>
        </w:rPr>
        <w:t>s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-3"/>
          <w:w w:val="100"/>
        </w:rPr>
        <w:t>c</w:t>
      </w:r>
      <w:r>
        <w:rPr>
          <w:color w:val="231F20"/>
          <w:spacing w:val="-3"/>
          <w:w w:val="100"/>
        </w:rPr>
        <w:t>t</w:t>
      </w:r>
      <w:r>
        <w:rPr>
          <w:color w:val="231F20"/>
          <w:spacing w:val="-3"/>
          <w:w w:val="100"/>
        </w:rPr>
        <w:t>i</w:t>
      </w:r>
      <w:r>
        <w:rPr>
          <w:color w:val="231F20"/>
          <w:spacing w:val="-3"/>
          <w:w w:val="100"/>
        </w:rPr>
        <w:t>v</w:t>
      </w:r>
      <w:r>
        <w:rPr>
          <w:color w:val="231F20"/>
          <w:spacing w:val="-3"/>
          <w:w w:val="100"/>
        </w:rPr>
        <w:t>i</w: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0"/>
          <w:w w:val="100"/>
        </w:rPr>
        <w:t>s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q</w:t>
      </w:r>
      <w:r>
        <w:rPr>
          <w:color w:val="231F20"/>
          <w:spacing w:val="-3"/>
          <w:w w:val="100"/>
        </w:rPr>
        <w:t>u</w:t>
      </w:r>
      <w:r>
        <w:rPr>
          <w:color w:val="231F20"/>
          <w:spacing w:val="0"/>
          <w:w w:val="100"/>
        </w:rPr>
        <w:t>e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s</w:t>
      </w:r>
      <w:r>
        <w:rPr>
          <w:color w:val="231F20"/>
          <w:spacing w:val="0"/>
          <w:w w:val="100"/>
        </w:rPr>
        <w:t>e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2"/>
          <w:w w:val="100"/>
        </w:rPr>
        <w:t>r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-3"/>
          <w:w w:val="100"/>
        </w:rPr>
        <w:t>l</w:t>
      </w:r>
      <w:r>
        <w:rPr>
          <w:color w:val="231F20"/>
          <w:spacing w:val="-3"/>
          <w:w w:val="100"/>
        </w:rPr>
        <w:t>i</w:t>
      </w:r>
      <w:r>
        <w:rPr>
          <w:color w:val="231F20"/>
          <w:spacing w:val="-3"/>
          <w:w w:val="100"/>
        </w:rPr>
        <w:t>z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0"/>
          <w:w w:val="100"/>
        </w:rPr>
        <w:t>n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-3"/>
          <w:w w:val="100"/>
        </w:rPr>
        <w:t>p</w:t>
      </w:r>
      <w:r>
        <w:rPr>
          <w:color w:val="231F20"/>
          <w:spacing w:val="-3"/>
          <w:w w:val="100"/>
        </w:rPr>
        <w:t>a</w:t>
      </w:r>
      <w:r>
        <w:rPr>
          <w:color w:val="231F20"/>
          <w:spacing w:val="0"/>
          <w:w w:val="100"/>
        </w:rPr>
        <w:t>ra</w:t>
      </w:r>
      <w:r>
        <w:rPr>
          <w:color w:val="231F20"/>
          <w:spacing w:val="0"/>
          <w:w w:val="100"/>
        </w:rPr>
        <w:t> </w:t>
      </w:r>
      <w:r>
        <w:rPr>
          <w:color w:val="231F20"/>
          <w:spacing w:val="2"/>
          <w:w w:val="100"/>
        </w:rPr>
        <w:t>a</w:t>
      </w:r>
      <w:r>
        <w:rPr>
          <w:color w:val="231F20"/>
          <w:spacing w:val="-3"/>
          <w:w w:val="100"/>
        </w:rPr>
        <w:t>t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-3"/>
          <w:w w:val="100"/>
        </w:rPr>
        <w:t>n</w:t>
      </w:r>
      <w:r>
        <w:rPr>
          <w:color w:val="231F20"/>
          <w:spacing w:val="-3"/>
          <w:w w:val="100"/>
        </w:rPr>
        <w:t>d</w:t>
      </w:r>
      <w:r>
        <w:rPr>
          <w:color w:val="231F20"/>
          <w:spacing w:val="-3"/>
          <w:w w:val="100"/>
        </w:rPr>
        <w:t>e</w:t>
      </w:r>
      <w:r>
        <w:rPr>
          <w:color w:val="231F20"/>
          <w:spacing w:val="2"/>
          <w:w w:val="100"/>
        </w:rPr>
        <w:t>r</w:t>
      </w:r>
      <w:r>
        <w:rPr>
          <w:color w:val="231F20"/>
          <w:spacing w:val="-3"/>
          <w:w w:val="100"/>
        </w:rPr>
        <w:t>l</w:t>
      </w:r>
      <w:r>
        <w:rPr>
          <w:color w:val="231F20"/>
          <w:spacing w:val="-3"/>
          <w:w w:val="100"/>
        </w:rPr>
        <w:t>o</w:t>
      </w:r>
      <w:r>
        <w:rPr>
          <w:color w:val="231F20"/>
          <w:spacing w:val="-8"/>
          <w:w w:val="100"/>
        </w:rPr>
        <w:t>s</w:t>
      </w:r>
      <w:r>
        <w:rPr>
          <w:color w:val="231F20"/>
          <w:spacing w:val="0"/>
          <w:w w:val="100"/>
        </w:rPr>
        <w:t>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sectPr>
          <w:type w:val="continuous"/>
          <w:pgSz w:w="12240" w:h="15840"/>
          <w:pgMar w:top="1020" w:bottom="280" w:left="720" w:right="700"/>
        </w:sectPr>
      </w:pPr>
    </w:p>
    <w:p>
      <w:pPr>
        <w:spacing w:line="200" w:lineRule="exact" w:before="1"/>
        <w:rPr>
          <w:sz w:val="20"/>
          <w:szCs w:val="20"/>
        </w:rPr>
      </w:pPr>
      <w:r>
        <w:rPr>
          <w:sz w:val="20"/>
          <w:szCs w:val="20"/>
        </w:rPr>
      </w:r>
    </w:p>
    <w:p>
      <w:pPr>
        <w:numPr>
          <w:ilvl w:val="0"/>
          <w:numId w:val="16"/>
        </w:numPr>
        <w:tabs>
          <w:tab w:pos="1237" w:val="left" w:leader="none"/>
        </w:tabs>
        <w:spacing w:before="22"/>
        <w:ind w:left="1238" w:right="0" w:hanging="1034"/>
        <w:jc w:val="left"/>
        <w:rPr>
          <w:rFonts w:ascii="Book Antiqua" w:hAnsi="Book Antiqua" w:cs="Book Antiqua" w:eastAsia="Book Antiqua"/>
          <w:sz w:val="24"/>
          <w:szCs w:val="24"/>
        </w:rPr>
      </w:pPr>
      <w:r>
        <w:rPr/>
        <w:pict>
          <v:group style="position:absolute;margin-left:42.661152pt;margin-top:4.298982pt;width:526.5056pt;height:28.3606pt;mso-position-horizontal-relative:page;mso-position-vertical-relative:paragraph;z-index:-6833" coordorigin="853,86" coordsize="10530,567">
            <v:group style="position:absolute;left:1645;top:93;width:9733;height:552" coordorigin="1645,93" coordsize="9733,552">
              <v:shape style="position:absolute;left:1645;top:93;width:9733;height:552" coordorigin="1645,93" coordsize="9733,552" path="m1645,93l11378,93,11378,645,1645,645,1645,93xe" filled="t" fillcolor="#939598" stroked="f">
                <v:path arrowok="t"/>
                <v:fill type="solid"/>
              </v:shape>
            </v:group>
            <v:group style="position:absolute;left:859;top:92;width:786;height:556" coordorigin="859,92" coordsize="786,556">
              <v:shape style="position:absolute;left:859;top:92;width:786;height:556" coordorigin="859,92" coordsize="786,556" path="m859,648l1645,648,1645,92,859,92,859,648xe" filled="t" fillcolor="#58595B" stroked="f">
                <v:path arrowok="t"/>
                <v:fill type="solid"/>
              </v:shape>
            </v:group>
            <v:group style="position:absolute;left:859;top:92;width:786;height:556" coordorigin="859,92" coordsize="786,556">
              <v:shape style="position:absolute;left:859;top:92;width:786;height:556" coordorigin="859,92" coordsize="786,556" path="m859,648l1645,648,1645,92,859,92,859,648xe" filled="f" stroked="t" strokeweight=".5669pt" strokecolor="#808285">
                <v:path arrowok="t"/>
              </v:shape>
            </v:group>
            <w10:wrap type="none"/>
          </v:group>
        </w:pict>
      </w:r>
      <w:bookmarkStart w:name="Página 21" w:id="32"/>
      <w:bookmarkEnd w:id="32"/>
      <w:r>
        <w:rPr/>
      </w:r>
      <w:bookmarkStart w:name="Página 21" w:id="33"/>
      <w:bookmarkEnd w:id="33"/>
      <w:r>
        <w:rPr>
          <w:rFonts w:ascii="Book Antiqua" w:hAnsi="Book Antiqua" w:cs="Book Antiqua" w:eastAsia="Book Antiqua"/>
          <w:b/>
          <w:bCs/>
          <w:color w:val="FFFFFF"/>
          <w:spacing w:val="0"/>
          <w:w w:val="105"/>
          <w:position w:val="0"/>
          <w:sz w:val="24"/>
          <w:szCs w:val="24"/>
        </w:rPr>
        <w:t>Obse</w:t>
      </w:r>
      <w:r>
        <w:rPr>
          <w:rFonts w:ascii="Book Antiqua" w:hAnsi="Book Antiqua" w:cs="Book Antiqua" w:eastAsia="Book Antiqua"/>
          <w:b/>
          <w:bCs/>
          <w:color w:val="FFFFFF"/>
          <w:spacing w:val="4"/>
          <w:w w:val="105"/>
          <w:position w:val="0"/>
          <w:sz w:val="24"/>
          <w:szCs w:val="24"/>
        </w:rPr>
        <w:t>r</w:t>
      </w:r>
      <w:r>
        <w:rPr>
          <w:rFonts w:ascii="Book Antiqua" w:hAnsi="Book Antiqua" w:cs="Book Antiqua" w:eastAsia="Book Antiqua"/>
          <w:b/>
          <w:bCs/>
          <w:color w:val="FFFFFF"/>
          <w:spacing w:val="0"/>
          <w:w w:val="105"/>
          <w:position w:val="0"/>
          <w:sz w:val="24"/>
          <w:szCs w:val="24"/>
        </w:rPr>
        <w:t>vaciones</w:t>
      </w:r>
      <w:r>
        <w:rPr>
          <w:rFonts w:ascii="Book Antiqua" w:hAnsi="Book Antiqua" w:cs="Book Antiqua" w:eastAsia="Book Antiqua"/>
          <w:b/>
          <w:bCs/>
          <w:color w:val="FFFFFF"/>
          <w:spacing w:val="39"/>
          <w:w w:val="105"/>
          <w:position w:val="0"/>
          <w:sz w:val="24"/>
          <w:szCs w:val="24"/>
        </w:rPr>
        <w:t> </w:t>
      </w:r>
      <w:r>
        <w:rPr>
          <w:rFonts w:ascii="Book Antiqua" w:hAnsi="Book Antiqua" w:cs="Book Antiqua" w:eastAsia="Book Antiqua"/>
          <w:b/>
          <w:bCs/>
          <w:color w:val="FFFFFF"/>
          <w:spacing w:val="0"/>
          <w:w w:val="105"/>
          <w:position w:val="0"/>
          <w:sz w:val="24"/>
          <w:szCs w:val="24"/>
        </w:rPr>
        <w:t>generales</w:t>
      </w:r>
      <w:r>
        <w:rPr>
          <w:rFonts w:ascii="Book Antiqua" w:hAnsi="Book Antiqua" w:cs="Book Antiqua" w:eastAsia="Book Antiqua"/>
          <w:b w:val="0"/>
          <w:bCs w:val="0"/>
          <w:color w:val="000000"/>
          <w:spacing w:val="0"/>
          <w:w w:val="100"/>
          <w:position w:val="0"/>
          <w:sz w:val="24"/>
          <w:szCs w:val="24"/>
        </w:rPr>
      </w:r>
    </w:p>
    <w:p>
      <w:pPr>
        <w:spacing w:line="180" w:lineRule="exact"/>
        <w:rPr>
          <w:sz w:val="18"/>
          <w:szCs w:val="18"/>
        </w:rPr>
      </w:pPr>
      <w:r>
        <w:rPr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86"/>
        <w:ind w:left="130" w:right="0" w:firstLine="0"/>
        <w:jc w:val="left"/>
        <w:rPr>
          <w:rFonts w:ascii="Tw Cen MT" w:hAnsi="Tw Cen MT" w:cs="Tw Cen MT" w:eastAsia="Tw Cen MT"/>
          <w:sz w:val="24"/>
          <w:szCs w:val="24"/>
        </w:rPr>
      </w:pPr>
      <w:r>
        <w:rPr/>
        <w:pict>
          <v:group style="position:absolute;margin-left:42.9786pt;margin-top:36.216469pt;width:526.1015pt;height:.1pt;mso-position-horizontal-relative:page;mso-position-vertical-relative:paragraph;z-index:-6832" coordorigin="860,724" coordsize="10522,2">
            <v:shape style="position:absolute;left:860;top:724;width:10522;height:2" coordorigin="860,724" coordsize="10522,0" path="m860,724l11382,724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/>
        <w:pict>
          <v:group style="position:absolute;margin-left:42.9786pt;margin-top:54.046368pt;width:526.1015pt;height:.1pt;mso-position-horizontal-relative:page;mso-position-vertical-relative:paragraph;z-index:-6831" coordorigin="860,1081" coordsize="10522,2">
            <v:shape style="position:absolute;left:860;top:1081;width:10522;height:2" coordorigin="860,1081" coordsize="10522,0" path="m860,1081l11382,1081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/>
        <w:pict>
          <v:group style="position:absolute;margin-left:42.9786pt;margin-top:71.616669pt;width:526.1015pt;height:.1pt;mso-position-horizontal-relative:page;mso-position-vertical-relative:paragraph;z-index:-6830" coordorigin="860,1432" coordsize="10522,2">
            <v:shape style="position:absolute;left:860;top:1432;width:10522;height:2" coordorigin="860,1432" coordsize="10522,0" path="m860,1432l11382,1432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/>
        <w:pict>
          <v:group style="position:absolute;margin-left:42.9786pt;margin-top:89.224068pt;width:526.1015pt;height:.1pt;mso-position-horizontal-relative:page;mso-position-vertical-relative:paragraph;z-index:-6829" coordorigin="860,1784" coordsize="10522,2">
            <v:shape style="position:absolute;left:860;top:1784;width:10522;height:2" coordorigin="860,1784" coordsize="10522,0" path="m860,1784l11382,1784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/>
        <w:pict>
          <v:group style="position:absolute;margin-left:42.9786pt;margin-top:107.05397pt;width:526.1015pt;height:.1pt;mso-position-horizontal-relative:page;mso-position-vertical-relative:paragraph;z-index:-6828" coordorigin="860,2141" coordsize="10522,2">
            <v:shape style="position:absolute;left:860;top:2141;width:10522;height:2" coordorigin="860,2141" coordsize="10522,0" path="m860,2141l11382,2141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>
          <w:rFonts w:ascii="Tw Cen MT" w:hAnsi="Tw Cen MT" w:cs="Tw Cen MT" w:eastAsia="Tw Cen MT"/>
          <w:b/>
          <w:bCs/>
          <w:color w:val="231F20"/>
          <w:spacing w:val="-10"/>
          <w:w w:val="100"/>
          <w:sz w:val="24"/>
          <w:szCs w:val="24"/>
        </w:rPr>
        <w:t>R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e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s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u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m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a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l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o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s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i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n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c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i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d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e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n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t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e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s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d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e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t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e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c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t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a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d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o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s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y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e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n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s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u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c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a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s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o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l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a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s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a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c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t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i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v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i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d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a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d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e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s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q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u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e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s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e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2"/>
          <w:w w:val="100"/>
          <w:sz w:val="24"/>
          <w:szCs w:val="24"/>
        </w:rPr>
        <w:t>r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e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a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l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i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z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a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n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p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a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ra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2"/>
          <w:w w:val="100"/>
          <w:sz w:val="24"/>
          <w:szCs w:val="24"/>
        </w:rPr>
        <w:t>a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t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e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n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d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e</w:t>
      </w:r>
      <w:r>
        <w:rPr>
          <w:rFonts w:ascii="Tw Cen MT" w:hAnsi="Tw Cen MT" w:cs="Tw Cen MT" w:eastAsia="Tw Cen MT"/>
          <w:b/>
          <w:bCs/>
          <w:color w:val="231F20"/>
          <w:spacing w:val="2"/>
          <w:w w:val="100"/>
          <w:sz w:val="24"/>
          <w:szCs w:val="24"/>
        </w:rPr>
        <w:t>r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l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o</w:t>
      </w:r>
      <w:r>
        <w:rPr>
          <w:rFonts w:ascii="Tw Cen MT" w:hAnsi="Tw Cen MT" w:cs="Tw Cen MT" w:eastAsia="Tw Cen MT"/>
          <w:b/>
          <w:bCs/>
          <w:color w:val="231F20"/>
          <w:spacing w:val="-8"/>
          <w:w w:val="100"/>
          <w:sz w:val="24"/>
          <w:szCs w:val="24"/>
        </w:rPr>
        <w:t>s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.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sz w:val="24"/>
          <w:szCs w:val="24"/>
        </w:rPr>
      </w:r>
    </w:p>
    <w:p>
      <w:pPr>
        <w:spacing w:line="100" w:lineRule="exact" w:before="7"/>
        <w:rPr>
          <w:sz w:val="10"/>
          <w:szCs w:val="10"/>
        </w:rPr>
      </w:pPr>
      <w:r>
        <w:rPr>
          <w:sz w:val="10"/>
          <w:szCs w:val="1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after="0" w:line="200" w:lineRule="exact"/>
        <w:rPr>
          <w:sz w:val="20"/>
          <w:szCs w:val="20"/>
        </w:rPr>
        <w:sectPr>
          <w:pgSz w:w="12240" w:h="15840"/>
          <w:pgMar w:header="682" w:footer="657" w:top="1420" w:bottom="900" w:left="720" w:right="700"/>
        </w:sectPr>
      </w:pPr>
    </w:p>
    <w:p>
      <w:pPr>
        <w:spacing w:line="242" w:lineRule="exact" w:before="99"/>
        <w:ind w:left="1599" w:right="0" w:firstLine="0"/>
        <w:jc w:val="center"/>
        <w:rPr>
          <w:rFonts w:ascii="Tw Cen MT" w:hAnsi="Tw Cen MT" w:cs="Tw Cen MT" w:eastAsia="Tw Cen MT"/>
          <w:sz w:val="24"/>
          <w:szCs w:val="24"/>
        </w:rPr>
      </w:pPr>
      <w:r>
        <w:rPr/>
        <w:pict>
          <v:group style="position:absolute;margin-left:42.9786pt;margin-top:-87.441422pt;width:526.1015pt;height:.1pt;mso-position-horizontal-relative:page;mso-position-vertical-relative:paragraph;z-index:-6819" coordorigin="860,-1749" coordsize="10522,2">
            <v:shape style="position:absolute;left:860;top:-1749;width:10522;height:2" coordorigin="860,-1749" coordsize="10522,0" path="m860,-1749l11382,-1749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/>
        <w:pict>
          <v:group style="position:absolute;margin-left:42.9786pt;margin-top:-69.834023pt;width:526.1015pt;height:.1pt;mso-position-horizontal-relative:page;mso-position-vertical-relative:paragraph;z-index:-6818" coordorigin="860,-1397" coordsize="10522,2">
            <v:shape style="position:absolute;left:860;top:-1397;width:10522;height:2" coordorigin="860,-1397" coordsize="10522,0" path="m860,-1397l11382,-1397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/>
        <w:pict>
          <v:group style="position:absolute;margin-left:42.9786pt;margin-top:-52.004124pt;width:526.1015pt;height:.1pt;mso-position-horizontal-relative:page;mso-position-vertical-relative:paragraph;z-index:-6817" coordorigin="860,-1040" coordsize="10522,2">
            <v:shape style="position:absolute;left:860;top:-1040;width:10522;height:2" coordorigin="860,-1040" coordsize="10522,0" path="m860,-1040l11382,-1040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L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E</w:t>
      </w:r>
      <w:r>
        <w:rPr>
          <w:rFonts w:ascii="Tw Cen MT" w:hAnsi="Tw Cen MT" w:cs="Tw Cen MT" w:eastAsia="Tw Cen MT"/>
          <w:b/>
          <w:bCs/>
          <w:color w:val="231F20"/>
          <w:spacing w:val="-22"/>
          <w:w w:val="100"/>
          <w:sz w:val="24"/>
          <w:szCs w:val="24"/>
        </w:rPr>
        <w:t>V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A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N</w:t>
      </w:r>
      <w:r>
        <w:rPr>
          <w:rFonts w:ascii="Tw Cen MT" w:hAnsi="Tw Cen MT" w:cs="Tw Cen MT" w:eastAsia="Tw Cen MT"/>
          <w:b/>
          <w:bCs/>
          <w:color w:val="231F20"/>
          <w:spacing w:val="-20"/>
          <w:w w:val="100"/>
          <w:sz w:val="24"/>
          <w:szCs w:val="24"/>
        </w:rPr>
        <w:t>T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A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M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I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E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N</w:t>
      </w:r>
      <w:r>
        <w:rPr>
          <w:rFonts w:ascii="Tw Cen MT" w:hAnsi="Tw Cen MT" w:cs="Tw Cen MT" w:eastAsia="Tw Cen MT"/>
          <w:b/>
          <w:bCs/>
          <w:color w:val="231F20"/>
          <w:spacing w:val="-5"/>
          <w:w w:val="100"/>
          <w:sz w:val="24"/>
          <w:szCs w:val="24"/>
        </w:rPr>
        <w:t>T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O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sz w:val="24"/>
          <w:szCs w:val="24"/>
        </w:rPr>
      </w:r>
    </w:p>
    <w:p>
      <w:pPr>
        <w:spacing w:line="228" w:lineRule="exact"/>
        <w:ind w:left="1599" w:right="0" w:firstLine="0"/>
        <w:jc w:val="center"/>
        <w:rPr>
          <w:rFonts w:ascii="Tw Cen MT" w:hAnsi="Tw Cen MT" w:cs="Tw Cen MT" w:eastAsia="Tw Cen MT"/>
          <w:sz w:val="24"/>
          <w:szCs w:val="24"/>
        </w:rPr>
      </w:pPr>
      <w:r>
        <w:rPr>
          <w:rFonts w:ascii="Tw Cen MT" w:hAnsi="Tw Cen MT" w:cs="Tw Cen MT" w:eastAsia="Tw Cen MT"/>
          <w:b/>
          <w:bCs/>
          <w:color w:val="231F20"/>
          <w:spacing w:val="-25"/>
          <w:w w:val="100"/>
          <w:sz w:val="24"/>
          <w:szCs w:val="24"/>
        </w:rPr>
        <w:t>V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o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c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a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l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í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a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sz w:val="24"/>
          <w:szCs w:val="24"/>
        </w:rPr>
      </w:r>
    </w:p>
    <w:p>
      <w:pPr>
        <w:spacing w:before="86"/>
        <w:ind w:left="1599" w:right="0" w:firstLine="0"/>
        <w:jc w:val="left"/>
        <w:rPr>
          <w:rFonts w:ascii="Tw Cen MT" w:hAnsi="Tw Cen MT" w:cs="Tw Cen MT" w:eastAsia="Tw Cen MT"/>
          <w:sz w:val="24"/>
          <w:szCs w:val="24"/>
        </w:rPr>
      </w:pPr>
      <w:r>
        <w:rPr>
          <w:spacing w:val="0"/>
          <w:w w:val="100"/>
        </w:rPr>
        <w:br w:type="column"/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R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E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S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P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O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N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S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A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B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L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E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D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E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L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M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Ó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D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U</w:t>
      </w:r>
      <w:r>
        <w:rPr>
          <w:rFonts w:ascii="Tw Cen MT" w:hAnsi="Tw Cen MT" w:cs="Tw Cen MT" w:eastAsia="Tw Cen MT"/>
          <w:b/>
          <w:bCs/>
          <w:color w:val="231F20"/>
          <w:spacing w:val="-5"/>
          <w:w w:val="100"/>
          <w:sz w:val="24"/>
          <w:szCs w:val="24"/>
        </w:rPr>
        <w:t>L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O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sz w:val="24"/>
          <w:szCs w:val="24"/>
        </w:rPr>
      </w:r>
    </w:p>
    <w:p>
      <w:pPr>
        <w:spacing w:after="0"/>
        <w:jc w:val="left"/>
        <w:rPr>
          <w:rFonts w:ascii="Tw Cen MT" w:hAnsi="Tw Cen MT" w:cs="Tw Cen MT" w:eastAsia="Tw Cen MT"/>
          <w:sz w:val="24"/>
          <w:szCs w:val="24"/>
        </w:rPr>
        <w:sectPr>
          <w:type w:val="continuous"/>
          <w:pgSz w:w="12240" w:h="15840"/>
          <w:pgMar w:top="1020" w:bottom="280" w:left="720" w:right="700"/>
          <w:cols w:num="2" w:equalWidth="0">
            <w:col w:w="3336" w:space="1719"/>
            <w:col w:w="5765"/>
          </w:cols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0"/>
        <w:rPr>
          <w:sz w:val="24"/>
          <w:szCs w:val="24"/>
        </w:rPr>
      </w:pPr>
      <w:r>
        <w:rPr>
          <w:sz w:val="24"/>
          <w:szCs w:val="24"/>
        </w:rPr>
      </w:r>
    </w:p>
    <w:p>
      <w:pPr>
        <w:spacing w:after="0" w:line="240" w:lineRule="exact"/>
        <w:rPr>
          <w:sz w:val="24"/>
          <w:szCs w:val="24"/>
        </w:rPr>
        <w:sectPr>
          <w:type w:val="continuous"/>
          <w:pgSz w:w="12240" w:h="15840"/>
          <w:pgMar w:top="1020" w:bottom="280" w:left="720" w:right="700"/>
        </w:sectPr>
      </w:pPr>
    </w:p>
    <w:p>
      <w:pPr>
        <w:spacing w:before="86"/>
        <w:ind w:left="1620" w:right="0" w:firstLine="0"/>
        <w:jc w:val="left"/>
        <w:rPr>
          <w:rFonts w:ascii="Tw Cen MT" w:hAnsi="Tw Cen MT" w:cs="Tw Cen MT" w:eastAsia="Tw Cen MT"/>
          <w:sz w:val="24"/>
          <w:szCs w:val="24"/>
        </w:rPr>
      </w:pPr>
      <w:r>
        <w:rPr/>
        <w:pict>
          <v:group style="position:absolute;margin-left:42.9786pt;margin-top:260.401611pt;width:526.1015pt;height:.1pt;mso-position-horizontal-relative:page;mso-position-vertical-relative:page;z-index:-6827" coordorigin="860,5208" coordsize="10522,2">
            <v:shape style="position:absolute;left:860;top:5208;width:10522;height:2" coordorigin="860,5208" coordsize="10522,0" path="m860,5208l11382,5208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/>
        <w:pict>
          <v:group style="position:absolute;margin-left:42.9786pt;margin-top:277.982391pt;width:526.1015pt;height:.1pt;mso-position-horizontal-relative:page;mso-position-vertical-relative:page;z-index:-6826" coordorigin="860,5560" coordsize="10522,2">
            <v:shape style="position:absolute;left:860;top:5560;width:10522;height:2" coordorigin="860,5560" coordsize="10522,0" path="m860,5560l11382,5560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/>
        <w:pict>
          <v:group style="position:absolute;margin-left:42.9786pt;margin-top:295.812286pt;width:526.1015pt;height:.1pt;mso-position-horizontal-relative:page;mso-position-vertical-relative:page;z-index:-6825" coordorigin="860,5916" coordsize="10522,2">
            <v:shape style="position:absolute;left:860;top:5916;width:10522;height:2" coordorigin="860,5916" coordsize="10522,0" path="m860,5916l11382,5916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/>
        <w:pict>
          <v:group style="position:absolute;margin-left:42.9786pt;margin-top:313.382599pt;width:526.1015pt;height:.1pt;mso-position-horizontal-relative:page;mso-position-vertical-relative:page;z-index:-6824" coordorigin="860,6268" coordsize="10522,2">
            <v:shape style="position:absolute;left:860;top:6268;width:10522;height:2" coordorigin="860,6268" coordsize="10522,0" path="m860,6268l11382,6268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/>
        <w:pict>
          <v:group style="position:absolute;margin-left:42.9786pt;margin-top:330.989990pt;width:526.1015pt;height:.1pt;mso-position-horizontal-relative:page;mso-position-vertical-relative:page;z-index:-6823" coordorigin="860,6620" coordsize="10522,2">
            <v:shape style="position:absolute;left:860;top:6620;width:10522;height:2" coordorigin="860,6620" coordsize="10522,0" path="m860,6620l11382,6620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/>
        <w:pict>
          <v:group style="position:absolute;margin-left:42.9786pt;margin-top:348.819885pt;width:526.1015pt;height:.1pt;mso-position-horizontal-relative:page;mso-position-vertical-relative:page;z-index:-6822" coordorigin="860,6976" coordsize="10522,2">
            <v:shape style="position:absolute;left:860;top:6976;width:10522;height:2" coordorigin="860,6976" coordsize="10522,0" path="m860,6976l11382,6976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/>
        <w:pict>
          <v:group style="position:absolute;margin-left:42.9786pt;margin-top:366.390106pt;width:526.1015pt;height:.1pt;mso-position-horizontal-relative:page;mso-position-vertical-relative:page;z-index:-6821" coordorigin="860,7328" coordsize="10522,2">
            <v:shape style="position:absolute;left:860;top:7328;width:10522;height:2" coordorigin="860,7328" coordsize="10522,0" path="m860,7328l11382,7328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/>
        <w:pict>
          <v:group style="position:absolute;margin-left:42.9786pt;margin-top:383.519592pt;width:526.1015pt;height:.1pt;mso-position-horizontal-relative:page;mso-position-vertical-relative:page;z-index:-6820" coordorigin="860,7670" coordsize="10522,2">
            <v:shape style="position:absolute;left:860;top:7670;width:10522;height:2" coordorigin="860,7670" coordsize="10522,0" path="m860,7670l11382,7670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/>
        <w:pict>
          <v:group style="position:absolute;margin-left:42.9786pt;margin-top:-6.744209pt;width:246.4858pt;height:.1pt;mso-position-horizontal-relative:page;mso-position-vertical-relative:paragraph;z-index:-6816" coordorigin="860,-135" coordsize="4930,2">
            <v:shape style="position:absolute;left:860;top:-135;width:4930;height:2" coordorigin="860,-135" coordsize="4930,0" path="m860,-135l5789,-135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/>
        <w:pict>
          <v:group style="position:absolute;margin-left:323.221313pt;margin-top:-6.744209pt;width:246.4858pt;height:.1pt;mso-position-horizontal-relative:page;mso-position-vertical-relative:paragraph;z-index:-6815" coordorigin="6464,-135" coordsize="4930,2">
            <v:shape style="position:absolute;left:6464;top:-135;width:4930;height:2" coordorigin="6464,-135" coordsize="4930,0" path="m6464,-135l11394,-135e" filled="f" stroked="t" strokeweight=".7087pt" strokecolor="#6C6E70">
              <v:path arrowok="t"/>
              <v:stroke dashstyle="dash"/>
            </v:shape>
            <w10:wrap type="none"/>
          </v:group>
        </w:pict>
      </w:r>
      <w:r>
        <w:rPr/>
        <w:pict>
          <v:group style="position:absolute;margin-left:42.595551pt;margin-top:29.65155pt;width:526.9362pt;height:44.8531pt;mso-position-horizontal-relative:page;mso-position-vertical-relative:page;z-index:-6814" coordorigin="852,593" coordsize="10539,897">
            <v:group style="position:absolute;left:857;top:1484;width:10528;height:2" coordorigin="857,1484" coordsize="10528,2">
              <v:shape style="position:absolute;left:857;top:1484;width:10528;height:2" coordorigin="857,1484" coordsize="10528,0" path="m857,1484l11385,1484e" filled="f" stroked="t" strokeweight=".5473pt" strokecolor="#231F20">
                <v:path arrowok="t"/>
              </v:shape>
            </v:group>
            <v:group style="position:absolute;left:11143;top:599;width:227;height:886" coordorigin="11143,599" coordsize="227,886">
              <v:shape style="position:absolute;left:11143;top:599;width:227;height:886" coordorigin="11143,599" coordsize="227,886" path="m11143,1484l11369,1484,11369,599,11143,599,11143,1484xe" filled="t" fillcolor="#231F20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103.368752pt;margin-top:36.162811pt;width:67.5204pt;height:22.821375pt;mso-position-horizontal-relative:page;mso-position-vertical-relative:page;z-index:-6813" coordorigin="2067,723" coordsize="1350,456">
            <v:group style="position:absolute;left:2073;top:731;width:677;height:439" coordorigin="2073,731" coordsize="677,439">
              <v:shape style="position:absolute;left:2073;top:731;width:677;height:439" coordorigin="2073,731" coordsize="677,439" path="m2221,734l2073,735,2073,1161,2074,1161,2076,1169,2238,1169,2240,1110,2240,1016,2240,977,2239,927,2246,914,2481,914,2386,842,2378,833,2367,828,2358,821,2357,820,2350,813,2346,809,2327,797,2314,788,2258,748,2258,748,2257,748,2256,747,2256,747,2254,745,2241,734,2221,73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749,1114l2508,1114,2519,1121,2548,1147,2564,1159,2583,1168,2747,1168,2748,1159,2748,1148,2749,1133,2749,111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481,914l2246,914,2255,922,2262,927,2279,939,2280,939,2314,966,2332,980,2349,994,2379,1016,2396,1031,2434,1055,2443,1062,2451,1074,2463,1080,2502,1110,2514,1120,2508,1114,2749,1114,2749,1097,2749,1080,2750,1055,2750,986,2572,986,2570,981,2566,979,2564,977,2549,966,2481,91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576,731l2576,784,2576,939,2576,952,2576,968,2575,977,2572,986,2750,986,2749,914,2749,809,2749,784,2749,752,2747,737,2740,733,2719,733,2576,733,2576,731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739,733l2719,733,2740,733,2739,733xe" filled="t" fillcolor="#231F20" stroked="f">
                <v:path arrowok="t"/>
                <v:fill type="solid"/>
              </v:shape>
            </v:group>
            <v:group style="position:absolute;left:2823;top:729;width:589;height:445" coordorigin="2823,729" coordsize="589,445">
              <v:shape style="position:absolute;left:2823;top:729;width:589;height:445" coordorigin="2823,729" coordsize="589,445" path="m2898,729l2825,732,2823,1168,2834,1171,2853,1173,2876,1174,2902,1174,2964,1173,3359,1173,3412,1152,3411,1131,3411,1123,3411,1116,3412,1108,3411,1091,3400,1087,3252,1087,3071,1087,3008,1085,2999,1044,3000,1018,3001,999,3013,994,3035,992,3062,991,3399,991,3407,990,3410,981,3410,979,3410,972,3411,953,3410,929,3407,916,3402,908,3187,908,3049,908,3001,870,3000,844,3001,823,3081,818,3375,817,3383,817,3412,775,3411,751,3408,734,3400,732,3382,730,3381,730,3266,730,2965,730,2898,729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59,1173l2964,1173,3176,1174,3346,1173,3359,1173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98,1086l3252,1087,3400,1087,3398,1086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99,991l3062,991,3085,992,3287,992,3356,993,3378,993,3395,992,3399,991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81,907l3187,908,3402,908,3401,907,3381,907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75,817l3160,817,3299,818,3346,818,3366,818,3375,817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30,729l3266,730,3381,730,3357,729,3330,729xe" filled="t" fillcolor="#231F20" stroked="f">
                <v:path arrowok="t"/>
                <v:fill type="solid"/>
              </v:shape>
            </v:group>
            <v:group style="position:absolute;left:2830;top:734;width:578;height:434" coordorigin="2830,734" coordsize="578,434">
              <v:shape style="position:absolute;left:2830;top:734;width:578;height:434" coordorigin="2830,734" coordsize="578,434" path="m3176,734l2921,735,2853,736,2830,803,2830,897,2830,937,2830,1000,2831,1047,2831,1102,2830,1128,2830,1148,2832,1160,2838,1166,2851,1168,3067,1168,3334,1168,3400,1166,3406,1125,3407,1102,3402,1092,3393,1091,3157,1091,3061,1091,3000,1088,2994,1082,2996,1076,2996,1066,2996,1000,3062,991,3139,989,3395,988,3399,988,3406,987,3407,979,3407,960,3407,940,3407,919,3407,916,3401,915,3397,915,3089,915,3028,915,2995,850,2995,827,3083,809,3393,809,3405,808,3407,808,3406,775,3406,764,3406,750,3406,739,3397,735,3365,735,3176,734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84,1090l3157,1091,3393,1091,3384,1090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407,986l3406,987,3406,988,3407,986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21,913l3089,915,3397,915,3392,915,3378,914,3362,914,3321,913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407,808l3405,808,3407,813,3407,808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93,809l3083,809,3295,810,3375,809,3388,809,3393,809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96,735l3365,735,3397,735,3396,735xe" filled="t" fillcolor="#231F20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6.852402pt;margin-top:31.784599pt;width:39.2038pt;height:26.420314pt;mso-position-horizontal-relative:page;mso-position-vertical-relative:page;z-index:-6812" coordorigin="937,636" coordsize="784,528">
            <v:shape style="position:absolute;left:937;top:636;width:784;height:528" coordorigin="937,636" coordsize="784,528" path="m1450,1069l1020,1069,1215,1071,1221,1088,1230,1094,1240,1099,1254,1111,1272,1125,1292,1138,1308,1148,1323,1157,1333,1164,1344,1164,1360,1151,1414,1097,1420,1092,1425,1090,1432,1081,1435,1074,1438,1069,1450,1069xe" filled="t" fillcolor="#231F20" stroked="f">
              <v:path arrowok="t"/>
              <v:fill type="solid"/>
            </v:shape>
            <v:shape style="position:absolute;left:937;top:636;width:784;height:528" coordorigin="937,636" coordsize="784,528" path="m942,1062l937,1066,950,1068,973,1069,999,1069,1020,1069,1450,1069,1719,1068,1719,1065,942,1065,942,1062xe" filled="t" fillcolor="#231F20" stroked="f">
              <v:path arrowok="t"/>
              <v:fill type="solid"/>
            </v:shape>
            <v:shape style="position:absolute;left:937;top:636;width:784;height:528" coordorigin="937,636" coordsize="784,528" path="m1719,1068l1498,1068,1639,1069,1699,1069,1719,1069,1719,1068xe" filled="t" fillcolor="#231F20" stroked="f">
              <v:path arrowok="t"/>
              <v:fill type="solid"/>
            </v:shape>
            <v:shape style="position:absolute;left:937;top:636;width:784;height:528" coordorigin="937,636" coordsize="784,528" path="m1085,1025l1062,1026,1044,1028,1032,1032,1027,1032,1021,1034,1002,1041,996,1043,992,1043,951,1056,950,1057,949,1058,942,1065,1719,1065,1721,1058,1707,1051,1685,1045,1663,1039,1652,1034,1645,1034,1637,1032,1631,1029,1627,1026,1620,1025,1546,1025,1538,1025,1132,1025,1085,1025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46,1031l1645,1034,1652,1034,1646,1031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13,1025l1570,1025,1546,1025,1620,1025,1613,1025xe" filled="t" fillcolor="#231F20" stroked="f">
              <v:path arrowok="t"/>
              <v:fill type="solid"/>
            </v:shape>
            <v:shape style="position:absolute;left:937;top:636;width:784;height:528" coordorigin="937,636" coordsize="784,528" path="m1256,708l1247,713,1239,721,1212,743,1198,757,1176,785,1168,794,1155,806,1139,823,1123,843,1111,855,1098,870,1084,891,1074,905,1069,916,1071,928,1080,942,1105,973,1118,988,1133,1005,1145,1016,1149,1017,1148,1019,1148,1025,1132,1025,1538,1025,1524,1025,1508,1022,1505,1019,1507,1017,1510,1015,1597,953,1602,951,1603,951,1609,944,1610,943,1618,937,1620,936,1623,934,1638,922,1637,916,1624,907,1614,899,1605,899,1595,890,1570,874,1573,874,1568,869,1549,853,1521,830,1508,820,1496,808,1481,794,1462,773,1460,771,1457,767,1444,751,1434,741,1424,730,1410,711,1410,710,1255,710,1256,708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03,951l1602,951,1602,951,1603,951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10,896l1605,899,1614,899,1610,896xe" filled="t" fillcolor="#231F20" stroked="f">
              <v:path arrowok="t"/>
              <v:fill type="solid"/>
            </v:shape>
            <v:shape style="position:absolute;left:937;top:636;width:784;height:528" coordorigin="937,636" coordsize="784,528" path="m1573,874l1570,874,1574,874,1573,874xe" filled="t" fillcolor="#231F20" stroked="f">
              <v:path arrowok="t"/>
              <v:fill type="solid"/>
            </v:shape>
            <v:shape style="position:absolute;left:937;top:636;width:784;height:528" coordorigin="937,636" coordsize="784,528" path="m1366,646l1336,646,1332,648,1318,658,1304,668,1294,676,1277,688,1264,699,1255,710,1410,710,1407,706,1404,704,1398,695,1399,694,1395,689,1366,646xe" filled="t" fillcolor="#231F20" stroked="f">
              <v:path arrowok="t"/>
              <v:fill type="solid"/>
            </v:shape>
            <v:shape style="position:absolute;left:937;top:636;width:784;height:528" coordorigin="937,636" coordsize="784,528" path="m1347,636l1346,638,1335,646,1336,646,1366,646,1360,636,1347,636xe" filled="t" fillcolor="#231F20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91.013878pt;margin-top:36.7248pt;width:8.620281pt;height:21.741173pt;mso-position-horizontal-relative:page;mso-position-vertical-relative:page;z-index:-6811" coordorigin="1820,734" coordsize="172,435">
            <v:shape style="position:absolute;left:1820;top:734;width:172;height:435" coordorigin="1820,734" coordsize="172,435" path="m1822,734l1821,754,1820,774,1820,815,1821,855,1821,1167,1837,1168,1856,1169,1875,1169,1896,1169,1989,1168,1990,1159,1991,1143,1992,1124,1992,1101,1992,1000,1991,962,1992,920,1992,855,1993,838,1993,798,1992,779,1992,760,1991,741,1822,734xe" filled="t" fillcolor="#231F20" stroked="f">
              <v:path arrowok="t"/>
              <v:fill type="solid"/>
            </v:shape>
            <w10:wrap type="none"/>
          </v:group>
        </w:pic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N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O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M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B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R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E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Y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F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I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R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M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A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sz w:val="24"/>
          <w:szCs w:val="24"/>
        </w:rPr>
      </w:r>
    </w:p>
    <w:p>
      <w:pPr>
        <w:spacing w:before="86"/>
        <w:ind w:left="1620" w:right="0" w:firstLine="0"/>
        <w:jc w:val="left"/>
        <w:rPr>
          <w:rFonts w:ascii="Tw Cen MT" w:hAnsi="Tw Cen MT" w:cs="Tw Cen MT" w:eastAsia="Tw Cen MT"/>
          <w:sz w:val="24"/>
          <w:szCs w:val="24"/>
        </w:rPr>
      </w:pPr>
      <w:r>
        <w:rPr>
          <w:spacing w:val="0"/>
          <w:w w:val="100"/>
        </w:rPr>
        <w:br w:type="column"/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N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O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M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B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R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E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Y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 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F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I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R</w:t>
      </w:r>
      <w:r>
        <w:rPr>
          <w:rFonts w:ascii="Tw Cen MT" w:hAnsi="Tw Cen MT" w:cs="Tw Cen MT" w:eastAsia="Tw Cen MT"/>
          <w:b/>
          <w:bCs/>
          <w:color w:val="231F20"/>
          <w:spacing w:val="-3"/>
          <w:w w:val="100"/>
          <w:sz w:val="24"/>
          <w:szCs w:val="24"/>
        </w:rPr>
        <w:t>M</w:t>
      </w:r>
      <w:r>
        <w:rPr>
          <w:rFonts w:ascii="Tw Cen MT" w:hAnsi="Tw Cen MT" w:cs="Tw Cen MT" w:eastAsia="Tw Cen MT"/>
          <w:b/>
          <w:bCs/>
          <w:color w:val="231F20"/>
          <w:spacing w:val="0"/>
          <w:w w:val="100"/>
          <w:sz w:val="24"/>
          <w:szCs w:val="24"/>
        </w:rPr>
        <w:t>A</w:t>
      </w:r>
      <w:r>
        <w:rPr>
          <w:rFonts w:ascii="Tw Cen MT" w:hAnsi="Tw Cen MT" w:cs="Tw Cen MT" w:eastAsia="Tw Cen MT"/>
          <w:b w:val="0"/>
          <w:bCs w:val="0"/>
          <w:color w:val="000000"/>
          <w:spacing w:val="0"/>
          <w:w w:val="100"/>
          <w:sz w:val="24"/>
          <w:szCs w:val="24"/>
        </w:rPr>
      </w:r>
    </w:p>
    <w:p>
      <w:pPr>
        <w:spacing w:after="0"/>
        <w:jc w:val="left"/>
        <w:rPr>
          <w:rFonts w:ascii="Tw Cen MT" w:hAnsi="Tw Cen MT" w:cs="Tw Cen MT" w:eastAsia="Tw Cen MT"/>
          <w:sz w:val="24"/>
          <w:szCs w:val="24"/>
        </w:rPr>
        <w:sectPr>
          <w:type w:val="continuous"/>
          <w:pgSz w:w="12240" w:h="15840"/>
          <w:pgMar w:top="1020" w:bottom="280" w:left="720" w:right="700"/>
          <w:cols w:num="2" w:equalWidth="0">
            <w:col w:w="3453" w:space="1968"/>
            <w:col w:w="5399"/>
          </w:cols>
        </w:sectPr>
      </w:pPr>
    </w:p>
    <w:p>
      <w:pPr>
        <w:spacing w:line="200" w:lineRule="exact" w:before="1"/>
        <w:rPr>
          <w:sz w:val="20"/>
          <w:szCs w:val="20"/>
        </w:rPr>
      </w:pPr>
      <w:r>
        <w:rPr/>
        <w:pict>
          <v:group style="position:absolute;margin-left:42.661152pt;margin-top:85.599251pt;width:526.5056pt;height:28.3606pt;mso-position-horizontal-relative:page;mso-position-vertical-relative:page;z-index:-6810" coordorigin="853,1712" coordsize="10530,567">
            <v:group style="position:absolute;left:1630;top:1719;width:9748;height:552" coordorigin="1630,1719" coordsize="9748,552">
              <v:shape style="position:absolute;left:1630;top:1719;width:9748;height:552" coordorigin="1630,1719" coordsize="9748,552" path="m1630,2271l11378,2271,11378,1719,1630,1719,1630,2271xe" filled="t" fillcolor="#939598" stroked="f">
                <v:path arrowok="t"/>
                <v:fill type="solid"/>
              </v:shape>
            </v:group>
            <v:group style="position:absolute;left:859;top:1718;width:771;height:556" coordorigin="859,1718" coordsize="771,556">
              <v:shape style="position:absolute;left:859;top:1718;width:771;height:556" coordorigin="859,1718" coordsize="771,556" path="m859,2274l1630,2274,1630,1718,859,1718,859,2274xe" filled="t" fillcolor="#58595B" stroked="f">
                <v:path arrowok="t"/>
                <v:fill type="solid"/>
              </v:shape>
            </v:group>
            <v:group style="position:absolute;left:859;top:1718;width:771;height:556" coordorigin="859,1718" coordsize="771,556">
              <v:shape style="position:absolute;left:859;top:1718;width:771;height:556" coordorigin="859,1718" coordsize="771,556" path="m859,2274l1630,2274,1630,1718,859,1718,859,2274xe" filled="f" stroked="t" strokeweight=".5669pt" strokecolor="#808285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2.595551pt;margin-top:29.65155pt;width:526.9362pt;height:44.8531pt;mso-position-horizontal-relative:page;mso-position-vertical-relative:page;z-index:-6809" coordorigin="852,593" coordsize="10539,897">
            <v:group style="position:absolute;left:857;top:1484;width:10528;height:2" coordorigin="857,1484" coordsize="10528,2">
              <v:shape style="position:absolute;left:857;top:1484;width:10528;height:2" coordorigin="857,1484" coordsize="10528,0" path="m857,1484l11385,1484e" filled="f" stroked="t" strokeweight=".5473pt" strokecolor="#231F20">
                <v:path arrowok="t"/>
              </v:shape>
            </v:group>
            <v:group style="position:absolute;left:11143;top:599;width:227;height:886" coordorigin="11143,599" coordsize="227,886">
              <v:shape style="position:absolute;left:11143;top:599;width:227;height:886" coordorigin="11143,599" coordsize="227,886" path="m11143,1484l11369,1484,11369,599,11143,599,11143,1484xe" filled="t" fillcolor="#231F20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103.368752pt;margin-top:36.162811pt;width:67.5204pt;height:22.821375pt;mso-position-horizontal-relative:page;mso-position-vertical-relative:page;z-index:-6808" coordorigin="2067,723" coordsize="1350,456">
            <v:group style="position:absolute;left:2073;top:731;width:677;height:439" coordorigin="2073,731" coordsize="677,439">
              <v:shape style="position:absolute;left:2073;top:731;width:677;height:439" coordorigin="2073,731" coordsize="677,439" path="m2221,734l2073,735,2073,1161,2074,1161,2076,1169,2238,1169,2240,1110,2240,1016,2240,977,2239,927,2246,914,2481,914,2386,842,2378,833,2367,828,2358,821,2357,820,2350,813,2346,809,2327,797,2314,788,2258,748,2258,748,2257,748,2256,747,2256,747,2254,745,2241,734,2221,73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749,1114l2508,1114,2519,1121,2548,1147,2564,1159,2583,1168,2747,1168,2748,1159,2748,1148,2749,1133,2749,111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481,914l2246,914,2255,922,2262,927,2279,939,2280,939,2314,966,2332,980,2349,994,2379,1016,2396,1031,2434,1055,2443,1062,2451,1074,2463,1080,2502,1110,2514,1120,2508,1114,2749,1114,2749,1097,2749,1080,2750,1055,2750,986,2572,986,2570,981,2566,979,2564,977,2549,966,2481,91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576,731l2576,784,2576,939,2576,952,2576,968,2575,977,2572,986,2750,986,2749,914,2749,809,2749,784,2749,752,2747,737,2740,733,2719,733,2576,733,2576,731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739,733l2719,733,2740,733,2739,733xe" filled="t" fillcolor="#231F20" stroked="f">
                <v:path arrowok="t"/>
                <v:fill type="solid"/>
              </v:shape>
            </v:group>
            <v:group style="position:absolute;left:2823;top:729;width:589;height:445" coordorigin="2823,729" coordsize="589,445">
              <v:shape style="position:absolute;left:2823;top:729;width:589;height:445" coordorigin="2823,729" coordsize="589,445" path="m2898,729l2825,732,2823,1168,2834,1171,2853,1173,2876,1174,2902,1174,2964,1173,3359,1173,3412,1152,3411,1131,3411,1123,3411,1116,3412,1108,3411,1091,3400,1087,3252,1087,3071,1087,3008,1085,2999,1044,3000,1018,3001,999,3013,994,3035,992,3062,991,3399,991,3407,990,3410,981,3410,979,3410,972,3411,953,3410,929,3407,916,3402,908,3187,908,3049,908,3001,870,3000,844,3001,823,3081,818,3375,817,3383,817,3412,775,3411,751,3408,734,3400,732,3382,730,3381,730,3266,730,2965,730,2898,729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59,1173l2964,1173,3176,1174,3346,1173,3359,1173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98,1086l3252,1087,3400,1087,3398,1086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99,991l3062,991,3085,992,3287,992,3356,993,3378,993,3395,992,3399,991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81,907l3187,908,3402,908,3401,907,3381,907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75,817l3160,817,3299,818,3346,818,3366,818,3375,817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30,729l3266,730,3381,730,3357,729,3330,729xe" filled="t" fillcolor="#231F20" stroked="f">
                <v:path arrowok="t"/>
                <v:fill type="solid"/>
              </v:shape>
            </v:group>
            <v:group style="position:absolute;left:2830;top:734;width:578;height:434" coordorigin="2830,734" coordsize="578,434">
              <v:shape style="position:absolute;left:2830;top:734;width:578;height:434" coordorigin="2830,734" coordsize="578,434" path="m3176,734l2921,735,2853,736,2830,803,2830,897,2830,937,2830,1000,2831,1047,2831,1102,2830,1128,2830,1148,2832,1160,2838,1166,2851,1168,3067,1168,3334,1168,3400,1166,3406,1125,3407,1102,3402,1092,3393,1091,3157,1091,3061,1091,3000,1088,2994,1082,2996,1076,2996,1066,2996,1000,3062,991,3139,989,3395,988,3399,988,3406,987,3407,979,3407,960,3407,940,3407,919,3407,916,3401,915,3397,915,3089,915,3028,915,2995,850,2995,827,3083,809,3393,809,3405,808,3407,808,3406,775,3406,764,3406,750,3406,739,3397,735,3365,735,3176,734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84,1090l3157,1091,3393,1091,3384,1090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407,986l3406,987,3406,988,3407,986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21,913l3089,915,3397,915,3392,915,3378,914,3362,914,3321,913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407,808l3405,808,3407,813,3407,808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93,809l3083,809,3295,810,3375,809,3388,809,3393,809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96,735l3365,735,3397,735,3396,735xe" filled="t" fillcolor="#231F20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6.852402pt;margin-top:31.784599pt;width:39.2038pt;height:26.420314pt;mso-position-horizontal-relative:page;mso-position-vertical-relative:page;z-index:-6807" coordorigin="937,636" coordsize="784,528">
            <v:shape style="position:absolute;left:937;top:636;width:784;height:528" coordorigin="937,636" coordsize="784,528" path="m1450,1069l1020,1069,1215,1071,1221,1088,1230,1094,1240,1099,1254,1111,1272,1125,1292,1138,1308,1148,1323,1157,1333,1164,1344,1164,1360,1151,1414,1097,1420,1092,1425,1090,1432,1081,1435,1074,1438,1069,1450,1069xe" filled="t" fillcolor="#231F20" stroked="f">
              <v:path arrowok="t"/>
              <v:fill type="solid"/>
            </v:shape>
            <v:shape style="position:absolute;left:937;top:636;width:784;height:528" coordorigin="937,636" coordsize="784,528" path="m942,1062l937,1066,950,1068,973,1069,999,1069,1020,1069,1450,1069,1719,1068,1719,1065,942,1065,942,1062xe" filled="t" fillcolor="#231F20" stroked="f">
              <v:path arrowok="t"/>
              <v:fill type="solid"/>
            </v:shape>
            <v:shape style="position:absolute;left:937;top:636;width:784;height:528" coordorigin="937,636" coordsize="784,528" path="m1719,1068l1498,1068,1639,1069,1699,1069,1719,1069,1719,1068xe" filled="t" fillcolor="#231F20" stroked="f">
              <v:path arrowok="t"/>
              <v:fill type="solid"/>
            </v:shape>
            <v:shape style="position:absolute;left:937;top:636;width:784;height:528" coordorigin="937,636" coordsize="784,528" path="m1085,1025l1062,1026,1044,1028,1032,1032,1027,1032,1021,1034,1002,1041,996,1043,992,1043,951,1056,950,1057,949,1058,942,1065,1719,1065,1721,1058,1707,1051,1685,1045,1663,1039,1652,1034,1645,1034,1637,1032,1631,1029,1627,1026,1620,1025,1546,1025,1538,1025,1132,1025,1085,1025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46,1031l1645,1034,1652,1034,1646,1031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13,1025l1570,1025,1546,1025,1620,1025,1613,1025xe" filled="t" fillcolor="#231F20" stroked="f">
              <v:path arrowok="t"/>
              <v:fill type="solid"/>
            </v:shape>
            <v:shape style="position:absolute;left:937;top:636;width:784;height:528" coordorigin="937,636" coordsize="784,528" path="m1256,708l1247,713,1239,721,1212,743,1198,757,1176,785,1168,794,1155,806,1139,823,1123,843,1111,855,1098,870,1084,891,1074,905,1069,916,1071,928,1080,942,1105,973,1118,988,1133,1005,1145,1016,1149,1017,1148,1019,1148,1025,1132,1025,1538,1025,1524,1025,1508,1022,1505,1019,1507,1017,1510,1015,1597,953,1602,951,1603,951,1609,944,1610,943,1618,937,1620,936,1623,934,1638,922,1637,916,1624,907,1614,899,1605,899,1595,890,1570,874,1573,874,1568,869,1549,853,1521,830,1508,820,1496,808,1481,794,1462,773,1460,771,1457,767,1444,751,1434,741,1424,730,1410,711,1410,710,1255,710,1256,708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03,951l1602,951,1602,951,1603,951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10,896l1605,899,1614,899,1610,896xe" filled="t" fillcolor="#231F20" stroked="f">
              <v:path arrowok="t"/>
              <v:fill type="solid"/>
            </v:shape>
            <v:shape style="position:absolute;left:937;top:636;width:784;height:528" coordorigin="937,636" coordsize="784,528" path="m1573,874l1570,874,1574,874,1573,874xe" filled="t" fillcolor="#231F20" stroked="f">
              <v:path arrowok="t"/>
              <v:fill type="solid"/>
            </v:shape>
            <v:shape style="position:absolute;left:937;top:636;width:784;height:528" coordorigin="937,636" coordsize="784,528" path="m1366,646l1336,646,1332,648,1318,658,1304,668,1294,676,1277,688,1264,699,1255,710,1410,710,1407,706,1404,704,1398,695,1399,694,1395,689,1366,646xe" filled="t" fillcolor="#231F20" stroked="f">
              <v:path arrowok="t"/>
              <v:fill type="solid"/>
            </v:shape>
            <v:shape style="position:absolute;left:937;top:636;width:784;height:528" coordorigin="937,636" coordsize="784,528" path="m1347,636l1346,638,1335,646,1336,646,1366,646,1360,636,1347,636xe" filled="t" fillcolor="#231F20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91.013878pt;margin-top:36.7248pt;width:8.620281pt;height:21.741173pt;mso-position-horizontal-relative:page;mso-position-vertical-relative:page;z-index:-6806" coordorigin="1820,734" coordsize="172,435">
            <v:shape style="position:absolute;left:1820;top:734;width:172;height:435" coordorigin="1820,734" coordsize="172,435" path="m1822,734l1821,754,1820,774,1820,815,1821,855,1821,1167,1837,1168,1856,1169,1875,1169,1896,1169,1989,1168,1990,1159,1991,1143,1992,1124,1992,1101,1992,1000,1991,962,1992,920,1992,855,1993,838,1993,798,1992,779,1992,760,1991,741,1822,734xe" filled="t" fillcolor="#231F20" stroked="f">
              <v:path arrowok="t"/>
              <v:fill type="solid"/>
            </v:shape>
            <w10:wrap type="none"/>
          </v:group>
        </w:pict>
      </w:r>
      <w:r>
        <w:rPr>
          <w:sz w:val="20"/>
          <w:szCs w:val="20"/>
        </w:rPr>
      </w:r>
    </w:p>
    <w:p>
      <w:pPr>
        <w:spacing w:line="150" w:lineRule="exact" w:before="10"/>
        <w:rPr>
          <w:sz w:val="15"/>
          <w:szCs w:val="15"/>
        </w:rPr>
      </w:pPr>
      <w:r>
        <w:rPr>
          <w:sz w:val="15"/>
          <w:szCs w:val="15"/>
        </w:rPr>
      </w:r>
    </w:p>
    <w:p>
      <w:pPr>
        <w:pStyle w:val="Heading9"/>
        <w:spacing w:line="180" w:lineRule="auto"/>
        <w:ind w:left="3767" w:right="3121" w:firstLine="1424"/>
        <w:jc w:val="left"/>
        <w:rPr>
          <w:rFonts w:ascii="Book Antiqua" w:hAnsi="Book Antiqua" w:cs="Book Antiqua" w:eastAsia="Book Antiqua"/>
          <w:b w:val="0"/>
          <w:bCs w:val="0"/>
        </w:rPr>
      </w:pPr>
      <w:r>
        <w:rPr/>
        <w:pict>
          <v:shape style="position:absolute;margin-left:47.6203pt;margin-top:-2.982625pt;width:30.244897pt;height:28.641pt;mso-position-horizontal-relative:page;mso-position-vertical-relative:paragraph;z-index:-6805" type="#_x0000_t202" filled="f" stroked="f">
            <v:textbox inset="0,0,0,0">
              <w:txbxContent>
                <w:p>
                  <w:pPr>
                    <w:spacing w:line="573" w:lineRule="exact"/>
                    <w:ind w:left="0" w:right="0" w:firstLine="0"/>
                    <w:jc w:val="left"/>
                    <w:rPr>
                      <w:rFonts w:ascii="Book Antiqua" w:hAnsi="Book Antiqua" w:cs="Book Antiqua" w:eastAsia="Book Antiqua"/>
                      <w:sz w:val="57"/>
                      <w:szCs w:val="57"/>
                    </w:rPr>
                  </w:pPr>
                  <w:r>
                    <w:rPr>
                      <w:rFonts w:ascii="Book Antiqua" w:hAnsi="Book Antiqua" w:cs="Book Antiqua" w:eastAsia="Book Antiqua"/>
                      <w:b/>
                      <w:bCs/>
                      <w:color w:val="FFFFFF"/>
                      <w:spacing w:val="0"/>
                      <w:w w:val="105"/>
                      <w:sz w:val="57"/>
                      <w:szCs w:val="57"/>
                    </w:rPr>
                    <w:t>20</w:t>
                  </w:r>
                  <w:r>
                    <w:rPr>
                      <w:rFonts w:ascii="Book Antiqua" w:hAnsi="Book Antiqua" w:cs="Book Antiqua" w:eastAsia="Book Antiqua"/>
                      <w:b w:val="0"/>
                      <w:bCs w:val="0"/>
                      <w:color w:val="000000"/>
                      <w:spacing w:val="0"/>
                      <w:w w:val="100"/>
                      <w:sz w:val="57"/>
                      <w:szCs w:val="57"/>
                    </w:rPr>
                  </w:r>
                </w:p>
              </w:txbxContent>
            </v:textbox>
            <w10:wrap type="none"/>
          </v:shape>
        </w:pict>
      </w:r>
      <w:bookmarkStart w:name="Página 22" w:id="34"/>
      <w:bookmarkEnd w:id="34"/>
      <w:r>
        <w:rPr/>
      </w:r>
      <w:r>
        <w:rPr>
          <w:rFonts w:ascii="Book Antiqua" w:hAnsi="Book Antiqua" w:cs="Book Antiqua" w:eastAsia="Book Antiqua"/>
          <w:color w:val="FFFFFF"/>
          <w:spacing w:val="0"/>
          <w:w w:val="105"/>
        </w:rPr>
        <w:t>Anexo</w:t>
      </w:r>
      <w:r>
        <w:rPr>
          <w:rFonts w:ascii="Book Antiqua" w:hAnsi="Book Antiqua" w:cs="Book Antiqua" w:eastAsia="Book Antiqua"/>
          <w:color w:val="FFFFFF"/>
          <w:spacing w:val="-41"/>
          <w:w w:val="105"/>
        </w:rPr>
        <w:t> </w:t>
      </w:r>
      <w:r>
        <w:rPr>
          <w:rFonts w:ascii="Book Antiqua" w:hAnsi="Book Antiqua" w:cs="Book Antiqua" w:eastAsia="Book Antiqua"/>
          <w:color w:val="FFFFFF"/>
          <w:spacing w:val="0"/>
          <w:w w:val="105"/>
        </w:rPr>
        <w:t>1</w:t>
      </w:r>
      <w:r>
        <w:rPr>
          <w:rFonts w:ascii="Book Antiqua" w:hAnsi="Book Antiqua" w:cs="Book Antiqua" w:eastAsia="Book Antiqua"/>
          <w:color w:val="FFFFFF"/>
          <w:spacing w:val="0"/>
          <w:w w:val="105"/>
        </w:rPr>
        <w:t> </w:t>
      </w:r>
      <w:r>
        <w:rPr>
          <w:rFonts w:ascii="Book Antiqua" w:hAnsi="Book Antiqua" w:cs="Book Antiqua" w:eastAsia="Book Antiqua"/>
          <w:color w:val="FFFFFF"/>
          <w:spacing w:val="0"/>
          <w:w w:val="105"/>
        </w:rPr>
        <w:t>Equipamiento</w:t>
      </w:r>
      <w:r>
        <w:rPr>
          <w:rFonts w:ascii="Book Antiqua" w:hAnsi="Book Antiqua" w:cs="Book Antiqua" w:eastAsia="Book Antiqua"/>
          <w:color w:val="FFFFFF"/>
          <w:spacing w:val="5"/>
          <w:w w:val="105"/>
        </w:rPr>
        <w:t> </w:t>
      </w:r>
      <w:r>
        <w:rPr>
          <w:rFonts w:ascii="Book Antiqua" w:hAnsi="Book Antiqua" w:cs="Book Antiqua" w:eastAsia="Book Antiqua"/>
          <w:color w:val="FFFFFF"/>
          <w:spacing w:val="0"/>
          <w:w w:val="105"/>
        </w:rPr>
        <w:t>por</w:t>
      </w:r>
      <w:r>
        <w:rPr>
          <w:rFonts w:ascii="Book Antiqua" w:hAnsi="Book Antiqua" w:cs="Book Antiqua" w:eastAsia="Book Antiqua"/>
          <w:color w:val="FFFFFF"/>
          <w:spacing w:val="5"/>
          <w:w w:val="105"/>
        </w:rPr>
        <w:t> </w:t>
      </w:r>
      <w:r>
        <w:rPr>
          <w:rFonts w:ascii="Book Antiqua" w:hAnsi="Book Antiqua" w:cs="Book Antiqua" w:eastAsia="Book Antiqua"/>
          <w:color w:val="FFFFFF"/>
          <w:spacing w:val="0"/>
          <w:w w:val="105"/>
        </w:rPr>
        <w:t>conguración</w:t>
      </w:r>
      <w:r>
        <w:rPr>
          <w:rFonts w:ascii="Book Antiqua" w:hAnsi="Book Antiqua" w:cs="Book Antiqua" w:eastAsia="Book Antiqua"/>
          <w:b w:val="0"/>
          <w:bCs w:val="0"/>
          <w:color w:val="000000"/>
          <w:spacing w:val="0"/>
          <w:w w:val="100"/>
        </w:rPr>
      </w:r>
    </w:p>
    <w:p>
      <w:pPr>
        <w:spacing w:line="160" w:lineRule="exact" w:before="7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101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shape style="width:527.785988pt;height:187.2pt;mso-position-horizontal-relative:char;mso-position-vertical-relative:line" type="#_x0000_t75">
            <v:imagedata r:id="rId89" o:title=""/>
          </v:shape>
        </w:pict>
      </w:r>
      <w:r>
        <w:rPr/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1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165" w:right="1080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shape style="width:526.588074pt;height:345.24pt;mso-position-horizontal-relative:char;mso-position-vertical-relative:line" type="#_x0000_t75">
            <v:imagedata r:id="rId90" o:title=""/>
          </v:shape>
        </w:pict>
      </w:r>
      <w:r>
        <w:rPr/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20"/>
          <w:szCs w:val="20"/>
        </w:rPr>
        <w:sectPr>
          <w:footerReference w:type="default" r:id="rId88"/>
          <w:pgSz w:w="12240" w:h="15840"/>
          <w:pgMar w:footer="717" w:header="682" w:top="1420" w:bottom="900" w:left="720" w:right="700"/>
          <w:pgNumType w:start="20"/>
        </w:sectPr>
      </w:pPr>
    </w:p>
    <w:p>
      <w:pPr>
        <w:spacing w:line="200" w:lineRule="exact" w:before="1"/>
        <w:rPr>
          <w:sz w:val="20"/>
          <w:szCs w:val="20"/>
        </w:rPr>
      </w:pPr>
      <w:r>
        <w:rPr/>
        <w:pict>
          <v:group style="position:absolute;margin-left:42.661152pt;margin-top:85.599251pt;width:526.5056pt;height:28.3606pt;mso-position-horizontal-relative:page;mso-position-vertical-relative:page;z-index:-6804" coordorigin="853,1712" coordsize="10530,567">
            <v:group style="position:absolute;left:1630;top:1719;width:9748;height:552" coordorigin="1630,1719" coordsize="9748,552">
              <v:shape style="position:absolute;left:1630;top:1719;width:9748;height:552" coordorigin="1630,1719" coordsize="9748,552" path="m1630,2271l11378,2271,11378,1719,1630,1719,1630,2271xe" filled="t" fillcolor="#939598" stroked="f">
                <v:path arrowok="t"/>
                <v:fill type="solid"/>
              </v:shape>
            </v:group>
            <v:group style="position:absolute;left:859;top:1718;width:771;height:556" coordorigin="859,1718" coordsize="771,556">
              <v:shape style="position:absolute;left:859;top:1718;width:771;height:556" coordorigin="859,1718" coordsize="771,556" path="m859,2274l1630,2274,1630,1718,859,1718,859,2274xe" filled="t" fillcolor="#58595B" stroked="f">
                <v:path arrowok="t"/>
                <v:fill type="solid"/>
              </v:shape>
            </v:group>
            <v:group style="position:absolute;left:859;top:1718;width:771;height:556" coordorigin="859,1718" coordsize="771,556">
              <v:shape style="position:absolute;left:859;top:1718;width:771;height:556" coordorigin="859,1718" coordsize="771,556" path="m859,2274l1630,2274,1630,1718,859,1718,859,2274xe" filled="f" stroked="t" strokeweight=".5669pt" strokecolor="#808285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2.595551pt;margin-top:29.65155pt;width:526.9362pt;height:44.8531pt;mso-position-horizontal-relative:page;mso-position-vertical-relative:page;z-index:-6803" coordorigin="852,593" coordsize="10539,897">
            <v:group style="position:absolute;left:857;top:1484;width:10528;height:2" coordorigin="857,1484" coordsize="10528,2">
              <v:shape style="position:absolute;left:857;top:1484;width:10528;height:2" coordorigin="857,1484" coordsize="10528,0" path="m857,1484l11385,1484e" filled="f" stroked="t" strokeweight=".5473pt" strokecolor="#231F20">
                <v:path arrowok="t"/>
              </v:shape>
            </v:group>
            <v:group style="position:absolute;left:11143;top:599;width:227;height:886" coordorigin="11143,599" coordsize="227,886">
              <v:shape style="position:absolute;left:11143;top:599;width:227;height:886" coordorigin="11143,599" coordsize="227,886" path="m11143,1484l11369,1484,11369,599,11143,599,11143,1484xe" filled="t" fillcolor="#231F20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103.368752pt;margin-top:36.162811pt;width:67.5204pt;height:22.821375pt;mso-position-horizontal-relative:page;mso-position-vertical-relative:page;z-index:-6802" coordorigin="2067,723" coordsize="1350,456">
            <v:group style="position:absolute;left:2073;top:731;width:677;height:439" coordorigin="2073,731" coordsize="677,439">
              <v:shape style="position:absolute;left:2073;top:731;width:677;height:439" coordorigin="2073,731" coordsize="677,439" path="m2221,734l2073,735,2073,1161,2074,1161,2076,1169,2238,1169,2240,1110,2240,1016,2240,977,2239,927,2246,914,2481,914,2386,842,2378,833,2367,828,2358,821,2357,820,2350,813,2346,809,2327,797,2314,788,2258,748,2258,748,2257,748,2256,747,2256,747,2254,745,2241,734,2221,73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749,1114l2508,1114,2519,1121,2548,1147,2564,1159,2583,1168,2747,1168,2748,1159,2748,1148,2749,1133,2749,111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481,914l2246,914,2255,922,2262,927,2279,939,2280,939,2314,966,2332,980,2349,994,2379,1016,2396,1031,2434,1055,2443,1062,2451,1074,2463,1080,2502,1110,2514,1120,2508,1114,2749,1114,2749,1097,2749,1080,2750,1055,2750,986,2572,986,2570,981,2566,979,2564,977,2549,966,2481,914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576,731l2576,784,2576,939,2576,952,2576,968,2575,977,2572,986,2750,986,2749,914,2749,809,2749,784,2749,752,2747,737,2740,733,2719,733,2576,733,2576,731xe" filled="t" fillcolor="#231F20" stroked="f">
                <v:path arrowok="t"/>
                <v:fill type="solid"/>
              </v:shape>
              <v:shape style="position:absolute;left:2073;top:731;width:677;height:439" coordorigin="2073,731" coordsize="677,439" path="m2739,733l2719,733,2740,733,2739,733xe" filled="t" fillcolor="#231F20" stroked="f">
                <v:path arrowok="t"/>
                <v:fill type="solid"/>
              </v:shape>
            </v:group>
            <v:group style="position:absolute;left:2823;top:729;width:589;height:445" coordorigin="2823,729" coordsize="589,445">
              <v:shape style="position:absolute;left:2823;top:729;width:589;height:445" coordorigin="2823,729" coordsize="589,445" path="m2898,729l2825,732,2823,1168,2834,1171,2853,1173,2876,1174,2902,1174,2964,1173,3359,1173,3412,1152,3411,1131,3411,1123,3411,1116,3412,1108,3411,1091,3400,1087,3252,1087,3071,1087,3008,1085,2999,1044,3000,1018,3001,999,3013,994,3035,992,3062,991,3399,991,3407,990,3410,981,3410,979,3410,972,3411,953,3410,929,3407,916,3402,908,3187,908,3049,908,3001,870,3000,844,3001,823,3081,818,3375,817,3383,817,3412,775,3411,751,3408,734,3400,732,3382,730,3381,730,3266,730,2965,730,2898,729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59,1173l2964,1173,3176,1174,3346,1173,3359,1173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98,1086l3252,1087,3400,1087,3398,1086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99,991l3062,991,3085,992,3287,992,3356,993,3378,993,3395,992,3399,991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81,907l3187,908,3402,908,3401,907,3381,907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75,817l3160,817,3299,818,3346,818,3366,818,3375,817xe" filled="t" fillcolor="#231F20" stroked="f">
                <v:path arrowok="t"/>
                <v:fill type="solid"/>
              </v:shape>
              <v:shape style="position:absolute;left:2823;top:729;width:589;height:445" coordorigin="2823,729" coordsize="589,445" path="m3330,729l3266,730,3381,730,3357,729,3330,729xe" filled="t" fillcolor="#231F20" stroked="f">
                <v:path arrowok="t"/>
                <v:fill type="solid"/>
              </v:shape>
            </v:group>
            <v:group style="position:absolute;left:2830;top:734;width:578;height:434" coordorigin="2830,734" coordsize="578,434">
              <v:shape style="position:absolute;left:2830;top:734;width:578;height:434" coordorigin="2830,734" coordsize="578,434" path="m3176,734l2921,735,2853,736,2830,803,2830,897,2830,937,2830,1000,2831,1047,2831,1102,2830,1128,2830,1148,2832,1160,2838,1166,2851,1168,3067,1168,3334,1168,3400,1166,3406,1125,3407,1102,3402,1092,3393,1091,3157,1091,3061,1091,3000,1088,2994,1082,2996,1076,2996,1066,2996,1000,3062,991,3139,989,3395,988,3399,988,3406,987,3407,979,3407,960,3407,940,3407,919,3407,916,3401,915,3397,915,3089,915,3028,915,2995,850,2995,827,3083,809,3393,809,3405,808,3407,808,3406,775,3406,764,3406,750,3406,739,3397,735,3365,735,3176,734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84,1090l3157,1091,3393,1091,3384,1090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407,986l3406,987,3406,988,3407,986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21,913l3089,915,3397,915,3392,915,3378,914,3362,914,3321,913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407,808l3405,808,3407,813,3407,808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93,809l3083,809,3295,810,3375,809,3388,809,3393,809xe" filled="t" fillcolor="#231F20" stroked="f">
                <v:path arrowok="t"/>
                <v:fill type="solid"/>
              </v:shape>
              <v:shape style="position:absolute;left:2830;top:734;width:578;height:434" coordorigin="2830,734" coordsize="578,434" path="m3396,735l3365,735,3397,735,3396,735xe" filled="t" fillcolor="#231F20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6.852402pt;margin-top:31.784599pt;width:39.2038pt;height:26.420314pt;mso-position-horizontal-relative:page;mso-position-vertical-relative:page;z-index:-6801" coordorigin="937,636" coordsize="784,528">
            <v:shape style="position:absolute;left:937;top:636;width:784;height:528" coordorigin="937,636" coordsize="784,528" path="m1450,1069l1020,1069,1215,1071,1221,1088,1230,1094,1240,1099,1254,1111,1272,1125,1292,1138,1308,1148,1323,1157,1333,1164,1344,1164,1360,1151,1414,1097,1420,1092,1425,1090,1432,1081,1435,1074,1438,1069,1450,1069xe" filled="t" fillcolor="#231F20" stroked="f">
              <v:path arrowok="t"/>
              <v:fill type="solid"/>
            </v:shape>
            <v:shape style="position:absolute;left:937;top:636;width:784;height:528" coordorigin="937,636" coordsize="784,528" path="m942,1062l937,1066,950,1068,973,1069,999,1069,1020,1069,1450,1069,1719,1068,1719,1065,942,1065,942,1062xe" filled="t" fillcolor="#231F20" stroked="f">
              <v:path arrowok="t"/>
              <v:fill type="solid"/>
            </v:shape>
            <v:shape style="position:absolute;left:937;top:636;width:784;height:528" coordorigin="937,636" coordsize="784,528" path="m1719,1068l1498,1068,1639,1069,1699,1069,1719,1069,1719,1068xe" filled="t" fillcolor="#231F20" stroked="f">
              <v:path arrowok="t"/>
              <v:fill type="solid"/>
            </v:shape>
            <v:shape style="position:absolute;left:937;top:636;width:784;height:528" coordorigin="937,636" coordsize="784,528" path="m1085,1025l1062,1026,1044,1028,1032,1032,1027,1032,1021,1034,1002,1041,996,1043,992,1043,951,1056,950,1057,949,1058,942,1065,1719,1065,1721,1058,1707,1051,1685,1045,1663,1039,1652,1034,1645,1034,1637,1032,1631,1029,1627,1026,1620,1025,1546,1025,1538,1025,1132,1025,1085,1025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46,1031l1645,1034,1652,1034,1646,1031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13,1025l1570,1025,1546,1025,1620,1025,1613,1025xe" filled="t" fillcolor="#231F20" stroked="f">
              <v:path arrowok="t"/>
              <v:fill type="solid"/>
            </v:shape>
            <v:shape style="position:absolute;left:937;top:636;width:784;height:528" coordorigin="937,636" coordsize="784,528" path="m1256,708l1247,713,1239,721,1212,743,1198,757,1176,785,1168,794,1155,806,1139,823,1123,843,1111,855,1098,870,1084,891,1074,905,1069,916,1071,928,1080,942,1105,973,1118,988,1133,1005,1145,1016,1149,1017,1148,1019,1148,1025,1132,1025,1538,1025,1524,1025,1508,1022,1505,1019,1507,1017,1510,1015,1597,953,1602,951,1603,951,1609,944,1610,943,1618,937,1620,936,1623,934,1638,922,1637,916,1624,907,1614,899,1605,899,1595,890,1570,874,1573,874,1568,869,1549,853,1521,830,1508,820,1496,808,1481,794,1462,773,1460,771,1457,767,1444,751,1434,741,1424,730,1410,711,1410,710,1255,710,1256,708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03,951l1602,951,1602,951,1603,951xe" filled="t" fillcolor="#231F20" stroked="f">
              <v:path arrowok="t"/>
              <v:fill type="solid"/>
            </v:shape>
            <v:shape style="position:absolute;left:937;top:636;width:784;height:528" coordorigin="937,636" coordsize="784,528" path="m1610,896l1605,899,1614,899,1610,896xe" filled="t" fillcolor="#231F20" stroked="f">
              <v:path arrowok="t"/>
              <v:fill type="solid"/>
            </v:shape>
            <v:shape style="position:absolute;left:937;top:636;width:784;height:528" coordorigin="937,636" coordsize="784,528" path="m1573,874l1570,874,1574,874,1573,874xe" filled="t" fillcolor="#231F20" stroked="f">
              <v:path arrowok="t"/>
              <v:fill type="solid"/>
            </v:shape>
            <v:shape style="position:absolute;left:937;top:636;width:784;height:528" coordorigin="937,636" coordsize="784,528" path="m1366,646l1336,646,1332,648,1318,658,1304,668,1294,676,1277,688,1264,699,1255,710,1410,710,1407,706,1404,704,1398,695,1399,694,1395,689,1366,646xe" filled="t" fillcolor="#231F20" stroked="f">
              <v:path arrowok="t"/>
              <v:fill type="solid"/>
            </v:shape>
            <v:shape style="position:absolute;left:937;top:636;width:784;height:528" coordorigin="937,636" coordsize="784,528" path="m1347,636l1346,638,1335,646,1336,646,1366,646,1360,636,1347,636xe" filled="t" fillcolor="#231F20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91.013878pt;margin-top:36.7248pt;width:8.620281pt;height:21.741173pt;mso-position-horizontal-relative:page;mso-position-vertical-relative:page;z-index:-6800" coordorigin="1820,734" coordsize="172,435">
            <v:shape style="position:absolute;left:1820;top:734;width:172;height:435" coordorigin="1820,734" coordsize="172,435" path="m1822,734l1821,754,1820,774,1820,815,1821,855,1821,1167,1837,1168,1856,1169,1875,1169,1896,1169,1989,1168,1990,1159,1991,1143,1992,1124,1992,1101,1992,1000,1991,962,1992,920,1992,855,1993,838,1993,798,1992,779,1992,760,1991,741,1822,734xe" filled="t" fillcolor="#231F20" stroked="f">
              <v:path arrowok="t"/>
              <v:fill type="solid"/>
            </v:shape>
            <w10:wrap type="none"/>
          </v:group>
        </w:pict>
      </w:r>
      <w:r>
        <w:rPr>
          <w:sz w:val="20"/>
          <w:szCs w:val="20"/>
        </w:rPr>
      </w:r>
    </w:p>
    <w:p>
      <w:pPr>
        <w:spacing w:line="150" w:lineRule="exact" w:before="10"/>
        <w:rPr>
          <w:sz w:val="15"/>
          <w:szCs w:val="15"/>
        </w:rPr>
      </w:pPr>
      <w:r>
        <w:rPr>
          <w:sz w:val="15"/>
          <w:szCs w:val="15"/>
        </w:rPr>
      </w:r>
    </w:p>
    <w:p>
      <w:pPr>
        <w:spacing w:line="180" w:lineRule="auto"/>
        <w:ind w:left="3767" w:right="3347" w:firstLine="1424"/>
        <w:jc w:val="left"/>
        <w:rPr>
          <w:rFonts w:ascii="Book Antiqua" w:hAnsi="Book Antiqua" w:cs="Book Antiqua" w:eastAsia="Book Antiqua"/>
          <w:sz w:val="24"/>
          <w:szCs w:val="24"/>
        </w:rPr>
      </w:pPr>
      <w:r>
        <w:rPr/>
        <w:pict>
          <v:shape style="position:absolute;margin-left:47.6203pt;margin-top:-2.982625pt;width:30.244897pt;height:28.641pt;mso-position-horizontal-relative:page;mso-position-vertical-relative:paragraph;z-index:-6799" type="#_x0000_t202" filled="f" stroked="f">
            <v:textbox inset="0,0,0,0">
              <w:txbxContent>
                <w:p>
                  <w:pPr>
                    <w:spacing w:line="573" w:lineRule="exact"/>
                    <w:ind w:left="0" w:right="0" w:firstLine="0"/>
                    <w:jc w:val="left"/>
                    <w:rPr>
                      <w:rFonts w:ascii="Book Antiqua" w:hAnsi="Book Antiqua" w:cs="Book Antiqua" w:eastAsia="Book Antiqua"/>
                      <w:sz w:val="57"/>
                      <w:szCs w:val="57"/>
                    </w:rPr>
                  </w:pPr>
                  <w:r>
                    <w:rPr>
                      <w:rFonts w:ascii="Book Antiqua" w:hAnsi="Book Antiqua" w:cs="Book Antiqua" w:eastAsia="Book Antiqua"/>
                      <w:b/>
                      <w:bCs/>
                      <w:color w:val="FFFFFF"/>
                      <w:spacing w:val="0"/>
                      <w:w w:val="105"/>
                      <w:sz w:val="57"/>
                      <w:szCs w:val="57"/>
                    </w:rPr>
                    <w:t>20</w:t>
                  </w:r>
                  <w:r>
                    <w:rPr>
                      <w:rFonts w:ascii="Book Antiqua" w:hAnsi="Book Antiqua" w:cs="Book Antiqua" w:eastAsia="Book Antiqua"/>
                      <w:b w:val="0"/>
                      <w:bCs w:val="0"/>
                      <w:color w:val="000000"/>
                      <w:spacing w:val="0"/>
                      <w:w w:val="100"/>
                      <w:sz w:val="57"/>
                      <w:szCs w:val="57"/>
                    </w:rPr>
                  </w:r>
                </w:p>
              </w:txbxContent>
            </v:textbox>
            <w10:wrap type="none"/>
          </v:shape>
        </w:pict>
      </w:r>
      <w:bookmarkStart w:name="Página 23" w:id="35"/>
      <w:bookmarkEnd w:id="35"/>
      <w:r>
        <w:rPr/>
      </w:r>
      <w:r>
        <w:rPr>
          <w:rFonts w:ascii="Book Antiqua" w:hAnsi="Book Antiqua" w:cs="Book Antiqua" w:eastAsia="Book Antiqua"/>
          <w:b/>
          <w:bCs/>
          <w:color w:val="FFFFFF"/>
          <w:spacing w:val="0"/>
          <w:w w:val="105"/>
          <w:sz w:val="24"/>
          <w:szCs w:val="24"/>
        </w:rPr>
        <w:t>Anexo</w:t>
      </w:r>
      <w:r>
        <w:rPr>
          <w:rFonts w:ascii="Book Antiqua" w:hAnsi="Book Antiqua" w:cs="Book Antiqua" w:eastAsia="Book Antiqua"/>
          <w:b/>
          <w:bCs/>
          <w:color w:val="FFFFFF"/>
          <w:spacing w:val="-41"/>
          <w:w w:val="105"/>
          <w:sz w:val="24"/>
          <w:szCs w:val="24"/>
        </w:rPr>
        <w:t> </w:t>
      </w:r>
      <w:r>
        <w:rPr>
          <w:rFonts w:ascii="Book Antiqua" w:hAnsi="Book Antiqua" w:cs="Book Antiqua" w:eastAsia="Book Antiqua"/>
          <w:b/>
          <w:bCs/>
          <w:color w:val="FFFFFF"/>
          <w:spacing w:val="0"/>
          <w:w w:val="105"/>
          <w:sz w:val="24"/>
          <w:szCs w:val="24"/>
        </w:rPr>
        <w:t>1</w:t>
      </w:r>
      <w:r>
        <w:rPr>
          <w:rFonts w:ascii="Book Antiqua" w:hAnsi="Book Antiqua" w:cs="Book Antiqua" w:eastAsia="Book Antiqua"/>
          <w:b/>
          <w:bCs/>
          <w:color w:val="FFFFFF"/>
          <w:spacing w:val="0"/>
          <w:w w:val="105"/>
          <w:sz w:val="24"/>
          <w:szCs w:val="24"/>
        </w:rPr>
        <w:t> </w:t>
      </w:r>
      <w:r>
        <w:rPr>
          <w:rFonts w:ascii="Book Antiqua" w:hAnsi="Book Antiqua" w:cs="Book Antiqua" w:eastAsia="Book Antiqua"/>
          <w:b/>
          <w:bCs/>
          <w:color w:val="FFFFFF"/>
          <w:spacing w:val="0"/>
          <w:w w:val="105"/>
          <w:sz w:val="24"/>
          <w:szCs w:val="24"/>
        </w:rPr>
        <w:t>Equipamiento</w:t>
      </w:r>
      <w:r>
        <w:rPr>
          <w:rFonts w:ascii="Book Antiqua" w:hAnsi="Book Antiqua" w:cs="Book Antiqua" w:eastAsia="Book Antiqua"/>
          <w:b/>
          <w:bCs/>
          <w:color w:val="FFFFFF"/>
          <w:spacing w:val="5"/>
          <w:w w:val="105"/>
          <w:sz w:val="24"/>
          <w:szCs w:val="24"/>
        </w:rPr>
        <w:t> </w:t>
      </w:r>
      <w:r>
        <w:rPr>
          <w:rFonts w:ascii="Book Antiqua" w:hAnsi="Book Antiqua" w:cs="Book Antiqua" w:eastAsia="Book Antiqua"/>
          <w:b/>
          <w:bCs/>
          <w:color w:val="FFFFFF"/>
          <w:spacing w:val="0"/>
          <w:w w:val="105"/>
          <w:sz w:val="24"/>
          <w:szCs w:val="24"/>
        </w:rPr>
        <w:t>por</w:t>
      </w:r>
      <w:r>
        <w:rPr>
          <w:rFonts w:ascii="Book Antiqua" w:hAnsi="Book Antiqua" w:cs="Book Antiqua" w:eastAsia="Book Antiqua"/>
          <w:b/>
          <w:bCs/>
          <w:color w:val="FFFFFF"/>
          <w:spacing w:val="5"/>
          <w:w w:val="105"/>
          <w:sz w:val="24"/>
          <w:szCs w:val="24"/>
        </w:rPr>
        <w:t> </w:t>
      </w:r>
      <w:r>
        <w:rPr>
          <w:rFonts w:ascii="Book Antiqua" w:hAnsi="Book Antiqua" w:cs="Book Antiqua" w:eastAsia="Book Antiqua"/>
          <w:b/>
          <w:bCs/>
          <w:color w:val="FFFFFF"/>
          <w:spacing w:val="0"/>
          <w:w w:val="105"/>
          <w:sz w:val="24"/>
          <w:szCs w:val="24"/>
        </w:rPr>
        <w:t>conguración</w:t>
      </w:r>
      <w:r>
        <w:rPr>
          <w:rFonts w:ascii="Book Antiqua" w:hAnsi="Book Antiqua" w:cs="Book Antiqua" w:eastAsia="Book Antiqua"/>
          <w:b w:val="0"/>
          <w:bCs w:val="0"/>
          <w:color w:val="000000"/>
          <w:spacing w:val="0"/>
          <w:w w:val="100"/>
          <w:sz w:val="24"/>
          <w:szCs w:val="24"/>
        </w:rPr>
      </w:r>
    </w:p>
    <w:p>
      <w:pPr>
        <w:spacing w:line="180" w:lineRule="exact" w:before="9"/>
        <w:rPr>
          <w:sz w:val="18"/>
          <w:szCs w:val="18"/>
        </w:rPr>
      </w:pPr>
      <w:r>
        <w:rPr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140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shape style="width:530.206028pt;height:166.32pt;mso-position-horizontal-relative:char;mso-position-vertical-relative:line" type="#_x0000_t75">
            <v:imagedata r:id="rId91" o:title=""/>
          </v:shape>
        </w:pict>
      </w:r>
      <w:r>
        <w:rPr/>
      </w:r>
      <w:r>
        <w:rPr>
          <w:rFonts w:ascii="Times New Roman" w:hAnsi="Times New Roman" w:cs="Times New Roman" w:eastAsia="Times New Roman"/>
          <w:sz w:val="20"/>
          <w:szCs w:val="20"/>
        </w:rPr>
      </w:r>
    </w:p>
    <w:sectPr>
      <w:pgSz w:w="12240" w:h="15840"/>
      <w:pgMar w:header="682" w:footer="717" w:top="1420" w:bottom="900" w:left="720" w:right="6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Century Gothic">
    <w:altName w:val="Century Gothic"/>
    <w:charset w:val="0"/>
    <w:family w:val="swiss"/>
    <w:pitch w:val="variable"/>
  </w:font>
  <w:font w:name="Eras Light ITC">
    <w:altName w:val="Eras Light ITC"/>
    <w:charset w:val="0"/>
    <w:family w:val="swiss"/>
    <w:pitch w:val="variable"/>
  </w:font>
  <w:font w:name="Book Antiqua">
    <w:altName w:val="Book Antiqua"/>
    <w:charset w:val="0"/>
    <w:family w:val="roman"/>
    <w:pitch w:val="variable"/>
  </w:font>
  <w:font w:name="Tw Cen MT">
    <w:altName w:val="Tw Cen MT"/>
    <w:charset w:val="0"/>
    <w:family w:val="swiss"/>
    <w:pitch w:val="variable"/>
  </w:font>
  <w:font w:name="Tw Cen MT Condensed Extra Bold">
    <w:altName w:val="Tw Cen MT Condensed Extra Bold"/>
    <w:charset w:val="0"/>
    <w:family w:val="swiss"/>
    <w:pitch w:val="variable"/>
  </w:font>
  <w:font w:name="Showcard Gothic">
    <w:altName w:val="Showcard Gothic"/>
    <w:charset w:val="0"/>
    <w:family w:val="decorative"/>
    <w:pitch w:val="variable"/>
  </w:font>
  <w:font w:name="Bradley Hand ITC">
    <w:altName w:val="Bradley Hand ITC"/>
    <w:charset w:val="0"/>
    <w:family w:val="script"/>
    <w:pitch w:val="variable"/>
  </w:font>
  <w:font w:name="Arial Black">
    <w:altName w:val="Arial Black"/>
    <w:charset w:val="0"/>
    <w:family w:val="swiss"/>
    <w:pitch w:val="variable"/>
  </w:font>
  <w:font w:name="Segoe Script">
    <w:altName w:val="Segoe Script"/>
    <w:charset w:val="0"/>
    <w:family w:val="script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533.5354pt;margin-top:748.135315pt;width:37.295801pt;height:15.4173pt;mso-position-horizontal-relative:page;mso-position-vertical-relative:page;z-index:-7922" type="#_x0000_t202" filled="f" stroked="f">
          <v:textbox inset="0,0,0,0">
            <w:txbxContent>
              <w:p>
                <w:pPr>
                  <w:pStyle w:val="BodyText"/>
                  <w:spacing w:line="254" w:lineRule="exact"/>
                  <w:ind w:left="20" w:right="0"/>
                  <w:jc w:val="left"/>
                  <w:rPr>
                    <w:rFonts w:ascii="Arial" w:hAnsi="Arial" w:cs="Arial" w:eastAsia="Arial"/>
                  </w:rPr>
                </w:pP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-3"/>
                    <w:w w:val="100"/>
                  </w:rPr>
                  <w:t>P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-3"/>
                    <w:w w:val="100"/>
                  </w:rPr>
                  <w:t>a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-3"/>
                    <w:w w:val="100"/>
                  </w:rPr>
                  <w:t>g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0"/>
                    <w:w w:val="100"/>
                  </w:rPr>
                  <w:t>.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0"/>
                    <w:w w:val="100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0"/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000000"/>
                    <w:spacing w:val="0"/>
                    <w:w w:val="100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group style="position:absolute;margin-left:41.276299pt;margin-top:719.314026pt;width:530.500200pt;height:30.1274pt;mso-position-horizontal-relative:page;mso-position-vertical-relative:page;z-index:-7921" coordorigin="826,14386" coordsize="10610,603">
          <v:group style="position:absolute;left:863;top:14392;width:10536;height:591" coordorigin="863,14392" coordsize="10536,591">
            <v:shape style="position:absolute;left:863;top:14392;width:10536;height:591" coordorigin="863,14392" coordsize="10536,591" path="m863,14983l11399,14983,11399,14392,863,14392,863,14983xe" filled="t" fillcolor="#A7A9AC" stroked="f">
              <v:path arrowok="t"/>
              <v:fill type="solid"/>
            </v:shape>
          </v:group>
          <v:group style="position:absolute;left:9544;top:14537;width:348;height:384" coordorigin="9544,14537" coordsize="348,384">
            <v:shape style="position:absolute;left:9544;top:14537;width:348;height:384" coordorigin="9544,14537" coordsize="348,384" path="m9544,14537l9893,14537,9893,14921,9544,14921,9544,14537xe" filled="f" stroked="t" strokeweight="5.6693pt" strokecolor="#231F20">
              <v:path arrowok="t"/>
            </v:shape>
          </v:group>
          <v:group style="position:absolute;left:9544;top:14537;width:348;height:384" coordorigin="9544,14537" coordsize="348,384">
            <v:shape style="position:absolute;left:9544;top:14537;width:348;height:384" coordorigin="9544,14537" coordsize="348,384" path="m9544,14537l9893,14537,9893,14921,9544,14921,9544,14537xe" filled="t" fillcolor="#FFFFFF" stroked="f">
              <v:path arrowok="t"/>
              <v:fill type="solid"/>
            </v:shape>
          </v:group>
          <v:group style="position:absolute;left:4885;top:14537;width:348;height:384" coordorigin="4885,14537" coordsize="348,384">
            <v:shape style="position:absolute;left:4885;top:14537;width:348;height:384" coordorigin="4885,14537" coordsize="348,384" path="m4885,14537l5233,14537,5233,14921,4885,14921,4885,14537xe" filled="f" stroked="t" strokeweight="5.6693pt" strokecolor="#231F20">
              <v:path arrowok="t"/>
            </v:shape>
          </v:group>
          <v:group style="position:absolute;left:4885;top:14537;width:348;height:384" coordorigin="4885,14537" coordsize="348,384">
            <v:shape style="position:absolute;left:4885;top:14537;width:348;height:384" coordorigin="4885,14537" coordsize="348,384" path="m4885,14537l5233,14537,5233,14921,4885,14921,4885,14537xe" filled="t" fillcolor="#FFFFFF" stroked="f">
              <v:path arrowok="t"/>
              <v:fill type="solid"/>
            </v:shape>
          </v:group>
          <v:group style="position:absolute;left:4909;top:14610;width:282;height:273" coordorigin="4909,14610" coordsize="282,273">
            <v:shape style="position:absolute;left:4909;top:14610;width:282;height:273" coordorigin="4909,14610" coordsize="282,273" path="m4973,14746l4909,14783,4991,14858,4996,14863,5000,14866,5009,14877,5012,14881,5020,14883,5023,14878,5025,14875,5029,14871,5074,14820,5024,14820,5015,14814,5007,14804,5000,14793,4988,14773,4977,14755,4973,14746xe" filled="t" fillcolor="#D1D3D4" stroked="f">
              <v:path arrowok="t"/>
              <v:fill type="solid"/>
            </v:shape>
            <v:shape style="position:absolute;left:4909;top:14610;width:282;height:273" coordorigin="4909,14610" coordsize="282,273" path="m5191,14610l5146,14652,5092,14713,5058,14765,5042,14800,5034,14816,5024,14820,5074,14820,5090,14801,5094,14797,5097,14794,5102,14790,5115,14775,5128,14760,5143,14746,5185,14711,5191,14706,5192,14706,5191,14610xe" filled="t" fillcolor="#D1D3D4" stroked="f">
              <v:path arrowok="t"/>
              <v:fill type="solid"/>
            </v:shape>
          </v:group>
          <v:group style="position:absolute;left:4909;top:14610;width:282;height:273" coordorigin="4909,14610" coordsize="282,273">
            <v:shape style="position:absolute;left:4909;top:14610;width:282;height:273" coordorigin="4909,14610" coordsize="282,273" path="m4973,14746l4909,14783,4991,14858,4996,14863,5000,14866,5004,14871,5009,14877,5012,14881,5020,14883,5023,14878,5025,14875,5029,14871,5090,14801,5094,14797,5097,14794,5102,14790,5185,14711,5192,14706,5192,14700,5191,14610,5179,14619,5163,14635,5119,14681,5080,14730,5049,14783,5042,14800,5034,14816,5024,14820,5015,14814,5007,14804,5000,14793,4988,14773,4977,14755,4973,14746xe" filled="f" stroked="t" strokeweight=".216pt" strokecolor="#D1D3D4">
              <v:path arrowok="t"/>
            </v:shape>
          </v:group>
          <v:group style="position:absolute;left:9581;top:14586;width:260;height:264" coordorigin="9581,14586" coordsize="260,264">
            <v:shape style="position:absolute;left:9581;top:14586;width:260;height:264" coordorigin="9581,14586" coordsize="260,264" path="m9627,14603l9581,14659,9670,14731,9598,14821,9634,14850,9707,14761,9821,14761,9753,14705,9777,14675,9716,14675,9627,14603xe" filled="t" fillcolor="#D1D3D4" stroked="f">
              <v:path arrowok="t"/>
              <v:fill type="solid"/>
            </v:shape>
            <v:shape style="position:absolute;left:9581;top:14586;width:260;height:264" coordorigin="9581,14586" coordsize="260,264" path="m9821,14761l9707,14761,9796,14834,9842,14778,9821,14761xe" filled="t" fillcolor="#D1D3D4" stroked="f">
              <v:path arrowok="t"/>
              <v:fill type="solid"/>
            </v:shape>
            <v:shape style="position:absolute;left:9581;top:14586;width:260;height:264" coordorigin="9581,14586" coordsize="260,264" path="m9789,14586l9716,14675,9777,14675,9825,14616,9789,14586xe" filled="t" fillcolor="#D1D3D4" stroked="f">
              <v:path arrowok="t"/>
              <v:fill type="solid"/>
            </v:shape>
          </v:group>
          <v:group style="position:absolute;left:9581;top:14586;width:260;height:264" coordorigin="9581,14586" coordsize="260,264">
            <v:shape style="position:absolute;left:9581;top:14586;width:260;height:264" coordorigin="9581,14586" coordsize="260,264" path="m9796,14834l9842,14778,9753,14705,9825,14616,9789,14586,9716,14675,9627,14603,9581,14659,9670,14731,9598,14821,9634,14850,9707,14761,9796,14834xe" filled="f" stroked="t" strokeweight=".5669pt" strokecolor="#D1D3D4">
              <v:path arrowok="t"/>
            </v:shape>
          </v:group>
          <v:group style="position:absolute;left:6572;top:14537;width:348;height:384" coordorigin="6572,14537" coordsize="348,384">
            <v:shape style="position:absolute;left:6572;top:14537;width:348;height:384" coordorigin="6572,14537" coordsize="348,384" path="m6572,14537l6921,14537,6921,14921,6572,14921,6572,14537xe" filled="f" stroked="t" strokeweight="5.6693pt" strokecolor="#231F20">
              <v:path arrowok="t"/>
            </v:shape>
          </v:group>
          <v:group style="position:absolute;left:6572;top:14537;width:348;height:384" coordorigin="6572,14537" coordsize="348,384">
            <v:shape style="position:absolute;left:6572;top:14537;width:348;height:384" coordorigin="6572,14537" coordsize="348,384" path="m6572,14537l6921,14537,6921,14921,6572,14921,6572,14537xe" filled="t" fillcolor="#FFFFFF" stroked="f">
              <v:path arrowok="t"/>
              <v:fill type="solid"/>
            </v:shape>
          </v:group>
          <v:group style="position:absolute;left:6576;top:14549;width:315;height:310" coordorigin="6576,14549" coordsize="315,310">
            <v:shape style="position:absolute;left:6576;top:14549;width:315;height:310" coordorigin="6576,14549" coordsize="315,310" path="m6779,14814l6666,14814,6685,14818,6703,14834,6711,14847,6718,14855,6741,14858,6753,14849,6756,14843,6756,14839,6765,14828,6773,14821,6782,14818,6780,14815,6779,14814xe" filled="t" fillcolor="#D1D3D4" stroked="f">
              <v:path arrowok="t"/>
              <v:fill type="solid"/>
            </v:shape>
            <v:shape style="position:absolute;left:6576;top:14549;width:315;height:310" coordorigin="6576,14549" coordsize="315,310" path="m6642,14580l6635,14583,6627,14591,6615,14605,6616,14615,6621,14625,6623,14640,6588,14681,6577,14689,6576,14705,6579,14715,6585,14724,6596,14728,6609,14736,6620,14760,6623,14776,6616,14794,6617,14807,6634,14823,6639,14826,6645,14823,6654,14819,6666,14814,6779,14814,6766,14801,6757,14794,6728,14794,6707,14790,6649,14738,6643,14696,6647,14677,6685,14630,6738,14614,6853,14614,6855,14610,6852,14601,6847,14597,6808,14597,6790,14592,6676,14592,6658,14592,6642,14580xe" filled="t" fillcolor="#D1D3D4" stroked="f">
              <v:path arrowok="t"/>
              <v:fill type="solid"/>
            </v:shape>
            <v:shape style="position:absolute;left:6576;top:14549;width:315;height:310" coordorigin="6576,14549" coordsize="315,310" path="m6759,14791l6750,14792,6728,14794,6757,14794,6756,14793,6759,14791xe" filled="t" fillcolor="#D1D3D4" stroked="f">
              <v:path arrowok="t"/>
              <v:fill type="solid"/>
            </v:shape>
            <v:shape style="position:absolute;left:6576;top:14549;width:315;height:310" coordorigin="6576,14549" coordsize="315,310" path="m6853,14614l6738,14614,6755,14616,6772,14622,6816,14667,6824,14710,6820,14735,6837,14752,6843,14758,6845,14759,6878,14727,6882,14725,6890,14716,6891,14697,6887,14689,6876,14681,6861,14674,6848,14654,6844,14637,6848,14622,6853,14614xe" filled="t" fillcolor="#D1D3D4" stroked="f">
              <v:path arrowok="t"/>
              <v:fill type="solid"/>
            </v:shape>
            <v:shape style="position:absolute;left:6576;top:14549;width:315;height:310" coordorigin="6576,14549" coordsize="315,310" path="m6831,14580l6813,14588,6808,14597,6847,14597,6839,14590,6831,14580xe" filled="t" fillcolor="#D1D3D4" stroked="f">
              <v:path arrowok="t"/>
              <v:fill type="solid"/>
            </v:shape>
            <v:shape style="position:absolute;left:6576;top:14549;width:315;height:310" coordorigin="6576,14549" coordsize="315,310" path="m6756,14567l6712,14567,6706,14574,6694,14585,6676,14592,6790,14592,6772,14584,6757,14570,6756,14567xe" filled="t" fillcolor="#D1D3D4" stroked="f">
              <v:path arrowok="t"/>
              <v:fill type="solid"/>
            </v:shape>
            <v:shape style="position:absolute;left:6576;top:14549;width:315;height:310" coordorigin="6576,14549" coordsize="315,310" path="m6739,14549l6720,14551,6709,14569,6712,14567,6756,14567,6755,14564,6754,14559,6751,14555,6739,14549xe" filled="t" fillcolor="#D1D3D4" stroked="f">
              <v:path arrowok="t"/>
              <v:fill type="solid"/>
            </v:shape>
          </v:group>
          <v:group style="position:absolute;left:6677;top:14648;width:240;height:244" coordorigin="6677,14648" coordsize="240,244">
            <v:shape style="position:absolute;left:6677;top:14648;width:240;height:244" coordorigin="6677,14648" coordsize="240,244" path="m6834,14768l6753,14768,6756,14771,6771,14785,6785,14800,6827,14842,6841,14856,6856,14871,6870,14885,6888,14892,6906,14888,6911,14878,6894,14878,6881,14875,6877,14862,6887,14852,6895,14849,6913,14849,6901,14836,6886,14820,6842,14775,6834,14768xe" filled="t" fillcolor="#D1D3D4" stroked="f">
              <v:path arrowok="t"/>
              <v:fill type="solid"/>
            </v:shape>
            <v:shape style="position:absolute;left:6677;top:14648;width:240;height:244" coordorigin="6677,14648" coordsize="240,244" path="m6913,14849l6895,14849,6902,14854,6906,14868,6902,14875,6894,14878,6911,14878,6917,14868,6916,14852,6913,14849xe" filled="t" fillcolor="#D1D3D4" stroked="f">
              <v:path arrowok="t"/>
              <v:fill type="solid"/>
            </v:shape>
            <v:shape style="position:absolute;left:6677;top:14648;width:240;height:244" coordorigin="6677,14648" coordsize="240,244" path="m6682,14705l6677,14716,6679,14730,6691,14750,6707,14762,6726,14769,6749,14770,6753,14768,6834,14768,6829,14762,6812,14746,6797,14731,6797,14725,6722,14725,6714,14720,6701,14707,6682,14705xe" filled="t" fillcolor="#D1D3D4" stroked="f">
              <v:path arrowok="t"/>
              <v:fill type="solid"/>
            </v:shape>
            <v:shape style="position:absolute;left:6677;top:14648;width:240;height:244" coordorigin="6677,14648" coordsize="240,244" path="m6766,14657l6714,14657,6717,14660,6738,14681,6740,14684,6742,14685,6747,14690,6750,14692,6751,14702,6744,14707,6739,14712,6729,14722,6722,14725,6797,14725,6797,14718,6797,14699,6784,14674,6772,14660,6766,14657xe" filled="t" fillcolor="#D1D3D4" stroked="f">
              <v:path arrowok="t"/>
              <v:fill type="solid"/>
            </v:shape>
            <v:shape style="position:absolute;left:6677;top:14648;width:240;height:244" coordorigin="6677,14648" coordsize="240,244" path="m6721,14648l6721,14650,6711,14653,6713,14658,6714,14657,6766,14657,6752,14650,6744,14648,6721,14648xe" filled="t" fillcolor="#D1D3D4" stroked="f">
              <v:path arrowok="t"/>
              <v:fill type="solid"/>
            </v:shape>
          </v:group>
          <v:group style="position:absolute;left:8163;top:14526;width:348;height:384" coordorigin="8163,14526" coordsize="348,384">
            <v:shape style="position:absolute;left:8163;top:14526;width:348;height:384" coordorigin="8163,14526" coordsize="348,384" path="m8163,14526l8511,14526,8511,14910,8163,14910,8163,14526xe" filled="f" stroked="t" strokeweight="5.6693pt" strokecolor="#231F20">
              <v:path arrowok="t"/>
            </v:shape>
          </v:group>
          <v:group style="position:absolute;left:8163;top:14526;width:348;height:384" coordorigin="8163,14526" coordsize="348,384">
            <v:shape style="position:absolute;left:8163;top:14526;width:348;height:384" coordorigin="8163,14526" coordsize="348,384" path="m8163,14526l8511,14526,8511,14910,8163,14910,8163,14526xe" filled="t" fillcolor="#FFFFFF" stroked="f">
              <v:path arrowok="t"/>
              <v:fill type="solid"/>
            </v:shape>
          </v:group>
          <v:group style="position:absolute;left:863;top:14428;width:10536;height:2" coordorigin="863,14428" coordsize="10536,2">
            <v:shape style="position:absolute;left:863;top:14428;width:10536;height:2" coordorigin="863,14428" coordsize="10536,0" path="m863,14428l11399,14428e" filled="f" stroked="t" strokeweight="3.7pt" strokecolor="#808285">
              <v:path arrowok="t"/>
            </v:shape>
          </v:group>
          <v:group style="position:absolute;left:863;top:14392;width:10536;height:72" coordorigin="863,14392" coordsize="10536,72">
            <v:shape style="position:absolute;left:863;top:14392;width:10536;height:72" coordorigin="863,14392" coordsize="10536,72" path="m863,14464l11399,14464,11399,14392,863,14392,863,14464xe" filled="f" stroked="t" strokeweight=".5669pt" strokecolor="#A7A9AC">
              <v:path arrowok="t"/>
            </v:shape>
          </v:group>
          <v:group style="position:absolute;left:3703;top:14537;width:348;height:384" coordorigin="3703,14537" coordsize="348,384">
            <v:shape style="position:absolute;left:3703;top:14537;width:348;height:384" coordorigin="3703,14537" coordsize="348,384" path="m3703,14537l4051,14537,4051,14921,3703,14921,3703,14537xe" filled="f" stroked="t" strokeweight="5.6693pt" strokecolor="#231F20">
              <v:path arrowok="t"/>
            </v:shape>
          </v:group>
          <v:group style="position:absolute;left:3703;top:14537;width:348;height:384" coordorigin="3703,14537" coordsize="348,384">
            <v:shape style="position:absolute;left:3703;top:14537;width:348;height:384" coordorigin="3703,14537" coordsize="348,384" path="m3703,14537l4051,14537,4051,14921,3703,14921,3703,14537xe" filled="t" fillcolor="#FFFFFF" stroked="f">
              <v:path arrowok="t"/>
              <v:fill type="solid"/>
            </v:shape>
          </v:group>
          <v:group style="position:absolute;left:10737;top:14537;width:348;height:384" coordorigin="10737,14537" coordsize="348,384">
            <v:shape style="position:absolute;left:10737;top:14537;width:348;height:384" coordorigin="10737,14537" coordsize="348,384" path="m10737,14537l11086,14537,11086,14921,10737,14921,10737,14537xe" filled="f" stroked="t" strokeweight="5.6693pt" strokecolor="#231F20">
              <v:path arrowok="t"/>
            </v:shape>
          </v:group>
          <v:group style="position:absolute;left:10737;top:14537;width:348;height:384" coordorigin="10737,14537" coordsize="348,384">
            <v:shape style="position:absolute;left:10737;top:14537;width:348;height:384" coordorigin="10737,14537" coordsize="348,384" path="m10737,14537l11086,14537,11086,14921,10737,14921,10737,14537xe" filled="t" fillcolor="#FFFFFF" stroked="f">
              <v:path arrowok="t"/>
              <v:fill type="solid"/>
            </v:shape>
          </v:group>
          <w10:wrap type="none"/>
        </v:group>
      </w:pict>
    </w:r>
    <w:r>
      <w:rPr/>
      <w:pict>
        <v:shape style="position:absolute;margin-left:47.5298pt;margin-top:723.461121pt;width:81.420009pt;height:24.4028pt;mso-position-horizontal-relative:page;mso-position-vertical-relative:page;z-index:-7920" type="#_x0000_t202" filled="f" stroked="f">
          <v:textbox inset="0,0,0,0">
            <w:txbxContent>
              <w:p>
                <w:pPr>
                  <w:pStyle w:val="BodyText"/>
                  <w:spacing w:line="191" w:lineRule="auto" w:before="40"/>
                  <w:ind w:left="20" w:right="20"/>
                  <w:jc w:val="left"/>
                </w:pPr>
                <w:r>
                  <w:rPr>
                    <w:b w:val="0"/>
                    <w:bCs w:val="0"/>
                    <w:color w:val="FFFFFF"/>
                    <w:spacing w:val="-3"/>
                    <w:w w:val="100"/>
                  </w:rPr>
                  <w:t>U</w:t>
                </w:r>
                <w:r>
                  <w:rPr>
                    <w:b w:val="0"/>
                    <w:bCs w:val="0"/>
                    <w:color w:val="FFFFFF"/>
                    <w:spacing w:val="-3"/>
                    <w:w w:val="100"/>
                  </w:rPr>
                  <w:t>s</w:t>
                </w:r>
                <w:r>
                  <w:rPr>
                    <w:b w:val="0"/>
                    <w:bCs w:val="0"/>
                    <w:color w:val="FFFFFF"/>
                    <w:spacing w:val="0"/>
                    <w:w w:val="100"/>
                  </w:rPr>
                  <w:t>o</w:t>
                </w:r>
                <w:r>
                  <w:rPr>
                    <w:b w:val="0"/>
                    <w:bCs w:val="0"/>
                    <w:color w:val="FFFFFF"/>
                    <w:spacing w:val="-6"/>
                    <w:w w:val="100"/>
                  </w:rPr>
                  <w:t> </w:t>
                </w:r>
                <w:r>
                  <w:rPr>
                    <w:b w:val="0"/>
                    <w:bCs w:val="0"/>
                    <w:color w:val="FFFFFF"/>
                    <w:spacing w:val="-3"/>
                    <w:w w:val="100"/>
                  </w:rPr>
                  <w:t>d</w:t>
                </w:r>
                <w:r>
                  <w:rPr>
                    <w:b w:val="0"/>
                    <w:bCs w:val="0"/>
                    <w:color w:val="FFFFFF"/>
                    <w:spacing w:val="0"/>
                    <w:w w:val="100"/>
                  </w:rPr>
                  <w:t>e</w:t>
                </w:r>
                <w:r>
                  <w:rPr>
                    <w:b w:val="0"/>
                    <w:bCs w:val="0"/>
                    <w:color w:val="FFFFFF"/>
                    <w:spacing w:val="-6"/>
                    <w:w w:val="100"/>
                  </w:rPr>
                  <w:t> </w:t>
                </w:r>
                <w:r>
                  <w:rPr>
                    <w:b w:val="0"/>
                    <w:bCs w:val="0"/>
                    <w:color w:val="FFFFFF"/>
                    <w:spacing w:val="-3"/>
                    <w:w w:val="100"/>
                  </w:rPr>
                  <w:t>l</w:t>
                </w:r>
                <w:r>
                  <w:rPr>
                    <w:b w:val="0"/>
                    <w:bCs w:val="0"/>
                    <w:color w:val="FFFFFF"/>
                    <w:spacing w:val="-3"/>
                    <w:w w:val="100"/>
                  </w:rPr>
                  <w:t>o</w:t>
                </w:r>
                <w:r>
                  <w:rPr>
                    <w:b w:val="0"/>
                    <w:bCs w:val="0"/>
                    <w:color w:val="FFFFFF"/>
                    <w:spacing w:val="0"/>
                    <w:w w:val="100"/>
                  </w:rPr>
                  <w:t>s</w:t>
                </w:r>
                <w:r>
                  <w:rPr>
                    <w:b w:val="0"/>
                    <w:bCs w:val="0"/>
                    <w:color w:val="FFFFFF"/>
                    <w:spacing w:val="-6"/>
                    <w:w w:val="100"/>
                  </w:rPr>
                  <w:t> </w:t>
                </w:r>
                <w:r>
                  <w:rPr>
                    <w:b w:val="0"/>
                    <w:bCs w:val="0"/>
                    <w:color w:val="FFFFFF"/>
                    <w:spacing w:val="-3"/>
                    <w:w w:val="100"/>
                  </w:rPr>
                  <w:t>í</w:t>
                </w:r>
                <w:r>
                  <w:rPr>
                    <w:b w:val="0"/>
                    <w:bCs w:val="0"/>
                    <w:color w:val="FFFFFF"/>
                    <w:spacing w:val="-3"/>
                    <w:w w:val="100"/>
                  </w:rPr>
                  <w:t>c</w:t>
                </w:r>
                <w:r>
                  <w:rPr>
                    <w:b w:val="0"/>
                    <w:bCs w:val="0"/>
                    <w:color w:val="FFFFFF"/>
                    <w:spacing w:val="-3"/>
                    <w:w w:val="100"/>
                  </w:rPr>
                  <w:t>o</w:t>
                </w:r>
                <w:r>
                  <w:rPr>
                    <w:b w:val="0"/>
                    <w:bCs w:val="0"/>
                    <w:color w:val="FFFFFF"/>
                    <w:spacing w:val="-3"/>
                    <w:w w:val="100"/>
                  </w:rPr>
                  <w:t>n</w:t>
                </w:r>
                <w:r>
                  <w:rPr>
                    <w:b w:val="0"/>
                    <w:bCs w:val="0"/>
                    <w:color w:val="FFFFFF"/>
                    <w:spacing w:val="-3"/>
                    <w:w w:val="100"/>
                  </w:rPr>
                  <w:t>o</w:t>
                </w:r>
                <w:r>
                  <w:rPr>
                    <w:b w:val="0"/>
                    <w:bCs w:val="0"/>
                    <w:color w:val="FFFFFF"/>
                    <w:spacing w:val="0"/>
                    <w:w w:val="100"/>
                  </w:rPr>
                  <w:t>s</w:t>
                </w:r>
                <w:r>
                  <w:rPr>
                    <w:b w:val="0"/>
                    <w:bCs w:val="0"/>
                    <w:color w:val="FFFFFF"/>
                    <w:spacing w:val="0"/>
                    <w:w w:val="99"/>
                  </w:rPr>
                  <w:t> </w:t>
                </w:r>
                <w:r>
                  <w:rPr>
                    <w:b w:val="0"/>
                    <w:bCs w:val="0"/>
                    <w:color w:val="FFFFFF"/>
                    <w:spacing w:val="-3"/>
                    <w:w w:val="100"/>
                  </w:rPr>
                  <w:t>d</w:t>
                </w:r>
                <w:r>
                  <w:rPr>
                    <w:b w:val="0"/>
                    <w:bCs w:val="0"/>
                    <w:color w:val="FFFFFF"/>
                    <w:spacing w:val="0"/>
                    <w:w w:val="100"/>
                  </w:rPr>
                  <w:t>e</w:t>
                </w:r>
                <w:r>
                  <w:rPr>
                    <w:b w:val="0"/>
                    <w:bCs w:val="0"/>
                    <w:color w:val="FFFFFF"/>
                    <w:spacing w:val="-14"/>
                    <w:w w:val="100"/>
                  </w:rPr>
                  <w:t> </w:t>
                </w:r>
                <w:r>
                  <w:rPr>
                    <w:b w:val="0"/>
                    <w:bCs w:val="0"/>
                    <w:color w:val="FFFFFF"/>
                    <w:spacing w:val="-3"/>
                    <w:w w:val="100"/>
                  </w:rPr>
                  <w:t>e</w:t>
                </w:r>
                <w:r>
                  <w:rPr>
                    <w:b w:val="0"/>
                    <w:bCs w:val="0"/>
                    <w:color w:val="FFFFFF"/>
                    <w:spacing w:val="-9"/>
                    <w:w w:val="100"/>
                  </w:rPr>
                  <w:t>v</w:t>
                </w:r>
                <w:r>
                  <w:rPr>
                    <w:b w:val="0"/>
                    <w:bCs w:val="0"/>
                    <w:color w:val="FFFFFF"/>
                    <w:spacing w:val="-3"/>
                    <w:w w:val="100"/>
                  </w:rPr>
                  <w:t>a</w:t>
                </w:r>
                <w:r>
                  <w:rPr>
                    <w:b w:val="0"/>
                    <w:bCs w:val="0"/>
                    <w:color w:val="FFFFFF"/>
                    <w:spacing w:val="-3"/>
                    <w:w w:val="100"/>
                  </w:rPr>
                  <w:t>l</w:t>
                </w:r>
                <w:r>
                  <w:rPr>
                    <w:b w:val="0"/>
                    <w:bCs w:val="0"/>
                    <w:color w:val="FFFFFF"/>
                    <w:spacing w:val="-3"/>
                    <w:w w:val="100"/>
                  </w:rPr>
                  <w:t>u</w:t>
                </w:r>
                <w:r>
                  <w:rPr>
                    <w:b w:val="0"/>
                    <w:bCs w:val="0"/>
                    <w:color w:val="FFFFFF"/>
                    <w:spacing w:val="-3"/>
                    <w:w w:val="100"/>
                  </w:rPr>
                  <w:t>a</w:t>
                </w:r>
                <w:r>
                  <w:rPr>
                    <w:b w:val="0"/>
                    <w:bCs w:val="0"/>
                    <w:color w:val="FFFFFF"/>
                    <w:spacing w:val="-3"/>
                    <w:w w:val="100"/>
                  </w:rPr>
                  <w:t>c</w:t>
                </w:r>
                <w:r>
                  <w:rPr>
                    <w:b w:val="0"/>
                    <w:bCs w:val="0"/>
                    <w:color w:val="FFFFFF"/>
                    <w:spacing w:val="-3"/>
                    <w:w w:val="100"/>
                  </w:rPr>
                  <w:t>i</w:t>
                </w:r>
                <w:r>
                  <w:rPr>
                    <w:b w:val="0"/>
                    <w:bCs w:val="0"/>
                    <w:color w:val="FFFFFF"/>
                    <w:spacing w:val="-3"/>
                    <w:w w:val="100"/>
                  </w:rPr>
                  <w:t>ó</w:t>
                </w:r>
                <w:r>
                  <w:rPr>
                    <w:b w:val="0"/>
                    <w:bCs w:val="0"/>
                    <w:color w:val="FFFFFF"/>
                    <w:spacing w:val="-3"/>
                    <w:w w:val="100"/>
                  </w:rPr>
                  <w:t>n</w:t>
                </w:r>
                <w:r>
                  <w:rPr>
                    <w:b w:val="0"/>
                    <w:bCs w:val="0"/>
                    <w:color w:val="FFFFFF"/>
                    <w:spacing w:val="0"/>
                    <w:w w:val="100"/>
                  </w:rPr>
                  <w:t>:</w:t>
                </w:r>
                <w:r>
                  <w:rPr>
                    <w:b w:val="0"/>
                    <w:bCs w:val="0"/>
                    <w:color w:val="000000"/>
                    <w:spacing w:val="0"/>
                    <w:w w:val="100"/>
                  </w:rPr>
                </w:r>
              </w:p>
            </w:txbxContent>
          </v:textbox>
          <w10:wrap type="none"/>
        </v:shape>
      </w:pict>
    </w:r>
    <w:r>
      <w:rPr/>
      <w:pict>
        <v:shape style="position:absolute;margin-left:212.318207pt;margin-top:727.210571pt;width:28.5244pt;height:20.7106pt;mso-position-horizontal-relative:page;mso-position-vertical-relative:page;z-index:-7919" type="#_x0000_t202" filled="f" stroked="f">
          <v:textbox inset="0,0,0,0">
            <w:txbxContent>
              <w:p>
                <w:pPr>
                  <w:spacing w:line="192" w:lineRule="auto" w:before="36"/>
                  <w:ind w:left="20" w:right="20" w:firstLine="80"/>
                  <w:jc w:val="left"/>
                  <w:rPr>
                    <w:rFonts w:ascii="Tw Cen MT" w:hAnsi="Tw Cen MT" w:cs="Tw Cen MT" w:eastAsia="Tw Cen MT"/>
                    <w:sz w:val="20"/>
                    <w:szCs w:val="20"/>
                  </w:rPr>
                </w:pP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-3"/>
                    <w:w w:val="100"/>
                    <w:sz w:val="20"/>
                    <w:szCs w:val="20"/>
                  </w:rPr>
                  <w:t>B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-3"/>
                    <w:w w:val="100"/>
                    <w:sz w:val="20"/>
                    <w:szCs w:val="20"/>
                  </w:rPr>
                  <w:t>u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-3"/>
                    <w:w w:val="100"/>
                    <w:sz w:val="20"/>
                    <w:szCs w:val="20"/>
                  </w:rPr>
                  <w:t>e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0"/>
                    <w:w w:val="100"/>
                    <w:sz w:val="20"/>
                    <w:szCs w:val="20"/>
                  </w:rPr>
                  <w:t>n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0"/>
                    <w:w w:val="100"/>
                    <w:sz w:val="20"/>
                    <w:szCs w:val="20"/>
                  </w:rPr>
                  <w:t> 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-3"/>
                    <w:w w:val="100"/>
                    <w:sz w:val="20"/>
                    <w:szCs w:val="20"/>
                  </w:rPr>
                  <w:t>e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-3"/>
                    <w:w w:val="100"/>
                    <w:sz w:val="20"/>
                    <w:szCs w:val="20"/>
                  </w:rPr>
                  <w:t>s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-3"/>
                    <w:w w:val="100"/>
                    <w:sz w:val="20"/>
                    <w:szCs w:val="20"/>
                  </w:rPr>
                  <w:t>t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-3"/>
                    <w:w w:val="100"/>
                    <w:sz w:val="20"/>
                    <w:szCs w:val="20"/>
                  </w:rPr>
                  <w:t>a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-3"/>
                    <w:w w:val="100"/>
                    <w:sz w:val="20"/>
                    <w:szCs w:val="20"/>
                  </w:rPr>
                  <w:t>d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0"/>
                    <w:w w:val="100"/>
                    <w:sz w:val="20"/>
                    <w:szCs w:val="20"/>
                  </w:rPr>
                  <w:t>o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000000"/>
                    <w:spacing w:val="0"/>
                    <w:w w:val="100"/>
                    <w:sz w:val="20"/>
                    <w:szCs w:val="20"/>
                  </w:rPr>
                </w:r>
              </w:p>
            </w:txbxContent>
          </v:textbox>
          <w10:wrap type="none"/>
        </v:shape>
      </w:pict>
    </w:r>
    <w:r>
      <w:rPr/>
      <w:pict>
        <v:shape style="position:absolute;margin-left:361.788391pt;margin-top:727.129456pt;width:43.425601pt;height:20.7106pt;mso-position-horizontal-relative:page;mso-position-vertical-relative:page;z-index:-7918" type="#_x0000_t202" filled="f" stroked="f">
          <v:textbox inset="0,0,0,0">
            <w:txbxContent>
              <w:p>
                <w:pPr>
                  <w:spacing w:line="192" w:lineRule="auto" w:before="36"/>
                  <w:ind w:left="20" w:right="20" w:firstLine="28"/>
                  <w:jc w:val="left"/>
                  <w:rPr>
                    <w:rFonts w:ascii="Tw Cen MT" w:hAnsi="Tw Cen MT" w:cs="Tw Cen MT" w:eastAsia="Tw Cen MT"/>
                    <w:sz w:val="20"/>
                    <w:szCs w:val="20"/>
                  </w:rPr>
                </w:pP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-12"/>
                    <w:w w:val="100"/>
                    <w:sz w:val="20"/>
                    <w:szCs w:val="20"/>
                  </w:rPr>
                  <w:t>P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0"/>
                    <w:w w:val="100"/>
                    <w:sz w:val="20"/>
                    <w:szCs w:val="20"/>
                  </w:rPr>
                  <w:t>endiente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0"/>
                    <w:w w:val="100"/>
                    <w:sz w:val="20"/>
                    <w:szCs w:val="20"/>
                  </w:rPr>
                  <w:t> 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0"/>
                    <w:w w:val="100"/>
                    <w:sz w:val="20"/>
                    <w:szCs w:val="20"/>
                  </w:rPr>
                  <w:t>de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-21"/>
                    <w:w w:val="100"/>
                    <w:sz w:val="20"/>
                    <w:szCs w:val="20"/>
                  </w:rPr>
                  <w:t> 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0"/>
                    <w:w w:val="100"/>
                    <w:sz w:val="20"/>
                    <w:szCs w:val="20"/>
                  </w:rPr>
                  <w:t>instalar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000000"/>
                    <w:spacing w:val="0"/>
                    <w:w w:val="100"/>
                    <w:sz w:val="20"/>
                    <w:szCs w:val="20"/>
                  </w:rPr>
                </w:r>
              </w:p>
            </w:txbxContent>
          </v:textbox>
          <w10:wrap type="none"/>
        </v:shape>
      </w:pict>
    </w:r>
    <w:r>
      <w:rPr/>
      <w:pict>
        <v:shape style="position:absolute;margin-left:412.457703pt;margin-top:726.975586pt;width:10.059380pt;height:20.57pt;mso-position-horizontal-relative:page;mso-position-vertical-relative:page;z-index:-7917" type="#_x0000_t202" filled="f" stroked="f">
          <v:textbox inset="0,0,0,0">
            <w:txbxContent>
              <w:p>
                <w:pPr>
                  <w:spacing w:line="406" w:lineRule="exact"/>
                  <w:ind w:left="20" w:right="0" w:firstLine="0"/>
                  <w:jc w:val="left"/>
                  <w:rPr>
                    <w:rFonts w:ascii="Showcard Gothic" w:hAnsi="Showcard Gothic" w:cs="Showcard Gothic" w:eastAsia="Showcard Gothic"/>
                    <w:sz w:val="37"/>
                    <w:szCs w:val="37"/>
                  </w:rPr>
                </w:pPr>
                <w:r>
                  <w:rPr>
                    <w:rFonts w:ascii="Showcard Gothic" w:hAnsi="Showcard Gothic" w:cs="Showcard Gothic" w:eastAsia="Showcard Gothic"/>
                    <w:b w:val="0"/>
                    <w:bCs w:val="0"/>
                    <w:color w:val="D1D3D4"/>
                    <w:spacing w:val="0"/>
                    <w:w w:val="100"/>
                    <w:sz w:val="37"/>
                    <w:szCs w:val="37"/>
                  </w:rPr>
                  <w:t>!</w:t>
                </w:r>
                <w:r>
                  <w:rPr>
                    <w:rFonts w:ascii="Showcard Gothic" w:hAnsi="Showcard Gothic" w:cs="Showcard Gothic" w:eastAsia="Showcard Gothic"/>
                    <w:b w:val="0"/>
                    <w:bCs w:val="0"/>
                    <w:color w:val="000000"/>
                    <w:spacing w:val="0"/>
                    <w:w w:val="100"/>
                    <w:sz w:val="37"/>
                    <w:szCs w:val="37"/>
                  </w:rPr>
                </w:r>
              </w:p>
            </w:txbxContent>
          </v:textbox>
          <w10:wrap type="none"/>
        </v:shape>
      </w:pict>
    </w:r>
    <w:r>
      <w:rPr/>
      <w:pict>
        <v:shape style="position:absolute;margin-left:269.723999pt;margin-top:727.801086pt;width:54.4963pt;height:20.7103pt;mso-position-horizontal-relative:page;mso-position-vertical-relative:page;z-index:-7916" type="#_x0000_t202" filled="f" stroked="f">
          <v:textbox inset="0,0,0,0">
            <w:txbxContent>
              <w:p>
                <w:pPr>
                  <w:spacing w:line="192" w:lineRule="auto" w:before="36"/>
                  <w:ind w:left="20" w:right="20" w:firstLine="198"/>
                  <w:jc w:val="left"/>
                  <w:rPr>
                    <w:rFonts w:ascii="Tw Cen MT" w:hAnsi="Tw Cen MT" w:cs="Tw Cen MT" w:eastAsia="Tw Cen MT"/>
                    <w:sz w:val="20"/>
                    <w:szCs w:val="20"/>
                  </w:rPr>
                </w:pP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-14"/>
                    <w:w w:val="100"/>
                    <w:sz w:val="20"/>
                    <w:szCs w:val="20"/>
                  </w:rPr>
                  <w:t>R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-8"/>
                    <w:w w:val="100"/>
                    <w:sz w:val="20"/>
                    <w:szCs w:val="20"/>
                  </w:rPr>
                  <w:t>e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-8"/>
                    <w:w w:val="100"/>
                    <w:sz w:val="20"/>
                    <w:szCs w:val="20"/>
                  </w:rPr>
                  <w:t>q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-8"/>
                    <w:w w:val="100"/>
                    <w:sz w:val="20"/>
                    <w:szCs w:val="20"/>
                  </w:rPr>
                  <w:t>u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-8"/>
                    <w:w w:val="100"/>
                    <w:sz w:val="20"/>
                    <w:szCs w:val="20"/>
                  </w:rPr>
                  <w:t>i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-8"/>
                    <w:w w:val="100"/>
                    <w:sz w:val="20"/>
                    <w:szCs w:val="20"/>
                  </w:rPr>
                  <w:t>e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-8"/>
                    <w:w w:val="100"/>
                    <w:sz w:val="20"/>
                    <w:szCs w:val="20"/>
                  </w:rPr>
                  <w:t>r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0"/>
                    <w:w w:val="100"/>
                    <w:sz w:val="20"/>
                    <w:szCs w:val="20"/>
                  </w:rPr>
                  <w:t>e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0"/>
                    <w:w w:val="100"/>
                    <w:sz w:val="20"/>
                    <w:szCs w:val="20"/>
                  </w:rPr>
                  <w:t> 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-8"/>
                    <w:w w:val="100"/>
                    <w:sz w:val="20"/>
                    <w:szCs w:val="20"/>
                  </w:rPr>
                  <w:t>m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-8"/>
                    <w:w w:val="100"/>
                    <w:sz w:val="20"/>
                    <w:szCs w:val="20"/>
                  </w:rPr>
                  <w:t>a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-8"/>
                    <w:w w:val="100"/>
                    <w:sz w:val="20"/>
                    <w:szCs w:val="20"/>
                  </w:rPr>
                  <w:t>n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-8"/>
                    <w:w w:val="100"/>
                    <w:sz w:val="20"/>
                    <w:szCs w:val="20"/>
                  </w:rPr>
                  <w:t>t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-8"/>
                    <w:w w:val="100"/>
                    <w:sz w:val="20"/>
                    <w:szCs w:val="20"/>
                  </w:rPr>
                  <w:t>e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-8"/>
                    <w:w w:val="100"/>
                    <w:sz w:val="20"/>
                    <w:szCs w:val="20"/>
                  </w:rPr>
                  <w:t>n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-8"/>
                    <w:w w:val="100"/>
                    <w:sz w:val="20"/>
                    <w:szCs w:val="20"/>
                  </w:rPr>
                  <w:t>i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-8"/>
                    <w:w w:val="100"/>
                    <w:sz w:val="20"/>
                    <w:szCs w:val="20"/>
                  </w:rPr>
                  <w:t>m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-8"/>
                    <w:w w:val="100"/>
                    <w:sz w:val="20"/>
                    <w:szCs w:val="20"/>
                  </w:rPr>
                  <w:t>i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-8"/>
                    <w:w w:val="100"/>
                    <w:sz w:val="20"/>
                    <w:szCs w:val="20"/>
                  </w:rPr>
                  <w:t>e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-8"/>
                    <w:w w:val="100"/>
                    <w:sz w:val="20"/>
                    <w:szCs w:val="20"/>
                  </w:rPr>
                  <w:t>n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-8"/>
                    <w:w w:val="100"/>
                    <w:sz w:val="20"/>
                    <w:szCs w:val="20"/>
                  </w:rPr>
                  <w:t>t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0"/>
                    <w:w w:val="100"/>
                    <w:sz w:val="20"/>
                    <w:szCs w:val="20"/>
                  </w:rPr>
                  <w:t>o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000000"/>
                    <w:spacing w:val="0"/>
                    <w:w w:val="100"/>
                    <w:sz w:val="20"/>
                    <w:szCs w:val="20"/>
                  </w:rPr>
                </w:r>
              </w:p>
            </w:txbxContent>
          </v:textbox>
          <w10:wrap type="none"/>
        </v:shape>
      </w:pict>
    </w:r>
    <w:r>
      <w:rPr/>
      <w:pict>
        <v:shape style="position:absolute;margin-left:436.285095pt;margin-top:727.77124pt;width:37.6927pt;height:20.7106pt;mso-position-horizontal-relative:page;mso-position-vertical-relative:page;z-index:-7915" type="#_x0000_t202" filled="f" stroked="f">
          <v:textbox inset="0,0,0,0">
            <w:txbxContent>
              <w:p>
                <w:pPr>
                  <w:spacing w:line="192" w:lineRule="auto" w:before="36"/>
                  <w:ind w:left="20" w:right="20" w:firstLine="50"/>
                  <w:jc w:val="left"/>
                  <w:rPr>
                    <w:rFonts w:ascii="Tw Cen MT" w:hAnsi="Tw Cen MT" w:cs="Tw Cen MT" w:eastAsia="Tw Cen MT"/>
                    <w:sz w:val="20"/>
                    <w:szCs w:val="20"/>
                  </w:rPr>
                </w:pP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-12"/>
                    <w:w w:val="100"/>
                    <w:sz w:val="20"/>
                    <w:szCs w:val="20"/>
                  </w:rPr>
                  <w:t>R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-6"/>
                    <w:w w:val="100"/>
                    <w:sz w:val="20"/>
                    <w:szCs w:val="20"/>
                  </w:rPr>
                  <w:t>e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-6"/>
                    <w:w w:val="100"/>
                    <w:sz w:val="20"/>
                    <w:szCs w:val="20"/>
                  </w:rPr>
                  <w:t>q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-6"/>
                    <w:w w:val="100"/>
                    <w:sz w:val="20"/>
                    <w:szCs w:val="20"/>
                  </w:rPr>
                  <w:t>u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-6"/>
                    <w:w w:val="100"/>
                    <w:sz w:val="20"/>
                    <w:szCs w:val="20"/>
                  </w:rPr>
                  <w:t>i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-6"/>
                    <w:w w:val="100"/>
                    <w:sz w:val="20"/>
                    <w:szCs w:val="20"/>
                  </w:rPr>
                  <w:t>e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-6"/>
                    <w:w w:val="100"/>
                    <w:sz w:val="20"/>
                    <w:szCs w:val="20"/>
                  </w:rPr>
                  <w:t>r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0"/>
                    <w:w w:val="100"/>
                    <w:sz w:val="20"/>
                    <w:szCs w:val="20"/>
                  </w:rPr>
                  <w:t>e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0"/>
                    <w:w w:val="100"/>
                    <w:sz w:val="20"/>
                    <w:szCs w:val="20"/>
                  </w:rPr>
                  <w:t> 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-6"/>
                    <w:w w:val="100"/>
                    <w:sz w:val="20"/>
                    <w:szCs w:val="20"/>
                  </w:rPr>
                  <w:t>s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-6"/>
                    <w:w w:val="100"/>
                    <w:sz w:val="20"/>
                    <w:szCs w:val="20"/>
                  </w:rPr>
                  <w:t>u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-6"/>
                    <w:w w:val="100"/>
                    <w:sz w:val="20"/>
                    <w:szCs w:val="20"/>
                  </w:rPr>
                  <w:t>s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-6"/>
                    <w:w w:val="100"/>
                    <w:sz w:val="20"/>
                    <w:szCs w:val="20"/>
                  </w:rPr>
                  <w:t>t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-6"/>
                    <w:w w:val="100"/>
                    <w:sz w:val="20"/>
                    <w:szCs w:val="20"/>
                  </w:rPr>
                  <w:t>i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-6"/>
                    <w:w w:val="100"/>
                    <w:sz w:val="20"/>
                    <w:szCs w:val="20"/>
                  </w:rPr>
                  <w:t>t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-6"/>
                    <w:w w:val="100"/>
                    <w:sz w:val="20"/>
                    <w:szCs w:val="20"/>
                  </w:rPr>
                  <w:t>u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-6"/>
                    <w:w w:val="100"/>
                    <w:sz w:val="20"/>
                    <w:szCs w:val="20"/>
                  </w:rPr>
                  <w:t>c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-6"/>
                    <w:w w:val="100"/>
                    <w:sz w:val="20"/>
                    <w:szCs w:val="20"/>
                  </w:rPr>
                  <w:t>i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-6"/>
                    <w:w w:val="100"/>
                    <w:sz w:val="20"/>
                    <w:szCs w:val="20"/>
                  </w:rPr>
                  <w:t>ó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0"/>
                    <w:w w:val="100"/>
                    <w:sz w:val="20"/>
                    <w:szCs w:val="20"/>
                  </w:rPr>
                  <w:t>n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000000"/>
                    <w:spacing w:val="0"/>
                    <w:w w:val="100"/>
                    <w:sz w:val="20"/>
                    <w:szCs w:val="20"/>
                  </w:rPr>
                </w:r>
              </w:p>
            </w:txbxContent>
          </v:textbox>
          <w10:wrap type="none"/>
        </v:shape>
      </w:pict>
    </w:r>
    <w:r>
      <w:rPr/>
      <w:pict>
        <v:shape style="position:absolute;margin-left:506.322205pt;margin-top:727.77124pt;width:25.9299pt;height:20.7106pt;mso-position-horizontal-relative:page;mso-position-vertical-relative:page;z-index:-7914" type="#_x0000_t202" filled="f" stroked="f">
          <v:textbox inset="0,0,0,0">
            <w:txbxContent>
              <w:p>
                <w:pPr>
                  <w:spacing w:line="192" w:lineRule="auto" w:before="36"/>
                  <w:ind w:left="20" w:right="20" w:firstLine="125"/>
                  <w:jc w:val="left"/>
                  <w:rPr>
                    <w:rFonts w:ascii="Tw Cen MT" w:hAnsi="Tw Cen MT" w:cs="Tw Cen MT" w:eastAsia="Tw Cen MT"/>
                    <w:sz w:val="20"/>
                    <w:szCs w:val="20"/>
                  </w:rPr>
                </w:pP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-6"/>
                    <w:w w:val="100"/>
                    <w:sz w:val="20"/>
                    <w:szCs w:val="20"/>
                  </w:rPr>
                  <w:t>N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0"/>
                    <w:w w:val="100"/>
                    <w:sz w:val="20"/>
                    <w:szCs w:val="20"/>
                  </w:rPr>
                  <w:t>o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0"/>
                    <w:w w:val="100"/>
                    <w:sz w:val="20"/>
                    <w:szCs w:val="20"/>
                  </w:rPr>
                  <w:t> 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-6"/>
                    <w:w w:val="100"/>
                    <w:sz w:val="20"/>
                    <w:szCs w:val="20"/>
                  </w:rPr>
                  <w:t>A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-6"/>
                    <w:w w:val="100"/>
                    <w:sz w:val="20"/>
                    <w:szCs w:val="20"/>
                  </w:rPr>
                  <w:t>p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-6"/>
                    <w:w w:val="100"/>
                    <w:sz w:val="20"/>
                    <w:szCs w:val="20"/>
                  </w:rPr>
                  <w:t>l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-6"/>
                    <w:w w:val="100"/>
                    <w:sz w:val="20"/>
                    <w:szCs w:val="20"/>
                  </w:rPr>
                  <w:t>i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-6"/>
                    <w:w w:val="100"/>
                    <w:sz w:val="20"/>
                    <w:szCs w:val="20"/>
                  </w:rPr>
                  <w:t>c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0"/>
                    <w:w w:val="100"/>
                    <w:sz w:val="20"/>
                    <w:szCs w:val="20"/>
                  </w:rPr>
                  <w:t>a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000000"/>
                    <w:spacing w:val="0"/>
                    <w:w w:val="100"/>
                    <w:sz w:val="20"/>
                    <w:szCs w:val="20"/>
                  </w:rPr>
                </w:r>
              </w:p>
            </w:txbxContent>
          </v:textbox>
          <w10:wrap type="none"/>
        </v:shape>
      </w:pict>
    </w:r>
    <w:r>
      <w:rPr/>
      <w:pict>
        <v:shape style="position:absolute;margin-left:141.369797pt;margin-top:730.89563pt;width:38.6231pt;height:12pt;mso-position-horizontal-relative:page;mso-position-vertical-relative:page;z-index:-7913" type="#_x0000_t202" filled="f" stroked="f">
          <v:textbox inset="0,0,0,0">
            <w:txbxContent>
              <w:p>
                <w:pPr>
                  <w:spacing w:before="2"/>
                  <w:ind w:left="20" w:right="0" w:firstLine="0"/>
                  <w:jc w:val="left"/>
                  <w:rPr>
                    <w:rFonts w:ascii="Tw Cen MT" w:hAnsi="Tw Cen MT" w:cs="Tw Cen MT" w:eastAsia="Tw Cen MT"/>
                    <w:sz w:val="20"/>
                    <w:szCs w:val="20"/>
                  </w:rPr>
                </w:pP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-3"/>
                    <w:w w:val="100"/>
                    <w:sz w:val="20"/>
                    <w:szCs w:val="20"/>
                  </w:rPr>
                  <w:t>C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-3"/>
                    <w:w w:val="100"/>
                    <w:sz w:val="20"/>
                    <w:szCs w:val="20"/>
                  </w:rPr>
                  <w:t>a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-3"/>
                    <w:w w:val="100"/>
                    <w:sz w:val="20"/>
                    <w:szCs w:val="20"/>
                  </w:rPr>
                  <w:t>n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-3"/>
                    <w:w w:val="100"/>
                    <w:sz w:val="20"/>
                    <w:szCs w:val="20"/>
                  </w:rPr>
                  <w:t>t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-3"/>
                    <w:w w:val="100"/>
                    <w:sz w:val="20"/>
                    <w:szCs w:val="20"/>
                  </w:rPr>
                  <w:t>i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-3"/>
                    <w:w w:val="100"/>
                    <w:sz w:val="20"/>
                    <w:szCs w:val="20"/>
                  </w:rPr>
                  <w:t>d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-3"/>
                    <w:w w:val="100"/>
                    <w:sz w:val="20"/>
                    <w:szCs w:val="20"/>
                  </w:rPr>
                  <w:t>a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FFFFFF"/>
                    <w:spacing w:val="0"/>
                    <w:w w:val="100"/>
                    <w:sz w:val="20"/>
                    <w:szCs w:val="20"/>
                  </w:rPr>
                  <w:t>d</w:t>
                </w:r>
                <w:r>
                  <w:rPr>
                    <w:rFonts w:ascii="Tw Cen MT" w:hAnsi="Tw Cen MT" w:cs="Tw Cen MT" w:eastAsia="Tw Cen MT"/>
                    <w:b w:val="0"/>
                    <w:bCs w:val="0"/>
                    <w:color w:val="000000"/>
                    <w:spacing w:val="0"/>
                    <w:w w:val="100"/>
                    <w:sz w:val="20"/>
                    <w:szCs w:val="20"/>
                  </w:rPr>
                </w:r>
              </w:p>
            </w:txbxContent>
          </v:textbox>
          <w10:wrap type="none"/>
        </v:shape>
      </w:pict>
    </w:r>
    <w:r>
      <w:rPr/>
      <w:pict>
        <v:shape style="position:absolute;margin-left:533.5354pt;margin-top:730.894775pt;width:37.295801pt;height:32.657859pt;mso-position-horizontal-relative:page;mso-position-vertical-relative:page;z-index:-7912" type="#_x0000_t202" filled="f" stroked="f">
          <v:textbox inset="0,0,0,0">
            <w:txbxContent>
              <w:p>
                <w:pPr>
                  <w:spacing w:line="222" w:lineRule="exact"/>
                  <w:ind w:left="74" w:right="0" w:firstLine="0"/>
                  <w:jc w:val="left"/>
                  <w:rPr>
                    <w:rFonts w:ascii="Showcard Gothic" w:hAnsi="Showcard Gothic" w:cs="Showcard Gothic" w:eastAsia="Showcard Gothic"/>
                    <w:sz w:val="19"/>
                    <w:szCs w:val="19"/>
                  </w:rPr>
                </w:pPr>
                <w:r>
                  <w:rPr>
                    <w:rFonts w:ascii="Showcard Gothic" w:hAnsi="Showcard Gothic" w:cs="Showcard Gothic" w:eastAsia="Showcard Gothic"/>
                    <w:b w:val="0"/>
                    <w:bCs w:val="0"/>
                    <w:color w:val="A7A9AC"/>
                    <w:spacing w:val="0"/>
                    <w:w w:val="100"/>
                    <w:sz w:val="19"/>
                    <w:szCs w:val="19"/>
                  </w:rPr>
                  <w:t>N/A</w:t>
                </w:r>
                <w:r>
                  <w:rPr>
                    <w:rFonts w:ascii="Showcard Gothic" w:hAnsi="Showcard Gothic" w:cs="Showcard Gothic" w:eastAsia="Showcard Gothic"/>
                    <w:b w:val="0"/>
                    <w:bCs w:val="0"/>
                    <w:color w:val="000000"/>
                    <w:spacing w:val="0"/>
                    <w:w w:val="100"/>
                    <w:sz w:val="19"/>
                    <w:szCs w:val="19"/>
                  </w:rPr>
                </w:r>
              </w:p>
              <w:p>
                <w:pPr>
                  <w:spacing w:line="120" w:lineRule="exact" w:before="9"/>
                  <w:rPr>
                    <w:sz w:val="12"/>
                    <w:szCs w:val="12"/>
                  </w:rPr>
                </w:pPr>
                <w:r>
                  <w:rPr>
                    <w:sz w:val="12"/>
                    <w:szCs w:val="12"/>
                  </w:rPr>
                </w:r>
              </w:p>
              <w:p>
                <w:pPr>
                  <w:pStyle w:val="BodyText"/>
                  <w:ind w:left="20" w:right="0"/>
                  <w:jc w:val="left"/>
                  <w:rPr>
                    <w:rFonts w:ascii="Arial" w:hAnsi="Arial" w:cs="Arial" w:eastAsia="Arial"/>
                  </w:rPr>
                </w:pP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-3"/>
                    <w:w w:val="100"/>
                  </w:rPr>
                  <w:t>P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-3"/>
                    <w:w w:val="100"/>
                  </w:rPr>
                  <w:t>a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-3"/>
                    <w:w w:val="100"/>
                  </w:rPr>
                  <w:t>g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0"/>
                    <w:w w:val="100"/>
                  </w:rPr>
                  <w:t>.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0"/>
                    <w:w w:val="100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0"/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000000"/>
                    <w:spacing w:val="0"/>
                    <w:w w:val="100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group style="position:absolute;margin-left:42.84285pt;margin-top:719.314026pt;width:527.367100pt;height:30.1274pt;mso-position-horizontal-relative:page;mso-position-vertical-relative:page;z-index:-7906" coordorigin="857,14386" coordsize="10547,603">
          <v:group style="position:absolute;left:863;top:14392;width:10536;height:591" coordorigin="863,14392" coordsize="10536,591">
            <v:shape style="position:absolute;left:863;top:14392;width:10536;height:591" coordorigin="863,14392" coordsize="10536,591" path="m863,14983l11399,14983,11399,14392,863,14392,863,14983xe" filled="t" fillcolor="#A7A9AC" stroked="f">
              <v:path arrowok="t"/>
              <v:fill type="solid"/>
            </v:shape>
          </v:group>
          <v:group style="position:absolute;left:863;top:14391;width:10536;height:74" coordorigin="863,14391" coordsize="10536,74">
            <v:shape style="position:absolute;left:863;top:14391;width:10536;height:74" coordorigin="863,14391" coordsize="10536,74" path="m863,14465l11399,14465,11399,14391,863,14391,863,14465xe" filled="t" fillcolor="#808285" stroked="f">
              <v:path arrowok="t"/>
              <v:fill type="solid"/>
            </v:shape>
          </v:group>
          <v:group style="position:absolute;left:863;top:14392;width:10536;height:72" coordorigin="863,14392" coordsize="10536,72">
            <v:shape style="position:absolute;left:863;top:14392;width:10536;height:72" coordorigin="863,14392" coordsize="10536,72" path="m863,14464l11399,14464,11399,14392,863,14392,863,14464xe" filled="f" stroked="t" strokeweight=".5669pt" strokecolor="#A7A9AC">
              <v:path arrowok="t"/>
            </v:shape>
          </v:group>
          <w10:wrap type="none"/>
        </v:group>
      </w:pict>
    </w:r>
    <w:r>
      <w:rPr/>
      <w:pict>
        <v:shape style="position:absolute;margin-left:530.461975pt;margin-top:748.135132pt;width:40.3654pt;height:14.0002pt;mso-position-horizontal-relative:page;mso-position-vertical-relative:page;z-index:-7905" type="#_x0000_t202" filled="f" stroked="f">
          <v:textbox inset="0,0,0,0">
            <w:txbxContent>
              <w:p>
                <w:pPr>
                  <w:pStyle w:val="BodyText"/>
                  <w:spacing w:line="254" w:lineRule="exact"/>
                  <w:ind w:left="20" w:right="0"/>
                  <w:jc w:val="left"/>
                  <w:rPr>
                    <w:rFonts w:ascii="Arial" w:hAnsi="Arial" w:cs="Arial" w:eastAsia="Arial"/>
                  </w:rPr>
                </w:pP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-3"/>
                    <w:w w:val="100"/>
                  </w:rPr>
                  <w:t>P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-3"/>
                    <w:w w:val="100"/>
                  </w:rPr>
                  <w:t>a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-3"/>
                    <w:w w:val="100"/>
                  </w:rPr>
                  <w:t>g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-3"/>
                    <w:w w:val="100"/>
                  </w:rPr>
                  <w:t>.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0"/>
                    <w:w w:val="100"/>
                  </w:rPr>
                </w:r>
                <w:r>
                  <w:rPr/>
                  <w:fldChar w:fldCharType="begin"/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0"/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14</w:t>
                </w:r>
                <w:r>
                  <w:rPr/>
                  <w:fldChar w:fldCharType="end"/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0"/>
                    <w:w w:val="100"/>
                  </w:rPr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000000"/>
                    <w:spacing w:val="0"/>
                    <w:w w:val="100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group style="position:absolute;margin-left:41.465099pt;margin-top:745.168579pt;width:530.500200pt;height:4.1669pt;mso-position-horizontal-relative:page;mso-position-vertical-relative:page;z-index:-7904" coordorigin="829,14903" coordsize="10610,83">
          <v:group style="position:absolute;left:866;top:14945;width:10536;height:2" coordorigin="866,14945" coordsize="10536,2">
            <v:shape style="position:absolute;left:866;top:14945;width:10536;height:2" coordorigin="866,14945" coordsize="10536,0" path="m866,14945l11402,14945e" filled="f" stroked="t" strokeweight="3.7pt" strokecolor="#808285">
              <v:path arrowok="t"/>
            </v:shape>
          </v:group>
          <v:group style="position:absolute;left:866;top:14909;width:10536;height:72" coordorigin="866,14909" coordsize="10536,72">
            <v:shape style="position:absolute;left:866;top:14909;width:10536;height:72" coordorigin="866,14909" coordsize="10536,72" path="m866,14981l11402,14981,11402,14909,866,14909,866,14981xe" filled="f" stroked="t" strokeweight=".5669pt" strokecolor="#A7A9AC">
              <v:path arrowok="t"/>
            </v:shape>
          </v:group>
          <w10:wrap type="none"/>
        </v:group>
      </w:pict>
    </w:r>
    <w:r>
      <w:rPr/>
      <w:pict>
        <v:shape style="position:absolute;margin-left:526.99469pt;margin-top:748.135315pt;width:43.8327pt;height:14.0pt;mso-position-horizontal-relative:page;mso-position-vertical-relative:page;z-index:-7903" type="#_x0000_t202" filled="f" stroked="f">
          <v:textbox inset="0,0,0,0">
            <w:txbxContent>
              <w:p>
                <w:pPr>
                  <w:pStyle w:val="BodyText"/>
                  <w:spacing w:line="254" w:lineRule="exact"/>
                  <w:ind w:left="20" w:right="0"/>
                  <w:jc w:val="left"/>
                  <w:rPr>
                    <w:rFonts w:ascii="Arial" w:hAnsi="Arial" w:cs="Arial" w:eastAsia="Arial"/>
                  </w:rPr>
                </w:pP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-3"/>
                    <w:w w:val="100"/>
                  </w:rPr>
                  <w:t>P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-3"/>
                    <w:w w:val="100"/>
                  </w:rPr>
                  <w:t>a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-3"/>
                    <w:w w:val="100"/>
                  </w:rPr>
                  <w:t>g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0"/>
                    <w:w w:val="100"/>
                  </w:rPr>
                  <w:t>.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0"/>
                    <w:w w:val="100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0"/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20</w:t>
                </w:r>
                <w:r>
                  <w:rPr/>
                  <w:fldChar w:fldCharType="end"/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231F20"/>
                    <w:spacing w:val="0"/>
                    <w:w w:val="100"/>
                  </w:rPr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000000"/>
                    <w:spacing w:val="0"/>
                    <w:w w:val="100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02.161102pt;margin-top:33.096264pt;width:250.1972pt;height:37.9123pt;mso-position-horizontal-relative:page;mso-position-vertical-relative:page;z-index:-7924" type="#_x0000_t202" filled="f" stroked="f">
          <v:textbox inset="0,0,0,0">
            <w:txbxContent>
              <w:p>
                <w:pPr>
                  <w:pStyle w:val="BodyText"/>
                  <w:spacing w:line="240" w:lineRule="exact" w:before="13"/>
                  <w:ind w:left="1392" w:right="20" w:hanging="1373"/>
                  <w:jc w:val="right"/>
                  <w:rPr>
                    <w:rFonts w:ascii="Tw Cen MT Condensed Extra Bold" w:hAnsi="Tw Cen MT Condensed Extra Bold" w:cs="Tw Cen MT Condensed Extra Bold" w:eastAsia="Tw Cen MT Condensed Extra Bold"/>
                  </w:rPr>
                </w:pP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D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i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r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e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c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c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i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ó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n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 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E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j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e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c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u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t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i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4"/>
                    <w:w w:val="100"/>
                  </w:rPr>
                  <w:t>v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a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 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d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e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l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 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9"/>
                    <w:w w:val="100"/>
                  </w:rPr>
                  <w:t>R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11"/>
                    <w:w w:val="100"/>
                  </w:rPr>
                  <w:t>e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g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i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s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t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r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o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 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5"/>
                    <w:w w:val="100"/>
                  </w:rPr>
                  <w:t>F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e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d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e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r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a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l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 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d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e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 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E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l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e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c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t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o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r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e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s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 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C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o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o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r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d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i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n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a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c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i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ó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n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 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d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e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 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O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p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e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r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a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c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i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ó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n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 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e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n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 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C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a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m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p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o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 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D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i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r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e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c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c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i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ó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n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 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d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e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 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O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p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e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r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a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c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i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ó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n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 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y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 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S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11"/>
                    <w:w w:val="100"/>
                  </w:rPr>
                  <w:t>e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g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u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i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m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i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e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n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t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o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000000"/>
                    <w:spacing w:val="0"/>
                    <w:w w:val="100"/>
                  </w:rPr>
                </w:r>
              </w:p>
            </w:txbxContent>
          </v:textbox>
          <w10:wrap type="none"/>
        </v:shape>
      </w:pict>
    </w:r>
    <w:r>
      <w:rPr/>
      <w:pict>
        <v:shape style="position:absolute;margin-left:45.155998pt;margin-top:61.943485pt;width:126.8445pt;height:10.253pt;mso-position-horizontal-relative:page;mso-position-vertical-relative:page;z-index:-7923" type="#_x0000_t202" filled="f" stroked="f">
          <v:textbox inset="0,0,0,0">
            <w:txbxContent>
              <w:p>
                <w:pPr>
                  <w:spacing w:line="198" w:lineRule="exact"/>
                  <w:ind w:left="20" w:right="0" w:firstLine="0"/>
                  <w:jc w:val="left"/>
                  <w:rPr>
                    <w:rFonts w:ascii="Arial Black" w:hAnsi="Arial Black" w:cs="Arial Black" w:eastAsia="Arial Black"/>
                    <w:sz w:val="16"/>
                    <w:szCs w:val="16"/>
                  </w:rPr>
                </w:pPr>
                <w:r>
                  <w:rPr>
                    <w:rFonts w:ascii="Arial Black" w:hAnsi="Arial Black" w:cs="Arial Black" w:eastAsia="Arial Black"/>
                    <w:b/>
                    <w:bCs/>
                    <w:color w:val="231F20"/>
                    <w:spacing w:val="0"/>
                    <w:w w:val="105"/>
                    <w:sz w:val="16"/>
                    <w:szCs w:val="16"/>
                  </w:rPr>
                  <w:t>Instituto</w:t>
                </w:r>
                <w:r>
                  <w:rPr>
                    <w:rFonts w:ascii="Arial Black" w:hAnsi="Arial Black" w:cs="Arial Black" w:eastAsia="Arial Black"/>
                    <w:b/>
                    <w:bCs/>
                    <w:color w:val="231F20"/>
                    <w:spacing w:val="-25"/>
                    <w:w w:val="105"/>
                    <w:sz w:val="16"/>
                    <w:szCs w:val="16"/>
                  </w:rPr>
                  <w:t> </w:t>
                </w:r>
                <w:r>
                  <w:rPr>
                    <w:rFonts w:ascii="Arial Black" w:hAnsi="Arial Black" w:cs="Arial Black" w:eastAsia="Arial Black"/>
                    <w:b/>
                    <w:bCs/>
                    <w:color w:val="231F20"/>
                    <w:spacing w:val="0"/>
                    <w:w w:val="105"/>
                    <w:sz w:val="16"/>
                    <w:szCs w:val="16"/>
                  </w:rPr>
                  <w:t>Nacional</w:t>
                </w:r>
                <w:r>
                  <w:rPr>
                    <w:rFonts w:ascii="Arial Black" w:hAnsi="Arial Black" w:cs="Arial Black" w:eastAsia="Arial Black"/>
                    <w:b/>
                    <w:bCs/>
                    <w:color w:val="231F20"/>
                    <w:spacing w:val="-25"/>
                    <w:w w:val="105"/>
                    <w:sz w:val="16"/>
                    <w:szCs w:val="16"/>
                  </w:rPr>
                  <w:t> </w:t>
                </w:r>
                <w:r>
                  <w:rPr>
                    <w:rFonts w:ascii="Arial Black" w:hAnsi="Arial Black" w:cs="Arial Black" w:eastAsia="Arial Black"/>
                    <w:b/>
                    <w:bCs/>
                    <w:color w:val="231F20"/>
                    <w:spacing w:val="0"/>
                    <w:w w:val="105"/>
                    <w:sz w:val="16"/>
                    <w:szCs w:val="16"/>
                  </w:rPr>
                  <w:t>Electo</w:t>
                </w:r>
                <w:r>
                  <w:rPr>
                    <w:rFonts w:ascii="Arial Black" w:hAnsi="Arial Black" w:cs="Arial Black" w:eastAsia="Arial Black"/>
                    <w:b/>
                    <w:bCs/>
                    <w:color w:val="231F20"/>
                    <w:spacing w:val="2"/>
                    <w:w w:val="105"/>
                    <w:sz w:val="16"/>
                    <w:szCs w:val="16"/>
                  </w:rPr>
                  <w:t>r</w:t>
                </w:r>
                <w:r>
                  <w:rPr>
                    <w:rFonts w:ascii="Arial Black" w:hAnsi="Arial Black" w:cs="Arial Black" w:eastAsia="Arial Black"/>
                    <w:b/>
                    <w:bCs/>
                    <w:color w:val="231F20"/>
                    <w:spacing w:val="0"/>
                    <w:w w:val="105"/>
                    <w:sz w:val="16"/>
                    <w:szCs w:val="16"/>
                  </w:rPr>
                  <w:t>al</w:t>
                </w:r>
                <w:r>
                  <w:rPr>
                    <w:rFonts w:ascii="Arial Black" w:hAnsi="Arial Black" w:cs="Arial Black" w:eastAsia="Arial Black"/>
                    <w:b w:val="0"/>
                    <w:bCs w:val="0"/>
                    <w:color w:val="000000"/>
                    <w:spacing w:val="0"/>
                    <w:w w:val="100"/>
                    <w:sz w:val="16"/>
                    <w:szCs w:val="16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group style="position:absolute;margin-left:42.595551pt;margin-top:29.65155pt;width:526.9362pt;height:44.8531pt;mso-position-horizontal-relative:page;mso-position-vertical-relative:page;z-index:-7911" coordorigin="852,593" coordsize="10539,897">
          <v:group style="position:absolute;left:857;top:1484;width:10528;height:2" coordorigin="857,1484" coordsize="10528,2">
            <v:shape style="position:absolute;left:857;top:1484;width:10528;height:2" coordorigin="857,1484" coordsize="10528,0" path="m857,1484l11385,1484e" filled="f" stroked="t" strokeweight=".5473pt" strokecolor="#231F20">
              <v:path arrowok="t"/>
            </v:shape>
          </v:group>
          <v:group style="position:absolute;left:11143;top:599;width:227;height:886" coordorigin="11143,599" coordsize="227,886">
            <v:shape style="position:absolute;left:11143;top:599;width:227;height:886" coordorigin="11143,599" coordsize="227,886" path="m11143,1484l11369,1484,11369,599,11143,599,11143,1484xe" filled="t" fillcolor="#231F20" stroked="f">
              <v:path arrowok="t"/>
              <v:fill type="solid"/>
            </v:shape>
          </v:group>
          <w10:wrap type="none"/>
        </v:group>
      </w:pict>
    </w:r>
    <w:r>
      <w:rPr/>
      <w:pict>
        <v:shape style="position:absolute;margin-left:302.161102pt;margin-top:33.096264pt;width:250.1972pt;height:37.9123pt;mso-position-horizontal-relative:page;mso-position-vertical-relative:page;z-index:-7910" type="#_x0000_t202" filled="f" stroked="f">
          <v:textbox inset="0,0,0,0">
            <w:txbxContent>
              <w:p>
                <w:pPr>
                  <w:pStyle w:val="BodyText"/>
                  <w:spacing w:line="240" w:lineRule="exact" w:before="13"/>
                  <w:ind w:left="1392" w:right="20" w:hanging="1373"/>
                  <w:jc w:val="right"/>
                  <w:rPr>
                    <w:rFonts w:ascii="Tw Cen MT Condensed Extra Bold" w:hAnsi="Tw Cen MT Condensed Extra Bold" w:cs="Tw Cen MT Condensed Extra Bold" w:eastAsia="Tw Cen MT Condensed Extra Bold"/>
                  </w:rPr>
                </w:pP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D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i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r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e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c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c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i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ó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n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 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E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j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e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c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u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t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i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4"/>
                    <w:w w:val="100"/>
                  </w:rPr>
                  <w:t>v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a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 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d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e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l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 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9"/>
                    <w:w w:val="100"/>
                  </w:rPr>
                  <w:t>R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11"/>
                    <w:w w:val="100"/>
                  </w:rPr>
                  <w:t>e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g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i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s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t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r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o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 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5"/>
                    <w:w w:val="100"/>
                  </w:rPr>
                  <w:t>F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e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d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e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r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a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l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 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d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e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 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E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l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e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c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t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o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r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e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s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 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C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o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o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r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d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i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n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a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c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i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ó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n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 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d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e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 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O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p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e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r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a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c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i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ó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n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 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e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n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 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C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a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m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p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o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 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D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i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r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e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c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c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i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ó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n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 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d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e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 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O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p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e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r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a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c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i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ó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n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 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y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 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S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11"/>
                    <w:w w:val="100"/>
                  </w:rPr>
                  <w:t>e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g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u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i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m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i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e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n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t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o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000000"/>
                    <w:spacing w:val="0"/>
                    <w:w w:val="100"/>
                  </w:rPr>
                </w:r>
              </w:p>
            </w:txbxContent>
          </v:textbox>
          <w10:wrap type="none"/>
        </v:shape>
      </w:pict>
    </w:r>
    <w:r>
      <w:rPr/>
      <w:pict>
        <v:shape style="position:absolute;margin-left:45.155998pt;margin-top:61.943485pt;width:126.8445pt;height:10.253pt;mso-position-horizontal-relative:page;mso-position-vertical-relative:page;z-index:-7909" type="#_x0000_t202" filled="f" stroked="f">
          <v:textbox inset="0,0,0,0">
            <w:txbxContent>
              <w:p>
                <w:pPr>
                  <w:spacing w:line="198" w:lineRule="exact"/>
                  <w:ind w:left="20" w:right="0" w:firstLine="0"/>
                  <w:jc w:val="left"/>
                  <w:rPr>
                    <w:rFonts w:ascii="Arial Black" w:hAnsi="Arial Black" w:cs="Arial Black" w:eastAsia="Arial Black"/>
                    <w:sz w:val="16"/>
                    <w:szCs w:val="16"/>
                  </w:rPr>
                </w:pPr>
                <w:r>
                  <w:rPr>
                    <w:rFonts w:ascii="Arial Black" w:hAnsi="Arial Black" w:cs="Arial Black" w:eastAsia="Arial Black"/>
                    <w:b/>
                    <w:bCs/>
                    <w:color w:val="231F20"/>
                    <w:spacing w:val="0"/>
                    <w:w w:val="105"/>
                    <w:sz w:val="16"/>
                    <w:szCs w:val="16"/>
                  </w:rPr>
                  <w:t>Instituto</w:t>
                </w:r>
                <w:r>
                  <w:rPr>
                    <w:rFonts w:ascii="Arial Black" w:hAnsi="Arial Black" w:cs="Arial Black" w:eastAsia="Arial Black"/>
                    <w:b/>
                    <w:bCs/>
                    <w:color w:val="231F20"/>
                    <w:spacing w:val="-25"/>
                    <w:w w:val="105"/>
                    <w:sz w:val="16"/>
                    <w:szCs w:val="16"/>
                  </w:rPr>
                  <w:t> </w:t>
                </w:r>
                <w:r>
                  <w:rPr>
                    <w:rFonts w:ascii="Arial Black" w:hAnsi="Arial Black" w:cs="Arial Black" w:eastAsia="Arial Black"/>
                    <w:b/>
                    <w:bCs/>
                    <w:color w:val="231F20"/>
                    <w:spacing w:val="0"/>
                    <w:w w:val="105"/>
                    <w:sz w:val="16"/>
                    <w:szCs w:val="16"/>
                  </w:rPr>
                  <w:t>Nacional</w:t>
                </w:r>
                <w:r>
                  <w:rPr>
                    <w:rFonts w:ascii="Arial Black" w:hAnsi="Arial Black" w:cs="Arial Black" w:eastAsia="Arial Black"/>
                    <w:b/>
                    <w:bCs/>
                    <w:color w:val="231F20"/>
                    <w:spacing w:val="-25"/>
                    <w:w w:val="105"/>
                    <w:sz w:val="16"/>
                    <w:szCs w:val="16"/>
                  </w:rPr>
                  <w:t> </w:t>
                </w:r>
                <w:r>
                  <w:rPr>
                    <w:rFonts w:ascii="Arial Black" w:hAnsi="Arial Black" w:cs="Arial Black" w:eastAsia="Arial Black"/>
                    <w:b/>
                    <w:bCs/>
                    <w:color w:val="231F20"/>
                    <w:spacing w:val="0"/>
                    <w:w w:val="105"/>
                    <w:sz w:val="16"/>
                    <w:szCs w:val="16"/>
                  </w:rPr>
                  <w:t>Electo</w:t>
                </w:r>
                <w:r>
                  <w:rPr>
                    <w:rFonts w:ascii="Arial Black" w:hAnsi="Arial Black" w:cs="Arial Black" w:eastAsia="Arial Black"/>
                    <w:b/>
                    <w:bCs/>
                    <w:color w:val="231F20"/>
                    <w:spacing w:val="2"/>
                    <w:w w:val="105"/>
                    <w:sz w:val="16"/>
                    <w:szCs w:val="16"/>
                  </w:rPr>
                  <w:t>r</w:t>
                </w:r>
                <w:r>
                  <w:rPr>
                    <w:rFonts w:ascii="Arial Black" w:hAnsi="Arial Black" w:cs="Arial Black" w:eastAsia="Arial Black"/>
                    <w:b/>
                    <w:bCs/>
                    <w:color w:val="231F20"/>
                    <w:spacing w:val="0"/>
                    <w:w w:val="105"/>
                    <w:sz w:val="16"/>
                    <w:szCs w:val="16"/>
                  </w:rPr>
                  <w:t>al</w:t>
                </w:r>
                <w:r>
                  <w:rPr>
                    <w:rFonts w:ascii="Arial Black" w:hAnsi="Arial Black" w:cs="Arial Black" w:eastAsia="Arial Black"/>
                    <w:b w:val="0"/>
                    <w:bCs w:val="0"/>
                    <w:color w:val="000000"/>
                    <w:spacing w:val="0"/>
                    <w:w w:val="100"/>
                    <w:sz w:val="16"/>
                    <w:szCs w:val="16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302.161102pt;margin-top:33.096264pt;width:250.1972pt;height:37.9123pt;mso-position-horizontal-relative:page;mso-position-vertical-relative:page;z-index:-7908" type="#_x0000_t202" filled="f" stroked="f">
          <v:textbox inset="0,0,0,0">
            <w:txbxContent>
              <w:p>
                <w:pPr>
                  <w:pStyle w:val="BodyText"/>
                  <w:spacing w:line="240" w:lineRule="exact" w:before="13"/>
                  <w:ind w:left="1392" w:right="20" w:hanging="1373"/>
                  <w:jc w:val="right"/>
                  <w:rPr>
                    <w:rFonts w:ascii="Tw Cen MT Condensed Extra Bold" w:hAnsi="Tw Cen MT Condensed Extra Bold" w:cs="Tw Cen MT Condensed Extra Bold" w:eastAsia="Tw Cen MT Condensed Extra Bold"/>
                  </w:rPr>
                </w:pP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D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i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r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e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c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c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i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ó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n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 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E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j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e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c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u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t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i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4"/>
                    <w:w w:val="100"/>
                  </w:rPr>
                  <w:t>v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a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 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d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e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l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 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9"/>
                    <w:w w:val="100"/>
                  </w:rPr>
                  <w:t>R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11"/>
                    <w:w w:val="100"/>
                  </w:rPr>
                  <w:t>e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g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i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s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t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r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o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 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5"/>
                    <w:w w:val="100"/>
                  </w:rPr>
                  <w:t>F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e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d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e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r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a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l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 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d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e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 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E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l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e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c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t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o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r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e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s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 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C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o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o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r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d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i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n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a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c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i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ó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n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 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d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e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 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O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p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e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r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a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c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i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ó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n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 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e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n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 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C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a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m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p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o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 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D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i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r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e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c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c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i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ó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n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 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d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e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 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O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p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e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r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a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c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i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ó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n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 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y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 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S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11"/>
                    <w:w w:val="100"/>
                  </w:rPr>
                  <w:t>e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g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u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i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m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i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e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n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7"/>
                    <w:w w:val="100"/>
                  </w:rPr>
                  <w:t>t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231F20"/>
                    <w:spacing w:val="0"/>
                    <w:w w:val="100"/>
                  </w:rPr>
                  <w:t>o</w:t>
                </w:r>
                <w:r>
                  <w:rPr>
                    <w:rFonts w:ascii="Tw Cen MT Condensed Extra Bold" w:hAnsi="Tw Cen MT Condensed Extra Bold" w:cs="Tw Cen MT Condensed Extra Bold" w:eastAsia="Tw Cen MT Condensed Extra Bold"/>
                    <w:b w:val="0"/>
                    <w:bCs w:val="0"/>
                    <w:color w:val="000000"/>
                    <w:spacing w:val="0"/>
                    <w:w w:val="100"/>
                  </w:rPr>
                </w:r>
              </w:p>
            </w:txbxContent>
          </v:textbox>
          <w10:wrap type="none"/>
        </v:shape>
      </w:pict>
    </w:r>
    <w:r>
      <w:rPr/>
      <w:pict>
        <v:shape style="position:absolute;margin-left:45.155998pt;margin-top:61.943485pt;width:126.8445pt;height:10.253pt;mso-position-horizontal-relative:page;mso-position-vertical-relative:page;z-index:-7907" type="#_x0000_t202" filled="f" stroked="f">
          <v:textbox inset="0,0,0,0">
            <w:txbxContent>
              <w:p>
                <w:pPr>
                  <w:spacing w:line="198" w:lineRule="exact"/>
                  <w:ind w:left="20" w:right="0" w:firstLine="0"/>
                  <w:jc w:val="left"/>
                  <w:rPr>
                    <w:rFonts w:ascii="Arial Black" w:hAnsi="Arial Black" w:cs="Arial Black" w:eastAsia="Arial Black"/>
                    <w:sz w:val="16"/>
                    <w:szCs w:val="16"/>
                  </w:rPr>
                </w:pPr>
                <w:r>
                  <w:rPr>
                    <w:rFonts w:ascii="Arial Black" w:hAnsi="Arial Black" w:cs="Arial Black" w:eastAsia="Arial Black"/>
                    <w:b/>
                    <w:bCs/>
                    <w:color w:val="231F20"/>
                    <w:spacing w:val="0"/>
                    <w:w w:val="105"/>
                    <w:sz w:val="16"/>
                    <w:szCs w:val="16"/>
                  </w:rPr>
                  <w:t>Instituto</w:t>
                </w:r>
                <w:r>
                  <w:rPr>
                    <w:rFonts w:ascii="Arial Black" w:hAnsi="Arial Black" w:cs="Arial Black" w:eastAsia="Arial Black"/>
                    <w:b/>
                    <w:bCs/>
                    <w:color w:val="231F20"/>
                    <w:spacing w:val="-25"/>
                    <w:w w:val="105"/>
                    <w:sz w:val="16"/>
                    <w:szCs w:val="16"/>
                  </w:rPr>
                  <w:t> </w:t>
                </w:r>
                <w:r>
                  <w:rPr>
                    <w:rFonts w:ascii="Arial Black" w:hAnsi="Arial Black" w:cs="Arial Black" w:eastAsia="Arial Black"/>
                    <w:b/>
                    <w:bCs/>
                    <w:color w:val="231F20"/>
                    <w:spacing w:val="0"/>
                    <w:w w:val="105"/>
                    <w:sz w:val="16"/>
                    <w:szCs w:val="16"/>
                  </w:rPr>
                  <w:t>Nacional</w:t>
                </w:r>
                <w:r>
                  <w:rPr>
                    <w:rFonts w:ascii="Arial Black" w:hAnsi="Arial Black" w:cs="Arial Black" w:eastAsia="Arial Black"/>
                    <w:b/>
                    <w:bCs/>
                    <w:color w:val="231F20"/>
                    <w:spacing w:val="-25"/>
                    <w:w w:val="105"/>
                    <w:sz w:val="16"/>
                    <w:szCs w:val="16"/>
                  </w:rPr>
                  <w:t> </w:t>
                </w:r>
                <w:r>
                  <w:rPr>
                    <w:rFonts w:ascii="Arial Black" w:hAnsi="Arial Black" w:cs="Arial Black" w:eastAsia="Arial Black"/>
                    <w:b/>
                    <w:bCs/>
                    <w:color w:val="231F20"/>
                    <w:spacing w:val="0"/>
                    <w:w w:val="105"/>
                    <w:sz w:val="16"/>
                    <w:szCs w:val="16"/>
                  </w:rPr>
                  <w:t>Electo</w:t>
                </w:r>
                <w:r>
                  <w:rPr>
                    <w:rFonts w:ascii="Arial Black" w:hAnsi="Arial Black" w:cs="Arial Black" w:eastAsia="Arial Black"/>
                    <w:b/>
                    <w:bCs/>
                    <w:color w:val="231F20"/>
                    <w:spacing w:val="2"/>
                    <w:w w:val="105"/>
                    <w:sz w:val="16"/>
                    <w:szCs w:val="16"/>
                  </w:rPr>
                  <w:t>r</w:t>
                </w:r>
                <w:r>
                  <w:rPr>
                    <w:rFonts w:ascii="Arial Black" w:hAnsi="Arial Black" w:cs="Arial Black" w:eastAsia="Arial Black"/>
                    <w:b/>
                    <w:bCs/>
                    <w:color w:val="231F20"/>
                    <w:spacing w:val="0"/>
                    <w:w w:val="105"/>
                    <w:sz w:val="16"/>
                    <w:szCs w:val="16"/>
                  </w:rPr>
                  <w:t>al</w:t>
                </w:r>
                <w:r>
                  <w:rPr>
                    <w:rFonts w:ascii="Arial Black" w:hAnsi="Arial Black" w:cs="Arial Black" w:eastAsia="Arial Black"/>
                    <w:b w:val="0"/>
                    <w:bCs w:val="0"/>
                    <w:color w:val="000000"/>
                    <w:spacing w:val="0"/>
                    <w:w w:val="100"/>
                    <w:sz w:val="16"/>
                    <w:szCs w:val="16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6">
    <w:multiLevelType w:val="hybridMultilevel"/>
    <w:lvl w:ilvl="0">
      <w:start w:val="1"/>
      <w:numFmt w:val="decimal"/>
      <w:lvlText w:val="%1."/>
      <w:lvlJc w:val="left"/>
      <w:pPr>
        <w:ind w:hanging="246"/>
        <w:jc w:val="left"/>
      </w:pPr>
      <w:rPr>
        <w:rFonts w:hint="default" w:ascii="Tw Cen MT" w:hAnsi="Tw Cen MT" w:eastAsia="Tw Cen MT"/>
        <w:color w:val="231F20"/>
        <w:w w:val="97"/>
        <w:sz w:val="24"/>
        <w:szCs w:val="24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0">
    <w:multiLevelType w:val="hybridMultilevel"/>
    <w:lvl w:ilvl="0">
      <w:start w:val="7"/>
      <w:numFmt w:val="decimal"/>
      <w:lvlText w:val="%1"/>
      <w:lvlJc w:val="left"/>
      <w:pPr>
        <w:ind w:hanging="2962"/>
        <w:jc w:val="left"/>
      </w:pPr>
      <w:rPr>
        <w:rFonts w:hint="default" w:ascii="Book Antiqua" w:hAnsi="Book Antiqua" w:eastAsia="Book Antiqua"/>
        <w:b/>
        <w:bCs/>
        <w:color w:val="FFFFFF"/>
        <w:w w:val="106"/>
        <w:position w:val="-8"/>
        <w:sz w:val="57"/>
        <w:szCs w:val="57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16">
    <w:multiLevelType w:val="hybridMultilevel"/>
    <w:lvl w:ilvl="0">
      <w:start w:val="1"/>
      <w:numFmt w:val="decimal"/>
      <w:lvlText w:val="%1."/>
      <w:lvlJc w:val="left"/>
      <w:pPr>
        <w:ind w:hanging="252"/>
        <w:jc w:val="left"/>
      </w:pPr>
      <w:rPr>
        <w:rFonts w:hint="default" w:ascii="Tw Cen MT" w:hAnsi="Tw Cen MT" w:eastAsia="Tw Cen MT"/>
        <w:color w:val="231F20"/>
        <w:sz w:val="24"/>
        <w:szCs w:val="24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15">
    <w:multiLevelType w:val="hybridMultilevel"/>
    <w:lvl w:ilvl="0">
      <w:start w:val="18"/>
      <w:numFmt w:val="decimal"/>
      <w:lvlText w:val="%1"/>
      <w:lvlJc w:val="left"/>
      <w:pPr>
        <w:ind w:hanging="856"/>
        <w:jc w:val="left"/>
      </w:pPr>
      <w:rPr>
        <w:rFonts w:hint="default" w:ascii="Book Antiqua" w:hAnsi="Book Antiqua" w:eastAsia="Book Antiqua"/>
        <w:b/>
        <w:bCs/>
        <w:color w:val="FFFFFF"/>
        <w:w w:val="106"/>
        <w:position w:val="-9"/>
        <w:sz w:val="57"/>
        <w:szCs w:val="57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14">
    <w:multiLevelType w:val="hybridMultilevel"/>
    <w:lvl w:ilvl="0">
      <w:start w:val="3"/>
      <w:numFmt w:val="decimal"/>
      <w:lvlText w:val="%1."/>
      <w:lvlJc w:val="left"/>
      <w:pPr>
        <w:ind w:hanging="252"/>
        <w:jc w:val="left"/>
      </w:pPr>
      <w:rPr>
        <w:rFonts w:hint="default" w:ascii="Tw Cen MT" w:hAnsi="Tw Cen MT" w:eastAsia="Tw Cen MT"/>
        <w:color w:val="231F20"/>
        <w:sz w:val="24"/>
        <w:szCs w:val="24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13">
    <w:multiLevelType w:val="hybridMultilevel"/>
    <w:lvl w:ilvl="0">
      <w:start w:val="2"/>
      <w:numFmt w:val="decimal"/>
      <w:lvlText w:val="%1."/>
      <w:lvlJc w:val="left"/>
      <w:pPr>
        <w:ind w:hanging="252"/>
        <w:jc w:val="left"/>
      </w:pPr>
      <w:rPr>
        <w:rFonts w:hint="default" w:ascii="Tw Cen MT" w:hAnsi="Tw Cen MT" w:eastAsia="Tw Cen MT"/>
        <w:color w:val="231F20"/>
        <w:sz w:val="24"/>
        <w:szCs w:val="24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12">
    <w:multiLevelType w:val="hybridMultilevel"/>
    <w:lvl w:ilvl="0">
      <w:start w:val="1"/>
      <w:numFmt w:val="decimal"/>
      <w:lvlText w:val="%1."/>
      <w:lvlJc w:val="left"/>
      <w:pPr>
        <w:ind w:hanging="252"/>
        <w:jc w:val="left"/>
      </w:pPr>
      <w:rPr>
        <w:rFonts w:hint="default" w:ascii="Tw Cen MT" w:hAnsi="Tw Cen MT" w:eastAsia="Tw Cen MT"/>
        <w:color w:val="231F20"/>
        <w:sz w:val="24"/>
        <w:szCs w:val="24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11">
    <w:multiLevelType w:val="hybridMultilevel"/>
    <w:lvl w:ilvl="0">
      <w:start w:val="1"/>
      <w:numFmt w:val="decimal"/>
      <w:lvlText w:val="%1."/>
      <w:lvlJc w:val="left"/>
      <w:pPr>
        <w:ind w:hanging="252"/>
        <w:jc w:val="left"/>
      </w:pPr>
      <w:rPr>
        <w:rFonts w:hint="default" w:ascii="Tw Cen MT" w:hAnsi="Tw Cen MT" w:eastAsia="Tw Cen MT"/>
        <w:color w:val="231F20"/>
        <w:sz w:val="24"/>
        <w:szCs w:val="24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10">
    <w:multiLevelType w:val="hybridMultilevel"/>
    <w:lvl w:ilvl="0">
      <w:start w:val="1"/>
      <w:numFmt w:val="decimal"/>
      <w:lvlText w:val="%1."/>
      <w:lvlJc w:val="left"/>
      <w:pPr>
        <w:ind w:hanging="252"/>
        <w:jc w:val="left"/>
      </w:pPr>
      <w:rPr>
        <w:rFonts w:hint="default" w:ascii="Tw Cen MT" w:hAnsi="Tw Cen MT" w:eastAsia="Tw Cen MT"/>
        <w:color w:val="231F20"/>
        <w:sz w:val="24"/>
        <w:szCs w:val="24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9">
    <w:multiLevelType w:val="hybridMultilevel"/>
    <w:lvl w:ilvl="0">
      <w:start w:val="14"/>
      <w:numFmt w:val="decimal"/>
      <w:lvlText w:val="%1"/>
      <w:lvlJc w:val="left"/>
      <w:pPr>
        <w:ind w:hanging="992"/>
        <w:jc w:val="left"/>
      </w:pPr>
      <w:rPr>
        <w:rFonts w:hint="default" w:ascii="Book Antiqua" w:hAnsi="Book Antiqua" w:eastAsia="Book Antiqua"/>
        <w:b/>
        <w:bCs/>
        <w:color w:val="FFFFFF"/>
        <w:w w:val="106"/>
        <w:position w:val="-8"/>
        <w:sz w:val="57"/>
        <w:szCs w:val="57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8">
    <w:multiLevelType w:val="hybridMultilevel"/>
    <w:lvl w:ilvl="0">
      <w:start w:val="4"/>
      <w:numFmt w:val="decimal"/>
      <w:lvlText w:val="%1."/>
      <w:lvlJc w:val="left"/>
      <w:pPr>
        <w:ind w:hanging="248"/>
        <w:jc w:val="left"/>
      </w:pPr>
      <w:rPr>
        <w:rFonts w:hint="default" w:ascii="Tw Cen MT" w:hAnsi="Tw Cen MT" w:eastAsia="Tw Cen MT"/>
        <w:color w:val="231F20"/>
        <w:w w:val="98"/>
        <w:sz w:val="24"/>
        <w:szCs w:val="24"/>
      </w:rPr>
    </w:lvl>
    <w:lvl w:ilvl="1">
      <w:start w:val="1"/>
      <w:numFmt w:val="decimal"/>
      <w:lvlText w:val="%2."/>
      <w:lvlJc w:val="left"/>
      <w:pPr>
        <w:ind w:hanging="237"/>
        <w:jc w:val="left"/>
      </w:pPr>
      <w:rPr>
        <w:rFonts w:hint="default" w:ascii="Tw Cen MT" w:hAnsi="Tw Cen MT" w:eastAsia="Tw Cen MT"/>
        <w:color w:val="231F20"/>
        <w:w w:val="94"/>
        <w:sz w:val="24"/>
        <w:szCs w:val="24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hanging="252"/>
        <w:jc w:val="left"/>
      </w:pPr>
      <w:rPr>
        <w:rFonts w:hint="default" w:ascii="Tw Cen MT" w:hAnsi="Tw Cen MT" w:eastAsia="Tw Cen MT"/>
        <w:color w:val="231F20"/>
        <w:sz w:val="24"/>
        <w:szCs w:val="24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5">
    <w:multiLevelType w:val="hybridMultilevel"/>
    <w:lvl w:ilvl="0">
      <w:start w:val="1"/>
      <w:numFmt w:val="decimal"/>
      <w:lvlText w:val="%1."/>
      <w:lvlJc w:val="left"/>
      <w:pPr>
        <w:ind w:hanging="318"/>
        <w:jc w:val="left"/>
      </w:pPr>
      <w:rPr>
        <w:rFonts w:hint="default" w:ascii="Tw Cen MT" w:hAnsi="Tw Cen MT" w:eastAsia="Tw Cen MT"/>
        <w:color w:val="231F20"/>
        <w:sz w:val="24"/>
        <w:szCs w:val="24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hanging="237"/>
        <w:jc w:val="left"/>
      </w:pPr>
      <w:rPr>
        <w:rFonts w:hint="default" w:ascii="Tw Cen MT" w:hAnsi="Tw Cen MT" w:eastAsia="Tw Cen MT"/>
        <w:color w:val="231F20"/>
        <w:w w:val="94"/>
        <w:sz w:val="24"/>
        <w:szCs w:val="24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hanging="237"/>
        <w:jc w:val="left"/>
      </w:pPr>
      <w:rPr>
        <w:rFonts w:hint="default" w:ascii="Tw Cen MT" w:hAnsi="Tw Cen MT" w:eastAsia="Tw Cen MT"/>
        <w:color w:val="231F20"/>
        <w:w w:val="94"/>
        <w:sz w:val="24"/>
        <w:szCs w:val="24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hanging="252"/>
        <w:jc w:val="left"/>
      </w:pPr>
      <w:rPr>
        <w:rFonts w:hint="default" w:ascii="Tw Cen MT" w:hAnsi="Tw Cen MT" w:eastAsia="Tw Cen MT"/>
        <w:color w:val="231F20"/>
        <w:sz w:val="24"/>
        <w:szCs w:val="24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1">
    <w:multiLevelType w:val="hybridMultilevel"/>
    <w:lvl w:ilvl="0">
      <w:start w:val="9"/>
      <w:numFmt w:val="decimal"/>
      <w:lvlText w:val="%1"/>
      <w:lvlJc w:val="left"/>
      <w:pPr>
        <w:ind w:hanging="752"/>
        <w:jc w:val="right"/>
      </w:pPr>
      <w:rPr>
        <w:rFonts w:hint="default" w:ascii="Book Antiqua" w:hAnsi="Book Antiqua" w:eastAsia="Book Antiqua"/>
        <w:b/>
        <w:bCs/>
        <w:color w:val="FFFFFF"/>
        <w:w w:val="106"/>
        <w:position w:val="-11"/>
        <w:sz w:val="57"/>
        <w:szCs w:val="57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num w:numId="7">
    <w:abstractNumId w:val="6"/>
  </w:num>
  <w:num w:numId="1">
    <w:abstractNumId w:val="0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spacing w:lineRule="auto" w:line="240" w:after="0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BodyText" w:type="paragraph">
    <w:name w:val="Body Text"/>
    <w:basedOn w:val="Normal"/>
    <w:uiPriority w:val="1"/>
    <w:qFormat/>
    <w:pPr/>
    <w:rPr>
      <w:rFonts w:ascii="Tw Cen MT" w:hAnsi="Tw Cen MT" w:eastAsia="Tw Cen MT"/>
      <w:sz w:val="24"/>
      <w:szCs w:val="24"/>
    </w:rPr>
  </w:style>
  <w:style w:styleId="Heading1" w:type="paragraph">
    <w:name w:val="Heading 1"/>
    <w:basedOn w:val="Normal"/>
    <w:uiPriority w:val="1"/>
    <w:qFormat/>
    <w:pPr>
      <w:spacing w:before="15"/>
      <w:outlineLvl w:val="1"/>
    </w:pPr>
    <w:rPr>
      <w:rFonts w:ascii="Book Antiqua" w:hAnsi="Book Antiqua" w:eastAsia="Book Antiqua"/>
      <w:b/>
      <w:bCs/>
      <w:sz w:val="64"/>
      <w:szCs w:val="64"/>
    </w:rPr>
  </w:style>
  <w:style w:styleId="Heading2" w:type="paragraph">
    <w:name w:val="Heading 2"/>
    <w:basedOn w:val="Normal"/>
    <w:uiPriority w:val="1"/>
    <w:qFormat/>
    <w:pPr>
      <w:outlineLvl w:val="2"/>
    </w:pPr>
    <w:rPr>
      <w:rFonts w:ascii="Book Antiqua" w:hAnsi="Book Antiqua" w:eastAsia="Book Antiqua"/>
      <w:b/>
      <w:bCs/>
      <w:sz w:val="57"/>
      <w:szCs w:val="57"/>
    </w:rPr>
  </w:style>
  <w:style w:styleId="Heading3" w:type="paragraph">
    <w:name w:val="Heading 3"/>
    <w:basedOn w:val="Normal"/>
    <w:uiPriority w:val="1"/>
    <w:qFormat/>
    <w:pPr>
      <w:outlineLvl w:val="3"/>
    </w:pPr>
    <w:rPr>
      <w:rFonts w:ascii="Eras Light ITC" w:hAnsi="Eras Light ITC" w:eastAsia="Eras Light ITC"/>
      <w:sz w:val="48"/>
      <w:szCs w:val="48"/>
    </w:rPr>
  </w:style>
  <w:style w:styleId="Heading4" w:type="paragraph">
    <w:name w:val="Heading 4"/>
    <w:basedOn w:val="Normal"/>
    <w:uiPriority w:val="1"/>
    <w:qFormat/>
    <w:pPr>
      <w:spacing w:before="76"/>
      <w:ind w:left="182"/>
      <w:outlineLvl w:val="4"/>
    </w:pPr>
    <w:rPr>
      <w:rFonts w:ascii="Tw Cen MT" w:hAnsi="Tw Cen MT" w:eastAsia="Tw Cen MT"/>
      <w:b/>
      <w:bCs/>
      <w:sz w:val="40"/>
      <w:szCs w:val="40"/>
    </w:rPr>
  </w:style>
  <w:style w:styleId="Heading5" w:type="paragraph">
    <w:name w:val="Heading 5"/>
    <w:basedOn w:val="Normal"/>
    <w:uiPriority w:val="1"/>
    <w:qFormat/>
    <w:pPr>
      <w:ind w:left="127"/>
      <w:outlineLvl w:val="5"/>
    </w:pPr>
    <w:rPr>
      <w:rFonts w:ascii="Showcard Gothic" w:hAnsi="Showcard Gothic" w:eastAsia="Showcard Gothic"/>
      <w:sz w:val="38"/>
      <w:szCs w:val="38"/>
    </w:rPr>
  </w:style>
  <w:style w:styleId="Heading6" w:type="paragraph">
    <w:name w:val="Heading 6"/>
    <w:basedOn w:val="Normal"/>
    <w:uiPriority w:val="1"/>
    <w:qFormat/>
    <w:pPr>
      <w:spacing w:before="71"/>
      <w:ind w:left="131"/>
      <w:outlineLvl w:val="6"/>
    </w:pPr>
    <w:rPr>
      <w:rFonts w:ascii="Tw Cen MT" w:hAnsi="Tw Cen MT" w:eastAsia="Tw Cen MT"/>
      <w:sz w:val="32"/>
      <w:szCs w:val="32"/>
    </w:rPr>
  </w:style>
  <w:style w:styleId="Heading7" w:type="paragraph">
    <w:name w:val="Heading 7"/>
    <w:basedOn w:val="Normal"/>
    <w:uiPriority w:val="1"/>
    <w:qFormat/>
    <w:pPr>
      <w:outlineLvl w:val="7"/>
    </w:pPr>
    <w:rPr>
      <w:rFonts w:ascii="Bradley Hand ITC" w:hAnsi="Bradley Hand ITC" w:eastAsia="Bradley Hand ITC"/>
      <w:sz w:val="28"/>
      <w:szCs w:val="28"/>
      <w:u w:val="single"/>
    </w:rPr>
  </w:style>
  <w:style w:styleId="Heading8" w:type="paragraph">
    <w:name w:val="Heading 8"/>
    <w:basedOn w:val="Normal"/>
    <w:uiPriority w:val="1"/>
    <w:qFormat/>
    <w:pPr>
      <w:outlineLvl w:val="8"/>
    </w:pPr>
    <w:rPr>
      <w:rFonts w:ascii="Showcard Gothic" w:hAnsi="Showcard Gothic" w:eastAsia="Showcard Gothic"/>
      <w:sz w:val="25"/>
      <w:szCs w:val="25"/>
    </w:rPr>
  </w:style>
  <w:style w:styleId="Heading9" w:type="paragraph">
    <w:name w:val="Heading 9"/>
    <w:basedOn w:val="Normal"/>
    <w:uiPriority w:val="1"/>
    <w:qFormat/>
    <w:pPr>
      <w:outlineLvl w:val="9"/>
    </w:pPr>
    <w:rPr>
      <w:rFonts w:ascii="Tw Cen MT" w:hAnsi="Tw Cen MT" w:eastAsia="Tw Cen MT"/>
      <w:b/>
      <w:bCs/>
      <w:sz w:val="24"/>
      <w:szCs w:val="24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header" Target="header1.xml"/><Relationship Id="rId8" Type="http://schemas.openxmlformats.org/officeDocument/2006/relationships/footer" Target="footer1.xml"/><Relationship Id="rId9" Type="http://schemas.openxmlformats.org/officeDocument/2006/relationships/image" Target="media/image3.jpg"/><Relationship Id="rId10" Type="http://schemas.openxmlformats.org/officeDocument/2006/relationships/footer" Target="footer2.xml"/><Relationship Id="rId11" Type="http://schemas.openxmlformats.org/officeDocument/2006/relationships/image" Target="media/image4.png"/><Relationship Id="rId12" Type="http://schemas.openxmlformats.org/officeDocument/2006/relationships/image" Target="media/image5.jpg"/><Relationship Id="rId13" Type="http://schemas.openxmlformats.org/officeDocument/2006/relationships/image" Target="media/image6.jp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20" Type="http://schemas.openxmlformats.org/officeDocument/2006/relationships/image" Target="media/image13.png"/><Relationship Id="rId21" Type="http://schemas.openxmlformats.org/officeDocument/2006/relationships/image" Target="media/image14.jpg"/><Relationship Id="rId22" Type="http://schemas.openxmlformats.org/officeDocument/2006/relationships/image" Target="media/image15.jpg"/><Relationship Id="rId23" Type="http://schemas.openxmlformats.org/officeDocument/2006/relationships/image" Target="media/image16.jpg"/><Relationship Id="rId24" Type="http://schemas.openxmlformats.org/officeDocument/2006/relationships/image" Target="media/image17.jpg"/><Relationship Id="rId25" Type="http://schemas.openxmlformats.org/officeDocument/2006/relationships/image" Target="media/image18.jpg"/><Relationship Id="rId26" Type="http://schemas.openxmlformats.org/officeDocument/2006/relationships/image" Target="media/image19.jpg"/><Relationship Id="rId27" Type="http://schemas.openxmlformats.org/officeDocument/2006/relationships/image" Target="media/image20.jpg"/><Relationship Id="rId28" Type="http://schemas.openxmlformats.org/officeDocument/2006/relationships/header" Target="header2.xml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jpg"/><Relationship Id="rId34" Type="http://schemas.openxmlformats.org/officeDocument/2006/relationships/image" Target="media/image26.pn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Relationship Id="rId45" Type="http://schemas.openxmlformats.org/officeDocument/2006/relationships/image" Target="media/image37.png"/><Relationship Id="rId46" Type="http://schemas.openxmlformats.org/officeDocument/2006/relationships/image" Target="media/image38.jpg"/><Relationship Id="rId47" Type="http://schemas.openxmlformats.org/officeDocument/2006/relationships/image" Target="media/image39.jpg"/><Relationship Id="rId48" Type="http://schemas.openxmlformats.org/officeDocument/2006/relationships/image" Target="media/image40.jpg"/><Relationship Id="rId49" Type="http://schemas.openxmlformats.org/officeDocument/2006/relationships/image" Target="media/image41.jpg"/><Relationship Id="rId50" Type="http://schemas.openxmlformats.org/officeDocument/2006/relationships/image" Target="media/image42.png"/><Relationship Id="rId51" Type="http://schemas.openxmlformats.org/officeDocument/2006/relationships/image" Target="media/image43.jp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jpg"/><Relationship Id="rId55" Type="http://schemas.openxmlformats.org/officeDocument/2006/relationships/image" Target="media/image47.jpg"/><Relationship Id="rId56" Type="http://schemas.openxmlformats.org/officeDocument/2006/relationships/image" Target="media/image48.jpg"/><Relationship Id="rId57" Type="http://schemas.openxmlformats.org/officeDocument/2006/relationships/image" Target="media/image49.jpg"/><Relationship Id="rId58" Type="http://schemas.openxmlformats.org/officeDocument/2006/relationships/image" Target="media/image50.jpg"/><Relationship Id="rId59" Type="http://schemas.openxmlformats.org/officeDocument/2006/relationships/image" Target="media/image51.png"/><Relationship Id="rId60" Type="http://schemas.openxmlformats.org/officeDocument/2006/relationships/image" Target="media/image52.jpg"/><Relationship Id="rId61" Type="http://schemas.openxmlformats.org/officeDocument/2006/relationships/image" Target="media/image53.jpg"/><Relationship Id="rId62" Type="http://schemas.openxmlformats.org/officeDocument/2006/relationships/image" Target="media/image54.jpg"/><Relationship Id="rId63" Type="http://schemas.openxmlformats.org/officeDocument/2006/relationships/image" Target="media/image55.jp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jpg"/><Relationship Id="rId67" Type="http://schemas.openxmlformats.org/officeDocument/2006/relationships/image" Target="media/image59.jpg"/><Relationship Id="rId68" Type="http://schemas.openxmlformats.org/officeDocument/2006/relationships/image" Target="media/image60.png"/><Relationship Id="rId69" Type="http://schemas.openxmlformats.org/officeDocument/2006/relationships/image" Target="media/image61.jp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jpg"/><Relationship Id="rId74" Type="http://schemas.openxmlformats.org/officeDocument/2006/relationships/image" Target="media/image66.png"/><Relationship Id="rId75" Type="http://schemas.openxmlformats.org/officeDocument/2006/relationships/image" Target="media/image67.jpg"/><Relationship Id="rId76" Type="http://schemas.openxmlformats.org/officeDocument/2006/relationships/image" Target="media/image68.png"/><Relationship Id="rId77" Type="http://schemas.openxmlformats.org/officeDocument/2006/relationships/image" Target="media/image69.jpg"/><Relationship Id="rId78" Type="http://schemas.openxmlformats.org/officeDocument/2006/relationships/header" Target="header3.xml"/><Relationship Id="rId79" Type="http://schemas.openxmlformats.org/officeDocument/2006/relationships/footer" Target="footer3.xml"/><Relationship Id="rId80" Type="http://schemas.openxmlformats.org/officeDocument/2006/relationships/image" Target="media/image70.jpg"/><Relationship Id="rId81" Type="http://schemas.openxmlformats.org/officeDocument/2006/relationships/image" Target="media/image71.jpg"/><Relationship Id="rId82" Type="http://schemas.openxmlformats.org/officeDocument/2006/relationships/image" Target="media/image72.jpg"/><Relationship Id="rId83" Type="http://schemas.openxmlformats.org/officeDocument/2006/relationships/image" Target="media/image73.jpg"/><Relationship Id="rId84" Type="http://schemas.openxmlformats.org/officeDocument/2006/relationships/image" Target="media/image74.jpg"/><Relationship Id="rId85" Type="http://schemas.openxmlformats.org/officeDocument/2006/relationships/image" Target="media/image75.jpg"/><Relationship Id="rId86" Type="http://schemas.openxmlformats.org/officeDocument/2006/relationships/image" Target="media/image76.jpg"/><Relationship Id="rId87" Type="http://schemas.openxmlformats.org/officeDocument/2006/relationships/image" Target="media/image77.jpg"/><Relationship Id="rId88" Type="http://schemas.openxmlformats.org/officeDocument/2006/relationships/footer" Target="footer4.xml"/><Relationship Id="rId89" Type="http://schemas.openxmlformats.org/officeDocument/2006/relationships/image" Target="media/image78.png"/><Relationship Id="rId90" Type="http://schemas.openxmlformats.org/officeDocument/2006/relationships/image" Target="media/image79.png"/><Relationship Id="rId91" Type="http://schemas.openxmlformats.org/officeDocument/2006/relationships/image" Target="media/image80.png"/><Relationship Id="rId92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0</TotalTime>
  <Application>Microsoft Office Outlook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Fortino Hernandez Samperio</dc:creator>
  <dc:title>Sin título-1</dc:title>
  <dcterms:created xsi:type="dcterms:W3CDTF">2019-10-10T10:51:37Z</dcterms:created>
  <dcterms:modified xsi:type="dcterms:W3CDTF">2019-10-10T10:51:37Z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2019-01-25T00:00:00Z</vt:filetime>
  </property>
  <property fmtid="{D5CDD505-2E9C-101B-9397-08002B2CF9AE}" pid="3" name="LastSaved">
    <vt:filetime>2019-10-10T00:00:00Z</vt:filetime>
  </property>
</Properties>
</file>